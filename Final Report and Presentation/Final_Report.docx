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F50FD" w14:textId="1F71A150" w:rsidR="00661BA3" w:rsidRPr="00014AA4" w:rsidRDefault="008F334E" w:rsidP="004A469E">
      <w:pPr>
        <w:keepNext/>
        <w:jc w:val="left"/>
        <w:rPr>
          <w:b/>
          <w:sz w:val="40"/>
          <w:szCs w:val="40"/>
          <w:lang w:val="en-US"/>
        </w:rPr>
      </w:pPr>
      <w:r w:rsidRPr="00014AA4">
        <w:rPr>
          <w:b/>
          <w:sz w:val="40"/>
          <w:szCs w:val="40"/>
          <w:lang w:val="en-US"/>
        </w:rPr>
        <w:t xml:space="preserve">Agile Business </w:t>
      </w:r>
      <w:r w:rsidR="00014AA4" w:rsidRPr="00014AA4">
        <w:rPr>
          <w:b/>
          <w:sz w:val="40"/>
          <w:szCs w:val="40"/>
          <w:lang w:val="en-US"/>
        </w:rPr>
        <w:t>Analysis</w:t>
      </w:r>
    </w:p>
    <w:p w14:paraId="09C456FD" w14:textId="51A3F304" w:rsidR="00A75B71" w:rsidRPr="00014AA4" w:rsidRDefault="007A0592" w:rsidP="68CB0828">
      <w:pPr>
        <w:keepNext/>
        <w:jc w:val="left"/>
        <w:rPr>
          <w:b/>
          <w:bCs/>
          <w:i/>
          <w:iCs/>
          <w:color w:val="404040" w:themeColor="text1" w:themeTint="BF"/>
          <w:sz w:val="36"/>
          <w:szCs w:val="36"/>
          <w:lang w:val="en-US"/>
        </w:rPr>
      </w:pPr>
      <w:r>
        <w:rPr>
          <w:b/>
          <w:bCs/>
          <w:i/>
          <w:iCs/>
          <w:color w:val="404040" w:themeColor="text1" w:themeTint="BF"/>
          <w:sz w:val="36"/>
          <w:szCs w:val="36"/>
          <w:lang w:val="en-US"/>
        </w:rPr>
        <w:t xml:space="preserve">Final Group </w:t>
      </w:r>
      <w:r w:rsidR="68CB0828" w:rsidRPr="68CB0828">
        <w:rPr>
          <w:b/>
          <w:bCs/>
          <w:i/>
          <w:iCs/>
          <w:color w:val="404040" w:themeColor="text1" w:themeTint="BF"/>
          <w:sz w:val="36"/>
          <w:szCs w:val="36"/>
          <w:lang w:val="en-US"/>
        </w:rPr>
        <w:t>Report</w:t>
      </w:r>
    </w:p>
    <w:p w14:paraId="49948993" w14:textId="77777777" w:rsidR="00A75B71" w:rsidRPr="00014AA4" w:rsidRDefault="00A75B71" w:rsidP="004A469E">
      <w:pPr>
        <w:keepNext/>
        <w:jc w:val="left"/>
        <w:rPr>
          <w:b/>
          <w:i/>
          <w:color w:val="404040" w:themeColor="text1" w:themeTint="BF"/>
          <w:sz w:val="36"/>
          <w:szCs w:val="36"/>
          <w:lang w:val="en-US"/>
        </w:rPr>
      </w:pPr>
    </w:p>
    <w:p w14:paraId="726A14DD" w14:textId="08ED7680" w:rsidR="00014EAE" w:rsidRPr="00014AA4" w:rsidRDefault="00014EAE" w:rsidP="00014EAE">
      <w:pPr>
        <w:keepNext/>
        <w:jc w:val="left"/>
        <w:rPr>
          <w:lang w:val="en-US"/>
        </w:rPr>
      </w:pPr>
    </w:p>
    <w:p w14:paraId="1EA45114" w14:textId="20C72344" w:rsidR="007C3163" w:rsidRPr="00014AA4" w:rsidRDefault="007C3163" w:rsidP="00DC2A04">
      <w:pPr>
        <w:rPr>
          <w:lang w:val="en-US"/>
        </w:rPr>
      </w:pPr>
    </w:p>
    <w:p w14:paraId="49A4F37C" w14:textId="77777777" w:rsidR="002C6C41" w:rsidRPr="00014AA4" w:rsidRDefault="002C6C41" w:rsidP="00DC2A04">
      <w:pPr>
        <w:rPr>
          <w:lang w:val="en-US"/>
        </w:rPr>
      </w:pPr>
    </w:p>
    <w:p w14:paraId="06FFDB05" w14:textId="77777777" w:rsidR="0023458A" w:rsidRPr="00A04505" w:rsidRDefault="0023458A" w:rsidP="001B5CE8">
      <w:pPr>
        <w:tabs>
          <w:tab w:val="clear" w:pos="851"/>
          <w:tab w:val="left" w:pos="2835"/>
        </w:tabs>
        <w:jc w:val="left"/>
        <w:rPr>
          <w:b/>
          <w:sz w:val="32"/>
          <w:szCs w:val="32"/>
          <w:lang w:val="en-US"/>
        </w:rPr>
      </w:pPr>
    </w:p>
    <w:p w14:paraId="091E345D" w14:textId="77777777" w:rsidR="009B05BC" w:rsidRPr="0060170F" w:rsidRDefault="009B05BC" w:rsidP="009B05BC">
      <w:pPr>
        <w:tabs>
          <w:tab w:val="clear" w:pos="851"/>
          <w:tab w:val="left" w:pos="2835"/>
        </w:tabs>
        <w:ind w:left="2835" w:hanging="2835"/>
        <w:rPr>
          <w:sz w:val="28"/>
          <w:szCs w:val="28"/>
          <w:lang w:val="en-GB"/>
        </w:rPr>
      </w:pPr>
      <w:r w:rsidRPr="0060170F">
        <w:rPr>
          <w:sz w:val="28"/>
          <w:szCs w:val="28"/>
          <w:lang w:val="en-GB"/>
        </w:rPr>
        <w:t>Organization:</w:t>
      </w:r>
      <w:r w:rsidRPr="0060170F">
        <w:rPr>
          <w:sz w:val="28"/>
          <w:szCs w:val="28"/>
          <w:lang w:val="en-GB"/>
        </w:rPr>
        <w:tab/>
        <w:t xml:space="preserve">University of Applied Sciences and Arts </w:t>
      </w:r>
      <w:proofErr w:type="spellStart"/>
      <w:r w:rsidRPr="0060170F">
        <w:rPr>
          <w:sz w:val="28"/>
          <w:szCs w:val="28"/>
          <w:lang w:val="en-GB"/>
        </w:rPr>
        <w:t>Northwestern</w:t>
      </w:r>
      <w:proofErr w:type="spellEnd"/>
      <w:r w:rsidRPr="0060170F">
        <w:rPr>
          <w:sz w:val="28"/>
          <w:szCs w:val="28"/>
          <w:lang w:val="en-GB"/>
        </w:rPr>
        <w:t xml:space="preserve"> Switzerland </w:t>
      </w:r>
    </w:p>
    <w:p w14:paraId="66CB9426" w14:textId="27E8D8A1" w:rsidR="009B4086" w:rsidRPr="0060170F" w:rsidRDefault="000D0889" w:rsidP="000C3371">
      <w:pPr>
        <w:tabs>
          <w:tab w:val="clear" w:pos="851"/>
          <w:tab w:val="left" w:pos="2835"/>
        </w:tabs>
        <w:ind w:left="2835" w:hanging="2835"/>
        <w:jc w:val="left"/>
        <w:rPr>
          <w:sz w:val="28"/>
          <w:szCs w:val="28"/>
          <w:lang w:val="en-GB"/>
        </w:rPr>
      </w:pPr>
      <w:r w:rsidRPr="0060170F">
        <w:rPr>
          <w:sz w:val="28"/>
          <w:szCs w:val="28"/>
          <w:lang w:val="en-GB"/>
        </w:rPr>
        <w:t>Author</w:t>
      </w:r>
      <w:r w:rsidR="00C61D9F" w:rsidRPr="0060170F">
        <w:rPr>
          <w:sz w:val="28"/>
          <w:szCs w:val="28"/>
          <w:lang w:val="en-GB"/>
        </w:rPr>
        <w:t>s</w:t>
      </w:r>
      <w:r w:rsidR="00DC2A04" w:rsidRPr="0060170F">
        <w:rPr>
          <w:sz w:val="28"/>
          <w:szCs w:val="28"/>
          <w:lang w:val="en-GB"/>
        </w:rPr>
        <w:t xml:space="preserve">: </w:t>
      </w:r>
      <w:r w:rsidR="00DC2A04" w:rsidRPr="0060170F">
        <w:rPr>
          <w:sz w:val="28"/>
          <w:szCs w:val="28"/>
          <w:lang w:val="en-GB"/>
        </w:rPr>
        <w:tab/>
      </w:r>
      <w:r w:rsidR="00C61D9F" w:rsidRPr="0060170F">
        <w:rPr>
          <w:sz w:val="28"/>
          <w:szCs w:val="28"/>
          <w:lang w:val="en-GB"/>
        </w:rPr>
        <w:t>Simon D</w:t>
      </w:r>
      <w:r w:rsidR="00E252DD" w:rsidRPr="0060170F">
        <w:rPr>
          <w:sz w:val="28"/>
          <w:szCs w:val="28"/>
          <w:lang w:val="en-GB"/>
        </w:rPr>
        <w:t>rabert</w:t>
      </w:r>
      <w:r w:rsidR="000468E1">
        <w:rPr>
          <w:sz w:val="28"/>
          <w:szCs w:val="28"/>
          <w:lang w:val="en-GB"/>
        </w:rPr>
        <w:t>, Franck Polin, Celia Schmid,</w:t>
      </w:r>
      <w:r w:rsidR="00814AE0">
        <w:rPr>
          <w:sz w:val="28"/>
          <w:szCs w:val="28"/>
          <w:lang w:val="en-GB"/>
        </w:rPr>
        <w:br/>
      </w:r>
      <w:r w:rsidR="000468E1">
        <w:rPr>
          <w:sz w:val="28"/>
          <w:szCs w:val="28"/>
          <w:lang w:val="en-GB"/>
        </w:rPr>
        <w:t>Christopher Vo</w:t>
      </w:r>
      <w:r w:rsidR="00C064B9">
        <w:rPr>
          <w:sz w:val="28"/>
          <w:szCs w:val="28"/>
          <w:lang w:val="en-GB"/>
        </w:rPr>
        <w:t>ge</w:t>
      </w:r>
      <w:r w:rsidR="000468E1">
        <w:rPr>
          <w:sz w:val="28"/>
          <w:szCs w:val="28"/>
          <w:lang w:val="en-GB"/>
        </w:rPr>
        <w:t>l</w:t>
      </w:r>
    </w:p>
    <w:p w14:paraId="3EC78774" w14:textId="77777777" w:rsidR="00694B7C" w:rsidRDefault="00694B7C" w:rsidP="00696A18">
      <w:pPr>
        <w:tabs>
          <w:tab w:val="clear" w:pos="851"/>
          <w:tab w:val="left" w:pos="2835"/>
        </w:tabs>
        <w:rPr>
          <w:sz w:val="28"/>
          <w:szCs w:val="28"/>
          <w:lang w:val="en-GB"/>
        </w:rPr>
      </w:pPr>
    </w:p>
    <w:p w14:paraId="2AFF50C5" w14:textId="6E12163D" w:rsidR="00DC2A04" w:rsidRPr="0060170F" w:rsidRDefault="000D0889" w:rsidP="6EDA0F41">
      <w:pPr>
        <w:tabs>
          <w:tab w:val="clear" w:pos="851"/>
          <w:tab w:val="left" w:pos="2835"/>
        </w:tabs>
        <w:rPr>
          <w:sz w:val="28"/>
          <w:szCs w:val="28"/>
          <w:lang w:val="en-GB"/>
        </w:rPr>
      </w:pPr>
      <w:r w:rsidRPr="0060170F">
        <w:rPr>
          <w:sz w:val="28"/>
          <w:szCs w:val="28"/>
          <w:lang w:val="en-GB"/>
        </w:rPr>
        <w:t>Place</w:t>
      </w:r>
      <w:r w:rsidR="00DC2A04" w:rsidRPr="0060170F">
        <w:rPr>
          <w:sz w:val="28"/>
          <w:szCs w:val="28"/>
          <w:lang w:val="en-GB"/>
        </w:rPr>
        <w:t xml:space="preserve">, </w:t>
      </w:r>
      <w:r w:rsidRPr="0060170F">
        <w:rPr>
          <w:sz w:val="28"/>
          <w:szCs w:val="28"/>
          <w:lang w:val="en-GB"/>
        </w:rPr>
        <w:t>Date</w:t>
      </w:r>
      <w:r w:rsidR="00DC2A04" w:rsidRPr="0060170F">
        <w:rPr>
          <w:sz w:val="28"/>
          <w:szCs w:val="28"/>
          <w:lang w:val="en-GB"/>
        </w:rPr>
        <w:t xml:space="preserve">: </w:t>
      </w:r>
      <w:r w:rsidR="00DC2A04" w:rsidRPr="0060170F">
        <w:rPr>
          <w:sz w:val="28"/>
          <w:szCs w:val="28"/>
          <w:lang w:val="en-GB"/>
        </w:rPr>
        <w:tab/>
      </w:r>
      <w:r w:rsidR="00893922" w:rsidRPr="0060170F">
        <w:rPr>
          <w:sz w:val="28"/>
          <w:szCs w:val="28"/>
          <w:lang w:val="en-GB"/>
        </w:rPr>
        <w:t>Olten</w:t>
      </w:r>
      <w:r w:rsidR="00DC2A04" w:rsidRPr="0060170F">
        <w:rPr>
          <w:sz w:val="28"/>
          <w:szCs w:val="28"/>
          <w:lang w:val="en-GB"/>
        </w:rPr>
        <w:t>,</w:t>
      </w:r>
      <w:r w:rsidR="00E252DD" w:rsidRPr="0060170F">
        <w:rPr>
          <w:sz w:val="28"/>
          <w:szCs w:val="28"/>
          <w:lang w:val="en-GB"/>
        </w:rPr>
        <w:t xml:space="preserve"> </w:t>
      </w:r>
      <w:r w:rsidR="007A0592">
        <w:rPr>
          <w:sz w:val="28"/>
          <w:szCs w:val="28"/>
          <w:lang w:val="en-GB"/>
        </w:rPr>
        <w:t>19</w:t>
      </w:r>
      <w:r w:rsidR="00014AA4">
        <w:rPr>
          <w:sz w:val="28"/>
          <w:szCs w:val="28"/>
          <w:lang w:val="en-GB"/>
        </w:rPr>
        <w:t>.</w:t>
      </w:r>
      <w:r w:rsidR="007A0592">
        <w:rPr>
          <w:sz w:val="28"/>
          <w:szCs w:val="28"/>
          <w:lang w:val="en-GB"/>
        </w:rPr>
        <w:t>0</w:t>
      </w:r>
      <w:r w:rsidR="00014AA4">
        <w:rPr>
          <w:sz w:val="28"/>
          <w:szCs w:val="28"/>
          <w:lang w:val="en-GB"/>
        </w:rPr>
        <w:t>1</w:t>
      </w:r>
      <w:r w:rsidR="00605748" w:rsidRPr="00605748">
        <w:rPr>
          <w:sz w:val="28"/>
          <w:szCs w:val="28"/>
          <w:lang w:val="en-GB"/>
        </w:rPr>
        <w:t>.20</w:t>
      </w:r>
      <w:r w:rsidR="007A0592">
        <w:rPr>
          <w:sz w:val="28"/>
          <w:szCs w:val="28"/>
          <w:lang w:val="en-GB"/>
        </w:rPr>
        <w:t>20</w:t>
      </w:r>
    </w:p>
    <w:p w14:paraId="31521AC9" w14:textId="77777777" w:rsidR="005500E7" w:rsidRPr="0060170F" w:rsidRDefault="005500E7" w:rsidP="005500E7">
      <w:pPr>
        <w:rPr>
          <w:lang w:val="en-GB"/>
        </w:rPr>
        <w:sectPr w:rsidR="005500E7" w:rsidRPr="0060170F" w:rsidSect="005C218B">
          <w:headerReference w:type="even" r:id="rId12"/>
          <w:headerReference w:type="default" r:id="rId13"/>
          <w:footerReference w:type="even" r:id="rId14"/>
          <w:headerReference w:type="first" r:id="rId15"/>
          <w:footerReference w:type="first" r:id="rId16"/>
          <w:pgSz w:w="11907" w:h="16840" w:code="9"/>
          <w:pgMar w:top="1701" w:right="851" w:bottom="1588" w:left="1418" w:header="680" w:footer="1021" w:gutter="0"/>
          <w:cols w:space="708"/>
          <w:docGrid w:linePitch="360"/>
        </w:sectPr>
      </w:pPr>
    </w:p>
    <w:tbl>
      <w:tblPr>
        <w:tblW w:w="12853" w:type="dxa"/>
        <w:tblLook w:val="04A0" w:firstRow="1" w:lastRow="0" w:firstColumn="1" w:lastColumn="0" w:noHBand="0" w:noVBand="1"/>
      </w:tblPr>
      <w:tblGrid>
        <w:gridCol w:w="8931"/>
        <w:gridCol w:w="3922"/>
      </w:tblGrid>
      <w:tr w:rsidR="0085541C" w:rsidRPr="006E43D5" w14:paraId="1B41A5F5" w14:textId="77777777" w:rsidTr="68CB0828">
        <w:tc>
          <w:tcPr>
            <w:tcW w:w="8931" w:type="dxa"/>
            <w:shd w:val="clear" w:color="auto" w:fill="auto"/>
          </w:tcPr>
          <w:p w14:paraId="20C9582E" w14:textId="0EE6B587" w:rsidR="00A75B71" w:rsidRDefault="00014AA4" w:rsidP="00F613E7">
            <w:pPr>
              <w:tabs>
                <w:tab w:val="left" w:pos="567"/>
              </w:tabs>
              <w:rPr>
                <w:b/>
                <w:lang w:val="en-GB" w:eastAsia="de-DE"/>
              </w:rPr>
            </w:pPr>
            <w:r>
              <w:rPr>
                <w:b/>
                <w:lang w:val="en-GB" w:eastAsia="de-DE"/>
              </w:rPr>
              <w:lastRenderedPageBreak/>
              <w:t>Agile Business Analysis</w:t>
            </w:r>
          </w:p>
          <w:p w14:paraId="60EECBAD" w14:textId="637E6374" w:rsidR="00507598" w:rsidRPr="0060170F" w:rsidRDefault="68CB0828" w:rsidP="68CB0828">
            <w:pPr>
              <w:tabs>
                <w:tab w:val="left" w:pos="567"/>
              </w:tabs>
              <w:jc w:val="left"/>
              <w:rPr>
                <w:b/>
                <w:bCs/>
                <w:lang w:val="en-GB" w:eastAsia="de-DE"/>
              </w:rPr>
            </w:pPr>
            <w:r w:rsidRPr="68CB0828">
              <w:rPr>
                <w:lang w:val="en-GB" w:eastAsia="de-DE"/>
              </w:rPr>
              <w:t xml:space="preserve">Student Chatbot for the Module Business Intelligence Documentation </w:t>
            </w:r>
            <w:r w:rsidR="007A0592">
              <w:rPr>
                <w:lang w:val="en-GB" w:eastAsia="de-DE"/>
              </w:rPr>
              <w:t>Final Group Report</w:t>
            </w:r>
          </w:p>
        </w:tc>
        <w:tc>
          <w:tcPr>
            <w:tcW w:w="3922" w:type="dxa"/>
            <w:shd w:val="clear" w:color="auto" w:fill="auto"/>
          </w:tcPr>
          <w:p w14:paraId="4408A8D4" w14:textId="77777777" w:rsidR="00D34E78" w:rsidRPr="0060170F" w:rsidRDefault="00D34E78" w:rsidP="00F613E7">
            <w:pPr>
              <w:tabs>
                <w:tab w:val="left" w:pos="567"/>
              </w:tabs>
              <w:jc w:val="left"/>
              <w:rPr>
                <w:b/>
                <w:lang w:val="en-GB" w:eastAsia="de-DE"/>
              </w:rPr>
            </w:pPr>
          </w:p>
        </w:tc>
      </w:tr>
      <w:tr w:rsidR="0085541C" w:rsidRPr="0060170F" w14:paraId="4BBDD372" w14:textId="77777777" w:rsidTr="68CB0828">
        <w:tc>
          <w:tcPr>
            <w:tcW w:w="8931" w:type="dxa"/>
            <w:shd w:val="clear" w:color="auto" w:fill="auto"/>
          </w:tcPr>
          <w:p w14:paraId="4AB88103" w14:textId="77777777" w:rsidR="00A75B71" w:rsidRPr="007A294B" w:rsidRDefault="00A75B71" w:rsidP="00CF01DA">
            <w:pPr>
              <w:tabs>
                <w:tab w:val="left" w:pos="567"/>
              </w:tabs>
              <w:spacing w:after="0"/>
              <w:jc w:val="left"/>
              <w:rPr>
                <w:b/>
                <w:lang w:val="en-US" w:eastAsia="de-DE"/>
              </w:rPr>
            </w:pPr>
          </w:p>
          <w:p w14:paraId="408872C8" w14:textId="626EAB8F" w:rsidR="00DB738A" w:rsidRPr="0060170F" w:rsidRDefault="00DB738A" w:rsidP="00CF01DA">
            <w:pPr>
              <w:tabs>
                <w:tab w:val="left" w:pos="567"/>
              </w:tabs>
              <w:spacing w:after="0"/>
              <w:jc w:val="left"/>
              <w:rPr>
                <w:b/>
                <w:lang w:val="en-GB" w:eastAsia="de-DE"/>
              </w:rPr>
            </w:pPr>
            <w:r w:rsidRPr="0060170F">
              <w:rPr>
                <w:b/>
                <w:lang w:val="en-GB" w:eastAsia="de-DE"/>
              </w:rPr>
              <w:t>Aut</w:t>
            </w:r>
            <w:r w:rsidR="009B05BC" w:rsidRPr="0060170F">
              <w:rPr>
                <w:b/>
                <w:lang w:val="en-GB" w:eastAsia="de-DE"/>
              </w:rPr>
              <w:t>h</w:t>
            </w:r>
            <w:r w:rsidRPr="0060170F">
              <w:rPr>
                <w:b/>
                <w:lang w:val="en-GB" w:eastAsia="de-DE"/>
              </w:rPr>
              <w:t>or</w:t>
            </w:r>
            <w:r w:rsidR="00103D46" w:rsidRPr="0060170F">
              <w:rPr>
                <w:b/>
                <w:lang w:val="en-GB" w:eastAsia="de-DE"/>
              </w:rPr>
              <w:t>s</w:t>
            </w:r>
          </w:p>
        </w:tc>
        <w:tc>
          <w:tcPr>
            <w:tcW w:w="3922" w:type="dxa"/>
            <w:shd w:val="clear" w:color="auto" w:fill="auto"/>
          </w:tcPr>
          <w:p w14:paraId="4DA84722" w14:textId="77777777" w:rsidR="00DB738A" w:rsidRPr="0060170F" w:rsidRDefault="00DB738A" w:rsidP="00CF01DA">
            <w:pPr>
              <w:tabs>
                <w:tab w:val="left" w:pos="567"/>
              </w:tabs>
              <w:spacing w:after="0"/>
              <w:jc w:val="left"/>
              <w:rPr>
                <w:b/>
                <w:lang w:val="en-GB" w:eastAsia="de-DE"/>
              </w:rPr>
            </w:pPr>
          </w:p>
        </w:tc>
      </w:tr>
      <w:tr w:rsidR="0085541C" w:rsidRPr="0060170F" w14:paraId="4AE0A9CB" w14:textId="77777777" w:rsidTr="68CB0828">
        <w:tc>
          <w:tcPr>
            <w:tcW w:w="8931" w:type="dxa"/>
            <w:shd w:val="clear" w:color="auto" w:fill="auto"/>
          </w:tcPr>
          <w:p w14:paraId="618260A0" w14:textId="4070A26C" w:rsidR="00A75B71" w:rsidRDefault="00A75B71" w:rsidP="0082069F">
            <w:pPr>
              <w:tabs>
                <w:tab w:val="left" w:pos="567"/>
              </w:tabs>
              <w:jc w:val="left"/>
              <w:rPr>
                <w:rStyle w:val="Hyperlink"/>
              </w:rPr>
            </w:pPr>
            <w:r w:rsidRPr="009F1EA1">
              <w:t>Simon A. Drabert</w:t>
            </w:r>
            <w:r w:rsidRPr="009F1EA1">
              <w:br/>
              <w:t>Parkstrasse 38</w:t>
            </w:r>
            <w:r w:rsidRPr="009F1EA1">
              <w:br/>
              <w:t>4102 Binningen</w:t>
            </w:r>
            <w:r w:rsidRPr="009F1EA1">
              <w:br/>
              <w:t>+4176 560 77 15</w:t>
            </w:r>
            <w:r w:rsidRPr="009F1EA1">
              <w:br/>
            </w:r>
            <w:hyperlink r:id="rId17" w:history="1">
              <w:r w:rsidRPr="009F1EA1">
                <w:rPr>
                  <w:rStyle w:val="Hyperlink"/>
                </w:rPr>
                <w:t>simon.drabert@stuedents.fhnw.ch</w:t>
              </w:r>
            </w:hyperlink>
          </w:p>
          <w:p w14:paraId="06FD6792" w14:textId="427B0A14" w:rsidR="008F334E" w:rsidRDefault="008F334E" w:rsidP="0082069F">
            <w:pPr>
              <w:tabs>
                <w:tab w:val="left" w:pos="567"/>
              </w:tabs>
              <w:jc w:val="left"/>
              <w:rPr>
                <w:rStyle w:val="Hyperlink"/>
              </w:rPr>
            </w:pPr>
          </w:p>
          <w:p w14:paraId="4B4FF219" w14:textId="26D55A57" w:rsidR="008F334E" w:rsidRPr="00B5533F" w:rsidRDefault="008F334E" w:rsidP="008F334E">
            <w:pPr>
              <w:tabs>
                <w:tab w:val="left" w:pos="567"/>
              </w:tabs>
              <w:jc w:val="left"/>
            </w:pPr>
            <w:r w:rsidRPr="00B5533F">
              <w:t>Celia</w:t>
            </w:r>
            <w:r w:rsidR="00B5533F" w:rsidRPr="00B5533F">
              <w:t xml:space="preserve"> Schmid</w:t>
            </w:r>
            <w:r w:rsidRPr="00B5533F">
              <w:br/>
            </w:r>
            <w:r w:rsidR="00B5533F" w:rsidRPr="00B5533F">
              <w:t>Hoh</w:t>
            </w:r>
            <w:r w:rsidR="00B5533F">
              <w:t>lstrasse 482</w:t>
            </w:r>
            <w:r w:rsidRPr="00B5533F">
              <w:br/>
            </w:r>
            <w:r w:rsidR="00B5533F">
              <w:t>8048 Zürich</w:t>
            </w:r>
            <w:r w:rsidRPr="00B5533F">
              <w:br/>
              <w:t xml:space="preserve">+4176 </w:t>
            </w:r>
            <w:r w:rsidR="00742BB9">
              <w:t>234</w:t>
            </w:r>
            <w:r w:rsidRPr="00B5533F">
              <w:t xml:space="preserve"> </w:t>
            </w:r>
            <w:r w:rsidR="00742BB9">
              <w:t>17 08</w:t>
            </w:r>
            <w:r w:rsidRPr="00B5533F">
              <w:br/>
            </w:r>
            <w:hyperlink r:id="rId18" w:history="1">
              <w:r w:rsidR="00742BB9" w:rsidRPr="00A66AFB">
                <w:rPr>
                  <w:rStyle w:val="Hyperlink"/>
                </w:rPr>
                <w:t>celia.schmid@students.fhnw.ch</w:t>
              </w:r>
            </w:hyperlink>
            <w:r w:rsidR="00742BB9">
              <w:t xml:space="preserve"> </w:t>
            </w:r>
          </w:p>
          <w:p w14:paraId="053E8A65" w14:textId="550785C4" w:rsidR="008F334E" w:rsidRPr="00B5533F" w:rsidRDefault="008F334E" w:rsidP="0082069F">
            <w:pPr>
              <w:tabs>
                <w:tab w:val="left" w:pos="567"/>
              </w:tabs>
              <w:jc w:val="left"/>
            </w:pPr>
          </w:p>
          <w:p w14:paraId="05DCB601" w14:textId="23D91313" w:rsidR="007A294B" w:rsidRPr="009F1EA1" w:rsidRDefault="007A294B" w:rsidP="007A294B">
            <w:pPr>
              <w:tabs>
                <w:tab w:val="left" w:pos="567"/>
              </w:tabs>
              <w:jc w:val="left"/>
            </w:pPr>
            <w:r w:rsidRPr="009F1EA1">
              <w:t>Christopher Vogel</w:t>
            </w:r>
            <w:r w:rsidRPr="009F1EA1">
              <w:br/>
              <w:t>Ba</w:t>
            </w:r>
            <w:r>
              <w:t>h</w:t>
            </w:r>
            <w:r w:rsidRPr="009F1EA1">
              <w:t>nhofplatz 2</w:t>
            </w:r>
            <w:r w:rsidRPr="009F1EA1">
              <w:br/>
              <w:t>4133 Pratteln</w:t>
            </w:r>
            <w:r w:rsidRPr="009F1EA1">
              <w:br/>
              <w:t>+41 78 883 99 12</w:t>
            </w:r>
            <w:r w:rsidRPr="009F1EA1">
              <w:br/>
            </w:r>
            <w:hyperlink r:id="rId19" w:history="1">
              <w:r w:rsidR="00742BB9" w:rsidRPr="00A66AFB">
                <w:rPr>
                  <w:rStyle w:val="Hyperlink"/>
                </w:rPr>
                <w:t>christopher.vogel@students.fhnw.ch</w:t>
              </w:r>
            </w:hyperlink>
          </w:p>
          <w:p w14:paraId="4CEA4C04" w14:textId="7E83157F" w:rsidR="008F334E" w:rsidRPr="009F1EA1" w:rsidRDefault="008F334E" w:rsidP="008F334E">
            <w:pPr>
              <w:tabs>
                <w:tab w:val="left" w:pos="567"/>
              </w:tabs>
              <w:jc w:val="left"/>
            </w:pPr>
          </w:p>
          <w:p w14:paraId="410B67EF" w14:textId="3C6DD595" w:rsidR="008F334E" w:rsidRPr="009F1EA1" w:rsidRDefault="67E12F99" w:rsidP="67E12F99">
            <w:pPr>
              <w:tabs>
                <w:tab w:val="left" w:pos="567"/>
              </w:tabs>
              <w:jc w:val="left"/>
            </w:pPr>
            <w:r>
              <w:t>Franck</w:t>
            </w:r>
            <w:r w:rsidR="000C3371">
              <w:t xml:space="preserve"> Polin</w:t>
            </w:r>
            <w:r w:rsidR="008F334E">
              <w:br/>
            </w:r>
            <w:r>
              <w:t>Holeestrasse 116</w:t>
            </w:r>
            <w:r w:rsidR="008F334E">
              <w:br/>
            </w:r>
            <w:r>
              <w:t>4054 Basel</w:t>
            </w:r>
            <w:r w:rsidR="008F334E">
              <w:br/>
            </w:r>
            <w:r>
              <w:t>+41 76 524 27 82</w:t>
            </w:r>
            <w:r w:rsidR="008F334E">
              <w:br/>
            </w:r>
            <w:hyperlink r:id="rId20" w:history="1">
              <w:r w:rsidR="00C94C5D" w:rsidRPr="00106391">
                <w:rPr>
                  <w:rStyle w:val="Hyperlink"/>
                </w:rPr>
                <w:t>franck.polin@students.fhnw.ch</w:t>
              </w:r>
            </w:hyperlink>
          </w:p>
          <w:p w14:paraId="00831D65" w14:textId="610C00EE" w:rsidR="008F334E" w:rsidRDefault="008F334E" w:rsidP="0082069F">
            <w:pPr>
              <w:tabs>
                <w:tab w:val="left" w:pos="567"/>
              </w:tabs>
              <w:jc w:val="left"/>
            </w:pPr>
          </w:p>
          <w:p w14:paraId="5494575E" w14:textId="5B03D7D2" w:rsidR="00A75B71" w:rsidRPr="00BB618C" w:rsidRDefault="00A75B71" w:rsidP="0082069F">
            <w:pPr>
              <w:tabs>
                <w:tab w:val="left" w:pos="567"/>
              </w:tabs>
              <w:jc w:val="left"/>
              <w:rPr>
                <w:lang w:eastAsia="de-DE"/>
              </w:rPr>
            </w:pPr>
          </w:p>
        </w:tc>
        <w:tc>
          <w:tcPr>
            <w:tcW w:w="3922" w:type="dxa"/>
            <w:shd w:val="clear" w:color="auto" w:fill="auto"/>
          </w:tcPr>
          <w:p w14:paraId="59E89673" w14:textId="77777777" w:rsidR="00D34E78" w:rsidRPr="00BB618C" w:rsidRDefault="00D34E78" w:rsidP="00F613E7">
            <w:pPr>
              <w:tabs>
                <w:tab w:val="left" w:pos="567"/>
              </w:tabs>
              <w:jc w:val="left"/>
              <w:rPr>
                <w:b/>
                <w:lang w:eastAsia="de-DE"/>
              </w:rPr>
            </w:pPr>
          </w:p>
        </w:tc>
      </w:tr>
    </w:tbl>
    <w:p w14:paraId="06FA22A5" w14:textId="77777777" w:rsidR="00C600AD" w:rsidRDefault="00C600AD">
      <w:r>
        <w:br w:type="page"/>
      </w:r>
    </w:p>
    <w:tbl>
      <w:tblPr>
        <w:tblW w:w="12853" w:type="dxa"/>
        <w:tblLook w:val="04A0" w:firstRow="1" w:lastRow="0" w:firstColumn="1" w:lastColumn="0" w:noHBand="0" w:noVBand="1"/>
      </w:tblPr>
      <w:tblGrid>
        <w:gridCol w:w="8931"/>
        <w:gridCol w:w="3922"/>
      </w:tblGrid>
      <w:tr w:rsidR="0085541C" w:rsidRPr="0060170F" w14:paraId="235A49B5" w14:textId="77777777" w:rsidTr="67E12F99">
        <w:tc>
          <w:tcPr>
            <w:tcW w:w="8931" w:type="dxa"/>
            <w:shd w:val="clear" w:color="auto" w:fill="auto"/>
          </w:tcPr>
          <w:p w14:paraId="27DEBFCB" w14:textId="1EC8588F" w:rsidR="00DB738A" w:rsidRPr="0060170F" w:rsidRDefault="009B05BC" w:rsidP="00CF01DA">
            <w:pPr>
              <w:tabs>
                <w:tab w:val="left" w:pos="567"/>
              </w:tabs>
              <w:spacing w:after="0"/>
              <w:jc w:val="left"/>
              <w:rPr>
                <w:b/>
                <w:lang w:val="en-GB" w:eastAsia="de-DE"/>
              </w:rPr>
            </w:pPr>
            <w:r w:rsidRPr="0060170F">
              <w:rPr>
                <w:b/>
                <w:lang w:val="en-GB" w:eastAsia="de-DE"/>
              </w:rPr>
              <w:lastRenderedPageBreak/>
              <w:t>Contact</w:t>
            </w:r>
          </w:p>
        </w:tc>
        <w:tc>
          <w:tcPr>
            <w:tcW w:w="3922" w:type="dxa"/>
            <w:shd w:val="clear" w:color="auto" w:fill="auto"/>
          </w:tcPr>
          <w:p w14:paraId="27708991" w14:textId="77777777" w:rsidR="00DB738A" w:rsidRPr="0060170F" w:rsidRDefault="00DB738A" w:rsidP="00DB738A">
            <w:pPr>
              <w:tabs>
                <w:tab w:val="left" w:pos="567"/>
              </w:tabs>
              <w:spacing w:after="0" w:line="240" w:lineRule="auto"/>
              <w:jc w:val="left"/>
              <w:rPr>
                <w:b/>
                <w:lang w:val="en-GB" w:eastAsia="de-DE"/>
              </w:rPr>
            </w:pPr>
          </w:p>
        </w:tc>
      </w:tr>
      <w:tr w:rsidR="0085541C" w:rsidRPr="0060170F" w14:paraId="5CC60065" w14:textId="77777777" w:rsidTr="67E12F99">
        <w:tc>
          <w:tcPr>
            <w:tcW w:w="8931" w:type="dxa"/>
            <w:shd w:val="clear" w:color="auto" w:fill="auto"/>
          </w:tcPr>
          <w:p w14:paraId="59CA69E9" w14:textId="0EC44CD6" w:rsidR="00BB6A09" w:rsidRPr="009F1EA1" w:rsidRDefault="00B86382" w:rsidP="00BB6A09">
            <w:pPr>
              <w:tabs>
                <w:tab w:val="left" w:pos="567"/>
              </w:tabs>
              <w:jc w:val="left"/>
            </w:pPr>
            <w:r w:rsidRPr="009F1EA1">
              <w:t xml:space="preserve">Prof. </w:t>
            </w:r>
            <w:r w:rsidR="004C0283" w:rsidRPr="009F1EA1">
              <w:t xml:space="preserve">Dr. </w:t>
            </w:r>
            <w:r w:rsidR="008F334E">
              <w:t>Knut Hinkelmann</w:t>
            </w:r>
            <w:r w:rsidR="002866A7" w:rsidRPr="009F1EA1">
              <w:t xml:space="preserve"> </w:t>
            </w:r>
            <w:r w:rsidR="00D34E78" w:rsidRPr="009F1EA1">
              <w:br/>
            </w:r>
            <w:r w:rsidR="009B05BC" w:rsidRPr="009F1EA1">
              <w:t>University of Applied Sciences and Arts</w:t>
            </w:r>
            <w:r w:rsidR="0085541C" w:rsidRPr="009F1EA1">
              <w:t xml:space="preserve"> </w:t>
            </w:r>
            <w:r w:rsidR="009B05BC" w:rsidRPr="009F1EA1">
              <w:t>Northwestern Switzerland</w:t>
            </w:r>
            <w:r w:rsidR="0085541C" w:rsidRPr="009F1EA1">
              <w:br/>
              <w:t>Hochschule für Wirtschaft</w:t>
            </w:r>
            <w:r w:rsidR="00D34E78" w:rsidRPr="009F1EA1">
              <w:br/>
            </w:r>
          </w:p>
        </w:tc>
        <w:tc>
          <w:tcPr>
            <w:tcW w:w="3922" w:type="dxa"/>
            <w:shd w:val="clear" w:color="auto" w:fill="auto"/>
          </w:tcPr>
          <w:p w14:paraId="454E0296" w14:textId="77777777" w:rsidR="00D34E78" w:rsidRPr="009F1EA1" w:rsidRDefault="00D34E78" w:rsidP="00F613E7">
            <w:pPr>
              <w:tabs>
                <w:tab w:val="left" w:pos="567"/>
              </w:tabs>
              <w:jc w:val="left"/>
              <w:rPr>
                <w:b/>
              </w:rPr>
            </w:pPr>
          </w:p>
        </w:tc>
      </w:tr>
      <w:tr w:rsidR="0085541C" w:rsidRPr="0060170F" w14:paraId="47DAA58C" w14:textId="77777777" w:rsidTr="67E12F99">
        <w:trPr>
          <w:trHeight w:val="313"/>
        </w:trPr>
        <w:tc>
          <w:tcPr>
            <w:tcW w:w="8931" w:type="dxa"/>
            <w:shd w:val="clear" w:color="auto" w:fill="auto"/>
          </w:tcPr>
          <w:p w14:paraId="3309FC9B" w14:textId="77777777" w:rsidR="00DB738A" w:rsidRPr="0060170F" w:rsidRDefault="009B05BC" w:rsidP="00CF01DA">
            <w:pPr>
              <w:tabs>
                <w:tab w:val="left" w:pos="567"/>
              </w:tabs>
              <w:spacing w:after="0"/>
              <w:jc w:val="left"/>
              <w:rPr>
                <w:b/>
                <w:lang w:val="en-GB" w:eastAsia="de-DE"/>
              </w:rPr>
            </w:pPr>
            <w:r w:rsidRPr="0060170F">
              <w:rPr>
                <w:b/>
                <w:lang w:val="en-GB" w:eastAsia="de-DE"/>
              </w:rPr>
              <w:t>Organization</w:t>
            </w:r>
          </w:p>
        </w:tc>
        <w:tc>
          <w:tcPr>
            <w:tcW w:w="3922" w:type="dxa"/>
            <w:shd w:val="clear" w:color="auto" w:fill="auto"/>
          </w:tcPr>
          <w:p w14:paraId="212C9EF3" w14:textId="77777777" w:rsidR="00DB738A" w:rsidRPr="0060170F" w:rsidRDefault="00DB738A" w:rsidP="00DB738A">
            <w:pPr>
              <w:tabs>
                <w:tab w:val="left" w:pos="567"/>
              </w:tabs>
              <w:spacing w:after="0" w:line="240" w:lineRule="auto"/>
              <w:jc w:val="left"/>
              <w:rPr>
                <w:b/>
                <w:lang w:val="en-GB" w:eastAsia="de-DE"/>
              </w:rPr>
            </w:pPr>
          </w:p>
        </w:tc>
      </w:tr>
      <w:tr w:rsidR="0085541C" w:rsidRPr="006E43D5" w14:paraId="67E4E1D1" w14:textId="77777777" w:rsidTr="67E12F99">
        <w:tc>
          <w:tcPr>
            <w:tcW w:w="8931" w:type="dxa"/>
            <w:shd w:val="clear" w:color="auto" w:fill="auto"/>
          </w:tcPr>
          <w:p w14:paraId="2A0DBA76" w14:textId="280BC5DD" w:rsidR="0085541C" w:rsidRPr="0060170F" w:rsidRDefault="009B05BC" w:rsidP="005C218B">
            <w:pPr>
              <w:tabs>
                <w:tab w:val="left" w:pos="567"/>
              </w:tabs>
              <w:jc w:val="left"/>
              <w:rPr>
                <w:b/>
                <w:lang w:val="en-GB" w:eastAsia="de-DE"/>
              </w:rPr>
            </w:pPr>
            <w:r w:rsidRPr="0060170F">
              <w:rPr>
                <w:lang w:val="en-GB" w:eastAsia="de-DE"/>
              </w:rPr>
              <w:t>University of Applied Sciences and Arts</w:t>
            </w:r>
            <w:r w:rsidR="0085541C" w:rsidRPr="0060170F">
              <w:rPr>
                <w:lang w:val="en-GB" w:eastAsia="de-DE"/>
              </w:rPr>
              <w:t xml:space="preserve"> </w:t>
            </w:r>
            <w:proofErr w:type="spellStart"/>
            <w:r w:rsidRPr="0060170F">
              <w:rPr>
                <w:lang w:val="en-GB" w:eastAsia="de-DE"/>
              </w:rPr>
              <w:t>Northwestern</w:t>
            </w:r>
            <w:proofErr w:type="spellEnd"/>
            <w:r w:rsidR="00DD3E8F" w:rsidRPr="0060170F">
              <w:rPr>
                <w:lang w:val="en-GB" w:eastAsia="de-DE"/>
              </w:rPr>
              <w:t xml:space="preserve"> Switzerland</w:t>
            </w:r>
            <w:r w:rsidR="0085541C" w:rsidRPr="0060170F">
              <w:rPr>
                <w:lang w:val="en-GB" w:eastAsia="de-DE"/>
              </w:rPr>
              <w:br/>
            </w:r>
            <w:proofErr w:type="spellStart"/>
            <w:r w:rsidR="0085541C" w:rsidRPr="0060170F">
              <w:rPr>
                <w:lang w:val="en-GB" w:eastAsia="de-DE"/>
              </w:rPr>
              <w:t>Riggenbachstrasse</w:t>
            </w:r>
            <w:proofErr w:type="spellEnd"/>
            <w:r w:rsidR="0085541C" w:rsidRPr="0060170F">
              <w:rPr>
                <w:lang w:val="en-GB" w:eastAsia="de-DE"/>
              </w:rPr>
              <w:t xml:space="preserve"> 16</w:t>
            </w:r>
            <w:r w:rsidR="00D34E78" w:rsidRPr="0060170F">
              <w:rPr>
                <w:lang w:val="en-GB" w:eastAsia="de-DE"/>
              </w:rPr>
              <w:br/>
            </w:r>
            <w:r w:rsidR="00DD3E8F" w:rsidRPr="0060170F">
              <w:rPr>
                <w:lang w:val="en-GB" w:eastAsia="de-DE"/>
              </w:rPr>
              <w:t>4600 Olten</w:t>
            </w:r>
          </w:p>
        </w:tc>
        <w:tc>
          <w:tcPr>
            <w:tcW w:w="3922" w:type="dxa"/>
            <w:shd w:val="clear" w:color="auto" w:fill="auto"/>
          </w:tcPr>
          <w:p w14:paraId="6BB70919" w14:textId="77777777" w:rsidR="00D34E78" w:rsidRPr="0060170F" w:rsidRDefault="00D34E78" w:rsidP="00F613E7">
            <w:pPr>
              <w:tabs>
                <w:tab w:val="left" w:pos="567"/>
              </w:tabs>
              <w:jc w:val="left"/>
              <w:rPr>
                <w:b/>
                <w:lang w:val="en-GB" w:eastAsia="de-DE"/>
              </w:rPr>
            </w:pPr>
          </w:p>
        </w:tc>
      </w:tr>
      <w:tr w:rsidR="0085541C" w:rsidRPr="0060170F" w14:paraId="36EF7FD6" w14:textId="77777777" w:rsidTr="67E12F99">
        <w:tc>
          <w:tcPr>
            <w:tcW w:w="8931" w:type="dxa"/>
            <w:shd w:val="clear" w:color="auto" w:fill="auto"/>
          </w:tcPr>
          <w:p w14:paraId="52B7F1C1" w14:textId="56834E5E" w:rsidR="00507598" w:rsidRPr="0060170F" w:rsidRDefault="00507598" w:rsidP="00F613E7">
            <w:pPr>
              <w:tabs>
                <w:tab w:val="left" w:pos="567"/>
              </w:tabs>
              <w:jc w:val="left"/>
              <w:rPr>
                <w:b/>
                <w:lang w:val="en-GB" w:eastAsia="de-DE"/>
              </w:rPr>
            </w:pPr>
          </w:p>
          <w:p w14:paraId="06625E31" w14:textId="65B1F79F" w:rsidR="007C3163" w:rsidRPr="00CF7805" w:rsidRDefault="002073D8" w:rsidP="00F613E7">
            <w:pPr>
              <w:tabs>
                <w:tab w:val="left" w:pos="567"/>
              </w:tabs>
              <w:jc w:val="left"/>
              <w:rPr>
                <w:lang w:eastAsia="de-DE"/>
              </w:rPr>
            </w:pPr>
            <w:r w:rsidRPr="00CF7805">
              <w:rPr>
                <w:lang w:eastAsia="de-DE"/>
              </w:rPr>
              <w:t>Olten</w:t>
            </w:r>
            <w:r w:rsidR="007C3163" w:rsidRPr="00CF7805">
              <w:rPr>
                <w:lang w:eastAsia="de-DE"/>
              </w:rPr>
              <w:t xml:space="preserve">, </w:t>
            </w:r>
            <w:r w:rsidR="00C85C7E">
              <w:rPr>
                <w:lang w:eastAsia="de-DE"/>
              </w:rPr>
              <w:t>20.11</w:t>
            </w:r>
            <w:r w:rsidR="00C1096B" w:rsidRPr="00CF7805">
              <w:rPr>
                <w:lang w:eastAsia="de-DE"/>
              </w:rPr>
              <w:t>.2019</w:t>
            </w:r>
          </w:p>
          <w:p w14:paraId="75C2695A" w14:textId="015EC1B8" w:rsidR="00507598" w:rsidRPr="00CF7805" w:rsidRDefault="00507598" w:rsidP="00760B92">
            <w:pPr>
              <w:tabs>
                <w:tab w:val="left" w:pos="567"/>
                <w:tab w:val="center" w:pos="4357"/>
              </w:tabs>
              <w:jc w:val="left"/>
              <w:rPr>
                <w:rFonts w:cs="Arial"/>
              </w:rPr>
            </w:pPr>
          </w:p>
        </w:tc>
        <w:tc>
          <w:tcPr>
            <w:tcW w:w="3922" w:type="dxa"/>
            <w:shd w:val="clear" w:color="auto" w:fill="auto"/>
          </w:tcPr>
          <w:p w14:paraId="3E50A5A5" w14:textId="77777777" w:rsidR="00507598" w:rsidRPr="00CF7805" w:rsidRDefault="00507598" w:rsidP="00760B92">
            <w:pPr>
              <w:keepNext/>
              <w:tabs>
                <w:tab w:val="left" w:pos="567"/>
              </w:tabs>
              <w:jc w:val="left"/>
              <w:rPr>
                <w:b/>
                <w:lang w:eastAsia="de-DE"/>
              </w:rPr>
            </w:pPr>
          </w:p>
        </w:tc>
      </w:tr>
    </w:tbl>
    <w:p w14:paraId="57FC291F" w14:textId="77777777" w:rsidR="00F7330E" w:rsidRPr="0060170F" w:rsidRDefault="000D0889" w:rsidP="00D000CF">
      <w:pPr>
        <w:pStyle w:val="berschrift1ohneNummerierung"/>
        <w:rPr>
          <w:lang w:val="en-GB"/>
        </w:rPr>
      </w:pPr>
      <w:bookmarkStart w:id="0" w:name="_Toc26530992"/>
      <w:r w:rsidRPr="0060170F">
        <w:rPr>
          <w:lang w:val="en-GB"/>
        </w:rPr>
        <w:lastRenderedPageBreak/>
        <w:t>Declaration of Authen</w:t>
      </w:r>
      <w:r w:rsidR="00D24F26" w:rsidRPr="0060170F">
        <w:rPr>
          <w:lang w:val="en-GB"/>
        </w:rPr>
        <w:t>ti</w:t>
      </w:r>
      <w:r w:rsidRPr="0060170F">
        <w:rPr>
          <w:lang w:val="en-GB"/>
        </w:rPr>
        <w:t>city</w:t>
      </w:r>
      <w:bookmarkEnd w:id="0"/>
    </w:p>
    <w:p w14:paraId="0C38CE66" w14:textId="2F66DA32" w:rsidR="008F334E" w:rsidRPr="0060170F" w:rsidRDefault="008F334E" w:rsidP="008F334E">
      <w:pPr>
        <w:rPr>
          <w:szCs w:val="22"/>
          <w:lang w:val="en-GB"/>
        </w:rPr>
      </w:pPr>
      <w:r w:rsidRPr="0060170F">
        <w:rPr>
          <w:szCs w:val="22"/>
          <w:lang w:val="en-GB"/>
        </w:rPr>
        <w:t>We</w:t>
      </w:r>
      <w:r w:rsidR="00A34395">
        <w:rPr>
          <w:szCs w:val="22"/>
          <w:lang w:val="en-GB"/>
        </w:rPr>
        <w:t>,</w:t>
      </w:r>
      <w:r w:rsidRPr="0060170F">
        <w:rPr>
          <w:szCs w:val="22"/>
          <w:lang w:val="en-GB"/>
        </w:rPr>
        <w:t xml:space="preserve"> the undersigned</w:t>
      </w:r>
      <w:r w:rsidR="00563022">
        <w:rPr>
          <w:szCs w:val="22"/>
          <w:lang w:val="en-GB"/>
        </w:rPr>
        <w:t>,</w:t>
      </w:r>
      <w:r w:rsidRPr="0060170F">
        <w:rPr>
          <w:szCs w:val="22"/>
          <w:lang w:val="en-GB"/>
        </w:rPr>
        <w:t xml:space="preserve"> declare that all material presented in this paper is our work or fully and specifically acknowledged wherever adapted from other sources. We understand that if at any time it is shown that we have significantly misrepresented material presented here, any degree or credits awarded to us </w:t>
      </w:r>
      <w:r w:rsidR="00543825">
        <w:rPr>
          <w:szCs w:val="22"/>
          <w:lang w:val="en-GB"/>
        </w:rPr>
        <w:t>based on</w:t>
      </w:r>
      <w:r w:rsidRPr="0060170F">
        <w:rPr>
          <w:szCs w:val="22"/>
          <w:lang w:val="en-GB"/>
        </w:rPr>
        <w:t xml:space="preserve"> that material may be revoked. We declare that all statements and information contained herein are true, correct and accurate to the best of my knowledge and belief. This paper</w:t>
      </w:r>
      <w:r w:rsidR="00543825">
        <w:rPr>
          <w:szCs w:val="22"/>
          <w:lang w:val="en-GB"/>
        </w:rPr>
        <w:t>,</w:t>
      </w:r>
      <w:r w:rsidRPr="0060170F">
        <w:rPr>
          <w:szCs w:val="22"/>
          <w:lang w:val="en-GB"/>
        </w:rPr>
        <w:t xml:space="preserve"> or part of it</w:t>
      </w:r>
      <w:r w:rsidR="00543825">
        <w:rPr>
          <w:szCs w:val="22"/>
          <w:lang w:val="en-GB"/>
        </w:rPr>
        <w:t>,</w:t>
      </w:r>
      <w:r w:rsidRPr="0060170F">
        <w:rPr>
          <w:szCs w:val="22"/>
          <w:lang w:val="en-GB"/>
        </w:rPr>
        <w:t xml:space="preserve"> ha</w:t>
      </w:r>
      <w:r w:rsidR="000B51F8">
        <w:rPr>
          <w:szCs w:val="22"/>
          <w:lang w:val="en-GB"/>
        </w:rPr>
        <w:t>s</w:t>
      </w:r>
      <w:r w:rsidRPr="0060170F">
        <w:rPr>
          <w:szCs w:val="22"/>
          <w:lang w:val="en-GB"/>
        </w:rPr>
        <w:t xml:space="preserve"> not been published to date. It has thus not been made available to other interested parties or examination boards.</w:t>
      </w:r>
    </w:p>
    <w:p w14:paraId="7A52E70F" w14:textId="77777777" w:rsidR="008F334E" w:rsidRPr="0060170F" w:rsidRDefault="008F334E" w:rsidP="008F334E">
      <w:pPr>
        <w:rPr>
          <w:lang w:val="en-GB"/>
        </w:rPr>
      </w:pPr>
    </w:p>
    <w:p w14:paraId="597719A4" w14:textId="6AB27E85" w:rsidR="008F334E" w:rsidRPr="008A5985" w:rsidRDefault="008F334E" w:rsidP="008F334E">
      <w:pPr>
        <w:tabs>
          <w:tab w:val="clear" w:pos="851"/>
          <w:tab w:val="left" w:pos="1418"/>
          <w:tab w:val="left" w:pos="3686"/>
          <w:tab w:val="left" w:pos="6096"/>
        </w:tabs>
        <w:rPr>
          <w:lang w:val="en-US"/>
        </w:rPr>
      </w:pPr>
      <w:r w:rsidRPr="008A5985">
        <w:rPr>
          <w:sz w:val="16"/>
          <w:szCs w:val="16"/>
          <w:lang w:val="en-US"/>
        </w:rPr>
        <w:t>Name</w:t>
      </w:r>
      <w:r w:rsidRPr="008A5985">
        <w:rPr>
          <w:lang w:val="en-US"/>
        </w:rPr>
        <w:tab/>
      </w:r>
      <w:r>
        <w:rPr>
          <w:lang w:val="en-US"/>
        </w:rPr>
        <w:t>Celia</w:t>
      </w:r>
      <w:r w:rsidRPr="008A5985">
        <w:rPr>
          <w:lang w:val="en-US"/>
        </w:rPr>
        <w:tab/>
        <w:t>Simone Drabert</w:t>
      </w:r>
      <w:r w:rsidRPr="008A5985">
        <w:rPr>
          <w:lang w:val="en-US"/>
        </w:rPr>
        <w:tab/>
        <w:t>Christopher Vogel</w:t>
      </w:r>
      <w:r w:rsidRPr="008A5985">
        <w:rPr>
          <w:lang w:val="en-US"/>
        </w:rPr>
        <w:tab/>
      </w:r>
    </w:p>
    <w:p w14:paraId="491F97B2" w14:textId="7D77715D" w:rsidR="008F334E" w:rsidRPr="0060170F" w:rsidRDefault="00A04505" w:rsidP="008F334E">
      <w:pPr>
        <w:tabs>
          <w:tab w:val="clear" w:pos="851"/>
          <w:tab w:val="left" w:pos="1418"/>
          <w:tab w:val="left" w:pos="3686"/>
          <w:tab w:val="left" w:pos="6096"/>
        </w:tabs>
        <w:rPr>
          <w:lang w:val="en-GB"/>
        </w:rPr>
      </w:pPr>
      <w:r w:rsidRPr="0060170F">
        <w:rPr>
          <w:noProof/>
          <w:sz w:val="24"/>
          <w:lang w:val="en-GB"/>
        </w:rPr>
        <w:drawing>
          <wp:anchor distT="0" distB="0" distL="114300" distR="114300" simplePos="0" relativeHeight="251658245" behindDoc="1" locked="0" layoutInCell="1" allowOverlap="1" wp14:anchorId="21D63ECE" wp14:editId="0ED48C64">
            <wp:simplePos x="0" y="0"/>
            <wp:positionH relativeFrom="column">
              <wp:posOffset>3935895</wp:posOffset>
            </wp:positionH>
            <wp:positionV relativeFrom="paragraph">
              <wp:posOffset>268605</wp:posOffset>
            </wp:positionV>
            <wp:extent cx="822960" cy="461010"/>
            <wp:effectExtent l="0" t="0" r="0" b="0"/>
            <wp:wrapNone/>
            <wp:docPr id="8"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21" cstate="screen">
                      <a:extLst>
                        <a:ext uri="{28A0092B-C50C-407E-A947-70E740481C1C}">
                          <a14:useLocalDpi xmlns:a14="http://schemas.microsoft.com/office/drawing/2010/main" val="0"/>
                        </a:ext>
                      </a:extLst>
                    </a:blip>
                    <a:stretch>
                      <a:fillRect/>
                    </a:stretch>
                  </pic:blipFill>
                  <pic:spPr>
                    <a:xfrm>
                      <a:off x="0" y="0"/>
                      <a:ext cx="822960" cy="461010"/>
                    </a:xfrm>
                    <a:prstGeom prst="rect">
                      <a:avLst/>
                    </a:prstGeom>
                  </pic:spPr>
                </pic:pic>
              </a:graphicData>
            </a:graphic>
            <wp14:sizeRelH relativeFrom="page">
              <wp14:pctWidth>0</wp14:pctWidth>
            </wp14:sizeRelH>
            <wp14:sizeRelV relativeFrom="page">
              <wp14:pctHeight>0</wp14:pctHeight>
            </wp14:sizeRelV>
          </wp:anchor>
        </w:drawing>
      </w:r>
      <w:r w:rsidR="008F334E" w:rsidRPr="0060170F">
        <w:rPr>
          <w:sz w:val="16"/>
          <w:szCs w:val="16"/>
          <w:lang w:val="en-GB"/>
        </w:rPr>
        <w:t>Place and Date</w:t>
      </w:r>
      <w:r w:rsidR="008F334E" w:rsidRPr="0060170F">
        <w:rPr>
          <w:lang w:val="en-GB"/>
        </w:rPr>
        <w:tab/>
        <w:t xml:space="preserve">Olten, </w:t>
      </w:r>
      <w:r w:rsidR="00C85C7E">
        <w:rPr>
          <w:lang w:val="en-GB"/>
        </w:rPr>
        <w:t>20.11</w:t>
      </w:r>
      <w:r w:rsidR="008F334E">
        <w:rPr>
          <w:lang w:val="en-GB"/>
        </w:rPr>
        <w:t>.2019</w:t>
      </w:r>
      <w:r w:rsidR="008F334E" w:rsidRPr="0060170F">
        <w:rPr>
          <w:lang w:val="en-GB"/>
        </w:rPr>
        <w:tab/>
        <w:t xml:space="preserve">Olten, </w:t>
      </w:r>
      <w:r w:rsidR="008F334E">
        <w:rPr>
          <w:lang w:val="en-GB"/>
        </w:rPr>
        <w:t>2</w:t>
      </w:r>
      <w:r w:rsidR="00C85C7E">
        <w:rPr>
          <w:lang w:val="en-GB"/>
        </w:rPr>
        <w:t>0.11</w:t>
      </w:r>
      <w:r w:rsidR="008F334E">
        <w:rPr>
          <w:lang w:val="en-GB"/>
        </w:rPr>
        <w:t>.2019</w:t>
      </w:r>
      <w:r w:rsidR="008F334E" w:rsidRPr="0060170F">
        <w:rPr>
          <w:lang w:val="en-GB"/>
        </w:rPr>
        <w:tab/>
        <w:t xml:space="preserve">Olten, </w:t>
      </w:r>
      <w:r w:rsidR="00C85C7E">
        <w:rPr>
          <w:lang w:val="en-GB"/>
        </w:rPr>
        <w:t>20.11</w:t>
      </w:r>
      <w:r w:rsidR="008F334E">
        <w:rPr>
          <w:lang w:val="en-GB"/>
        </w:rPr>
        <w:t>.2019</w:t>
      </w:r>
    </w:p>
    <w:p w14:paraId="5C0B6FD0" w14:textId="1AA6F5E5" w:rsidR="008F334E" w:rsidRPr="0060170F" w:rsidRDefault="00C600AD" w:rsidP="008F334E">
      <w:pPr>
        <w:tabs>
          <w:tab w:val="clear" w:pos="851"/>
          <w:tab w:val="left" w:pos="1418"/>
          <w:tab w:val="left" w:pos="3686"/>
          <w:tab w:val="left" w:pos="6096"/>
        </w:tabs>
        <w:rPr>
          <w:lang w:val="en-GB"/>
        </w:rPr>
      </w:pPr>
      <w:r>
        <w:rPr>
          <w:noProof/>
        </w:rPr>
        <w:drawing>
          <wp:anchor distT="0" distB="0" distL="114300" distR="114300" simplePos="0" relativeHeight="251658244" behindDoc="0" locked="0" layoutInCell="1" allowOverlap="1" wp14:anchorId="0F92E515" wp14:editId="06B2F01E">
            <wp:simplePos x="0" y="0"/>
            <wp:positionH relativeFrom="column">
              <wp:posOffset>858520</wp:posOffset>
            </wp:positionH>
            <wp:positionV relativeFrom="paragraph">
              <wp:posOffset>9526</wp:posOffset>
            </wp:positionV>
            <wp:extent cx="1357041" cy="330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9398" cy="330774"/>
                    </a:xfrm>
                    <a:prstGeom prst="rect">
                      <a:avLst/>
                    </a:prstGeom>
                  </pic:spPr>
                </pic:pic>
              </a:graphicData>
            </a:graphic>
            <wp14:sizeRelH relativeFrom="margin">
              <wp14:pctWidth>0</wp14:pctWidth>
            </wp14:sizeRelH>
            <wp14:sizeRelV relativeFrom="margin">
              <wp14:pctHeight>0</wp14:pctHeight>
            </wp14:sizeRelV>
          </wp:anchor>
        </w:drawing>
      </w:r>
      <w:r w:rsidR="008F334E" w:rsidRPr="00AF36AF">
        <w:rPr>
          <w:noProof/>
          <w:lang w:val="en-GB" w:eastAsia="de-DE"/>
        </w:rPr>
        <mc:AlternateContent>
          <mc:Choice Requires="wpi">
            <w:drawing>
              <wp:anchor distT="0" distB="0" distL="114300" distR="114300" simplePos="0" relativeHeight="251658240" behindDoc="0" locked="0" layoutInCell="1" allowOverlap="1" wp14:anchorId="5428004D" wp14:editId="4FED63E3">
                <wp:simplePos x="0" y="0"/>
                <wp:positionH relativeFrom="column">
                  <wp:posOffset>2407920</wp:posOffset>
                </wp:positionH>
                <wp:positionV relativeFrom="paragraph">
                  <wp:posOffset>34925</wp:posOffset>
                </wp:positionV>
                <wp:extent cx="182880" cy="282575"/>
                <wp:effectExtent l="38100" t="57150" r="26670" b="41275"/>
                <wp:wrapNone/>
                <wp:docPr id="1" name="Freihand 1"/>
                <wp:cNvGraphicFramePr/>
                <a:graphic xmlns:a="http://schemas.openxmlformats.org/drawingml/2006/main">
                  <a:graphicData uri="http://schemas.microsoft.com/office/word/2010/wordprocessingInk">
                    <w14:contentPart bwMode="auto" r:id="rId23">
                      <w14:nvContentPartPr>
                        <w14:cNvContentPartPr/>
                      </w14:nvContentPartPr>
                      <w14:xfrm>
                        <a:off x="0" y="0"/>
                        <a:ext cx="182880" cy="282575"/>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2769792F">
              <v:shapetype id="_x0000_t75" coordsize="21600,21600" filled="f" stroked="f" o:spt="75" o:preferrelative="t" path="m@4@5l@4@11@9@11@9@5xe" w14:anchorId="4E15768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Freihand 1" style="position:absolute;margin-left:188.9pt;margin-top:2.05pt;width:15.75pt;height:23.6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">
                <v:imagedata o:title="" r:id="rId24"/>
              </v:shape>
            </w:pict>
          </mc:Fallback>
        </mc:AlternateContent>
      </w:r>
      <w:r w:rsidR="008F334E" w:rsidRPr="00AF36AF">
        <w:rPr>
          <w:noProof/>
          <w:lang w:val="en-GB" w:eastAsia="de-DE"/>
        </w:rPr>
        <mc:AlternateContent>
          <mc:Choice Requires="wpi">
            <w:drawing>
              <wp:anchor distT="0" distB="0" distL="114300" distR="114300" simplePos="0" relativeHeight="251658241" behindDoc="0" locked="0" layoutInCell="1" allowOverlap="1" wp14:anchorId="2CDA1778" wp14:editId="45C323EB">
                <wp:simplePos x="0" y="0"/>
                <wp:positionH relativeFrom="column">
                  <wp:posOffset>2682240</wp:posOffset>
                </wp:positionH>
                <wp:positionV relativeFrom="paragraph">
                  <wp:posOffset>39370</wp:posOffset>
                </wp:positionV>
                <wp:extent cx="114300" cy="403860"/>
                <wp:effectExtent l="57150" t="38100" r="57150" b="53340"/>
                <wp:wrapNone/>
                <wp:docPr id="12" name="Freihand 12"/>
                <wp:cNvGraphicFramePr/>
                <a:graphic xmlns:a="http://schemas.openxmlformats.org/drawingml/2006/main">
                  <a:graphicData uri="http://schemas.microsoft.com/office/word/2010/wordprocessingInk">
                    <w14:contentPart bwMode="auto" r:id="rId25">
                      <w14:nvContentPartPr>
                        <w14:cNvContentPartPr/>
                      </w14:nvContentPartPr>
                      <w14:xfrm>
                        <a:off x="0" y="0"/>
                        <a:ext cx="114300" cy="403860"/>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579BD337">
              <v:shape id="Freihand 12" style="position:absolute;margin-left:210.5pt;margin-top:2.4pt;width:10.4pt;height:33.2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" w14:anchorId="24CF69FA">
                <v:imagedata o:title="" r:id="rId26"/>
              </v:shape>
            </w:pict>
          </mc:Fallback>
        </mc:AlternateContent>
      </w:r>
      <w:r w:rsidR="008F334E" w:rsidRPr="00AF36AF">
        <w:rPr>
          <w:noProof/>
          <w:lang w:val="en-GB" w:eastAsia="de-DE"/>
        </w:rPr>
        <mc:AlternateContent>
          <mc:Choice Requires="wpi">
            <w:drawing>
              <wp:anchor distT="0" distB="0" distL="114300" distR="114300" simplePos="0" relativeHeight="251658242" behindDoc="0" locked="0" layoutInCell="1" allowOverlap="1" wp14:anchorId="6A45D997" wp14:editId="14B9734A">
                <wp:simplePos x="0" y="0"/>
                <wp:positionH relativeFrom="column">
                  <wp:posOffset>2834005</wp:posOffset>
                </wp:positionH>
                <wp:positionV relativeFrom="paragraph">
                  <wp:posOffset>-97790</wp:posOffset>
                </wp:positionV>
                <wp:extent cx="381000" cy="449580"/>
                <wp:effectExtent l="38100" t="38100" r="57150" b="45720"/>
                <wp:wrapNone/>
                <wp:docPr id="22" name="Freihand 22"/>
                <wp:cNvGraphicFramePr/>
                <a:graphic xmlns:a="http://schemas.openxmlformats.org/drawingml/2006/main">
                  <a:graphicData uri="http://schemas.microsoft.com/office/word/2010/wordprocessingInk">
                    <w14:contentPart bwMode="auto" r:id="rId27">
                      <w14:nvContentPartPr>
                        <w14:cNvContentPartPr/>
                      </w14:nvContentPartPr>
                      <w14:xfrm>
                        <a:off x="0" y="0"/>
                        <a:ext cx="381000" cy="449580"/>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11CD0500">
              <v:shape id="Freihand 22" style="position:absolute;margin-left:222.45pt;margin-top:-8.4pt;width:31.4pt;height:36.8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" w14:anchorId="6E8C7A59">
                <v:imagedata o:title="" r:id="rId28"/>
              </v:shape>
            </w:pict>
          </mc:Fallback>
        </mc:AlternateContent>
      </w:r>
      <w:r w:rsidR="008F334E" w:rsidRPr="00AF36AF">
        <w:rPr>
          <w:noProof/>
          <w:lang w:val="en-GB" w:eastAsia="de-DE"/>
        </w:rPr>
        <mc:AlternateContent>
          <mc:Choice Requires="wpi">
            <w:drawing>
              <wp:anchor distT="0" distB="0" distL="114300" distR="114300" simplePos="0" relativeHeight="251658243" behindDoc="0" locked="0" layoutInCell="1" allowOverlap="1" wp14:anchorId="298893E8" wp14:editId="779F03B2">
                <wp:simplePos x="0" y="0"/>
                <wp:positionH relativeFrom="column">
                  <wp:posOffset>3215005</wp:posOffset>
                </wp:positionH>
                <wp:positionV relativeFrom="paragraph">
                  <wp:posOffset>-162560</wp:posOffset>
                </wp:positionV>
                <wp:extent cx="511200" cy="617760"/>
                <wp:effectExtent l="38100" t="57150" r="60325" b="49530"/>
                <wp:wrapNone/>
                <wp:docPr id="23" name="Freihand 23"/>
                <wp:cNvGraphicFramePr/>
                <a:graphic xmlns:a="http://schemas.openxmlformats.org/drawingml/2006/main">
                  <a:graphicData uri="http://schemas.microsoft.com/office/word/2010/wordprocessingInk">
                    <w14:contentPart bwMode="auto" r:id="rId29">
                      <w14:nvContentPartPr>
                        <w14:cNvContentPartPr/>
                      </w14:nvContentPartPr>
                      <w14:xfrm>
                        <a:off x="0" y="0"/>
                        <a:ext cx="511200" cy="617760"/>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76A2A7A5">
              <v:shape id="Freihand 23" style="position:absolute;margin-left:252.45pt;margin-top:-13.5pt;width:41.65pt;height:50.05pt;z-index:251663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" w14:anchorId="3FB5FDE6">
                <v:imagedata o:title="" r:id="rId30"/>
              </v:shape>
            </w:pict>
          </mc:Fallback>
        </mc:AlternateContent>
      </w:r>
    </w:p>
    <w:p w14:paraId="3DCD6AD6" w14:textId="5DADE0C5" w:rsidR="008F334E" w:rsidRPr="0060170F" w:rsidRDefault="008F334E" w:rsidP="008F334E">
      <w:pPr>
        <w:tabs>
          <w:tab w:val="clear" w:pos="851"/>
          <w:tab w:val="left" w:pos="1418"/>
          <w:tab w:val="left" w:leader="underscore" w:pos="3261"/>
          <w:tab w:val="left" w:pos="3686"/>
          <w:tab w:val="left" w:leader="underscore" w:pos="5812"/>
          <w:tab w:val="left" w:pos="6096"/>
          <w:tab w:val="left" w:leader="underscore" w:pos="8222"/>
        </w:tabs>
        <w:rPr>
          <w:sz w:val="16"/>
          <w:szCs w:val="16"/>
          <w:lang w:val="en-GB"/>
        </w:rPr>
      </w:pPr>
      <w:r w:rsidRPr="0060170F">
        <w:rPr>
          <w:sz w:val="16"/>
          <w:szCs w:val="16"/>
          <w:lang w:val="en-GB"/>
        </w:rPr>
        <w:t>Signature</w:t>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p>
    <w:p w14:paraId="0C885947" w14:textId="77777777" w:rsidR="008F334E" w:rsidRPr="0060170F" w:rsidRDefault="008F334E" w:rsidP="008F334E">
      <w:pPr>
        <w:rPr>
          <w:lang w:val="en-GB"/>
        </w:rPr>
      </w:pPr>
    </w:p>
    <w:p w14:paraId="46D4BC60" w14:textId="77777777" w:rsidR="008F334E" w:rsidRPr="0060170F" w:rsidRDefault="008F334E" w:rsidP="008F334E">
      <w:pPr>
        <w:rPr>
          <w:lang w:val="en-GB"/>
        </w:rPr>
      </w:pPr>
    </w:p>
    <w:p w14:paraId="6A4B92E7" w14:textId="7EA35C5F" w:rsidR="008F334E" w:rsidRPr="008A5985" w:rsidRDefault="008F334E" w:rsidP="008F334E">
      <w:pPr>
        <w:tabs>
          <w:tab w:val="clear" w:pos="851"/>
          <w:tab w:val="left" w:pos="1418"/>
          <w:tab w:val="left" w:pos="3686"/>
          <w:tab w:val="left" w:pos="6096"/>
        </w:tabs>
        <w:rPr>
          <w:lang w:val="en-US"/>
        </w:rPr>
      </w:pPr>
      <w:r w:rsidRPr="008A5985">
        <w:rPr>
          <w:sz w:val="16"/>
          <w:szCs w:val="16"/>
          <w:lang w:val="en-US"/>
        </w:rPr>
        <w:t>Name</w:t>
      </w:r>
      <w:r w:rsidRPr="008A5985">
        <w:rPr>
          <w:lang w:val="en-US"/>
        </w:rPr>
        <w:tab/>
      </w:r>
      <w:r>
        <w:rPr>
          <w:lang w:val="en-US"/>
        </w:rPr>
        <w:t>Franck</w:t>
      </w:r>
      <w:r w:rsidRPr="008A5985">
        <w:rPr>
          <w:lang w:val="en-US"/>
        </w:rPr>
        <w:tab/>
      </w:r>
      <w:r w:rsidRPr="008A5985">
        <w:rPr>
          <w:lang w:val="en-US"/>
        </w:rPr>
        <w:tab/>
      </w:r>
      <w:r w:rsidRPr="008A5985">
        <w:rPr>
          <w:lang w:val="en-US"/>
        </w:rPr>
        <w:tab/>
      </w:r>
    </w:p>
    <w:p w14:paraId="704F9490" w14:textId="6EE79733" w:rsidR="008F334E" w:rsidRPr="0060170F" w:rsidRDefault="008F334E" w:rsidP="355C0DD3">
      <w:pPr>
        <w:tabs>
          <w:tab w:val="clear" w:pos="851"/>
          <w:tab w:val="left" w:pos="1418"/>
          <w:tab w:val="left" w:pos="3686"/>
          <w:tab w:val="left" w:pos="6096"/>
        </w:tabs>
        <w:rPr>
          <w:lang w:val="en-GB"/>
        </w:rPr>
      </w:pPr>
      <w:r w:rsidRPr="0060170F">
        <w:rPr>
          <w:sz w:val="16"/>
          <w:szCs w:val="16"/>
          <w:lang w:val="en-GB"/>
        </w:rPr>
        <w:t>Place and Date</w:t>
      </w:r>
      <w:r w:rsidRPr="0060170F">
        <w:rPr>
          <w:lang w:val="en-GB"/>
        </w:rPr>
        <w:tab/>
        <w:t xml:space="preserve">Olten, </w:t>
      </w:r>
      <w:r w:rsidR="00C85C7E">
        <w:rPr>
          <w:lang w:val="en-GB"/>
        </w:rPr>
        <w:t>20.11</w:t>
      </w:r>
      <w:r>
        <w:rPr>
          <w:lang w:val="en-GB"/>
        </w:rPr>
        <w:t>.2019</w:t>
      </w:r>
      <w:r w:rsidRPr="0060170F">
        <w:rPr>
          <w:lang w:val="en-GB"/>
        </w:rPr>
        <w:tab/>
      </w:r>
      <w:r w:rsidRPr="0060170F">
        <w:rPr>
          <w:lang w:val="en-GB"/>
        </w:rPr>
        <w:tab/>
      </w:r>
    </w:p>
    <w:p w14:paraId="3A38C224" w14:textId="538BED7A" w:rsidR="355C0DD3" w:rsidRDefault="355C0DD3" w:rsidP="355C0DD3">
      <w:r>
        <w:rPr>
          <w:noProof/>
        </w:rPr>
        <w:drawing>
          <wp:inline distT="0" distB="0" distL="0" distR="0" wp14:anchorId="4EA80A92" wp14:editId="1C1CB1F1">
            <wp:extent cx="1914525" cy="422775"/>
            <wp:effectExtent l="0" t="0" r="0" b="0"/>
            <wp:docPr id="1846504645" name="Picture 669117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11721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14525" cy="422775"/>
                    </a:xfrm>
                    <a:prstGeom prst="rect">
                      <a:avLst/>
                    </a:prstGeom>
                  </pic:spPr>
                </pic:pic>
              </a:graphicData>
            </a:graphic>
          </wp:inline>
        </w:drawing>
      </w:r>
    </w:p>
    <w:p w14:paraId="6FD57AD3" w14:textId="5CCC41B2" w:rsidR="008F334E" w:rsidRPr="0060170F" w:rsidRDefault="008F334E" w:rsidP="32237F93">
      <w:pPr>
        <w:tabs>
          <w:tab w:val="clear" w:pos="851"/>
          <w:tab w:val="left" w:pos="1418"/>
          <w:tab w:val="left" w:leader="underscore" w:pos="3261"/>
          <w:tab w:val="left" w:pos="3686"/>
          <w:tab w:val="left" w:leader="underscore" w:pos="5812"/>
          <w:tab w:val="left" w:pos="6096"/>
          <w:tab w:val="left" w:leader="underscore" w:pos="8222"/>
        </w:tabs>
        <w:rPr>
          <w:sz w:val="16"/>
          <w:szCs w:val="16"/>
          <w:lang w:val="en-GB"/>
        </w:rPr>
      </w:pPr>
      <w:r w:rsidRPr="0060170F">
        <w:rPr>
          <w:sz w:val="16"/>
          <w:szCs w:val="16"/>
          <w:lang w:val="en-GB"/>
        </w:rPr>
        <w:t>Signature</w:t>
      </w:r>
      <w:r w:rsidRPr="0060170F">
        <w:rPr>
          <w:sz w:val="16"/>
          <w:szCs w:val="16"/>
          <w:lang w:val="en-GB"/>
        </w:rPr>
        <w:tab/>
      </w:r>
      <w:r w:rsidRPr="0060170F">
        <w:rPr>
          <w:sz w:val="16"/>
          <w:szCs w:val="16"/>
          <w:lang w:val="en-GB"/>
        </w:rPr>
        <w:tab/>
      </w:r>
      <w:r w:rsidRPr="0060170F">
        <w:rPr>
          <w:sz w:val="16"/>
          <w:szCs w:val="16"/>
          <w:lang w:val="en-GB"/>
        </w:rPr>
        <w:tab/>
      </w:r>
    </w:p>
    <w:p w14:paraId="6BD5D727" w14:textId="33AA18C4" w:rsidR="008F334E" w:rsidRPr="0060170F" w:rsidRDefault="008F334E" w:rsidP="355C0DD3">
      <w:pPr>
        <w:rPr>
          <w:lang w:val="en-GB"/>
        </w:rPr>
      </w:pPr>
    </w:p>
    <w:p w14:paraId="47AC8761" w14:textId="7F8826AC" w:rsidR="0011142B" w:rsidRPr="0060170F" w:rsidRDefault="0011142B" w:rsidP="0011142B">
      <w:pPr>
        <w:rPr>
          <w:lang w:val="en-GB" w:eastAsia="de-DE"/>
        </w:rPr>
      </w:pPr>
    </w:p>
    <w:p w14:paraId="297E4BB9" w14:textId="55D7D4F3" w:rsidR="00F7330E" w:rsidRPr="0060170F" w:rsidRDefault="00C50E6F" w:rsidP="00D000CF">
      <w:pPr>
        <w:pStyle w:val="berschrift1ohneNummerierung"/>
        <w:rPr>
          <w:lang w:val="en-GB"/>
        </w:rPr>
      </w:pPr>
      <w:bookmarkStart w:id="1" w:name="_Toc26530993"/>
      <w:r w:rsidRPr="0060170F">
        <w:rPr>
          <w:lang w:val="en-GB"/>
        </w:rPr>
        <w:lastRenderedPageBreak/>
        <w:t>Index</w:t>
      </w:r>
      <w:bookmarkEnd w:id="1"/>
    </w:p>
    <w:p w14:paraId="0F16ADD1" w14:textId="386EA6C3" w:rsidR="00A21083" w:rsidRDefault="00104CD9">
      <w:pPr>
        <w:pStyle w:val="Verzeichnis1"/>
        <w:rPr>
          <w:rFonts w:asciiTheme="minorHAnsi" w:eastAsiaTheme="minorEastAsia" w:hAnsiTheme="minorHAnsi" w:cstheme="minorBidi"/>
          <w:noProof/>
          <w:szCs w:val="22"/>
          <w:lang w:eastAsia="de-CH"/>
        </w:rPr>
      </w:pPr>
      <w:r w:rsidRPr="0060170F">
        <w:rPr>
          <w:lang w:val="en-GB"/>
        </w:rPr>
        <w:fldChar w:fldCharType="begin"/>
      </w:r>
      <w:r w:rsidRPr="0060170F">
        <w:rPr>
          <w:lang w:val="en-GB"/>
        </w:rPr>
        <w:instrText xml:space="preserve"> TOC \o "1-4" \h \z \u </w:instrText>
      </w:r>
      <w:r w:rsidRPr="0060170F">
        <w:rPr>
          <w:lang w:val="en-GB"/>
        </w:rPr>
        <w:fldChar w:fldCharType="separate"/>
      </w:r>
      <w:hyperlink w:anchor="_Toc26530992" w:history="1">
        <w:r w:rsidR="00A21083" w:rsidRPr="000A3417">
          <w:rPr>
            <w:rStyle w:val="Hyperlink"/>
            <w:noProof/>
            <w:lang w:val="en-GB"/>
          </w:rPr>
          <w:t>Declaration of Authenticity</w:t>
        </w:r>
        <w:r w:rsidR="00A21083">
          <w:rPr>
            <w:noProof/>
            <w:webHidden/>
          </w:rPr>
          <w:tab/>
        </w:r>
        <w:r w:rsidR="00A21083">
          <w:rPr>
            <w:noProof/>
            <w:webHidden/>
          </w:rPr>
          <w:fldChar w:fldCharType="begin"/>
        </w:r>
        <w:r w:rsidR="00A21083">
          <w:rPr>
            <w:noProof/>
            <w:webHidden/>
          </w:rPr>
          <w:instrText xml:space="preserve"> PAGEREF _Toc26530992 \h </w:instrText>
        </w:r>
        <w:r w:rsidR="00A21083">
          <w:rPr>
            <w:noProof/>
            <w:webHidden/>
          </w:rPr>
        </w:r>
        <w:r w:rsidR="00A21083">
          <w:rPr>
            <w:noProof/>
            <w:webHidden/>
          </w:rPr>
          <w:fldChar w:fldCharType="separate"/>
        </w:r>
        <w:r w:rsidR="00A21083">
          <w:rPr>
            <w:noProof/>
            <w:webHidden/>
          </w:rPr>
          <w:t>IV</w:t>
        </w:r>
        <w:r w:rsidR="00A21083">
          <w:rPr>
            <w:noProof/>
            <w:webHidden/>
          </w:rPr>
          <w:fldChar w:fldCharType="end"/>
        </w:r>
      </w:hyperlink>
    </w:p>
    <w:p w14:paraId="7416E85D" w14:textId="03986366" w:rsidR="00A21083" w:rsidRDefault="003E10F5">
      <w:pPr>
        <w:pStyle w:val="Verzeichnis1"/>
        <w:rPr>
          <w:rFonts w:asciiTheme="minorHAnsi" w:eastAsiaTheme="minorEastAsia" w:hAnsiTheme="minorHAnsi" w:cstheme="minorBidi"/>
          <w:noProof/>
          <w:szCs w:val="22"/>
          <w:lang w:eastAsia="de-CH"/>
        </w:rPr>
      </w:pPr>
      <w:hyperlink w:anchor="_Toc26530993" w:history="1">
        <w:r w:rsidR="00A21083" w:rsidRPr="000A3417">
          <w:rPr>
            <w:rStyle w:val="Hyperlink"/>
            <w:noProof/>
            <w:lang w:val="en-GB"/>
          </w:rPr>
          <w:t>Index</w:t>
        </w:r>
        <w:r w:rsidR="00A21083">
          <w:rPr>
            <w:noProof/>
            <w:webHidden/>
          </w:rPr>
          <w:tab/>
        </w:r>
        <w:r w:rsidR="00A21083">
          <w:rPr>
            <w:noProof/>
            <w:webHidden/>
          </w:rPr>
          <w:fldChar w:fldCharType="begin"/>
        </w:r>
        <w:r w:rsidR="00A21083">
          <w:rPr>
            <w:noProof/>
            <w:webHidden/>
          </w:rPr>
          <w:instrText xml:space="preserve"> PAGEREF _Toc26530993 \h </w:instrText>
        </w:r>
        <w:r w:rsidR="00A21083">
          <w:rPr>
            <w:noProof/>
            <w:webHidden/>
          </w:rPr>
        </w:r>
        <w:r w:rsidR="00A21083">
          <w:rPr>
            <w:noProof/>
            <w:webHidden/>
          </w:rPr>
          <w:fldChar w:fldCharType="separate"/>
        </w:r>
        <w:r w:rsidR="00A21083">
          <w:rPr>
            <w:noProof/>
            <w:webHidden/>
          </w:rPr>
          <w:t>V</w:t>
        </w:r>
        <w:r w:rsidR="00A21083">
          <w:rPr>
            <w:noProof/>
            <w:webHidden/>
          </w:rPr>
          <w:fldChar w:fldCharType="end"/>
        </w:r>
      </w:hyperlink>
    </w:p>
    <w:p w14:paraId="2DDD35E4" w14:textId="3D233A32" w:rsidR="00A21083" w:rsidRDefault="003E10F5">
      <w:pPr>
        <w:pStyle w:val="Verzeichnis1"/>
        <w:rPr>
          <w:rFonts w:asciiTheme="minorHAnsi" w:eastAsiaTheme="minorEastAsia" w:hAnsiTheme="minorHAnsi" w:cstheme="minorBidi"/>
          <w:noProof/>
          <w:szCs w:val="22"/>
          <w:lang w:eastAsia="de-CH"/>
        </w:rPr>
      </w:pPr>
      <w:hyperlink w:anchor="_Toc26530994" w:history="1">
        <w:r w:rsidR="00A21083" w:rsidRPr="000A3417">
          <w:rPr>
            <w:rStyle w:val="Hyperlink"/>
            <w:noProof/>
            <w:lang w:val="en-US"/>
          </w:rPr>
          <w:t>1</w:t>
        </w:r>
        <w:r w:rsidR="00A21083">
          <w:rPr>
            <w:rFonts w:asciiTheme="minorHAnsi" w:eastAsiaTheme="minorEastAsia" w:hAnsiTheme="minorHAnsi" w:cstheme="minorBidi"/>
            <w:noProof/>
            <w:szCs w:val="22"/>
            <w:lang w:eastAsia="de-CH"/>
          </w:rPr>
          <w:tab/>
        </w:r>
        <w:r w:rsidR="00A21083" w:rsidRPr="000A3417">
          <w:rPr>
            <w:rStyle w:val="Hyperlink"/>
            <w:noProof/>
            <w:lang w:val="en-US"/>
          </w:rPr>
          <w:t>Introduction</w:t>
        </w:r>
        <w:r w:rsidR="00A21083">
          <w:rPr>
            <w:noProof/>
            <w:webHidden/>
          </w:rPr>
          <w:tab/>
        </w:r>
        <w:r w:rsidR="00A21083">
          <w:rPr>
            <w:noProof/>
            <w:webHidden/>
          </w:rPr>
          <w:fldChar w:fldCharType="begin"/>
        </w:r>
        <w:r w:rsidR="00A21083">
          <w:rPr>
            <w:noProof/>
            <w:webHidden/>
          </w:rPr>
          <w:instrText xml:space="preserve"> PAGEREF _Toc26530994 \h </w:instrText>
        </w:r>
        <w:r w:rsidR="00A21083">
          <w:rPr>
            <w:noProof/>
            <w:webHidden/>
          </w:rPr>
        </w:r>
        <w:r w:rsidR="00A21083">
          <w:rPr>
            <w:noProof/>
            <w:webHidden/>
          </w:rPr>
          <w:fldChar w:fldCharType="separate"/>
        </w:r>
        <w:r w:rsidR="00A21083">
          <w:rPr>
            <w:noProof/>
            <w:webHidden/>
          </w:rPr>
          <w:t>6</w:t>
        </w:r>
        <w:r w:rsidR="00A21083">
          <w:rPr>
            <w:noProof/>
            <w:webHidden/>
          </w:rPr>
          <w:fldChar w:fldCharType="end"/>
        </w:r>
      </w:hyperlink>
    </w:p>
    <w:p w14:paraId="1A693A48" w14:textId="5E2A02F3" w:rsidR="00A21083" w:rsidRDefault="003E10F5">
      <w:pPr>
        <w:pStyle w:val="Verzeichnis1"/>
        <w:rPr>
          <w:rFonts w:asciiTheme="minorHAnsi" w:eastAsiaTheme="minorEastAsia" w:hAnsiTheme="minorHAnsi" w:cstheme="minorBidi"/>
          <w:noProof/>
          <w:szCs w:val="22"/>
          <w:lang w:eastAsia="de-CH"/>
        </w:rPr>
      </w:pPr>
      <w:hyperlink w:anchor="_Toc26530995" w:history="1">
        <w:r w:rsidR="00A21083" w:rsidRPr="000A3417">
          <w:rPr>
            <w:rStyle w:val="Hyperlink"/>
            <w:noProof/>
            <w:lang w:val="en-US"/>
          </w:rPr>
          <w:t>2</w:t>
        </w:r>
        <w:r w:rsidR="00A21083">
          <w:rPr>
            <w:rFonts w:asciiTheme="minorHAnsi" w:eastAsiaTheme="minorEastAsia" w:hAnsiTheme="minorHAnsi" w:cstheme="minorBidi"/>
            <w:noProof/>
            <w:szCs w:val="22"/>
            <w:lang w:eastAsia="de-CH"/>
          </w:rPr>
          <w:tab/>
        </w:r>
        <w:r w:rsidR="00A21083" w:rsidRPr="000A3417">
          <w:rPr>
            <w:rStyle w:val="Hyperlink"/>
            <w:noProof/>
            <w:lang w:val="en-US"/>
          </w:rPr>
          <w:t>Sprint 1</w:t>
        </w:r>
        <w:r w:rsidR="00A21083">
          <w:rPr>
            <w:noProof/>
            <w:webHidden/>
          </w:rPr>
          <w:tab/>
        </w:r>
        <w:r w:rsidR="00A21083">
          <w:rPr>
            <w:noProof/>
            <w:webHidden/>
          </w:rPr>
          <w:fldChar w:fldCharType="begin"/>
        </w:r>
        <w:r w:rsidR="00A21083">
          <w:rPr>
            <w:noProof/>
            <w:webHidden/>
          </w:rPr>
          <w:instrText xml:space="preserve"> PAGEREF _Toc26530995 \h </w:instrText>
        </w:r>
        <w:r w:rsidR="00A21083">
          <w:rPr>
            <w:noProof/>
            <w:webHidden/>
          </w:rPr>
        </w:r>
        <w:r w:rsidR="00A21083">
          <w:rPr>
            <w:noProof/>
            <w:webHidden/>
          </w:rPr>
          <w:fldChar w:fldCharType="separate"/>
        </w:r>
        <w:r w:rsidR="00A21083">
          <w:rPr>
            <w:noProof/>
            <w:webHidden/>
          </w:rPr>
          <w:t>7</w:t>
        </w:r>
        <w:r w:rsidR="00A21083">
          <w:rPr>
            <w:noProof/>
            <w:webHidden/>
          </w:rPr>
          <w:fldChar w:fldCharType="end"/>
        </w:r>
      </w:hyperlink>
    </w:p>
    <w:p w14:paraId="51ED9673" w14:textId="16A91501" w:rsidR="00A21083" w:rsidRDefault="003E10F5">
      <w:pPr>
        <w:pStyle w:val="Verzeichnis2"/>
        <w:tabs>
          <w:tab w:val="left" w:pos="1134"/>
        </w:tabs>
        <w:rPr>
          <w:rFonts w:asciiTheme="minorHAnsi" w:eastAsiaTheme="minorEastAsia" w:hAnsiTheme="minorHAnsi" w:cstheme="minorBidi"/>
          <w:noProof/>
          <w:szCs w:val="22"/>
          <w:lang w:eastAsia="de-CH"/>
        </w:rPr>
      </w:pPr>
      <w:hyperlink w:anchor="_Toc26530996" w:history="1">
        <w:r w:rsidR="00A21083" w:rsidRPr="000A3417">
          <w:rPr>
            <w:rStyle w:val="Hyperlink"/>
            <w:noProof/>
          </w:rPr>
          <w:t>2.1</w:t>
        </w:r>
        <w:r w:rsidR="00A21083">
          <w:rPr>
            <w:rFonts w:asciiTheme="minorHAnsi" w:eastAsiaTheme="minorEastAsia" w:hAnsiTheme="minorHAnsi" w:cstheme="minorBidi"/>
            <w:noProof/>
            <w:szCs w:val="22"/>
            <w:lang w:eastAsia="de-CH"/>
          </w:rPr>
          <w:tab/>
        </w:r>
        <w:r w:rsidR="00A21083" w:rsidRPr="000A3417">
          <w:rPr>
            <w:rStyle w:val="Hyperlink"/>
            <w:noProof/>
            <w:lang w:val="en-US"/>
          </w:rPr>
          <w:t>Elicitation and Elaboration</w:t>
        </w:r>
        <w:r w:rsidR="00A21083">
          <w:rPr>
            <w:noProof/>
            <w:webHidden/>
          </w:rPr>
          <w:tab/>
        </w:r>
        <w:r w:rsidR="00A21083">
          <w:rPr>
            <w:noProof/>
            <w:webHidden/>
          </w:rPr>
          <w:fldChar w:fldCharType="begin"/>
        </w:r>
        <w:r w:rsidR="00A21083">
          <w:rPr>
            <w:noProof/>
            <w:webHidden/>
          </w:rPr>
          <w:instrText xml:space="preserve"> PAGEREF _Toc26530996 \h </w:instrText>
        </w:r>
        <w:r w:rsidR="00A21083">
          <w:rPr>
            <w:noProof/>
            <w:webHidden/>
          </w:rPr>
        </w:r>
        <w:r w:rsidR="00A21083">
          <w:rPr>
            <w:noProof/>
            <w:webHidden/>
          </w:rPr>
          <w:fldChar w:fldCharType="separate"/>
        </w:r>
        <w:r w:rsidR="00A21083">
          <w:rPr>
            <w:noProof/>
            <w:webHidden/>
          </w:rPr>
          <w:t>7</w:t>
        </w:r>
        <w:r w:rsidR="00A21083">
          <w:rPr>
            <w:noProof/>
            <w:webHidden/>
          </w:rPr>
          <w:fldChar w:fldCharType="end"/>
        </w:r>
      </w:hyperlink>
    </w:p>
    <w:p w14:paraId="22B19FC2" w14:textId="43912570" w:rsidR="00A21083" w:rsidRDefault="003E10F5">
      <w:pPr>
        <w:pStyle w:val="Verzeichnis2"/>
        <w:tabs>
          <w:tab w:val="left" w:pos="1134"/>
        </w:tabs>
        <w:rPr>
          <w:rFonts w:asciiTheme="minorHAnsi" w:eastAsiaTheme="minorEastAsia" w:hAnsiTheme="minorHAnsi" w:cstheme="minorBidi"/>
          <w:noProof/>
          <w:szCs w:val="22"/>
          <w:lang w:eastAsia="de-CH"/>
        </w:rPr>
      </w:pPr>
      <w:hyperlink w:anchor="_Toc26530997" w:history="1">
        <w:r w:rsidR="00A21083" w:rsidRPr="000A3417">
          <w:rPr>
            <w:rStyle w:val="Hyperlink"/>
            <w:rFonts w:eastAsia="Calibri"/>
            <w:noProof/>
          </w:rPr>
          <w:t>2.2</w:t>
        </w:r>
        <w:r w:rsidR="00A21083">
          <w:rPr>
            <w:rFonts w:asciiTheme="minorHAnsi" w:eastAsiaTheme="minorEastAsia" w:hAnsiTheme="minorHAnsi" w:cstheme="minorBidi"/>
            <w:noProof/>
            <w:szCs w:val="22"/>
            <w:lang w:eastAsia="de-CH"/>
          </w:rPr>
          <w:tab/>
        </w:r>
        <w:r w:rsidR="00A21083" w:rsidRPr="000A3417">
          <w:rPr>
            <w:rStyle w:val="Hyperlink"/>
            <w:rFonts w:eastAsia="Calibri"/>
            <w:noProof/>
            <w:lang w:val="en-US"/>
          </w:rPr>
          <w:t>Requirements Lifecycle Management</w:t>
        </w:r>
        <w:r w:rsidR="00A21083">
          <w:rPr>
            <w:noProof/>
            <w:webHidden/>
          </w:rPr>
          <w:tab/>
        </w:r>
        <w:r w:rsidR="00A21083">
          <w:rPr>
            <w:noProof/>
            <w:webHidden/>
          </w:rPr>
          <w:fldChar w:fldCharType="begin"/>
        </w:r>
        <w:r w:rsidR="00A21083">
          <w:rPr>
            <w:noProof/>
            <w:webHidden/>
          </w:rPr>
          <w:instrText xml:space="preserve"> PAGEREF _Toc26530997 \h </w:instrText>
        </w:r>
        <w:r w:rsidR="00A21083">
          <w:rPr>
            <w:noProof/>
            <w:webHidden/>
          </w:rPr>
        </w:r>
        <w:r w:rsidR="00A21083">
          <w:rPr>
            <w:noProof/>
            <w:webHidden/>
          </w:rPr>
          <w:fldChar w:fldCharType="separate"/>
        </w:r>
        <w:r w:rsidR="00A21083">
          <w:rPr>
            <w:noProof/>
            <w:webHidden/>
          </w:rPr>
          <w:t>7</w:t>
        </w:r>
        <w:r w:rsidR="00A21083">
          <w:rPr>
            <w:noProof/>
            <w:webHidden/>
          </w:rPr>
          <w:fldChar w:fldCharType="end"/>
        </w:r>
      </w:hyperlink>
    </w:p>
    <w:p w14:paraId="134A911F" w14:textId="3AA8C282" w:rsidR="00A21083" w:rsidRDefault="003E10F5">
      <w:pPr>
        <w:pStyle w:val="Verzeichnis2"/>
        <w:tabs>
          <w:tab w:val="left" w:pos="1134"/>
        </w:tabs>
        <w:rPr>
          <w:rFonts w:asciiTheme="minorHAnsi" w:eastAsiaTheme="minorEastAsia" w:hAnsiTheme="minorHAnsi" w:cstheme="minorBidi"/>
          <w:noProof/>
          <w:szCs w:val="22"/>
          <w:lang w:eastAsia="de-CH"/>
        </w:rPr>
      </w:pPr>
      <w:hyperlink w:anchor="_Toc26530998" w:history="1">
        <w:r w:rsidR="00A21083" w:rsidRPr="000A3417">
          <w:rPr>
            <w:rStyle w:val="Hyperlink"/>
            <w:rFonts w:eastAsia="Calibri"/>
            <w:noProof/>
          </w:rPr>
          <w:t>2.3</w:t>
        </w:r>
        <w:r w:rsidR="00A21083">
          <w:rPr>
            <w:rFonts w:asciiTheme="minorHAnsi" w:eastAsiaTheme="minorEastAsia" w:hAnsiTheme="minorHAnsi" w:cstheme="minorBidi"/>
            <w:noProof/>
            <w:szCs w:val="22"/>
            <w:lang w:eastAsia="de-CH"/>
          </w:rPr>
          <w:tab/>
        </w:r>
        <w:r w:rsidR="00A21083" w:rsidRPr="000A3417">
          <w:rPr>
            <w:rStyle w:val="Hyperlink"/>
            <w:rFonts w:eastAsia="Calibri"/>
            <w:noProof/>
            <w:lang w:val="en-US"/>
          </w:rPr>
          <w:t>Strategy Analysis</w:t>
        </w:r>
        <w:r w:rsidR="00A21083">
          <w:rPr>
            <w:noProof/>
            <w:webHidden/>
          </w:rPr>
          <w:tab/>
        </w:r>
        <w:r w:rsidR="00A21083">
          <w:rPr>
            <w:noProof/>
            <w:webHidden/>
          </w:rPr>
          <w:fldChar w:fldCharType="begin"/>
        </w:r>
        <w:r w:rsidR="00A21083">
          <w:rPr>
            <w:noProof/>
            <w:webHidden/>
          </w:rPr>
          <w:instrText xml:space="preserve"> PAGEREF _Toc26530998 \h </w:instrText>
        </w:r>
        <w:r w:rsidR="00A21083">
          <w:rPr>
            <w:noProof/>
            <w:webHidden/>
          </w:rPr>
        </w:r>
        <w:r w:rsidR="00A21083">
          <w:rPr>
            <w:noProof/>
            <w:webHidden/>
          </w:rPr>
          <w:fldChar w:fldCharType="separate"/>
        </w:r>
        <w:r w:rsidR="00A21083">
          <w:rPr>
            <w:noProof/>
            <w:webHidden/>
          </w:rPr>
          <w:t>7</w:t>
        </w:r>
        <w:r w:rsidR="00A21083">
          <w:rPr>
            <w:noProof/>
            <w:webHidden/>
          </w:rPr>
          <w:fldChar w:fldCharType="end"/>
        </w:r>
      </w:hyperlink>
    </w:p>
    <w:p w14:paraId="2EAE1C38" w14:textId="1B38FAA4" w:rsidR="00A21083" w:rsidRDefault="003E10F5">
      <w:pPr>
        <w:pStyle w:val="Verzeichnis2"/>
        <w:tabs>
          <w:tab w:val="left" w:pos="1134"/>
        </w:tabs>
        <w:rPr>
          <w:rFonts w:asciiTheme="minorHAnsi" w:eastAsiaTheme="minorEastAsia" w:hAnsiTheme="minorHAnsi" w:cstheme="minorBidi"/>
          <w:noProof/>
          <w:szCs w:val="22"/>
          <w:lang w:eastAsia="de-CH"/>
        </w:rPr>
      </w:pPr>
      <w:hyperlink w:anchor="_Toc26530999" w:history="1">
        <w:r w:rsidR="00A21083" w:rsidRPr="000A3417">
          <w:rPr>
            <w:rStyle w:val="Hyperlink"/>
            <w:rFonts w:eastAsia="Calibri"/>
            <w:noProof/>
          </w:rPr>
          <w:t>2.4</w:t>
        </w:r>
        <w:r w:rsidR="00A21083">
          <w:rPr>
            <w:rFonts w:asciiTheme="minorHAnsi" w:eastAsiaTheme="minorEastAsia" w:hAnsiTheme="minorHAnsi" w:cstheme="minorBidi"/>
            <w:noProof/>
            <w:szCs w:val="22"/>
            <w:lang w:eastAsia="de-CH"/>
          </w:rPr>
          <w:tab/>
        </w:r>
        <w:r w:rsidR="00A21083" w:rsidRPr="000A3417">
          <w:rPr>
            <w:rStyle w:val="Hyperlink"/>
            <w:rFonts w:eastAsia="Calibri"/>
            <w:noProof/>
            <w:lang w:val="en-US"/>
          </w:rPr>
          <w:t>Requirements Analysis and Design Definition</w:t>
        </w:r>
        <w:r w:rsidR="00A21083">
          <w:rPr>
            <w:noProof/>
            <w:webHidden/>
          </w:rPr>
          <w:tab/>
        </w:r>
        <w:r w:rsidR="00A21083">
          <w:rPr>
            <w:noProof/>
            <w:webHidden/>
          </w:rPr>
          <w:fldChar w:fldCharType="begin"/>
        </w:r>
        <w:r w:rsidR="00A21083">
          <w:rPr>
            <w:noProof/>
            <w:webHidden/>
          </w:rPr>
          <w:instrText xml:space="preserve"> PAGEREF _Toc26530999 \h </w:instrText>
        </w:r>
        <w:r w:rsidR="00A21083">
          <w:rPr>
            <w:noProof/>
            <w:webHidden/>
          </w:rPr>
        </w:r>
        <w:r w:rsidR="00A21083">
          <w:rPr>
            <w:noProof/>
            <w:webHidden/>
          </w:rPr>
          <w:fldChar w:fldCharType="separate"/>
        </w:r>
        <w:r w:rsidR="00A21083">
          <w:rPr>
            <w:noProof/>
            <w:webHidden/>
          </w:rPr>
          <w:t>7</w:t>
        </w:r>
        <w:r w:rsidR="00A21083">
          <w:rPr>
            <w:noProof/>
            <w:webHidden/>
          </w:rPr>
          <w:fldChar w:fldCharType="end"/>
        </w:r>
      </w:hyperlink>
    </w:p>
    <w:p w14:paraId="687D4E88" w14:textId="1FB304A3" w:rsidR="00A21083" w:rsidRDefault="003E10F5">
      <w:pPr>
        <w:pStyle w:val="Verzeichnis2"/>
        <w:tabs>
          <w:tab w:val="left" w:pos="1134"/>
        </w:tabs>
        <w:rPr>
          <w:rFonts w:asciiTheme="minorHAnsi" w:eastAsiaTheme="minorEastAsia" w:hAnsiTheme="minorHAnsi" w:cstheme="minorBidi"/>
          <w:noProof/>
          <w:szCs w:val="22"/>
          <w:lang w:eastAsia="de-CH"/>
        </w:rPr>
      </w:pPr>
      <w:hyperlink w:anchor="_Toc26531000" w:history="1">
        <w:r w:rsidR="00A21083" w:rsidRPr="000A3417">
          <w:rPr>
            <w:rStyle w:val="Hyperlink"/>
            <w:noProof/>
          </w:rPr>
          <w:t>2.5</w:t>
        </w:r>
        <w:r w:rsidR="00A21083">
          <w:rPr>
            <w:rFonts w:asciiTheme="minorHAnsi" w:eastAsiaTheme="minorEastAsia" w:hAnsiTheme="minorHAnsi" w:cstheme="minorBidi"/>
            <w:noProof/>
            <w:szCs w:val="22"/>
            <w:lang w:eastAsia="de-CH"/>
          </w:rPr>
          <w:tab/>
        </w:r>
        <w:r w:rsidR="00A21083" w:rsidRPr="000A3417">
          <w:rPr>
            <w:rStyle w:val="Hyperlink"/>
            <w:rFonts w:eastAsia="Calibri"/>
            <w:noProof/>
            <w:lang w:val="en-US"/>
          </w:rPr>
          <w:t>Solution Evaluation</w:t>
        </w:r>
        <w:r w:rsidR="00A21083">
          <w:rPr>
            <w:noProof/>
            <w:webHidden/>
          </w:rPr>
          <w:tab/>
        </w:r>
        <w:r w:rsidR="00A21083">
          <w:rPr>
            <w:noProof/>
            <w:webHidden/>
          </w:rPr>
          <w:fldChar w:fldCharType="begin"/>
        </w:r>
        <w:r w:rsidR="00A21083">
          <w:rPr>
            <w:noProof/>
            <w:webHidden/>
          </w:rPr>
          <w:instrText xml:space="preserve"> PAGEREF _Toc26531000 \h </w:instrText>
        </w:r>
        <w:r w:rsidR="00A21083">
          <w:rPr>
            <w:noProof/>
            <w:webHidden/>
          </w:rPr>
        </w:r>
        <w:r w:rsidR="00A21083">
          <w:rPr>
            <w:noProof/>
            <w:webHidden/>
          </w:rPr>
          <w:fldChar w:fldCharType="separate"/>
        </w:r>
        <w:r w:rsidR="00A21083">
          <w:rPr>
            <w:noProof/>
            <w:webHidden/>
          </w:rPr>
          <w:t>7</w:t>
        </w:r>
        <w:r w:rsidR="00A21083">
          <w:rPr>
            <w:noProof/>
            <w:webHidden/>
          </w:rPr>
          <w:fldChar w:fldCharType="end"/>
        </w:r>
      </w:hyperlink>
    </w:p>
    <w:p w14:paraId="2A3AAE78" w14:textId="3FD5DA3F" w:rsidR="00A21083" w:rsidRDefault="003E10F5">
      <w:pPr>
        <w:pStyle w:val="Verzeichnis1"/>
        <w:rPr>
          <w:rFonts w:asciiTheme="minorHAnsi" w:eastAsiaTheme="minorEastAsia" w:hAnsiTheme="minorHAnsi" w:cstheme="minorBidi"/>
          <w:noProof/>
          <w:szCs w:val="22"/>
          <w:lang w:eastAsia="de-CH"/>
        </w:rPr>
      </w:pPr>
      <w:hyperlink w:anchor="_Toc26531001" w:history="1">
        <w:r w:rsidR="00A21083" w:rsidRPr="000A3417">
          <w:rPr>
            <w:rStyle w:val="Hyperlink"/>
            <w:rFonts w:eastAsia="Calibri"/>
            <w:noProof/>
            <w:lang w:val="en-US"/>
          </w:rPr>
          <w:t>3</w:t>
        </w:r>
        <w:r w:rsidR="00A21083">
          <w:rPr>
            <w:rFonts w:asciiTheme="minorHAnsi" w:eastAsiaTheme="minorEastAsia" w:hAnsiTheme="minorHAnsi" w:cstheme="minorBidi"/>
            <w:noProof/>
            <w:szCs w:val="22"/>
            <w:lang w:eastAsia="de-CH"/>
          </w:rPr>
          <w:tab/>
        </w:r>
        <w:r w:rsidR="00A21083" w:rsidRPr="000A3417">
          <w:rPr>
            <w:rStyle w:val="Hyperlink"/>
            <w:rFonts w:eastAsia="Calibri"/>
            <w:noProof/>
            <w:lang w:val="en-US"/>
          </w:rPr>
          <w:t>Sprint 2</w:t>
        </w:r>
        <w:r w:rsidR="00A21083">
          <w:rPr>
            <w:noProof/>
            <w:webHidden/>
          </w:rPr>
          <w:tab/>
        </w:r>
        <w:r w:rsidR="00A21083">
          <w:rPr>
            <w:noProof/>
            <w:webHidden/>
          </w:rPr>
          <w:fldChar w:fldCharType="begin"/>
        </w:r>
        <w:r w:rsidR="00A21083">
          <w:rPr>
            <w:noProof/>
            <w:webHidden/>
          </w:rPr>
          <w:instrText xml:space="preserve"> PAGEREF _Toc26531001 \h </w:instrText>
        </w:r>
        <w:r w:rsidR="00A21083">
          <w:rPr>
            <w:noProof/>
            <w:webHidden/>
          </w:rPr>
        </w:r>
        <w:r w:rsidR="00A21083">
          <w:rPr>
            <w:noProof/>
            <w:webHidden/>
          </w:rPr>
          <w:fldChar w:fldCharType="separate"/>
        </w:r>
        <w:r w:rsidR="00A21083">
          <w:rPr>
            <w:noProof/>
            <w:webHidden/>
          </w:rPr>
          <w:t>8</w:t>
        </w:r>
        <w:r w:rsidR="00A21083">
          <w:rPr>
            <w:noProof/>
            <w:webHidden/>
          </w:rPr>
          <w:fldChar w:fldCharType="end"/>
        </w:r>
      </w:hyperlink>
    </w:p>
    <w:p w14:paraId="2843FD20" w14:textId="491D929A" w:rsidR="00A21083" w:rsidRDefault="003E10F5">
      <w:pPr>
        <w:pStyle w:val="Verzeichnis2"/>
        <w:tabs>
          <w:tab w:val="left" w:pos="1134"/>
        </w:tabs>
        <w:rPr>
          <w:rFonts w:asciiTheme="minorHAnsi" w:eastAsiaTheme="minorEastAsia" w:hAnsiTheme="minorHAnsi" w:cstheme="minorBidi"/>
          <w:noProof/>
          <w:szCs w:val="22"/>
          <w:lang w:eastAsia="de-CH"/>
        </w:rPr>
      </w:pPr>
      <w:hyperlink w:anchor="_Toc26531002" w:history="1">
        <w:r w:rsidR="00A21083" w:rsidRPr="000A3417">
          <w:rPr>
            <w:rStyle w:val="Hyperlink"/>
            <w:noProof/>
          </w:rPr>
          <w:t>3.1</w:t>
        </w:r>
        <w:r w:rsidR="00A21083">
          <w:rPr>
            <w:rFonts w:asciiTheme="minorHAnsi" w:eastAsiaTheme="minorEastAsia" w:hAnsiTheme="minorHAnsi" w:cstheme="minorBidi"/>
            <w:noProof/>
            <w:szCs w:val="22"/>
            <w:lang w:eastAsia="de-CH"/>
          </w:rPr>
          <w:tab/>
        </w:r>
        <w:r w:rsidR="00A21083" w:rsidRPr="000A3417">
          <w:rPr>
            <w:rStyle w:val="Hyperlink"/>
            <w:noProof/>
            <w:lang w:val="en-US"/>
          </w:rPr>
          <w:t>Elicitation and Elaboration</w:t>
        </w:r>
        <w:r w:rsidR="00A21083">
          <w:rPr>
            <w:noProof/>
            <w:webHidden/>
          </w:rPr>
          <w:tab/>
        </w:r>
        <w:r w:rsidR="00A21083">
          <w:rPr>
            <w:noProof/>
            <w:webHidden/>
          </w:rPr>
          <w:fldChar w:fldCharType="begin"/>
        </w:r>
        <w:r w:rsidR="00A21083">
          <w:rPr>
            <w:noProof/>
            <w:webHidden/>
          </w:rPr>
          <w:instrText xml:space="preserve"> PAGEREF _Toc26531002 \h </w:instrText>
        </w:r>
        <w:r w:rsidR="00A21083">
          <w:rPr>
            <w:noProof/>
            <w:webHidden/>
          </w:rPr>
        </w:r>
        <w:r w:rsidR="00A21083">
          <w:rPr>
            <w:noProof/>
            <w:webHidden/>
          </w:rPr>
          <w:fldChar w:fldCharType="separate"/>
        </w:r>
        <w:r w:rsidR="00A21083">
          <w:rPr>
            <w:noProof/>
            <w:webHidden/>
          </w:rPr>
          <w:t>8</w:t>
        </w:r>
        <w:r w:rsidR="00A21083">
          <w:rPr>
            <w:noProof/>
            <w:webHidden/>
          </w:rPr>
          <w:fldChar w:fldCharType="end"/>
        </w:r>
      </w:hyperlink>
    </w:p>
    <w:p w14:paraId="53526BB2" w14:textId="09842FC3" w:rsidR="00A21083" w:rsidRDefault="003E10F5">
      <w:pPr>
        <w:pStyle w:val="Verzeichnis2"/>
        <w:tabs>
          <w:tab w:val="left" w:pos="1134"/>
        </w:tabs>
        <w:rPr>
          <w:rFonts w:asciiTheme="minorHAnsi" w:eastAsiaTheme="minorEastAsia" w:hAnsiTheme="minorHAnsi" w:cstheme="minorBidi"/>
          <w:noProof/>
          <w:szCs w:val="22"/>
          <w:lang w:eastAsia="de-CH"/>
        </w:rPr>
      </w:pPr>
      <w:hyperlink w:anchor="_Toc26531003" w:history="1">
        <w:r w:rsidR="00A21083" w:rsidRPr="000A3417">
          <w:rPr>
            <w:rStyle w:val="Hyperlink"/>
            <w:rFonts w:eastAsia="Calibri"/>
            <w:noProof/>
          </w:rPr>
          <w:t>3.2</w:t>
        </w:r>
        <w:r w:rsidR="00A21083">
          <w:rPr>
            <w:rFonts w:asciiTheme="minorHAnsi" w:eastAsiaTheme="minorEastAsia" w:hAnsiTheme="minorHAnsi" w:cstheme="minorBidi"/>
            <w:noProof/>
            <w:szCs w:val="22"/>
            <w:lang w:eastAsia="de-CH"/>
          </w:rPr>
          <w:tab/>
        </w:r>
        <w:r w:rsidR="00A21083" w:rsidRPr="000A3417">
          <w:rPr>
            <w:rStyle w:val="Hyperlink"/>
            <w:rFonts w:eastAsia="Calibri"/>
            <w:noProof/>
            <w:lang w:val="en-US"/>
          </w:rPr>
          <w:t>Requirements Lifecycle Management</w:t>
        </w:r>
        <w:r w:rsidR="00A21083">
          <w:rPr>
            <w:noProof/>
            <w:webHidden/>
          </w:rPr>
          <w:tab/>
        </w:r>
        <w:r w:rsidR="00A21083">
          <w:rPr>
            <w:noProof/>
            <w:webHidden/>
          </w:rPr>
          <w:fldChar w:fldCharType="begin"/>
        </w:r>
        <w:r w:rsidR="00A21083">
          <w:rPr>
            <w:noProof/>
            <w:webHidden/>
          </w:rPr>
          <w:instrText xml:space="preserve"> PAGEREF _Toc26531003 \h </w:instrText>
        </w:r>
        <w:r w:rsidR="00A21083">
          <w:rPr>
            <w:noProof/>
            <w:webHidden/>
          </w:rPr>
        </w:r>
        <w:r w:rsidR="00A21083">
          <w:rPr>
            <w:noProof/>
            <w:webHidden/>
          </w:rPr>
          <w:fldChar w:fldCharType="separate"/>
        </w:r>
        <w:r w:rsidR="00A21083">
          <w:rPr>
            <w:noProof/>
            <w:webHidden/>
          </w:rPr>
          <w:t>8</w:t>
        </w:r>
        <w:r w:rsidR="00A21083">
          <w:rPr>
            <w:noProof/>
            <w:webHidden/>
          </w:rPr>
          <w:fldChar w:fldCharType="end"/>
        </w:r>
      </w:hyperlink>
    </w:p>
    <w:p w14:paraId="1BFA78E9" w14:textId="1393CDE3" w:rsidR="00A21083" w:rsidRDefault="003E10F5">
      <w:pPr>
        <w:pStyle w:val="Verzeichnis2"/>
        <w:tabs>
          <w:tab w:val="left" w:pos="1134"/>
        </w:tabs>
        <w:rPr>
          <w:rFonts w:asciiTheme="minorHAnsi" w:eastAsiaTheme="minorEastAsia" w:hAnsiTheme="minorHAnsi" w:cstheme="minorBidi"/>
          <w:noProof/>
          <w:szCs w:val="22"/>
          <w:lang w:eastAsia="de-CH"/>
        </w:rPr>
      </w:pPr>
      <w:hyperlink w:anchor="_Toc26531004" w:history="1">
        <w:r w:rsidR="00A21083" w:rsidRPr="000A3417">
          <w:rPr>
            <w:rStyle w:val="Hyperlink"/>
            <w:rFonts w:eastAsia="Calibri"/>
            <w:noProof/>
          </w:rPr>
          <w:t>3.3</w:t>
        </w:r>
        <w:r w:rsidR="00A21083">
          <w:rPr>
            <w:rFonts w:asciiTheme="minorHAnsi" w:eastAsiaTheme="minorEastAsia" w:hAnsiTheme="minorHAnsi" w:cstheme="minorBidi"/>
            <w:noProof/>
            <w:szCs w:val="22"/>
            <w:lang w:eastAsia="de-CH"/>
          </w:rPr>
          <w:tab/>
        </w:r>
        <w:r w:rsidR="00A21083" w:rsidRPr="000A3417">
          <w:rPr>
            <w:rStyle w:val="Hyperlink"/>
            <w:rFonts w:eastAsia="Calibri"/>
            <w:noProof/>
            <w:lang w:val="en-US"/>
          </w:rPr>
          <w:t>Strategy Analysis</w:t>
        </w:r>
        <w:r w:rsidR="00A21083">
          <w:rPr>
            <w:noProof/>
            <w:webHidden/>
          </w:rPr>
          <w:tab/>
        </w:r>
        <w:r w:rsidR="00A21083">
          <w:rPr>
            <w:noProof/>
            <w:webHidden/>
          </w:rPr>
          <w:fldChar w:fldCharType="begin"/>
        </w:r>
        <w:r w:rsidR="00A21083">
          <w:rPr>
            <w:noProof/>
            <w:webHidden/>
          </w:rPr>
          <w:instrText xml:space="preserve"> PAGEREF _Toc26531004 \h </w:instrText>
        </w:r>
        <w:r w:rsidR="00A21083">
          <w:rPr>
            <w:noProof/>
            <w:webHidden/>
          </w:rPr>
        </w:r>
        <w:r w:rsidR="00A21083">
          <w:rPr>
            <w:noProof/>
            <w:webHidden/>
          </w:rPr>
          <w:fldChar w:fldCharType="separate"/>
        </w:r>
        <w:r w:rsidR="00A21083">
          <w:rPr>
            <w:noProof/>
            <w:webHidden/>
          </w:rPr>
          <w:t>8</w:t>
        </w:r>
        <w:r w:rsidR="00A21083">
          <w:rPr>
            <w:noProof/>
            <w:webHidden/>
          </w:rPr>
          <w:fldChar w:fldCharType="end"/>
        </w:r>
      </w:hyperlink>
    </w:p>
    <w:p w14:paraId="72FD5609" w14:textId="67B2015E" w:rsidR="00A21083" w:rsidRDefault="003E10F5">
      <w:pPr>
        <w:pStyle w:val="Verzeichnis2"/>
        <w:tabs>
          <w:tab w:val="left" w:pos="1134"/>
        </w:tabs>
        <w:rPr>
          <w:rFonts w:asciiTheme="minorHAnsi" w:eastAsiaTheme="minorEastAsia" w:hAnsiTheme="minorHAnsi" w:cstheme="minorBidi"/>
          <w:noProof/>
          <w:szCs w:val="22"/>
          <w:lang w:eastAsia="de-CH"/>
        </w:rPr>
      </w:pPr>
      <w:hyperlink w:anchor="_Toc26531005" w:history="1">
        <w:r w:rsidR="00A21083" w:rsidRPr="000A3417">
          <w:rPr>
            <w:rStyle w:val="Hyperlink"/>
            <w:rFonts w:eastAsia="Calibri"/>
            <w:noProof/>
          </w:rPr>
          <w:t>3.4</w:t>
        </w:r>
        <w:r w:rsidR="00A21083">
          <w:rPr>
            <w:rFonts w:asciiTheme="minorHAnsi" w:eastAsiaTheme="minorEastAsia" w:hAnsiTheme="minorHAnsi" w:cstheme="minorBidi"/>
            <w:noProof/>
            <w:szCs w:val="22"/>
            <w:lang w:eastAsia="de-CH"/>
          </w:rPr>
          <w:tab/>
        </w:r>
        <w:r w:rsidR="00A21083" w:rsidRPr="000A3417">
          <w:rPr>
            <w:rStyle w:val="Hyperlink"/>
            <w:rFonts w:eastAsia="Calibri"/>
            <w:noProof/>
            <w:lang w:val="en-US"/>
          </w:rPr>
          <w:t>Requirements Analysis and Design Definition</w:t>
        </w:r>
        <w:r w:rsidR="00A21083">
          <w:rPr>
            <w:noProof/>
            <w:webHidden/>
          </w:rPr>
          <w:tab/>
        </w:r>
        <w:r w:rsidR="00A21083">
          <w:rPr>
            <w:noProof/>
            <w:webHidden/>
          </w:rPr>
          <w:fldChar w:fldCharType="begin"/>
        </w:r>
        <w:r w:rsidR="00A21083">
          <w:rPr>
            <w:noProof/>
            <w:webHidden/>
          </w:rPr>
          <w:instrText xml:space="preserve"> PAGEREF _Toc26531005 \h </w:instrText>
        </w:r>
        <w:r w:rsidR="00A21083">
          <w:rPr>
            <w:noProof/>
            <w:webHidden/>
          </w:rPr>
        </w:r>
        <w:r w:rsidR="00A21083">
          <w:rPr>
            <w:noProof/>
            <w:webHidden/>
          </w:rPr>
          <w:fldChar w:fldCharType="separate"/>
        </w:r>
        <w:r w:rsidR="00A21083">
          <w:rPr>
            <w:noProof/>
            <w:webHidden/>
          </w:rPr>
          <w:t>8</w:t>
        </w:r>
        <w:r w:rsidR="00A21083">
          <w:rPr>
            <w:noProof/>
            <w:webHidden/>
          </w:rPr>
          <w:fldChar w:fldCharType="end"/>
        </w:r>
      </w:hyperlink>
    </w:p>
    <w:p w14:paraId="7BDA9DD6" w14:textId="64642F34" w:rsidR="00A21083" w:rsidRDefault="003E10F5">
      <w:pPr>
        <w:pStyle w:val="Verzeichnis2"/>
        <w:tabs>
          <w:tab w:val="left" w:pos="1134"/>
        </w:tabs>
        <w:rPr>
          <w:rFonts w:asciiTheme="minorHAnsi" w:eastAsiaTheme="minorEastAsia" w:hAnsiTheme="minorHAnsi" w:cstheme="minorBidi"/>
          <w:noProof/>
          <w:szCs w:val="22"/>
          <w:lang w:eastAsia="de-CH"/>
        </w:rPr>
      </w:pPr>
      <w:hyperlink w:anchor="_Toc26531006" w:history="1">
        <w:r w:rsidR="00A21083" w:rsidRPr="000A3417">
          <w:rPr>
            <w:rStyle w:val="Hyperlink"/>
            <w:noProof/>
          </w:rPr>
          <w:t>3.5</w:t>
        </w:r>
        <w:r w:rsidR="00A21083">
          <w:rPr>
            <w:rFonts w:asciiTheme="minorHAnsi" w:eastAsiaTheme="minorEastAsia" w:hAnsiTheme="minorHAnsi" w:cstheme="minorBidi"/>
            <w:noProof/>
            <w:szCs w:val="22"/>
            <w:lang w:eastAsia="de-CH"/>
          </w:rPr>
          <w:tab/>
        </w:r>
        <w:r w:rsidR="00A21083" w:rsidRPr="000A3417">
          <w:rPr>
            <w:rStyle w:val="Hyperlink"/>
            <w:rFonts w:eastAsia="Calibri"/>
            <w:noProof/>
            <w:lang w:val="en-US"/>
          </w:rPr>
          <w:t>Solution Evaluation</w:t>
        </w:r>
        <w:r w:rsidR="00A21083">
          <w:rPr>
            <w:noProof/>
            <w:webHidden/>
          </w:rPr>
          <w:tab/>
        </w:r>
        <w:r w:rsidR="00A21083">
          <w:rPr>
            <w:noProof/>
            <w:webHidden/>
          </w:rPr>
          <w:fldChar w:fldCharType="begin"/>
        </w:r>
        <w:r w:rsidR="00A21083">
          <w:rPr>
            <w:noProof/>
            <w:webHidden/>
          </w:rPr>
          <w:instrText xml:space="preserve"> PAGEREF _Toc26531006 \h </w:instrText>
        </w:r>
        <w:r w:rsidR="00A21083">
          <w:rPr>
            <w:noProof/>
            <w:webHidden/>
          </w:rPr>
        </w:r>
        <w:r w:rsidR="00A21083">
          <w:rPr>
            <w:noProof/>
            <w:webHidden/>
          </w:rPr>
          <w:fldChar w:fldCharType="separate"/>
        </w:r>
        <w:r w:rsidR="00A21083">
          <w:rPr>
            <w:noProof/>
            <w:webHidden/>
          </w:rPr>
          <w:t>8</w:t>
        </w:r>
        <w:r w:rsidR="00A21083">
          <w:rPr>
            <w:noProof/>
            <w:webHidden/>
          </w:rPr>
          <w:fldChar w:fldCharType="end"/>
        </w:r>
      </w:hyperlink>
    </w:p>
    <w:p w14:paraId="0CE623A4" w14:textId="442074DE" w:rsidR="00A21083" w:rsidRDefault="003E10F5">
      <w:pPr>
        <w:pStyle w:val="Verzeichnis1"/>
        <w:rPr>
          <w:rFonts w:asciiTheme="minorHAnsi" w:eastAsiaTheme="minorEastAsia" w:hAnsiTheme="minorHAnsi" w:cstheme="minorBidi"/>
          <w:noProof/>
          <w:szCs w:val="22"/>
          <w:lang w:eastAsia="de-CH"/>
        </w:rPr>
      </w:pPr>
      <w:hyperlink w:anchor="_Toc26531007" w:history="1">
        <w:r w:rsidR="00A21083" w:rsidRPr="000A3417">
          <w:rPr>
            <w:rStyle w:val="Hyperlink"/>
            <w:noProof/>
            <w:lang w:val="en-US"/>
          </w:rPr>
          <w:t>4</w:t>
        </w:r>
        <w:r w:rsidR="00A21083">
          <w:rPr>
            <w:rFonts w:asciiTheme="minorHAnsi" w:eastAsiaTheme="minorEastAsia" w:hAnsiTheme="minorHAnsi" w:cstheme="minorBidi"/>
            <w:noProof/>
            <w:szCs w:val="22"/>
            <w:lang w:eastAsia="de-CH"/>
          </w:rPr>
          <w:tab/>
        </w:r>
        <w:r w:rsidR="00A21083" w:rsidRPr="000A3417">
          <w:rPr>
            <w:rStyle w:val="Hyperlink"/>
            <w:noProof/>
            <w:lang w:val="en-US"/>
          </w:rPr>
          <w:t>Sprint 3</w:t>
        </w:r>
        <w:r w:rsidR="00A21083">
          <w:rPr>
            <w:noProof/>
            <w:webHidden/>
          </w:rPr>
          <w:tab/>
        </w:r>
        <w:r w:rsidR="00A21083">
          <w:rPr>
            <w:noProof/>
            <w:webHidden/>
          </w:rPr>
          <w:fldChar w:fldCharType="begin"/>
        </w:r>
        <w:r w:rsidR="00A21083">
          <w:rPr>
            <w:noProof/>
            <w:webHidden/>
          </w:rPr>
          <w:instrText xml:space="preserve"> PAGEREF _Toc26531007 \h </w:instrText>
        </w:r>
        <w:r w:rsidR="00A21083">
          <w:rPr>
            <w:noProof/>
            <w:webHidden/>
          </w:rPr>
        </w:r>
        <w:r w:rsidR="00A21083">
          <w:rPr>
            <w:noProof/>
            <w:webHidden/>
          </w:rPr>
          <w:fldChar w:fldCharType="separate"/>
        </w:r>
        <w:r w:rsidR="00A21083">
          <w:rPr>
            <w:noProof/>
            <w:webHidden/>
          </w:rPr>
          <w:t>9</w:t>
        </w:r>
        <w:r w:rsidR="00A21083">
          <w:rPr>
            <w:noProof/>
            <w:webHidden/>
          </w:rPr>
          <w:fldChar w:fldCharType="end"/>
        </w:r>
      </w:hyperlink>
    </w:p>
    <w:p w14:paraId="73F1F8A8" w14:textId="15CE6B1B" w:rsidR="00A21083" w:rsidRDefault="003E10F5">
      <w:pPr>
        <w:pStyle w:val="Verzeichnis2"/>
        <w:tabs>
          <w:tab w:val="left" w:pos="1134"/>
        </w:tabs>
        <w:rPr>
          <w:rFonts w:asciiTheme="minorHAnsi" w:eastAsiaTheme="minorEastAsia" w:hAnsiTheme="minorHAnsi" w:cstheme="minorBidi"/>
          <w:noProof/>
          <w:szCs w:val="22"/>
          <w:lang w:eastAsia="de-CH"/>
        </w:rPr>
      </w:pPr>
      <w:hyperlink w:anchor="_Toc26531008" w:history="1">
        <w:r w:rsidR="00A21083" w:rsidRPr="000A3417">
          <w:rPr>
            <w:rStyle w:val="Hyperlink"/>
            <w:noProof/>
          </w:rPr>
          <w:t>4.1</w:t>
        </w:r>
        <w:r w:rsidR="00A21083">
          <w:rPr>
            <w:rFonts w:asciiTheme="minorHAnsi" w:eastAsiaTheme="minorEastAsia" w:hAnsiTheme="minorHAnsi" w:cstheme="minorBidi"/>
            <w:noProof/>
            <w:szCs w:val="22"/>
            <w:lang w:eastAsia="de-CH"/>
          </w:rPr>
          <w:tab/>
        </w:r>
        <w:r w:rsidR="00A21083" w:rsidRPr="000A3417">
          <w:rPr>
            <w:rStyle w:val="Hyperlink"/>
            <w:noProof/>
            <w:lang w:val="en-US"/>
          </w:rPr>
          <w:t>Elicitation and Elaboration</w:t>
        </w:r>
        <w:r w:rsidR="00A21083">
          <w:rPr>
            <w:noProof/>
            <w:webHidden/>
          </w:rPr>
          <w:tab/>
        </w:r>
        <w:r w:rsidR="00A21083">
          <w:rPr>
            <w:noProof/>
            <w:webHidden/>
          </w:rPr>
          <w:fldChar w:fldCharType="begin"/>
        </w:r>
        <w:r w:rsidR="00A21083">
          <w:rPr>
            <w:noProof/>
            <w:webHidden/>
          </w:rPr>
          <w:instrText xml:space="preserve"> PAGEREF _Toc26531008 \h </w:instrText>
        </w:r>
        <w:r w:rsidR="00A21083">
          <w:rPr>
            <w:noProof/>
            <w:webHidden/>
          </w:rPr>
        </w:r>
        <w:r w:rsidR="00A21083">
          <w:rPr>
            <w:noProof/>
            <w:webHidden/>
          </w:rPr>
          <w:fldChar w:fldCharType="separate"/>
        </w:r>
        <w:r w:rsidR="00A21083">
          <w:rPr>
            <w:noProof/>
            <w:webHidden/>
          </w:rPr>
          <w:t>9</w:t>
        </w:r>
        <w:r w:rsidR="00A21083">
          <w:rPr>
            <w:noProof/>
            <w:webHidden/>
          </w:rPr>
          <w:fldChar w:fldCharType="end"/>
        </w:r>
      </w:hyperlink>
    </w:p>
    <w:p w14:paraId="24DD3A12" w14:textId="4D86F4FD" w:rsidR="00A21083" w:rsidRDefault="003E10F5">
      <w:pPr>
        <w:pStyle w:val="Verzeichnis2"/>
        <w:tabs>
          <w:tab w:val="left" w:pos="1134"/>
        </w:tabs>
        <w:rPr>
          <w:rFonts w:asciiTheme="minorHAnsi" w:eastAsiaTheme="minorEastAsia" w:hAnsiTheme="minorHAnsi" w:cstheme="minorBidi"/>
          <w:noProof/>
          <w:szCs w:val="22"/>
          <w:lang w:eastAsia="de-CH"/>
        </w:rPr>
      </w:pPr>
      <w:hyperlink w:anchor="_Toc26531009" w:history="1">
        <w:r w:rsidR="00A21083" w:rsidRPr="000A3417">
          <w:rPr>
            <w:rStyle w:val="Hyperlink"/>
            <w:rFonts w:eastAsia="Calibri"/>
            <w:noProof/>
          </w:rPr>
          <w:t>4.2</w:t>
        </w:r>
        <w:r w:rsidR="00A21083">
          <w:rPr>
            <w:rFonts w:asciiTheme="minorHAnsi" w:eastAsiaTheme="minorEastAsia" w:hAnsiTheme="minorHAnsi" w:cstheme="minorBidi"/>
            <w:noProof/>
            <w:szCs w:val="22"/>
            <w:lang w:eastAsia="de-CH"/>
          </w:rPr>
          <w:tab/>
        </w:r>
        <w:r w:rsidR="00A21083" w:rsidRPr="000A3417">
          <w:rPr>
            <w:rStyle w:val="Hyperlink"/>
            <w:rFonts w:eastAsia="Calibri"/>
            <w:noProof/>
            <w:lang w:val="en-US"/>
          </w:rPr>
          <w:t>Requirements Lifecycle Management</w:t>
        </w:r>
        <w:r w:rsidR="00A21083">
          <w:rPr>
            <w:noProof/>
            <w:webHidden/>
          </w:rPr>
          <w:tab/>
        </w:r>
        <w:r w:rsidR="00A21083">
          <w:rPr>
            <w:noProof/>
            <w:webHidden/>
          </w:rPr>
          <w:fldChar w:fldCharType="begin"/>
        </w:r>
        <w:r w:rsidR="00A21083">
          <w:rPr>
            <w:noProof/>
            <w:webHidden/>
          </w:rPr>
          <w:instrText xml:space="preserve"> PAGEREF _Toc26531009 \h </w:instrText>
        </w:r>
        <w:r w:rsidR="00A21083">
          <w:rPr>
            <w:noProof/>
            <w:webHidden/>
          </w:rPr>
        </w:r>
        <w:r w:rsidR="00A21083">
          <w:rPr>
            <w:noProof/>
            <w:webHidden/>
          </w:rPr>
          <w:fldChar w:fldCharType="separate"/>
        </w:r>
        <w:r w:rsidR="00A21083">
          <w:rPr>
            <w:noProof/>
            <w:webHidden/>
          </w:rPr>
          <w:t>9</w:t>
        </w:r>
        <w:r w:rsidR="00A21083">
          <w:rPr>
            <w:noProof/>
            <w:webHidden/>
          </w:rPr>
          <w:fldChar w:fldCharType="end"/>
        </w:r>
      </w:hyperlink>
    </w:p>
    <w:p w14:paraId="560993E3" w14:textId="79AFACE0" w:rsidR="00A21083" w:rsidRDefault="003E10F5">
      <w:pPr>
        <w:pStyle w:val="Verzeichnis2"/>
        <w:tabs>
          <w:tab w:val="left" w:pos="1134"/>
        </w:tabs>
        <w:rPr>
          <w:rFonts w:asciiTheme="minorHAnsi" w:eastAsiaTheme="minorEastAsia" w:hAnsiTheme="minorHAnsi" w:cstheme="minorBidi"/>
          <w:noProof/>
          <w:szCs w:val="22"/>
          <w:lang w:eastAsia="de-CH"/>
        </w:rPr>
      </w:pPr>
      <w:hyperlink w:anchor="_Toc26531010" w:history="1">
        <w:r w:rsidR="00A21083" w:rsidRPr="000A3417">
          <w:rPr>
            <w:rStyle w:val="Hyperlink"/>
            <w:rFonts w:eastAsia="Calibri"/>
            <w:noProof/>
          </w:rPr>
          <w:t>4.3</w:t>
        </w:r>
        <w:r w:rsidR="00A21083">
          <w:rPr>
            <w:rFonts w:asciiTheme="minorHAnsi" w:eastAsiaTheme="minorEastAsia" w:hAnsiTheme="minorHAnsi" w:cstheme="minorBidi"/>
            <w:noProof/>
            <w:szCs w:val="22"/>
            <w:lang w:eastAsia="de-CH"/>
          </w:rPr>
          <w:tab/>
        </w:r>
        <w:r w:rsidR="00A21083" w:rsidRPr="000A3417">
          <w:rPr>
            <w:rStyle w:val="Hyperlink"/>
            <w:rFonts w:eastAsia="Calibri"/>
            <w:noProof/>
            <w:lang w:val="en-US"/>
          </w:rPr>
          <w:t>Strategy Analysis</w:t>
        </w:r>
        <w:r w:rsidR="00A21083">
          <w:rPr>
            <w:noProof/>
            <w:webHidden/>
          </w:rPr>
          <w:tab/>
        </w:r>
        <w:r w:rsidR="00A21083">
          <w:rPr>
            <w:noProof/>
            <w:webHidden/>
          </w:rPr>
          <w:fldChar w:fldCharType="begin"/>
        </w:r>
        <w:r w:rsidR="00A21083">
          <w:rPr>
            <w:noProof/>
            <w:webHidden/>
          </w:rPr>
          <w:instrText xml:space="preserve"> PAGEREF _Toc26531010 \h </w:instrText>
        </w:r>
        <w:r w:rsidR="00A21083">
          <w:rPr>
            <w:noProof/>
            <w:webHidden/>
          </w:rPr>
        </w:r>
        <w:r w:rsidR="00A21083">
          <w:rPr>
            <w:noProof/>
            <w:webHidden/>
          </w:rPr>
          <w:fldChar w:fldCharType="separate"/>
        </w:r>
        <w:r w:rsidR="00A21083">
          <w:rPr>
            <w:noProof/>
            <w:webHidden/>
          </w:rPr>
          <w:t>9</w:t>
        </w:r>
        <w:r w:rsidR="00A21083">
          <w:rPr>
            <w:noProof/>
            <w:webHidden/>
          </w:rPr>
          <w:fldChar w:fldCharType="end"/>
        </w:r>
      </w:hyperlink>
    </w:p>
    <w:p w14:paraId="487B5304" w14:textId="3C80403C" w:rsidR="00A21083" w:rsidRDefault="003E10F5">
      <w:pPr>
        <w:pStyle w:val="Verzeichnis2"/>
        <w:tabs>
          <w:tab w:val="left" w:pos="1134"/>
        </w:tabs>
        <w:rPr>
          <w:rFonts w:asciiTheme="minorHAnsi" w:eastAsiaTheme="minorEastAsia" w:hAnsiTheme="minorHAnsi" w:cstheme="minorBidi"/>
          <w:noProof/>
          <w:szCs w:val="22"/>
          <w:lang w:eastAsia="de-CH"/>
        </w:rPr>
      </w:pPr>
      <w:hyperlink w:anchor="_Toc26531011" w:history="1">
        <w:r w:rsidR="00A21083" w:rsidRPr="000A3417">
          <w:rPr>
            <w:rStyle w:val="Hyperlink"/>
            <w:rFonts w:eastAsia="Calibri"/>
            <w:noProof/>
          </w:rPr>
          <w:t>4.4</w:t>
        </w:r>
        <w:r w:rsidR="00A21083">
          <w:rPr>
            <w:rFonts w:asciiTheme="minorHAnsi" w:eastAsiaTheme="minorEastAsia" w:hAnsiTheme="minorHAnsi" w:cstheme="minorBidi"/>
            <w:noProof/>
            <w:szCs w:val="22"/>
            <w:lang w:eastAsia="de-CH"/>
          </w:rPr>
          <w:tab/>
        </w:r>
        <w:r w:rsidR="00A21083" w:rsidRPr="000A3417">
          <w:rPr>
            <w:rStyle w:val="Hyperlink"/>
            <w:rFonts w:eastAsia="Calibri"/>
            <w:noProof/>
            <w:lang w:val="en-US"/>
          </w:rPr>
          <w:t>Requirements Analysis and Design Definition</w:t>
        </w:r>
        <w:r w:rsidR="00A21083">
          <w:rPr>
            <w:noProof/>
            <w:webHidden/>
          </w:rPr>
          <w:tab/>
        </w:r>
        <w:r w:rsidR="00A21083">
          <w:rPr>
            <w:noProof/>
            <w:webHidden/>
          </w:rPr>
          <w:fldChar w:fldCharType="begin"/>
        </w:r>
        <w:r w:rsidR="00A21083">
          <w:rPr>
            <w:noProof/>
            <w:webHidden/>
          </w:rPr>
          <w:instrText xml:space="preserve"> PAGEREF _Toc26531011 \h </w:instrText>
        </w:r>
        <w:r w:rsidR="00A21083">
          <w:rPr>
            <w:noProof/>
            <w:webHidden/>
          </w:rPr>
        </w:r>
        <w:r w:rsidR="00A21083">
          <w:rPr>
            <w:noProof/>
            <w:webHidden/>
          </w:rPr>
          <w:fldChar w:fldCharType="separate"/>
        </w:r>
        <w:r w:rsidR="00A21083">
          <w:rPr>
            <w:noProof/>
            <w:webHidden/>
          </w:rPr>
          <w:t>9</w:t>
        </w:r>
        <w:r w:rsidR="00A21083">
          <w:rPr>
            <w:noProof/>
            <w:webHidden/>
          </w:rPr>
          <w:fldChar w:fldCharType="end"/>
        </w:r>
      </w:hyperlink>
    </w:p>
    <w:p w14:paraId="3E2C9B57" w14:textId="2EAB4617" w:rsidR="00A21083" w:rsidRDefault="003E10F5">
      <w:pPr>
        <w:pStyle w:val="Verzeichnis2"/>
        <w:tabs>
          <w:tab w:val="left" w:pos="1134"/>
        </w:tabs>
        <w:rPr>
          <w:rFonts w:asciiTheme="minorHAnsi" w:eastAsiaTheme="minorEastAsia" w:hAnsiTheme="minorHAnsi" w:cstheme="minorBidi"/>
          <w:noProof/>
          <w:szCs w:val="22"/>
          <w:lang w:eastAsia="de-CH"/>
        </w:rPr>
      </w:pPr>
      <w:hyperlink w:anchor="_Toc26531012" w:history="1">
        <w:r w:rsidR="00A21083" w:rsidRPr="000A3417">
          <w:rPr>
            <w:rStyle w:val="Hyperlink"/>
            <w:noProof/>
          </w:rPr>
          <w:t>4.5</w:t>
        </w:r>
        <w:r w:rsidR="00A21083">
          <w:rPr>
            <w:rFonts w:asciiTheme="minorHAnsi" w:eastAsiaTheme="minorEastAsia" w:hAnsiTheme="minorHAnsi" w:cstheme="minorBidi"/>
            <w:noProof/>
            <w:szCs w:val="22"/>
            <w:lang w:eastAsia="de-CH"/>
          </w:rPr>
          <w:tab/>
        </w:r>
        <w:r w:rsidR="00A21083" w:rsidRPr="000A3417">
          <w:rPr>
            <w:rStyle w:val="Hyperlink"/>
            <w:rFonts w:eastAsia="Calibri"/>
            <w:noProof/>
            <w:lang w:val="en-US"/>
          </w:rPr>
          <w:t>Solution Evaluation</w:t>
        </w:r>
        <w:r w:rsidR="00A21083">
          <w:rPr>
            <w:noProof/>
            <w:webHidden/>
          </w:rPr>
          <w:tab/>
        </w:r>
        <w:r w:rsidR="00A21083">
          <w:rPr>
            <w:noProof/>
            <w:webHidden/>
          </w:rPr>
          <w:fldChar w:fldCharType="begin"/>
        </w:r>
        <w:r w:rsidR="00A21083">
          <w:rPr>
            <w:noProof/>
            <w:webHidden/>
          </w:rPr>
          <w:instrText xml:space="preserve"> PAGEREF _Toc26531012 \h </w:instrText>
        </w:r>
        <w:r w:rsidR="00A21083">
          <w:rPr>
            <w:noProof/>
            <w:webHidden/>
          </w:rPr>
        </w:r>
        <w:r w:rsidR="00A21083">
          <w:rPr>
            <w:noProof/>
            <w:webHidden/>
          </w:rPr>
          <w:fldChar w:fldCharType="separate"/>
        </w:r>
        <w:r w:rsidR="00A21083">
          <w:rPr>
            <w:noProof/>
            <w:webHidden/>
          </w:rPr>
          <w:t>9</w:t>
        </w:r>
        <w:r w:rsidR="00A21083">
          <w:rPr>
            <w:noProof/>
            <w:webHidden/>
          </w:rPr>
          <w:fldChar w:fldCharType="end"/>
        </w:r>
      </w:hyperlink>
    </w:p>
    <w:p w14:paraId="50503F1B" w14:textId="487FE189" w:rsidR="00A21083" w:rsidRDefault="003E10F5">
      <w:pPr>
        <w:pStyle w:val="Verzeichnis1"/>
        <w:rPr>
          <w:rFonts w:asciiTheme="minorHAnsi" w:eastAsiaTheme="minorEastAsia" w:hAnsiTheme="minorHAnsi" w:cstheme="minorBidi"/>
          <w:noProof/>
          <w:szCs w:val="22"/>
          <w:lang w:eastAsia="de-CH"/>
        </w:rPr>
      </w:pPr>
      <w:hyperlink w:anchor="_Toc26531013" w:history="1">
        <w:r w:rsidR="00A21083" w:rsidRPr="000A3417">
          <w:rPr>
            <w:rStyle w:val="Hyperlink"/>
            <w:rFonts w:eastAsia="Arial"/>
            <w:noProof/>
            <w:lang w:val="en-US"/>
          </w:rPr>
          <w:t>5</w:t>
        </w:r>
        <w:r w:rsidR="00A21083">
          <w:rPr>
            <w:rFonts w:asciiTheme="minorHAnsi" w:eastAsiaTheme="minorEastAsia" w:hAnsiTheme="minorHAnsi" w:cstheme="minorBidi"/>
            <w:noProof/>
            <w:szCs w:val="22"/>
            <w:lang w:eastAsia="de-CH"/>
          </w:rPr>
          <w:tab/>
        </w:r>
        <w:r w:rsidR="00A21083" w:rsidRPr="000A3417">
          <w:rPr>
            <w:rStyle w:val="Hyperlink"/>
            <w:rFonts w:eastAsia="Arial"/>
            <w:noProof/>
            <w:lang w:val="en-US"/>
          </w:rPr>
          <w:t>Final Group Results</w:t>
        </w:r>
        <w:r w:rsidR="00A21083">
          <w:rPr>
            <w:noProof/>
            <w:webHidden/>
          </w:rPr>
          <w:tab/>
        </w:r>
        <w:r w:rsidR="00A21083">
          <w:rPr>
            <w:noProof/>
            <w:webHidden/>
          </w:rPr>
          <w:fldChar w:fldCharType="begin"/>
        </w:r>
        <w:r w:rsidR="00A21083">
          <w:rPr>
            <w:noProof/>
            <w:webHidden/>
          </w:rPr>
          <w:instrText xml:space="preserve"> PAGEREF _Toc26531013 \h </w:instrText>
        </w:r>
        <w:r w:rsidR="00A21083">
          <w:rPr>
            <w:noProof/>
            <w:webHidden/>
          </w:rPr>
        </w:r>
        <w:r w:rsidR="00A21083">
          <w:rPr>
            <w:noProof/>
            <w:webHidden/>
          </w:rPr>
          <w:fldChar w:fldCharType="separate"/>
        </w:r>
        <w:r w:rsidR="00A21083">
          <w:rPr>
            <w:noProof/>
            <w:webHidden/>
          </w:rPr>
          <w:t>10</w:t>
        </w:r>
        <w:r w:rsidR="00A21083">
          <w:rPr>
            <w:noProof/>
            <w:webHidden/>
          </w:rPr>
          <w:fldChar w:fldCharType="end"/>
        </w:r>
      </w:hyperlink>
    </w:p>
    <w:p w14:paraId="3191DB3B" w14:textId="60664D93" w:rsidR="00A21083" w:rsidRDefault="003E10F5">
      <w:pPr>
        <w:pStyle w:val="Verzeichnis1"/>
        <w:rPr>
          <w:rFonts w:asciiTheme="minorHAnsi" w:eastAsiaTheme="minorEastAsia" w:hAnsiTheme="minorHAnsi" w:cstheme="minorBidi"/>
          <w:noProof/>
          <w:szCs w:val="22"/>
          <w:lang w:eastAsia="de-CH"/>
        </w:rPr>
      </w:pPr>
      <w:hyperlink w:anchor="_Toc26531014" w:history="1">
        <w:r w:rsidR="00A21083" w:rsidRPr="000A3417">
          <w:rPr>
            <w:rStyle w:val="Hyperlink"/>
            <w:rFonts w:eastAsia="Arial"/>
            <w:noProof/>
            <w:lang w:val="en-US"/>
          </w:rPr>
          <w:t>6</w:t>
        </w:r>
        <w:r w:rsidR="00A21083">
          <w:rPr>
            <w:rFonts w:asciiTheme="minorHAnsi" w:eastAsiaTheme="minorEastAsia" w:hAnsiTheme="minorHAnsi" w:cstheme="minorBidi"/>
            <w:noProof/>
            <w:szCs w:val="22"/>
            <w:lang w:eastAsia="de-CH"/>
          </w:rPr>
          <w:tab/>
        </w:r>
        <w:r w:rsidR="00A21083" w:rsidRPr="000A3417">
          <w:rPr>
            <w:rStyle w:val="Hyperlink"/>
            <w:rFonts w:eastAsia="Arial"/>
            <w:noProof/>
            <w:lang w:val="en-US"/>
          </w:rPr>
          <w:t>Conclusion</w:t>
        </w:r>
        <w:r w:rsidR="00A21083">
          <w:rPr>
            <w:noProof/>
            <w:webHidden/>
          </w:rPr>
          <w:tab/>
        </w:r>
        <w:r w:rsidR="00A21083">
          <w:rPr>
            <w:noProof/>
            <w:webHidden/>
          </w:rPr>
          <w:fldChar w:fldCharType="begin"/>
        </w:r>
        <w:r w:rsidR="00A21083">
          <w:rPr>
            <w:noProof/>
            <w:webHidden/>
          </w:rPr>
          <w:instrText xml:space="preserve"> PAGEREF _Toc26531014 \h </w:instrText>
        </w:r>
        <w:r w:rsidR="00A21083">
          <w:rPr>
            <w:noProof/>
            <w:webHidden/>
          </w:rPr>
        </w:r>
        <w:r w:rsidR="00A21083">
          <w:rPr>
            <w:noProof/>
            <w:webHidden/>
          </w:rPr>
          <w:fldChar w:fldCharType="separate"/>
        </w:r>
        <w:r w:rsidR="00A21083">
          <w:rPr>
            <w:noProof/>
            <w:webHidden/>
          </w:rPr>
          <w:t>11</w:t>
        </w:r>
        <w:r w:rsidR="00A21083">
          <w:rPr>
            <w:noProof/>
            <w:webHidden/>
          </w:rPr>
          <w:fldChar w:fldCharType="end"/>
        </w:r>
      </w:hyperlink>
    </w:p>
    <w:p w14:paraId="439439E7" w14:textId="046CDF3C" w:rsidR="00A21083" w:rsidRDefault="003E10F5">
      <w:pPr>
        <w:pStyle w:val="Verzeichnis1"/>
        <w:rPr>
          <w:rFonts w:asciiTheme="minorHAnsi" w:eastAsiaTheme="minorEastAsia" w:hAnsiTheme="minorHAnsi" w:cstheme="minorBidi"/>
          <w:noProof/>
          <w:szCs w:val="22"/>
          <w:lang w:eastAsia="de-CH"/>
        </w:rPr>
      </w:pPr>
      <w:hyperlink w:anchor="_Toc26531015" w:history="1">
        <w:r w:rsidR="00A21083" w:rsidRPr="000A3417">
          <w:rPr>
            <w:rStyle w:val="Hyperlink"/>
            <w:rFonts w:eastAsia="Arial"/>
            <w:noProof/>
            <w:lang w:val="en-US"/>
          </w:rPr>
          <w:t>7</w:t>
        </w:r>
        <w:r w:rsidR="00A21083">
          <w:rPr>
            <w:rFonts w:asciiTheme="minorHAnsi" w:eastAsiaTheme="minorEastAsia" w:hAnsiTheme="minorHAnsi" w:cstheme="minorBidi"/>
            <w:noProof/>
            <w:szCs w:val="22"/>
            <w:lang w:eastAsia="de-CH"/>
          </w:rPr>
          <w:tab/>
        </w:r>
        <w:r w:rsidR="00A21083" w:rsidRPr="000A3417">
          <w:rPr>
            <w:rStyle w:val="Hyperlink"/>
            <w:rFonts w:eastAsia="Arial"/>
            <w:noProof/>
            <w:lang w:val="en-US"/>
          </w:rPr>
          <w:t>Afterword</w:t>
        </w:r>
        <w:r w:rsidR="00A21083">
          <w:rPr>
            <w:noProof/>
            <w:webHidden/>
          </w:rPr>
          <w:tab/>
        </w:r>
        <w:r w:rsidR="00A21083">
          <w:rPr>
            <w:noProof/>
            <w:webHidden/>
          </w:rPr>
          <w:fldChar w:fldCharType="begin"/>
        </w:r>
        <w:r w:rsidR="00A21083">
          <w:rPr>
            <w:noProof/>
            <w:webHidden/>
          </w:rPr>
          <w:instrText xml:space="preserve"> PAGEREF _Toc26531015 \h </w:instrText>
        </w:r>
        <w:r w:rsidR="00A21083">
          <w:rPr>
            <w:noProof/>
            <w:webHidden/>
          </w:rPr>
        </w:r>
        <w:r w:rsidR="00A21083">
          <w:rPr>
            <w:noProof/>
            <w:webHidden/>
          </w:rPr>
          <w:fldChar w:fldCharType="separate"/>
        </w:r>
        <w:r w:rsidR="00A21083">
          <w:rPr>
            <w:noProof/>
            <w:webHidden/>
          </w:rPr>
          <w:t>12</w:t>
        </w:r>
        <w:r w:rsidR="00A21083">
          <w:rPr>
            <w:noProof/>
            <w:webHidden/>
          </w:rPr>
          <w:fldChar w:fldCharType="end"/>
        </w:r>
      </w:hyperlink>
    </w:p>
    <w:p w14:paraId="184343A2" w14:textId="4FE49436" w:rsidR="00F7330E" w:rsidRPr="0060170F" w:rsidRDefault="00104CD9" w:rsidP="00C24BC2">
      <w:pPr>
        <w:pStyle w:val="Textkrper"/>
        <w:rPr>
          <w:lang w:val="en-GB"/>
        </w:rPr>
      </w:pPr>
      <w:r w:rsidRPr="0060170F">
        <w:rPr>
          <w:lang w:val="en-GB"/>
        </w:rPr>
        <w:fldChar w:fldCharType="end"/>
      </w:r>
    </w:p>
    <w:p w14:paraId="678664BB" w14:textId="32D0F988" w:rsidR="00234133" w:rsidRPr="002B3A39" w:rsidRDefault="00234133" w:rsidP="00A21083">
      <w:pPr>
        <w:pStyle w:val="berschrift1"/>
        <w:numPr>
          <w:ilvl w:val="0"/>
          <w:numId w:val="0"/>
        </w:numPr>
        <w:rPr>
          <w:lang w:val="en-GB"/>
        </w:rPr>
        <w:sectPr w:rsidR="00234133" w:rsidRPr="002B3A39" w:rsidSect="003D6050">
          <w:headerReference w:type="default" r:id="rId32"/>
          <w:footerReference w:type="default" r:id="rId33"/>
          <w:headerReference w:type="first" r:id="rId34"/>
          <w:footerReference w:type="first" r:id="rId35"/>
          <w:pgSz w:w="11907" w:h="16840" w:code="9"/>
          <w:pgMar w:top="1701" w:right="851" w:bottom="1588" w:left="1418" w:header="680" w:footer="1021" w:gutter="0"/>
          <w:pgNumType w:fmt="upperRoman"/>
          <w:cols w:space="708"/>
          <w:docGrid w:linePitch="360"/>
        </w:sectPr>
      </w:pPr>
    </w:p>
    <w:p w14:paraId="27503965" w14:textId="07E3E29D" w:rsidR="00CE4D62" w:rsidRDefault="004241BD" w:rsidP="215462C6">
      <w:pPr>
        <w:pStyle w:val="berschrift1"/>
        <w:rPr>
          <w:lang w:val="en-US"/>
        </w:rPr>
      </w:pPr>
      <w:bookmarkStart w:id="2" w:name="_Toc26530994"/>
      <w:r>
        <w:rPr>
          <w:lang w:val="en-US"/>
        </w:rPr>
        <w:lastRenderedPageBreak/>
        <w:t>Introduction</w:t>
      </w:r>
      <w:bookmarkEnd w:id="2"/>
    </w:p>
    <w:p w14:paraId="14D257C7" w14:textId="7E95B304" w:rsidR="6EDA0F41" w:rsidRDefault="004241BD" w:rsidP="215462C6">
      <w:pPr>
        <w:pStyle w:val="berschrift1"/>
        <w:rPr>
          <w:lang w:val="en-US"/>
        </w:rPr>
      </w:pPr>
      <w:bookmarkStart w:id="3" w:name="_Toc26530995"/>
      <w:r>
        <w:rPr>
          <w:lang w:val="en-US"/>
        </w:rPr>
        <w:lastRenderedPageBreak/>
        <w:t>Sprint 1</w:t>
      </w:r>
      <w:bookmarkEnd w:id="3"/>
    </w:p>
    <w:p w14:paraId="689EA847" w14:textId="1EA96613" w:rsidR="2D2C0ED0" w:rsidRDefault="004241BD" w:rsidP="2D2C0ED0">
      <w:pPr>
        <w:rPr>
          <w:lang w:val="en-US"/>
        </w:rPr>
      </w:pPr>
      <w:r>
        <w:rPr>
          <w:lang w:val="en-US"/>
        </w:rPr>
        <w:t>Introduction</w:t>
      </w:r>
    </w:p>
    <w:p w14:paraId="63BD9F65" w14:textId="2E92C047" w:rsidR="006E43D5" w:rsidRPr="00B16A6E" w:rsidRDefault="006E43D5" w:rsidP="2D2C0ED0">
      <w:pPr>
        <w:rPr>
          <w:lang w:val="en-US"/>
        </w:rPr>
      </w:pPr>
      <w:r w:rsidRPr="00B16A6E">
        <w:rPr>
          <w:highlight w:val="yellow"/>
          <w:lang w:val="en-US"/>
        </w:rPr>
        <w:t xml:space="preserve">Important: per sub-chapter implement the </w:t>
      </w:r>
      <w:r w:rsidR="00B16A6E" w:rsidRPr="00B16A6E">
        <w:rPr>
          <w:highlight w:val="yellow"/>
          <w:lang w:val="en-US"/>
        </w:rPr>
        <w:t>relative technique displayed in the BOBAK guide.</w:t>
      </w:r>
    </w:p>
    <w:p w14:paraId="4476C160" w14:textId="6CEF34CB" w:rsidR="00556870" w:rsidRDefault="004241BD" w:rsidP="00556870">
      <w:pPr>
        <w:pStyle w:val="berschrift2"/>
        <w:rPr>
          <w:lang w:val="en-US"/>
        </w:rPr>
      </w:pPr>
      <w:bookmarkStart w:id="4" w:name="_Toc26530996"/>
      <w:bookmarkStart w:id="5" w:name="_Hlk26530991"/>
      <w:r>
        <w:rPr>
          <w:lang w:val="en-US"/>
        </w:rPr>
        <w:t>Elicitation and Elaboration</w:t>
      </w:r>
      <w:bookmarkEnd w:id="4"/>
    </w:p>
    <w:p w14:paraId="2FC93679" w14:textId="77777777" w:rsidR="00065922" w:rsidRPr="00065922" w:rsidRDefault="00065922" w:rsidP="00065922">
      <w:pPr>
        <w:rPr>
          <w:lang w:val="en-US" w:eastAsia="de-DE"/>
        </w:rPr>
      </w:pPr>
    </w:p>
    <w:p w14:paraId="0708C433" w14:textId="28A761D7" w:rsidR="000508D4" w:rsidRDefault="00065922" w:rsidP="00B302C5">
      <w:pPr>
        <w:pStyle w:val="berschrift2"/>
        <w:rPr>
          <w:rFonts w:eastAsia="Calibri"/>
          <w:lang w:val="en-US"/>
        </w:rPr>
      </w:pPr>
      <w:bookmarkStart w:id="6" w:name="_Toc26530997"/>
      <w:r>
        <w:rPr>
          <w:rFonts w:eastAsia="Calibri"/>
          <w:lang w:val="en-US"/>
        </w:rPr>
        <w:t>Requirements Lifecycle Management</w:t>
      </w:r>
      <w:bookmarkEnd w:id="6"/>
      <w:r>
        <w:rPr>
          <w:rFonts w:eastAsia="Calibri"/>
          <w:lang w:val="en-US"/>
        </w:rPr>
        <w:t xml:space="preserve"> </w:t>
      </w:r>
      <w:bookmarkStart w:id="7" w:name="_GoBack"/>
      <w:bookmarkEnd w:id="7"/>
    </w:p>
    <w:p w14:paraId="386136BE" w14:textId="77777777" w:rsidR="00BC32DD" w:rsidRPr="00BC32DD" w:rsidRDefault="00BC32DD" w:rsidP="00BC32DD">
      <w:pPr>
        <w:rPr>
          <w:rFonts w:eastAsia="Calibri"/>
          <w:lang w:val="en-US" w:eastAsia="de-DE"/>
        </w:rPr>
      </w:pPr>
    </w:p>
    <w:p w14:paraId="76BC88DE" w14:textId="5C289E79" w:rsidR="74C27648" w:rsidRDefault="00BC32DD" w:rsidP="5572535B">
      <w:pPr>
        <w:pStyle w:val="berschrift2"/>
        <w:rPr>
          <w:rFonts w:eastAsia="Calibri"/>
          <w:lang w:val="en-US"/>
        </w:rPr>
      </w:pPr>
      <w:bookmarkStart w:id="8" w:name="_Toc26530998"/>
      <w:r>
        <w:rPr>
          <w:rFonts w:eastAsia="Calibri"/>
          <w:lang w:val="en-US"/>
        </w:rPr>
        <w:t>Strategy Analysis</w:t>
      </w:r>
      <w:bookmarkEnd w:id="8"/>
    </w:p>
    <w:p w14:paraId="1D54779A" w14:textId="77777777" w:rsidR="00EF123D" w:rsidRPr="00EF123D" w:rsidRDefault="00EF123D" w:rsidP="00EF123D">
      <w:pPr>
        <w:rPr>
          <w:rFonts w:eastAsia="Calibri"/>
          <w:lang w:val="en-US" w:eastAsia="de-DE"/>
        </w:rPr>
      </w:pPr>
    </w:p>
    <w:p w14:paraId="2EAEAFE3" w14:textId="5B415F1F" w:rsidR="00C83035" w:rsidRDefault="00EF123D" w:rsidP="215462C6">
      <w:pPr>
        <w:pStyle w:val="berschrift2"/>
        <w:rPr>
          <w:rFonts w:eastAsia="Calibri"/>
          <w:lang w:val="en-US"/>
        </w:rPr>
      </w:pPr>
      <w:bookmarkStart w:id="9" w:name="_Toc26530999"/>
      <w:r>
        <w:rPr>
          <w:rFonts w:eastAsia="Calibri"/>
          <w:lang w:val="en-US"/>
        </w:rPr>
        <w:t>Requirements Analysis and Design Definition</w:t>
      </w:r>
      <w:bookmarkEnd w:id="9"/>
    </w:p>
    <w:p w14:paraId="75EB1847" w14:textId="570F4AD6" w:rsidR="00EF123D" w:rsidRDefault="00EF123D" w:rsidP="00EF123D">
      <w:pPr>
        <w:rPr>
          <w:lang w:val="en-US" w:eastAsia="de-DE"/>
        </w:rPr>
      </w:pPr>
    </w:p>
    <w:p w14:paraId="61FA0749" w14:textId="2871F68D" w:rsidR="00EF123D" w:rsidRPr="00C83035" w:rsidRDefault="00EF123D" w:rsidP="00EF123D">
      <w:pPr>
        <w:pStyle w:val="berschrift2"/>
        <w:rPr>
          <w:lang w:val="en-US"/>
        </w:rPr>
      </w:pPr>
      <w:bookmarkStart w:id="10" w:name="_Toc26531000"/>
      <w:r>
        <w:rPr>
          <w:rFonts w:eastAsia="Calibri"/>
          <w:lang w:val="en-US"/>
        </w:rPr>
        <w:t>Solution Evaluation</w:t>
      </w:r>
      <w:bookmarkEnd w:id="10"/>
    </w:p>
    <w:bookmarkEnd w:id="5"/>
    <w:p w14:paraId="00B6D514" w14:textId="77777777" w:rsidR="00EF123D" w:rsidRPr="00EF123D" w:rsidRDefault="00EF123D" w:rsidP="00EF123D">
      <w:pPr>
        <w:rPr>
          <w:lang w:val="en-US" w:eastAsia="de-DE"/>
        </w:rPr>
      </w:pPr>
    </w:p>
    <w:p w14:paraId="39B30743" w14:textId="1F077151" w:rsidR="6EDA0F41" w:rsidRDefault="00EF123D" w:rsidP="5572535B">
      <w:pPr>
        <w:pStyle w:val="berschrift1"/>
        <w:rPr>
          <w:rFonts w:eastAsia="Calibri"/>
          <w:lang w:val="en-US"/>
        </w:rPr>
      </w:pPr>
      <w:bookmarkStart w:id="11" w:name="_Toc26531001"/>
      <w:r>
        <w:rPr>
          <w:rFonts w:eastAsia="Calibri"/>
          <w:lang w:val="en-US"/>
        </w:rPr>
        <w:lastRenderedPageBreak/>
        <w:t>Sprint 2</w:t>
      </w:r>
      <w:bookmarkEnd w:id="11"/>
    </w:p>
    <w:p w14:paraId="59CE23CD" w14:textId="277D7ADF" w:rsidR="64DFA0FD" w:rsidRDefault="00EF123D" w:rsidP="64DFA0FD">
      <w:pPr>
        <w:rPr>
          <w:lang w:val="en-US"/>
        </w:rPr>
      </w:pPr>
      <w:r>
        <w:rPr>
          <w:lang w:val="en-US"/>
        </w:rPr>
        <w:t>Introduction</w:t>
      </w:r>
    </w:p>
    <w:p w14:paraId="3E19C21D" w14:textId="77777777" w:rsidR="00432928" w:rsidRDefault="00432928" w:rsidP="00432928">
      <w:pPr>
        <w:pStyle w:val="berschrift2"/>
        <w:rPr>
          <w:lang w:val="en-US"/>
        </w:rPr>
      </w:pPr>
      <w:bookmarkStart w:id="12" w:name="_Toc26531002"/>
      <w:r>
        <w:rPr>
          <w:lang w:val="en-US"/>
        </w:rPr>
        <w:t>Elicitation and Elaboration</w:t>
      </w:r>
      <w:bookmarkEnd w:id="12"/>
    </w:p>
    <w:p w14:paraId="7D38AEEB" w14:textId="77777777" w:rsidR="00432928" w:rsidRPr="00065922" w:rsidRDefault="00432928" w:rsidP="00432928">
      <w:pPr>
        <w:rPr>
          <w:lang w:val="en-US" w:eastAsia="de-DE"/>
        </w:rPr>
      </w:pPr>
    </w:p>
    <w:p w14:paraId="029B6C27" w14:textId="77777777" w:rsidR="00432928" w:rsidRDefault="00432928" w:rsidP="00432928">
      <w:pPr>
        <w:pStyle w:val="berschrift2"/>
        <w:rPr>
          <w:rFonts w:eastAsia="Calibri"/>
          <w:lang w:val="en-US"/>
        </w:rPr>
      </w:pPr>
      <w:bookmarkStart w:id="13" w:name="_Toc26531003"/>
      <w:r>
        <w:rPr>
          <w:rFonts w:eastAsia="Calibri"/>
          <w:lang w:val="en-US"/>
        </w:rPr>
        <w:t>Requirements Lifecycle Management</w:t>
      </w:r>
      <w:bookmarkEnd w:id="13"/>
      <w:r>
        <w:rPr>
          <w:rFonts w:eastAsia="Calibri"/>
          <w:lang w:val="en-US"/>
        </w:rPr>
        <w:t xml:space="preserve"> </w:t>
      </w:r>
    </w:p>
    <w:p w14:paraId="1F90D489" w14:textId="77777777" w:rsidR="00432928" w:rsidRPr="00BC32DD" w:rsidRDefault="00432928" w:rsidP="00432928">
      <w:pPr>
        <w:rPr>
          <w:rFonts w:eastAsia="Calibri"/>
          <w:lang w:val="en-US" w:eastAsia="de-DE"/>
        </w:rPr>
      </w:pPr>
    </w:p>
    <w:p w14:paraId="12364060" w14:textId="77777777" w:rsidR="00432928" w:rsidRDefault="00432928" w:rsidP="00432928">
      <w:pPr>
        <w:pStyle w:val="berschrift2"/>
        <w:rPr>
          <w:rFonts w:eastAsia="Calibri"/>
          <w:lang w:val="en-US"/>
        </w:rPr>
      </w:pPr>
      <w:bookmarkStart w:id="14" w:name="_Toc26531004"/>
      <w:r>
        <w:rPr>
          <w:rFonts w:eastAsia="Calibri"/>
          <w:lang w:val="en-US"/>
        </w:rPr>
        <w:t>Strategy Analysis</w:t>
      </w:r>
      <w:bookmarkEnd w:id="14"/>
    </w:p>
    <w:p w14:paraId="46505A9F" w14:textId="77777777" w:rsidR="00432928" w:rsidRPr="00EF123D" w:rsidRDefault="00432928" w:rsidP="00432928">
      <w:pPr>
        <w:rPr>
          <w:rFonts w:eastAsia="Calibri"/>
          <w:lang w:val="en-US" w:eastAsia="de-DE"/>
        </w:rPr>
      </w:pPr>
    </w:p>
    <w:p w14:paraId="13B16500" w14:textId="77777777" w:rsidR="00432928" w:rsidRDefault="00432928" w:rsidP="00432928">
      <w:pPr>
        <w:pStyle w:val="berschrift2"/>
        <w:rPr>
          <w:rFonts w:eastAsia="Calibri"/>
          <w:lang w:val="en-US"/>
        </w:rPr>
      </w:pPr>
      <w:bookmarkStart w:id="15" w:name="_Toc26531005"/>
      <w:r>
        <w:rPr>
          <w:rFonts w:eastAsia="Calibri"/>
          <w:lang w:val="en-US"/>
        </w:rPr>
        <w:t>Requirements Analysis and Design Definition</w:t>
      </w:r>
      <w:bookmarkEnd w:id="15"/>
    </w:p>
    <w:p w14:paraId="177C5F4F" w14:textId="77777777" w:rsidR="00432928" w:rsidRDefault="00432928" w:rsidP="00432928">
      <w:pPr>
        <w:rPr>
          <w:lang w:val="en-US" w:eastAsia="de-DE"/>
        </w:rPr>
      </w:pPr>
    </w:p>
    <w:p w14:paraId="196116EB" w14:textId="77777777" w:rsidR="00432928" w:rsidRPr="00C83035" w:rsidRDefault="00432928" w:rsidP="00432928">
      <w:pPr>
        <w:pStyle w:val="berschrift2"/>
        <w:rPr>
          <w:lang w:val="en-US"/>
        </w:rPr>
      </w:pPr>
      <w:bookmarkStart w:id="16" w:name="_Toc26531006"/>
      <w:r>
        <w:rPr>
          <w:rFonts w:eastAsia="Calibri"/>
          <w:lang w:val="en-US"/>
        </w:rPr>
        <w:t>Solution Evaluation</w:t>
      </w:r>
      <w:bookmarkEnd w:id="16"/>
    </w:p>
    <w:p w14:paraId="52F512AE" w14:textId="77777777" w:rsidR="00B302C5" w:rsidRPr="00B302C5" w:rsidRDefault="00B302C5" w:rsidP="00B302C5">
      <w:pPr>
        <w:rPr>
          <w:lang w:val="en-US" w:eastAsia="de-DE"/>
        </w:rPr>
      </w:pPr>
    </w:p>
    <w:p w14:paraId="5BB326F9" w14:textId="70A0D716" w:rsidR="6EDA0F41" w:rsidRPr="00CE2FEB" w:rsidRDefault="6EDA0F41" w:rsidP="008A5F24">
      <w:pPr>
        <w:rPr>
          <w:lang w:val="en-US" w:eastAsia="de-DE"/>
        </w:rPr>
      </w:pPr>
    </w:p>
    <w:p w14:paraId="07C494DB" w14:textId="664D15DD" w:rsidR="1233C12A" w:rsidRDefault="1233C12A" w:rsidP="1233C12A">
      <w:pPr>
        <w:rPr>
          <w:lang w:val="en-US"/>
        </w:rPr>
      </w:pPr>
    </w:p>
    <w:p w14:paraId="53B10442" w14:textId="34FAA4A7" w:rsidR="6EDA0F41" w:rsidRDefault="00C077C3" w:rsidP="6EDA0F41">
      <w:pPr>
        <w:pStyle w:val="berschrift1"/>
        <w:rPr>
          <w:lang w:val="en-US"/>
        </w:rPr>
      </w:pPr>
      <w:bookmarkStart w:id="17" w:name="_Toc26531007"/>
      <w:r>
        <w:rPr>
          <w:lang w:val="en-US"/>
        </w:rPr>
        <w:lastRenderedPageBreak/>
        <w:t>Sprint 3</w:t>
      </w:r>
      <w:bookmarkEnd w:id="17"/>
    </w:p>
    <w:p w14:paraId="054C8174" w14:textId="2BFFCEAA" w:rsidR="00432928" w:rsidRPr="00432928" w:rsidRDefault="00C077C3" w:rsidP="00432928">
      <w:pPr>
        <w:rPr>
          <w:lang w:val="en-US" w:eastAsia="de-DE"/>
        </w:rPr>
      </w:pPr>
      <w:r>
        <w:rPr>
          <w:lang w:val="en-US" w:eastAsia="de-DE"/>
        </w:rPr>
        <w:t>Introduction</w:t>
      </w:r>
    </w:p>
    <w:p w14:paraId="47687FBE" w14:textId="77777777" w:rsidR="00432928" w:rsidRDefault="00432928" w:rsidP="00432928">
      <w:pPr>
        <w:pStyle w:val="berschrift2"/>
        <w:rPr>
          <w:lang w:val="en-US"/>
        </w:rPr>
      </w:pPr>
      <w:bookmarkStart w:id="18" w:name="_Toc26531008"/>
      <w:r>
        <w:rPr>
          <w:lang w:val="en-US"/>
        </w:rPr>
        <w:t>Elicitation and Elaboration</w:t>
      </w:r>
      <w:bookmarkEnd w:id="18"/>
    </w:p>
    <w:p w14:paraId="0EF97724" w14:textId="77777777" w:rsidR="00432928" w:rsidRPr="00065922" w:rsidRDefault="00432928" w:rsidP="00432928">
      <w:pPr>
        <w:rPr>
          <w:lang w:val="en-US" w:eastAsia="de-DE"/>
        </w:rPr>
      </w:pPr>
    </w:p>
    <w:p w14:paraId="135C4EC3" w14:textId="77777777" w:rsidR="00432928" w:rsidRDefault="00432928" w:rsidP="00432928">
      <w:pPr>
        <w:pStyle w:val="berschrift2"/>
        <w:rPr>
          <w:rFonts w:eastAsia="Calibri"/>
          <w:lang w:val="en-US"/>
        </w:rPr>
      </w:pPr>
      <w:bookmarkStart w:id="19" w:name="_Toc26531009"/>
      <w:r>
        <w:rPr>
          <w:rFonts w:eastAsia="Calibri"/>
          <w:lang w:val="en-US"/>
        </w:rPr>
        <w:t>Requirements Lifecycle Management</w:t>
      </w:r>
      <w:bookmarkEnd w:id="19"/>
      <w:r>
        <w:rPr>
          <w:rFonts w:eastAsia="Calibri"/>
          <w:lang w:val="en-US"/>
        </w:rPr>
        <w:t xml:space="preserve"> </w:t>
      </w:r>
    </w:p>
    <w:p w14:paraId="57464889" w14:textId="77777777" w:rsidR="00432928" w:rsidRPr="00BC32DD" w:rsidRDefault="00432928" w:rsidP="00432928">
      <w:pPr>
        <w:rPr>
          <w:rFonts w:eastAsia="Calibri"/>
          <w:lang w:val="en-US" w:eastAsia="de-DE"/>
        </w:rPr>
      </w:pPr>
    </w:p>
    <w:p w14:paraId="3E59845D" w14:textId="77777777" w:rsidR="00432928" w:rsidRDefault="00432928" w:rsidP="00432928">
      <w:pPr>
        <w:pStyle w:val="berschrift2"/>
        <w:rPr>
          <w:rFonts w:eastAsia="Calibri"/>
          <w:lang w:val="en-US"/>
        </w:rPr>
      </w:pPr>
      <w:bookmarkStart w:id="20" w:name="_Toc26531010"/>
      <w:r>
        <w:rPr>
          <w:rFonts w:eastAsia="Calibri"/>
          <w:lang w:val="en-US"/>
        </w:rPr>
        <w:t>Strategy Analysis</w:t>
      </w:r>
      <w:bookmarkEnd w:id="20"/>
    </w:p>
    <w:p w14:paraId="0B37C066" w14:textId="77777777" w:rsidR="00432928" w:rsidRPr="00EF123D" w:rsidRDefault="00432928" w:rsidP="00432928">
      <w:pPr>
        <w:rPr>
          <w:rFonts w:eastAsia="Calibri"/>
          <w:lang w:val="en-US" w:eastAsia="de-DE"/>
        </w:rPr>
      </w:pPr>
    </w:p>
    <w:p w14:paraId="74DCD002" w14:textId="77777777" w:rsidR="00432928" w:rsidRDefault="00432928" w:rsidP="00432928">
      <w:pPr>
        <w:pStyle w:val="berschrift2"/>
        <w:rPr>
          <w:rFonts w:eastAsia="Calibri"/>
          <w:lang w:val="en-US"/>
        </w:rPr>
      </w:pPr>
      <w:bookmarkStart w:id="21" w:name="_Toc26531011"/>
      <w:r>
        <w:rPr>
          <w:rFonts w:eastAsia="Calibri"/>
          <w:lang w:val="en-US"/>
        </w:rPr>
        <w:t>Requirements Analysis and Design Definition</w:t>
      </w:r>
      <w:bookmarkEnd w:id="21"/>
    </w:p>
    <w:p w14:paraId="5624DD74" w14:textId="77777777" w:rsidR="00432928" w:rsidRDefault="00432928" w:rsidP="00432928">
      <w:pPr>
        <w:rPr>
          <w:lang w:val="en-US" w:eastAsia="de-DE"/>
        </w:rPr>
      </w:pPr>
    </w:p>
    <w:p w14:paraId="5F508760" w14:textId="77777777" w:rsidR="00432928" w:rsidRPr="00C83035" w:rsidRDefault="00432928" w:rsidP="00432928">
      <w:pPr>
        <w:pStyle w:val="berschrift2"/>
        <w:rPr>
          <w:lang w:val="en-US"/>
        </w:rPr>
      </w:pPr>
      <w:bookmarkStart w:id="22" w:name="_Toc26531012"/>
      <w:r>
        <w:rPr>
          <w:rFonts w:eastAsia="Calibri"/>
          <w:lang w:val="en-US"/>
        </w:rPr>
        <w:t>Solution Evaluation</w:t>
      </w:r>
      <w:bookmarkEnd w:id="22"/>
    </w:p>
    <w:p w14:paraId="019988BD" w14:textId="0A7AD90C" w:rsidR="00047219" w:rsidRDefault="00047219">
      <w:pPr>
        <w:tabs>
          <w:tab w:val="clear" w:pos="851"/>
        </w:tabs>
        <w:spacing w:after="0" w:line="240" w:lineRule="auto"/>
        <w:jc w:val="left"/>
        <w:rPr>
          <w:rFonts w:eastAsia="Arial" w:cs="Arial"/>
          <w:lang w:val="en-US"/>
        </w:rPr>
      </w:pPr>
      <w:r>
        <w:rPr>
          <w:rFonts w:eastAsia="Arial" w:cs="Arial"/>
          <w:lang w:val="en-US"/>
        </w:rPr>
        <w:br w:type="page"/>
      </w:r>
    </w:p>
    <w:p w14:paraId="25E54D0B" w14:textId="6D77E363" w:rsidR="0093577F" w:rsidRDefault="00C077C3" w:rsidP="00047219">
      <w:pPr>
        <w:pStyle w:val="berschrift1"/>
        <w:rPr>
          <w:rFonts w:eastAsia="Arial"/>
          <w:lang w:val="en-US"/>
        </w:rPr>
      </w:pPr>
      <w:bookmarkStart w:id="23" w:name="_Toc26531013"/>
      <w:r>
        <w:rPr>
          <w:rFonts w:eastAsia="Arial"/>
          <w:lang w:val="en-US"/>
        </w:rPr>
        <w:lastRenderedPageBreak/>
        <w:t>Final Group Results</w:t>
      </w:r>
      <w:bookmarkEnd w:id="23"/>
    </w:p>
    <w:p w14:paraId="2B5B2FA6" w14:textId="77777777" w:rsidR="00C077C3" w:rsidRPr="00C077C3" w:rsidRDefault="00C077C3" w:rsidP="00C077C3">
      <w:pPr>
        <w:rPr>
          <w:rFonts w:eastAsia="Arial"/>
          <w:lang w:val="en-US" w:eastAsia="de-DE"/>
        </w:rPr>
      </w:pPr>
    </w:p>
    <w:p w14:paraId="39043810" w14:textId="3028385C" w:rsidR="00727CF0" w:rsidRDefault="0082548A" w:rsidP="00727CF0">
      <w:pPr>
        <w:pStyle w:val="berschrift1"/>
        <w:rPr>
          <w:rFonts w:eastAsia="Arial"/>
          <w:lang w:val="en-US"/>
        </w:rPr>
      </w:pPr>
      <w:bookmarkStart w:id="24" w:name="_Toc26531014"/>
      <w:r>
        <w:rPr>
          <w:rFonts w:eastAsia="Arial"/>
          <w:lang w:val="en-US"/>
        </w:rPr>
        <w:lastRenderedPageBreak/>
        <w:t>Conclusion</w:t>
      </w:r>
      <w:bookmarkEnd w:id="24"/>
    </w:p>
    <w:p w14:paraId="191039CE" w14:textId="77777777" w:rsidR="006C1E5E" w:rsidRPr="0082548A" w:rsidRDefault="006C1E5E" w:rsidP="0082548A">
      <w:pPr>
        <w:rPr>
          <w:rFonts w:eastAsia="Arial"/>
          <w:lang w:val="en-US" w:eastAsia="de-DE"/>
        </w:rPr>
      </w:pPr>
    </w:p>
    <w:p w14:paraId="0DFD2A5C" w14:textId="2535ED1E" w:rsidR="006B565B" w:rsidRDefault="0082548A" w:rsidP="00774720">
      <w:pPr>
        <w:pStyle w:val="berschrift1"/>
        <w:rPr>
          <w:rFonts w:eastAsia="Arial"/>
          <w:lang w:val="en-US"/>
        </w:rPr>
      </w:pPr>
      <w:bookmarkStart w:id="25" w:name="_Toc26531015"/>
      <w:r>
        <w:rPr>
          <w:rFonts w:eastAsia="Arial"/>
          <w:lang w:val="en-US"/>
        </w:rPr>
        <w:lastRenderedPageBreak/>
        <w:t>Afterword</w:t>
      </w:r>
      <w:bookmarkEnd w:id="25"/>
    </w:p>
    <w:p w14:paraId="20D670B1" w14:textId="0C214074" w:rsidR="00E031EA" w:rsidRPr="00E031EA" w:rsidRDefault="00E031EA" w:rsidP="00E031EA">
      <w:pPr>
        <w:rPr>
          <w:rFonts w:eastAsia="Arial"/>
          <w:lang w:val="en-US" w:eastAsia="de-DE"/>
        </w:rPr>
      </w:pPr>
      <w:r>
        <w:rPr>
          <w:rFonts w:eastAsia="Arial"/>
          <w:lang w:val="en-US" w:eastAsia="de-DE"/>
        </w:rPr>
        <w:t>Short personal group review regarding what we have learnt.</w:t>
      </w:r>
    </w:p>
    <w:p w14:paraId="18ABA107" w14:textId="12C744C1" w:rsidR="00010792" w:rsidRPr="0082548A" w:rsidRDefault="00010792" w:rsidP="0082548A">
      <w:pPr>
        <w:tabs>
          <w:tab w:val="clear" w:pos="851"/>
        </w:tabs>
        <w:spacing w:after="0" w:line="240" w:lineRule="auto"/>
        <w:jc w:val="left"/>
        <w:rPr>
          <w:rFonts w:eastAsia="Arial"/>
          <w:b/>
          <w:kern w:val="28"/>
          <w:sz w:val="26"/>
          <w:szCs w:val="20"/>
          <w:lang w:val="en-US" w:eastAsia="de-DE"/>
        </w:rPr>
      </w:pPr>
    </w:p>
    <w:p w14:paraId="659AEC5A" w14:textId="7A75F51D" w:rsidR="001F6594" w:rsidRPr="00B85F5F" w:rsidRDefault="001F6594" w:rsidP="00B85F5F">
      <w:pPr>
        <w:tabs>
          <w:tab w:val="clear" w:pos="851"/>
        </w:tabs>
        <w:spacing w:after="0" w:line="240" w:lineRule="auto"/>
        <w:jc w:val="left"/>
        <w:rPr>
          <w:rFonts w:eastAsia="Arial"/>
          <w:b/>
          <w:kern w:val="28"/>
          <w:sz w:val="26"/>
          <w:szCs w:val="20"/>
          <w:lang w:val="en-US" w:eastAsia="de-DE"/>
        </w:rPr>
      </w:pPr>
    </w:p>
    <w:sectPr w:rsidR="001F6594" w:rsidRPr="00B85F5F" w:rsidSect="0010371E">
      <w:pgSz w:w="11907" w:h="16840" w:code="9"/>
      <w:pgMar w:top="1701" w:right="851" w:bottom="1289" w:left="1418" w:header="680"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C7367" w14:textId="77777777" w:rsidR="003E10F5" w:rsidRDefault="003E10F5">
      <w:r>
        <w:separator/>
      </w:r>
    </w:p>
  </w:endnote>
  <w:endnote w:type="continuationSeparator" w:id="0">
    <w:p w14:paraId="39E19F84" w14:textId="77777777" w:rsidR="003E10F5" w:rsidRDefault="003E10F5">
      <w:r>
        <w:continuationSeparator/>
      </w:r>
    </w:p>
  </w:endnote>
  <w:endnote w:type="continuationNotice" w:id="1">
    <w:p w14:paraId="706C7455" w14:textId="77777777" w:rsidR="003E10F5" w:rsidRDefault="003E10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Segoe UI"/>
    <w:panose1 w:val="00000000000000000000"/>
    <w:charset w:val="00"/>
    <w:family w:val="swiss"/>
    <w:notTrueType/>
    <w:pitch w:val="default"/>
    <w:sig w:usb0="00000003" w:usb1="00000000" w:usb2="00000000" w:usb3="00000000" w:csb0="00000001" w:csb1="00000000"/>
  </w:font>
  <w:font w:name="Open Sans">
    <w:altName w:val="Segoe UI"/>
    <w:panose1 w:val="020B0606030504020204"/>
    <w:charset w:val="00"/>
    <w:family w:val="swiss"/>
    <w:pitch w:val="variable"/>
    <w:sig w:usb0="E00002EF" w:usb1="4000205B" w:usb2="00000028" w:usb3="00000000" w:csb0="0000019F" w:csb1="00000000"/>
  </w:font>
  <w:font w:name="ArialMT">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81E19" w14:textId="77777777" w:rsidR="0071374E" w:rsidRDefault="0071374E" w:rsidP="005500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123779D4" w14:textId="77777777" w:rsidR="0071374E" w:rsidRDefault="0071374E" w:rsidP="005B574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72FE" w14:textId="77777777" w:rsidR="0071374E" w:rsidRDefault="0071374E" w:rsidP="005500E7">
    <w:pPr>
      <w:pStyle w:val="Fuzeil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C6623" w14:textId="617E8F72" w:rsidR="0071374E" w:rsidRPr="005500E7" w:rsidRDefault="0071374E" w:rsidP="002F0631">
    <w:pPr>
      <w:pStyle w:val="Fuzeile"/>
      <w:jc w:val="right"/>
    </w:pPr>
    <w:r>
      <w:rPr>
        <w:rStyle w:val="Seitenzahl"/>
      </w:rPr>
      <w:fldChar w:fldCharType="begin"/>
    </w:r>
    <w:r>
      <w:rPr>
        <w:rStyle w:val="Seitenzahl"/>
      </w:rPr>
      <w:instrText xml:space="preserve">PAGE  </w:instrText>
    </w:r>
    <w:r>
      <w:rPr>
        <w:rStyle w:val="Seitenzahl"/>
      </w:rPr>
      <w:fldChar w:fldCharType="separate"/>
    </w:r>
    <w:r>
      <w:rPr>
        <w:rStyle w:val="Seitenzahl"/>
        <w:noProof/>
      </w:rPr>
      <w:t>13</w:t>
    </w:r>
    <w:r>
      <w:rPr>
        <w:rStyle w:val="Seitenzah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38F50" w14:textId="77777777" w:rsidR="0071374E" w:rsidRDefault="0071374E" w:rsidP="005500E7">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381D1" w14:textId="77777777" w:rsidR="003E10F5" w:rsidRDefault="003E10F5">
      <w:r>
        <w:separator/>
      </w:r>
    </w:p>
  </w:footnote>
  <w:footnote w:type="continuationSeparator" w:id="0">
    <w:p w14:paraId="0F2FDFEB" w14:textId="77777777" w:rsidR="003E10F5" w:rsidRDefault="003E10F5">
      <w:r>
        <w:continuationSeparator/>
      </w:r>
    </w:p>
  </w:footnote>
  <w:footnote w:type="continuationNotice" w:id="1">
    <w:p w14:paraId="3F02FE90" w14:textId="77777777" w:rsidR="003E10F5" w:rsidRDefault="003E10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3A94" w14:textId="77777777" w:rsidR="0071374E" w:rsidRDefault="0071374E">
    <w:pPr>
      <w:pStyle w:val="Kopfzeile"/>
    </w:pPr>
    <w:r>
      <w:rPr>
        <w:noProof/>
        <w:lang w:eastAsia="de-CH"/>
      </w:rPr>
      <w:drawing>
        <wp:anchor distT="0" distB="0" distL="114300" distR="114300" simplePos="0" relativeHeight="251658243" behindDoc="0" locked="1" layoutInCell="1" allowOverlap="1" wp14:anchorId="5291F1F2" wp14:editId="550DC7E5">
          <wp:simplePos x="0" y="0"/>
          <wp:positionH relativeFrom="page">
            <wp:posOffset>3775710</wp:posOffset>
          </wp:positionH>
          <wp:positionV relativeFrom="page">
            <wp:posOffset>317500</wp:posOffset>
          </wp:positionV>
          <wp:extent cx="8890" cy="8890"/>
          <wp:effectExtent l="0" t="0" r="0" b="0"/>
          <wp:wrapNone/>
          <wp:docPr id="71"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
                  <a:stretch>
                    <a:fillRect/>
                  </a:stretch>
                </pic:blipFill>
                <pic:spPr>
                  <a:xfrm>
                    <a:off x="0" y="0"/>
                    <a:ext cx="8890" cy="889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F431F" w14:textId="705CB702" w:rsidR="0071374E" w:rsidRPr="00BA0923" w:rsidRDefault="0071374E" w:rsidP="00BA0923">
    <w:pPr>
      <w:pStyle w:val="Kopfzeile"/>
    </w:pPr>
    <w:r>
      <w:rPr>
        <w:noProof/>
      </w:rPr>
      <w:drawing>
        <wp:anchor distT="0" distB="0" distL="114300" distR="114300" simplePos="0" relativeHeight="251658245" behindDoc="0" locked="0" layoutInCell="1" allowOverlap="1" wp14:anchorId="2FE5C96E" wp14:editId="1D6D44A0">
          <wp:simplePos x="0" y="0"/>
          <wp:positionH relativeFrom="margin">
            <wp:posOffset>-254971</wp:posOffset>
          </wp:positionH>
          <wp:positionV relativeFrom="margin">
            <wp:posOffset>-811194</wp:posOffset>
          </wp:positionV>
          <wp:extent cx="4478655" cy="431800"/>
          <wp:effectExtent l="0" t="0" r="0" b="6350"/>
          <wp:wrapSquare wrapText="bothSides"/>
          <wp:docPr id="2" name="Picture 2" descr="Image result for fhnw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nw business"/>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4478655" cy="4318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8244" behindDoc="0" locked="1" layoutInCell="1" allowOverlap="1" wp14:anchorId="287963CC" wp14:editId="0CBA6FD1">
          <wp:simplePos x="0" y="0"/>
          <wp:positionH relativeFrom="page">
            <wp:posOffset>3775710</wp:posOffset>
          </wp:positionH>
          <wp:positionV relativeFrom="page">
            <wp:posOffset>317500</wp:posOffset>
          </wp:positionV>
          <wp:extent cx="8890" cy="8890"/>
          <wp:effectExtent l="0" t="0" r="0" b="0"/>
          <wp:wrapNone/>
          <wp:docPr id="15"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
                  <a:stretch>
                    <a:fillRect/>
                  </a:stretch>
                </pic:blipFill>
                <pic:spPr>
                  <a:xfrm>
                    <a:off x="0" y="0"/>
                    <a:ext cx="8890" cy="8890"/>
                  </a:xfrm>
                  <a:prstGeom prst="rect">
                    <a:avLst/>
                  </a:prstGeom>
                </pic:spPr>
              </pic:pic>
            </a:graphicData>
          </a:graphic>
        </wp:anchor>
      </w:drawing>
    </w:r>
    <w:r>
      <w:rPr>
        <w:noProof/>
        <w:lang w:eastAsia="de-CH"/>
      </w:rPr>
      <w:drawing>
        <wp:anchor distT="0" distB="0" distL="114300" distR="114300" simplePos="0" relativeHeight="251658241" behindDoc="0" locked="0" layoutInCell="1" allowOverlap="1" wp14:anchorId="2A53A316" wp14:editId="67604D4F">
          <wp:simplePos x="0" y="0"/>
          <wp:positionH relativeFrom="page">
            <wp:posOffset>644525</wp:posOffset>
          </wp:positionH>
          <wp:positionV relativeFrom="page">
            <wp:posOffset>269875</wp:posOffset>
          </wp:positionV>
          <wp:extent cx="2331085" cy="362585"/>
          <wp:effectExtent l="0" t="0" r="0" b="0"/>
          <wp:wrapTopAndBottom/>
          <wp:docPr id="25" name="Bild 12" descr="FHNW_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HNW_H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D8C27" w14:textId="77777777" w:rsidR="0071374E" w:rsidRPr="0057787E" w:rsidRDefault="0071374E" w:rsidP="0057787E">
    <w:pPr>
      <w:tabs>
        <w:tab w:val="clear" w:pos="851"/>
      </w:tabs>
      <w:autoSpaceDE w:val="0"/>
      <w:autoSpaceDN w:val="0"/>
      <w:adjustRightInd w:val="0"/>
      <w:spacing w:after="0"/>
      <w:rPr>
        <w:rFonts w:cs="Arial"/>
        <w:sz w:val="24"/>
      </w:rPr>
    </w:pPr>
    <w:r>
      <w:rPr>
        <w:rFonts w:cs="Arial"/>
        <w:noProof/>
        <w:sz w:val="24"/>
        <w:lang w:eastAsia="de-CH"/>
      </w:rPr>
      <w:drawing>
        <wp:anchor distT="0" distB="0" distL="114300" distR="114300" simplePos="0" relativeHeight="251658242" behindDoc="0" locked="1" layoutInCell="1" allowOverlap="1" wp14:anchorId="6A8AAB94" wp14:editId="7482CC3A">
          <wp:simplePos x="0" y="0"/>
          <wp:positionH relativeFrom="page">
            <wp:posOffset>3775710</wp:posOffset>
          </wp:positionH>
          <wp:positionV relativeFrom="page">
            <wp:posOffset>317500</wp:posOffset>
          </wp:positionV>
          <wp:extent cx="8890" cy="8890"/>
          <wp:effectExtent l="0" t="0" r="0" b="0"/>
          <wp:wrapNone/>
          <wp:docPr id="66"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
                  <a:stretch>
                    <a:fillRect/>
                  </a:stretch>
                </pic:blipFill>
                <pic:spPr>
                  <a:xfrm>
                    <a:off x="0" y="0"/>
                    <a:ext cx="8890" cy="889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DEF80" w14:textId="16CA1E52" w:rsidR="0071374E" w:rsidRPr="004D632A" w:rsidRDefault="0071374E" w:rsidP="004D632A">
    <w:pPr>
      <w:pStyle w:val="Kopfzeile"/>
    </w:pPr>
    <w:r>
      <w:rPr>
        <w:noProof/>
      </w:rPr>
      <w:drawing>
        <wp:anchor distT="0" distB="0" distL="114300" distR="114300" simplePos="0" relativeHeight="251658246" behindDoc="0" locked="0" layoutInCell="1" allowOverlap="1" wp14:anchorId="62F9F3BF" wp14:editId="55A727A9">
          <wp:simplePos x="0" y="0"/>
          <wp:positionH relativeFrom="margin">
            <wp:posOffset>-279288</wp:posOffset>
          </wp:positionH>
          <wp:positionV relativeFrom="margin">
            <wp:posOffset>-734695</wp:posOffset>
          </wp:positionV>
          <wp:extent cx="4478655" cy="431800"/>
          <wp:effectExtent l="0" t="0" r="0" b="6350"/>
          <wp:wrapSquare wrapText="bothSides"/>
          <wp:docPr id="17" name="Picture 4" descr="Image result for fhnw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nw business"/>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4478655" cy="431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982DD" w14:textId="77777777" w:rsidR="0071374E" w:rsidRPr="0057787E" w:rsidRDefault="0071374E" w:rsidP="0057787E">
    <w:pPr>
      <w:tabs>
        <w:tab w:val="clear" w:pos="851"/>
      </w:tabs>
      <w:autoSpaceDE w:val="0"/>
      <w:autoSpaceDN w:val="0"/>
      <w:adjustRightInd w:val="0"/>
      <w:spacing w:after="0"/>
      <w:rPr>
        <w:rFonts w:cs="Arial"/>
        <w:sz w:val="24"/>
      </w:rPr>
    </w:pPr>
    <w:r>
      <w:rPr>
        <w:rFonts w:cs="Arial"/>
        <w:noProof/>
        <w:sz w:val="24"/>
        <w:lang w:eastAsia="de-CH"/>
      </w:rPr>
      <w:drawing>
        <wp:anchor distT="0" distB="0" distL="114300" distR="114300" simplePos="0" relativeHeight="251658240" behindDoc="0" locked="1" layoutInCell="1" allowOverlap="1" wp14:anchorId="55D08A2D" wp14:editId="68E60FAD">
          <wp:simplePos x="0" y="0"/>
          <wp:positionH relativeFrom="page">
            <wp:posOffset>3775710</wp:posOffset>
          </wp:positionH>
          <wp:positionV relativeFrom="page">
            <wp:posOffset>317500</wp:posOffset>
          </wp:positionV>
          <wp:extent cx="8890" cy="8890"/>
          <wp:effectExtent l="0" t="0" r="0" b="0"/>
          <wp:wrapNone/>
          <wp:docPr id="18"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
                  <a:stretch>
                    <a:fillRect/>
                  </a:stretch>
                </pic:blipFill>
                <pic:spPr>
                  <a:xfrm>
                    <a:off x="0" y="0"/>
                    <a:ext cx="8890" cy="8890"/>
                  </a:xfrm>
                  <a:prstGeom prst="rect">
                    <a:avLst/>
                  </a:prstGeom>
                </pic:spPr>
              </pic:pic>
            </a:graphicData>
          </a:graphic>
        </wp:anchor>
      </w:drawing>
    </w: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BC842E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994E45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D1727B20"/>
    <w:lvl w:ilvl="0">
      <w:start w:val="1"/>
      <w:numFmt w:val="bullet"/>
      <w:pStyle w:val="Aufzhlungszeichen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66C1C4"/>
    <w:lvl w:ilvl="0">
      <w:start w:val="1"/>
      <w:numFmt w:val="bullet"/>
      <w:pStyle w:val="Aufzhlungszeichen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A7702072"/>
    <w:lvl w:ilvl="0">
      <w:start w:val="1"/>
      <w:numFmt w:val="bullet"/>
      <w:pStyle w:val="Aufzhlungszeichen"/>
      <w:lvlText w:val=""/>
      <w:lvlJc w:val="left"/>
      <w:pPr>
        <w:tabs>
          <w:tab w:val="num" w:pos="360"/>
        </w:tabs>
        <w:ind w:left="360" w:hanging="360"/>
      </w:pPr>
      <w:rPr>
        <w:rFonts w:ascii="Symbol" w:hAnsi="Symbol" w:hint="default"/>
      </w:rPr>
    </w:lvl>
  </w:abstractNum>
  <w:abstractNum w:abstractNumId="5" w15:restartNumberingAfterBreak="0">
    <w:nsid w:val="17B22F27"/>
    <w:multiLevelType w:val="hybridMultilevel"/>
    <w:tmpl w:val="E050E7EC"/>
    <w:lvl w:ilvl="0" w:tplc="D15C659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830731"/>
    <w:multiLevelType w:val="hybridMultilevel"/>
    <w:tmpl w:val="2ED62AB4"/>
    <w:lvl w:ilvl="0" w:tplc="A536744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792D7F"/>
    <w:multiLevelType w:val="multilevel"/>
    <w:tmpl w:val="9EB63EFA"/>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1002"/>
        </w:tabs>
        <w:ind w:left="0" w:firstLine="0"/>
      </w:pPr>
      <w:rPr>
        <w:rFonts w:hint="default"/>
        <w:lang w:val="de-CH"/>
      </w:rPr>
    </w:lvl>
    <w:lvl w:ilvl="2">
      <w:start w:val="1"/>
      <w:numFmt w:val="decimal"/>
      <w:pStyle w:val="berschrift3"/>
      <w:lvlText w:val="%1.%2.%3"/>
      <w:lvlJc w:val="left"/>
      <w:pPr>
        <w:tabs>
          <w:tab w:val="num" w:pos="1146"/>
        </w:tabs>
        <w:ind w:left="0" w:firstLine="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64" w:dllVersion="6" w:nlCheck="1" w:checkStyle="1"/>
  <w:activeWritingStyle w:appName="MSWord" w:lang="en-US" w:vendorID="64" w:dllVersion="6" w:nlCheck="1" w:checkStyle="1"/>
  <w:activeWritingStyle w:appName="MSWord" w:lang="de-CH" w:vendorID="64" w:dllVersion="6" w:nlCheck="1" w:checkStyle="0"/>
  <w:activeWritingStyle w:appName="MSWord" w:lang="fr-CH" w:vendorID="64" w:dllVersion="6" w:nlCheck="1" w:checkStyle="0"/>
  <w:activeWritingStyle w:appName="MSWord" w:lang="de-DE"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de-CH" w:vendorID="64" w:dllVersion="4096" w:nlCheck="1" w:checkStyle="0"/>
  <w:activeWritingStyle w:appName="MSWord" w:lang="fr-CH"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de-DE" w:vendorID="64" w:dllVersion="4096" w:nlCheck="1" w:checkStyle="0"/>
  <w:activeWritingStyle w:appName="MSWord" w:lang="it-IT" w:vendorID="64" w:dllVersion="4096" w:nlCheck="1" w:checkStyle="0"/>
  <w:activeWritingStyle w:appName="MSWord" w:lang="fr-FR"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3NDE1NTeyNLSwsDBS0lEKTi0uzszPAykwrAUAy2rXRiwAAAA="/>
  </w:docVars>
  <w:rsids>
    <w:rsidRoot w:val="000D0889"/>
    <w:rsid w:val="000002CA"/>
    <w:rsid w:val="00000C9C"/>
    <w:rsid w:val="00000CAA"/>
    <w:rsid w:val="00000CEC"/>
    <w:rsid w:val="0000121B"/>
    <w:rsid w:val="0000122B"/>
    <w:rsid w:val="000015A0"/>
    <w:rsid w:val="00001619"/>
    <w:rsid w:val="0000169A"/>
    <w:rsid w:val="00001C28"/>
    <w:rsid w:val="00001ECF"/>
    <w:rsid w:val="00002454"/>
    <w:rsid w:val="0000249D"/>
    <w:rsid w:val="000028B5"/>
    <w:rsid w:val="00002A80"/>
    <w:rsid w:val="00002EFF"/>
    <w:rsid w:val="00002F8D"/>
    <w:rsid w:val="00002F98"/>
    <w:rsid w:val="000030B5"/>
    <w:rsid w:val="000033D8"/>
    <w:rsid w:val="00003637"/>
    <w:rsid w:val="00003BB5"/>
    <w:rsid w:val="00003E61"/>
    <w:rsid w:val="00003F5C"/>
    <w:rsid w:val="00004068"/>
    <w:rsid w:val="000046D6"/>
    <w:rsid w:val="00004A6C"/>
    <w:rsid w:val="00004AC3"/>
    <w:rsid w:val="00004D8E"/>
    <w:rsid w:val="00004F30"/>
    <w:rsid w:val="00004FA3"/>
    <w:rsid w:val="0000502B"/>
    <w:rsid w:val="00005140"/>
    <w:rsid w:val="00005407"/>
    <w:rsid w:val="000057AA"/>
    <w:rsid w:val="00005BFE"/>
    <w:rsid w:val="00005E86"/>
    <w:rsid w:val="00005EB2"/>
    <w:rsid w:val="000064DB"/>
    <w:rsid w:val="000069D3"/>
    <w:rsid w:val="00006BBE"/>
    <w:rsid w:val="00006CB6"/>
    <w:rsid w:val="00006D3C"/>
    <w:rsid w:val="0000770A"/>
    <w:rsid w:val="00007786"/>
    <w:rsid w:val="00007B32"/>
    <w:rsid w:val="00007BE4"/>
    <w:rsid w:val="00007CC9"/>
    <w:rsid w:val="00007D2D"/>
    <w:rsid w:val="00007D7C"/>
    <w:rsid w:val="00007EA2"/>
    <w:rsid w:val="00007F91"/>
    <w:rsid w:val="00010459"/>
    <w:rsid w:val="00010777"/>
    <w:rsid w:val="00010792"/>
    <w:rsid w:val="00010836"/>
    <w:rsid w:val="0001096D"/>
    <w:rsid w:val="00010B20"/>
    <w:rsid w:val="00010C0E"/>
    <w:rsid w:val="0001103F"/>
    <w:rsid w:val="00011204"/>
    <w:rsid w:val="0001129F"/>
    <w:rsid w:val="000112EA"/>
    <w:rsid w:val="000112ED"/>
    <w:rsid w:val="00011683"/>
    <w:rsid w:val="000116A9"/>
    <w:rsid w:val="000118D3"/>
    <w:rsid w:val="00011992"/>
    <w:rsid w:val="000119C7"/>
    <w:rsid w:val="00011D9F"/>
    <w:rsid w:val="00012060"/>
    <w:rsid w:val="00012092"/>
    <w:rsid w:val="00012266"/>
    <w:rsid w:val="000124FE"/>
    <w:rsid w:val="0001250F"/>
    <w:rsid w:val="000126C2"/>
    <w:rsid w:val="00012A3B"/>
    <w:rsid w:val="00012AFC"/>
    <w:rsid w:val="00012CCC"/>
    <w:rsid w:val="00012D25"/>
    <w:rsid w:val="00012E3D"/>
    <w:rsid w:val="00012E7F"/>
    <w:rsid w:val="000130C9"/>
    <w:rsid w:val="00013485"/>
    <w:rsid w:val="0001349A"/>
    <w:rsid w:val="000138C2"/>
    <w:rsid w:val="00013A9B"/>
    <w:rsid w:val="00013C9F"/>
    <w:rsid w:val="000144B4"/>
    <w:rsid w:val="000145A4"/>
    <w:rsid w:val="000145E9"/>
    <w:rsid w:val="000147ED"/>
    <w:rsid w:val="000149DD"/>
    <w:rsid w:val="00014AA4"/>
    <w:rsid w:val="00014EAE"/>
    <w:rsid w:val="00014EDA"/>
    <w:rsid w:val="0001501F"/>
    <w:rsid w:val="00015493"/>
    <w:rsid w:val="000158B5"/>
    <w:rsid w:val="000159D5"/>
    <w:rsid w:val="00015A19"/>
    <w:rsid w:val="00015BD5"/>
    <w:rsid w:val="00015E46"/>
    <w:rsid w:val="00015EBE"/>
    <w:rsid w:val="00015FD4"/>
    <w:rsid w:val="0001613A"/>
    <w:rsid w:val="00016288"/>
    <w:rsid w:val="00016330"/>
    <w:rsid w:val="00016A65"/>
    <w:rsid w:val="00016B28"/>
    <w:rsid w:val="0001705F"/>
    <w:rsid w:val="0001742F"/>
    <w:rsid w:val="000175C7"/>
    <w:rsid w:val="00017B72"/>
    <w:rsid w:val="00017D2C"/>
    <w:rsid w:val="0002021E"/>
    <w:rsid w:val="0002042C"/>
    <w:rsid w:val="0002096D"/>
    <w:rsid w:val="000209AD"/>
    <w:rsid w:val="00020C2F"/>
    <w:rsid w:val="00020C70"/>
    <w:rsid w:val="0002109E"/>
    <w:rsid w:val="000211DD"/>
    <w:rsid w:val="00021234"/>
    <w:rsid w:val="000213BB"/>
    <w:rsid w:val="00021590"/>
    <w:rsid w:val="000215CB"/>
    <w:rsid w:val="000216DC"/>
    <w:rsid w:val="00021737"/>
    <w:rsid w:val="000221A6"/>
    <w:rsid w:val="000221DC"/>
    <w:rsid w:val="000226A5"/>
    <w:rsid w:val="00022866"/>
    <w:rsid w:val="00022D0C"/>
    <w:rsid w:val="00022E68"/>
    <w:rsid w:val="000234C9"/>
    <w:rsid w:val="00023556"/>
    <w:rsid w:val="0002356D"/>
    <w:rsid w:val="000235FD"/>
    <w:rsid w:val="0002395A"/>
    <w:rsid w:val="00023B61"/>
    <w:rsid w:val="000241B3"/>
    <w:rsid w:val="0002423B"/>
    <w:rsid w:val="00024253"/>
    <w:rsid w:val="0002431B"/>
    <w:rsid w:val="0002443E"/>
    <w:rsid w:val="00024778"/>
    <w:rsid w:val="00024A2F"/>
    <w:rsid w:val="00024D2F"/>
    <w:rsid w:val="00024DB6"/>
    <w:rsid w:val="00024E7D"/>
    <w:rsid w:val="00024E99"/>
    <w:rsid w:val="00025290"/>
    <w:rsid w:val="00025416"/>
    <w:rsid w:val="000255DE"/>
    <w:rsid w:val="0002562A"/>
    <w:rsid w:val="000256CE"/>
    <w:rsid w:val="00025BD3"/>
    <w:rsid w:val="00025C29"/>
    <w:rsid w:val="00025C2F"/>
    <w:rsid w:val="00025E2B"/>
    <w:rsid w:val="00025E7C"/>
    <w:rsid w:val="00025FB6"/>
    <w:rsid w:val="00025FB8"/>
    <w:rsid w:val="000262F9"/>
    <w:rsid w:val="000263A6"/>
    <w:rsid w:val="000264A0"/>
    <w:rsid w:val="000264D3"/>
    <w:rsid w:val="0002689B"/>
    <w:rsid w:val="000269BA"/>
    <w:rsid w:val="00026BA8"/>
    <w:rsid w:val="00026BBA"/>
    <w:rsid w:val="00026D6B"/>
    <w:rsid w:val="000271D0"/>
    <w:rsid w:val="00027234"/>
    <w:rsid w:val="00027305"/>
    <w:rsid w:val="000273D8"/>
    <w:rsid w:val="000274F5"/>
    <w:rsid w:val="0002751D"/>
    <w:rsid w:val="000275E0"/>
    <w:rsid w:val="0002783B"/>
    <w:rsid w:val="0002789C"/>
    <w:rsid w:val="000278DB"/>
    <w:rsid w:val="000278E1"/>
    <w:rsid w:val="00027ADE"/>
    <w:rsid w:val="00027FF7"/>
    <w:rsid w:val="00030547"/>
    <w:rsid w:val="00030A39"/>
    <w:rsid w:val="00030BA6"/>
    <w:rsid w:val="00031017"/>
    <w:rsid w:val="00031341"/>
    <w:rsid w:val="000314EE"/>
    <w:rsid w:val="00031586"/>
    <w:rsid w:val="00031902"/>
    <w:rsid w:val="00031B47"/>
    <w:rsid w:val="00031B9B"/>
    <w:rsid w:val="00031CFF"/>
    <w:rsid w:val="00031D39"/>
    <w:rsid w:val="00031DED"/>
    <w:rsid w:val="0003206F"/>
    <w:rsid w:val="0003230D"/>
    <w:rsid w:val="00032F7F"/>
    <w:rsid w:val="00033250"/>
    <w:rsid w:val="00033395"/>
    <w:rsid w:val="0003364A"/>
    <w:rsid w:val="000336A3"/>
    <w:rsid w:val="000337BA"/>
    <w:rsid w:val="00033C71"/>
    <w:rsid w:val="000340E2"/>
    <w:rsid w:val="00034383"/>
    <w:rsid w:val="0003465E"/>
    <w:rsid w:val="0003477D"/>
    <w:rsid w:val="00034809"/>
    <w:rsid w:val="000348D7"/>
    <w:rsid w:val="00034A3A"/>
    <w:rsid w:val="00034DA9"/>
    <w:rsid w:val="00034E73"/>
    <w:rsid w:val="00034F1B"/>
    <w:rsid w:val="00034F1E"/>
    <w:rsid w:val="00035340"/>
    <w:rsid w:val="000355DB"/>
    <w:rsid w:val="00035868"/>
    <w:rsid w:val="00035AB2"/>
    <w:rsid w:val="00035C1B"/>
    <w:rsid w:val="00035DFD"/>
    <w:rsid w:val="000362F5"/>
    <w:rsid w:val="00036411"/>
    <w:rsid w:val="000366A4"/>
    <w:rsid w:val="00036850"/>
    <w:rsid w:val="00036D89"/>
    <w:rsid w:val="00037104"/>
    <w:rsid w:val="00037298"/>
    <w:rsid w:val="00037386"/>
    <w:rsid w:val="00037434"/>
    <w:rsid w:val="00037710"/>
    <w:rsid w:val="00037DFC"/>
    <w:rsid w:val="00040020"/>
    <w:rsid w:val="000401D7"/>
    <w:rsid w:val="000405EE"/>
    <w:rsid w:val="00040786"/>
    <w:rsid w:val="00040D1E"/>
    <w:rsid w:val="000414E3"/>
    <w:rsid w:val="000418C6"/>
    <w:rsid w:val="00041EF6"/>
    <w:rsid w:val="0004206D"/>
    <w:rsid w:val="000420AF"/>
    <w:rsid w:val="000420C4"/>
    <w:rsid w:val="00042535"/>
    <w:rsid w:val="00042A2D"/>
    <w:rsid w:val="00042AC5"/>
    <w:rsid w:val="00042D18"/>
    <w:rsid w:val="00043127"/>
    <w:rsid w:val="000432A9"/>
    <w:rsid w:val="00043526"/>
    <w:rsid w:val="0004382A"/>
    <w:rsid w:val="000439E0"/>
    <w:rsid w:val="00043C8D"/>
    <w:rsid w:val="00043EC7"/>
    <w:rsid w:val="00044277"/>
    <w:rsid w:val="0004463C"/>
    <w:rsid w:val="00044802"/>
    <w:rsid w:val="00044EC3"/>
    <w:rsid w:val="0004503A"/>
    <w:rsid w:val="0004541F"/>
    <w:rsid w:val="000454A3"/>
    <w:rsid w:val="000454DF"/>
    <w:rsid w:val="00045C0B"/>
    <w:rsid w:val="00045D62"/>
    <w:rsid w:val="00045F75"/>
    <w:rsid w:val="0004688D"/>
    <w:rsid w:val="000468E1"/>
    <w:rsid w:val="00046B02"/>
    <w:rsid w:val="00046CF0"/>
    <w:rsid w:val="00047060"/>
    <w:rsid w:val="00047219"/>
    <w:rsid w:val="000474D5"/>
    <w:rsid w:val="000476F7"/>
    <w:rsid w:val="0004772E"/>
    <w:rsid w:val="00047DCE"/>
    <w:rsid w:val="00047EB1"/>
    <w:rsid w:val="00050201"/>
    <w:rsid w:val="0005048F"/>
    <w:rsid w:val="000504CB"/>
    <w:rsid w:val="00050552"/>
    <w:rsid w:val="0005059C"/>
    <w:rsid w:val="00050646"/>
    <w:rsid w:val="000506DF"/>
    <w:rsid w:val="000508A7"/>
    <w:rsid w:val="000508D4"/>
    <w:rsid w:val="000509BB"/>
    <w:rsid w:val="00050A22"/>
    <w:rsid w:val="00050B56"/>
    <w:rsid w:val="00050C90"/>
    <w:rsid w:val="000516BD"/>
    <w:rsid w:val="0005170D"/>
    <w:rsid w:val="00051860"/>
    <w:rsid w:val="00051906"/>
    <w:rsid w:val="00051C58"/>
    <w:rsid w:val="00051E01"/>
    <w:rsid w:val="0005210F"/>
    <w:rsid w:val="000521E8"/>
    <w:rsid w:val="0005245E"/>
    <w:rsid w:val="00052486"/>
    <w:rsid w:val="00052915"/>
    <w:rsid w:val="00052996"/>
    <w:rsid w:val="00052DD3"/>
    <w:rsid w:val="00052FB5"/>
    <w:rsid w:val="00053008"/>
    <w:rsid w:val="0005300B"/>
    <w:rsid w:val="00053048"/>
    <w:rsid w:val="000530A0"/>
    <w:rsid w:val="000531DC"/>
    <w:rsid w:val="000535AE"/>
    <w:rsid w:val="00053A99"/>
    <w:rsid w:val="00053BC2"/>
    <w:rsid w:val="00053C1E"/>
    <w:rsid w:val="00053E07"/>
    <w:rsid w:val="000547B9"/>
    <w:rsid w:val="000547D6"/>
    <w:rsid w:val="00054880"/>
    <w:rsid w:val="000553D2"/>
    <w:rsid w:val="000554F4"/>
    <w:rsid w:val="000556B2"/>
    <w:rsid w:val="00055964"/>
    <w:rsid w:val="00055AAB"/>
    <w:rsid w:val="00055BB5"/>
    <w:rsid w:val="00055FEB"/>
    <w:rsid w:val="00056563"/>
    <w:rsid w:val="000569AF"/>
    <w:rsid w:val="00056AE7"/>
    <w:rsid w:val="00056DD8"/>
    <w:rsid w:val="00056E0A"/>
    <w:rsid w:val="00056E84"/>
    <w:rsid w:val="00056F61"/>
    <w:rsid w:val="00057F22"/>
    <w:rsid w:val="00060133"/>
    <w:rsid w:val="00060262"/>
    <w:rsid w:val="0006049A"/>
    <w:rsid w:val="000606A1"/>
    <w:rsid w:val="00060800"/>
    <w:rsid w:val="00060F08"/>
    <w:rsid w:val="00060F92"/>
    <w:rsid w:val="00060F9E"/>
    <w:rsid w:val="0006128F"/>
    <w:rsid w:val="0006129D"/>
    <w:rsid w:val="000612B1"/>
    <w:rsid w:val="000614C3"/>
    <w:rsid w:val="0006152B"/>
    <w:rsid w:val="0006160B"/>
    <w:rsid w:val="00061662"/>
    <w:rsid w:val="0006191B"/>
    <w:rsid w:val="0006197F"/>
    <w:rsid w:val="00061B90"/>
    <w:rsid w:val="00061E1B"/>
    <w:rsid w:val="0006214E"/>
    <w:rsid w:val="000623D2"/>
    <w:rsid w:val="0006242D"/>
    <w:rsid w:val="00062648"/>
    <w:rsid w:val="00062739"/>
    <w:rsid w:val="00062A92"/>
    <w:rsid w:val="00062A9E"/>
    <w:rsid w:val="00062B3C"/>
    <w:rsid w:val="00063140"/>
    <w:rsid w:val="00063384"/>
    <w:rsid w:val="000635F4"/>
    <w:rsid w:val="00063678"/>
    <w:rsid w:val="00063833"/>
    <w:rsid w:val="00063837"/>
    <w:rsid w:val="00063AB8"/>
    <w:rsid w:val="00063E39"/>
    <w:rsid w:val="00063FB8"/>
    <w:rsid w:val="0006447D"/>
    <w:rsid w:val="000644E4"/>
    <w:rsid w:val="000646AF"/>
    <w:rsid w:val="00064993"/>
    <w:rsid w:val="00064B05"/>
    <w:rsid w:val="00064B1C"/>
    <w:rsid w:val="00064B85"/>
    <w:rsid w:val="00064B94"/>
    <w:rsid w:val="00064D84"/>
    <w:rsid w:val="00064E87"/>
    <w:rsid w:val="00064E8A"/>
    <w:rsid w:val="0006534A"/>
    <w:rsid w:val="0006539A"/>
    <w:rsid w:val="000653A0"/>
    <w:rsid w:val="0006581E"/>
    <w:rsid w:val="0006584B"/>
    <w:rsid w:val="0006585C"/>
    <w:rsid w:val="00065922"/>
    <w:rsid w:val="000661DA"/>
    <w:rsid w:val="00066290"/>
    <w:rsid w:val="00066CA0"/>
    <w:rsid w:val="00066CE7"/>
    <w:rsid w:val="00066CF0"/>
    <w:rsid w:val="000670AC"/>
    <w:rsid w:val="00067189"/>
    <w:rsid w:val="0006762C"/>
    <w:rsid w:val="00067D4C"/>
    <w:rsid w:val="00067F73"/>
    <w:rsid w:val="0007032C"/>
    <w:rsid w:val="00070702"/>
    <w:rsid w:val="0007071B"/>
    <w:rsid w:val="0007094E"/>
    <w:rsid w:val="00070E2D"/>
    <w:rsid w:val="00070E7B"/>
    <w:rsid w:val="00070E98"/>
    <w:rsid w:val="00070F16"/>
    <w:rsid w:val="0007115B"/>
    <w:rsid w:val="00071384"/>
    <w:rsid w:val="0007147B"/>
    <w:rsid w:val="00071E46"/>
    <w:rsid w:val="00072391"/>
    <w:rsid w:val="0007274D"/>
    <w:rsid w:val="000729D8"/>
    <w:rsid w:val="00072B34"/>
    <w:rsid w:val="00072FC4"/>
    <w:rsid w:val="0007302F"/>
    <w:rsid w:val="00073898"/>
    <w:rsid w:val="00073FD2"/>
    <w:rsid w:val="000740E5"/>
    <w:rsid w:val="00074163"/>
    <w:rsid w:val="0007430F"/>
    <w:rsid w:val="0007464F"/>
    <w:rsid w:val="00074737"/>
    <w:rsid w:val="000749CF"/>
    <w:rsid w:val="00074AA0"/>
    <w:rsid w:val="00075037"/>
    <w:rsid w:val="0007551A"/>
    <w:rsid w:val="000755EB"/>
    <w:rsid w:val="0007579A"/>
    <w:rsid w:val="00076110"/>
    <w:rsid w:val="000761DB"/>
    <w:rsid w:val="000762C4"/>
    <w:rsid w:val="000766EC"/>
    <w:rsid w:val="00076CCA"/>
    <w:rsid w:val="000772F1"/>
    <w:rsid w:val="0007744E"/>
    <w:rsid w:val="00077575"/>
    <w:rsid w:val="00077B79"/>
    <w:rsid w:val="00077DCC"/>
    <w:rsid w:val="000807FB"/>
    <w:rsid w:val="000808B2"/>
    <w:rsid w:val="00080908"/>
    <w:rsid w:val="00080964"/>
    <w:rsid w:val="00080D14"/>
    <w:rsid w:val="00080E78"/>
    <w:rsid w:val="0008136F"/>
    <w:rsid w:val="000814D0"/>
    <w:rsid w:val="00081661"/>
    <w:rsid w:val="0008193F"/>
    <w:rsid w:val="000819D2"/>
    <w:rsid w:val="00081A42"/>
    <w:rsid w:val="00081D24"/>
    <w:rsid w:val="00082182"/>
    <w:rsid w:val="000822A5"/>
    <w:rsid w:val="0008261F"/>
    <w:rsid w:val="0008289B"/>
    <w:rsid w:val="00082ACE"/>
    <w:rsid w:val="00082B5B"/>
    <w:rsid w:val="00082E22"/>
    <w:rsid w:val="00082F84"/>
    <w:rsid w:val="0008313E"/>
    <w:rsid w:val="00083597"/>
    <w:rsid w:val="0008378C"/>
    <w:rsid w:val="00084323"/>
    <w:rsid w:val="00084904"/>
    <w:rsid w:val="00084BA5"/>
    <w:rsid w:val="00084C6E"/>
    <w:rsid w:val="00084D2C"/>
    <w:rsid w:val="00085018"/>
    <w:rsid w:val="00085317"/>
    <w:rsid w:val="000859BA"/>
    <w:rsid w:val="00085BDC"/>
    <w:rsid w:val="00085D3B"/>
    <w:rsid w:val="000860AD"/>
    <w:rsid w:val="00086483"/>
    <w:rsid w:val="00086642"/>
    <w:rsid w:val="000867CC"/>
    <w:rsid w:val="00086896"/>
    <w:rsid w:val="0008694B"/>
    <w:rsid w:val="00086D26"/>
    <w:rsid w:val="0008711E"/>
    <w:rsid w:val="00087127"/>
    <w:rsid w:val="000878D8"/>
    <w:rsid w:val="00087B33"/>
    <w:rsid w:val="00087D17"/>
    <w:rsid w:val="00091168"/>
    <w:rsid w:val="00091351"/>
    <w:rsid w:val="000914C1"/>
    <w:rsid w:val="0009156B"/>
    <w:rsid w:val="000916DD"/>
    <w:rsid w:val="000917A0"/>
    <w:rsid w:val="000918EC"/>
    <w:rsid w:val="00091B94"/>
    <w:rsid w:val="000921D0"/>
    <w:rsid w:val="000921F8"/>
    <w:rsid w:val="0009233E"/>
    <w:rsid w:val="000923FA"/>
    <w:rsid w:val="00092455"/>
    <w:rsid w:val="00092584"/>
    <w:rsid w:val="00092778"/>
    <w:rsid w:val="00092893"/>
    <w:rsid w:val="00092B1D"/>
    <w:rsid w:val="000930DE"/>
    <w:rsid w:val="000930F5"/>
    <w:rsid w:val="00093508"/>
    <w:rsid w:val="0009359A"/>
    <w:rsid w:val="000938AD"/>
    <w:rsid w:val="0009452F"/>
    <w:rsid w:val="00094A40"/>
    <w:rsid w:val="00094A4D"/>
    <w:rsid w:val="00094EA2"/>
    <w:rsid w:val="00094EC9"/>
    <w:rsid w:val="00094EDE"/>
    <w:rsid w:val="00094F0F"/>
    <w:rsid w:val="00094F8F"/>
    <w:rsid w:val="00095286"/>
    <w:rsid w:val="00095460"/>
    <w:rsid w:val="00095517"/>
    <w:rsid w:val="0009555D"/>
    <w:rsid w:val="000955CD"/>
    <w:rsid w:val="0009570C"/>
    <w:rsid w:val="00095AF8"/>
    <w:rsid w:val="00095BF4"/>
    <w:rsid w:val="00095C7A"/>
    <w:rsid w:val="00095DB1"/>
    <w:rsid w:val="00095E92"/>
    <w:rsid w:val="00096356"/>
    <w:rsid w:val="0009638B"/>
    <w:rsid w:val="0009676C"/>
    <w:rsid w:val="00096A92"/>
    <w:rsid w:val="00096D86"/>
    <w:rsid w:val="00096E72"/>
    <w:rsid w:val="00096FC4"/>
    <w:rsid w:val="000972B1"/>
    <w:rsid w:val="00097373"/>
    <w:rsid w:val="00097958"/>
    <w:rsid w:val="00097BA4"/>
    <w:rsid w:val="00097DAB"/>
    <w:rsid w:val="00097DB2"/>
    <w:rsid w:val="000A01B9"/>
    <w:rsid w:val="000A021D"/>
    <w:rsid w:val="000A09E1"/>
    <w:rsid w:val="000A0BE6"/>
    <w:rsid w:val="000A0D60"/>
    <w:rsid w:val="000A0E9B"/>
    <w:rsid w:val="000A1075"/>
    <w:rsid w:val="000A134B"/>
    <w:rsid w:val="000A179E"/>
    <w:rsid w:val="000A17C4"/>
    <w:rsid w:val="000A1848"/>
    <w:rsid w:val="000A18DE"/>
    <w:rsid w:val="000A1908"/>
    <w:rsid w:val="000A1CA6"/>
    <w:rsid w:val="000A1DCB"/>
    <w:rsid w:val="000A1F12"/>
    <w:rsid w:val="000A22DA"/>
    <w:rsid w:val="000A257C"/>
    <w:rsid w:val="000A26E9"/>
    <w:rsid w:val="000A2B18"/>
    <w:rsid w:val="000A2DB8"/>
    <w:rsid w:val="000A2DFB"/>
    <w:rsid w:val="000A2E58"/>
    <w:rsid w:val="000A2EAF"/>
    <w:rsid w:val="000A31BC"/>
    <w:rsid w:val="000A334C"/>
    <w:rsid w:val="000A3686"/>
    <w:rsid w:val="000A377F"/>
    <w:rsid w:val="000A380F"/>
    <w:rsid w:val="000A382B"/>
    <w:rsid w:val="000A3ADA"/>
    <w:rsid w:val="000A3C54"/>
    <w:rsid w:val="000A4118"/>
    <w:rsid w:val="000A4758"/>
    <w:rsid w:val="000A475A"/>
    <w:rsid w:val="000A4C4C"/>
    <w:rsid w:val="000A54C8"/>
    <w:rsid w:val="000A583C"/>
    <w:rsid w:val="000A58B7"/>
    <w:rsid w:val="000A5B9F"/>
    <w:rsid w:val="000A5BA7"/>
    <w:rsid w:val="000A5BFF"/>
    <w:rsid w:val="000A6252"/>
    <w:rsid w:val="000A652E"/>
    <w:rsid w:val="000A6A61"/>
    <w:rsid w:val="000A6C00"/>
    <w:rsid w:val="000A6E45"/>
    <w:rsid w:val="000A7065"/>
    <w:rsid w:val="000A7178"/>
    <w:rsid w:val="000A7252"/>
    <w:rsid w:val="000A76A5"/>
    <w:rsid w:val="000A7B35"/>
    <w:rsid w:val="000A7CC9"/>
    <w:rsid w:val="000B0087"/>
    <w:rsid w:val="000B02C0"/>
    <w:rsid w:val="000B0349"/>
    <w:rsid w:val="000B0571"/>
    <w:rsid w:val="000B073F"/>
    <w:rsid w:val="000B082E"/>
    <w:rsid w:val="000B0E5C"/>
    <w:rsid w:val="000B1588"/>
    <w:rsid w:val="000B16D7"/>
    <w:rsid w:val="000B1A2F"/>
    <w:rsid w:val="000B1A7A"/>
    <w:rsid w:val="000B1C01"/>
    <w:rsid w:val="000B1D42"/>
    <w:rsid w:val="000B1FCA"/>
    <w:rsid w:val="000B2551"/>
    <w:rsid w:val="000B258A"/>
    <w:rsid w:val="000B25F8"/>
    <w:rsid w:val="000B2683"/>
    <w:rsid w:val="000B27B2"/>
    <w:rsid w:val="000B2895"/>
    <w:rsid w:val="000B2F09"/>
    <w:rsid w:val="000B32FF"/>
    <w:rsid w:val="000B33E0"/>
    <w:rsid w:val="000B3409"/>
    <w:rsid w:val="000B379C"/>
    <w:rsid w:val="000B3857"/>
    <w:rsid w:val="000B38E4"/>
    <w:rsid w:val="000B3D3C"/>
    <w:rsid w:val="000B46AE"/>
    <w:rsid w:val="000B47D5"/>
    <w:rsid w:val="000B4942"/>
    <w:rsid w:val="000B4A3D"/>
    <w:rsid w:val="000B4A76"/>
    <w:rsid w:val="000B4ADE"/>
    <w:rsid w:val="000B4D79"/>
    <w:rsid w:val="000B4E0D"/>
    <w:rsid w:val="000B4EB3"/>
    <w:rsid w:val="000B51F8"/>
    <w:rsid w:val="000B5370"/>
    <w:rsid w:val="000B5389"/>
    <w:rsid w:val="000B5532"/>
    <w:rsid w:val="000B563F"/>
    <w:rsid w:val="000B57FD"/>
    <w:rsid w:val="000B5C1C"/>
    <w:rsid w:val="000B628D"/>
    <w:rsid w:val="000B6707"/>
    <w:rsid w:val="000B6781"/>
    <w:rsid w:val="000B68ED"/>
    <w:rsid w:val="000B69AB"/>
    <w:rsid w:val="000B6B57"/>
    <w:rsid w:val="000B6DD6"/>
    <w:rsid w:val="000B6F87"/>
    <w:rsid w:val="000B6F96"/>
    <w:rsid w:val="000B6FF3"/>
    <w:rsid w:val="000B7102"/>
    <w:rsid w:val="000B7231"/>
    <w:rsid w:val="000B7454"/>
    <w:rsid w:val="000B7AEC"/>
    <w:rsid w:val="000B7CF9"/>
    <w:rsid w:val="000C0377"/>
    <w:rsid w:val="000C0825"/>
    <w:rsid w:val="000C09D1"/>
    <w:rsid w:val="000C0AD7"/>
    <w:rsid w:val="000C0BEB"/>
    <w:rsid w:val="000C0D7D"/>
    <w:rsid w:val="000C0E7C"/>
    <w:rsid w:val="000C1287"/>
    <w:rsid w:val="000C15BE"/>
    <w:rsid w:val="000C1B3A"/>
    <w:rsid w:val="000C1B42"/>
    <w:rsid w:val="000C1C3F"/>
    <w:rsid w:val="000C200B"/>
    <w:rsid w:val="000C2273"/>
    <w:rsid w:val="000C26C8"/>
    <w:rsid w:val="000C2AF1"/>
    <w:rsid w:val="000C2C2A"/>
    <w:rsid w:val="000C2D84"/>
    <w:rsid w:val="000C2EA2"/>
    <w:rsid w:val="000C2FD4"/>
    <w:rsid w:val="000C3371"/>
    <w:rsid w:val="000C33A7"/>
    <w:rsid w:val="000C34A6"/>
    <w:rsid w:val="000C361C"/>
    <w:rsid w:val="000C3B06"/>
    <w:rsid w:val="000C3B43"/>
    <w:rsid w:val="000C3BE9"/>
    <w:rsid w:val="000C3C57"/>
    <w:rsid w:val="000C3D10"/>
    <w:rsid w:val="000C3F1C"/>
    <w:rsid w:val="000C40D2"/>
    <w:rsid w:val="000C4305"/>
    <w:rsid w:val="000C44B7"/>
    <w:rsid w:val="000C462C"/>
    <w:rsid w:val="000C4A78"/>
    <w:rsid w:val="000C4C74"/>
    <w:rsid w:val="000C59D3"/>
    <w:rsid w:val="000C60BD"/>
    <w:rsid w:val="000C6353"/>
    <w:rsid w:val="000C6541"/>
    <w:rsid w:val="000C658B"/>
    <w:rsid w:val="000C6694"/>
    <w:rsid w:val="000C69E1"/>
    <w:rsid w:val="000C6EB6"/>
    <w:rsid w:val="000C6FD9"/>
    <w:rsid w:val="000C73E9"/>
    <w:rsid w:val="000C7625"/>
    <w:rsid w:val="000C76D7"/>
    <w:rsid w:val="000C7BCE"/>
    <w:rsid w:val="000C7D2A"/>
    <w:rsid w:val="000C7E5B"/>
    <w:rsid w:val="000C7EA2"/>
    <w:rsid w:val="000D0290"/>
    <w:rsid w:val="000D06D5"/>
    <w:rsid w:val="000D0889"/>
    <w:rsid w:val="000D0ECD"/>
    <w:rsid w:val="000D114E"/>
    <w:rsid w:val="000D1206"/>
    <w:rsid w:val="000D168E"/>
    <w:rsid w:val="000D1B59"/>
    <w:rsid w:val="000D1F87"/>
    <w:rsid w:val="000D2187"/>
    <w:rsid w:val="000D25BF"/>
    <w:rsid w:val="000D25ED"/>
    <w:rsid w:val="000D270E"/>
    <w:rsid w:val="000D287E"/>
    <w:rsid w:val="000D2D12"/>
    <w:rsid w:val="000D2D33"/>
    <w:rsid w:val="000D3014"/>
    <w:rsid w:val="000D39BA"/>
    <w:rsid w:val="000D3FB6"/>
    <w:rsid w:val="000D400D"/>
    <w:rsid w:val="000D4025"/>
    <w:rsid w:val="000D42E2"/>
    <w:rsid w:val="000D46E5"/>
    <w:rsid w:val="000D4AFA"/>
    <w:rsid w:val="000D4B3F"/>
    <w:rsid w:val="000D4BD2"/>
    <w:rsid w:val="000D509B"/>
    <w:rsid w:val="000D5842"/>
    <w:rsid w:val="000D5955"/>
    <w:rsid w:val="000D601B"/>
    <w:rsid w:val="000D6064"/>
    <w:rsid w:val="000D63E0"/>
    <w:rsid w:val="000D6CD6"/>
    <w:rsid w:val="000D7119"/>
    <w:rsid w:val="000D7467"/>
    <w:rsid w:val="000D75CA"/>
    <w:rsid w:val="000D7ABC"/>
    <w:rsid w:val="000D7AC0"/>
    <w:rsid w:val="000D7F3E"/>
    <w:rsid w:val="000E0939"/>
    <w:rsid w:val="000E10DA"/>
    <w:rsid w:val="000E178F"/>
    <w:rsid w:val="000E195D"/>
    <w:rsid w:val="000E1E0B"/>
    <w:rsid w:val="000E1EB1"/>
    <w:rsid w:val="000E21F2"/>
    <w:rsid w:val="000E2210"/>
    <w:rsid w:val="000E223D"/>
    <w:rsid w:val="000E2645"/>
    <w:rsid w:val="000E279A"/>
    <w:rsid w:val="000E2A23"/>
    <w:rsid w:val="000E2F25"/>
    <w:rsid w:val="000E3341"/>
    <w:rsid w:val="000E3511"/>
    <w:rsid w:val="000E3982"/>
    <w:rsid w:val="000E3AEB"/>
    <w:rsid w:val="000E3CF9"/>
    <w:rsid w:val="000E3EFB"/>
    <w:rsid w:val="000E3F4B"/>
    <w:rsid w:val="000E4536"/>
    <w:rsid w:val="000E4703"/>
    <w:rsid w:val="000E4820"/>
    <w:rsid w:val="000E4956"/>
    <w:rsid w:val="000E4CF0"/>
    <w:rsid w:val="000E4D70"/>
    <w:rsid w:val="000E5ACA"/>
    <w:rsid w:val="000E5BA1"/>
    <w:rsid w:val="000E5DBF"/>
    <w:rsid w:val="000E5FA6"/>
    <w:rsid w:val="000E6493"/>
    <w:rsid w:val="000E64F5"/>
    <w:rsid w:val="000E65B1"/>
    <w:rsid w:val="000E6E00"/>
    <w:rsid w:val="000E6EAD"/>
    <w:rsid w:val="000E6F05"/>
    <w:rsid w:val="000E7226"/>
    <w:rsid w:val="000E7373"/>
    <w:rsid w:val="000E739E"/>
    <w:rsid w:val="000E7B03"/>
    <w:rsid w:val="000E7CF5"/>
    <w:rsid w:val="000F002F"/>
    <w:rsid w:val="000F014F"/>
    <w:rsid w:val="000F0283"/>
    <w:rsid w:val="000F032F"/>
    <w:rsid w:val="000F0DFF"/>
    <w:rsid w:val="000F1010"/>
    <w:rsid w:val="000F1036"/>
    <w:rsid w:val="000F1050"/>
    <w:rsid w:val="000F125F"/>
    <w:rsid w:val="000F15FC"/>
    <w:rsid w:val="000F1644"/>
    <w:rsid w:val="000F1ADC"/>
    <w:rsid w:val="000F2262"/>
    <w:rsid w:val="000F269E"/>
    <w:rsid w:val="000F2784"/>
    <w:rsid w:val="000F293D"/>
    <w:rsid w:val="000F2A0D"/>
    <w:rsid w:val="000F2EEC"/>
    <w:rsid w:val="000F3140"/>
    <w:rsid w:val="000F3321"/>
    <w:rsid w:val="000F3638"/>
    <w:rsid w:val="000F397B"/>
    <w:rsid w:val="000F3B4F"/>
    <w:rsid w:val="000F3D2B"/>
    <w:rsid w:val="000F3DBD"/>
    <w:rsid w:val="000F421E"/>
    <w:rsid w:val="000F439C"/>
    <w:rsid w:val="000F46E1"/>
    <w:rsid w:val="000F47E9"/>
    <w:rsid w:val="000F485C"/>
    <w:rsid w:val="000F496E"/>
    <w:rsid w:val="000F4E4D"/>
    <w:rsid w:val="000F4E9E"/>
    <w:rsid w:val="000F5174"/>
    <w:rsid w:val="000F5190"/>
    <w:rsid w:val="000F55AE"/>
    <w:rsid w:val="000F56D3"/>
    <w:rsid w:val="000F5DAB"/>
    <w:rsid w:val="000F669A"/>
    <w:rsid w:val="000F6983"/>
    <w:rsid w:val="000F6A99"/>
    <w:rsid w:val="000F6C37"/>
    <w:rsid w:val="000F71A4"/>
    <w:rsid w:val="000F7249"/>
    <w:rsid w:val="000F7340"/>
    <w:rsid w:val="000F7411"/>
    <w:rsid w:val="000F7563"/>
    <w:rsid w:val="000F7965"/>
    <w:rsid w:val="000F7CE1"/>
    <w:rsid w:val="000F7EBD"/>
    <w:rsid w:val="00100034"/>
    <w:rsid w:val="0010013E"/>
    <w:rsid w:val="00100594"/>
    <w:rsid w:val="00100793"/>
    <w:rsid w:val="0010096F"/>
    <w:rsid w:val="00100B80"/>
    <w:rsid w:val="00100C57"/>
    <w:rsid w:val="00100D9A"/>
    <w:rsid w:val="00101045"/>
    <w:rsid w:val="00101123"/>
    <w:rsid w:val="0010140B"/>
    <w:rsid w:val="001014E1"/>
    <w:rsid w:val="00101747"/>
    <w:rsid w:val="00101885"/>
    <w:rsid w:val="00101889"/>
    <w:rsid w:val="00101BD8"/>
    <w:rsid w:val="00101C5D"/>
    <w:rsid w:val="00101E80"/>
    <w:rsid w:val="001021B9"/>
    <w:rsid w:val="00102295"/>
    <w:rsid w:val="00102525"/>
    <w:rsid w:val="00103309"/>
    <w:rsid w:val="001034A2"/>
    <w:rsid w:val="0010371E"/>
    <w:rsid w:val="001038D9"/>
    <w:rsid w:val="00103D46"/>
    <w:rsid w:val="001040DE"/>
    <w:rsid w:val="001044C6"/>
    <w:rsid w:val="00104972"/>
    <w:rsid w:val="001049F8"/>
    <w:rsid w:val="00104A4B"/>
    <w:rsid w:val="00104B03"/>
    <w:rsid w:val="00104B68"/>
    <w:rsid w:val="00104CD9"/>
    <w:rsid w:val="00104DC5"/>
    <w:rsid w:val="00104E6B"/>
    <w:rsid w:val="00104EE4"/>
    <w:rsid w:val="00105124"/>
    <w:rsid w:val="001051AD"/>
    <w:rsid w:val="001051D2"/>
    <w:rsid w:val="001053E2"/>
    <w:rsid w:val="001055F2"/>
    <w:rsid w:val="00105677"/>
    <w:rsid w:val="0010569D"/>
    <w:rsid w:val="001056DC"/>
    <w:rsid w:val="001056EA"/>
    <w:rsid w:val="00105995"/>
    <w:rsid w:val="00105C4B"/>
    <w:rsid w:val="00106BF2"/>
    <w:rsid w:val="00107317"/>
    <w:rsid w:val="001074F5"/>
    <w:rsid w:val="001079AB"/>
    <w:rsid w:val="00107B3B"/>
    <w:rsid w:val="00107B58"/>
    <w:rsid w:val="00107E2C"/>
    <w:rsid w:val="00110338"/>
    <w:rsid w:val="00110519"/>
    <w:rsid w:val="00110600"/>
    <w:rsid w:val="001108F3"/>
    <w:rsid w:val="00110AE2"/>
    <w:rsid w:val="00110B49"/>
    <w:rsid w:val="00110B98"/>
    <w:rsid w:val="00110BE8"/>
    <w:rsid w:val="00110CBD"/>
    <w:rsid w:val="00111413"/>
    <w:rsid w:val="0011142B"/>
    <w:rsid w:val="00111562"/>
    <w:rsid w:val="001117F9"/>
    <w:rsid w:val="001119EA"/>
    <w:rsid w:val="00111BAC"/>
    <w:rsid w:val="00111D33"/>
    <w:rsid w:val="00111E61"/>
    <w:rsid w:val="00112211"/>
    <w:rsid w:val="00112570"/>
    <w:rsid w:val="00112704"/>
    <w:rsid w:val="001127A5"/>
    <w:rsid w:val="00112A06"/>
    <w:rsid w:val="00112B70"/>
    <w:rsid w:val="00112C53"/>
    <w:rsid w:val="00112D24"/>
    <w:rsid w:val="00112F14"/>
    <w:rsid w:val="001130B7"/>
    <w:rsid w:val="00113135"/>
    <w:rsid w:val="001131F1"/>
    <w:rsid w:val="0011324C"/>
    <w:rsid w:val="0011327B"/>
    <w:rsid w:val="00113299"/>
    <w:rsid w:val="001135FD"/>
    <w:rsid w:val="00113626"/>
    <w:rsid w:val="00113662"/>
    <w:rsid w:val="00113AED"/>
    <w:rsid w:val="00113B81"/>
    <w:rsid w:val="00113C54"/>
    <w:rsid w:val="001145F2"/>
    <w:rsid w:val="00114804"/>
    <w:rsid w:val="00114D8F"/>
    <w:rsid w:val="00115160"/>
    <w:rsid w:val="001153E8"/>
    <w:rsid w:val="001153F7"/>
    <w:rsid w:val="0011546C"/>
    <w:rsid w:val="00115492"/>
    <w:rsid w:val="00115576"/>
    <w:rsid w:val="00115990"/>
    <w:rsid w:val="00115A1E"/>
    <w:rsid w:val="00115A25"/>
    <w:rsid w:val="00115B19"/>
    <w:rsid w:val="00115B1F"/>
    <w:rsid w:val="00115B5B"/>
    <w:rsid w:val="00115B78"/>
    <w:rsid w:val="00116244"/>
    <w:rsid w:val="001162BE"/>
    <w:rsid w:val="0011637D"/>
    <w:rsid w:val="00116B05"/>
    <w:rsid w:val="00116D02"/>
    <w:rsid w:val="00116DEC"/>
    <w:rsid w:val="00116E61"/>
    <w:rsid w:val="00117095"/>
    <w:rsid w:val="001175B7"/>
    <w:rsid w:val="001175DE"/>
    <w:rsid w:val="0011760C"/>
    <w:rsid w:val="00117ACF"/>
    <w:rsid w:val="001206E3"/>
    <w:rsid w:val="00120A3B"/>
    <w:rsid w:val="001210D7"/>
    <w:rsid w:val="0012122A"/>
    <w:rsid w:val="00121368"/>
    <w:rsid w:val="0012164D"/>
    <w:rsid w:val="001216DA"/>
    <w:rsid w:val="00121A4B"/>
    <w:rsid w:val="00121BEC"/>
    <w:rsid w:val="00121C31"/>
    <w:rsid w:val="00121F05"/>
    <w:rsid w:val="00122033"/>
    <w:rsid w:val="001221EB"/>
    <w:rsid w:val="00122B43"/>
    <w:rsid w:val="00122B4F"/>
    <w:rsid w:val="00122C43"/>
    <w:rsid w:val="00122D83"/>
    <w:rsid w:val="00122D8E"/>
    <w:rsid w:val="00122E4D"/>
    <w:rsid w:val="00122F42"/>
    <w:rsid w:val="00123323"/>
    <w:rsid w:val="0012333D"/>
    <w:rsid w:val="001233B7"/>
    <w:rsid w:val="001236E2"/>
    <w:rsid w:val="001238E5"/>
    <w:rsid w:val="00123A81"/>
    <w:rsid w:val="001240E0"/>
    <w:rsid w:val="001240E2"/>
    <w:rsid w:val="00124742"/>
    <w:rsid w:val="00124770"/>
    <w:rsid w:val="001249B0"/>
    <w:rsid w:val="001249F7"/>
    <w:rsid w:val="00124C36"/>
    <w:rsid w:val="00124FAC"/>
    <w:rsid w:val="001253DC"/>
    <w:rsid w:val="00125415"/>
    <w:rsid w:val="001254A1"/>
    <w:rsid w:val="001257A4"/>
    <w:rsid w:val="001258E4"/>
    <w:rsid w:val="00125EB9"/>
    <w:rsid w:val="00125FC3"/>
    <w:rsid w:val="00126205"/>
    <w:rsid w:val="001267E2"/>
    <w:rsid w:val="00126C16"/>
    <w:rsid w:val="00126E92"/>
    <w:rsid w:val="00126EAF"/>
    <w:rsid w:val="00126F25"/>
    <w:rsid w:val="0012712F"/>
    <w:rsid w:val="001277ED"/>
    <w:rsid w:val="00127C32"/>
    <w:rsid w:val="0013008A"/>
    <w:rsid w:val="001300F3"/>
    <w:rsid w:val="00130101"/>
    <w:rsid w:val="001301D6"/>
    <w:rsid w:val="001302C2"/>
    <w:rsid w:val="00130832"/>
    <w:rsid w:val="001309CF"/>
    <w:rsid w:val="00130B23"/>
    <w:rsid w:val="00130C5D"/>
    <w:rsid w:val="00130EB3"/>
    <w:rsid w:val="0013120B"/>
    <w:rsid w:val="00131235"/>
    <w:rsid w:val="0013143D"/>
    <w:rsid w:val="001315EC"/>
    <w:rsid w:val="0013187D"/>
    <w:rsid w:val="001318B5"/>
    <w:rsid w:val="00131DF4"/>
    <w:rsid w:val="00131E4E"/>
    <w:rsid w:val="00131F5D"/>
    <w:rsid w:val="00132560"/>
    <w:rsid w:val="0013281B"/>
    <w:rsid w:val="00132828"/>
    <w:rsid w:val="0013341D"/>
    <w:rsid w:val="00133473"/>
    <w:rsid w:val="00133BFA"/>
    <w:rsid w:val="00134133"/>
    <w:rsid w:val="001343FA"/>
    <w:rsid w:val="001348D0"/>
    <w:rsid w:val="00134AFD"/>
    <w:rsid w:val="00134BBA"/>
    <w:rsid w:val="00134DEE"/>
    <w:rsid w:val="00134E53"/>
    <w:rsid w:val="00134E56"/>
    <w:rsid w:val="00134F15"/>
    <w:rsid w:val="00135258"/>
    <w:rsid w:val="00135790"/>
    <w:rsid w:val="00135A5C"/>
    <w:rsid w:val="00135AE7"/>
    <w:rsid w:val="00136443"/>
    <w:rsid w:val="0013652D"/>
    <w:rsid w:val="001367D4"/>
    <w:rsid w:val="001368E5"/>
    <w:rsid w:val="00136AF7"/>
    <w:rsid w:val="00136D14"/>
    <w:rsid w:val="00136D1F"/>
    <w:rsid w:val="00136F32"/>
    <w:rsid w:val="00136F7C"/>
    <w:rsid w:val="00137137"/>
    <w:rsid w:val="00137283"/>
    <w:rsid w:val="001374AF"/>
    <w:rsid w:val="00137964"/>
    <w:rsid w:val="00137A4A"/>
    <w:rsid w:val="00137D94"/>
    <w:rsid w:val="00137E39"/>
    <w:rsid w:val="00140156"/>
    <w:rsid w:val="001406EA"/>
    <w:rsid w:val="00140B8C"/>
    <w:rsid w:val="00140D12"/>
    <w:rsid w:val="00140D13"/>
    <w:rsid w:val="00141307"/>
    <w:rsid w:val="00141315"/>
    <w:rsid w:val="00141482"/>
    <w:rsid w:val="00141CCE"/>
    <w:rsid w:val="00141E86"/>
    <w:rsid w:val="001424BD"/>
    <w:rsid w:val="00142F64"/>
    <w:rsid w:val="00142FE0"/>
    <w:rsid w:val="0014344D"/>
    <w:rsid w:val="001434B3"/>
    <w:rsid w:val="001436D9"/>
    <w:rsid w:val="0014377B"/>
    <w:rsid w:val="00143817"/>
    <w:rsid w:val="00143850"/>
    <w:rsid w:val="00143AFA"/>
    <w:rsid w:val="00143E76"/>
    <w:rsid w:val="001442D7"/>
    <w:rsid w:val="00144394"/>
    <w:rsid w:val="0014478D"/>
    <w:rsid w:val="00144A9E"/>
    <w:rsid w:val="0014515F"/>
    <w:rsid w:val="00145183"/>
    <w:rsid w:val="001456A0"/>
    <w:rsid w:val="00145A3C"/>
    <w:rsid w:val="00145B1A"/>
    <w:rsid w:val="00145B26"/>
    <w:rsid w:val="00145B7A"/>
    <w:rsid w:val="00145DAA"/>
    <w:rsid w:val="00145E50"/>
    <w:rsid w:val="00146063"/>
    <w:rsid w:val="0014606B"/>
    <w:rsid w:val="00146522"/>
    <w:rsid w:val="00147430"/>
    <w:rsid w:val="00147445"/>
    <w:rsid w:val="001474A0"/>
    <w:rsid w:val="0014753B"/>
    <w:rsid w:val="00147797"/>
    <w:rsid w:val="00147AD8"/>
    <w:rsid w:val="00147EDA"/>
    <w:rsid w:val="00147F62"/>
    <w:rsid w:val="0015014B"/>
    <w:rsid w:val="00150582"/>
    <w:rsid w:val="00150631"/>
    <w:rsid w:val="001509CF"/>
    <w:rsid w:val="00150CCD"/>
    <w:rsid w:val="00150D7C"/>
    <w:rsid w:val="00150EB2"/>
    <w:rsid w:val="00150F8D"/>
    <w:rsid w:val="00151006"/>
    <w:rsid w:val="00151042"/>
    <w:rsid w:val="00151348"/>
    <w:rsid w:val="00151687"/>
    <w:rsid w:val="0015183E"/>
    <w:rsid w:val="0015215D"/>
    <w:rsid w:val="0015273D"/>
    <w:rsid w:val="00152861"/>
    <w:rsid w:val="001528F4"/>
    <w:rsid w:val="001529B5"/>
    <w:rsid w:val="00152DAC"/>
    <w:rsid w:val="00153023"/>
    <w:rsid w:val="001531CB"/>
    <w:rsid w:val="001531DF"/>
    <w:rsid w:val="00153858"/>
    <w:rsid w:val="00153BEB"/>
    <w:rsid w:val="00153CF1"/>
    <w:rsid w:val="0015427E"/>
    <w:rsid w:val="001542CF"/>
    <w:rsid w:val="0015456A"/>
    <w:rsid w:val="00154AE5"/>
    <w:rsid w:val="00154C55"/>
    <w:rsid w:val="00154D8D"/>
    <w:rsid w:val="00154E59"/>
    <w:rsid w:val="00155277"/>
    <w:rsid w:val="00155309"/>
    <w:rsid w:val="00155382"/>
    <w:rsid w:val="001554DC"/>
    <w:rsid w:val="00155634"/>
    <w:rsid w:val="00155663"/>
    <w:rsid w:val="001556D5"/>
    <w:rsid w:val="001556F3"/>
    <w:rsid w:val="00155CBB"/>
    <w:rsid w:val="00155D16"/>
    <w:rsid w:val="001560FE"/>
    <w:rsid w:val="00156140"/>
    <w:rsid w:val="0015659A"/>
    <w:rsid w:val="001567EA"/>
    <w:rsid w:val="00156846"/>
    <w:rsid w:val="00156DC9"/>
    <w:rsid w:val="0015719E"/>
    <w:rsid w:val="001571C6"/>
    <w:rsid w:val="001573D3"/>
    <w:rsid w:val="00157AB4"/>
    <w:rsid w:val="00157B9D"/>
    <w:rsid w:val="001605DE"/>
    <w:rsid w:val="001606BE"/>
    <w:rsid w:val="00160A82"/>
    <w:rsid w:val="00160CBF"/>
    <w:rsid w:val="00160D05"/>
    <w:rsid w:val="00160E63"/>
    <w:rsid w:val="00160E6C"/>
    <w:rsid w:val="00160E9A"/>
    <w:rsid w:val="00160EE5"/>
    <w:rsid w:val="0016103E"/>
    <w:rsid w:val="0016118D"/>
    <w:rsid w:val="0016122D"/>
    <w:rsid w:val="001618F0"/>
    <w:rsid w:val="00161B7D"/>
    <w:rsid w:val="00161D22"/>
    <w:rsid w:val="00162D01"/>
    <w:rsid w:val="001630C3"/>
    <w:rsid w:val="00163113"/>
    <w:rsid w:val="001631CA"/>
    <w:rsid w:val="00163639"/>
    <w:rsid w:val="00163672"/>
    <w:rsid w:val="00163673"/>
    <w:rsid w:val="00163967"/>
    <w:rsid w:val="00163BEB"/>
    <w:rsid w:val="00163D74"/>
    <w:rsid w:val="00163D7D"/>
    <w:rsid w:val="00163EEC"/>
    <w:rsid w:val="00163F7D"/>
    <w:rsid w:val="00163FCE"/>
    <w:rsid w:val="001642B8"/>
    <w:rsid w:val="0016438B"/>
    <w:rsid w:val="00164621"/>
    <w:rsid w:val="00164AB1"/>
    <w:rsid w:val="00164AB6"/>
    <w:rsid w:val="0016505D"/>
    <w:rsid w:val="0016565C"/>
    <w:rsid w:val="00165756"/>
    <w:rsid w:val="00165C25"/>
    <w:rsid w:val="00165D4D"/>
    <w:rsid w:val="00166010"/>
    <w:rsid w:val="001660BF"/>
    <w:rsid w:val="001661B0"/>
    <w:rsid w:val="0016649F"/>
    <w:rsid w:val="0016667A"/>
    <w:rsid w:val="0016668E"/>
    <w:rsid w:val="001666A4"/>
    <w:rsid w:val="0016671A"/>
    <w:rsid w:val="00166B2B"/>
    <w:rsid w:val="00166E5A"/>
    <w:rsid w:val="00167054"/>
    <w:rsid w:val="001671D7"/>
    <w:rsid w:val="001672D1"/>
    <w:rsid w:val="001672DA"/>
    <w:rsid w:val="0016734F"/>
    <w:rsid w:val="00167702"/>
    <w:rsid w:val="00167952"/>
    <w:rsid w:val="00167C47"/>
    <w:rsid w:val="00167C7F"/>
    <w:rsid w:val="0017013A"/>
    <w:rsid w:val="001703CA"/>
    <w:rsid w:val="00170619"/>
    <w:rsid w:val="00170B7B"/>
    <w:rsid w:val="00170E22"/>
    <w:rsid w:val="00170F3E"/>
    <w:rsid w:val="00171473"/>
    <w:rsid w:val="00171501"/>
    <w:rsid w:val="00171541"/>
    <w:rsid w:val="00171561"/>
    <w:rsid w:val="00171690"/>
    <w:rsid w:val="00171BC4"/>
    <w:rsid w:val="001720A7"/>
    <w:rsid w:val="001721A2"/>
    <w:rsid w:val="001727BA"/>
    <w:rsid w:val="00172BE0"/>
    <w:rsid w:val="0017309B"/>
    <w:rsid w:val="001739FC"/>
    <w:rsid w:val="00173A2F"/>
    <w:rsid w:val="00173B72"/>
    <w:rsid w:val="00173CA0"/>
    <w:rsid w:val="00174329"/>
    <w:rsid w:val="001743E8"/>
    <w:rsid w:val="00174A1B"/>
    <w:rsid w:val="00174B2C"/>
    <w:rsid w:val="00174C59"/>
    <w:rsid w:val="00175080"/>
    <w:rsid w:val="0017544D"/>
    <w:rsid w:val="001754CD"/>
    <w:rsid w:val="00175630"/>
    <w:rsid w:val="00175701"/>
    <w:rsid w:val="001758F2"/>
    <w:rsid w:val="00175B70"/>
    <w:rsid w:val="00175E34"/>
    <w:rsid w:val="00175E8E"/>
    <w:rsid w:val="00175EA4"/>
    <w:rsid w:val="00175FA4"/>
    <w:rsid w:val="00176309"/>
    <w:rsid w:val="001766D7"/>
    <w:rsid w:val="001767F9"/>
    <w:rsid w:val="00176820"/>
    <w:rsid w:val="0017692A"/>
    <w:rsid w:val="00176BD0"/>
    <w:rsid w:val="00176CA1"/>
    <w:rsid w:val="00177612"/>
    <w:rsid w:val="00177799"/>
    <w:rsid w:val="001778C3"/>
    <w:rsid w:val="00177A6C"/>
    <w:rsid w:val="00177CF5"/>
    <w:rsid w:val="0018071F"/>
    <w:rsid w:val="0018076B"/>
    <w:rsid w:val="0018076E"/>
    <w:rsid w:val="0018091C"/>
    <w:rsid w:val="00180D99"/>
    <w:rsid w:val="00180DB1"/>
    <w:rsid w:val="00180EE6"/>
    <w:rsid w:val="00181020"/>
    <w:rsid w:val="00181091"/>
    <w:rsid w:val="001811FB"/>
    <w:rsid w:val="00181B42"/>
    <w:rsid w:val="00181CC8"/>
    <w:rsid w:val="00181EEC"/>
    <w:rsid w:val="00181F13"/>
    <w:rsid w:val="00182208"/>
    <w:rsid w:val="0018267A"/>
    <w:rsid w:val="00182880"/>
    <w:rsid w:val="0018297F"/>
    <w:rsid w:val="00182A0D"/>
    <w:rsid w:val="00182BCD"/>
    <w:rsid w:val="00182FD0"/>
    <w:rsid w:val="001834C7"/>
    <w:rsid w:val="00183731"/>
    <w:rsid w:val="00183890"/>
    <w:rsid w:val="00183955"/>
    <w:rsid w:val="00183AA8"/>
    <w:rsid w:val="00183AFC"/>
    <w:rsid w:val="00183B19"/>
    <w:rsid w:val="00183D05"/>
    <w:rsid w:val="00183DF3"/>
    <w:rsid w:val="00183EAF"/>
    <w:rsid w:val="00184155"/>
    <w:rsid w:val="00184924"/>
    <w:rsid w:val="00184A8E"/>
    <w:rsid w:val="00184E2E"/>
    <w:rsid w:val="0018547A"/>
    <w:rsid w:val="00185A4B"/>
    <w:rsid w:val="00185E0D"/>
    <w:rsid w:val="00186257"/>
    <w:rsid w:val="00186323"/>
    <w:rsid w:val="001866C1"/>
    <w:rsid w:val="0018681B"/>
    <w:rsid w:val="00186933"/>
    <w:rsid w:val="00186B13"/>
    <w:rsid w:val="0018720E"/>
    <w:rsid w:val="0018766C"/>
    <w:rsid w:val="00187B2B"/>
    <w:rsid w:val="00187B40"/>
    <w:rsid w:val="00187B47"/>
    <w:rsid w:val="00187BE4"/>
    <w:rsid w:val="00187C1D"/>
    <w:rsid w:val="00187F48"/>
    <w:rsid w:val="00187F62"/>
    <w:rsid w:val="0019001F"/>
    <w:rsid w:val="0019003A"/>
    <w:rsid w:val="001901F0"/>
    <w:rsid w:val="00190694"/>
    <w:rsid w:val="0019085A"/>
    <w:rsid w:val="00190978"/>
    <w:rsid w:val="00190CA4"/>
    <w:rsid w:val="00190CCD"/>
    <w:rsid w:val="00190DD7"/>
    <w:rsid w:val="00190E10"/>
    <w:rsid w:val="00190FDF"/>
    <w:rsid w:val="0019120F"/>
    <w:rsid w:val="00191466"/>
    <w:rsid w:val="00191482"/>
    <w:rsid w:val="00191A2B"/>
    <w:rsid w:val="00191ADA"/>
    <w:rsid w:val="00191CFA"/>
    <w:rsid w:val="001920B3"/>
    <w:rsid w:val="00192123"/>
    <w:rsid w:val="001926F4"/>
    <w:rsid w:val="00192858"/>
    <w:rsid w:val="00192864"/>
    <w:rsid w:val="00192A0A"/>
    <w:rsid w:val="0019312C"/>
    <w:rsid w:val="001934B0"/>
    <w:rsid w:val="0019357F"/>
    <w:rsid w:val="0019371E"/>
    <w:rsid w:val="00193745"/>
    <w:rsid w:val="001937E1"/>
    <w:rsid w:val="00193E31"/>
    <w:rsid w:val="00193F84"/>
    <w:rsid w:val="001941D8"/>
    <w:rsid w:val="001949A6"/>
    <w:rsid w:val="00194E4C"/>
    <w:rsid w:val="00194FEF"/>
    <w:rsid w:val="00195262"/>
    <w:rsid w:val="001954F2"/>
    <w:rsid w:val="001957F1"/>
    <w:rsid w:val="00195E3F"/>
    <w:rsid w:val="00195F9C"/>
    <w:rsid w:val="001962B6"/>
    <w:rsid w:val="0019639D"/>
    <w:rsid w:val="00196412"/>
    <w:rsid w:val="00196432"/>
    <w:rsid w:val="0019653B"/>
    <w:rsid w:val="0019679E"/>
    <w:rsid w:val="001968D4"/>
    <w:rsid w:val="00197005"/>
    <w:rsid w:val="00197034"/>
    <w:rsid w:val="001977BA"/>
    <w:rsid w:val="001977CB"/>
    <w:rsid w:val="00197B38"/>
    <w:rsid w:val="00197DC8"/>
    <w:rsid w:val="00197EFD"/>
    <w:rsid w:val="001A07C0"/>
    <w:rsid w:val="001A08D4"/>
    <w:rsid w:val="001A08F3"/>
    <w:rsid w:val="001A0A87"/>
    <w:rsid w:val="001A0C13"/>
    <w:rsid w:val="001A0F6C"/>
    <w:rsid w:val="001A0FE0"/>
    <w:rsid w:val="001A14AE"/>
    <w:rsid w:val="001A16BE"/>
    <w:rsid w:val="001A1BA4"/>
    <w:rsid w:val="001A1C4A"/>
    <w:rsid w:val="001A2368"/>
    <w:rsid w:val="001A2488"/>
    <w:rsid w:val="001A2556"/>
    <w:rsid w:val="001A26A0"/>
    <w:rsid w:val="001A2812"/>
    <w:rsid w:val="001A2B36"/>
    <w:rsid w:val="001A2B54"/>
    <w:rsid w:val="001A2D36"/>
    <w:rsid w:val="001A30C9"/>
    <w:rsid w:val="001A36D5"/>
    <w:rsid w:val="001A37A8"/>
    <w:rsid w:val="001A3B0A"/>
    <w:rsid w:val="001A3BCA"/>
    <w:rsid w:val="001A3CB0"/>
    <w:rsid w:val="001A3F91"/>
    <w:rsid w:val="001A4169"/>
    <w:rsid w:val="001A4291"/>
    <w:rsid w:val="001A42C0"/>
    <w:rsid w:val="001A4604"/>
    <w:rsid w:val="001A46F1"/>
    <w:rsid w:val="001A4761"/>
    <w:rsid w:val="001A4C20"/>
    <w:rsid w:val="001A4F47"/>
    <w:rsid w:val="001A500F"/>
    <w:rsid w:val="001A5035"/>
    <w:rsid w:val="001A565E"/>
    <w:rsid w:val="001A5780"/>
    <w:rsid w:val="001A57A6"/>
    <w:rsid w:val="001A59D0"/>
    <w:rsid w:val="001A5AD2"/>
    <w:rsid w:val="001A5D41"/>
    <w:rsid w:val="001A5F68"/>
    <w:rsid w:val="001A5FFD"/>
    <w:rsid w:val="001A6618"/>
    <w:rsid w:val="001A66FB"/>
    <w:rsid w:val="001A6A20"/>
    <w:rsid w:val="001A6B2D"/>
    <w:rsid w:val="001A6B45"/>
    <w:rsid w:val="001A6C06"/>
    <w:rsid w:val="001A6D51"/>
    <w:rsid w:val="001A6E5F"/>
    <w:rsid w:val="001A6FE5"/>
    <w:rsid w:val="001A70DA"/>
    <w:rsid w:val="001A79EA"/>
    <w:rsid w:val="001A7B97"/>
    <w:rsid w:val="001A7F37"/>
    <w:rsid w:val="001A7FE8"/>
    <w:rsid w:val="001B00FC"/>
    <w:rsid w:val="001B056D"/>
    <w:rsid w:val="001B06D0"/>
    <w:rsid w:val="001B06D2"/>
    <w:rsid w:val="001B0745"/>
    <w:rsid w:val="001B08E3"/>
    <w:rsid w:val="001B0C7F"/>
    <w:rsid w:val="001B10E6"/>
    <w:rsid w:val="001B1174"/>
    <w:rsid w:val="001B11FE"/>
    <w:rsid w:val="001B1357"/>
    <w:rsid w:val="001B137A"/>
    <w:rsid w:val="001B13AC"/>
    <w:rsid w:val="001B161A"/>
    <w:rsid w:val="001B1637"/>
    <w:rsid w:val="001B178C"/>
    <w:rsid w:val="001B17C9"/>
    <w:rsid w:val="001B182B"/>
    <w:rsid w:val="001B1E89"/>
    <w:rsid w:val="001B2112"/>
    <w:rsid w:val="001B2180"/>
    <w:rsid w:val="001B2587"/>
    <w:rsid w:val="001B28DD"/>
    <w:rsid w:val="001B2A36"/>
    <w:rsid w:val="001B2C6D"/>
    <w:rsid w:val="001B2EDA"/>
    <w:rsid w:val="001B2F08"/>
    <w:rsid w:val="001B3043"/>
    <w:rsid w:val="001B370E"/>
    <w:rsid w:val="001B3941"/>
    <w:rsid w:val="001B3A77"/>
    <w:rsid w:val="001B3F87"/>
    <w:rsid w:val="001B3FA6"/>
    <w:rsid w:val="001B4009"/>
    <w:rsid w:val="001B40A0"/>
    <w:rsid w:val="001B4259"/>
    <w:rsid w:val="001B478A"/>
    <w:rsid w:val="001B4872"/>
    <w:rsid w:val="001B4E33"/>
    <w:rsid w:val="001B5243"/>
    <w:rsid w:val="001B5CE8"/>
    <w:rsid w:val="001B5DA7"/>
    <w:rsid w:val="001B5DD1"/>
    <w:rsid w:val="001B6501"/>
    <w:rsid w:val="001B6B4D"/>
    <w:rsid w:val="001B6D84"/>
    <w:rsid w:val="001B7090"/>
    <w:rsid w:val="001B72DC"/>
    <w:rsid w:val="001B794F"/>
    <w:rsid w:val="001B799A"/>
    <w:rsid w:val="001B7DD3"/>
    <w:rsid w:val="001B7FB7"/>
    <w:rsid w:val="001B7FC1"/>
    <w:rsid w:val="001C00BE"/>
    <w:rsid w:val="001C0D23"/>
    <w:rsid w:val="001C142F"/>
    <w:rsid w:val="001C14F3"/>
    <w:rsid w:val="001C1518"/>
    <w:rsid w:val="001C19FC"/>
    <w:rsid w:val="001C1B67"/>
    <w:rsid w:val="001C1C1D"/>
    <w:rsid w:val="001C1EBC"/>
    <w:rsid w:val="001C27B5"/>
    <w:rsid w:val="001C2A65"/>
    <w:rsid w:val="001C2B06"/>
    <w:rsid w:val="001C2C98"/>
    <w:rsid w:val="001C30CD"/>
    <w:rsid w:val="001C3196"/>
    <w:rsid w:val="001C3669"/>
    <w:rsid w:val="001C3B97"/>
    <w:rsid w:val="001C3E27"/>
    <w:rsid w:val="001C3ECD"/>
    <w:rsid w:val="001C3EFA"/>
    <w:rsid w:val="001C4196"/>
    <w:rsid w:val="001C4384"/>
    <w:rsid w:val="001C4577"/>
    <w:rsid w:val="001C487B"/>
    <w:rsid w:val="001C4B60"/>
    <w:rsid w:val="001C4CF9"/>
    <w:rsid w:val="001C4DD5"/>
    <w:rsid w:val="001C4EA0"/>
    <w:rsid w:val="001C4EFA"/>
    <w:rsid w:val="001C4F11"/>
    <w:rsid w:val="001C4FB9"/>
    <w:rsid w:val="001C4FD4"/>
    <w:rsid w:val="001C5041"/>
    <w:rsid w:val="001C563D"/>
    <w:rsid w:val="001C5A32"/>
    <w:rsid w:val="001C5A60"/>
    <w:rsid w:val="001C5BEA"/>
    <w:rsid w:val="001C5FF4"/>
    <w:rsid w:val="001C6421"/>
    <w:rsid w:val="001C65D5"/>
    <w:rsid w:val="001C664C"/>
    <w:rsid w:val="001C66B0"/>
    <w:rsid w:val="001C66E5"/>
    <w:rsid w:val="001C6856"/>
    <w:rsid w:val="001C6AD1"/>
    <w:rsid w:val="001C6C0C"/>
    <w:rsid w:val="001C6DDE"/>
    <w:rsid w:val="001C6FE2"/>
    <w:rsid w:val="001C712A"/>
    <w:rsid w:val="001C71E4"/>
    <w:rsid w:val="001C7385"/>
    <w:rsid w:val="001C789F"/>
    <w:rsid w:val="001C791B"/>
    <w:rsid w:val="001C7A59"/>
    <w:rsid w:val="001C7F11"/>
    <w:rsid w:val="001C7F3C"/>
    <w:rsid w:val="001C7FEF"/>
    <w:rsid w:val="001D04BF"/>
    <w:rsid w:val="001D0623"/>
    <w:rsid w:val="001D0903"/>
    <w:rsid w:val="001D0D4D"/>
    <w:rsid w:val="001D0D6A"/>
    <w:rsid w:val="001D0F10"/>
    <w:rsid w:val="001D0FEA"/>
    <w:rsid w:val="001D16E8"/>
    <w:rsid w:val="001D1A86"/>
    <w:rsid w:val="001D1CF7"/>
    <w:rsid w:val="001D1EF0"/>
    <w:rsid w:val="001D21DD"/>
    <w:rsid w:val="001D23A7"/>
    <w:rsid w:val="001D2440"/>
    <w:rsid w:val="001D291D"/>
    <w:rsid w:val="001D2ED0"/>
    <w:rsid w:val="001D30B2"/>
    <w:rsid w:val="001D33D3"/>
    <w:rsid w:val="001D3423"/>
    <w:rsid w:val="001D35E0"/>
    <w:rsid w:val="001D366A"/>
    <w:rsid w:val="001D38C8"/>
    <w:rsid w:val="001D3911"/>
    <w:rsid w:val="001D3959"/>
    <w:rsid w:val="001D3D1E"/>
    <w:rsid w:val="001D3D23"/>
    <w:rsid w:val="001D3DAF"/>
    <w:rsid w:val="001D43CE"/>
    <w:rsid w:val="001D471F"/>
    <w:rsid w:val="001D48A8"/>
    <w:rsid w:val="001D4943"/>
    <w:rsid w:val="001D4A19"/>
    <w:rsid w:val="001D4DCB"/>
    <w:rsid w:val="001D4FFC"/>
    <w:rsid w:val="001D501B"/>
    <w:rsid w:val="001D5977"/>
    <w:rsid w:val="001D5EC5"/>
    <w:rsid w:val="001D5F10"/>
    <w:rsid w:val="001D664F"/>
    <w:rsid w:val="001D6EF7"/>
    <w:rsid w:val="001D709C"/>
    <w:rsid w:val="001D71F8"/>
    <w:rsid w:val="001E05B0"/>
    <w:rsid w:val="001E05D8"/>
    <w:rsid w:val="001E0A54"/>
    <w:rsid w:val="001E0D03"/>
    <w:rsid w:val="001E0D9D"/>
    <w:rsid w:val="001E0DCC"/>
    <w:rsid w:val="001E0FFE"/>
    <w:rsid w:val="001E1027"/>
    <w:rsid w:val="001E11CA"/>
    <w:rsid w:val="001E11EB"/>
    <w:rsid w:val="001E1355"/>
    <w:rsid w:val="001E1A0D"/>
    <w:rsid w:val="001E1A72"/>
    <w:rsid w:val="001E1C00"/>
    <w:rsid w:val="001E1D6D"/>
    <w:rsid w:val="001E2059"/>
    <w:rsid w:val="001E2241"/>
    <w:rsid w:val="001E27D0"/>
    <w:rsid w:val="001E2859"/>
    <w:rsid w:val="001E29A1"/>
    <w:rsid w:val="001E29C5"/>
    <w:rsid w:val="001E324C"/>
    <w:rsid w:val="001E34C3"/>
    <w:rsid w:val="001E3991"/>
    <w:rsid w:val="001E3E01"/>
    <w:rsid w:val="001E3FB7"/>
    <w:rsid w:val="001E4569"/>
    <w:rsid w:val="001E480D"/>
    <w:rsid w:val="001E4854"/>
    <w:rsid w:val="001E4A17"/>
    <w:rsid w:val="001E4C33"/>
    <w:rsid w:val="001E4CDB"/>
    <w:rsid w:val="001E4F9C"/>
    <w:rsid w:val="001E525B"/>
    <w:rsid w:val="001E5374"/>
    <w:rsid w:val="001E53FE"/>
    <w:rsid w:val="001E601E"/>
    <w:rsid w:val="001E60FF"/>
    <w:rsid w:val="001E6412"/>
    <w:rsid w:val="001E6573"/>
    <w:rsid w:val="001E6845"/>
    <w:rsid w:val="001E6A0A"/>
    <w:rsid w:val="001E6A4A"/>
    <w:rsid w:val="001E6B82"/>
    <w:rsid w:val="001E6BA0"/>
    <w:rsid w:val="001E6EBA"/>
    <w:rsid w:val="001E743E"/>
    <w:rsid w:val="001E75B5"/>
    <w:rsid w:val="001E7E5E"/>
    <w:rsid w:val="001E7F63"/>
    <w:rsid w:val="001F0109"/>
    <w:rsid w:val="001F0264"/>
    <w:rsid w:val="001F0662"/>
    <w:rsid w:val="001F07CF"/>
    <w:rsid w:val="001F0C95"/>
    <w:rsid w:val="001F0F33"/>
    <w:rsid w:val="001F12FA"/>
    <w:rsid w:val="001F156A"/>
    <w:rsid w:val="001F1889"/>
    <w:rsid w:val="001F1A49"/>
    <w:rsid w:val="001F2224"/>
    <w:rsid w:val="001F22CD"/>
    <w:rsid w:val="001F24EB"/>
    <w:rsid w:val="001F2608"/>
    <w:rsid w:val="001F284A"/>
    <w:rsid w:val="001F2BEB"/>
    <w:rsid w:val="001F2F5F"/>
    <w:rsid w:val="001F30C3"/>
    <w:rsid w:val="001F30CF"/>
    <w:rsid w:val="001F3378"/>
    <w:rsid w:val="001F3722"/>
    <w:rsid w:val="001F3911"/>
    <w:rsid w:val="001F44BA"/>
    <w:rsid w:val="001F44D4"/>
    <w:rsid w:val="001F459A"/>
    <w:rsid w:val="001F4600"/>
    <w:rsid w:val="001F4708"/>
    <w:rsid w:val="001F47BD"/>
    <w:rsid w:val="001F48A2"/>
    <w:rsid w:val="001F48E4"/>
    <w:rsid w:val="001F4A85"/>
    <w:rsid w:val="001F4CBB"/>
    <w:rsid w:val="001F4F63"/>
    <w:rsid w:val="001F5126"/>
    <w:rsid w:val="001F51CC"/>
    <w:rsid w:val="001F5301"/>
    <w:rsid w:val="001F5342"/>
    <w:rsid w:val="001F54BC"/>
    <w:rsid w:val="001F59FD"/>
    <w:rsid w:val="001F5A18"/>
    <w:rsid w:val="001F5A6F"/>
    <w:rsid w:val="001F5C4D"/>
    <w:rsid w:val="001F5E02"/>
    <w:rsid w:val="001F6000"/>
    <w:rsid w:val="001F6046"/>
    <w:rsid w:val="001F6594"/>
    <w:rsid w:val="001F6930"/>
    <w:rsid w:val="001F6A4C"/>
    <w:rsid w:val="001F6B43"/>
    <w:rsid w:val="001F72C5"/>
    <w:rsid w:val="001F745E"/>
    <w:rsid w:val="001F74FA"/>
    <w:rsid w:val="001F7664"/>
    <w:rsid w:val="001F76DD"/>
    <w:rsid w:val="001F785D"/>
    <w:rsid w:val="001F7864"/>
    <w:rsid w:val="001F7BEA"/>
    <w:rsid w:val="001F7C20"/>
    <w:rsid w:val="001F7C99"/>
    <w:rsid w:val="001F7E5C"/>
    <w:rsid w:val="00200070"/>
    <w:rsid w:val="00200605"/>
    <w:rsid w:val="00200742"/>
    <w:rsid w:val="002009D2"/>
    <w:rsid w:val="00200B34"/>
    <w:rsid w:val="0020108A"/>
    <w:rsid w:val="00201331"/>
    <w:rsid w:val="0020139C"/>
    <w:rsid w:val="0020144B"/>
    <w:rsid w:val="0020162A"/>
    <w:rsid w:val="0020182A"/>
    <w:rsid w:val="002019F4"/>
    <w:rsid w:val="002019FE"/>
    <w:rsid w:val="00201A19"/>
    <w:rsid w:val="00201BB3"/>
    <w:rsid w:val="00201D4E"/>
    <w:rsid w:val="00201F4D"/>
    <w:rsid w:val="00201F8A"/>
    <w:rsid w:val="0020200A"/>
    <w:rsid w:val="00202200"/>
    <w:rsid w:val="00202784"/>
    <w:rsid w:val="00202907"/>
    <w:rsid w:val="0020293F"/>
    <w:rsid w:val="00202BD6"/>
    <w:rsid w:val="00202EE9"/>
    <w:rsid w:val="00203030"/>
    <w:rsid w:val="002031BA"/>
    <w:rsid w:val="0020349A"/>
    <w:rsid w:val="002034A3"/>
    <w:rsid w:val="002034F7"/>
    <w:rsid w:val="00203603"/>
    <w:rsid w:val="00203A86"/>
    <w:rsid w:val="002040B5"/>
    <w:rsid w:val="0020413D"/>
    <w:rsid w:val="00204167"/>
    <w:rsid w:val="0020434B"/>
    <w:rsid w:val="00204AD3"/>
    <w:rsid w:val="00204AE4"/>
    <w:rsid w:val="00204F75"/>
    <w:rsid w:val="00205101"/>
    <w:rsid w:val="0020588C"/>
    <w:rsid w:val="002059D4"/>
    <w:rsid w:val="00205BCD"/>
    <w:rsid w:val="00205DEB"/>
    <w:rsid w:val="00205F53"/>
    <w:rsid w:val="00206311"/>
    <w:rsid w:val="002066C0"/>
    <w:rsid w:val="00206770"/>
    <w:rsid w:val="0020685C"/>
    <w:rsid w:val="0020689C"/>
    <w:rsid w:val="002068CC"/>
    <w:rsid w:val="00206C12"/>
    <w:rsid w:val="00206C5A"/>
    <w:rsid w:val="00206D18"/>
    <w:rsid w:val="00206D89"/>
    <w:rsid w:val="002073D8"/>
    <w:rsid w:val="00207522"/>
    <w:rsid w:val="002076A6"/>
    <w:rsid w:val="0021030F"/>
    <w:rsid w:val="0021034B"/>
    <w:rsid w:val="002105C3"/>
    <w:rsid w:val="00210921"/>
    <w:rsid w:val="002109B2"/>
    <w:rsid w:val="00210A44"/>
    <w:rsid w:val="00210A7D"/>
    <w:rsid w:val="00210AF0"/>
    <w:rsid w:val="002110AF"/>
    <w:rsid w:val="00211405"/>
    <w:rsid w:val="00211411"/>
    <w:rsid w:val="00211495"/>
    <w:rsid w:val="002115DF"/>
    <w:rsid w:val="002117EB"/>
    <w:rsid w:val="0021180E"/>
    <w:rsid w:val="002118F8"/>
    <w:rsid w:val="00211BA4"/>
    <w:rsid w:val="0021284A"/>
    <w:rsid w:val="00212C24"/>
    <w:rsid w:val="00212CC3"/>
    <w:rsid w:val="00212EBF"/>
    <w:rsid w:val="0021321D"/>
    <w:rsid w:val="00213CEA"/>
    <w:rsid w:val="00213D48"/>
    <w:rsid w:val="00213D50"/>
    <w:rsid w:val="00213F95"/>
    <w:rsid w:val="00213FDB"/>
    <w:rsid w:val="00214125"/>
    <w:rsid w:val="0021458E"/>
    <w:rsid w:val="00214856"/>
    <w:rsid w:val="002149BE"/>
    <w:rsid w:val="00214A13"/>
    <w:rsid w:val="00214A4B"/>
    <w:rsid w:val="00214D49"/>
    <w:rsid w:val="00214ED9"/>
    <w:rsid w:val="00215273"/>
    <w:rsid w:val="00215324"/>
    <w:rsid w:val="002156DE"/>
    <w:rsid w:val="0021572A"/>
    <w:rsid w:val="002157F8"/>
    <w:rsid w:val="00215895"/>
    <w:rsid w:val="00215A7D"/>
    <w:rsid w:val="00215D5A"/>
    <w:rsid w:val="00215E41"/>
    <w:rsid w:val="00215FF0"/>
    <w:rsid w:val="0021600E"/>
    <w:rsid w:val="002160B5"/>
    <w:rsid w:val="0021613B"/>
    <w:rsid w:val="0021623B"/>
    <w:rsid w:val="0021653C"/>
    <w:rsid w:val="00216693"/>
    <w:rsid w:val="00216897"/>
    <w:rsid w:val="002168F4"/>
    <w:rsid w:val="00216A2A"/>
    <w:rsid w:val="00216A8C"/>
    <w:rsid w:val="00216BA0"/>
    <w:rsid w:val="00216C29"/>
    <w:rsid w:val="00216F34"/>
    <w:rsid w:val="00217451"/>
    <w:rsid w:val="002177C8"/>
    <w:rsid w:val="00217812"/>
    <w:rsid w:val="002178AB"/>
    <w:rsid w:val="002201F0"/>
    <w:rsid w:val="00220305"/>
    <w:rsid w:val="002204D7"/>
    <w:rsid w:val="00220744"/>
    <w:rsid w:val="002208BB"/>
    <w:rsid w:val="00220BF2"/>
    <w:rsid w:val="00220C1E"/>
    <w:rsid w:val="00221173"/>
    <w:rsid w:val="002213F6"/>
    <w:rsid w:val="002214E5"/>
    <w:rsid w:val="0022150B"/>
    <w:rsid w:val="0022177A"/>
    <w:rsid w:val="00221E54"/>
    <w:rsid w:val="00221E60"/>
    <w:rsid w:val="00221F8C"/>
    <w:rsid w:val="002222F1"/>
    <w:rsid w:val="00222421"/>
    <w:rsid w:val="002228AE"/>
    <w:rsid w:val="00222B8C"/>
    <w:rsid w:val="0022322B"/>
    <w:rsid w:val="00223269"/>
    <w:rsid w:val="002236E3"/>
    <w:rsid w:val="002236E6"/>
    <w:rsid w:val="002238E6"/>
    <w:rsid w:val="00223E09"/>
    <w:rsid w:val="00223E0F"/>
    <w:rsid w:val="002246A0"/>
    <w:rsid w:val="00224B79"/>
    <w:rsid w:val="00225053"/>
    <w:rsid w:val="002252E7"/>
    <w:rsid w:val="00225376"/>
    <w:rsid w:val="00225498"/>
    <w:rsid w:val="00225500"/>
    <w:rsid w:val="0022552E"/>
    <w:rsid w:val="00225F8F"/>
    <w:rsid w:val="0022672E"/>
    <w:rsid w:val="002268B2"/>
    <w:rsid w:val="00226D2D"/>
    <w:rsid w:val="00227157"/>
    <w:rsid w:val="00227521"/>
    <w:rsid w:val="00227601"/>
    <w:rsid w:val="00227BCF"/>
    <w:rsid w:val="00227C9A"/>
    <w:rsid w:val="00227F21"/>
    <w:rsid w:val="00227F58"/>
    <w:rsid w:val="00230165"/>
    <w:rsid w:val="00230226"/>
    <w:rsid w:val="0023025D"/>
    <w:rsid w:val="00230A02"/>
    <w:rsid w:val="00230AA3"/>
    <w:rsid w:val="00230B0F"/>
    <w:rsid w:val="0023178E"/>
    <w:rsid w:val="00231D18"/>
    <w:rsid w:val="00231D31"/>
    <w:rsid w:val="00231E19"/>
    <w:rsid w:val="00232134"/>
    <w:rsid w:val="00232235"/>
    <w:rsid w:val="00232344"/>
    <w:rsid w:val="00232553"/>
    <w:rsid w:val="00232A16"/>
    <w:rsid w:val="00232A89"/>
    <w:rsid w:val="00232B35"/>
    <w:rsid w:val="00232D0A"/>
    <w:rsid w:val="00232D57"/>
    <w:rsid w:val="002330EE"/>
    <w:rsid w:val="0023337C"/>
    <w:rsid w:val="00233382"/>
    <w:rsid w:val="00233777"/>
    <w:rsid w:val="00233989"/>
    <w:rsid w:val="00233D11"/>
    <w:rsid w:val="00233FC1"/>
    <w:rsid w:val="00234133"/>
    <w:rsid w:val="00234202"/>
    <w:rsid w:val="002343CB"/>
    <w:rsid w:val="0023458A"/>
    <w:rsid w:val="002346A0"/>
    <w:rsid w:val="00234DD9"/>
    <w:rsid w:val="00234E2B"/>
    <w:rsid w:val="0023539D"/>
    <w:rsid w:val="002353F9"/>
    <w:rsid w:val="002354E6"/>
    <w:rsid w:val="002355F5"/>
    <w:rsid w:val="00235712"/>
    <w:rsid w:val="002357E6"/>
    <w:rsid w:val="002358C4"/>
    <w:rsid w:val="00235BD2"/>
    <w:rsid w:val="002363C6"/>
    <w:rsid w:val="002366EB"/>
    <w:rsid w:val="00236998"/>
    <w:rsid w:val="00236D6A"/>
    <w:rsid w:val="00236E42"/>
    <w:rsid w:val="00236F52"/>
    <w:rsid w:val="0023707A"/>
    <w:rsid w:val="00237311"/>
    <w:rsid w:val="002373EC"/>
    <w:rsid w:val="00237B6B"/>
    <w:rsid w:val="00237E5B"/>
    <w:rsid w:val="00237E8F"/>
    <w:rsid w:val="00237F91"/>
    <w:rsid w:val="00240185"/>
    <w:rsid w:val="002407AF"/>
    <w:rsid w:val="0024086D"/>
    <w:rsid w:val="0024089E"/>
    <w:rsid w:val="00240C4C"/>
    <w:rsid w:val="00240EB2"/>
    <w:rsid w:val="00240F05"/>
    <w:rsid w:val="0024101C"/>
    <w:rsid w:val="00241196"/>
    <w:rsid w:val="00241844"/>
    <w:rsid w:val="002419B5"/>
    <w:rsid w:val="00241A64"/>
    <w:rsid w:val="00241D45"/>
    <w:rsid w:val="00241EC6"/>
    <w:rsid w:val="00241EEA"/>
    <w:rsid w:val="00241FE4"/>
    <w:rsid w:val="00242092"/>
    <w:rsid w:val="0024218E"/>
    <w:rsid w:val="002424EA"/>
    <w:rsid w:val="00242590"/>
    <w:rsid w:val="00242839"/>
    <w:rsid w:val="00242929"/>
    <w:rsid w:val="00242BEE"/>
    <w:rsid w:val="0024316E"/>
    <w:rsid w:val="0024321A"/>
    <w:rsid w:val="0024324F"/>
    <w:rsid w:val="002435A6"/>
    <w:rsid w:val="00243C90"/>
    <w:rsid w:val="00244433"/>
    <w:rsid w:val="00244554"/>
    <w:rsid w:val="0024496E"/>
    <w:rsid w:val="00244A70"/>
    <w:rsid w:val="00244F72"/>
    <w:rsid w:val="002452F5"/>
    <w:rsid w:val="00245312"/>
    <w:rsid w:val="00245320"/>
    <w:rsid w:val="002456E8"/>
    <w:rsid w:val="002457EC"/>
    <w:rsid w:val="00245A7D"/>
    <w:rsid w:val="00245D54"/>
    <w:rsid w:val="00245FD6"/>
    <w:rsid w:val="00246002"/>
    <w:rsid w:val="002464EF"/>
    <w:rsid w:val="0024664F"/>
    <w:rsid w:val="00246682"/>
    <w:rsid w:val="002466B1"/>
    <w:rsid w:val="00246815"/>
    <w:rsid w:val="002468C0"/>
    <w:rsid w:val="002468DC"/>
    <w:rsid w:val="00246D3C"/>
    <w:rsid w:val="00246D91"/>
    <w:rsid w:val="00246DB8"/>
    <w:rsid w:val="00246E43"/>
    <w:rsid w:val="00246F7B"/>
    <w:rsid w:val="002473C9"/>
    <w:rsid w:val="002476C3"/>
    <w:rsid w:val="00247B6B"/>
    <w:rsid w:val="00247C17"/>
    <w:rsid w:val="00247E45"/>
    <w:rsid w:val="00247EBF"/>
    <w:rsid w:val="00247F20"/>
    <w:rsid w:val="00250274"/>
    <w:rsid w:val="00250334"/>
    <w:rsid w:val="002503AA"/>
    <w:rsid w:val="002506D6"/>
    <w:rsid w:val="0025079A"/>
    <w:rsid w:val="0025091C"/>
    <w:rsid w:val="00250A39"/>
    <w:rsid w:val="00251205"/>
    <w:rsid w:val="00251852"/>
    <w:rsid w:val="00251CB4"/>
    <w:rsid w:val="00251E55"/>
    <w:rsid w:val="00252314"/>
    <w:rsid w:val="00252CDD"/>
    <w:rsid w:val="00252D88"/>
    <w:rsid w:val="00252F62"/>
    <w:rsid w:val="002530F9"/>
    <w:rsid w:val="0025310A"/>
    <w:rsid w:val="00253DD3"/>
    <w:rsid w:val="00253E03"/>
    <w:rsid w:val="00253F52"/>
    <w:rsid w:val="00254261"/>
    <w:rsid w:val="002542DD"/>
    <w:rsid w:val="002549A5"/>
    <w:rsid w:val="00254B37"/>
    <w:rsid w:val="00254BF8"/>
    <w:rsid w:val="00254D3C"/>
    <w:rsid w:val="002554C7"/>
    <w:rsid w:val="002555E7"/>
    <w:rsid w:val="002558E2"/>
    <w:rsid w:val="00255D0C"/>
    <w:rsid w:val="00255F9B"/>
    <w:rsid w:val="00256171"/>
    <w:rsid w:val="002565B5"/>
    <w:rsid w:val="002567C6"/>
    <w:rsid w:val="00256817"/>
    <w:rsid w:val="00256C00"/>
    <w:rsid w:val="00256CE9"/>
    <w:rsid w:val="00256EE1"/>
    <w:rsid w:val="00257585"/>
    <w:rsid w:val="0025759C"/>
    <w:rsid w:val="002576FD"/>
    <w:rsid w:val="00257BE9"/>
    <w:rsid w:val="00257D71"/>
    <w:rsid w:val="00257E85"/>
    <w:rsid w:val="00260442"/>
    <w:rsid w:val="00260675"/>
    <w:rsid w:val="00260887"/>
    <w:rsid w:val="00260AA8"/>
    <w:rsid w:val="00260C30"/>
    <w:rsid w:val="00260E34"/>
    <w:rsid w:val="0026105E"/>
    <w:rsid w:val="0026115A"/>
    <w:rsid w:val="002611C3"/>
    <w:rsid w:val="00261A96"/>
    <w:rsid w:val="00261AE2"/>
    <w:rsid w:val="00261B6D"/>
    <w:rsid w:val="00261C1C"/>
    <w:rsid w:val="00261CB9"/>
    <w:rsid w:val="0026232E"/>
    <w:rsid w:val="002624C0"/>
    <w:rsid w:val="002625B3"/>
    <w:rsid w:val="00262813"/>
    <w:rsid w:val="00262A4E"/>
    <w:rsid w:val="00262E16"/>
    <w:rsid w:val="00262E34"/>
    <w:rsid w:val="00263057"/>
    <w:rsid w:val="00263585"/>
    <w:rsid w:val="00263A0A"/>
    <w:rsid w:val="00263E24"/>
    <w:rsid w:val="00263F78"/>
    <w:rsid w:val="002640F1"/>
    <w:rsid w:val="00264173"/>
    <w:rsid w:val="002643CB"/>
    <w:rsid w:val="002643D6"/>
    <w:rsid w:val="002646D1"/>
    <w:rsid w:val="00264E26"/>
    <w:rsid w:val="0026515C"/>
    <w:rsid w:val="002655D0"/>
    <w:rsid w:val="00265747"/>
    <w:rsid w:val="002658A5"/>
    <w:rsid w:val="00265A06"/>
    <w:rsid w:val="00265B89"/>
    <w:rsid w:val="00265E37"/>
    <w:rsid w:val="00266131"/>
    <w:rsid w:val="002661E6"/>
    <w:rsid w:val="00266377"/>
    <w:rsid w:val="00266A58"/>
    <w:rsid w:val="00266E4C"/>
    <w:rsid w:val="00266E91"/>
    <w:rsid w:val="002673E6"/>
    <w:rsid w:val="002673FE"/>
    <w:rsid w:val="00267512"/>
    <w:rsid w:val="002678EB"/>
    <w:rsid w:val="00267CBA"/>
    <w:rsid w:val="00267CE2"/>
    <w:rsid w:val="00267D83"/>
    <w:rsid w:val="00267DBE"/>
    <w:rsid w:val="00267FE4"/>
    <w:rsid w:val="00270018"/>
    <w:rsid w:val="002702F6"/>
    <w:rsid w:val="002703E3"/>
    <w:rsid w:val="0027086D"/>
    <w:rsid w:val="00270925"/>
    <w:rsid w:val="00270AA5"/>
    <w:rsid w:val="00270C56"/>
    <w:rsid w:val="00271057"/>
    <w:rsid w:val="0027112A"/>
    <w:rsid w:val="0027151C"/>
    <w:rsid w:val="00271581"/>
    <w:rsid w:val="002718B0"/>
    <w:rsid w:val="00271B3B"/>
    <w:rsid w:val="00271C2A"/>
    <w:rsid w:val="00271E8A"/>
    <w:rsid w:val="00272253"/>
    <w:rsid w:val="002722D1"/>
    <w:rsid w:val="0027231A"/>
    <w:rsid w:val="00272346"/>
    <w:rsid w:val="0027260E"/>
    <w:rsid w:val="00272B51"/>
    <w:rsid w:val="00272D50"/>
    <w:rsid w:val="002730C4"/>
    <w:rsid w:val="002748FB"/>
    <w:rsid w:val="00274CA4"/>
    <w:rsid w:val="00274DCD"/>
    <w:rsid w:val="00274E32"/>
    <w:rsid w:val="00274F27"/>
    <w:rsid w:val="00274FF0"/>
    <w:rsid w:val="002755CE"/>
    <w:rsid w:val="00275B61"/>
    <w:rsid w:val="00276399"/>
    <w:rsid w:val="002763CB"/>
    <w:rsid w:val="0027662A"/>
    <w:rsid w:val="0027663B"/>
    <w:rsid w:val="00276A0E"/>
    <w:rsid w:val="00276AB6"/>
    <w:rsid w:val="00276EFF"/>
    <w:rsid w:val="002772B2"/>
    <w:rsid w:val="002774FF"/>
    <w:rsid w:val="00277588"/>
    <w:rsid w:val="002775C6"/>
    <w:rsid w:val="00277661"/>
    <w:rsid w:val="00277842"/>
    <w:rsid w:val="0027784C"/>
    <w:rsid w:val="00277C3D"/>
    <w:rsid w:val="0028009D"/>
    <w:rsid w:val="002800AA"/>
    <w:rsid w:val="00280596"/>
    <w:rsid w:val="00280609"/>
    <w:rsid w:val="00280972"/>
    <w:rsid w:val="00280D31"/>
    <w:rsid w:val="00280EA5"/>
    <w:rsid w:val="00280F30"/>
    <w:rsid w:val="00280F6C"/>
    <w:rsid w:val="00280FAD"/>
    <w:rsid w:val="002810A5"/>
    <w:rsid w:val="002811B9"/>
    <w:rsid w:val="00281858"/>
    <w:rsid w:val="00281DBC"/>
    <w:rsid w:val="00282184"/>
    <w:rsid w:val="002825A0"/>
    <w:rsid w:val="002828AA"/>
    <w:rsid w:val="00282BF6"/>
    <w:rsid w:val="00282F28"/>
    <w:rsid w:val="00283314"/>
    <w:rsid w:val="0028335D"/>
    <w:rsid w:val="0028386F"/>
    <w:rsid w:val="00283A14"/>
    <w:rsid w:val="00283E5B"/>
    <w:rsid w:val="00284036"/>
    <w:rsid w:val="00284213"/>
    <w:rsid w:val="00284410"/>
    <w:rsid w:val="002845D6"/>
    <w:rsid w:val="00284757"/>
    <w:rsid w:val="00284975"/>
    <w:rsid w:val="00284B97"/>
    <w:rsid w:val="00284C6A"/>
    <w:rsid w:val="00284D14"/>
    <w:rsid w:val="00284F71"/>
    <w:rsid w:val="00285A75"/>
    <w:rsid w:val="00285ADA"/>
    <w:rsid w:val="00285BF0"/>
    <w:rsid w:val="00285C91"/>
    <w:rsid w:val="00285D4A"/>
    <w:rsid w:val="00285DE0"/>
    <w:rsid w:val="00286057"/>
    <w:rsid w:val="002863E2"/>
    <w:rsid w:val="002866A7"/>
    <w:rsid w:val="002868CC"/>
    <w:rsid w:val="00286968"/>
    <w:rsid w:val="00286988"/>
    <w:rsid w:val="00287052"/>
    <w:rsid w:val="00287185"/>
    <w:rsid w:val="002878BC"/>
    <w:rsid w:val="002879DB"/>
    <w:rsid w:val="00287BF1"/>
    <w:rsid w:val="00290497"/>
    <w:rsid w:val="00290587"/>
    <w:rsid w:val="00290AA0"/>
    <w:rsid w:val="00290C4B"/>
    <w:rsid w:val="00290C8F"/>
    <w:rsid w:val="00291226"/>
    <w:rsid w:val="002914A6"/>
    <w:rsid w:val="00291620"/>
    <w:rsid w:val="00291788"/>
    <w:rsid w:val="002919E6"/>
    <w:rsid w:val="00291BE6"/>
    <w:rsid w:val="002923C4"/>
    <w:rsid w:val="0029242D"/>
    <w:rsid w:val="00292812"/>
    <w:rsid w:val="0029293D"/>
    <w:rsid w:val="00292C8E"/>
    <w:rsid w:val="00292CC5"/>
    <w:rsid w:val="00292FE6"/>
    <w:rsid w:val="00293696"/>
    <w:rsid w:val="00293835"/>
    <w:rsid w:val="00293C66"/>
    <w:rsid w:val="00294090"/>
    <w:rsid w:val="00294104"/>
    <w:rsid w:val="002942CC"/>
    <w:rsid w:val="002944DA"/>
    <w:rsid w:val="0029460A"/>
    <w:rsid w:val="00294A36"/>
    <w:rsid w:val="00294C12"/>
    <w:rsid w:val="00294E7C"/>
    <w:rsid w:val="00294F01"/>
    <w:rsid w:val="002950E0"/>
    <w:rsid w:val="0029534A"/>
    <w:rsid w:val="0029545B"/>
    <w:rsid w:val="00295797"/>
    <w:rsid w:val="002957EE"/>
    <w:rsid w:val="00295824"/>
    <w:rsid w:val="00295929"/>
    <w:rsid w:val="0029596C"/>
    <w:rsid w:val="00295AE2"/>
    <w:rsid w:val="00295D35"/>
    <w:rsid w:val="00295EE7"/>
    <w:rsid w:val="002961A5"/>
    <w:rsid w:val="00296353"/>
    <w:rsid w:val="002963FC"/>
    <w:rsid w:val="00296A0B"/>
    <w:rsid w:val="00296A43"/>
    <w:rsid w:val="00296A6E"/>
    <w:rsid w:val="00296CA5"/>
    <w:rsid w:val="00296CCB"/>
    <w:rsid w:val="002972D0"/>
    <w:rsid w:val="00297394"/>
    <w:rsid w:val="00297EDB"/>
    <w:rsid w:val="00297F40"/>
    <w:rsid w:val="002A02A3"/>
    <w:rsid w:val="002A068D"/>
    <w:rsid w:val="002A0905"/>
    <w:rsid w:val="002A0E82"/>
    <w:rsid w:val="002A1006"/>
    <w:rsid w:val="002A114D"/>
    <w:rsid w:val="002A126E"/>
    <w:rsid w:val="002A127B"/>
    <w:rsid w:val="002A14CE"/>
    <w:rsid w:val="002A1AC5"/>
    <w:rsid w:val="002A1AF7"/>
    <w:rsid w:val="002A1C77"/>
    <w:rsid w:val="002A1FB1"/>
    <w:rsid w:val="002A22C4"/>
    <w:rsid w:val="002A22D3"/>
    <w:rsid w:val="002A2691"/>
    <w:rsid w:val="002A29D7"/>
    <w:rsid w:val="002A2B00"/>
    <w:rsid w:val="002A2D6E"/>
    <w:rsid w:val="002A3431"/>
    <w:rsid w:val="002A3492"/>
    <w:rsid w:val="002A357E"/>
    <w:rsid w:val="002A35BD"/>
    <w:rsid w:val="002A3703"/>
    <w:rsid w:val="002A3A92"/>
    <w:rsid w:val="002A3B36"/>
    <w:rsid w:val="002A3D02"/>
    <w:rsid w:val="002A3E37"/>
    <w:rsid w:val="002A41E2"/>
    <w:rsid w:val="002A41FC"/>
    <w:rsid w:val="002A44B6"/>
    <w:rsid w:val="002A49C7"/>
    <w:rsid w:val="002A49E7"/>
    <w:rsid w:val="002A4AAB"/>
    <w:rsid w:val="002A4AC0"/>
    <w:rsid w:val="002A4C78"/>
    <w:rsid w:val="002A4F46"/>
    <w:rsid w:val="002A4F8C"/>
    <w:rsid w:val="002A4FC2"/>
    <w:rsid w:val="002A50D1"/>
    <w:rsid w:val="002A560C"/>
    <w:rsid w:val="002A56B6"/>
    <w:rsid w:val="002A6054"/>
    <w:rsid w:val="002A6485"/>
    <w:rsid w:val="002A66C6"/>
    <w:rsid w:val="002A677A"/>
    <w:rsid w:val="002A69F9"/>
    <w:rsid w:val="002A6CE1"/>
    <w:rsid w:val="002A6DB3"/>
    <w:rsid w:val="002A7051"/>
    <w:rsid w:val="002A732C"/>
    <w:rsid w:val="002A7D4D"/>
    <w:rsid w:val="002A7D53"/>
    <w:rsid w:val="002A7E2B"/>
    <w:rsid w:val="002A7EC4"/>
    <w:rsid w:val="002B008C"/>
    <w:rsid w:val="002B02C4"/>
    <w:rsid w:val="002B03E4"/>
    <w:rsid w:val="002B0481"/>
    <w:rsid w:val="002B0C1E"/>
    <w:rsid w:val="002B0D51"/>
    <w:rsid w:val="002B0D8D"/>
    <w:rsid w:val="002B0F3D"/>
    <w:rsid w:val="002B1157"/>
    <w:rsid w:val="002B1365"/>
    <w:rsid w:val="002B1866"/>
    <w:rsid w:val="002B1875"/>
    <w:rsid w:val="002B195D"/>
    <w:rsid w:val="002B1CCA"/>
    <w:rsid w:val="002B1DCF"/>
    <w:rsid w:val="002B1E09"/>
    <w:rsid w:val="002B1E44"/>
    <w:rsid w:val="002B204E"/>
    <w:rsid w:val="002B29CC"/>
    <w:rsid w:val="002B2A61"/>
    <w:rsid w:val="002B305A"/>
    <w:rsid w:val="002B30C9"/>
    <w:rsid w:val="002B30D6"/>
    <w:rsid w:val="002B31A8"/>
    <w:rsid w:val="002B3473"/>
    <w:rsid w:val="002B350E"/>
    <w:rsid w:val="002B36AA"/>
    <w:rsid w:val="002B3984"/>
    <w:rsid w:val="002B3A39"/>
    <w:rsid w:val="002B3F14"/>
    <w:rsid w:val="002B43F4"/>
    <w:rsid w:val="002B4518"/>
    <w:rsid w:val="002B4A29"/>
    <w:rsid w:val="002B4D4A"/>
    <w:rsid w:val="002B501B"/>
    <w:rsid w:val="002B50F0"/>
    <w:rsid w:val="002B5117"/>
    <w:rsid w:val="002B5183"/>
    <w:rsid w:val="002B5336"/>
    <w:rsid w:val="002B53A4"/>
    <w:rsid w:val="002B5647"/>
    <w:rsid w:val="002B5C40"/>
    <w:rsid w:val="002B5C55"/>
    <w:rsid w:val="002B5E08"/>
    <w:rsid w:val="002B618C"/>
    <w:rsid w:val="002B6420"/>
    <w:rsid w:val="002B6A00"/>
    <w:rsid w:val="002B6A46"/>
    <w:rsid w:val="002B6F93"/>
    <w:rsid w:val="002B6FB7"/>
    <w:rsid w:val="002B7272"/>
    <w:rsid w:val="002B74CE"/>
    <w:rsid w:val="002B7704"/>
    <w:rsid w:val="002B791E"/>
    <w:rsid w:val="002B7A68"/>
    <w:rsid w:val="002B7A96"/>
    <w:rsid w:val="002B7A99"/>
    <w:rsid w:val="002B7CE9"/>
    <w:rsid w:val="002B7D87"/>
    <w:rsid w:val="002B7D9F"/>
    <w:rsid w:val="002B7F5F"/>
    <w:rsid w:val="002C0387"/>
    <w:rsid w:val="002C04CB"/>
    <w:rsid w:val="002C053A"/>
    <w:rsid w:val="002C064D"/>
    <w:rsid w:val="002C0773"/>
    <w:rsid w:val="002C0835"/>
    <w:rsid w:val="002C0929"/>
    <w:rsid w:val="002C0994"/>
    <w:rsid w:val="002C0D9A"/>
    <w:rsid w:val="002C10AD"/>
    <w:rsid w:val="002C1427"/>
    <w:rsid w:val="002C16FC"/>
    <w:rsid w:val="002C19CA"/>
    <w:rsid w:val="002C1B28"/>
    <w:rsid w:val="002C1B40"/>
    <w:rsid w:val="002C1C76"/>
    <w:rsid w:val="002C1EFB"/>
    <w:rsid w:val="002C1FD8"/>
    <w:rsid w:val="002C218F"/>
    <w:rsid w:val="002C227E"/>
    <w:rsid w:val="002C2965"/>
    <w:rsid w:val="002C297F"/>
    <w:rsid w:val="002C29D3"/>
    <w:rsid w:val="002C3111"/>
    <w:rsid w:val="002C3198"/>
    <w:rsid w:val="002C3376"/>
    <w:rsid w:val="002C361D"/>
    <w:rsid w:val="002C39BD"/>
    <w:rsid w:val="002C3D54"/>
    <w:rsid w:val="002C40AD"/>
    <w:rsid w:val="002C44ED"/>
    <w:rsid w:val="002C45F7"/>
    <w:rsid w:val="002C46B0"/>
    <w:rsid w:val="002C46C4"/>
    <w:rsid w:val="002C47EB"/>
    <w:rsid w:val="002C4E31"/>
    <w:rsid w:val="002C4E76"/>
    <w:rsid w:val="002C523A"/>
    <w:rsid w:val="002C58AF"/>
    <w:rsid w:val="002C595E"/>
    <w:rsid w:val="002C5B10"/>
    <w:rsid w:val="002C5BF7"/>
    <w:rsid w:val="002C5CC3"/>
    <w:rsid w:val="002C5FCE"/>
    <w:rsid w:val="002C62AE"/>
    <w:rsid w:val="002C69B1"/>
    <w:rsid w:val="002C6B55"/>
    <w:rsid w:val="002C6C41"/>
    <w:rsid w:val="002C6DCC"/>
    <w:rsid w:val="002C6E64"/>
    <w:rsid w:val="002C6EEA"/>
    <w:rsid w:val="002C703D"/>
    <w:rsid w:val="002C707C"/>
    <w:rsid w:val="002C70AF"/>
    <w:rsid w:val="002C75BE"/>
    <w:rsid w:val="002C7637"/>
    <w:rsid w:val="002C7682"/>
    <w:rsid w:val="002C7C29"/>
    <w:rsid w:val="002C7F11"/>
    <w:rsid w:val="002D027A"/>
    <w:rsid w:val="002D0893"/>
    <w:rsid w:val="002D0CC4"/>
    <w:rsid w:val="002D0F4A"/>
    <w:rsid w:val="002D126A"/>
    <w:rsid w:val="002D1A21"/>
    <w:rsid w:val="002D1CA9"/>
    <w:rsid w:val="002D1ECC"/>
    <w:rsid w:val="002D21FA"/>
    <w:rsid w:val="002D2278"/>
    <w:rsid w:val="002D238B"/>
    <w:rsid w:val="002D28E8"/>
    <w:rsid w:val="002D2B52"/>
    <w:rsid w:val="002D2D5B"/>
    <w:rsid w:val="002D3037"/>
    <w:rsid w:val="002D315B"/>
    <w:rsid w:val="002D35CE"/>
    <w:rsid w:val="002D3905"/>
    <w:rsid w:val="002D3CB2"/>
    <w:rsid w:val="002D3DAB"/>
    <w:rsid w:val="002D3F13"/>
    <w:rsid w:val="002D420D"/>
    <w:rsid w:val="002D4562"/>
    <w:rsid w:val="002D47C7"/>
    <w:rsid w:val="002D4833"/>
    <w:rsid w:val="002D4A24"/>
    <w:rsid w:val="002D4A4B"/>
    <w:rsid w:val="002D4E66"/>
    <w:rsid w:val="002D4F95"/>
    <w:rsid w:val="002D5291"/>
    <w:rsid w:val="002D5482"/>
    <w:rsid w:val="002D54A1"/>
    <w:rsid w:val="002D5B9A"/>
    <w:rsid w:val="002D5C45"/>
    <w:rsid w:val="002D6510"/>
    <w:rsid w:val="002D7033"/>
    <w:rsid w:val="002D72B4"/>
    <w:rsid w:val="002D72F9"/>
    <w:rsid w:val="002D7461"/>
    <w:rsid w:val="002D75F2"/>
    <w:rsid w:val="002D7A40"/>
    <w:rsid w:val="002D7A43"/>
    <w:rsid w:val="002E0390"/>
    <w:rsid w:val="002E0480"/>
    <w:rsid w:val="002E05FA"/>
    <w:rsid w:val="002E0EE4"/>
    <w:rsid w:val="002E0F72"/>
    <w:rsid w:val="002E11A7"/>
    <w:rsid w:val="002E1319"/>
    <w:rsid w:val="002E1494"/>
    <w:rsid w:val="002E1835"/>
    <w:rsid w:val="002E1A72"/>
    <w:rsid w:val="002E1CE6"/>
    <w:rsid w:val="002E1D7E"/>
    <w:rsid w:val="002E20A2"/>
    <w:rsid w:val="002E2163"/>
    <w:rsid w:val="002E2238"/>
    <w:rsid w:val="002E23CA"/>
    <w:rsid w:val="002E2732"/>
    <w:rsid w:val="002E2C12"/>
    <w:rsid w:val="002E3123"/>
    <w:rsid w:val="002E3531"/>
    <w:rsid w:val="002E39FF"/>
    <w:rsid w:val="002E3CBA"/>
    <w:rsid w:val="002E3DB5"/>
    <w:rsid w:val="002E41C3"/>
    <w:rsid w:val="002E41F7"/>
    <w:rsid w:val="002E428E"/>
    <w:rsid w:val="002E43E7"/>
    <w:rsid w:val="002E455F"/>
    <w:rsid w:val="002E4CE7"/>
    <w:rsid w:val="002E50C3"/>
    <w:rsid w:val="002E55B9"/>
    <w:rsid w:val="002E57CD"/>
    <w:rsid w:val="002E5A27"/>
    <w:rsid w:val="002E5A84"/>
    <w:rsid w:val="002E5C26"/>
    <w:rsid w:val="002E5F50"/>
    <w:rsid w:val="002E64CD"/>
    <w:rsid w:val="002E659F"/>
    <w:rsid w:val="002E68AB"/>
    <w:rsid w:val="002E690F"/>
    <w:rsid w:val="002E6BE6"/>
    <w:rsid w:val="002E6CF9"/>
    <w:rsid w:val="002E7009"/>
    <w:rsid w:val="002E712D"/>
    <w:rsid w:val="002E791B"/>
    <w:rsid w:val="002E7DC2"/>
    <w:rsid w:val="002E7E4C"/>
    <w:rsid w:val="002F00F9"/>
    <w:rsid w:val="002F0631"/>
    <w:rsid w:val="002F066F"/>
    <w:rsid w:val="002F0982"/>
    <w:rsid w:val="002F09AD"/>
    <w:rsid w:val="002F0CC5"/>
    <w:rsid w:val="002F0D5C"/>
    <w:rsid w:val="002F0F2D"/>
    <w:rsid w:val="002F1043"/>
    <w:rsid w:val="002F1125"/>
    <w:rsid w:val="002F114A"/>
    <w:rsid w:val="002F1199"/>
    <w:rsid w:val="002F1FD1"/>
    <w:rsid w:val="002F21C4"/>
    <w:rsid w:val="002F281F"/>
    <w:rsid w:val="002F283C"/>
    <w:rsid w:val="002F2CE8"/>
    <w:rsid w:val="002F30E2"/>
    <w:rsid w:val="002F312B"/>
    <w:rsid w:val="002F331B"/>
    <w:rsid w:val="002F3527"/>
    <w:rsid w:val="002F35FA"/>
    <w:rsid w:val="002F3734"/>
    <w:rsid w:val="002F3774"/>
    <w:rsid w:val="002F37C2"/>
    <w:rsid w:val="002F3CE9"/>
    <w:rsid w:val="002F3FAA"/>
    <w:rsid w:val="002F424A"/>
    <w:rsid w:val="002F4675"/>
    <w:rsid w:val="002F4730"/>
    <w:rsid w:val="002F4F6E"/>
    <w:rsid w:val="002F51CC"/>
    <w:rsid w:val="002F56C9"/>
    <w:rsid w:val="002F5802"/>
    <w:rsid w:val="002F595D"/>
    <w:rsid w:val="002F59CF"/>
    <w:rsid w:val="002F5ACA"/>
    <w:rsid w:val="002F5C4C"/>
    <w:rsid w:val="002F5E12"/>
    <w:rsid w:val="002F5F3F"/>
    <w:rsid w:val="002F600E"/>
    <w:rsid w:val="002F6524"/>
    <w:rsid w:val="002F67E5"/>
    <w:rsid w:val="002F6825"/>
    <w:rsid w:val="002F6918"/>
    <w:rsid w:val="002F6A9F"/>
    <w:rsid w:val="002F6F1A"/>
    <w:rsid w:val="002F70C7"/>
    <w:rsid w:val="002F720C"/>
    <w:rsid w:val="002F7458"/>
    <w:rsid w:val="002F7543"/>
    <w:rsid w:val="002F7672"/>
    <w:rsid w:val="002F76F7"/>
    <w:rsid w:val="002F7B5A"/>
    <w:rsid w:val="002F7BF0"/>
    <w:rsid w:val="002F7D24"/>
    <w:rsid w:val="003005A4"/>
    <w:rsid w:val="00300B8F"/>
    <w:rsid w:val="00301028"/>
    <w:rsid w:val="003013AD"/>
    <w:rsid w:val="0030154E"/>
    <w:rsid w:val="0030165D"/>
    <w:rsid w:val="00301A9A"/>
    <w:rsid w:val="00301BC0"/>
    <w:rsid w:val="00301E01"/>
    <w:rsid w:val="00301F0B"/>
    <w:rsid w:val="0030226C"/>
    <w:rsid w:val="003022F2"/>
    <w:rsid w:val="00302845"/>
    <w:rsid w:val="003029EE"/>
    <w:rsid w:val="00302B40"/>
    <w:rsid w:val="00302D00"/>
    <w:rsid w:val="00302DCD"/>
    <w:rsid w:val="00303326"/>
    <w:rsid w:val="003036A0"/>
    <w:rsid w:val="003036DC"/>
    <w:rsid w:val="00303BC0"/>
    <w:rsid w:val="0030408D"/>
    <w:rsid w:val="0030411B"/>
    <w:rsid w:val="003041FE"/>
    <w:rsid w:val="003045D0"/>
    <w:rsid w:val="00304639"/>
    <w:rsid w:val="003046F8"/>
    <w:rsid w:val="00304D31"/>
    <w:rsid w:val="00304D52"/>
    <w:rsid w:val="00305013"/>
    <w:rsid w:val="003051C2"/>
    <w:rsid w:val="003054C8"/>
    <w:rsid w:val="00305663"/>
    <w:rsid w:val="003059F5"/>
    <w:rsid w:val="003059FE"/>
    <w:rsid w:val="00305DCE"/>
    <w:rsid w:val="00305F5D"/>
    <w:rsid w:val="003063F0"/>
    <w:rsid w:val="00306714"/>
    <w:rsid w:val="00306A28"/>
    <w:rsid w:val="00306B52"/>
    <w:rsid w:val="00307565"/>
    <w:rsid w:val="003078A6"/>
    <w:rsid w:val="00307D07"/>
    <w:rsid w:val="00307DC2"/>
    <w:rsid w:val="00307E7E"/>
    <w:rsid w:val="00307F93"/>
    <w:rsid w:val="00310071"/>
    <w:rsid w:val="00310264"/>
    <w:rsid w:val="00310706"/>
    <w:rsid w:val="00310724"/>
    <w:rsid w:val="0031092E"/>
    <w:rsid w:val="0031116D"/>
    <w:rsid w:val="00311215"/>
    <w:rsid w:val="003117F1"/>
    <w:rsid w:val="003119E8"/>
    <w:rsid w:val="00311C82"/>
    <w:rsid w:val="00311CFF"/>
    <w:rsid w:val="00311D62"/>
    <w:rsid w:val="003120B7"/>
    <w:rsid w:val="00312633"/>
    <w:rsid w:val="00312957"/>
    <w:rsid w:val="00312A47"/>
    <w:rsid w:val="00312C2B"/>
    <w:rsid w:val="00312D13"/>
    <w:rsid w:val="00312D94"/>
    <w:rsid w:val="00312F63"/>
    <w:rsid w:val="003130C5"/>
    <w:rsid w:val="0031313E"/>
    <w:rsid w:val="0031321D"/>
    <w:rsid w:val="00313340"/>
    <w:rsid w:val="003138C1"/>
    <w:rsid w:val="00313964"/>
    <w:rsid w:val="00313C9D"/>
    <w:rsid w:val="00314027"/>
    <w:rsid w:val="003143AE"/>
    <w:rsid w:val="00314525"/>
    <w:rsid w:val="0031480F"/>
    <w:rsid w:val="00314887"/>
    <w:rsid w:val="00314894"/>
    <w:rsid w:val="003148F9"/>
    <w:rsid w:val="00314F56"/>
    <w:rsid w:val="0031521F"/>
    <w:rsid w:val="00315278"/>
    <w:rsid w:val="003159E4"/>
    <w:rsid w:val="00315BEE"/>
    <w:rsid w:val="00315DFA"/>
    <w:rsid w:val="00315E4B"/>
    <w:rsid w:val="00315F52"/>
    <w:rsid w:val="00315F83"/>
    <w:rsid w:val="00316575"/>
    <w:rsid w:val="003166E4"/>
    <w:rsid w:val="00316989"/>
    <w:rsid w:val="0031733B"/>
    <w:rsid w:val="0031769A"/>
    <w:rsid w:val="00317836"/>
    <w:rsid w:val="003178F6"/>
    <w:rsid w:val="00317AAB"/>
    <w:rsid w:val="0032045F"/>
    <w:rsid w:val="00320517"/>
    <w:rsid w:val="00320524"/>
    <w:rsid w:val="0032095D"/>
    <w:rsid w:val="00320D4E"/>
    <w:rsid w:val="0032111C"/>
    <w:rsid w:val="003214A1"/>
    <w:rsid w:val="003216F0"/>
    <w:rsid w:val="0032192D"/>
    <w:rsid w:val="00322092"/>
    <w:rsid w:val="003229D4"/>
    <w:rsid w:val="003229DB"/>
    <w:rsid w:val="00322F59"/>
    <w:rsid w:val="003235E7"/>
    <w:rsid w:val="00323F8E"/>
    <w:rsid w:val="0032423E"/>
    <w:rsid w:val="00324264"/>
    <w:rsid w:val="003242A8"/>
    <w:rsid w:val="0032437E"/>
    <w:rsid w:val="0032445F"/>
    <w:rsid w:val="003244A0"/>
    <w:rsid w:val="003249B3"/>
    <w:rsid w:val="00324A5C"/>
    <w:rsid w:val="00324D3E"/>
    <w:rsid w:val="00324FA1"/>
    <w:rsid w:val="00325334"/>
    <w:rsid w:val="003257F5"/>
    <w:rsid w:val="00325C81"/>
    <w:rsid w:val="00325CFE"/>
    <w:rsid w:val="00325DCB"/>
    <w:rsid w:val="00325E1F"/>
    <w:rsid w:val="00325E70"/>
    <w:rsid w:val="00326016"/>
    <w:rsid w:val="003261D2"/>
    <w:rsid w:val="00326310"/>
    <w:rsid w:val="00326DF9"/>
    <w:rsid w:val="00327152"/>
    <w:rsid w:val="00327577"/>
    <w:rsid w:val="00327622"/>
    <w:rsid w:val="00327705"/>
    <w:rsid w:val="00327987"/>
    <w:rsid w:val="00327D8E"/>
    <w:rsid w:val="00330037"/>
    <w:rsid w:val="003302F7"/>
    <w:rsid w:val="00330624"/>
    <w:rsid w:val="00331165"/>
    <w:rsid w:val="00331805"/>
    <w:rsid w:val="00331A1C"/>
    <w:rsid w:val="00331C1F"/>
    <w:rsid w:val="00332519"/>
    <w:rsid w:val="00332942"/>
    <w:rsid w:val="0033297E"/>
    <w:rsid w:val="00332D93"/>
    <w:rsid w:val="00333041"/>
    <w:rsid w:val="003330CD"/>
    <w:rsid w:val="003335B9"/>
    <w:rsid w:val="003335F8"/>
    <w:rsid w:val="003340BD"/>
    <w:rsid w:val="00334352"/>
    <w:rsid w:val="00334861"/>
    <w:rsid w:val="003349D2"/>
    <w:rsid w:val="00334A46"/>
    <w:rsid w:val="00334B7D"/>
    <w:rsid w:val="00335418"/>
    <w:rsid w:val="00335444"/>
    <w:rsid w:val="00335526"/>
    <w:rsid w:val="003357EE"/>
    <w:rsid w:val="00335803"/>
    <w:rsid w:val="00335F93"/>
    <w:rsid w:val="003363D3"/>
    <w:rsid w:val="00336914"/>
    <w:rsid w:val="003369F9"/>
    <w:rsid w:val="00336AB9"/>
    <w:rsid w:val="00336F78"/>
    <w:rsid w:val="00337176"/>
    <w:rsid w:val="00337370"/>
    <w:rsid w:val="003373BE"/>
    <w:rsid w:val="00337903"/>
    <w:rsid w:val="00337C2C"/>
    <w:rsid w:val="003403A0"/>
    <w:rsid w:val="0034049E"/>
    <w:rsid w:val="00340989"/>
    <w:rsid w:val="00340D86"/>
    <w:rsid w:val="00340E1E"/>
    <w:rsid w:val="0034127A"/>
    <w:rsid w:val="0034128E"/>
    <w:rsid w:val="0034138C"/>
    <w:rsid w:val="003415E8"/>
    <w:rsid w:val="003416D8"/>
    <w:rsid w:val="00341827"/>
    <w:rsid w:val="00341A1F"/>
    <w:rsid w:val="00341F92"/>
    <w:rsid w:val="0034209A"/>
    <w:rsid w:val="003420E4"/>
    <w:rsid w:val="003421D2"/>
    <w:rsid w:val="003423B9"/>
    <w:rsid w:val="0034274E"/>
    <w:rsid w:val="00342886"/>
    <w:rsid w:val="00342A5E"/>
    <w:rsid w:val="00342ADA"/>
    <w:rsid w:val="00342D49"/>
    <w:rsid w:val="00342DCD"/>
    <w:rsid w:val="00343086"/>
    <w:rsid w:val="003433CF"/>
    <w:rsid w:val="00343550"/>
    <w:rsid w:val="00343592"/>
    <w:rsid w:val="00343ABB"/>
    <w:rsid w:val="00343FC2"/>
    <w:rsid w:val="003441C9"/>
    <w:rsid w:val="003443A7"/>
    <w:rsid w:val="0034440A"/>
    <w:rsid w:val="003446D9"/>
    <w:rsid w:val="00344D55"/>
    <w:rsid w:val="003454ED"/>
    <w:rsid w:val="0034594C"/>
    <w:rsid w:val="00345A27"/>
    <w:rsid w:val="00345BCE"/>
    <w:rsid w:val="00345C84"/>
    <w:rsid w:val="0034615B"/>
    <w:rsid w:val="003461D1"/>
    <w:rsid w:val="0034656B"/>
    <w:rsid w:val="0034684C"/>
    <w:rsid w:val="00346857"/>
    <w:rsid w:val="00346A78"/>
    <w:rsid w:val="00346C0E"/>
    <w:rsid w:val="00347058"/>
    <w:rsid w:val="00347232"/>
    <w:rsid w:val="00347913"/>
    <w:rsid w:val="00347BE5"/>
    <w:rsid w:val="00347C00"/>
    <w:rsid w:val="00347E4F"/>
    <w:rsid w:val="00347FEA"/>
    <w:rsid w:val="0034E7C3"/>
    <w:rsid w:val="00350067"/>
    <w:rsid w:val="00350343"/>
    <w:rsid w:val="00350545"/>
    <w:rsid w:val="00350819"/>
    <w:rsid w:val="00350942"/>
    <w:rsid w:val="0035095D"/>
    <w:rsid w:val="00350A3B"/>
    <w:rsid w:val="00350AFB"/>
    <w:rsid w:val="00350FEC"/>
    <w:rsid w:val="00351076"/>
    <w:rsid w:val="003515F4"/>
    <w:rsid w:val="003516DE"/>
    <w:rsid w:val="003518D0"/>
    <w:rsid w:val="0035196E"/>
    <w:rsid w:val="003519D1"/>
    <w:rsid w:val="00351A28"/>
    <w:rsid w:val="00351EF9"/>
    <w:rsid w:val="00351FC9"/>
    <w:rsid w:val="003522D6"/>
    <w:rsid w:val="0035281E"/>
    <w:rsid w:val="00352870"/>
    <w:rsid w:val="003529C8"/>
    <w:rsid w:val="00352A6E"/>
    <w:rsid w:val="00352B2C"/>
    <w:rsid w:val="00352BD0"/>
    <w:rsid w:val="00352C70"/>
    <w:rsid w:val="00352F60"/>
    <w:rsid w:val="00352F72"/>
    <w:rsid w:val="00353207"/>
    <w:rsid w:val="00353229"/>
    <w:rsid w:val="003532F9"/>
    <w:rsid w:val="003535D7"/>
    <w:rsid w:val="00353698"/>
    <w:rsid w:val="0035381B"/>
    <w:rsid w:val="00354569"/>
    <w:rsid w:val="00354732"/>
    <w:rsid w:val="00354C15"/>
    <w:rsid w:val="00354C94"/>
    <w:rsid w:val="00354E93"/>
    <w:rsid w:val="00354F9B"/>
    <w:rsid w:val="003550C4"/>
    <w:rsid w:val="003553BB"/>
    <w:rsid w:val="00355611"/>
    <w:rsid w:val="00355704"/>
    <w:rsid w:val="00355B67"/>
    <w:rsid w:val="00355FE3"/>
    <w:rsid w:val="00356091"/>
    <w:rsid w:val="00356309"/>
    <w:rsid w:val="003569EE"/>
    <w:rsid w:val="00356B00"/>
    <w:rsid w:val="00356CF1"/>
    <w:rsid w:val="00356F9C"/>
    <w:rsid w:val="0035714E"/>
    <w:rsid w:val="0035746A"/>
    <w:rsid w:val="00357821"/>
    <w:rsid w:val="003578CB"/>
    <w:rsid w:val="00357D0D"/>
    <w:rsid w:val="00357D71"/>
    <w:rsid w:val="00360564"/>
    <w:rsid w:val="0036064A"/>
    <w:rsid w:val="003606BF"/>
    <w:rsid w:val="0036073A"/>
    <w:rsid w:val="00360B44"/>
    <w:rsid w:val="00360E51"/>
    <w:rsid w:val="003615E7"/>
    <w:rsid w:val="00361680"/>
    <w:rsid w:val="00361F8D"/>
    <w:rsid w:val="0036204C"/>
    <w:rsid w:val="003620E0"/>
    <w:rsid w:val="003621C5"/>
    <w:rsid w:val="00362294"/>
    <w:rsid w:val="0036325B"/>
    <w:rsid w:val="0036338C"/>
    <w:rsid w:val="003633DE"/>
    <w:rsid w:val="00363A52"/>
    <w:rsid w:val="00363D94"/>
    <w:rsid w:val="00363DD6"/>
    <w:rsid w:val="00363E6B"/>
    <w:rsid w:val="00363EE4"/>
    <w:rsid w:val="00363FFC"/>
    <w:rsid w:val="00364411"/>
    <w:rsid w:val="00364E1D"/>
    <w:rsid w:val="003651ED"/>
    <w:rsid w:val="00365314"/>
    <w:rsid w:val="00365566"/>
    <w:rsid w:val="0036559A"/>
    <w:rsid w:val="00365683"/>
    <w:rsid w:val="003656BC"/>
    <w:rsid w:val="003657D5"/>
    <w:rsid w:val="00365A94"/>
    <w:rsid w:val="00365A98"/>
    <w:rsid w:val="00366000"/>
    <w:rsid w:val="0036640B"/>
    <w:rsid w:val="0036643A"/>
    <w:rsid w:val="003666D2"/>
    <w:rsid w:val="0036682E"/>
    <w:rsid w:val="003668A4"/>
    <w:rsid w:val="003668AC"/>
    <w:rsid w:val="00366B18"/>
    <w:rsid w:val="00366DD5"/>
    <w:rsid w:val="00367564"/>
    <w:rsid w:val="00367682"/>
    <w:rsid w:val="00367728"/>
    <w:rsid w:val="003679E9"/>
    <w:rsid w:val="00367C81"/>
    <w:rsid w:val="00370239"/>
    <w:rsid w:val="003705F5"/>
    <w:rsid w:val="003706CE"/>
    <w:rsid w:val="003707D3"/>
    <w:rsid w:val="0037081A"/>
    <w:rsid w:val="0037088C"/>
    <w:rsid w:val="003708DD"/>
    <w:rsid w:val="00370CDC"/>
    <w:rsid w:val="00370F2E"/>
    <w:rsid w:val="00370FD0"/>
    <w:rsid w:val="0037159B"/>
    <w:rsid w:val="00371962"/>
    <w:rsid w:val="00371971"/>
    <w:rsid w:val="00371AA0"/>
    <w:rsid w:val="00371CDC"/>
    <w:rsid w:val="00371E0A"/>
    <w:rsid w:val="00372617"/>
    <w:rsid w:val="0037278A"/>
    <w:rsid w:val="0037296B"/>
    <w:rsid w:val="00372F06"/>
    <w:rsid w:val="00372FA3"/>
    <w:rsid w:val="00372FD1"/>
    <w:rsid w:val="0037323F"/>
    <w:rsid w:val="003734D2"/>
    <w:rsid w:val="003737F9"/>
    <w:rsid w:val="00373835"/>
    <w:rsid w:val="00373BEB"/>
    <w:rsid w:val="00374050"/>
    <w:rsid w:val="003742C2"/>
    <w:rsid w:val="00374375"/>
    <w:rsid w:val="003743B0"/>
    <w:rsid w:val="003747E0"/>
    <w:rsid w:val="00374B8F"/>
    <w:rsid w:val="00374D2C"/>
    <w:rsid w:val="00374DF3"/>
    <w:rsid w:val="00374E3D"/>
    <w:rsid w:val="00374E66"/>
    <w:rsid w:val="00374FA9"/>
    <w:rsid w:val="00374FD6"/>
    <w:rsid w:val="0037504E"/>
    <w:rsid w:val="00375339"/>
    <w:rsid w:val="0037540A"/>
    <w:rsid w:val="00375490"/>
    <w:rsid w:val="003754EC"/>
    <w:rsid w:val="003758E2"/>
    <w:rsid w:val="0037595E"/>
    <w:rsid w:val="00375985"/>
    <w:rsid w:val="003759FC"/>
    <w:rsid w:val="00375DFF"/>
    <w:rsid w:val="00375FB2"/>
    <w:rsid w:val="003763C4"/>
    <w:rsid w:val="00376A05"/>
    <w:rsid w:val="00376A92"/>
    <w:rsid w:val="00376BE4"/>
    <w:rsid w:val="003770E9"/>
    <w:rsid w:val="003771CA"/>
    <w:rsid w:val="00377382"/>
    <w:rsid w:val="00377976"/>
    <w:rsid w:val="00377988"/>
    <w:rsid w:val="00377B49"/>
    <w:rsid w:val="00377BF4"/>
    <w:rsid w:val="00377DDE"/>
    <w:rsid w:val="00377E5F"/>
    <w:rsid w:val="00377F60"/>
    <w:rsid w:val="00377FB3"/>
    <w:rsid w:val="003807B7"/>
    <w:rsid w:val="0038089A"/>
    <w:rsid w:val="00380F5C"/>
    <w:rsid w:val="003811E3"/>
    <w:rsid w:val="00381394"/>
    <w:rsid w:val="003814AE"/>
    <w:rsid w:val="0038173E"/>
    <w:rsid w:val="00381A21"/>
    <w:rsid w:val="00381AE5"/>
    <w:rsid w:val="00381EC5"/>
    <w:rsid w:val="00382252"/>
    <w:rsid w:val="00382262"/>
    <w:rsid w:val="003822A3"/>
    <w:rsid w:val="00382485"/>
    <w:rsid w:val="00382498"/>
    <w:rsid w:val="003825DA"/>
    <w:rsid w:val="003825F8"/>
    <w:rsid w:val="00382827"/>
    <w:rsid w:val="003829D4"/>
    <w:rsid w:val="00382AEF"/>
    <w:rsid w:val="00383CBA"/>
    <w:rsid w:val="00383E33"/>
    <w:rsid w:val="0038439D"/>
    <w:rsid w:val="0038449B"/>
    <w:rsid w:val="0038469F"/>
    <w:rsid w:val="0038470F"/>
    <w:rsid w:val="00384847"/>
    <w:rsid w:val="0038484B"/>
    <w:rsid w:val="00384A13"/>
    <w:rsid w:val="00384A76"/>
    <w:rsid w:val="00384E00"/>
    <w:rsid w:val="003850DA"/>
    <w:rsid w:val="00385259"/>
    <w:rsid w:val="00385418"/>
    <w:rsid w:val="0038570B"/>
    <w:rsid w:val="00385A9F"/>
    <w:rsid w:val="00385FBB"/>
    <w:rsid w:val="00385FBD"/>
    <w:rsid w:val="0038667B"/>
    <w:rsid w:val="00386A9A"/>
    <w:rsid w:val="00386FD5"/>
    <w:rsid w:val="00387035"/>
    <w:rsid w:val="003874DD"/>
    <w:rsid w:val="0038768C"/>
    <w:rsid w:val="0038782C"/>
    <w:rsid w:val="0038792B"/>
    <w:rsid w:val="00387A25"/>
    <w:rsid w:val="00387CF4"/>
    <w:rsid w:val="00390178"/>
    <w:rsid w:val="00390198"/>
    <w:rsid w:val="003901A9"/>
    <w:rsid w:val="003904F4"/>
    <w:rsid w:val="00390667"/>
    <w:rsid w:val="00390D2B"/>
    <w:rsid w:val="00390EA9"/>
    <w:rsid w:val="00390FFC"/>
    <w:rsid w:val="0039111B"/>
    <w:rsid w:val="003911B3"/>
    <w:rsid w:val="003912BF"/>
    <w:rsid w:val="0039165C"/>
    <w:rsid w:val="00391778"/>
    <w:rsid w:val="003918EE"/>
    <w:rsid w:val="0039193D"/>
    <w:rsid w:val="00391E6E"/>
    <w:rsid w:val="0039226D"/>
    <w:rsid w:val="003925F6"/>
    <w:rsid w:val="0039280C"/>
    <w:rsid w:val="003929D3"/>
    <w:rsid w:val="00392C61"/>
    <w:rsid w:val="00392E4A"/>
    <w:rsid w:val="003932D1"/>
    <w:rsid w:val="0039333E"/>
    <w:rsid w:val="003934DA"/>
    <w:rsid w:val="00393701"/>
    <w:rsid w:val="003938D0"/>
    <w:rsid w:val="003938D7"/>
    <w:rsid w:val="00393F4F"/>
    <w:rsid w:val="00393FBB"/>
    <w:rsid w:val="00394096"/>
    <w:rsid w:val="003944D1"/>
    <w:rsid w:val="003944DF"/>
    <w:rsid w:val="00394998"/>
    <w:rsid w:val="00394FDD"/>
    <w:rsid w:val="00395104"/>
    <w:rsid w:val="0039516D"/>
    <w:rsid w:val="00395287"/>
    <w:rsid w:val="0039567C"/>
    <w:rsid w:val="003957E1"/>
    <w:rsid w:val="00395885"/>
    <w:rsid w:val="00395AC6"/>
    <w:rsid w:val="00395B44"/>
    <w:rsid w:val="00395BFC"/>
    <w:rsid w:val="00395FB7"/>
    <w:rsid w:val="00395FC8"/>
    <w:rsid w:val="0039623A"/>
    <w:rsid w:val="00396349"/>
    <w:rsid w:val="0039674E"/>
    <w:rsid w:val="00396997"/>
    <w:rsid w:val="00396A24"/>
    <w:rsid w:val="003970AC"/>
    <w:rsid w:val="003972ED"/>
    <w:rsid w:val="00397410"/>
    <w:rsid w:val="00397521"/>
    <w:rsid w:val="0039784F"/>
    <w:rsid w:val="003978B6"/>
    <w:rsid w:val="00397B19"/>
    <w:rsid w:val="00397C4D"/>
    <w:rsid w:val="00397DE0"/>
    <w:rsid w:val="003A0133"/>
    <w:rsid w:val="003A0136"/>
    <w:rsid w:val="003A0608"/>
    <w:rsid w:val="003A122D"/>
    <w:rsid w:val="003A1382"/>
    <w:rsid w:val="003A13D4"/>
    <w:rsid w:val="003A1C45"/>
    <w:rsid w:val="003A1C5C"/>
    <w:rsid w:val="003A1CBF"/>
    <w:rsid w:val="003A1E4E"/>
    <w:rsid w:val="003A20AE"/>
    <w:rsid w:val="003A2278"/>
    <w:rsid w:val="003A24D4"/>
    <w:rsid w:val="003A2556"/>
    <w:rsid w:val="003A26D3"/>
    <w:rsid w:val="003A2D20"/>
    <w:rsid w:val="003A2E9A"/>
    <w:rsid w:val="003A39FF"/>
    <w:rsid w:val="003A3CA7"/>
    <w:rsid w:val="003A3E42"/>
    <w:rsid w:val="003A3FB4"/>
    <w:rsid w:val="003A4078"/>
    <w:rsid w:val="003A4116"/>
    <w:rsid w:val="003A42FA"/>
    <w:rsid w:val="003A43BD"/>
    <w:rsid w:val="003A477A"/>
    <w:rsid w:val="003A4869"/>
    <w:rsid w:val="003A48DF"/>
    <w:rsid w:val="003A4C12"/>
    <w:rsid w:val="003A4C22"/>
    <w:rsid w:val="003A4CDE"/>
    <w:rsid w:val="003A4DAC"/>
    <w:rsid w:val="003A4E1A"/>
    <w:rsid w:val="003A5060"/>
    <w:rsid w:val="003A514A"/>
    <w:rsid w:val="003A5277"/>
    <w:rsid w:val="003A5421"/>
    <w:rsid w:val="003A5A89"/>
    <w:rsid w:val="003A5F57"/>
    <w:rsid w:val="003A6642"/>
    <w:rsid w:val="003A6694"/>
    <w:rsid w:val="003A691C"/>
    <w:rsid w:val="003A69B0"/>
    <w:rsid w:val="003A6A8E"/>
    <w:rsid w:val="003A6A98"/>
    <w:rsid w:val="003A6C29"/>
    <w:rsid w:val="003A6E1C"/>
    <w:rsid w:val="003A76C6"/>
    <w:rsid w:val="003A7802"/>
    <w:rsid w:val="003A7B29"/>
    <w:rsid w:val="003A7CF0"/>
    <w:rsid w:val="003A7DF4"/>
    <w:rsid w:val="003A7FA5"/>
    <w:rsid w:val="003B046B"/>
    <w:rsid w:val="003B049E"/>
    <w:rsid w:val="003B05A6"/>
    <w:rsid w:val="003B062A"/>
    <w:rsid w:val="003B0977"/>
    <w:rsid w:val="003B0A10"/>
    <w:rsid w:val="003B0C03"/>
    <w:rsid w:val="003B0FB2"/>
    <w:rsid w:val="003B0FC8"/>
    <w:rsid w:val="003B10D8"/>
    <w:rsid w:val="003B1929"/>
    <w:rsid w:val="003B1A36"/>
    <w:rsid w:val="003B1BD1"/>
    <w:rsid w:val="003B1D17"/>
    <w:rsid w:val="003B1E10"/>
    <w:rsid w:val="003B1F2D"/>
    <w:rsid w:val="003B2147"/>
    <w:rsid w:val="003B221D"/>
    <w:rsid w:val="003B24BB"/>
    <w:rsid w:val="003B2AC0"/>
    <w:rsid w:val="003B2BEF"/>
    <w:rsid w:val="003B2EA6"/>
    <w:rsid w:val="003B2EAF"/>
    <w:rsid w:val="003B2F27"/>
    <w:rsid w:val="003B30F0"/>
    <w:rsid w:val="003B30FD"/>
    <w:rsid w:val="003B31DD"/>
    <w:rsid w:val="003B3238"/>
    <w:rsid w:val="003B349D"/>
    <w:rsid w:val="003B35DF"/>
    <w:rsid w:val="003B36C8"/>
    <w:rsid w:val="003B37A4"/>
    <w:rsid w:val="003B398B"/>
    <w:rsid w:val="003B3B8A"/>
    <w:rsid w:val="003B3C10"/>
    <w:rsid w:val="003B3EB2"/>
    <w:rsid w:val="003B3EDD"/>
    <w:rsid w:val="003B3F47"/>
    <w:rsid w:val="003B3FB7"/>
    <w:rsid w:val="003B4081"/>
    <w:rsid w:val="003B42ED"/>
    <w:rsid w:val="003B4AB7"/>
    <w:rsid w:val="003B4B6A"/>
    <w:rsid w:val="003B4CFC"/>
    <w:rsid w:val="003B4D3F"/>
    <w:rsid w:val="003B5566"/>
    <w:rsid w:val="003B592F"/>
    <w:rsid w:val="003B5E14"/>
    <w:rsid w:val="003B60B3"/>
    <w:rsid w:val="003B6185"/>
    <w:rsid w:val="003B62BC"/>
    <w:rsid w:val="003B6339"/>
    <w:rsid w:val="003B673D"/>
    <w:rsid w:val="003B6936"/>
    <w:rsid w:val="003B6F38"/>
    <w:rsid w:val="003B7A41"/>
    <w:rsid w:val="003B7B5D"/>
    <w:rsid w:val="003B7C5C"/>
    <w:rsid w:val="003C058D"/>
    <w:rsid w:val="003C085E"/>
    <w:rsid w:val="003C0B5B"/>
    <w:rsid w:val="003C0BA4"/>
    <w:rsid w:val="003C0CB8"/>
    <w:rsid w:val="003C0E20"/>
    <w:rsid w:val="003C0EDA"/>
    <w:rsid w:val="003C0FDF"/>
    <w:rsid w:val="003C1328"/>
    <w:rsid w:val="003C13B2"/>
    <w:rsid w:val="003C1458"/>
    <w:rsid w:val="003C14AA"/>
    <w:rsid w:val="003C1519"/>
    <w:rsid w:val="003C151F"/>
    <w:rsid w:val="003C1748"/>
    <w:rsid w:val="003C1A62"/>
    <w:rsid w:val="003C1A6C"/>
    <w:rsid w:val="003C1C21"/>
    <w:rsid w:val="003C1D0F"/>
    <w:rsid w:val="003C226D"/>
    <w:rsid w:val="003C23D1"/>
    <w:rsid w:val="003C2429"/>
    <w:rsid w:val="003C2E3F"/>
    <w:rsid w:val="003C2F02"/>
    <w:rsid w:val="003C3174"/>
    <w:rsid w:val="003C32C0"/>
    <w:rsid w:val="003C34ED"/>
    <w:rsid w:val="003C351F"/>
    <w:rsid w:val="003C3602"/>
    <w:rsid w:val="003C3EE4"/>
    <w:rsid w:val="003C476D"/>
    <w:rsid w:val="003C48AE"/>
    <w:rsid w:val="003C48E4"/>
    <w:rsid w:val="003C4988"/>
    <w:rsid w:val="003C4E40"/>
    <w:rsid w:val="003C4F76"/>
    <w:rsid w:val="003C50D1"/>
    <w:rsid w:val="003C5616"/>
    <w:rsid w:val="003C5633"/>
    <w:rsid w:val="003C5635"/>
    <w:rsid w:val="003C5702"/>
    <w:rsid w:val="003C5857"/>
    <w:rsid w:val="003C59C6"/>
    <w:rsid w:val="003C652E"/>
    <w:rsid w:val="003C682F"/>
    <w:rsid w:val="003C688B"/>
    <w:rsid w:val="003C6AE1"/>
    <w:rsid w:val="003C6BD5"/>
    <w:rsid w:val="003C6CF7"/>
    <w:rsid w:val="003C6EEF"/>
    <w:rsid w:val="003C72C7"/>
    <w:rsid w:val="003C7776"/>
    <w:rsid w:val="003C77AA"/>
    <w:rsid w:val="003C79E4"/>
    <w:rsid w:val="003C7C9C"/>
    <w:rsid w:val="003D0404"/>
    <w:rsid w:val="003D09F6"/>
    <w:rsid w:val="003D0B0E"/>
    <w:rsid w:val="003D0B88"/>
    <w:rsid w:val="003D0C15"/>
    <w:rsid w:val="003D0C4C"/>
    <w:rsid w:val="003D0D86"/>
    <w:rsid w:val="003D107E"/>
    <w:rsid w:val="003D10E0"/>
    <w:rsid w:val="003D1441"/>
    <w:rsid w:val="003D17B4"/>
    <w:rsid w:val="003D205E"/>
    <w:rsid w:val="003D2301"/>
    <w:rsid w:val="003D263E"/>
    <w:rsid w:val="003D2FB8"/>
    <w:rsid w:val="003D3036"/>
    <w:rsid w:val="003D31F6"/>
    <w:rsid w:val="003D36E1"/>
    <w:rsid w:val="003D38C5"/>
    <w:rsid w:val="003D3C5E"/>
    <w:rsid w:val="003D3E0A"/>
    <w:rsid w:val="003D44E4"/>
    <w:rsid w:val="003D4BE7"/>
    <w:rsid w:val="003D4EE0"/>
    <w:rsid w:val="003D51DB"/>
    <w:rsid w:val="003D5404"/>
    <w:rsid w:val="003D5768"/>
    <w:rsid w:val="003D5ABA"/>
    <w:rsid w:val="003D5C58"/>
    <w:rsid w:val="003D5D8F"/>
    <w:rsid w:val="003D5E4C"/>
    <w:rsid w:val="003D5FAA"/>
    <w:rsid w:val="003D6050"/>
    <w:rsid w:val="003D60E6"/>
    <w:rsid w:val="003D6251"/>
    <w:rsid w:val="003D6B7C"/>
    <w:rsid w:val="003D6D72"/>
    <w:rsid w:val="003D703B"/>
    <w:rsid w:val="003D7445"/>
    <w:rsid w:val="003D7564"/>
    <w:rsid w:val="003D7806"/>
    <w:rsid w:val="003D7853"/>
    <w:rsid w:val="003D788E"/>
    <w:rsid w:val="003D79DC"/>
    <w:rsid w:val="003D7B44"/>
    <w:rsid w:val="003D7B92"/>
    <w:rsid w:val="003E0404"/>
    <w:rsid w:val="003E0529"/>
    <w:rsid w:val="003E06D3"/>
    <w:rsid w:val="003E10F5"/>
    <w:rsid w:val="003E12C0"/>
    <w:rsid w:val="003E1528"/>
    <w:rsid w:val="003E1CCC"/>
    <w:rsid w:val="003E21EF"/>
    <w:rsid w:val="003E2214"/>
    <w:rsid w:val="003E2810"/>
    <w:rsid w:val="003E28DB"/>
    <w:rsid w:val="003E2C77"/>
    <w:rsid w:val="003E3076"/>
    <w:rsid w:val="003E3079"/>
    <w:rsid w:val="003E3424"/>
    <w:rsid w:val="003E3BD9"/>
    <w:rsid w:val="003E3CAA"/>
    <w:rsid w:val="003E3ED0"/>
    <w:rsid w:val="003E4087"/>
    <w:rsid w:val="003E43BC"/>
    <w:rsid w:val="003E4566"/>
    <w:rsid w:val="003E46E6"/>
    <w:rsid w:val="003E4707"/>
    <w:rsid w:val="003E47EB"/>
    <w:rsid w:val="003E4882"/>
    <w:rsid w:val="003E48C4"/>
    <w:rsid w:val="003E4BD5"/>
    <w:rsid w:val="003E4FDB"/>
    <w:rsid w:val="003E50ED"/>
    <w:rsid w:val="003E5822"/>
    <w:rsid w:val="003E59D1"/>
    <w:rsid w:val="003E5BFF"/>
    <w:rsid w:val="003E5CCF"/>
    <w:rsid w:val="003E5D7B"/>
    <w:rsid w:val="003E5FE0"/>
    <w:rsid w:val="003E6316"/>
    <w:rsid w:val="003E6922"/>
    <w:rsid w:val="003E6A4C"/>
    <w:rsid w:val="003E6ABB"/>
    <w:rsid w:val="003E6BDF"/>
    <w:rsid w:val="003E71CC"/>
    <w:rsid w:val="003E75A7"/>
    <w:rsid w:val="003E7611"/>
    <w:rsid w:val="003E7C55"/>
    <w:rsid w:val="003E7D06"/>
    <w:rsid w:val="003E7D0A"/>
    <w:rsid w:val="003F00E0"/>
    <w:rsid w:val="003F01E1"/>
    <w:rsid w:val="003F0221"/>
    <w:rsid w:val="003F04C7"/>
    <w:rsid w:val="003F05FD"/>
    <w:rsid w:val="003F06AF"/>
    <w:rsid w:val="003F075F"/>
    <w:rsid w:val="003F0C1E"/>
    <w:rsid w:val="003F0CA7"/>
    <w:rsid w:val="003F0D59"/>
    <w:rsid w:val="003F109B"/>
    <w:rsid w:val="003F115C"/>
    <w:rsid w:val="003F1161"/>
    <w:rsid w:val="003F130A"/>
    <w:rsid w:val="003F134F"/>
    <w:rsid w:val="003F19AE"/>
    <w:rsid w:val="003F1C5B"/>
    <w:rsid w:val="003F2143"/>
    <w:rsid w:val="003F21F4"/>
    <w:rsid w:val="003F2395"/>
    <w:rsid w:val="003F2396"/>
    <w:rsid w:val="003F2D65"/>
    <w:rsid w:val="003F2E2D"/>
    <w:rsid w:val="003F30D9"/>
    <w:rsid w:val="003F3308"/>
    <w:rsid w:val="003F341D"/>
    <w:rsid w:val="003F35C9"/>
    <w:rsid w:val="003F3A8D"/>
    <w:rsid w:val="003F3B18"/>
    <w:rsid w:val="003F3E1B"/>
    <w:rsid w:val="003F40D2"/>
    <w:rsid w:val="003F474D"/>
    <w:rsid w:val="003F4973"/>
    <w:rsid w:val="003F4A3E"/>
    <w:rsid w:val="003F5227"/>
    <w:rsid w:val="003F54F3"/>
    <w:rsid w:val="003F57E3"/>
    <w:rsid w:val="003F57E7"/>
    <w:rsid w:val="003F590F"/>
    <w:rsid w:val="003F5CD5"/>
    <w:rsid w:val="003F5DC3"/>
    <w:rsid w:val="003F5E6B"/>
    <w:rsid w:val="003F653C"/>
    <w:rsid w:val="003F66F8"/>
    <w:rsid w:val="003F67E4"/>
    <w:rsid w:val="003F69AE"/>
    <w:rsid w:val="003F6CA9"/>
    <w:rsid w:val="003F6CFF"/>
    <w:rsid w:val="003F6D0B"/>
    <w:rsid w:val="003F6D2D"/>
    <w:rsid w:val="003F7049"/>
    <w:rsid w:val="003F73DD"/>
    <w:rsid w:val="003F77F7"/>
    <w:rsid w:val="003F7813"/>
    <w:rsid w:val="003F7A37"/>
    <w:rsid w:val="004005CA"/>
    <w:rsid w:val="00400823"/>
    <w:rsid w:val="004009C2"/>
    <w:rsid w:val="00401682"/>
    <w:rsid w:val="00401AD4"/>
    <w:rsid w:val="00401C17"/>
    <w:rsid w:val="00401FAD"/>
    <w:rsid w:val="00402088"/>
    <w:rsid w:val="004021C3"/>
    <w:rsid w:val="0040225B"/>
    <w:rsid w:val="0040232E"/>
    <w:rsid w:val="00402495"/>
    <w:rsid w:val="00402764"/>
    <w:rsid w:val="0040284B"/>
    <w:rsid w:val="00402858"/>
    <w:rsid w:val="00402A2B"/>
    <w:rsid w:val="00402CD3"/>
    <w:rsid w:val="004032E8"/>
    <w:rsid w:val="004032EE"/>
    <w:rsid w:val="00403667"/>
    <w:rsid w:val="004036E7"/>
    <w:rsid w:val="00403932"/>
    <w:rsid w:val="00403F22"/>
    <w:rsid w:val="00403F6F"/>
    <w:rsid w:val="00403F74"/>
    <w:rsid w:val="0040455A"/>
    <w:rsid w:val="004052C8"/>
    <w:rsid w:val="00405AEC"/>
    <w:rsid w:val="00405C12"/>
    <w:rsid w:val="00405DDB"/>
    <w:rsid w:val="00405EF7"/>
    <w:rsid w:val="00406187"/>
    <w:rsid w:val="00406474"/>
    <w:rsid w:val="004067F4"/>
    <w:rsid w:val="004068C3"/>
    <w:rsid w:val="00406B50"/>
    <w:rsid w:val="00406B87"/>
    <w:rsid w:val="00406D2A"/>
    <w:rsid w:val="00406D70"/>
    <w:rsid w:val="00406E78"/>
    <w:rsid w:val="00406EEA"/>
    <w:rsid w:val="00406F67"/>
    <w:rsid w:val="00407066"/>
    <w:rsid w:val="004071F4"/>
    <w:rsid w:val="00407919"/>
    <w:rsid w:val="00407977"/>
    <w:rsid w:val="004079A6"/>
    <w:rsid w:val="004079CD"/>
    <w:rsid w:val="00407A7F"/>
    <w:rsid w:val="00407CD4"/>
    <w:rsid w:val="00407E23"/>
    <w:rsid w:val="00410048"/>
    <w:rsid w:val="004102DF"/>
    <w:rsid w:val="004103CB"/>
    <w:rsid w:val="004104CD"/>
    <w:rsid w:val="0041055C"/>
    <w:rsid w:val="004105DA"/>
    <w:rsid w:val="00410680"/>
    <w:rsid w:val="004108E8"/>
    <w:rsid w:val="00410D0E"/>
    <w:rsid w:val="00411167"/>
    <w:rsid w:val="0041138C"/>
    <w:rsid w:val="004113B0"/>
    <w:rsid w:val="004115B8"/>
    <w:rsid w:val="004116B6"/>
    <w:rsid w:val="00411849"/>
    <w:rsid w:val="00411960"/>
    <w:rsid w:val="00411ACA"/>
    <w:rsid w:val="00411C39"/>
    <w:rsid w:val="00411EF8"/>
    <w:rsid w:val="00412144"/>
    <w:rsid w:val="00412277"/>
    <w:rsid w:val="00412678"/>
    <w:rsid w:val="00412694"/>
    <w:rsid w:val="00412A31"/>
    <w:rsid w:val="00412B6E"/>
    <w:rsid w:val="00412BA7"/>
    <w:rsid w:val="00412C73"/>
    <w:rsid w:val="00412CDB"/>
    <w:rsid w:val="00412F73"/>
    <w:rsid w:val="00413329"/>
    <w:rsid w:val="004134C8"/>
    <w:rsid w:val="00413EAC"/>
    <w:rsid w:val="0041406E"/>
    <w:rsid w:val="0041420A"/>
    <w:rsid w:val="0041442B"/>
    <w:rsid w:val="00414729"/>
    <w:rsid w:val="00414801"/>
    <w:rsid w:val="00414854"/>
    <w:rsid w:val="00414AAF"/>
    <w:rsid w:val="00414B16"/>
    <w:rsid w:val="00414C34"/>
    <w:rsid w:val="00414F6D"/>
    <w:rsid w:val="004150E2"/>
    <w:rsid w:val="0041532E"/>
    <w:rsid w:val="004158F9"/>
    <w:rsid w:val="00415947"/>
    <w:rsid w:val="004159CD"/>
    <w:rsid w:val="00415CD3"/>
    <w:rsid w:val="004160EC"/>
    <w:rsid w:val="0041640F"/>
    <w:rsid w:val="004164A3"/>
    <w:rsid w:val="0041678E"/>
    <w:rsid w:val="00416AC3"/>
    <w:rsid w:val="00416D97"/>
    <w:rsid w:val="00417554"/>
    <w:rsid w:val="004175F8"/>
    <w:rsid w:val="0041761D"/>
    <w:rsid w:val="004177EA"/>
    <w:rsid w:val="00417A8A"/>
    <w:rsid w:val="00417DF3"/>
    <w:rsid w:val="00417DF4"/>
    <w:rsid w:val="00417E87"/>
    <w:rsid w:val="00420057"/>
    <w:rsid w:val="004200A9"/>
    <w:rsid w:val="004200F1"/>
    <w:rsid w:val="0042011E"/>
    <w:rsid w:val="00420397"/>
    <w:rsid w:val="004203CB"/>
    <w:rsid w:val="0042061C"/>
    <w:rsid w:val="004206D8"/>
    <w:rsid w:val="00420906"/>
    <w:rsid w:val="0042123B"/>
    <w:rsid w:val="004214AE"/>
    <w:rsid w:val="004216B9"/>
    <w:rsid w:val="00421961"/>
    <w:rsid w:val="00421B5A"/>
    <w:rsid w:val="00421F8A"/>
    <w:rsid w:val="00422258"/>
    <w:rsid w:val="004224F1"/>
    <w:rsid w:val="00422550"/>
    <w:rsid w:val="0042269D"/>
    <w:rsid w:val="00422829"/>
    <w:rsid w:val="00422FCF"/>
    <w:rsid w:val="004232C1"/>
    <w:rsid w:val="004232C2"/>
    <w:rsid w:val="004236DE"/>
    <w:rsid w:val="00423741"/>
    <w:rsid w:val="00423786"/>
    <w:rsid w:val="00423A96"/>
    <w:rsid w:val="00423E08"/>
    <w:rsid w:val="004241BD"/>
    <w:rsid w:val="0042446F"/>
    <w:rsid w:val="00424564"/>
    <w:rsid w:val="004245A7"/>
    <w:rsid w:val="0042463F"/>
    <w:rsid w:val="004247CE"/>
    <w:rsid w:val="004249BE"/>
    <w:rsid w:val="00424DD3"/>
    <w:rsid w:val="004250B4"/>
    <w:rsid w:val="004250FB"/>
    <w:rsid w:val="00425360"/>
    <w:rsid w:val="004253DF"/>
    <w:rsid w:val="00425600"/>
    <w:rsid w:val="004256D3"/>
    <w:rsid w:val="00425CF3"/>
    <w:rsid w:val="00426277"/>
    <w:rsid w:val="00426290"/>
    <w:rsid w:val="004265B0"/>
    <w:rsid w:val="004267F8"/>
    <w:rsid w:val="00426813"/>
    <w:rsid w:val="00426B96"/>
    <w:rsid w:val="00426CD3"/>
    <w:rsid w:val="00427696"/>
    <w:rsid w:val="00427717"/>
    <w:rsid w:val="00427893"/>
    <w:rsid w:val="00427ED3"/>
    <w:rsid w:val="00430630"/>
    <w:rsid w:val="004307EF"/>
    <w:rsid w:val="00430CB7"/>
    <w:rsid w:val="00430D9F"/>
    <w:rsid w:val="00430DB8"/>
    <w:rsid w:val="004312B7"/>
    <w:rsid w:val="00431585"/>
    <w:rsid w:val="0043174C"/>
    <w:rsid w:val="00431C8C"/>
    <w:rsid w:val="00432665"/>
    <w:rsid w:val="004326FE"/>
    <w:rsid w:val="004328CC"/>
    <w:rsid w:val="00432928"/>
    <w:rsid w:val="00432A05"/>
    <w:rsid w:val="00432AAD"/>
    <w:rsid w:val="00432B25"/>
    <w:rsid w:val="00433069"/>
    <w:rsid w:val="00433407"/>
    <w:rsid w:val="0043371F"/>
    <w:rsid w:val="00433759"/>
    <w:rsid w:val="00433843"/>
    <w:rsid w:val="0043396D"/>
    <w:rsid w:val="00434936"/>
    <w:rsid w:val="00434AC3"/>
    <w:rsid w:val="004356EC"/>
    <w:rsid w:val="00435859"/>
    <w:rsid w:val="0043599E"/>
    <w:rsid w:val="00435B1D"/>
    <w:rsid w:val="00435C23"/>
    <w:rsid w:val="00435DAF"/>
    <w:rsid w:val="0043619D"/>
    <w:rsid w:val="004361B7"/>
    <w:rsid w:val="00436700"/>
    <w:rsid w:val="00436764"/>
    <w:rsid w:val="0043697A"/>
    <w:rsid w:val="00436A2E"/>
    <w:rsid w:val="00436A59"/>
    <w:rsid w:val="00436D2B"/>
    <w:rsid w:val="00436DA1"/>
    <w:rsid w:val="00437316"/>
    <w:rsid w:val="0043758B"/>
    <w:rsid w:val="004379C9"/>
    <w:rsid w:val="00437DBD"/>
    <w:rsid w:val="00437F83"/>
    <w:rsid w:val="00440044"/>
    <w:rsid w:val="004400E9"/>
    <w:rsid w:val="00440294"/>
    <w:rsid w:val="004402F1"/>
    <w:rsid w:val="0044036F"/>
    <w:rsid w:val="00440382"/>
    <w:rsid w:val="00440865"/>
    <w:rsid w:val="00440AFF"/>
    <w:rsid w:val="00440DED"/>
    <w:rsid w:val="0044106B"/>
    <w:rsid w:val="0044157D"/>
    <w:rsid w:val="004416CC"/>
    <w:rsid w:val="00441D38"/>
    <w:rsid w:val="0044281B"/>
    <w:rsid w:val="00442CCA"/>
    <w:rsid w:val="00442CD7"/>
    <w:rsid w:val="00443097"/>
    <w:rsid w:val="0044330D"/>
    <w:rsid w:val="00443326"/>
    <w:rsid w:val="00443490"/>
    <w:rsid w:val="004436CC"/>
    <w:rsid w:val="00443AE7"/>
    <w:rsid w:val="00443BA4"/>
    <w:rsid w:val="00444740"/>
    <w:rsid w:val="00444828"/>
    <w:rsid w:val="00444845"/>
    <w:rsid w:val="00444FAE"/>
    <w:rsid w:val="004450D5"/>
    <w:rsid w:val="004454B0"/>
    <w:rsid w:val="00445B4A"/>
    <w:rsid w:val="00445FA0"/>
    <w:rsid w:val="00446295"/>
    <w:rsid w:val="00446490"/>
    <w:rsid w:val="0044678E"/>
    <w:rsid w:val="004467B9"/>
    <w:rsid w:val="00446B62"/>
    <w:rsid w:val="00446CD6"/>
    <w:rsid w:val="004471A2"/>
    <w:rsid w:val="004471AD"/>
    <w:rsid w:val="00447547"/>
    <w:rsid w:val="0044774E"/>
    <w:rsid w:val="00447A2B"/>
    <w:rsid w:val="00447BE7"/>
    <w:rsid w:val="00447D66"/>
    <w:rsid w:val="00447E5D"/>
    <w:rsid w:val="004502B6"/>
    <w:rsid w:val="004502EB"/>
    <w:rsid w:val="004507FB"/>
    <w:rsid w:val="00450A34"/>
    <w:rsid w:val="004512FB"/>
    <w:rsid w:val="00451307"/>
    <w:rsid w:val="004513CD"/>
    <w:rsid w:val="00451472"/>
    <w:rsid w:val="00451579"/>
    <w:rsid w:val="00451613"/>
    <w:rsid w:val="00451708"/>
    <w:rsid w:val="004517ED"/>
    <w:rsid w:val="0045199E"/>
    <w:rsid w:val="00451B8B"/>
    <w:rsid w:val="00451C6D"/>
    <w:rsid w:val="00451CC1"/>
    <w:rsid w:val="00452257"/>
    <w:rsid w:val="00452355"/>
    <w:rsid w:val="004525B8"/>
    <w:rsid w:val="0045293A"/>
    <w:rsid w:val="00452A11"/>
    <w:rsid w:val="00452AD7"/>
    <w:rsid w:val="00452B0B"/>
    <w:rsid w:val="0045396A"/>
    <w:rsid w:val="00453AE8"/>
    <w:rsid w:val="004540C6"/>
    <w:rsid w:val="00454424"/>
    <w:rsid w:val="004544E8"/>
    <w:rsid w:val="00454596"/>
    <w:rsid w:val="00454873"/>
    <w:rsid w:val="00454912"/>
    <w:rsid w:val="004549A2"/>
    <w:rsid w:val="00454E0B"/>
    <w:rsid w:val="00455187"/>
    <w:rsid w:val="00455315"/>
    <w:rsid w:val="004553D2"/>
    <w:rsid w:val="00455736"/>
    <w:rsid w:val="00455DB1"/>
    <w:rsid w:val="0045607F"/>
    <w:rsid w:val="00456553"/>
    <w:rsid w:val="0045661D"/>
    <w:rsid w:val="0045683B"/>
    <w:rsid w:val="00456A96"/>
    <w:rsid w:val="00456AFB"/>
    <w:rsid w:val="00456C2A"/>
    <w:rsid w:val="0045743A"/>
    <w:rsid w:val="004577BA"/>
    <w:rsid w:val="004578B1"/>
    <w:rsid w:val="00457AEB"/>
    <w:rsid w:val="00457BB5"/>
    <w:rsid w:val="00457C1C"/>
    <w:rsid w:val="004600F7"/>
    <w:rsid w:val="004603E9"/>
    <w:rsid w:val="004604CF"/>
    <w:rsid w:val="00460539"/>
    <w:rsid w:val="00460540"/>
    <w:rsid w:val="004609F5"/>
    <w:rsid w:val="00460AD0"/>
    <w:rsid w:val="00460BA1"/>
    <w:rsid w:val="00460CB1"/>
    <w:rsid w:val="00460E90"/>
    <w:rsid w:val="00460FF7"/>
    <w:rsid w:val="004611CF"/>
    <w:rsid w:val="00461218"/>
    <w:rsid w:val="00461327"/>
    <w:rsid w:val="00461560"/>
    <w:rsid w:val="004619B6"/>
    <w:rsid w:val="00461A20"/>
    <w:rsid w:val="00461BC7"/>
    <w:rsid w:val="00461C9C"/>
    <w:rsid w:val="00461F43"/>
    <w:rsid w:val="004626B1"/>
    <w:rsid w:val="004627F8"/>
    <w:rsid w:val="0046281F"/>
    <w:rsid w:val="0046286D"/>
    <w:rsid w:val="00462D21"/>
    <w:rsid w:val="00463021"/>
    <w:rsid w:val="004631D6"/>
    <w:rsid w:val="004632CC"/>
    <w:rsid w:val="0046353F"/>
    <w:rsid w:val="00463658"/>
    <w:rsid w:val="00463685"/>
    <w:rsid w:val="00463DF2"/>
    <w:rsid w:val="00463E9A"/>
    <w:rsid w:val="004642CF"/>
    <w:rsid w:val="004653DB"/>
    <w:rsid w:val="004653E4"/>
    <w:rsid w:val="0046568E"/>
    <w:rsid w:val="004657CD"/>
    <w:rsid w:val="00465916"/>
    <w:rsid w:val="00465B82"/>
    <w:rsid w:val="00465ECD"/>
    <w:rsid w:val="00466635"/>
    <w:rsid w:val="004666AD"/>
    <w:rsid w:val="00466797"/>
    <w:rsid w:val="0046694C"/>
    <w:rsid w:val="00466DC4"/>
    <w:rsid w:val="00466F49"/>
    <w:rsid w:val="00467167"/>
    <w:rsid w:val="00467352"/>
    <w:rsid w:val="0046736D"/>
    <w:rsid w:val="00467520"/>
    <w:rsid w:val="00467A23"/>
    <w:rsid w:val="00467A31"/>
    <w:rsid w:val="00467B35"/>
    <w:rsid w:val="00467C55"/>
    <w:rsid w:val="00467F03"/>
    <w:rsid w:val="00467FDA"/>
    <w:rsid w:val="004705C9"/>
    <w:rsid w:val="00470648"/>
    <w:rsid w:val="00470BB0"/>
    <w:rsid w:val="00470D37"/>
    <w:rsid w:val="00470D72"/>
    <w:rsid w:val="00471166"/>
    <w:rsid w:val="004711C0"/>
    <w:rsid w:val="00471248"/>
    <w:rsid w:val="00471439"/>
    <w:rsid w:val="00471790"/>
    <w:rsid w:val="0047179A"/>
    <w:rsid w:val="004718E2"/>
    <w:rsid w:val="004719E2"/>
    <w:rsid w:val="00471B4B"/>
    <w:rsid w:val="00471F76"/>
    <w:rsid w:val="004724C6"/>
    <w:rsid w:val="00472F52"/>
    <w:rsid w:val="00472F76"/>
    <w:rsid w:val="00473028"/>
    <w:rsid w:val="00473045"/>
    <w:rsid w:val="004730D7"/>
    <w:rsid w:val="004732D7"/>
    <w:rsid w:val="00473343"/>
    <w:rsid w:val="00473465"/>
    <w:rsid w:val="004734C0"/>
    <w:rsid w:val="0047371F"/>
    <w:rsid w:val="00473856"/>
    <w:rsid w:val="0047385F"/>
    <w:rsid w:val="00473C8E"/>
    <w:rsid w:val="00473CB2"/>
    <w:rsid w:val="00473E13"/>
    <w:rsid w:val="00473FC6"/>
    <w:rsid w:val="0047403B"/>
    <w:rsid w:val="004743C2"/>
    <w:rsid w:val="00474492"/>
    <w:rsid w:val="00474A17"/>
    <w:rsid w:val="00474C3C"/>
    <w:rsid w:val="004750B6"/>
    <w:rsid w:val="004752CE"/>
    <w:rsid w:val="00475AD7"/>
    <w:rsid w:val="00475B95"/>
    <w:rsid w:val="00475ECB"/>
    <w:rsid w:val="00475F22"/>
    <w:rsid w:val="00476445"/>
    <w:rsid w:val="00476484"/>
    <w:rsid w:val="00476E84"/>
    <w:rsid w:val="00476F8B"/>
    <w:rsid w:val="00476F8C"/>
    <w:rsid w:val="00477218"/>
    <w:rsid w:val="0047728F"/>
    <w:rsid w:val="00477781"/>
    <w:rsid w:val="00477818"/>
    <w:rsid w:val="00477BB3"/>
    <w:rsid w:val="00477C53"/>
    <w:rsid w:val="00480165"/>
    <w:rsid w:val="00480991"/>
    <w:rsid w:val="00480D70"/>
    <w:rsid w:val="00480F92"/>
    <w:rsid w:val="00481013"/>
    <w:rsid w:val="00481295"/>
    <w:rsid w:val="00481314"/>
    <w:rsid w:val="00481373"/>
    <w:rsid w:val="004815E1"/>
    <w:rsid w:val="0048162F"/>
    <w:rsid w:val="00481D0B"/>
    <w:rsid w:val="00482199"/>
    <w:rsid w:val="004821C2"/>
    <w:rsid w:val="004821F9"/>
    <w:rsid w:val="0048228B"/>
    <w:rsid w:val="004824BD"/>
    <w:rsid w:val="004824E5"/>
    <w:rsid w:val="004826D1"/>
    <w:rsid w:val="00482B48"/>
    <w:rsid w:val="00482B56"/>
    <w:rsid w:val="00483061"/>
    <w:rsid w:val="00483573"/>
    <w:rsid w:val="00483771"/>
    <w:rsid w:val="004839D6"/>
    <w:rsid w:val="00483C60"/>
    <w:rsid w:val="00483FB7"/>
    <w:rsid w:val="004843B0"/>
    <w:rsid w:val="00484799"/>
    <w:rsid w:val="004849CC"/>
    <w:rsid w:val="00484CF4"/>
    <w:rsid w:val="00484D9D"/>
    <w:rsid w:val="00484E5A"/>
    <w:rsid w:val="00484E6F"/>
    <w:rsid w:val="00484EC6"/>
    <w:rsid w:val="004850A9"/>
    <w:rsid w:val="004856B4"/>
    <w:rsid w:val="004857E4"/>
    <w:rsid w:val="00485828"/>
    <w:rsid w:val="00485C32"/>
    <w:rsid w:val="00485D30"/>
    <w:rsid w:val="00485DC6"/>
    <w:rsid w:val="00485E31"/>
    <w:rsid w:val="00486470"/>
    <w:rsid w:val="00486651"/>
    <w:rsid w:val="004868B0"/>
    <w:rsid w:val="00486C38"/>
    <w:rsid w:val="00486DD4"/>
    <w:rsid w:val="00486E4D"/>
    <w:rsid w:val="00486F5E"/>
    <w:rsid w:val="00486FC9"/>
    <w:rsid w:val="00487553"/>
    <w:rsid w:val="004879DD"/>
    <w:rsid w:val="00487C28"/>
    <w:rsid w:val="00487CBB"/>
    <w:rsid w:val="00487CBC"/>
    <w:rsid w:val="00487D73"/>
    <w:rsid w:val="0049002C"/>
    <w:rsid w:val="004901AE"/>
    <w:rsid w:val="00490617"/>
    <w:rsid w:val="004906A4"/>
    <w:rsid w:val="004906BE"/>
    <w:rsid w:val="004907BC"/>
    <w:rsid w:val="00490A5D"/>
    <w:rsid w:val="00490C03"/>
    <w:rsid w:val="00490F16"/>
    <w:rsid w:val="00490F6D"/>
    <w:rsid w:val="0049127E"/>
    <w:rsid w:val="00491612"/>
    <w:rsid w:val="00491A46"/>
    <w:rsid w:val="00491CA0"/>
    <w:rsid w:val="00491CA7"/>
    <w:rsid w:val="00492044"/>
    <w:rsid w:val="004925C3"/>
    <w:rsid w:val="00492769"/>
    <w:rsid w:val="004927A1"/>
    <w:rsid w:val="00492875"/>
    <w:rsid w:val="00492A29"/>
    <w:rsid w:val="00492B40"/>
    <w:rsid w:val="00492DAB"/>
    <w:rsid w:val="00492E2B"/>
    <w:rsid w:val="00492E5D"/>
    <w:rsid w:val="00492F87"/>
    <w:rsid w:val="00492FD8"/>
    <w:rsid w:val="004930B8"/>
    <w:rsid w:val="00493311"/>
    <w:rsid w:val="00493631"/>
    <w:rsid w:val="004937D6"/>
    <w:rsid w:val="004938CE"/>
    <w:rsid w:val="004938DC"/>
    <w:rsid w:val="00493A78"/>
    <w:rsid w:val="00493BED"/>
    <w:rsid w:val="00494448"/>
    <w:rsid w:val="00494A55"/>
    <w:rsid w:val="00495070"/>
    <w:rsid w:val="00495443"/>
    <w:rsid w:val="00495A90"/>
    <w:rsid w:val="00495C21"/>
    <w:rsid w:val="00495EB2"/>
    <w:rsid w:val="00496310"/>
    <w:rsid w:val="00496A8B"/>
    <w:rsid w:val="00496CEC"/>
    <w:rsid w:val="004971C3"/>
    <w:rsid w:val="0049729D"/>
    <w:rsid w:val="004973DB"/>
    <w:rsid w:val="0049744F"/>
    <w:rsid w:val="0049790F"/>
    <w:rsid w:val="0049797F"/>
    <w:rsid w:val="004979EC"/>
    <w:rsid w:val="00497F78"/>
    <w:rsid w:val="004A0289"/>
    <w:rsid w:val="004A0536"/>
    <w:rsid w:val="004A06D2"/>
    <w:rsid w:val="004A0AF8"/>
    <w:rsid w:val="004A0B9C"/>
    <w:rsid w:val="004A0C49"/>
    <w:rsid w:val="004A0CDF"/>
    <w:rsid w:val="004A11D8"/>
    <w:rsid w:val="004A1262"/>
    <w:rsid w:val="004A1280"/>
    <w:rsid w:val="004A13B0"/>
    <w:rsid w:val="004A15B2"/>
    <w:rsid w:val="004A15D2"/>
    <w:rsid w:val="004A16F3"/>
    <w:rsid w:val="004A172E"/>
    <w:rsid w:val="004A1772"/>
    <w:rsid w:val="004A1990"/>
    <w:rsid w:val="004A1A7E"/>
    <w:rsid w:val="004A213F"/>
    <w:rsid w:val="004A2506"/>
    <w:rsid w:val="004A256A"/>
    <w:rsid w:val="004A268A"/>
    <w:rsid w:val="004A26C0"/>
    <w:rsid w:val="004A2702"/>
    <w:rsid w:val="004A2BD7"/>
    <w:rsid w:val="004A2F42"/>
    <w:rsid w:val="004A2F5A"/>
    <w:rsid w:val="004A2F70"/>
    <w:rsid w:val="004A2FDE"/>
    <w:rsid w:val="004A31BE"/>
    <w:rsid w:val="004A3494"/>
    <w:rsid w:val="004A3569"/>
    <w:rsid w:val="004A35B4"/>
    <w:rsid w:val="004A36D4"/>
    <w:rsid w:val="004A39CD"/>
    <w:rsid w:val="004A405D"/>
    <w:rsid w:val="004A4212"/>
    <w:rsid w:val="004A429D"/>
    <w:rsid w:val="004A44C9"/>
    <w:rsid w:val="004A469E"/>
    <w:rsid w:val="004A4D84"/>
    <w:rsid w:val="004A5251"/>
    <w:rsid w:val="004A5269"/>
    <w:rsid w:val="004A5483"/>
    <w:rsid w:val="004A55B5"/>
    <w:rsid w:val="004A59BB"/>
    <w:rsid w:val="004A5A02"/>
    <w:rsid w:val="004A5A41"/>
    <w:rsid w:val="004A5AAD"/>
    <w:rsid w:val="004A5C8C"/>
    <w:rsid w:val="004A5E48"/>
    <w:rsid w:val="004A61FC"/>
    <w:rsid w:val="004A626E"/>
    <w:rsid w:val="004A638F"/>
    <w:rsid w:val="004A641F"/>
    <w:rsid w:val="004A6887"/>
    <w:rsid w:val="004A6914"/>
    <w:rsid w:val="004A7127"/>
    <w:rsid w:val="004A71A7"/>
    <w:rsid w:val="004A7204"/>
    <w:rsid w:val="004A73C3"/>
    <w:rsid w:val="004A7584"/>
    <w:rsid w:val="004A765E"/>
    <w:rsid w:val="004A7921"/>
    <w:rsid w:val="004A79AF"/>
    <w:rsid w:val="004A79E3"/>
    <w:rsid w:val="004A7AAE"/>
    <w:rsid w:val="004A7CFF"/>
    <w:rsid w:val="004A7D71"/>
    <w:rsid w:val="004A7DB5"/>
    <w:rsid w:val="004A7E60"/>
    <w:rsid w:val="004B000F"/>
    <w:rsid w:val="004B00F5"/>
    <w:rsid w:val="004B026F"/>
    <w:rsid w:val="004B039C"/>
    <w:rsid w:val="004B05DE"/>
    <w:rsid w:val="004B0876"/>
    <w:rsid w:val="004B09D7"/>
    <w:rsid w:val="004B0FA5"/>
    <w:rsid w:val="004B11AD"/>
    <w:rsid w:val="004B129D"/>
    <w:rsid w:val="004B12CA"/>
    <w:rsid w:val="004B12E2"/>
    <w:rsid w:val="004B1806"/>
    <w:rsid w:val="004B1855"/>
    <w:rsid w:val="004B1A56"/>
    <w:rsid w:val="004B1D54"/>
    <w:rsid w:val="004B2417"/>
    <w:rsid w:val="004B2489"/>
    <w:rsid w:val="004B2678"/>
    <w:rsid w:val="004B2C50"/>
    <w:rsid w:val="004B2D10"/>
    <w:rsid w:val="004B2F47"/>
    <w:rsid w:val="004B323D"/>
    <w:rsid w:val="004B3427"/>
    <w:rsid w:val="004B3463"/>
    <w:rsid w:val="004B3598"/>
    <w:rsid w:val="004B37A5"/>
    <w:rsid w:val="004B382E"/>
    <w:rsid w:val="004B3830"/>
    <w:rsid w:val="004B397F"/>
    <w:rsid w:val="004B3B4E"/>
    <w:rsid w:val="004B3B74"/>
    <w:rsid w:val="004B3BEE"/>
    <w:rsid w:val="004B3DD1"/>
    <w:rsid w:val="004B42B2"/>
    <w:rsid w:val="004B4875"/>
    <w:rsid w:val="004B4AA8"/>
    <w:rsid w:val="004B4B9F"/>
    <w:rsid w:val="004B4D34"/>
    <w:rsid w:val="004B5398"/>
    <w:rsid w:val="004B597D"/>
    <w:rsid w:val="004B5F74"/>
    <w:rsid w:val="004B5FDA"/>
    <w:rsid w:val="004B607A"/>
    <w:rsid w:val="004B6083"/>
    <w:rsid w:val="004B6210"/>
    <w:rsid w:val="004B6228"/>
    <w:rsid w:val="004B6258"/>
    <w:rsid w:val="004B64F4"/>
    <w:rsid w:val="004B6650"/>
    <w:rsid w:val="004B6724"/>
    <w:rsid w:val="004B6824"/>
    <w:rsid w:val="004B6881"/>
    <w:rsid w:val="004B6AE6"/>
    <w:rsid w:val="004B6B75"/>
    <w:rsid w:val="004B6D22"/>
    <w:rsid w:val="004B718F"/>
    <w:rsid w:val="004B7ADB"/>
    <w:rsid w:val="004B7EB2"/>
    <w:rsid w:val="004C0283"/>
    <w:rsid w:val="004C0965"/>
    <w:rsid w:val="004C0A45"/>
    <w:rsid w:val="004C0BB4"/>
    <w:rsid w:val="004C1183"/>
    <w:rsid w:val="004C11FA"/>
    <w:rsid w:val="004C12BA"/>
    <w:rsid w:val="004C12F9"/>
    <w:rsid w:val="004C148C"/>
    <w:rsid w:val="004C1619"/>
    <w:rsid w:val="004C1CCE"/>
    <w:rsid w:val="004C216C"/>
    <w:rsid w:val="004C2342"/>
    <w:rsid w:val="004C2383"/>
    <w:rsid w:val="004C268D"/>
    <w:rsid w:val="004C2738"/>
    <w:rsid w:val="004C2868"/>
    <w:rsid w:val="004C2A61"/>
    <w:rsid w:val="004C2A94"/>
    <w:rsid w:val="004C2B2C"/>
    <w:rsid w:val="004C2C2D"/>
    <w:rsid w:val="004C2E8F"/>
    <w:rsid w:val="004C2F94"/>
    <w:rsid w:val="004C2FB4"/>
    <w:rsid w:val="004C3138"/>
    <w:rsid w:val="004C3302"/>
    <w:rsid w:val="004C3879"/>
    <w:rsid w:val="004C3C8F"/>
    <w:rsid w:val="004C42F2"/>
    <w:rsid w:val="004C4710"/>
    <w:rsid w:val="004C4872"/>
    <w:rsid w:val="004C4C57"/>
    <w:rsid w:val="004C4CCC"/>
    <w:rsid w:val="004C4D2A"/>
    <w:rsid w:val="004C503E"/>
    <w:rsid w:val="004C5063"/>
    <w:rsid w:val="004C5251"/>
    <w:rsid w:val="004C589B"/>
    <w:rsid w:val="004C5905"/>
    <w:rsid w:val="004C59A1"/>
    <w:rsid w:val="004C5B99"/>
    <w:rsid w:val="004C5D4E"/>
    <w:rsid w:val="004C5F06"/>
    <w:rsid w:val="004C5FDD"/>
    <w:rsid w:val="004C5FFF"/>
    <w:rsid w:val="004C605A"/>
    <w:rsid w:val="004C60AE"/>
    <w:rsid w:val="004C63EC"/>
    <w:rsid w:val="004C64F4"/>
    <w:rsid w:val="004C68B7"/>
    <w:rsid w:val="004C6A30"/>
    <w:rsid w:val="004C6AB3"/>
    <w:rsid w:val="004C7236"/>
    <w:rsid w:val="004C742D"/>
    <w:rsid w:val="004C762B"/>
    <w:rsid w:val="004C79D5"/>
    <w:rsid w:val="004C7E84"/>
    <w:rsid w:val="004D0216"/>
    <w:rsid w:val="004D0394"/>
    <w:rsid w:val="004D06F3"/>
    <w:rsid w:val="004D087D"/>
    <w:rsid w:val="004D0AF7"/>
    <w:rsid w:val="004D0E57"/>
    <w:rsid w:val="004D11D7"/>
    <w:rsid w:val="004D11EB"/>
    <w:rsid w:val="004D1203"/>
    <w:rsid w:val="004D16B5"/>
    <w:rsid w:val="004D170F"/>
    <w:rsid w:val="004D1922"/>
    <w:rsid w:val="004D1E08"/>
    <w:rsid w:val="004D1ECB"/>
    <w:rsid w:val="004D2166"/>
    <w:rsid w:val="004D21D1"/>
    <w:rsid w:val="004D22C6"/>
    <w:rsid w:val="004D23BD"/>
    <w:rsid w:val="004D2594"/>
    <w:rsid w:val="004D25FD"/>
    <w:rsid w:val="004D2A37"/>
    <w:rsid w:val="004D2B7C"/>
    <w:rsid w:val="004D2CA6"/>
    <w:rsid w:val="004D30E7"/>
    <w:rsid w:val="004D3197"/>
    <w:rsid w:val="004D333E"/>
    <w:rsid w:val="004D34FD"/>
    <w:rsid w:val="004D35B7"/>
    <w:rsid w:val="004D3A9D"/>
    <w:rsid w:val="004D3C14"/>
    <w:rsid w:val="004D3E82"/>
    <w:rsid w:val="004D4385"/>
    <w:rsid w:val="004D465C"/>
    <w:rsid w:val="004D492C"/>
    <w:rsid w:val="004D4BDC"/>
    <w:rsid w:val="004D4C8D"/>
    <w:rsid w:val="004D5249"/>
    <w:rsid w:val="004D5AB0"/>
    <w:rsid w:val="004D6001"/>
    <w:rsid w:val="004D60B2"/>
    <w:rsid w:val="004D632A"/>
    <w:rsid w:val="004D65AD"/>
    <w:rsid w:val="004D6FBC"/>
    <w:rsid w:val="004D7294"/>
    <w:rsid w:val="004D76A8"/>
    <w:rsid w:val="004D76BF"/>
    <w:rsid w:val="004D76C9"/>
    <w:rsid w:val="004D793D"/>
    <w:rsid w:val="004D799C"/>
    <w:rsid w:val="004D7B77"/>
    <w:rsid w:val="004E00DF"/>
    <w:rsid w:val="004E04BC"/>
    <w:rsid w:val="004E052B"/>
    <w:rsid w:val="004E05C2"/>
    <w:rsid w:val="004E060C"/>
    <w:rsid w:val="004E06D3"/>
    <w:rsid w:val="004E089E"/>
    <w:rsid w:val="004E0CC9"/>
    <w:rsid w:val="004E0E55"/>
    <w:rsid w:val="004E104A"/>
    <w:rsid w:val="004E11B9"/>
    <w:rsid w:val="004E1330"/>
    <w:rsid w:val="004E1670"/>
    <w:rsid w:val="004E180C"/>
    <w:rsid w:val="004E1949"/>
    <w:rsid w:val="004E1AB6"/>
    <w:rsid w:val="004E221D"/>
    <w:rsid w:val="004E2618"/>
    <w:rsid w:val="004E2D67"/>
    <w:rsid w:val="004E2F6C"/>
    <w:rsid w:val="004E307C"/>
    <w:rsid w:val="004E3254"/>
    <w:rsid w:val="004E34D7"/>
    <w:rsid w:val="004E367E"/>
    <w:rsid w:val="004E3774"/>
    <w:rsid w:val="004E377B"/>
    <w:rsid w:val="004E3811"/>
    <w:rsid w:val="004E3903"/>
    <w:rsid w:val="004E41E5"/>
    <w:rsid w:val="004E43F2"/>
    <w:rsid w:val="004E44AC"/>
    <w:rsid w:val="004E4727"/>
    <w:rsid w:val="004E49F5"/>
    <w:rsid w:val="004E4AE7"/>
    <w:rsid w:val="004E531D"/>
    <w:rsid w:val="004E563E"/>
    <w:rsid w:val="004E5B43"/>
    <w:rsid w:val="004E5CA8"/>
    <w:rsid w:val="004E5ECF"/>
    <w:rsid w:val="004E6069"/>
    <w:rsid w:val="004E6378"/>
    <w:rsid w:val="004E63E2"/>
    <w:rsid w:val="004E6686"/>
    <w:rsid w:val="004E66A3"/>
    <w:rsid w:val="004E6726"/>
    <w:rsid w:val="004E6745"/>
    <w:rsid w:val="004E67A8"/>
    <w:rsid w:val="004E6802"/>
    <w:rsid w:val="004E6964"/>
    <w:rsid w:val="004E69BD"/>
    <w:rsid w:val="004E6A25"/>
    <w:rsid w:val="004E6B76"/>
    <w:rsid w:val="004E6C19"/>
    <w:rsid w:val="004E6F43"/>
    <w:rsid w:val="004E7026"/>
    <w:rsid w:val="004E71FE"/>
    <w:rsid w:val="004E73DD"/>
    <w:rsid w:val="004E749B"/>
    <w:rsid w:val="004E7539"/>
    <w:rsid w:val="004E7716"/>
    <w:rsid w:val="004E7A6B"/>
    <w:rsid w:val="004E7AF2"/>
    <w:rsid w:val="004E7C56"/>
    <w:rsid w:val="004E7E12"/>
    <w:rsid w:val="004F00E6"/>
    <w:rsid w:val="004F0525"/>
    <w:rsid w:val="004F08A5"/>
    <w:rsid w:val="004F0D8F"/>
    <w:rsid w:val="004F0DEA"/>
    <w:rsid w:val="004F123A"/>
    <w:rsid w:val="004F14C9"/>
    <w:rsid w:val="004F15AA"/>
    <w:rsid w:val="004F16B6"/>
    <w:rsid w:val="004F1B49"/>
    <w:rsid w:val="004F1BB1"/>
    <w:rsid w:val="004F1D44"/>
    <w:rsid w:val="004F1DCA"/>
    <w:rsid w:val="004F1E4F"/>
    <w:rsid w:val="004F2032"/>
    <w:rsid w:val="004F227F"/>
    <w:rsid w:val="004F2290"/>
    <w:rsid w:val="004F22B7"/>
    <w:rsid w:val="004F23FB"/>
    <w:rsid w:val="004F26B5"/>
    <w:rsid w:val="004F2E21"/>
    <w:rsid w:val="004F2EE3"/>
    <w:rsid w:val="004F3226"/>
    <w:rsid w:val="004F33A0"/>
    <w:rsid w:val="004F37A1"/>
    <w:rsid w:val="004F3A21"/>
    <w:rsid w:val="004F410C"/>
    <w:rsid w:val="004F4188"/>
    <w:rsid w:val="004F41E7"/>
    <w:rsid w:val="004F436C"/>
    <w:rsid w:val="004F4742"/>
    <w:rsid w:val="004F4A3F"/>
    <w:rsid w:val="004F4B8D"/>
    <w:rsid w:val="004F50EE"/>
    <w:rsid w:val="004F517B"/>
    <w:rsid w:val="004F5904"/>
    <w:rsid w:val="004F5A77"/>
    <w:rsid w:val="004F5F00"/>
    <w:rsid w:val="004F605A"/>
    <w:rsid w:val="004F6302"/>
    <w:rsid w:val="004F6FB8"/>
    <w:rsid w:val="004F7000"/>
    <w:rsid w:val="004F730D"/>
    <w:rsid w:val="004F756B"/>
    <w:rsid w:val="004F75FD"/>
    <w:rsid w:val="004F77E9"/>
    <w:rsid w:val="00500239"/>
    <w:rsid w:val="005003E7"/>
    <w:rsid w:val="005006A1"/>
    <w:rsid w:val="00500C53"/>
    <w:rsid w:val="00500F5D"/>
    <w:rsid w:val="00501088"/>
    <w:rsid w:val="005011E4"/>
    <w:rsid w:val="00501327"/>
    <w:rsid w:val="005014C4"/>
    <w:rsid w:val="00501511"/>
    <w:rsid w:val="005015B3"/>
    <w:rsid w:val="00501834"/>
    <w:rsid w:val="00501C19"/>
    <w:rsid w:val="00501F50"/>
    <w:rsid w:val="00502057"/>
    <w:rsid w:val="00502082"/>
    <w:rsid w:val="0050209E"/>
    <w:rsid w:val="005022BF"/>
    <w:rsid w:val="0050253D"/>
    <w:rsid w:val="005027DA"/>
    <w:rsid w:val="00502B2E"/>
    <w:rsid w:val="00502B47"/>
    <w:rsid w:val="005031EE"/>
    <w:rsid w:val="005032AE"/>
    <w:rsid w:val="005037E0"/>
    <w:rsid w:val="0050385A"/>
    <w:rsid w:val="00503A5C"/>
    <w:rsid w:val="00503B6E"/>
    <w:rsid w:val="00503BFF"/>
    <w:rsid w:val="00503C28"/>
    <w:rsid w:val="00503C94"/>
    <w:rsid w:val="0050402F"/>
    <w:rsid w:val="005041F3"/>
    <w:rsid w:val="005042D6"/>
    <w:rsid w:val="0050445E"/>
    <w:rsid w:val="0050463D"/>
    <w:rsid w:val="005047FC"/>
    <w:rsid w:val="005049A2"/>
    <w:rsid w:val="00504E20"/>
    <w:rsid w:val="00505467"/>
    <w:rsid w:val="0050558F"/>
    <w:rsid w:val="005055B9"/>
    <w:rsid w:val="005058F6"/>
    <w:rsid w:val="0050598F"/>
    <w:rsid w:val="00505B55"/>
    <w:rsid w:val="0050608B"/>
    <w:rsid w:val="005060D8"/>
    <w:rsid w:val="0050639B"/>
    <w:rsid w:val="00506582"/>
    <w:rsid w:val="005066C4"/>
    <w:rsid w:val="00506754"/>
    <w:rsid w:val="00506EA0"/>
    <w:rsid w:val="00506FDF"/>
    <w:rsid w:val="005072BB"/>
    <w:rsid w:val="00507598"/>
    <w:rsid w:val="00507843"/>
    <w:rsid w:val="00507B15"/>
    <w:rsid w:val="00507F85"/>
    <w:rsid w:val="0051026F"/>
    <w:rsid w:val="0051083F"/>
    <w:rsid w:val="0051091F"/>
    <w:rsid w:val="00510A2F"/>
    <w:rsid w:val="00510D57"/>
    <w:rsid w:val="00510E09"/>
    <w:rsid w:val="00510ED0"/>
    <w:rsid w:val="00511504"/>
    <w:rsid w:val="005117B7"/>
    <w:rsid w:val="00511DA3"/>
    <w:rsid w:val="005120FB"/>
    <w:rsid w:val="005121F4"/>
    <w:rsid w:val="0051266E"/>
    <w:rsid w:val="00512A61"/>
    <w:rsid w:val="00512B53"/>
    <w:rsid w:val="0051300D"/>
    <w:rsid w:val="0051326C"/>
    <w:rsid w:val="005140DB"/>
    <w:rsid w:val="00514205"/>
    <w:rsid w:val="005142CE"/>
    <w:rsid w:val="00514587"/>
    <w:rsid w:val="005147DD"/>
    <w:rsid w:val="00514B20"/>
    <w:rsid w:val="00514DE9"/>
    <w:rsid w:val="00514EEE"/>
    <w:rsid w:val="00515569"/>
    <w:rsid w:val="0051587C"/>
    <w:rsid w:val="00515A37"/>
    <w:rsid w:val="005163C2"/>
    <w:rsid w:val="005169AD"/>
    <w:rsid w:val="00516B6E"/>
    <w:rsid w:val="00516D7E"/>
    <w:rsid w:val="00516F94"/>
    <w:rsid w:val="00517171"/>
    <w:rsid w:val="00517392"/>
    <w:rsid w:val="00517586"/>
    <w:rsid w:val="005176E9"/>
    <w:rsid w:val="0051796E"/>
    <w:rsid w:val="00517F53"/>
    <w:rsid w:val="00520071"/>
    <w:rsid w:val="005200F5"/>
    <w:rsid w:val="00520553"/>
    <w:rsid w:val="0052060D"/>
    <w:rsid w:val="00520681"/>
    <w:rsid w:val="00520863"/>
    <w:rsid w:val="005208D7"/>
    <w:rsid w:val="00520B6B"/>
    <w:rsid w:val="00520C79"/>
    <w:rsid w:val="00520D3F"/>
    <w:rsid w:val="00520E6D"/>
    <w:rsid w:val="00520F32"/>
    <w:rsid w:val="0052104F"/>
    <w:rsid w:val="005212D7"/>
    <w:rsid w:val="00521508"/>
    <w:rsid w:val="00521FE5"/>
    <w:rsid w:val="00522113"/>
    <w:rsid w:val="00522445"/>
    <w:rsid w:val="00522578"/>
    <w:rsid w:val="00522ADC"/>
    <w:rsid w:val="00522E8D"/>
    <w:rsid w:val="00522FB8"/>
    <w:rsid w:val="005232EF"/>
    <w:rsid w:val="0052488E"/>
    <w:rsid w:val="00524CE5"/>
    <w:rsid w:val="00524DFF"/>
    <w:rsid w:val="00524F6A"/>
    <w:rsid w:val="005251E2"/>
    <w:rsid w:val="005251FB"/>
    <w:rsid w:val="00525649"/>
    <w:rsid w:val="00525739"/>
    <w:rsid w:val="00525A81"/>
    <w:rsid w:val="00525ABB"/>
    <w:rsid w:val="00525CDC"/>
    <w:rsid w:val="00525D97"/>
    <w:rsid w:val="005260A0"/>
    <w:rsid w:val="00526106"/>
    <w:rsid w:val="00526367"/>
    <w:rsid w:val="00526752"/>
    <w:rsid w:val="00526AD3"/>
    <w:rsid w:val="00526BD4"/>
    <w:rsid w:val="00526D45"/>
    <w:rsid w:val="00526E97"/>
    <w:rsid w:val="00527172"/>
    <w:rsid w:val="00527486"/>
    <w:rsid w:val="005274BF"/>
    <w:rsid w:val="0052770B"/>
    <w:rsid w:val="00527B3C"/>
    <w:rsid w:val="00527BFD"/>
    <w:rsid w:val="00527DE5"/>
    <w:rsid w:val="00530136"/>
    <w:rsid w:val="005301F3"/>
    <w:rsid w:val="00530299"/>
    <w:rsid w:val="005303C4"/>
    <w:rsid w:val="00530433"/>
    <w:rsid w:val="005306AA"/>
    <w:rsid w:val="0053087B"/>
    <w:rsid w:val="00530E54"/>
    <w:rsid w:val="00531129"/>
    <w:rsid w:val="005315B9"/>
    <w:rsid w:val="005316E0"/>
    <w:rsid w:val="00531A3C"/>
    <w:rsid w:val="00531A54"/>
    <w:rsid w:val="005320A9"/>
    <w:rsid w:val="005320C2"/>
    <w:rsid w:val="0053242C"/>
    <w:rsid w:val="0053257C"/>
    <w:rsid w:val="00532861"/>
    <w:rsid w:val="00532A03"/>
    <w:rsid w:val="00532A82"/>
    <w:rsid w:val="00532AD3"/>
    <w:rsid w:val="00532C7A"/>
    <w:rsid w:val="00533175"/>
    <w:rsid w:val="005334CC"/>
    <w:rsid w:val="00533504"/>
    <w:rsid w:val="0053360F"/>
    <w:rsid w:val="005336F6"/>
    <w:rsid w:val="0053376B"/>
    <w:rsid w:val="00533B91"/>
    <w:rsid w:val="00533BC2"/>
    <w:rsid w:val="00533D2A"/>
    <w:rsid w:val="00533D4B"/>
    <w:rsid w:val="00534529"/>
    <w:rsid w:val="005348C1"/>
    <w:rsid w:val="0053499C"/>
    <w:rsid w:val="00534D3B"/>
    <w:rsid w:val="00534E22"/>
    <w:rsid w:val="00535273"/>
    <w:rsid w:val="0053587E"/>
    <w:rsid w:val="0053592E"/>
    <w:rsid w:val="00535F75"/>
    <w:rsid w:val="00535F82"/>
    <w:rsid w:val="005360A8"/>
    <w:rsid w:val="0053610B"/>
    <w:rsid w:val="005364C1"/>
    <w:rsid w:val="0053672C"/>
    <w:rsid w:val="0053676D"/>
    <w:rsid w:val="00536AD2"/>
    <w:rsid w:val="00536D26"/>
    <w:rsid w:val="0053719F"/>
    <w:rsid w:val="0053726E"/>
    <w:rsid w:val="005374BA"/>
    <w:rsid w:val="005378B2"/>
    <w:rsid w:val="00537A47"/>
    <w:rsid w:val="00537AA1"/>
    <w:rsid w:val="00540007"/>
    <w:rsid w:val="005403E1"/>
    <w:rsid w:val="005405FF"/>
    <w:rsid w:val="00540B40"/>
    <w:rsid w:val="00540CFD"/>
    <w:rsid w:val="00540D18"/>
    <w:rsid w:val="005414F3"/>
    <w:rsid w:val="005418E7"/>
    <w:rsid w:val="00541D2B"/>
    <w:rsid w:val="0054242F"/>
    <w:rsid w:val="005424F3"/>
    <w:rsid w:val="00542747"/>
    <w:rsid w:val="005429F0"/>
    <w:rsid w:val="00542C7F"/>
    <w:rsid w:val="00542DFF"/>
    <w:rsid w:val="0054344C"/>
    <w:rsid w:val="005434D4"/>
    <w:rsid w:val="0054356E"/>
    <w:rsid w:val="00543825"/>
    <w:rsid w:val="00543975"/>
    <w:rsid w:val="00543AAC"/>
    <w:rsid w:val="00543FA7"/>
    <w:rsid w:val="00543FB8"/>
    <w:rsid w:val="005441B3"/>
    <w:rsid w:val="005444A7"/>
    <w:rsid w:val="005444BE"/>
    <w:rsid w:val="005445C7"/>
    <w:rsid w:val="00544E32"/>
    <w:rsid w:val="005450AA"/>
    <w:rsid w:val="005450F2"/>
    <w:rsid w:val="005452D0"/>
    <w:rsid w:val="005453BA"/>
    <w:rsid w:val="005453BE"/>
    <w:rsid w:val="005454CB"/>
    <w:rsid w:val="0054569D"/>
    <w:rsid w:val="005456FF"/>
    <w:rsid w:val="00545A58"/>
    <w:rsid w:val="00546327"/>
    <w:rsid w:val="005468B3"/>
    <w:rsid w:val="00546F00"/>
    <w:rsid w:val="0054734D"/>
    <w:rsid w:val="005473B7"/>
    <w:rsid w:val="005476CC"/>
    <w:rsid w:val="0054777D"/>
    <w:rsid w:val="00547D83"/>
    <w:rsid w:val="00547E76"/>
    <w:rsid w:val="005500E7"/>
    <w:rsid w:val="005500EE"/>
    <w:rsid w:val="0055051F"/>
    <w:rsid w:val="005505BE"/>
    <w:rsid w:val="00550781"/>
    <w:rsid w:val="00550A97"/>
    <w:rsid w:val="00550E76"/>
    <w:rsid w:val="00550F78"/>
    <w:rsid w:val="00550FE0"/>
    <w:rsid w:val="005519F7"/>
    <w:rsid w:val="00551CA8"/>
    <w:rsid w:val="00551F6F"/>
    <w:rsid w:val="00551F85"/>
    <w:rsid w:val="005525EA"/>
    <w:rsid w:val="00552A45"/>
    <w:rsid w:val="00552B1F"/>
    <w:rsid w:val="00553124"/>
    <w:rsid w:val="0055312F"/>
    <w:rsid w:val="00553132"/>
    <w:rsid w:val="005532D6"/>
    <w:rsid w:val="00553404"/>
    <w:rsid w:val="00553A05"/>
    <w:rsid w:val="00553B08"/>
    <w:rsid w:val="00553EAD"/>
    <w:rsid w:val="0055445E"/>
    <w:rsid w:val="00554578"/>
    <w:rsid w:val="00554AD8"/>
    <w:rsid w:val="00554D3C"/>
    <w:rsid w:val="00554DA4"/>
    <w:rsid w:val="00554DBC"/>
    <w:rsid w:val="00554E8A"/>
    <w:rsid w:val="00554F3F"/>
    <w:rsid w:val="005552BB"/>
    <w:rsid w:val="0055530F"/>
    <w:rsid w:val="005553D1"/>
    <w:rsid w:val="00555577"/>
    <w:rsid w:val="005555E7"/>
    <w:rsid w:val="005555FD"/>
    <w:rsid w:val="005557C0"/>
    <w:rsid w:val="005565D5"/>
    <w:rsid w:val="00556870"/>
    <w:rsid w:val="005568DA"/>
    <w:rsid w:val="00556AB0"/>
    <w:rsid w:val="00556C23"/>
    <w:rsid w:val="00556C31"/>
    <w:rsid w:val="00556D5D"/>
    <w:rsid w:val="00556DC6"/>
    <w:rsid w:val="0055705F"/>
    <w:rsid w:val="005575CB"/>
    <w:rsid w:val="0055765E"/>
    <w:rsid w:val="00557A7D"/>
    <w:rsid w:val="005601DD"/>
    <w:rsid w:val="0056027C"/>
    <w:rsid w:val="00560361"/>
    <w:rsid w:val="005606A5"/>
    <w:rsid w:val="00560B65"/>
    <w:rsid w:val="005611D1"/>
    <w:rsid w:val="00561266"/>
    <w:rsid w:val="0056187B"/>
    <w:rsid w:val="005618B9"/>
    <w:rsid w:val="005618E7"/>
    <w:rsid w:val="00561E6D"/>
    <w:rsid w:val="00561FAC"/>
    <w:rsid w:val="00562072"/>
    <w:rsid w:val="005626CD"/>
    <w:rsid w:val="0056270A"/>
    <w:rsid w:val="00562A49"/>
    <w:rsid w:val="00562A58"/>
    <w:rsid w:val="00562DED"/>
    <w:rsid w:val="00563022"/>
    <w:rsid w:val="00563318"/>
    <w:rsid w:val="005633BE"/>
    <w:rsid w:val="005634C3"/>
    <w:rsid w:val="00563706"/>
    <w:rsid w:val="00563C0C"/>
    <w:rsid w:val="00563DAD"/>
    <w:rsid w:val="00564230"/>
    <w:rsid w:val="005643C3"/>
    <w:rsid w:val="0056457F"/>
    <w:rsid w:val="005646FF"/>
    <w:rsid w:val="00564782"/>
    <w:rsid w:val="00564873"/>
    <w:rsid w:val="005648FC"/>
    <w:rsid w:val="00564C15"/>
    <w:rsid w:val="00564C8D"/>
    <w:rsid w:val="00564D24"/>
    <w:rsid w:val="00564F8D"/>
    <w:rsid w:val="00565814"/>
    <w:rsid w:val="005659FA"/>
    <w:rsid w:val="00565AD7"/>
    <w:rsid w:val="00565EFC"/>
    <w:rsid w:val="00566109"/>
    <w:rsid w:val="005666A3"/>
    <w:rsid w:val="00566AD5"/>
    <w:rsid w:val="00566E77"/>
    <w:rsid w:val="005671E0"/>
    <w:rsid w:val="0056751E"/>
    <w:rsid w:val="005675BE"/>
    <w:rsid w:val="00567711"/>
    <w:rsid w:val="005677E8"/>
    <w:rsid w:val="00567AD4"/>
    <w:rsid w:val="00567B35"/>
    <w:rsid w:val="00567BCE"/>
    <w:rsid w:val="00570184"/>
    <w:rsid w:val="0057018F"/>
    <w:rsid w:val="00570489"/>
    <w:rsid w:val="005706F5"/>
    <w:rsid w:val="005708E0"/>
    <w:rsid w:val="005709AA"/>
    <w:rsid w:val="00570E89"/>
    <w:rsid w:val="00571029"/>
    <w:rsid w:val="00571271"/>
    <w:rsid w:val="005712D0"/>
    <w:rsid w:val="00571366"/>
    <w:rsid w:val="005715E4"/>
    <w:rsid w:val="00571A88"/>
    <w:rsid w:val="00571D00"/>
    <w:rsid w:val="00571EFD"/>
    <w:rsid w:val="005722CD"/>
    <w:rsid w:val="00572419"/>
    <w:rsid w:val="00572732"/>
    <w:rsid w:val="00572DEB"/>
    <w:rsid w:val="00573150"/>
    <w:rsid w:val="005737F5"/>
    <w:rsid w:val="00573C50"/>
    <w:rsid w:val="00573C68"/>
    <w:rsid w:val="00573E79"/>
    <w:rsid w:val="0057412A"/>
    <w:rsid w:val="00574179"/>
    <w:rsid w:val="005741BC"/>
    <w:rsid w:val="005745AC"/>
    <w:rsid w:val="005746F6"/>
    <w:rsid w:val="00574A62"/>
    <w:rsid w:val="00574CE9"/>
    <w:rsid w:val="00574D5A"/>
    <w:rsid w:val="00574F63"/>
    <w:rsid w:val="005750C2"/>
    <w:rsid w:val="005751E5"/>
    <w:rsid w:val="00575887"/>
    <w:rsid w:val="00575B98"/>
    <w:rsid w:val="00575C63"/>
    <w:rsid w:val="00575CD2"/>
    <w:rsid w:val="00575D74"/>
    <w:rsid w:val="00576112"/>
    <w:rsid w:val="005764C0"/>
    <w:rsid w:val="00576558"/>
    <w:rsid w:val="005765AD"/>
    <w:rsid w:val="005767E3"/>
    <w:rsid w:val="00576BC3"/>
    <w:rsid w:val="00576D9D"/>
    <w:rsid w:val="00576DC8"/>
    <w:rsid w:val="005773C3"/>
    <w:rsid w:val="0057761F"/>
    <w:rsid w:val="00577773"/>
    <w:rsid w:val="0057787E"/>
    <w:rsid w:val="00577A5F"/>
    <w:rsid w:val="00577A9A"/>
    <w:rsid w:val="00577C4D"/>
    <w:rsid w:val="00577F6A"/>
    <w:rsid w:val="005800AB"/>
    <w:rsid w:val="00580436"/>
    <w:rsid w:val="005804A6"/>
    <w:rsid w:val="005808BC"/>
    <w:rsid w:val="00580B44"/>
    <w:rsid w:val="00580DC7"/>
    <w:rsid w:val="00580E0A"/>
    <w:rsid w:val="00581398"/>
    <w:rsid w:val="00581708"/>
    <w:rsid w:val="0058173F"/>
    <w:rsid w:val="0058185D"/>
    <w:rsid w:val="005818E6"/>
    <w:rsid w:val="005819CC"/>
    <w:rsid w:val="00581A36"/>
    <w:rsid w:val="00581F61"/>
    <w:rsid w:val="005822B5"/>
    <w:rsid w:val="005823E3"/>
    <w:rsid w:val="005824FD"/>
    <w:rsid w:val="00582588"/>
    <w:rsid w:val="0058269A"/>
    <w:rsid w:val="00582A03"/>
    <w:rsid w:val="00582A3E"/>
    <w:rsid w:val="00582A97"/>
    <w:rsid w:val="00582D71"/>
    <w:rsid w:val="005834B0"/>
    <w:rsid w:val="005834E4"/>
    <w:rsid w:val="0058398C"/>
    <w:rsid w:val="005839D9"/>
    <w:rsid w:val="00583AED"/>
    <w:rsid w:val="00583F0D"/>
    <w:rsid w:val="00583F8B"/>
    <w:rsid w:val="00584043"/>
    <w:rsid w:val="0058439E"/>
    <w:rsid w:val="005843C7"/>
    <w:rsid w:val="005844BD"/>
    <w:rsid w:val="00584E0A"/>
    <w:rsid w:val="00584E5D"/>
    <w:rsid w:val="0058524C"/>
    <w:rsid w:val="00585555"/>
    <w:rsid w:val="00585558"/>
    <w:rsid w:val="00585E0A"/>
    <w:rsid w:val="0058625A"/>
    <w:rsid w:val="0058628E"/>
    <w:rsid w:val="005863BA"/>
    <w:rsid w:val="005865F5"/>
    <w:rsid w:val="00586B68"/>
    <w:rsid w:val="00586C4D"/>
    <w:rsid w:val="00586C60"/>
    <w:rsid w:val="00586E62"/>
    <w:rsid w:val="00586F4C"/>
    <w:rsid w:val="00587311"/>
    <w:rsid w:val="00587484"/>
    <w:rsid w:val="00587633"/>
    <w:rsid w:val="005877BF"/>
    <w:rsid w:val="00587F1F"/>
    <w:rsid w:val="005901E5"/>
    <w:rsid w:val="005901F5"/>
    <w:rsid w:val="0059035A"/>
    <w:rsid w:val="00590640"/>
    <w:rsid w:val="0059073F"/>
    <w:rsid w:val="00590BFA"/>
    <w:rsid w:val="00590D6F"/>
    <w:rsid w:val="00590D74"/>
    <w:rsid w:val="0059102E"/>
    <w:rsid w:val="0059134A"/>
    <w:rsid w:val="0059148D"/>
    <w:rsid w:val="00591896"/>
    <w:rsid w:val="005919B3"/>
    <w:rsid w:val="00591C73"/>
    <w:rsid w:val="00591D87"/>
    <w:rsid w:val="00591DBF"/>
    <w:rsid w:val="00592000"/>
    <w:rsid w:val="005922B7"/>
    <w:rsid w:val="00592345"/>
    <w:rsid w:val="0059263F"/>
    <w:rsid w:val="00592831"/>
    <w:rsid w:val="00592C54"/>
    <w:rsid w:val="005931E1"/>
    <w:rsid w:val="005931F6"/>
    <w:rsid w:val="00593564"/>
    <w:rsid w:val="00593567"/>
    <w:rsid w:val="00593940"/>
    <w:rsid w:val="00593948"/>
    <w:rsid w:val="00594008"/>
    <w:rsid w:val="0059429D"/>
    <w:rsid w:val="00594465"/>
    <w:rsid w:val="00594516"/>
    <w:rsid w:val="00594921"/>
    <w:rsid w:val="005949BA"/>
    <w:rsid w:val="00594A7A"/>
    <w:rsid w:val="00594D61"/>
    <w:rsid w:val="005955DE"/>
    <w:rsid w:val="00595956"/>
    <w:rsid w:val="005959BB"/>
    <w:rsid w:val="00595B7D"/>
    <w:rsid w:val="00595CAB"/>
    <w:rsid w:val="00595FBC"/>
    <w:rsid w:val="0059618D"/>
    <w:rsid w:val="0059634D"/>
    <w:rsid w:val="005963A2"/>
    <w:rsid w:val="005964B3"/>
    <w:rsid w:val="0059658C"/>
    <w:rsid w:val="005965AF"/>
    <w:rsid w:val="00596681"/>
    <w:rsid w:val="00596730"/>
    <w:rsid w:val="00596B54"/>
    <w:rsid w:val="005970F1"/>
    <w:rsid w:val="0059765B"/>
    <w:rsid w:val="00597E77"/>
    <w:rsid w:val="005A00B9"/>
    <w:rsid w:val="005A02F2"/>
    <w:rsid w:val="005A08D7"/>
    <w:rsid w:val="005A0A6B"/>
    <w:rsid w:val="005A0C58"/>
    <w:rsid w:val="005A100E"/>
    <w:rsid w:val="005A16F7"/>
    <w:rsid w:val="005A1B2B"/>
    <w:rsid w:val="005A2493"/>
    <w:rsid w:val="005A2546"/>
    <w:rsid w:val="005A258D"/>
    <w:rsid w:val="005A314D"/>
    <w:rsid w:val="005A31A9"/>
    <w:rsid w:val="005A321F"/>
    <w:rsid w:val="005A33A8"/>
    <w:rsid w:val="005A3461"/>
    <w:rsid w:val="005A350E"/>
    <w:rsid w:val="005A36F6"/>
    <w:rsid w:val="005A37BB"/>
    <w:rsid w:val="005A3815"/>
    <w:rsid w:val="005A3B14"/>
    <w:rsid w:val="005A3D6F"/>
    <w:rsid w:val="005A4072"/>
    <w:rsid w:val="005A4361"/>
    <w:rsid w:val="005A446B"/>
    <w:rsid w:val="005A46A7"/>
    <w:rsid w:val="005A4707"/>
    <w:rsid w:val="005A4774"/>
    <w:rsid w:val="005A4925"/>
    <w:rsid w:val="005A5309"/>
    <w:rsid w:val="005A5452"/>
    <w:rsid w:val="005A5BB9"/>
    <w:rsid w:val="005A637E"/>
    <w:rsid w:val="005A63E7"/>
    <w:rsid w:val="005A6414"/>
    <w:rsid w:val="005A6569"/>
    <w:rsid w:val="005A6BEE"/>
    <w:rsid w:val="005A6C5C"/>
    <w:rsid w:val="005A6EAE"/>
    <w:rsid w:val="005A725C"/>
    <w:rsid w:val="005A756D"/>
    <w:rsid w:val="005A797F"/>
    <w:rsid w:val="005A79EF"/>
    <w:rsid w:val="005A7A27"/>
    <w:rsid w:val="005B0090"/>
    <w:rsid w:val="005B0311"/>
    <w:rsid w:val="005B036A"/>
    <w:rsid w:val="005B0836"/>
    <w:rsid w:val="005B0891"/>
    <w:rsid w:val="005B08B8"/>
    <w:rsid w:val="005B1093"/>
    <w:rsid w:val="005B14F5"/>
    <w:rsid w:val="005B157F"/>
    <w:rsid w:val="005B1717"/>
    <w:rsid w:val="005B1725"/>
    <w:rsid w:val="005B1A86"/>
    <w:rsid w:val="005B1BCE"/>
    <w:rsid w:val="005B1E76"/>
    <w:rsid w:val="005B20AD"/>
    <w:rsid w:val="005B2C1B"/>
    <w:rsid w:val="005B2E5A"/>
    <w:rsid w:val="005B30B5"/>
    <w:rsid w:val="005B3123"/>
    <w:rsid w:val="005B3909"/>
    <w:rsid w:val="005B399E"/>
    <w:rsid w:val="005B3CA3"/>
    <w:rsid w:val="005B3FC4"/>
    <w:rsid w:val="005B45A2"/>
    <w:rsid w:val="005B464B"/>
    <w:rsid w:val="005B47A6"/>
    <w:rsid w:val="005B4B58"/>
    <w:rsid w:val="005B4B9B"/>
    <w:rsid w:val="005B53B8"/>
    <w:rsid w:val="005B53C0"/>
    <w:rsid w:val="005B5493"/>
    <w:rsid w:val="005B5746"/>
    <w:rsid w:val="005B59DB"/>
    <w:rsid w:val="005B5A95"/>
    <w:rsid w:val="005B6139"/>
    <w:rsid w:val="005B62AB"/>
    <w:rsid w:val="005B65F1"/>
    <w:rsid w:val="005B66D4"/>
    <w:rsid w:val="005B6708"/>
    <w:rsid w:val="005B6781"/>
    <w:rsid w:val="005B6970"/>
    <w:rsid w:val="005B6CAE"/>
    <w:rsid w:val="005B6CD7"/>
    <w:rsid w:val="005B6D2B"/>
    <w:rsid w:val="005B6F55"/>
    <w:rsid w:val="005C03DC"/>
    <w:rsid w:val="005C042A"/>
    <w:rsid w:val="005C04A8"/>
    <w:rsid w:val="005C05CF"/>
    <w:rsid w:val="005C0AC1"/>
    <w:rsid w:val="005C0BDE"/>
    <w:rsid w:val="005C0E59"/>
    <w:rsid w:val="005C0F0A"/>
    <w:rsid w:val="005C0F97"/>
    <w:rsid w:val="005C11B6"/>
    <w:rsid w:val="005C125C"/>
    <w:rsid w:val="005C12B1"/>
    <w:rsid w:val="005C1459"/>
    <w:rsid w:val="005C1479"/>
    <w:rsid w:val="005C152F"/>
    <w:rsid w:val="005C15FA"/>
    <w:rsid w:val="005C197E"/>
    <w:rsid w:val="005C1B49"/>
    <w:rsid w:val="005C1F5E"/>
    <w:rsid w:val="005C2189"/>
    <w:rsid w:val="005C218B"/>
    <w:rsid w:val="005C22EE"/>
    <w:rsid w:val="005C2B71"/>
    <w:rsid w:val="005C2DC5"/>
    <w:rsid w:val="005C2F6E"/>
    <w:rsid w:val="005C300C"/>
    <w:rsid w:val="005C311B"/>
    <w:rsid w:val="005C315C"/>
    <w:rsid w:val="005C3309"/>
    <w:rsid w:val="005C33B8"/>
    <w:rsid w:val="005C3479"/>
    <w:rsid w:val="005C3712"/>
    <w:rsid w:val="005C3907"/>
    <w:rsid w:val="005C3DC9"/>
    <w:rsid w:val="005C3DF1"/>
    <w:rsid w:val="005C3EDC"/>
    <w:rsid w:val="005C3F9B"/>
    <w:rsid w:val="005C4288"/>
    <w:rsid w:val="005C4364"/>
    <w:rsid w:val="005C4604"/>
    <w:rsid w:val="005C49AF"/>
    <w:rsid w:val="005C4A82"/>
    <w:rsid w:val="005C4AAD"/>
    <w:rsid w:val="005C4BE4"/>
    <w:rsid w:val="005C4C55"/>
    <w:rsid w:val="005C4F3D"/>
    <w:rsid w:val="005C5210"/>
    <w:rsid w:val="005C5223"/>
    <w:rsid w:val="005C5487"/>
    <w:rsid w:val="005C5560"/>
    <w:rsid w:val="005C5651"/>
    <w:rsid w:val="005C57E4"/>
    <w:rsid w:val="005C585D"/>
    <w:rsid w:val="005C58FC"/>
    <w:rsid w:val="005C5ADC"/>
    <w:rsid w:val="005C5C88"/>
    <w:rsid w:val="005C5D13"/>
    <w:rsid w:val="005C5FBC"/>
    <w:rsid w:val="005C67A7"/>
    <w:rsid w:val="005C6918"/>
    <w:rsid w:val="005C6CAF"/>
    <w:rsid w:val="005C70CF"/>
    <w:rsid w:val="005C718B"/>
    <w:rsid w:val="005C7489"/>
    <w:rsid w:val="005C7A36"/>
    <w:rsid w:val="005C7B1D"/>
    <w:rsid w:val="005C7C3D"/>
    <w:rsid w:val="005C7E44"/>
    <w:rsid w:val="005D0048"/>
    <w:rsid w:val="005D00E2"/>
    <w:rsid w:val="005D012B"/>
    <w:rsid w:val="005D0686"/>
    <w:rsid w:val="005D0E7B"/>
    <w:rsid w:val="005D1066"/>
    <w:rsid w:val="005D12C7"/>
    <w:rsid w:val="005D12EF"/>
    <w:rsid w:val="005D13E2"/>
    <w:rsid w:val="005D1623"/>
    <w:rsid w:val="005D189C"/>
    <w:rsid w:val="005D192B"/>
    <w:rsid w:val="005D1A99"/>
    <w:rsid w:val="005D1FF2"/>
    <w:rsid w:val="005D20C7"/>
    <w:rsid w:val="005D2132"/>
    <w:rsid w:val="005D21B9"/>
    <w:rsid w:val="005D2394"/>
    <w:rsid w:val="005D2909"/>
    <w:rsid w:val="005D294C"/>
    <w:rsid w:val="005D2C54"/>
    <w:rsid w:val="005D2D23"/>
    <w:rsid w:val="005D2D54"/>
    <w:rsid w:val="005D2D98"/>
    <w:rsid w:val="005D30BA"/>
    <w:rsid w:val="005D32F7"/>
    <w:rsid w:val="005D3588"/>
    <w:rsid w:val="005D3597"/>
    <w:rsid w:val="005D389F"/>
    <w:rsid w:val="005D39BE"/>
    <w:rsid w:val="005D4358"/>
    <w:rsid w:val="005D46F8"/>
    <w:rsid w:val="005D4717"/>
    <w:rsid w:val="005D4941"/>
    <w:rsid w:val="005D5045"/>
    <w:rsid w:val="005D50C4"/>
    <w:rsid w:val="005D51D6"/>
    <w:rsid w:val="005D52DB"/>
    <w:rsid w:val="005D54BE"/>
    <w:rsid w:val="005D558B"/>
    <w:rsid w:val="005D589E"/>
    <w:rsid w:val="005D597E"/>
    <w:rsid w:val="005D5B0B"/>
    <w:rsid w:val="005D5BE6"/>
    <w:rsid w:val="005D5DE9"/>
    <w:rsid w:val="005D5F8D"/>
    <w:rsid w:val="005D6063"/>
    <w:rsid w:val="005D60F7"/>
    <w:rsid w:val="005D60FB"/>
    <w:rsid w:val="005D61CF"/>
    <w:rsid w:val="005D6495"/>
    <w:rsid w:val="005D6649"/>
    <w:rsid w:val="005D6A5E"/>
    <w:rsid w:val="005D6ACD"/>
    <w:rsid w:val="005D6CB6"/>
    <w:rsid w:val="005D6DD8"/>
    <w:rsid w:val="005D6E64"/>
    <w:rsid w:val="005D6EB1"/>
    <w:rsid w:val="005D6ECB"/>
    <w:rsid w:val="005D6F43"/>
    <w:rsid w:val="005D7103"/>
    <w:rsid w:val="005D7316"/>
    <w:rsid w:val="005D789B"/>
    <w:rsid w:val="005D7C9C"/>
    <w:rsid w:val="005E02BC"/>
    <w:rsid w:val="005E05DD"/>
    <w:rsid w:val="005E06E8"/>
    <w:rsid w:val="005E0947"/>
    <w:rsid w:val="005E1102"/>
    <w:rsid w:val="005E1272"/>
    <w:rsid w:val="005E143B"/>
    <w:rsid w:val="005E15E1"/>
    <w:rsid w:val="005E1B4A"/>
    <w:rsid w:val="005E1C58"/>
    <w:rsid w:val="005E1D5C"/>
    <w:rsid w:val="005E1DB9"/>
    <w:rsid w:val="005E1E0E"/>
    <w:rsid w:val="005E2007"/>
    <w:rsid w:val="005E2069"/>
    <w:rsid w:val="005E2091"/>
    <w:rsid w:val="005E247E"/>
    <w:rsid w:val="005E262B"/>
    <w:rsid w:val="005E28F3"/>
    <w:rsid w:val="005E2D40"/>
    <w:rsid w:val="005E3080"/>
    <w:rsid w:val="005E30A4"/>
    <w:rsid w:val="005E30E9"/>
    <w:rsid w:val="005E34E9"/>
    <w:rsid w:val="005E357B"/>
    <w:rsid w:val="005E35CF"/>
    <w:rsid w:val="005E361E"/>
    <w:rsid w:val="005E3702"/>
    <w:rsid w:val="005E3BC5"/>
    <w:rsid w:val="005E3C93"/>
    <w:rsid w:val="005E3CD4"/>
    <w:rsid w:val="005E3D0B"/>
    <w:rsid w:val="005E40B3"/>
    <w:rsid w:val="005E4390"/>
    <w:rsid w:val="005E4473"/>
    <w:rsid w:val="005E459D"/>
    <w:rsid w:val="005E4F0E"/>
    <w:rsid w:val="005E4FF7"/>
    <w:rsid w:val="005E507A"/>
    <w:rsid w:val="005E5308"/>
    <w:rsid w:val="005E5311"/>
    <w:rsid w:val="005E551D"/>
    <w:rsid w:val="005E56A8"/>
    <w:rsid w:val="005E56D9"/>
    <w:rsid w:val="005E5741"/>
    <w:rsid w:val="005E593C"/>
    <w:rsid w:val="005E5CF4"/>
    <w:rsid w:val="005E5DC3"/>
    <w:rsid w:val="005E5DF7"/>
    <w:rsid w:val="005E6245"/>
    <w:rsid w:val="005E62E9"/>
    <w:rsid w:val="005E67B3"/>
    <w:rsid w:val="005E680F"/>
    <w:rsid w:val="005E6916"/>
    <w:rsid w:val="005E6ADF"/>
    <w:rsid w:val="005E6B33"/>
    <w:rsid w:val="005E70B5"/>
    <w:rsid w:val="005E7706"/>
    <w:rsid w:val="005E7921"/>
    <w:rsid w:val="005E7B73"/>
    <w:rsid w:val="005E7BF8"/>
    <w:rsid w:val="005F01E0"/>
    <w:rsid w:val="005F08CE"/>
    <w:rsid w:val="005F0BE7"/>
    <w:rsid w:val="005F0C67"/>
    <w:rsid w:val="005F14D1"/>
    <w:rsid w:val="005F14EC"/>
    <w:rsid w:val="005F14FE"/>
    <w:rsid w:val="005F1A46"/>
    <w:rsid w:val="005F1B55"/>
    <w:rsid w:val="005F1BA6"/>
    <w:rsid w:val="005F1D39"/>
    <w:rsid w:val="005F1F48"/>
    <w:rsid w:val="005F21DA"/>
    <w:rsid w:val="005F2628"/>
    <w:rsid w:val="005F26EC"/>
    <w:rsid w:val="005F2B86"/>
    <w:rsid w:val="005F3072"/>
    <w:rsid w:val="005F3107"/>
    <w:rsid w:val="005F31C1"/>
    <w:rsid w:val="005F34B8"/>
    <w:rsid w:val="005F351F"/>
    <w:rsid w:val="005F386C"/>
    <w:rsid w:val="005F386E"/>
    <w:rsid w:val="005F4119"/>
    <w:rsid w:val="005F4217"/>
    <w:rsid w:val="005F429A"/>
    <w:rsid w:val="005F437E"/>
    <w:rsid w:val="005F48C1"/>
    <w:rsid w:val="005F49FB"/>
    <w:rsid w:val="005F52A9"/>
    <w:rsid w:val="005F53DB"/>
    <w:rsid w:val="005F53EB"/>
    <w:rsid w:val="005F5616"/>
    <w:rsid w:val="005F5627"/>
    <w:rsid w:val="005F57D8"/>
    <w:rsid w:val="005F590D"/>
    <w:rsid w:val="005F5B22"/>
    <w:rsid w:val="005F5B2F"/>
    <w:rsid w:val="005F5ECA"/>
    <w:rsid w:val="005F6233"/>
    <w:rsid w:val="005F6733"/>
    <w:rsid w:val="005F67D4"/>
    <w:rsid w:val="005F6C3C"/>
    <w:rsid w:val="005F7400"/>
    <w:rsid w:val="005F78CA"/>
    <w:rsid w:val="005F792F"/>
    <w:rsid w:val="005F7C01"/>
    <w:rsid w:val="005F7DDE"/>
    <w:rsid w:val="005F7F4C"/>
    <w:rsid w:val="0060001F"/>
    <w:rsid w:val="0060096D"/>
    <w:rsid w:val="00600D6A"/>
    <w:rsid w:val="0060106D"/>
    <w:rsid w:val="00601077"/>
    <w:rsid w:val="00601159"/>
    <w:rsid w:val="006012DE"/>
    <w:rsid w:val="0060141F"/>
    <w:rsid w:val="00601452"/>
    <w:rsid w:val="0060170F"/>
    <w:rsid w:val="006018A2"/>
    <w:rsid w:val="00601996"/>
    <w:rsid w:val="00601C9A"/>
    <w:rsid w:val="00601D04"/>
    <w:rsid w:val="00602122"/>
    <w:rsid w:val="00602B52"/>
    <w:rsid w:val="00602CE8"/>
    <w:rsid w:val="00602D6B"/>
    <w:rsid w:val="00602FB6"/>
    <w:rsid w:val="00603209"/>
    <w:rsid w:val="006033A1"/>
    <w:rsid w:val="006035BB"/>
    <w:rsid w:val="006038B0"/>
    <w:rsid w:val="00603D6C"/>
    <w:rsid w:val="0060406C"/>
    <w:rsid w:val="006040B0"/>
    <w:rsid w:val="006040F1"/>
    <w:rsid w:val="00604137"/>
    <w:rsid w:val="006043BB"/>
    <w:rsid w:val="00604870"/>
    <w:rsid w:val="00604E94"/>
    <w:rsid w:val="0060545C"/>
    <w:rsid w:val="006056BF"/>
    <w:rsid w:val="006056F5"/>
    <w:rsid w:val="00605748"/>
    <w:rsid w:val="006057D6"/>
    <w:rsid w:val="00605A9F"/>
    <w:rsid w:val="00605D28"/>
    <w:rsid w:val="00605F49"/>
    <w:rsid w:val="006061F8"/>
    <w:rsid w:val="00606384"/>
    <w:rsid w:val="006063D4"/>
    <w:rsid w:val="0060674F"/>
    <w:rsid w:val="006067DE"/>
    <w:rsid w:val="00606993"/>
    <w:rsid w:val="00606C23"/>
    <w:rsid w:val="00606C81"/>
    <w:rsid w:val="00606F37"/>
    <w:rsid w:val="006070A4"/>
    <w:rsid w:val="00607146"/>
    <w:rsid w:val="006073A9"/>
    <w:rsid w:val="00607417"/>
    <w:rsid w:val="00607507"/>
    <w:rsid w:val="00607562"/>
    <w:rsid w:val="00607875"/>
    <w:rsid w:val="0061010F"/>
    <w:rsid w:val="006109F2"/>
    <w:rsid w:val="00610C96"/>
    <w:rsid w:val="00610DD0"/>
    <w:rsid w:val="0061110A"/>
    <w:rsid w:val="00611150"/>
    <w:rsid w:val="00611197"/>
    <w:rsid w:val="0061128A"/>
    <w:rsid w:val="00611BCF"/>
    <w:rsid w:val="00611F98"/>
    <w:rsid w:val="00612143"/>
    <w:rsid w:val="006124BA"/>
    <w:rsid w:val="00612BE3"/>
    <w:rsid w:val="00612D44"/>
    <w:rsid w:val="00613064"/>
    <w:rsid w:val="006131D6"/>
    <w:rsid w:val="00613243"/>
    <w:rsid w:val="006132E1"/>
    <w:rsid w:val="00613333"/>
    <w:rsid w:val="0061361C"/>
    <w:rsid w:val="006137A2"/>
    <w:rsid w:val="00613B5B"/>
    <w:rsid w:val="00613C8F"/>
    <w:rsid w:val="006140C0"/>
    <w:rsid w:val="00614151"/>
    <w:rsid w:val="006143C1"/>
    <w:rsid w:val="006147C2"/>
    <w:rsid w:val="00614B0F"/>
    <w:rsid w:val="00614F80"/>
    <w:rsid w:val="006158D5"/>
    <w:rsid w:val="00615E19"/>
    <w:rsid w:val="00615ED1"/>
    <w:rsid w:val="006163FB"/>
    <w:rsid w:val="00616677"/>
    <w:rsid w:val="006168E3"/>
    <w:rsid w:val="00616D04"/>
    <w:rsid w:val="0061714B"/>
    <w:rsid w:val="00617265"/>
    <w:rsid w:val="00617616"/>
    <w:rsid w:val="00617B4C"/>
    <w:rsid w:val="00617B95"/>
    <w:rsid w:val="00620275"/>
    <w:rsid w:val="006204EB"/>
    <w:rsid w:val="00620500"/>
    <w:rsid w:val="00620759"/>
    <w:rsid w:val="00620813"/>
    <w:rsid w:val="00620AD8"/>
    <w:rsid w:val="00620D8B"/>
    <w:rsid w:val="00621124"/>
    <w:rsid w:val="00621212"/>
    <w:rsid w:val="00621247"/>
    <w:rsid w:val="006218EF"/>
    <w:rsid w:val="00621E2D"/>
    <w:rsid w:val="006221B8"/>
    <w:rsid w:val="006223CC"/>
    <w:rsid w:val="006224F8"/>
    <w:rsid w:val="0062264B"/>
    <w:rsid w:val="00622672"/>
    <w:rsid w:val="00622886"/>
    <w:rsid w:val="006228E0"/>
    <w:rsid w:val="00623035"/>
    <w:rsid w:val="006232F2"/>
    <w:rsid w:val="00623535"/>
    <w:rsid w:val="0062386F"/>
    <w:rsid w:val="00623D72"/>
    <w:rsid w:val="00624033"/>
    <w:rsid w:val="006246F9"/>
    <w:rsid w:val="00624AB8"/>
    <w:rsid w:val="00624CB9"/>
    <w:rsid w:val="00624D4E"/>
    <w:rsid w:val="00624E30"/>
    <w:rsid w:val="006253A5"/>
    <w:rsid w:val="00625722"/>
    <w:rsid w:val="006257F8"/>
    <w:rsid w:val="00625D48"/>
    <w:rsid w:val="00626063"/>
    <w:rsid w:val="006262D8"/>
    <w:rsid w:val="006267B2"/>
    <w:rsid w:val="00626B1B"/>
    <w:rsid w:val="00626D19"/>
    <w:rsid w:val="00627326"/>
    <w:rsid w:val="00627369"/>
    <w:rsid w:val="00627575"/>
    <w:rsid w:val="006277B8"/>
    <w:rsid w:val="0062788D"/>
    <w:rsid w:val="00627BC2"/>
    <w:rsid w:val="00627D59"/>
    <w:rsid w:val="00627E31"/>
    <w:rsid w:val="00627F1F"/>
    <w:rsid w:val="00630642"/>
    <w:rsid w:val="0063080B"/>
    <w:rsid w:val="00630DF9"/>
    <w:rsid w:val="00630E06"/>
    <w:rsid w:val="0063115C"/>
    <w:rsid w:val="006311DC"/>
    <w:rsid w:val="006313D7"/>
    <w:rsid w:val="0063160C"/>
    <w:rsid w:val="00631DD7"/>
    <w:rsid w:val="00631F55"/>
    <w:rsid w:val="00631F6A"/>
    <w:rsid w:val="0063216F"/>
    <w:rsid w:val="006321E9"/>
    <w:rsid w:val="006325E1"/>
    <w:rsid w:val="00632B3F"/>
    <w:rsid w:val="00632DB3"/>
    <w:rsid w:val="00632E04"/>
    <w:rsid w:val="00633272"/>
    <w:rsid w:val="00633344"/>
    <w:rsid w:val="00633606"/>
    <w:rsid w:val="0063378D"/>
    <w:rsid w:val="006337FB"/>
    <w:rsid w:val="00633CB6"/>
    <w:rsid w:val="00633D6D"/>
    <w:rsid w:val="00633F00"/>
    <w:rsid w:val="00633F2D"/>
    <w:rsid w:val="00634164"/>
    <w:rsid w:val="006344C9"/>
    <w:rsid w:val="00634657"/>
    <w:rsid w:val="00634D75"/>
    <w:rsid w:val="00634FCA"/>
    <w:rsid w:val="006355D5"/>
    <w:rsid w:val="006357C9"/>
    <w:rsid w:val="006357D0"/>
    <w:rsid w:val="0063586E"/>
    <w:rsid w:val="006358A0"/>
    <w:rsid w:val="00635EAF"/>
    <w:rsid w:val="00635EC5"/>
    <w:rsid w:val="006364BC"/>
    <w:rsid w:val="006365A5"/>
    <w:rsid w:val="00636AEB"/>
    <w:rsid w:val="00636DAC"/>
    <w:rsid w:val="00636EF7"/>
    <w:rsid w:val="006373F7"/>
    <w:rsid w:val="006375AC"/>
    <w:rsid w:val="00637D77"/>
    <w:rsid w:val="00637EA1"/>
    <w:rsid w:val="00637EFC"/>
    <w:rsid w:val="006405A2"/>
    <w:rsid w:val="00640610"/>
    <w:rsid w:val="00640AA4"/>
    <w:rsid w:val="006414CD"/>
    <w:rsid w:val="006414D7"/>
    <w:rsid w:val="006414D8"/>
    <w:rsid w:val="00641798"/>
    <w:rsid w:val="00641C77"/>
    <w:rsid w:val="00642308"/>
    <w:rsid w:val="0064231F"/>
    <w:rsid w:val="0064251B"/>
    <w:rsid w:val="0064291F"/>
    <w:rsid w:val="00642994"/>
    <w:rsid w:val="00642E3B"/>
    <w:rsid w:val="00642E8D"/>
    <w:rsid w:val="00642F13"/>
    <w:rsid w:val="00643446"/>
    <w:rsid w:val="0064351E"/>
    <w:rsid w:val="006437BE"/>
    <w:rsid w:val="006439B4"/>
    <w:rsid w:val="00643B68"/>
    <w:rsid w:val="00643D6E"/>
    <w:rsid w:val="00643DE2"/>
    <w:rsid w:val="00643DE7"/>
    <w:rsid w:val="00643F3D"/>
    <w:rsid w:val="00644057"/>
    <w:rsid w:val="0064408E"/>
    <w:rsid w:val="00644147"/>
    <w:rsid w:val="006441AC"/>
    <w:rsid w:val="006442D9"/>
    <w:rsid w:val="0064433A"/>
    <w:rsid w:val="006444F4"/>
    <w:rsid w:val="00644B6E"/>
    <w:rsid w:val="00644D08"/>
    <w:rsid w:val="00644F2C"/>
    <w:rsid w:val="00644F54"/>
    <w:rsid w:val="00645BAF"/>
    <w:rsid w:val="00645D75"/>
    <w:rsid w:val="00645D81"/>
    <w:rsid w:val="006462F1"/>
    <w:rsid w:val="00646300"/>
    <w:rsid w:val="006468B2"/>
    <w:rsid w:val="0064690F"/>
    <w:rsid w:val="00646DEE"/>
    <w:rsid w:val="0064732A"/>
    <w:rsid w:val="006473AB"/>
    <w:rsid w:val="006474CA"/>
    <w:rsid w:val="006476B1"/>
    <w:rsid w:val="0064789C"/>
    <w:rsid w:val="00647993"/>
    <w:rsid w:val="00647A2A"/>
    <w:rsid w:val="00647A6E"/>
    <w:rsid w:val="00647B7C"/>
    <w:rsid w:val="00647C18"/>
    <w:rsid w:val="00647DBA"/>
    <w:rsid w:val="00647EA9"/>
    <w:rsid w:val="00647F2A"/>
    <w:rsid w:val="00650655"/>
    <w:rsid w:val="00650859"/>
    <w:rsid w:val="00650919"/>
    <w:rsid w:val="00650BC3"/>
    <w:rsid w:val="00650E5C"/>
    <w:rsid w:val="00650F80"/>
    <w:rsid w:val="00650FBA"/>
    <w:rsid w:val="00651097"/>
    <w:rsid w:val="006510D6"/>
    <w:rsid w:val="006513D2"/>
    <w:rsid w:val="00651B85"/>
    <w:rsid w:val="00651C16"/>
    <w:rsid w:val="00651C75"/>
    <w:rsid w:val="00651D1B"/>
    <w:rsid w:val="00651D3E"/>
    <w:rsid w:val="00651D40"/>
    <w:rsid w:val="0065201D"/>
    <w:rsid w:val="006521D5"/>
    <w:rsid w:val="006523EF"/>
    <w:rsid w:val="006525E6"/>
    <w:rsid w:val="006525F1"/>
    <w:rsid w:val="00652B99"/>
    <w:rsid w:val="00652E8C"/>
    <w:rsid w:val="00652EBB"/>
    <w:rsid w:val="00652FE1"/>
    <w:rsid w:val="00652FE9"/>
    <w:rsid w:val="00653194"/>
    <w:rsid w:val="006534D5"/>
    <w:rsid w:val="006535D6"/>
    <w:rsid w:val="00653A49"/>
    <w:rsid w:val="00653FB4"/>
    <w:rsid w:val="00654308"/>
    <w:rsid w:val="00654B9D"/>
    <w:rsid w:val="00654C61"/>
    <w:rsid w:val="00654D0E"/>
    <w:rsid w:val="00654FDD"/>
    <w:rsid w:val="0065535D"/>
    <w:rsid w:val="00655396"/>
    <w:rsid w:val="00655BB5"/>
    <w:rsid w:val="00655C6C"/>
    <w:rsid w:val="00655E8D"/>
    <w:rsid w:val="00655FCC"/>
    <w:rsid w:val="0065601E"/>
    <w:rsid w:val="00656A2C"/>
    <w:rsid w:val="00656E70"/>
    <w:rsid w:val="006573D3"/>
    <w:rsid w:val="00657615"/>
    <w:rsid w:val="0065785E"/>
    <w:rsid w:val="006579D9"/>
    <w:rsid w:val="00657B85"/>
    <w:rsid w:val="00657BE3"/>
    <w:rsid w:val="00657C81"/>
    <w:rsid w:val="00660230"/>
    <w:rsid w:val="00660236"/>
    <w:rsid w:val="00660389"/>
    <w:rsid w:val="006608C2"/>
    <w:rsid w:val="00660C7E"/>
    <w:rsid w:val="00660D2D"/>
    <w:rsid w:val="00660EE4"/>
    <w:rsid w:val="00660FCA"/>
    <w:rsid w:val="006610DF"/>
    <w:rsid w:val="00661117"/>
    <w:rsid w:val="0066148F"/>
    <w:rsid w:val="006615CB"/>
    <w:rsid w:val="0066170B"/>
    <w:rsid w:val="00661796"/>
    <w:rsid w:val="006618C4"/>
    <w:rsid w:val="006618FC"/>
    <w:rsid w:val="00661BA3"/>
    <w:rsid w:val="00661EAA"/>
    <w:rsid w:val="00662433"/>
    <w:rsid w:val="0066243B"/>
    <w:rsid w:val="006625B8"/>
    <w:rsid w:val="00662D5D"/>
    <w:rsid w:val="0066331C"/>
    <w:rsid w:val="006637B9"/>
    <w:rsid w:val="006637C2"/>
    <w:rsid w:val="006639CE"/>
    <w:rsid w:val="00663ACA"/>
    <w:rsid w:val="00663CF2"/>
    <w:rsid w:val="00663D20"/>
    <w:rsid w:val="00663EBB"/>
    <w:rsid w:val="0066408B"/>
    <w:rsid w:val="006641A1"/>
    <w:rsid w:val="006642BF"/>
    <w:rsid w:val="0066433E"/>
    <w:rsid w:val="0066439F"/>
    <w:rsid w:val="006649EA"/>
    <w:rsid w:val="00664ECF"/>
    <w:rsid w:val="006651E6"/>
    <w:rsid w:val="006655D0"/>
    <w:rsid w:val="006655FC"/>
    <w:rsid w:val="00665903"/>
    <w:rsid w:val="00665964"/>
    <w:rsid w:val="00665A18"/>
    <w:rsid w:val="00665E3E"/>
    <w:rsid w:val="00665F30"/>
    <w:rsid w:val="006661D0"/>
    <w:rsid w:val="00666384"/>
    <w:rsid w:val="0066640A"/>
    <w:rsid w:val="0066651F"/>
    <w:rsid w:val="0066688C"/>
    <w:rsid w:val="00666AD8"/>
    <w:rsid w:val="00666CFF"/>
    <w:rsid w:val="00666D41"/>
    <w:rsid w:val="0066706B"/>
    <w:rsid w:val="00667118"/>
    <w:rsid w:val="00667224"/>
    <w:rsid w:val="00667249"/>
    <w:rsid w:val="0066744B"/>
    <w:rsid w:val="006677A1"/>
    <w:rsid w:val="006678B1"/>
    <w:rsid w:val="006678EB"/>
    <w:rsid w:val="0066791B"/>
    <w:rsid w:val="00667953"/>
    <w:rsid w:val="00667969"/>
    <w:rsid w:val="00667B2F"/>
    <w:rsid w:val="00667EBE"/>
    <w:rsid w:val="00667F68"/>
    <w:rsid w:val="00667FC7"/>
    <w:rsid w:val="0067030C"/>
    <w:rsid w:val="00670416"/>
    <w:rsid w:val="006705E8"/>
    <w:rsid w:val="006709AF"/>
    <w:rsid w:val="00670A86"/>
    <w:rsid w:val="00670DC3"/>
    <w:rsid w:val="00670F9D"/>
    <w:rsid w:val="0067147C"/>
    <w:rsid w:val="00671A32"/>
    <w:rsid w:val="006722D9"/>
    <w:rsid w:val="006723D2"/>
    <w:rsid w:val="00672AAE"/>
    <w:rsid w:val="006733AB"/>
    <w:rsid w:val="006736B5"/>
    <w:rsid w:val="006736B6"/>
    <w:rsid w:val="006736FD"/>
    <w:rsid w:val="00673826"/>
    <w:rsid w:val="0067390C"/>
    <w:rsid w:val="00673915"/>
    <w:rsid w:val="006740B5"/>
    <w:rsid w:val="00674142"/>
    <w:rsid w:val="006742C0"/>
    <w:rsid w:val="00674339"/>
    <w:rsid w:val="006744DB"/>
    <w:rsid w:val="006745D2"/>
    <w:rsid w:val="0067476B"/>
    <w:rsid w:val="0067483E"/>
    <w:rsid w:val="006749BE"/>
    <w:rsid w:val="00674D07"/>
    <w:rsid w:val="00675004"/>
    <w:rsid w:val="006757A4"/>
    <w:rsid w:val="006760F4"/>
    <w:rsid w:val="00676379"/>
    <w:rsid w:val="00676A73"/>
    <w:rsid w:val="00676BF7"/>
    <w:rsid w:val="00676CEC"/>
    <w:rsid w:val="00676EBA"/>
    <w:rsid w:val="00677205"/>
    <w:rsid w:val="00677298"/>
    <w:rsid w:val="00677467"/>
    <w:rsid w:val="0067772E"/>
    <w:rsid w:val="0067778B"/>
    <w:rsid w:val="0067787C"/>
    <w:rsid w:val="006779D8"/>
    <w:rsid w:val="00677E3E"/>
    <w:rsid w:val="006801D1"/>
    <w:rsid w:val="0068034A"/>
    <w:rsid w:val="006803AA"/>
    <w:rsid w:val="00680649"/>
    <w:rsid w:val="00680A0E"/>
    <w:rsid w:val="00680F58"/>
    <w:rsid w:val="00681005"/>
    <w:rsid w:val="006812D9"/>
    <w:rsid w:val="00681351"/>
    <w:rsid w:val="0068135E"/>
    <w:rsid w:val="00681363"/>
    <w:rsid w:val="00681C4B"/>
    <w:rsid w:val="00681D1F"/>
    <w:rsid w:val="00681FC2"/>
    <w:rsid w:val="00682066"/>
    <w:rsid w:val="00682126"/>
    <w:rsid w:val="006821B8"/>
    <w:rsid w:val="00682299"/>
    <w:rsid w:val="0068246D"/>
    <w:rsid w:val="00682736"/>
    <w:rsid w:val="006828EA"/>
    <w:rsid w:val="00682903"/>
    <w:rsid w:val="00682BDF"/>
    <w:rsid w:val="00682C10"/>
    <w:rsid w:val="006831DA"/>
    <w:rsid w:val="006836CE"/>
    <w:rsid w:val="006837CB"/>
    <w:rsid w:val="00683870"/>
    <w:rsid w:val="00683D46"/>
    <w:rsid w:val="006848B2"/>
    <w:rsid w:val="00684A89"/>
    <w:rsid w:val="00684BA2"/>
    <w:rsid w:val="00684DD8"/>
    <w:rsid w:val="00685262"/>
    <w:rsid w:val="006853B7"/>
    <w:rsid w:val="0068549B"/>
    <w:rsid w:val="006854EA"/>
    <w:rsid w:val="00685548"/>
    <w:rsid w:val="00685AE2"/>
    <w:rsid w:val="00685C5E"/>
    <w:rsid w:val="00685CF6"/>
    <w:rsid w:val="00685E39"/>
    <w:rsid w:val="006863E6"/>
    <w:rsid w:val="006866AD"/>
    <w:rsid w:val="006868FC"/>
    <w:rsid w:val="006869EB"/>
    <w:rsid w:val="00686A2D"/>
    <w:rsid w:val="006870BC"/>
    <w:rsid w:val="0068712E"/>
    <w:rsid w:val="006872FD"/>
    <w:rsid w:val="0068730C"/>
    <w:rsid w:val="006873A5"/>
    <w:rsid w:val="00687448"/>
    <w:rsid w:val="006874FC"/>
    <w:rsid w:val="006875D7"/>
    <w:rsid w:val="00687659"/>
    <w:rsid w:val="00687C7A"/>
    <w:rsid w:val="00687ED0"/>
    <w:rsid w:val="00687F38"/>
    <w:rsid w:val="00687F69"/>
    <w:rsid w:val="00690700"/>
    <w:rsid w:val="00690959"/>
    <w:rsid w:val="00690B7A"/>
    <w:rsid w:val="00690D37"/>
    <w:rsid w:val="00690FAF"/>
    <w:rsid w:val="00690FB3"/>
    <w:rsid w:val="00691135"/>
    <w:rsid w:val="006913DC"/>
    <w:rsid w:val="006915EC"/>
    <w:rsid w:val="00691EDA"/>
    <w:rsid w:val="00692220"/>
    <w:rsid w:val="00692310"/>
    <w:rsid w:val="006925B6"/>
    <w:rsid w:val="00692671"/>
    <w:rsid w:val="00692934"/>
    <w:rsid w:val="00692AA0"/>
    <w:rsid w:val="00692B78"/>
    <w:rsid w:val="00692F11"/>
    <w:rsid w:val="00692F8E"/>
    <w:rsid w:val="00693023"/>
    <w:rsid w:val="00693096"/>
    <w:rsid w:val="0069342D"/>
    <w:rsid w:val="006934D8"/>
    <w:rsid w:val="006935E7"/>
    <w:rsid w:val="006938FA"/>
    <w:rsid w:val="00693ACB"/>
    <w:rsid w:val="00693C4C"/>
    <w:rsid w:val="00693CDA"/>
    <w:rsid w:val="00693DDA"/>
    <w:rsid w:val="00694052"/>
    <w:rsid w:val="00694337"/>
    <w:rsid w:val="0069440C"/>
    <w:rsid w:val="0069463F"/>
    <w:rsid w:val="00694814"/>
    <w:rsid w:val="006949BB"/>
    <w:rsid w:val="00694B7A"/>
    <w:rsid w:val="00694B7C"/>
    <w:rsid w:val="00694D98"/>
    <w:rsid w:val="00694DFF"/>
    <w:rsid w:val="00695197"/>
    <w:rsid w:val="006956CF"/>
    <w:rsid w:val="006957BE"/>
    <w:rsid w:val="006959FC"/>
    <w:rsid w:val="00695DE6"/>
    <w:rsid w:val="006966AD"/>
    <w:rsid w:val="006966D9"/>
    <w:rsid w:val="00696770"/>
    <w:rsid w:val="006968EC"/>
    <w:rsid w:val="0069699A"/>
    <w:rsid w:val="00696A10"/>
    <w:rsid w:val="00696A18"/>
    <w:rsid w:val="00697497"/>
    <w:rsid w:val="006974FD"/>
    <w:rsid w:val="006977F2"/>
    <w:rsid w:val="006978CD"/>
    <w:rsid w:val="00697B98"/>
    <w:rsid w:val="00697B9E"/>
    <w:rsid w:val="00697FE6"/>
    <w:rsid w:val="006A0008"/>
    <w:rsid w:val="006A0A06"/>
    <w:rsid w:val="006A0B7E"/>
    <w:rsid w:val="006A0D5E"/>
    <w:rsid w:val="006A0F1B"/>
    <w:rsid w:val="006A10AF"/>
    <w:rsid w:val="006A13F2"/>
    <w:rsid w:val="006A16B2"/>
    <w:rsid w:val="006A16DB"/>
    <w:rsid w:val="006A176D"/>
    <w:rsid w:val="006A1B4B"/>
    <w:rsid w:val="006A224B"/>
    <w:rsid w:val="006A2E05"/>
    <w:rsid w:val="006A2E0B"/>
    <w:rsid w:val="006A2E72"/>
    <w:rsid w:val="006A31BC"/>
    <w:rsid w:val="006A3510"/>
    <w:rsid w:val="006A387F"/>
    <w:rsid w:val="006A3A06"/>
    <w:rsid w:val="006A3AC8"/>
    <w:rsid w:val="006A3BDD"/>
    <w:rsid w:val="006A4231"/>
    <w:rsid w:val="006A4406"/>
    <w:rsid w:val="006A48E8"/>
    <w:rsid w:val="006A48F7"/>
    <w:rsid w:val="006A4B99"/>
    <w:rsid w:val="006A4D4F"/>
    <w:rsid w:val="006A4DFD"/>
    <w:rsid w:val="006A5009"/>
    <w:rsid w:val="006A510E"/>
    <w:rsid w:val="006A5407"/>
    <w:rsid w:val="006A552E"/>
    <w:rsid w:val="006A5672"/>
    <w:rsid w:val="006A582B"/>
    <w:rsid w:val="006A5843"/>
    <w:rsid w:val="006A5A14"/>
    <w:rsid w:val="006A5B1D"/>
    <w:rsid w:val="006A5E9F"/>
    <w:rsid w:val="006A6886"/>
    <w:rsid w:val="006A6C7F"/>
    <w:rsid w:val="006A6DAF"/>
    <w:rsid w:val="006A6F08"/>
    <w:rsid w:val="006A7481"/>
    <w:rsid w:val="006A7725"/>
    <w:rsid w:val="006A79D0"/>
    <w:rsid w:val="006A7B65"/>
    <w:rsid w:val="006A7E9E"/>
    <w:rsid w:val="006A7FC3"/>
    <w:rsid w:val="006B003F"/>
    <w:rsid w:val="006B0122"/>
    <w:rsid w:val="006B0217"/>
    <w:rsid w:val="006B0273"/>
    <w:rsid w:val="006B02F9"/>
    <w:rsid w:val="006B0327"/>
    <w:rsid w:val="006B044F"/>
    <w:rsid w:val="006B060B"/>
    <w:rsid w:val="006B062F"/>
    <w:rsid w:val="006B0725"/>
    <w:rsid w:val="006B074F"/>
    <w:rsid w:val="006B0763"/>
    <w:rsid w:val="006B08F1"/>
    <w:rsid w:val="006B0B1C"/>
    <w:rsid w:val="006B0C8B"/>
    <w:rsid w:val="006B0D98"/>
    <w:rsid w:val="006B0F3F"/>
    <w:rsid w:val="006B10DE"/>
    <w:rsid w:val="006B1177"/>
    <w:rsid w:val="006B15B7"/>
    <w:rsid w:val="006B1B94"/>
    <w:rsid w:val="006B20AA"/>
    <w:rsid w:val="006B2BA9"/>
    <w:rsid w:val="006B2C11"/>
    <w:rsid w:val="006B2DD0"/>
    <w:rsid w:val="006B3144"/>
    <w:rsid w:val="006B3550"/>
    <w:rsid w:val="006B377B"/>
    <w:rsid w:val="006B3B38"/>
    <w:rsid w:val="006B3D81"/>
    <w:rsid w:val="006B3EAF"/>
    <w:rsid w:val="006B3EF0"/>
    <w:rsid w:val="006B44EF"/>
    <w:rsid w:val="006B4616"/>
    <w:rsid w:val="006B4907"/>
    <w:rsid w:val="006B4A7A"/>
    <w:rsid w:val="006B4CCC"/>
    <w:rsid w:val="006B4D64"/>
    <w:rsid w:val="006B4E80"/>
    <w:rsid w:val="006B53D5"/>
    <w:rsid w:val="006B551D"/>
    <w:rsid w:val="006B565B"/>
    <w:rsid w:val="006B5685"/>
    <w:rsid w:val="006B6094"/>
    <w:rsid w:val="006B6344"/>
    <w:rsid w:val="006B6363"/>
    <w:rsid w:val="006B637D"/>
    <w:rsid w:val="006B6AC8"/>
    <w:rsid w:val="006B70DB"/>
    <w:rsid w:val="006B72E9"/>
    <w:rsid w:val="006B7391"/>
    <w:rsid w:val="006B747A"/>
    <w:rsid w:val="006B74EA"/>
    <w:rsid w:val="006B77E7"/>
    <w:rsid w:val="006B77F7"/>
    <w:rsid w:val="006B7AA2"/>
    <w:rsid w:val="006B7F65"/>
    <w:rsid w:val="006C0448"/>
    <w:rsid w:val="006C0786"/>
    <w:rsid w:val="006C0B07"/>
    <w:rsid w:val="006C0D4D"/>
    <w:rsid w:val="006C0F26"/>
    <w:rsid w:val="006C107D"/>
    <w:rsid w:val="006C11EA"/>
    <w:rsid w:val="006C1275"/>
    <w:rsid w:val="006C14FF"/>
    <w:rsid w:val="006C15DA"/>
    <w:rsid w:val="006C1648"/>
    <w:rsid w:val="006C1C1E"/>
    <w:rsid w:val="006C1D54"/>
    <w:rsid w:val="006C1E5E"/>
    <w:rsid w:val="006C1EA9"/>
    <w:rsid w:val="006C2201"/>
    <w:rsid w:val="006C2DF6"/>
    <w:rsid w:val="006C2F41"/>
    <w:rsid w:val="006C2F7D"/>
    <w:rsid w:val="006C2FA9"/>
    <w:rsid w:val="006C3477"/>
    <w:rsid w:val="006C3509"/>
    <w:rsid w:val="006C364E"/>
    <w:rsid w:val="006C3688"/>
    <w:rsid w:val="006C37F0"/>
    <w:rsid w:val="006C3AE8"/>
    <w:rsid w:val="006C3BC8"/>
    <w:rsid w:val="006C3C16"/>
    <w:rsid w:val="006C3D08"/>
    <w:rsid w:val="006C3D78"/>
    <w:rsid w:val="006C40B8"/>
    <w:rsid w:val="006C4262"/>
    <w:rsid w:val="006C471B"/>
    <w:rsid w:val="006C4748"/>
    <w:rsid w:val="006C4FFC"/>
    <w:rsid w:val="006C5356"/>
    <w:rsid w:val="006C53ED"/>
    <w:rsid w:val="006C5417"/>
    <w:rsid w:val="006C5431"/>
    <w:rsid w:val="006C5618"/>
    <w:rsid w:val="006C563F"/>
    <w:rsid w:val="006C5C6A"/>
    <w:rsid w:val="006C5E27"/>
    <w:rsid w:val="006C5E45"/>
    <w:rsid w:val="006C6075"/>
    <w:rsid w:val="006C61F2"/>
    <w:rsid w:val="006C647F"/>
    <w:rsid w:val="006C656E"/>
    <w:rsid w:val="006C71A1"/>
    <w:rsid w:val="006C7210"/>
    <w:rsid w:val="006C7464"/>
    <w:rsid w:val="006C7A50"/>
    <w:rsid w:val="006C7B83"/>
    <w:rsid w:val="006C7D34"/>
    <w:rsid w:val="006C7D3E"/>
    <w:rsid w:val="006C7E05"/>
    <w:rsid w:val="006C7E9E"/>
    <w:rsid w:val="006D02E9"/>
    <w:rsid w:val="006D05BA"/>
    <w:rsid w:val="006D05F1"/>
    <w:rsid w:val="006D0684"/>
    <w:rsid w:val="006D09FB"/>
    <w:rsid w:val="006D0E3F"/>
    <w:rsid w:val="006D1096"/>
    <w:rsid w:val="006D10D2"/>
    <w:rsid w:val="006D13F7"/>
    <w:rsid w:val="006D14E6"/>
    <w:rsid w:val="006D157A"/>
    <w:rsid w:val="006D1A85"/>
    <w:rsid w:val="006D1C13"/>
    <w:rsid w:val="006D1CC2"/>
    <w:rsid w:val="006D1DA9"/>
    <w:rsid w:val="006D205D"/>
    <w:rsid w:val="006D213D"/>
    <w:rsid w:val="006D286A"/>
    <w:rsid w:val="006D29DB"/>
    <w:rsid w:val="006D2A9C"/>
    <w:rsid w:val="006D2DDF"/>
    <w:rsid w:val="006D2E7B"/>
    <w:rsid w:val="006D30BE"/>
    <w:rsid w:val="006D35A4"/>
    <w:rsid w:val="006D35DB"/>
    <w:rsid w:val="006D3A1F"/>
    <w:rsid w:val="006D3BFE"/>
    <w:rsid w:val="006D4133"/>
    <w:rsid w:val="006D42EB"/>
    <w:rsid w:val="006D4311"/>
    <w:rsid w:val="006D4501"/>
    <w:rsid w:val="006D45C6"/>
    <w:rsid w:val="006D4C60"/>
    <w:rsid w:val="006D4E06"/>
    <w:rsid w:val="006D4F9A"/>
    <w:rsid w:val="006D50A9"/>
    <w:rsid w:val="006D5259"/>
    <w:rsid w:val="006D543F"/>
    <w:rsid w:val="006D5514"/>
    <w:rsid w:val="006D564C"/>
    <w:rsid w:val="006D5A78"/>
    <w:rsid w:val="006D5AFD"/>
    <w:rsid w:val="006D5C84"/>
    <w:rsid w:val="006D5CA8"/>
    <w:rsid w:val="006D603C"/>
    <w:rsid w:val="006D60BC"/>
    <w:rsid w:val="006D63B6"/>
    <w:rsid w:val="006D678B"/>
    <w:rsid w:val="006D6C97"/>
    <w:rsid w:val="006D6DAD"/>
    <w:rsid w:val="006D7276"/>
    <w:rsid w:val="006D7576"/>
    <w:rsid w:val="006D798F"/>
    <w:rsid w:val="006E0006"/>
    <w:rsid w:val="006E0245"/>
    <w:rsid w:val="006E02B3"/>
    <w:rsid w:val="006E0336"/>
    <w:rsid w:val="006E0610"/>
    <w:rsid w:val="006E0748"/>
    <w:rsid w:val="006E0F8D"/>
    <w:rsid w:val="006E13D0"/>
    <w:rsid w:val="006E14AB"/>
    <w:rsid w:val="006E16D6"/>
    <w:rsid w:val="006E17BD"/>
    <w:rsid w:val="006E18D0"/>
    <w:rsid w:val="006E19D4"/>
    <w:rsid w:val="006E1AB2"/>
    <w:rsid w:val="006E1BE9"/>
    <w:rsid w:val="006E2073"/>
    <w:rsid w:val="006E27C5"/>
    <w:rsid w:val="006E2A6B"/>
    <w:rsid w:val="006E2B8D"/>
    <w:rsid w:val="006E2CA8"/>
    <w:rsid w:val="006E30F7"/>
    <w:rsid w:val="006E369E"/>
    <w:rsid w:val="006E36C1"/>
    <w:rsid w:val="006E3896"/>
    <w:rsid w:val="006E3DC9"/>
    <w:rsid w:val="006E424A"/>
    <w:rsid w:val="006E43D5"/>
    <w:rsid w:val="006E4422"/>
    <w:rsid w:val="006E5848"/>
    <w:rsid w:val="006E59D3"/>
    <w:rsid w:val="006E5E59"/>
    <w:rsid w:val="006E60A0"/>
    <w:rsid w:val="006E658F"/>
    <w:rsid w:val="006E65CC"/>
    <w:rsid w:val="006E6655"/>
    <w:rsid w:val="006E68E1"/>
    <w:rsid w:val="006E6A9E"/>
    <w:rsid w:val="006E6CC8"/>
    <w:rsid w:val="006E6F81"/>
    <w:rsid w:val="006E704F"/>
    <w:rsid w:val="006E7198"/>
    <w:rsid w:val="006E752D"/>
    <w:rsid w:val="006E76BB"/>
    <w:rsid w:val="006E7859"/>
    <w:rsid w:val="006E7BFA"/>
    <w:rsid w:val="006E7E40"/>
    <w:rsid w:val="006F00C0"/>
    <w:rsid w:val="006F02AD"/>
    <w:rsid w:val="006F04EF"/>
    <w:rsid w:val="006F061B"/>
    <w:rsid w:val="006F090B"/>
    <w:rsid w:val="006F098F"/>
    <w:rsid w:val="006F0A3C"/>
    <w:rsid w:val="006F1059"/>
    <w:rsid w:val="006F1575"/>
    <w:rsid w:val="006F1592"/>
    <w:rsid w:val="006F18D5"/>
    <w:rsid w:val="006F1E6F"/>
    <w:rsid w:val="006F1EF4"/>
    <w:rsid w:val="006F20E6"/>
    <w:rsid w:val="006F22AE"/>
    <w:rsid w:val="006F262C"/>
    <w:rsid w:val="006F2B62"/>
    <w:rsid w:val="006F2C79"/>
    <w:rsid w:val="006F2DA2"/>
    <w:rsid w:val="006F38B7"/>
    <w:rsid w:val="006F3D58"/>
    <w:rsid w:val="006F4026"/>
    <w:rsid w:val="006F4094"/>
    <w:rsid w:val="006F41A1"/>
    <w:rsid w:val="006F41E6"/>
    <w:rsid w:val="006F428D"/>
    <w:rsid w:val="006F4462"/>
    <w:rsid w:val="006F4566"/>
    <w:rsid w:val="006F4757"/>
    <w:rsid w:val="006F4971"/>
    <w:rsid w:val="006F4B85"/>
    <w:rsid w:val="006F4DB7"/>
    <w:rsid w:val="006F4E76"/>
    <w:rsid w:val="006F5073"/>
    <w:rsid w:val="006F509C"/>
    <w:rsid w:val="006F50CF"/>
    <w:rsid w:val="006F514D"/>
    <w:rsid w:val="006F51D6"/>
    <w:rsid w:val="006F5212"/>
    <w:rsid w:val="006F568E"/>
    <w:rsid w:val="006F571F"/>
    <w:rsid w:val="006F579D"/>
    <w:rsid w:val="006F5A5E"/>
    <w:rsid w:val="006F5A85"/>
    <w:rsid w:val="006F5C03"/>
    <w:rsid w:val="006F5DB3"/>
    <w:rsid w:val="006F5DF4"/>
    <w:rsid w:val="006F5F41"/>
    <w:rsid w:val="006F5FDE"/>
    <w:rsid w:val="006F61FC"/>
    <w:rsid w:val="006F634C"/>
    <w:rsid w:val="006F6439"/>
    <w:rsid w:val="006F676E"/>
    <w:rsid w:val="006F6BE5"/>
    <w:rsid w:val="006F6E5B"/>
    <w:rsid w:val="006F6FC8"/>
    <w:rsid w:val="006F725E"/>
    <w:rsid w:val="006F74B9"/>
    <w:rsid w:val="006F7563"/>
    <w:rsid w:val="006F7962"/>
    <w:rsid w:val="006F7B2C"/>
    <w:rsid w:val="006F7B60"/>
    <w:rsid w:val="006F7C91"/>
    <w:rsid w:val="006F7CDB"/>
    <w:rsid w:val="006F7EA8"/>
    <w:rsid w:val="00700144"/>
    <w:rsid w:val="0070020D"/>
    <w:rsid w:val="0070030E"/>
    <w:rsid w:val="007007FB"/>
    <w:rsid w:val="00700B72"/>
    <w:rsid w:val="00700D7E"/>
    <w:rsid w:val="00700DCA"/>
    <w:rsid w:val="00700DF0"/>
    <w:rsid w:val="007013FB"/>
    <w:rsid w:val="007016A4"/>
    <w:rsid w:val="00701A89"/>
    <w:rsid w:val="00701C1E"/>
    <w:rsid w:val="00701C65"/>
    <w:rsid w:val="00701E2A"/>
    <w:rsid w:val="0070205A"/>
    <w:rsid w:val="00702214"/>
    <w:rsid w:val="00702368"/>
    <w:rsid w:val="007025EE"/>
    <w:rsid w:val="00702795"/>
    <w:rsid w:val="00702950"/>
    <w:rsid w:val="00702DAD"/>
    <w:rsid w:val="00703A71"/>
    <w:rsid w:val="00703B07"/>
    <w:rsid w:val="00704294"/>
    <w:rsid w:val="0070489B"/>
    <w:rsid w:val="0070492E"/>
    <w:rsid w:val="0070495E"/>
    <w:rsid w:val="00704B88"/>
    <w:rsid w:val="00704E1C"/>
    <w:rsid w:val="00704E49"/>
    <w:rsid w:val="00705125"/>
    <w:rsid w:val="007055DA"/>
    <w:rsid w:val="007058E9"/>
    <w:rsid w:val="00705A27"/>
    <w:rsid w:val="00705A4C"/>
    <w:rsid w:val="00705B84"/>
    <w:rsid w:val="00705BB0"/>
    <w:rsid w:val="00705BE5"/>
    <w:rsid w:val="00705C8D"/>
    <w:rsid w:val="0070664D"/>
    <w:rsid w:val="007068D8"/>
    <w:rsid w:val="007068DF"/>
    <w:rsid w:val="0070717C"/>
    <w:rsid w:val="007072BE"/>
    <w:rsid w:val="00707443"/>
    <w:rsid w:val="00707CCD"/>
    <w:rsid w:val="00707E17"/>
    <w:rsid w:val="00710000"/>
    <w:rsid w:val="0071015E"/>
    <w:rsid w:val="007102FA"/>
    <w:rsid w:val="007105E7"/>
    <w:rsid w:val="007107CB"/>
    <w:rsid w:val="0071086B"/>
    <w:rsid w:val="00710CE6"/>
    <w:rsid w:val="00710DC5"/>
    <w:rsid w:val="00710FEE"/>
    <w:rsid w:val="00711057"/>
    <w:rsid w:val="00711105"/>
    <w:rsid w:val="00711195"/>
    <w:rsid w:val="007113F1"/>
    <w:rsid w:val="007114AB"/>
    <w:rsid w:val="00711572"/>
    <w:rsid w:val="00711982"/>
    <w:rsid w:val="00711D8F"/>
    <w:rsid w:val="00711E56"/>
    <w:rsid w:val="007129A8"/>
    <w:rsid w:val="00712E57"/>
    <w:rsid w:val="00712E9A"/>
    <w:rsid w:val="0071374E"/>
    <w:rsid w:val="00713BD9"/>
    <w:rsid w:val="00713C16"/>
    <w:rsid w:val="00713D5E"/>
    <w:rsid w:val="007141A6"/>
    <w:rsid w:val="007146EB"/>
    <w:rsid w:val="00714EE8"/>
    <w:rsid w:val="0071503C"/>
    <w:rsid w:val="007153A3"/>
    <w:rsid w:val="00715418"/>
    <w:rsid w:val="0071575B"/>
    <w:rsid w:val="00715CDC"/>
    <w:rsid w:val="00715D80"/>
    <w:rsid w:val="00715E49"/>
    <w:rsid w:val="00715FB2"/>
    <w:rsid w:val="007161E1"/>
    <w:rsid w:val="007163CB"/>
    <w:rsid w:val="0071643A"/>
    <w:rsid w:val="007165A0"/>
    <w:rsid w:val="007168A8"/>
    <w:rsid w:val="00716D53"/>
    <w:rsid w:val="00716D8B"/>
    <w:rsid w:val="007170EE"/>
    <w:rsid w:val="0071784B"/>
    <w:rsid w:val="00717875"/>
    <w:rsid w:val="007178AD"/>
    <w:rsid w:val="007178BF"/>
    <w:rsid w:val="00720241"/>
    <w:rsid w:val="007206D1"/>
    <w:rsid w:val="007209CA"/>
    <w:rsid w:val="00720B30"/>
    <w:rsid w:val="007210B8"/>
    <w:rsid w:val="00721396"/>
    <w:rsid w:val="00721430"/>
    <w:rsid w:val="007214AB"/>
    <w:rsid w:val="007218D5"/>
    <w:rsid w:val="007219C0"/>
    <w:rsid w:val="00721D40"/>
    <w:rsid w:val="00721E99"/>
    <w:rsid w:val="00721F9A"/>
    <w:rsid w:val="00722172"/>
    <w:rsid w:val="00722217"/>
    <w:rsid w:val="00722613"/>
    <w:rsid w:val="0072261C"/>
    <w:rsid w:val="0072268C"/>
    <w:rsid w:val="00722A3C"/>
    <w:rsid w:val="00722AB5"/>
    <w:rsid w:val="00722AB7"/>
    <w:rsid w:val="00722B49"/>
    <w:rsid w:val="00722E23"/>
    <w:rsid w:val="00722F22"/>
    <w:rsid w:val="00722FC6"/>
    <w:rsid w:val="00723A79"/>
    <w:rsid w:val="00723C09"/>
    <w:rsid w:val="0072418F"/>
    <w:rsid w:val="00724316"/>
    <w:rsid w:val="00724D2D"/>
    <w:rsid w:val="00725258"/>
    <w:rsid w:val="0072525B"/>
    <w:rsid w:val="007253CC"/>
    <w:rsid w:val="007255A8"/>
    <w:rsid w:val="007256E6"/>
    <w:rsid w:val="00725A16"/>
    <w:rsid w:val="00725B88"/>
    <w:rsid w:val="00725FCC"/>
    <w:rsid w:val="00726018"/>
    <w:rsid w:val="007261BA"/>
    <w:rsid w:val="007262B6"/>
    <w:rsid w:val="00726453"/>
    <w:rsid w:val="007264E6"/>
    <w:rsid w:val="00726C20"/>
    <w:rsid w:val="00726C39"/>
    <w:rsid w:val="00726D0E"/>
    <w:rsid w:val="00726D62"/>
    <w:rsid w:val="00726E37"/>
    <w:rsid w:val="00727310"/>
    <w:rsid w:val="00727509"/>
    <w:rsid w:val="007277D7"/>
    <w:rsid w:val="0072792F"/>
    <w:rsid w:val="00727B8B"/>
    <w:rsid w:val="00727C59"/>
    <w:rsid w:val="00727CF0"/>
    <w:rsid w:val="00727D4A"/>
    <w:rsid w:val="00727EFD"/>
    <w:rsid w:val="0073004F"/>
    <w:rsid w:val="00730297"/>
    <w:rsid w:val="007304CF"/>
    <w:rsid w:val="00730533"/>
    <w:rsid w:val="007305D9"/>
    <w:rsid w:val="007306B7"/>
    <w:rsid w:val="00730723"/>
    <w:rsid w:val="007308BC"/>
    <w:rsid w:val="00730A57"/>
    <w:rsid w:val="00730E6A"/>
    <w:rsid w:val="00731587"/>
    <w:rsid w:val="007315E9"/>
    <w:rsid w:val="0073195E"/>
    <w:rsid w:val="0073215A"/>
    <w:rsid w:val="00732390"/>
    <w:rsid w:val="00732BCE"/>
    <w:rsid w:val="00732C1E"/>
    <w:rsid w:val="00732DBA"/>
    <w:rsid w:val="00732E2C"/>
    <w:rsid w:val="0073307C"/>
    <w:rsid w:val="00733150"/>
    <w:rsid w:val="00733681"/>
    <w:rsid w:val="00733812"/>
    <w:rsid w:val="00733A10"/>
    <w:rsid w:val="00733C2B"/>
    <w:rsid w:val="00733E3C"/>
    <w:rsid w:val="00733EC3"/>
    <w:rsid w:val="00733F83"/>
    <w:rsid w:val="0073410F"/>
    <w:rsid w:val="00734176"/>
    <w:rsid w:val="007343B4"/>
    <w:rsid w:val="0073459A"/>
    <w:rsid w:val="00734663"/>
    <w:rsid w:val="007346BA"/>
    <w:rsid w:val="007349A4"/>
    <w:rsid w:val="00734F8F"/>
    <w:rsid w:val="0073515B"/>
    <w:rsid w:val="007354E9"/>
    <w:rsid w:val="007355B8"/>
    <w:rsid w:val="007355E7"/>
    <w:rsid w:val="007356B0"/>
    <w:rsid w:val="007357AE"/>
    <w:rsid w:val="00735AB2"/>
    <w:rsid w:val="00735AC8"/>
    <w:rsid w:val="00735E9E"/>
    <w:rsid w:val="00735F2A"/>
    <w:rsid w:val="00736119"/>
    <w:rsid w:val="007361E8"/>
    <w:rsid w:val="007362DB"/>
    <w:rsid w:val="0073685B"/>
    <w:rsid w:val="00736879"/>
    <w:rsid w:val="007369E1"/>
    <w:rsid w:val="00736DA1"/>
    <w:rsid w:val="00736EA6"/>
    <w:rsid w:val="007376EF"/>
    <w:rsid w:val="00737976"/>
    <w:rsid w:val="00737FD7"/>
    <w:rsid w:val="0074024B"/>
    <w:rsid w:val="00740303"/>
    <w:rsid w:val="00740471"/>
    <w:rsid w:val="00740611"/>
    <w:rsid w:val="00740926"/>
    <w:rsid w:val="00740AD5"/>
    <w:rsid w:val="007411DD"/>
    <w:rsid w:val="007413A1"/>
    <w:rsid w:val="007415C6"/>
    <w:rsid w:val="00741656"/>
    <w:rsid w:val="007416EA"/>
    <w:rsid w:val="007417EE"/>
    <w:rsid w:val="00741E30"/>
    <w:rsid w:val="00741FED"/>
    <w:rsid w:val="00742259"/>
    <w:rsid w:val="007423AA"/>
    <w:rsid w:val="007423F5"/>
    <w:rsid w:val="00742485"/>
    <w:rsid w:val="007429BD"/>
    <w:rsid w:val="007429F4"/>
    <w:rsid w:val="00742BB9"/>
    <w:rsid w:val="007432BB"/>
    <w:rsid w:val="00743491"/>
    <w:rsid w:val="00743A3B"/>
    <w:rsid w:val="00743DFA"/>
    <w:rsid w:val="00743EAA"/>
    <w:rsid w:val="0074408F"/>
    <w:rsid w:val="00744779"/>
    <w:rsid w:val="007447CB"/>
    <w:rsid w:val="0074497E"/>
    <w:rsid w:val="00744A09"/>
    <w:rsid w:val="00744AF5"/>
    <w:rsid w:val="00744CFC"/>
    <w:rsid w:val="0074562E"/>
    <w:rsid w:val="007457F1"/>
    <w:rsid w:val="00745D4C"/>
    <w:rsid w:val="00745DBF"/>
    <w:rsid w:val="00745E09"/>
    <w:rsid w:val="00745F56"/>
    <w:rsid w:val="00745FFE"/>
    <w:rsid w:val="0074621E"/>
    <w:rsid w:val="0074630E"/>
    <w:rsid w:val="00746590"/>
    <w:rsid w:val="0074678D"/>
    <w:rsid w:val="00746A97"/>
    <w:rsid w:val="00747081"/>
    <w:rsid w:val="007472A2"/>
    <w:rsid w:val="00747746"/>
    <w:rsid w:val="00747B72"/>
    <w:rsid w:val="00747B9E"/>
    <w:rsid w:val="00747C1A"/>
    <w:rsid w:val="00747C33"/>
    <w:rsid w:val="00747E4C"/>
    <w:rsid w:val="00747F30"/>
    <w:rsid w:val="00750021"/>
    <w:rsid w:val="0075013C"/>
    <w:rsid w:val="007501B2"/>
    <w:rsid w:val="007502FA"/>
    <w:rsid w:val="0075032F"/>
    <w:rsid w:val="007505EC"/>
    <w:rsid w:val="00750ABC"/>
    <w:rsid w:val="00751056"/>
    <w:rsid w:val="007514D5"/>
    <w:rsid w:val="00751B6B"/>
    <w:rsid w:val="00751C15"/>
    <w:rsid w:val="00751ED0"/>
    <w:rsid w:val="00751FC8"/>
    <w:rsid w:val="00752027"/>
    <w:rsid w:val="0075251F"/>
    <w:rsid w:val="00752575"/>
    <w:rsid w:val="00752630"/>
    <w:rsid w:val="00753384"/>
    <w:rsid w:val="007539D8"/>
    <w:rsid w:val="00753F52"/>
    <w:rsid w:val="007547E7"/>
    <w:rsid w:val="00754B3E"/>
    <w:rsid w:val="00754C28"/>
    <w:rsid w:val="0075501B"/>
    <w:rsid w:val="00755126"/>
    <w:rsid w:val="007557A1"/>
    <w:rsid w:val="0075586C"/>
    <w:rsid w:val="00755EC3"/>
    <w:rsid w:val="00756220"/>
    <w:rsid w:val="00756668"/>
    <w:rsid w:val="0075693A"/>
    <w:rsid w:val="00756B3C"/>
    <w:rsid w:val="00756B83"/>
    <w:rsid w:val="00756E07"/>
    <w:rsid w:val="00756F0E"/>
    <w:rsid w:val="00756FBA"/>
    <w:rsid w:val="00756FC0"/>
    <w:rsid w:val="0075702E"/>
    <w:rsid w:val="007570F1"/>
    <w:rsid w:val="0075745D"/>
    <w:rsid w:val="0075776C"/>
    <w:rsid w:val="00757BB9"/>
    <w:rsid w:val="00757E74"/>
    <w:rsid w:val="007600FB"/>
    <w:rsid w:val="007601E1"/>
    <w:rsid w:val="007603C6"/>
    <w:rsid w:val="00760480"/>
    <w:rsid w:val="00760A80"/>
    <w:rsid w:val="00760B92"/>
    <w:rsid w:val="00760C89"/>
    <w:rsid w:val="00760DFD"/>
    <w:rsid w:val="00760DFF"/>
    <w:rsid w:val="00760E30"/>
    <w:rsid w:val="00760F38"/>
    <w:rsid w:val="00761103"/>
    <w:rsid w:val="0076145A"/>
    <w:rsid w:val="00761597"/>
    <w:rsid w:val="00761622"/>
    <w:rsid w:val="00761885"/>
    <w:rsid w:val="00761AE7"/>
    <w:rsid w:val="00761C9E"/>
    <w:rsid w:val="00761F1C"/>
    <w:rsid w:val="007626C8"/>
    <w:rsid w:val="007627F2"/>
    <w:rsid w:val="00762A8C"/>
    <w:rsid w:val="00762FE2"/>
    <w:rsid w:val="007633FD"/>
    <w:rsid w:val="00763B82"/>
    <w:rsid w:val="00763EFE"/>
    <w:rsid w:val="00763FCC"/>
    <w:rsid w:val="0076404C"/>
    <w:rsid w:val="007643E7"/>
    <w:rsid w:val="00764587"/>
    <w:rsid w:val="00764899"/>
    <w:rsid w:val="00764955"/>
    <w:rsid w:val="00764B64"/>
    <w:rsid w:val="00764C4A"/>
    <w:rsid w:val="00765216"/>
    <w:rsid w:val="0076523E"/>
    <w:rsid w:val="0076542B"/>
    <w:rsid w:val="00765675"/>
    <w:rsid w:val="007656A1"/>
    <w:rsid w:val="00765AEB"/>
    <w:rsid w:val="00765B65"/>
    <w:rsid w:val="0076632C"/>
    <w:rsid w:val="00766339"/>
    <w:rsid w:val="007663D0"/>
    <w:rsid w:val="00766A27"/>
    <w:rsid w:val="00766DA4"/>
    <w:rsid w:val="00766E74"/>
    <w:rsid w:val="007670C0"/>
    <w:rsid w:val="007673D6"/>
    <w:rsid w:val="007674A5"/>
    <w:rsid w:val="00767B52"/>
    <w:rsid w:val="00767F95"/>
    <w:rsid w:val="0077004C"/>
    <w:rsid w:val="0077051A"/>
    <w:rsid w:val="00770726"/>
    <w:rsid w:val="007708EC"/>
    <w:rsid w:val="00770964"/>
    <w:rsid w:val="00770C9F"/>
    <w:rsid w:val="00770FA3"/>
    <w:rsid w:val="00771396"/>
    <w:rsid w:val="00771A14"/>
    <w:rsid w:val="00771CE6"/>
    <w:rsid w:val="00771E45"/>
    <w:rsid w:val="00771F6C"/>
    <w:rsid w:val="007722AD"/>
    <w:rsid w:val="0077246F"/>
    <w:rsid w:val="00772670"/>
    <w:rsid w:val="00772B4E"/>
    <w:rsid w:val="00772B83"/>
    <w:rsid w:val="00772B8B"/>
    <w:rsid w:val="00772B99"/>
    <w:rsid w:val="007733B6"/>
    <w:rsid w:val="007733C4"/>
    <w:rsid w:val="007739B3"/>
    <w:rsid w:val="00773B9E"/>
    <w:rsid w:val="00773B9F"/>
    <w:rsid w:val="00773D08"/>
    <w:rsid w:val="00773DDE"/>
    <w:rsid w:val="007740A8"/>
    <w:rsid w:val="00774242"/>
    <w:rsid w:val="00774720"/>
    <w:rsid w:val="00774CFE"/>
    <w:rsid w:val="00774E55"/>
    <w:rsid w:val="0077508F"/>
    <w:rsid w:val="0077530D"/>
    <w:rsid w:val="00775440"/>
    <w:rsid w:val="007754A4"/>
    <w:rsid w:val="007759B2"/>
    <w:rsid w:val="00775F37"/>
    <w:rsid w:val="00776226"/>
    <w:rsid w:val="007763E9"/>
    <w:rsid w:val="007765BA"/>
    <w:rsid w:val="00776804"/>
    <w:rsid w:val="007768A8"/>
    <w:rsid w:val="007769E2"/>
    <w:rsid w:val="00776F3D"/>
    <w:rsid w:val="00777252"/>
    <w:rsid w:val="007777BD"/>
    <w:rsid w:val="00777CE5"/>
    <w:rsid w:val="0078022D"/>
    <w:rsid w:val="00780250"/>
    <w:rsid w:val="00780656"/>
    <w:rsid w:val="007806E2"/>
    <w:rsid w:val="00780B3A"/>
    <w:rsid w:val="00780E4D"/>
    <w:rsid w:val="00780F0D"/>
    <w:rsid w:val="00780FDE"/>
    <w:rsid w:val="00781012"/>
    <w:rsid w:val="007810BF"/>
    <w:rsid w:val="007813F5"/>
    <w:rsid w:val="00781471"/>
    <w:rsid w:val="00781482"/>
    <w:rsid w:val="007815E3"/>
    <w:rsid w:val="00781608"/>
    <w:rsid w:val="0078178A"/>
    <w:rsid w:val="007817D8"/>
    <w:rsid w:val="007817F1"/>
    <w:rsid w:val="0078184B"/>
    <w:rsid w:val="00781A1D"/>
    <w:rsid w:val="00781C09"/>
    <w:rsid w:val="00781D31"/>
    <w:rsid w:val="00781F8F"/>
    <w:rsid w:val="0078203B"/>
    <w:rsid w:val="007823DB"/>
    <w:rsid w:val="0078265F"/>
    <w:rsid w:val="007826CF"/>
    <w:rsid w:val="007826E5"/>
    <w:rsid w:val="0078270E"/>
    <w:rsid w:val="007828FC"/>
    <w:rsid w:val="00782C9E"/>
    <w:rsid w:val="00782F79"/>
    <w:rsid w:val="007830F4"/>
    <w:rsid w:val="00783126"/>
    <w:rsid w:val="007831E8"/>
    <w:rsid w:val="007837AD"/>
    <w:rsid w:val="00783801"/>
    <w:rsid w:val="00783917"/>
    <w:rsid w:val="00783A08"/>
    <w:rsid w:val="00783B10"/>
    <w:rsid w:val="00783D16"/>
    <w:rsid w:val="0078405D"/>
    <w:rsid w:val="007842A3"/>
    <w:rsid w:val="00784495"/>
    <w:rsid w:val="007846D7"/>
    <w:rsid w:val="00784D53"/>
    <w:rsid w:val="007850AB"/>
    <w:rsid w:val="0078516E"/>
    <w:rsid w:val="007851B5"/>
    <w:rsid w:val="007856A0"/>
    <w:rsid w:val="00785820"/>
    <w:rsid w:val="00785928"/>
    <w:rsid w:val="00785CC7"/>
    <w:rsid w:val="00785D05"/>
    <w:rsid w:val="00786186"/>
    <w:rsid w:val="00786263"/>
    <w:rsid w:val="00786610"/>
    <w:rsid w:val="00786D34"/>
    <w:rsid w:val="0078710F"/>
    <w:rsid w:val="00787233"/>
    <w:rsid w:val="007872B0"/>
    <w:rsid w:val="007872ED"/>
    <w:rsid w:val="00787486"/>
    <w:rsid w:val="0078759B"/>
    <w:rsid w:val="00787618"/>
    <w:rsid w:val="00787901"/>
    <w:rsid w:val="00787A31"/>
    <w:rsid w:val="00787A83"/>
    <w:rsid w:val="00787B5E"/>
    <w:rsid w:val="007901B9"/>
    <w:rsid w:val="007902CA"/>
    <w:rsid w:val="007902EF"/>
    <w:rsid w:val="007906A5"/>
    <w:rsid w:val="00790B55"/>
    <w:rsid w:val="00790BF5"/>
    <w:rsid w:val="00790C61"/>
    <w:rsid w:val="0079142A"/>
    <w:rsid w:val="00791757"/>
    <w:rsid w:val="007918AF"/>
    <w:rsid w:val="00791B45"/>
    <w:rsid w:val="00791E77"/>
    <w:rsid w:val="007922B4"/>
    <w:rsid w:val="0079245A"/>
    <w:rsid w:val="00792641"/>
    <w:rsid w:val="00792646"/>
    <w:rsid w:val="00792707"/>
    <w:rsid w:val="00792BDC"/>
    <w:rsid w:val="00792FF4"/>
    <w:rsid w:val="00793182"/>
    <w:rsid w:val="007931BF"/>
    <w:rsid w:val="007931E8"/>
    <w:rsid w:val="0079326B"/>
    <w:rsid w:val="0079333F"/>
    <w:rsid w:val="007935BF"/>
    <w:rsid w:val="007935EB"/>
    <w:rsid w:val="00793650"/>
    <w:rsid w:val="00793AD4"/>
    <w:rsid w:val="00793D9E"/>
    <w:rsid w:val="007949B6"/>
    <w:rsid w:val="007949C9"/>
    <w:rsid w:val="00794A7C"/>
    <w:rsid w:val="00794A9C"/>
    <w:rsid w:val="00794B76"/>
    <w:rsid w:val="00795173"/>
    <w:rsid w:val="00795470"/>
    <w:rsid w:val="007955FE"/>
    <w:rsid w:val="0079588B"/>
    <w:rsid w:val="00795A5A"/>
    <w:rsid w:val="00795C2B"/>
    <w:rsid w:val="00795CD4"/>
    <w:rsid w:val="0079610E"/>
    <w:rsid w:val="00796339"/>
    <w:rsid w:val="00796595"/>
    <w:rsid w:val="0079693E"/>
    <w:rsid w:val="00796BDB"/>
    <w:rsid w:val="00796DD4"/>
    <w:rsid w:val="00797053"/>
    <w:rsid w:val="007970F7"/>
    <w:rsid w:val="00797329"/>
    <w:rsid w:val="0079777A"/>
    <w:rsid w:val="00797DE3"/>
    <w:rsid w:val="00797E7F"/>
    <w:rsid w:val="007A012A"/>
    <w:rsid w:val="007A03DE"/>
    <w:rsid w:val="007A0429"/>
    <w:rsid w:val="007A04E0"/>
    <w:rsid w:val="007A0555"/>
    <w:rsid w:val="007A0579"/>
    <w:rsid w:val="007A0592"/>
    <w:rsid w:val="007A0658"/>
    <w:rsid w:val="007A084D"/>
    <w:rsid w:val="007A08A8"/>
    <w:rsid w:val="007A1042"/>
    <w:rsid w:val="007A1364"/>
    <w:rsid w:val="007A1630"/>
    <w:rsid w:val="007A165B"/>
    <w:rsid w:val="007A17BA"/>
    <w:rsid w:val="007A1815"/>
    <w:rsid w:val="007A19B1"/>
    <w:rsid w:val="007A2120"/>
    <w:rsid w:val="007A288A"/>
    <w:rsid w:val="007A294B"/>
    <w:rsid w:val="007A2958"/>
    <w:rsid w:val="007A29F2"/>
    <w:rsid w:val="007A2A66"/>
    <w:rsid w:val="007A2CFD"/>
    <w:rsid w:val="007A2E2A"/>
    <w:rsid w:val="007A2FAB"/>
    <w:rsid w:val="007A3836"/>
    <w:rsid w:val="007A38D2"/>
    <w:rsid w:val="007A3FB5"/>
    <w:rsid w:val="007A4194"/>
    <w:rsid w:val="007A4214"/>
    <w:rsid w:val="007A4233"/>
    <w:rsid w:val="007A4616"/>
    <w:rsid w:val="007A4692"/>
    <w:rsid w:val="007A49FC"/>
    <w:rsid w:val="007A4CDD"/>
    <w:rsid w:val="007A575B"/>
    <w:rsid w:val="007A586F"/>
    <w:rsid w:val="007A5A56"/>
    <w:rsid w:val="007A62C6"/>
    <w:rsid w:val="007A65D7"/>
    <w:rsid w:val="007A6FE9"/>
    <w:rsid w:val="007A7142"/>
    <w:rsid w:val="007A755F"/>
    <w:rsid w:val="007A77B7"/>
    <w:rsid w:val="007A78BD"/>
    <w:rsid w:val="007A7955"/>
    <w:rsid w:val="007A7D8A"/>
    <w:rsid w:val="007A7DEC"/>
    <w:rsid w:val="007B031E"/>
    <w:rsid w:val="007B049A"/>
    <w:rsid w:val="007B07AD"/>
    <w:rsid w:val="007B07F0"/>
    <w:rsid w:val="007B0A36"/>
    <w:rsid w:val="007B0C32"/>
    <w:rsid w:val="007B0C72"/>
    <w:rsid w:val="007B0E44"/>
    <w:rsid w:val="007B0F9F"/>
    <w:rsid w:val="007B11CE"/>
    <w:rsid w:val="007B1990"/>
    <w:rsid w:val="007B19E4"/>
    <w:rsid w:val="007B1C43"/>
    <w:rsid w:val="007B20C5"/>
    <w:rsid w:val="007B2332"/>
    <w:rsid w:val="007B241F"/>
    <w:rsid w:val="007B24A0"/>
    <w:rsid w:val="007B260A"/>
    <w:rsid w:val="007B2754"/>
    <w:rsid w:val="007B2792"/>
    <w:rsid w:val="007B283C"/>
    <w:rsid w:val="007B2B8A"/>
    <w:rsid w:val="007B2BD1"/>
    <w:rsid w:val="007B2BEA"/>
    <w:rsid w:val="007B30C4"/>
    <w:rsid w:val="007B3312"/>
    <w:rsid w:val="007B359F"/>
    <w:rsid w:val="007B38A6"/>
    <w:rsid w:val="007B390F"/>
    <w:rsid w:val="007B3ACC"/>
    <w:rsid w:val="007B3C76"/>
    <w:rsid w:val="007B415E"/>
    <w:rsid w:val="007B4160"/>
    <w:rsid w:val="007B424E"/>
    <w:rsid w:val="007B4620"/>
    <w:rsid w:val="007B46A1"/>
    <w:rsid w:val="007B46B7"/>
    <w:rsid w:val="007B47DE"/>
    <w:rsid w:val="007B4BB8"/>
    <w:rsid w:val="007B4C55"/>
    <w:rsid w:val="007B569B"/>
    <w:rsid w:val="007B56E5"/>
    <w:rsid w:val="007B57BE"/>
    <w:rsid w:val="007B5964"/>
    <w:rsid w:val="007B5B45"/>
    <w:rsid w:val="007B5CB0"/>
    <w:rsid w:val="007B5F49"/>
    <w:rsid w:val="007B63B6"/>
    <w:rsid w:val="007B64F0"/>
    <w:rsid w:val="007B6653"/>
    <w:rsid w:val="007B67F3"/>
    <w:rsid w:val="007B698A"/>
    <w:rsid w:val="007B6DB3"/>
    <w:rsid w:val="007B714B"/>
    <w:rsid w:val="007B74A4"/>
    <w:rsid w:val="007B74AF"/>
    <w:rsid w:val="007B7AC8"/>
    <w:rsid w:val="007B7EBE"/>
    <w:rsid w:val="007C00F1"/>
    <w:rsid w:val="007C03A9"/>
    <w:rsid w:val="007C0AF6"/>
    <w:rsid w:val="007C0D45"/>
    <w:rsid w:val="007C0F22"/>
    <w:rsid w:val="007C117F"/>
    <w:rsid w:val="007C1485"/>
    <w:rsid w:val="007C169F"/>
    <w:rsid w:val="007C1F05"/>
    <w:rsid w:val="007C1F36"/>
    <w:rsid w:val="007C1FCE"/>
    <w:rsid w:val="007C2069"/>
    <w:rsid w:val="007C25B9"/>
    <w:rsid w:val="007C28EA"/>
    <w:rsid w:val="007C2C73"/>
    <w:rsid w:val="007C2CDF"/>
    <w:rsid w:val="007C2CE2"/>
    <w:rsid w:val="007C2E5F"/>
    <w:rsid w:val="007C3153"/>
    <w:rsid w:val="007C3163"/>
    <w:rsid w:val="007C31F7"/>
    <w:rsid w:val="007C3418"/>
    <w:rsid w:val="007C3A8D"/>
    <w:rsid w:val="007C3EC3"/>
    <w:rsid w:val="007C44AA"/>
    <w:rsid w:val="007C49C1"/>
    <w:rsid w:val="007C4ACB"/>
    <w:rsid w:val="007C4C62"/>
    <w:rsid w:val="007C5320"/>
    <w:rsid w:val="007C55B6"/>
    <w:rsid w:val="007C5618"/>
    <w:rsid w:val="007C563A"/>
    <w:rsid w:val="007C56CC"/>
    <w:rsid w:val="007C5AA2"/>
    <w:rsid w:val="007C5E59"/>
    <w:rsid w:val="007C5FFA"/>
    <w:rsid w:val="007C63A6"/>
    <w:rsid w:val="007C6538"/>
    <w:rsid w:val="007C670C"/>
    <w:rsid w:val="007C6B32"/>
    <w:rsid w:val="007C6C15"/>
    <w:rsid w:val="007C6C83"/>
    <w:rsid w:val="007C720B"/>
    <w:rsid w:val="007C7257"/>
    <w:rsid w:val="007C76CE"/>
    <w:rsid w:val="007C77D0"/>
    <w:rsid w:val="007C793E"/>
    <w:rsid w:val="007C7C46"/>
    <w:rsid w:val="007C7D19"/>
    <w:rsid w:val="007D014C"/>
    <w:rsid w:val="007D05D3"/>
    <w:rsid w:val="007D0823"/>
    <w:rsid w:val="007D090C"/>
    <w:rsid w:val="007D0B43"/>
    <w:rsid w:val="007D0C16"/>
    <w:rsid w:val="007D0C25"/>
    <w:rsid w:val="007D10F1"/>
    <w:rsid w:val="007D115B"/>
    <w:rsid w:val="007D15FB"/>
    <w:rsid w:val="007D1CC5"/>
    <w:rsid w:val="007D22B4"/>
    <w:rsid w:val="007D2635"/>
    <w:rsid w:val="007D279B"/>
    <w:rsid w:val="007D29AC"/>
    <w:rsid w:val="007D2C64"/>
    <w:rsid w:val="007D3000"/>
    <w:rsid w:val="007D320D"/>
    <w:rsid w:val="007D3425"/>
    <w:rsid w:val="007D3503"/>
    <w:rsid w:val="007D3D40"/>
    <w:rsid w:val="007D4287"/>
    <w:rsid w:val="007D46C5"/>
    <w:rsid w:val="007D4A96"/>
    <w:rsid w:val="007D4B57"/>
    <w:rsid w:val="007D4CC0"/>
    <w:rsid w:val="007D4E29"/>
    <w:rsid w:val="007D5285"/>
    <w:rsid w:val="007D555C"/>
    <w:rsid w:val="007D5647"/>
    <w:rsid w:val="007D56EC"/>
    <w:rsid w:val="007D571C"/>
    <w:rsid w:val="007D58DA"/>
    <w:rsid w:val="007D5941"/>
    <w:rsid w:val="007D5D6E"/>
    <w:rsid w:val="007D5E69"/>
    <w:rsid w:val="007D5FA3"/>
    <w:rsid w:val="007D638B"/>
    <w:rsid w:val="007D68F5"/>
    <w:rsid w:val="007D6A8A"/>
    <w:rsid w:val="007D6FAB"/>
    <w:rsid w:val="007D70A2"/>
    <w:rsid w:val="007D70F5"/>
    <w:rsid w:val="007D7411"/>
    <w:rsid w:val="007D7813"/>
    <w:rsid w:val="007D78F4"/>
    <w:rsid w:val="007D7B4B"/>
    <w:rsid w:val="007D7EC0"/>
    <w:rsid w:val="007E017A"/>
    <w:rsid w:val="007E0254"/>
    <w:rsid w:val="007E02B9"/>
    <w:rsid w:val="007E0643"/>
    <w:rsid w:val="007E08CC"/>
    <w:rsid w:val="007E0ABD"/>
    <w:rsid w:val="007E0BF0"/>
    <w:rsid w:val="007E0E73"/>
    <w:rsid w:val="007E0EFD"/>
    <w:rsid w:val="007E0FDB"/>
    <w:rsid w:val="007E1532"/>
    <w:rsid w:val="007E1A52"/>
    <w:rsid w:val="007E2270"/>
    <w:rsid w:val="007E2A33"/>
    <w:rsid w:val="007E2B96"/>
    <w:rsid w:val="007E2BA8"/>
    <w:rsid w:val="007E2E1D"/>
    <w:rsid w:val="007E2F32"/>
    <w:rsid w:val="007E2FFF"/>
    <w:rsid w:val="007E318C"/>
    <w:rsid w:val="007E31C6"/>
    <w:rsid w:val="007E3378"/>
    <w:rsid w:val="007E3F5E"/>
    <w:rsid w:val="007E436B"/>
    <w:rsid w:val="007E475D"/>
    <w:rsid w:val="007E4781"/>
    <w:rsid w:val="007E4964"/>
    <w:rsid w:val="007E4F6F"/>
    <w:rsid w:val="007E50A6"/>
    <w:rsid w:val="007E50FE"/>
    <w:rsid w:val="007E53B9"/>
    <w:rsid w:val="007E5904"/>
    <w:rsid w:val="007E5910"/>
    <w:rsid w:val="007E5B4F"/>
    <w:rsid w:val="007E5EE1"/>
    <w:rsid w:val="007E6063"/>
    <w:rsid w:val="007E608F"/>
    <w:rsid w:val="007E6357"/>
    <w:rsid w:val="007E6404"/>
    <w:rsid w:val="007E66F8"/>
    <w:rsid w:val="007E69CA"/>
    <w:rsid w:val="007E6C6D"/>
    <w:rsid w:val="007E6C6E"/>
    <w:rsid w:val="007E6EC3"/>
    <w:rsid w:val="007E70B9"/>
    <w:rsid w:val="007E7226"/>
    <w:rsid w:val="007E733B"/>
    <w:rsid w:val="007E76C1"/>
    <w:rsid w:val="007E77F7"/>
    <w:rsid w:val="007E7C85"/>
    <w:rsid w:val="007F00F6"/>
    <w:rsid w:val="007F01F0"/>
    <w:rsid w:val="007F03AD"/>
    <w:rsid w:val="007F054C"/>
    <w:rsid w:val="007F056C"/>
    <w:rsid w:val="007F0BEC"/>
    <w:rsid w:val="007F0C06"/>
    <w:rsid w:val="007F0E97"/>
    <w:rsid w:val="007F0EE8"/>
    <w:rsid w:val="007F10B0"/>
    <w:rsid w:val="007F119A"/>
    <w:rsid w:val="007F131A"/>
    <w:rsid w:val="007F13AF"/>
    <w:rsid w:val="007F1523"/>
    <w:rsid w:val="007F1974"/>
    <w:rsid w:val="007F1B7E"/>
    <w:rsid w:val="007F1C3B"/>
    <w:rsid w:val="007F1CA6"/>
    <w:rsid w:val="007F1E06"/>
    <w:rsid w:val="007F1EDA"/>
    <w:rsid w:val="007F1F5E"/>
    <w:rsid w:val="007F2259"/>
    <w:rsid w:val="007F2778"/>
    <w:rsid w:val="007F280C"/>
    <w:rsid w:val="007F2B1A"/>
    <w:rsid w:val="007F2E8C"/>
    <w:rsid w:val="007F320C"/>
    <w:rsid w:val="007F3239"/>
    <w:rsid w:val="007F33D1"/>
    <w:rsid w:val="007F390A"/>
    <w:rsid w:val="007F3B81"/>
    <w:rsid w:val="007F3E63"/>
    <w:rsid w:val="007F3FF3"/>
    <w:rsid w:val="007F4261"/>
    <w:rsid w:val="007F4267"/>
    <w:rsid w:val="007F43E4"/>
    <w:rsid w:val="007F44F3"/>
    <w:rsid w:val="007F4758"/>
    <w:rsid w:val="007F4922"/>
    <w:rsid w:val="007F49E3"/>
    <w:rsid w:val="007F4A99"/>
    <w:rsid w:val="007F4BB1"/>
    <w:rsid w:val="007F4C64"/>
    <w:rsid w:val="007F5363"/>
    <w:rsid w:val="007F53E9"/>
    <w:rsid w:val="007F5642"/>
    <w:rsid w:val="007F564D"/>
    <w:rsid w:val="007F5ACB"/>
    <w:rsid w:val="007F5CAA"/>
    <w:rsid w:val="007F5CCE"/>
    <w:rsid w:val="007F5DAB"/>
    <w:rsid w:val="007F6196"/>
    <w:rsid w:val="007F629D"/>
    <w:rsid w:val="007F6524"/>
    <w:rsid w:val="007F65D9"/>
    <w:rsid w:val="007F661A"/>
    <w:rsid w:val="007F6783"/>
    <w:rsid w:val="007F69C8"/>
    <w:rsid w:val="007F6A36"/>
    <w:rsid w:val="007F6AD1"/>
    <w:rsid w:val="007F6B06"/>
    <w:rsid w:val="007F7203"/>
    <w:rsid w:val="007F7258"/>
    <w:rsid w:val="007F74FB"/>
    <w:rsid w:val="007F7D08"/>
    <w:rsid w:val="007F7D3B"/>
    <w:rsid w:val="008000E8"/>
    <w:rsid w:val="008001C1"/>
    <w:rsid w:val="008002D7"/>
    <w:rsid w:val="00800523"/>
    <w:rsid w:val="008009D1"/>
    <w:rsid w:val="008009EE"/>
    <w:rsid w:val="00801010"/>
    <w:rsid w:val="0080142F"/>
    <w:rsid w:val="0080182E"/>
    <w:rsid w:val="00801E14"/>
    <w:rsid w:val="00802289"/>
    <w:rsid w:val="008028ED"/>
    <w:rsid w:val="00802ACF"/>
    <w:rsid w:val="00802BE3"/>
    <w:rsid w:val="00803185"/>
    <w:rsid w:val="0080320E"/>
    <w:rsid w:val="00803440"/>
    <w:rsid w:val="0080376C"/>
    <w:rsid w:val="008037A7"/>
    <w:rsid w:val="00803D4D"/>
    <w:rsid w:val="00803FB8"/>
    <w:rsid w:val="0080402C"/>
    <w:rsid w:val="00804036"/>
    <w:rsid w:val="0080429D"/>
    <w:rsid w:val="00804725"/>
    <w:rsid w:val="00804A47"/>
    <w:rsid w:val="00805175"/>
    <w:rsid w:val="0080533F"/>
    <w:rsid w:val="008053C0"/>
    <w:rsid w:val="0080573A"/>
    <w:rsid w:val="0080587C"/>
    <w:rsid w:val="00805927"/>
    <w:rsid w:val="00805D23"/>
    <w:rsid w:val="00805D35"/>
    <w:rsid w:val="00805F35"/>
    <w:rsid w:val="008061EF"/>
    <w:rsid w:val="008064D1"/>
    <w:rsid w:val="00806515"/>
    <w:rsid w:val="0080653E"/>
    <w:rsid w:val="008065CD"/>
    <w:rsid w:val="00806796"/>
    <w:rsid w:val="00806888"/>
    <w:rsid w:val="008068E3"/>
    <w:rsid w:val="00806AB2"/>
    <w:rsid w:val="00806C04"/>
    <w:rsid w:val="00807090"/>
    <w:rsid w:val="008070F5"/>
    <w:rsid w:val="00807125"/>
    <w:rsid w:val="00807174"/>
    <w:rsid w:val="008071FC"/>
    <w:rsid w:val="00807216"/>
    <w:rsid w:val="0080798D"/>
    <w:rsid w:val="00807C04"/>
    <w:rsid w:val="00807C7F"/>
    <w:rsid w:val="00807DA2"/>
    <w:rsid w:val="00807DD4"/>
    <w:rsid w:val="00807F3A"/>
    <w:rsid w:val="00810280"/>
    <w:rsid w:val="00810305"/>
    <w:rsid w:val="00810EEA"/>
    <w:rsid w:val="00810F84"/>
    <w:rsid w:val="00810FCC"/>
    <w:rsid w:val="008112CB"/>
    <w:rsid w:val="00811320"/>
    <w:rsid w:val="00811388"/>
    <w:rsid w:val="0081154D"/>
    <w:rsid w:val="00811685"/>
    <w:rsid w:val="00811821"/>
    <w:rsid w:val="00811BC9"/>
    <w:rsid w:val="00811C1B"/>
    <w:rsid w:val="00812458"/>
    <w:rsid w:val="00812B14"/>
    <w:rsid w:val="00812B4D"/>
    <w:rsid w:val="00812BBE"/>
    <w:rsid w:val="00812C60"/>
    <w:rsid w:val="0081317B"/>
    <w:rsid w:val="0081334F"/>
    <w:rsid w:val="00813470"/>
    <w:rsid w:val="00813529"/>
    <w:rsid w:val="008135C8"/>
    <w:rsid w:val="00813C2A"/>
    <w:rsid w:val="00813D23"/>
    <w:rsid w:val="00813E8F"/>
    <w:rsid w:val="00813F1D"/>
    <w:rsid w:val="00814156"/>
    <w:rsid w:val="008141E0"/>
    <w:rsid w:val="00814280"/>
    <w:rsid w:val="008147A0"/>
    <w:rsid w:val="0081482B"/>
    <w:rsid w:val="00814AE0"/>
    <w:rsid w:val="00814BFA"/>
    <w:rsid w:val="00814E9E"/>
    <w:rsid w:val="00815390"/>
    <w:rsid w:val="00815598"/>
    <w:rsid w:val="008156CC"/>
    <w:rsid w:val="00816147"/>
    <w:rsid w:val="0081616F"/>
    <w:rsid w:val="00816171"/>
    <w:rsid w:val="00816764"/>
    <w:rsid w:val="0081685B"/>
    <w:rsid w:val="0081697C"/>
    <w:rsid w:val="00816A7F"/>
    <w:rsid w:val="00816CED"/>
    <w:rsid w:val="00816D0F"/>
    <w:rsid w:val="00816F56"/>
    <w:rsid w:val="00817127"/>
    <w:rsid w:val="00817290"/>
    <w:rsid w:val="008173FC"/>
    <w:rsid w:val="00817440"/>
    <w:rsid w:val="008176B1"/>
    <w:rsid w:val="008177C8"/>
    <w:rsid w:val="008179A7"/>
    <w:rsid w:val="008179DA"/>
    <w:rsid w:val="00817BEE"/>
    <w:rsid w:val="00820261"/>
    <w:rsid w:val="00820292"/>
    <w:rsid w:val="00820344"/>
    <w:rsid w:val="0082062F"/>
    <w:rsid w:val="0082069F"/>
    <w:rsid w:val="00820A92"/>
    <w:rsid w:val="00820D4C"/>
    <w:rsid w:val="0082134D"/>
    <w:rsid w:val="00821BDB"/>
    <w:rsid w:val="008222B9"/>
    <w:rsid w:val="00822348"/>
    <w:rsid w:val="0082253D"/>
    <w:rsid w:val="0082270B"/>
    <w:rsid w:val="008228EE"/>
    <w:rsid w:val="00822923"/>
    <w:rsid w:val="00822AFE"/>
    <w:rsid w:val="00822B4E"/>
    <w:rsid w:val="00822C92"/>
    <w:rsid w:val="00822F07"/>
    <w:rsid w:val="00822FCB"/>
    <w:rsid w:val="008230A7"/>
    <w:rsid w:val="008231C6"/>
    <w:rsid w:val="008234E4"/>
    <w:rsid w:val="00823923"/>
    <w:rsid w:val="00823936"/>
    <w:rsid w:val="00823C00"/>
    <w:rsid w:val="00823CE9"/>
    <w:rsid w:val="00823D97"/>
    <w:rsid w:val="008242F2"/>
    <w:rsid w:val="0082437B"/>
    <w:rsid w:val="00824777"/>
    <w:rsid w:val="00824B87"/>
    <w:rsid w:val="00824CAE"/>
    <w:rsid w:val="00824E83"/>
    <w:rsid w:val="00824F0B"/>
    <w:rsid w:val="0082500F"/>
    <w:rsid w:val="0082515F"/>
    <w:rsid w:val="008253A7"/>
    <w:rsid w:val="0082548A"/>
    <w:rsid w:val="00825600"/>
    <w:rsid w:val="00825836"/>
    <w:rsid w:val="0082598B"/>
    <w:rsid w:val="00825AB7"/>
    <w:rsid w:val="00825CDB"/>
    <w:rsid w:val="00825E56"/>
    <w:rsid w:val="0082601F"/>
    <w:rsid w:val="0082680E"/>
    <w:rsid w:val="00826D4A"/>
    <w:rsid w:val="00826FDD"/>
    <w:rsid w:val="00827258"/>
    <w:rsid w:val="008272D9"/>
    <w:rsid w:val="008276C2"/>
    <w:rsid w:val="008277B0"/>
    <w:rsid w:val="00827960"/>
    <w:rsid w:val="00827BEC"/>
    <w:rsid w:val="00827C4C"/>
    <w:rsid w:val="00827E06"/>
    <w:rsid w:val="008302B9"/>
    <w:rsid w:val="00830452"/>
    <w:rsid w:val="00830564"/>
    <w:rsid w:val="008307A9"/>
    <w:rsid w:val="00830872"/>
    <w:rsid w:val="00830FD3"/>
    <w:rsid w:val="0083126A"/>
    <w:rsid w:val="008318FA"/>
    <w:rsid w:val="00832072"/>
    <w:rsid w:val="0083229C"/>
    <w:rsid w:val="0083250E"/>
    <w:rsid w:val="008325E8"/>
    <w:rsid w:val="00832D19"/>
    <w:rsid w:val="00832DC5"/>
    <w:rsid w:val="00832E9A"/>
    <w:rsid w:val="008330E4"/>
    <w:rsid w:val="00833280"/>
    <w:rsid w:val="00833359"/>
    <w:rsid w:val="008335B0"/>
    <w:rsid w:val="00833810"/>
    <w:rsid w:val="00833843"/>
    <w:rsid w:val="00833BDC"/>
    <w:rsid w:val="00833F6E"/>
    <w:rsid w:val="008340C2"/>
    <w:rsid w:val="008347FE"/>
    <w:rsid w:val="008348E3"/>
    <w:rsid w:val="00834DC1"/>
    <w:rsid w:val="00835037"/>
    <w:rsid w:val="0083505B"/>
    <w:rsid w:val="008359A4"/>
    <w:rsid w:val="00835D8B"/>
    <w:rsid w:val="00835EB8"/>
    <w:rsid w:val="008366E7"/>
    <w:rsid w:val="00836901"/>
    <w:rsid w:val="008369E8"/>
    <w:rsid w:val="00836AD1"/>
    <w:rsid w:val="00836D0B"/>
    <w:rsid w:val="00836E3E"/>
    <w:rsid w:val="00837020"/>
    <w:rsid w:val="008377BC"/>
    <w:rsid w:val="008379CC"/>
    <w:rsid w:val="0083D2D2"/>
    <w:rsid w:val="0084001E"/>
    <w:rsid w:val="008401E2"/>
    <w:rsid w:val="00840535"/>
    <w:rsid w:val="00840621"/>
    <w:rsid w:val="00840692"/>
    <w:rsid w:val="008406E4"/>
    <w:rsid w:val="00840CEA"/>
    <w:rsid w:val="008410D2"/>
    <w:rsid w:val="00841405"/>
    <w:rsid w:val="008418A2"/>
    <w:rsid w:val="0084196B"/>
    <w:rsid w:val="00841D20"/>
    <w:rsid w:val="00841E5B"/>
    <w:rsid w:val="00842138"/>
    <w:rsid w:val="00842223"/>
    <w:rsid w:val="0084244C"/>
    <w:rsid w:val="008428BD"/>
    <w:rsid w:val="0084294F"/>
    <w:rsid w:val="00842B62"/>
    <w:rsid w:val="00842B71"/>
    <w:rsid w:val="00842BE8"/>
    <w:rsid w:val="00842F6D"/>
    <w:rsid w:val="00843343"/>
    <w:rsid w:val="00843835"/>
    <w:rsid w:val="00843E2E"/>
    <w:rsid w:val="00843F50"/>
    <w:rsid w:val="008444AA"/>
    <w:rsid w:val="0084450D"/>
    <w:rsid w:val="00844738"/>
    <w:rsid w:val="008449FD"/>
    <w:rsid w:val="00845049"/>
    <w:rsid w:val="008450F5"/>
    <w:rsid w:val="008450FC"/>
    <w:rsid w:val="008451CE"/>
    <w:rsid w:val="008452D2"/>
    <w:rsid w:val="00845306"/>
    <w:rsid w:val="00845470"/>
    <w:rsid w:val="008455B1"/>
    <w:rsid w:val="0084599C"/>
    <w:rsid w:val="00845D29"/>
    <w:rsid w:val="00846229"/>
    <w:rsid w:val="008464F2"/>
    <w:rsid w:val="00846612"/>
    <w:rsid w:val="00846623"/>
    <w:rsid w:val="008468BA"/>
    <w:rsid w:val="0084692F"/>
    <w:rsid w:val="00846BE5"/>
    <w:rsid w:val="00846FBA"/>
    <w:rsid w:val="0084732B"/>
    <w:rsid w:val="00847518"/>
    <w:rsid w:val="00847A6D"/>
    <w:rsid w:val="00847A93"/>
    <w:rsid w:val="00847DB9"/>
    <w:rsid w:val="00847F72"/>
    <w:rsid w:val="0085042D"/>
    <w:rsid w:val="00850798"/>
    <w:rsid w:val="00850813"/>
    <w:rsid w:val="00850851"/>
    <w:rsid w:val="00850B47"/>
    <w:rsid w:val="00850C45"/>
    <w:rsid w:val="00850CA8"/>
    <w:rsid w:val="00850EBF"/>
    <w:rsid w:val="00850ECC"/>
    <w:rsid w:val="00850EFD"/>
    <w:rsid w:val="008515F2"/>
    <w:rsid w:val="00851E3D"/>
    <w:rsid w:val="008521FE"/>
    <w:rsid w:val="0085226F"/>
    <w:rsid w:val="00852327"/>
    <w:rsid w:val="00852687"/>
    <w:rsid w:val="00852854"/>
    <w:rsid w:val="00852B91"/>
    <w:rsid w:val="00852E17"/>
    <w:rsid w:val="00853360"/>
    <w:rsid w:val="00853582"/>
    <w:rsid w:val="00853642"/>
    <w:rsid w:val="00853848"/>
    <w:rsid w:val="00853CF5"/>
    <w:rsid w:val="00853E62"/>
    <w:rsid w:val="00853F16"/>
    <w:rsid w:val="008541CD"/>
    <w:rsid w:val="0085449F"/>
    <w:rsid w:val="00854577"/>
    <w:rsid w:val="00854B50"/>
    <w:rsid w:val="00855034"/>
    <w:rsid w:val="00855413"/>
    <w:rsid w:val="0085541C"/>
    <w:rsid w:val="008554AE"/>
    <w:rsid w:val="008556A9"/>
    <w:rsid w:val="008556C5"/>
    <w:rsid w:val="00855A7A"/>
    <w:rsid w:val="00855B38"/>
    <w:rsid w:val="00855F19"/>
    <w:rsid w:val="00855F78"/>
    <w:rsid w:val="00856344"/>
    <w:rsid w:val="008564EF"/>
    <w:rsid w:val="008565B8"/>
    <w:rsid w:val="008566F7"/>
    <w:rsid w:val="00856827"/>
    <w:rsid w:val="008568A2"/>
    <w:rsid w:val="00856929"/>
    <w:rsid w:val="008569DA"/>
    <w:rsid w:val="00856B28"/>
    <w:rsid w:val="00856C89"/>
    <w:rsid w:val="00856FC2"/>
    <w:rsid w:val="008572D2"/>
    <w:rsid w:val="00857338"/>
    <w:rsid w:val="0085734B"/>
    <w:rsid w:val="008574DF"/>
    <w:rsid w:val="00857CB4"/>
    <w:rsid w:val="00857D03"/>
    <w:rsid w:val="00857DE9"/>
    <w:rsid w:val="00857F9A"/>
    <w:rsid w:val="00860146"/>
    <w:rsid w:val="008601D8"/>
    <w:rsid w:val="00860453"/>
    <w:rsid w:val="008604FF"/>
    <w:rsid w:val="00860518"/>
    <w:rsid w:val="00860A28"/>
    <w:rsid w:val="00860BB5"/>
    <w:rsid w:val="00860C9A"/>
    <w:rsid w:val="00860E55"/>
    <w:rsid w:val="00861123"/>
    <w:rsid w:val="00861182"/>
    <w:rsid w:val="008617E8"/>
    <w:rsid w:val="0086194D"/>
    <w:rsid w:val="00861B17"/>
    <w:rsid w:val="00861BD7"/>
    <w:rsid w:val="00861E34"/>
    <w:rsid w:val="00862080"/>
    <w:rsid w:val="008629C9"/>
    <w:rsid w:val="00862D9F"/>
    <w:rsid w:val="00862DD0"/>
    <w:rsid w:val="00863191"/>
    <w:rsid w:val="00863494"/>
    <w:rsid w:val="0086358C"/>
    <w:rsid w:val="008635E7"/>
    <w:rsid w:val="0086393F"/>
    <w:rsid w:val="00863E8C"/>
    <w:rsid w:val="00863F81"/>
    <w:rsid w:val="0086467F"/>
    <w:rsid w:val="0086472E"/>
    <w:rsid w:val="00864FF2"/>
    <w:rsid w:val="008653E2"/>
    <w:rsid w:val="00865774"/>
    <w:rsid w:val="00865923"/>
    <w:rsid w:val="00865B16"/>
    <w:rsid w:val="00865E39"/>
    <w:rsid w:val="0086648B"/>
    <w:rsid w:val="00866627"/>
    <w:rsid w:val="00866766"/>
    <w:rsid w:val="00866BA4"/>
    <w:rsid w:val="00866BD1"/>
    <w:rsid w:val="00866F81"/>
    <w:rsid w:val="00867277"/>
    <w:rsid w:val="0086728C"/>
    <w:rsid w:val="00867D0A"/>
    <w:rsid w:val="00867E83"/>
    <w:rsid w:val="0087031A"/>
    <w:rsid w:val="0087039A"/>
    <w:rsid w:val="0087047F"/>
    <w:rsid w:val="0087074A"/>
    <w:rsid w:val="00870755"/>
    <w:rsid w:val="008707A5"/>
    <w:rsid w:val="008708F8"/>
    <w:rsid w:val="00870F32"/>
    <w:rsid w:val="0087106A"/>
    <w:rsid w:val="0087117E"/>
    <w:rsid w:val="00871275"/>
    <w:rsid w:val="008712C8"/>
    <w:rsid w:val="00871315"/>
    <w:rsid w:val="00871332"/>
    <w:rsid w:val="00871781"/>
    <w:rsid w:val="00871877"/>
    <w:rsid w:val="00871968"/>
    <w:rsid w:val="00871AD0"/>
    <w:rsid w:val="00871D3B"/>
    <w:rsid w:val="00871E2B"/>
    <w:rsid w:val="00871F74"/>
    <w:rsid w:val="0087216F"/>
    <w:rsid w:val="00872342"/>
    <w:rsid w:val="00872627"/>
    <w:rsid w:val="008726AF"/>
    <w:rsid w:val="008729A2"/>
    <w:rsid w:val="00872A3D"/>
    <w:rsid w:val="00872ECF"/>
    <w:rsid w:val="008731A0"/>
    <w:rsid w:val="00873302"/>
    <w:rsid w:val="00873622"/>
    <w:rsid w:val="00873F41"/>
    <w:rsid w:val="0087402E"/>
    <w:rsid w:val="00874047"/>
    <w:rsid w:val="008743D9"/>
    <w:rsid w:val="00874501"/>
    <w:rsid w:val="00874517"/>
    <w:rsid w:val="008745FC"/>
    <w:rsid w:val="008747CF"/>
    <w:rsid w:val="00874931"/>
    <w:rsid w:val="00874D6D"/>
    <w:rsid w:val="00874E98"/>
    <w:rsid w:val="00875361"/>
    <w:rsid w:val="00875A0D"/>
    <w:rsid w:val="00875D10"/>
    <w:rsid w:val="00875D58"/>
    <w:rsid w:val="0087639C"/>
    <w:rsid w:val="008764A6"/>
    <w:rsid w:val="00876834"/>
    <w:rsid w:val="0087761D"/>
    <w:rsid w:val="008778C9"/>
    <w:rsid w:val="008778EA"/>
    <w:rsid w:val="008801B3"/>
    <w:rsid w:val="0088035C"/>
    <w:rsid w:val="00880B5C"/>
    <w:rsid w:val="00880F79"/>
    <w:rsid w:val="00881371"/>
    <w:rsid w:val="008815B6"/>
    <w:rsid w:val="00881611"/>
    <w:rsid w:val="0088169A"/>
    <w:rsid w:val="00881E79"/>
    <w:rsid w:val="00882536"/>
    <w:rsid w:val="00882BDB"/>
    <w:rsid w:val="00882D18"/>
    <w:rsid w:val="00882DBB"/>
    <w:rsid w:val="00882F82"/>
    <w:rsid w:val="0088313D"/>
    <w:rsid w:val="00883713"/>
    <w:rsid w:val="00883EF1"/>
    <w:rsid w:val="0088438A"/>
    <w:rsid w:val="008847F3"/>
    <w:rsid w:val="00884919"/>
    <w:rsid w:val="00884D51"/>
    <w:rsid w:val="00885497"/>
    <w:rsid w:val="00885576"/>
    <w:rsid w:val="008855B1"/>
    <w:rsid w:val="00885806"/>
    <w:rsid w:val="008858AB"/>
    <w:rsid w:val="00885CB2"/>
    <w:rsid w:val="00885D3E"/>
    <w:rsid w:val="008865C2"/>
    <w:rsid w:val="0088694C"/>
    <w:rsid w:val="008869AA"/>
    <w:rsid w:val="008870A6"/>
    <w:rsid w:val="008870D8"/>
    <w:rsid w:val="00887786"/>
    <w:rsid w:val="008879F9"/>
    <w:rsid w:val="00890197"/>
    <w:rsid w:val="00890746"/>
    <w:rsid w:val="0089081A"/>
    <w:rsid w:val="0089096F"/>
    <w:rsid w:val="00890E00"/>
    <w:rsid w:val="00891251"/>
    <w:rsid w:val="008912E0"/>
    <w:rsid w:val="00891330"/>
    <w:rsid w:val="00891498"/>
    <w:rsid w:val="008914B8"/>
    <w:rsid w:val="00891985"/>
    <w:rsid w:val="008919A0"/>
    <w:rsid w:val="00891A18"/>
    <w:rsid w:val="00891A46"/>
    <w:rsid w:val="00891DC7"/>
    <w:rsid w:val="0089226C"/>
    <w:rsid w:val="00892274"/>
    <w:rsid w:val="008928D1"/>
    <w:rsid w:val="00892E68"/>
    <w:rsid w:val="00893303"/>
    <w:rsid w:val="008933C6"/>
    <w:rsid w:val="008934D1"/>
    <w:rsid w:val="00893814"/>
    <w:rsid w:val="008938B6"/>
    <w:rsid w:val="00893922"/>
    <w:rsid w:val="00893D94"/>
    <w:rsid w:val="008940B4"/>
    <w:rsid w:val="008940E6"/>
    <w:rsid w:val="00894181"/>
    <w:rsid w:val="008942F9"/>
    <w:rsid w:val="00894326"/>
    <w:rsid w:val="00894627"/>
    <w:rsid w:val="008948F0"/>
    <w:rsid w:val="00894D3D"/>
    <w:rsid w:val="00894F30"/>
    <w:rsid w:val="008957E8"/>
    <w:rsid w:val="00895DCB"/>
    <w:rsid w:val="008960CA"/>
    <w:rsid w:val="008961F4"/>
    <w:rsid w:val="008962B3"/>
    <w:rsid w:val="00896552"/>
    <w:rsid w:val="0089689A"/>
    <w:rsid w:val="008968E4"/>
    <w:rsid w:val="00896F3A"/>
    <w:rsid w:val="00896FCF"/>
    <w:rsid w:val="00897183"/>
    <w:rsid w:val="00897268"/>
    <w:rsid w:val="0089745C"/>
    <w:rsid w:val="00897916"/>
    <w:rsid w:val="00897A1F"/>
    <w:rsid w:val="00897A98"/>
    <w:rsid w:val="00897DF1"/>
    <w:rsid w:val="008A03EC"/>
    <w:rsid w:val="008A0482"/>
    <w:rsid w:val="008A0498"/>
    <w:rsid w:val="008A0548"/>
    <w:rsid w:val="008A087E"/>
    <w:rsid w:val="008A0B40"/>
    <w:rsid w:val="008A0C77"/>
    <w:rsid w:val="008A0ED5"/>
    <w:rsid w:val="008A1287"/>
    <w:rsid w:val="008A161B"/>
    <w:rsid w:val="008A1CA9"/>
    <w:rsid w:val="008A1D07"/>
    <w:rsid w:val="008A1D7F"/>
    <w:rsid w:val="008A1EEA"/>
    <w:rsid w:val="008A208A"/>
    <w:rsid w:val="008A21EB"/>
    <w:rsid w:val="008A21FA"/>
    <w:rsid w:val="008A2317"/>
    <w:rsid w:val="008A2530"/>
    <w:rsid w:val="008A2769"/>
    <w:rsid w:val="008A2CCE"/>
    <w:rsid w:val="008A35C5"/>
    <w:rsid w:val="008A3652"/>
    <w:rsid w:val="008A3689"/>
    <w:rsid w:val="008A36F8"/>
    <w:rsid w:val="008A377E"/>
    <w:rsid w:val="008A3B05"/>
    <w:rsid w:val="008A46CA"/>
    <w:rsid w:val="008A46E0"/>
    <w:rsid w:val="008A470C"/>
    <w:rsid w:val="008A496B"/>
    <w:rsid w:val="008A51F0"/>
    <w:rsid w:val="008A54BC"/>
    <w:rsid w:val="008A5784"/>
    <w:rsid w:val="008A5985"/>
    <w:rsid w:val="008A59C7"/>
    <w:rsid w:val="008A59FF"/>
    <w:rsid w:val="008A5A54"/>
    <w:rsid w:val="008A5BF9"/>
    <w:rsid w:val="008A5F24"/>
    <w:rsid w:val="008A5F26"/>
    <w:rsid w:val="008A6225"/>
    <w:rsid w:val="008A63E6"/>
    <w:rsid w:val="008A64BE"/>
    <w:rsid w:val="008A66F5"/>
    <w:rsid w:val="008A6AF2"/>
    <w:rsid w:val="008A6B45"/>
    <w:rsid w:val="008A6D7B"/>
    <w:rsid w:val="008A6D96"/>
    <w:rsid w:val="008A73E7"/>
    <w:rsid w:val="008A774E"/>
    <w:rsid w:val="008A79DB"/>
    <w:rsid w:val="008B023B"/>
    <w:rsid w:val="008B0785"/>
    <w:rsid w:val="008B089A"/>
    <w:rsid w:val="008B0981"/>
    <w:rsid w:val="008B0CD6"/>
    <w:rsid w:val="008B0D5C"/>
    <w:rsid w:val="008B0F72"/>
    <w:rsid w:val="008B101F"/>
    <w:rsid w:val="008B11E3"/>
    <w:rsid w:val="008B1899"/>
    <w:rsid w:val="008B1D4A"/>
    <w:rsid w:val="008B1F08"/>
    <w:rsid w:val="008B2385"/>
    <w:rsid w:val="008B25AD"/>
    <w:rsid w:val="008B27DD"/>
    <w:rsid w:val="008B28C2"/>
    <w:rsid w:val="008B28DD"/>
    <w:rsid w:val="008B2910"/>
    <w:rsid w:val="008B2A2E"/>
    <w:rsid w:val="008B30C8"/>
    <w:rsid w:val="008B3233"/>
    <w:rsid w:val="008B3282"/>
    <w:rsid w:val="008B390F"/>
    <w:rsid w:val="008B3A7D"/>
    <w:rsid w:val="008B3B7E"/>
    <w:rsid w:val="008B3C90"/>
    <w:rsid w:val="008B3D39"/>
    <w:rsid w:val="008B3D87"/>
    <w:rsid w:val="008B424F"/>
    <w:rsid w:val="008B4CEA"/>
    <w:rsid w:val="008B4DBF"/>
    <w:rsid w:val="008B4E1D"/>
    <w:rsid w:val="008B5520"/>
    <w:rsid w:val="008B5584"/>
    <w:rsid w:val="008B5610"/>
    <w:rsid w:val="008B569F"/>
    <w:rsid w:val="008B5ADF"/>
    <w:rsid w:val="008B5E3D"/>
    <w:rsid w:val="008B5FDD"/>
    <w:rsid w:val="008B6332"/>
    <w:rsid w:val="008B6503"/>
    <w:rsid w:val="008B6672"/>
    <w:rsid w:val="008B6758"/>
    <w:rsid w:val="008B6A4D"/>
    <w:rsid w:val="008B71B1"/>
    <w:rsid w:val="008B7409"/>
    <w:rsid w:val="008B742E"/>
    <w:rsid w:val="008B7511"/>
    <w:rsid w:val="008B7617"/>
    <w:rsid w:val="008B796E"/>
    <w:rsid w:val="008B7AE3"/>
    <w:rsid w:val="008B7C65"/>
    <w:rsid w:val="008B7D46"/>
    <w:rsid w:val="008C014E"/>
    <w:rsid w:val="008C0471"/>
    <w:rsid w:val="008C0637"/>
    <w:rsid w:val="008C0FD8"/>
    <w:rsid w:val="008C10F8"/>
    <w:rsid w:val="008C1137"/>
    <w:rsid w:val="008C1224"/>
    <w:rsid w:val="008C1A79"/>
    <w:rsid w:val="008C1E3B"/>
    <w:rsid w:val="008C2596"/>
    <w:rsid w:val="008C277E"/>
    <w:rsid w:val="008C27DE"/>
    <w:rsid w:val="008C28BC"/>
    <w:rsid w:val="008C2A4C"/>
    <w:rsid w:val="008C3130"/>
    <w:rsid w:val="008C317D"/>
    <w:rsid w:val="008C327C"/>
    <w:rsid w:val="008C3286"/>
    <w:rsid w:val="008C3376"/>
    <w:rsid w:val="008C350F"/>
    <w:rsid w:val="008C3584"/>
    <w:rsid w:val="008C35B7"/>
    <w:rsid w:val="008C3601"/>
    <w:rsid w:val="008C3716"/>
    <w:rsid w:val="008C3837"/>
    <w:rsid w:val="008C39D1"/>
    <w:rsid w:val="008C3BAD"/>
    <w:rsid w:val="008C3C32"/>
    <w:rsid w:val="008C3F92"/>
    <w:rsid w:val="008C3F98"/>
    <w:rsid w:val="008C4203"/>
    <w:rsid w:val="008C42A0"/>
    <w:rsid w:val="008C42CB"/>
    <w:rsid w:val="008C46D5"/>
    <w:rsid w:val="008C47D8"/>
    <w:rsid w:val="008C497E"/>
    <w:rsid w:val="008C4A96"/>
    <w:rsid w:val="008C4F18"/>
    <w:rsid w:val="008C51E0"/>
    <w:rsid w:val="008C54C7"/>
    <w:rsid w:val="008C5A0A"/>
    <w:rsid w:val="008C5E15"/>
    <w:rsid w:val="008C60DF"/>
    <w:rsid w:val="008C6251"/>
    <w:rsid w:val="008C65DC"/>
    <w:rsid w:val="008C662B"/>
    <w:rsid w:val="008C67AF"/>
    <w:rsid w:val="008C67B7"/>
    <w:rsid w:val="008C6E29"/>
    <w:rsid w:val="008C6F96"/>
    <w:rsid w:val="008C71C7"/>
    <w:rsid w:val="008C7430"/>
    <w:rsid w:val="008C7734"/>
    <w:rsid w:val="008C7A19"/>
    <w:rsid w:val="008C7D04"/>
    <w:rsid w:val="008C7DA9"/>
    <w:rsid w:val="008D03A0"/>
    <w:rsid w:val="008D03F1"/>
    <w:rsid w:val="008D06BD"/>
    <w:rsid w:val="008D072A"/>
    <w:rsid w:val="008D0730"/>
    <w:rsid w:val="008D0849"/>
    <w:rsid w:val="008D1004"/>
    <w:rsid w:val="008D10A1"/>
    <w:rsid w:val="008D1449"/>
    <w:rsid w:val="008D16A6"/>
    <w:rsid w:val="008D172B"/>
    <w:rsid w:val="008D17A2"/>
    <w:rsid w:val="008D1CE5"/>
    <w:rsid w:val="008D1D45"/>
    <w:rsid w:val="008D2201"/>
    <w:rsid w:val="008D2891"/>
    <w:rsid w:val="008D2A09"/>
    <w:rsid w:val="008D2AEB"/>
    <w:rsid w:val="008D2B0D"/>
    <w:rsid w:val="008D2E93"/>
    <w:rsid w:val="008D306D"/>
    <w:rsid w:val="008D313A"/>
    <w:rsid w:val="008D34C8"/>
    <w:rsid w:val="008D36EC"/>
    <w:rsid w:val="008D38EA"/>
    <w:rsid w:val="008D3A97"/>
    <w:rsid w:val="008D3B62"/>
    <w:rsid w:val="008D3EB1"/>
    <w:rsid w:val="008D3FF3"/>
    <w:rsid w:val="008D4103"/>
    <w:rsid w:val="008D41FF"/>
    <w:rsid w:val="008D454C"/>
    <w:rsid w:val="008D465D"/>
    <w:rsid w:val="008D47CF"/>
    <w:rsid w:val="008D4C2E"/>
    <w:rsid w:val="008D4D45"/>
    <w:rsid w:val="008D515B"/>
    <w:rsid w:val="008D5461"/>
    <w:rsid w:val="008D5AEA"/>
    <w:rsid w:val="008D5BCC"/>
    <w:rsid w:val="008D5D5C"/>
    <w:rsid w:val="008D5F2A"/>
    <w:rsid w:val="008D6085"/>
    <w:rsid w:val="008D63BA"/>
    <w:rsid w:val="008D651A"/>
    <w:rsid w:val="008D670D"/>
    <w:rsid w:val="008D671F"/>
    <w:rsid w:val="008D6837"/>
    <w:rsid w:val="008D6E14"/>
    <w:rsid w:val="008D6E3A"/>
    <w:rsid w:val="008D704F"/>
    <w:rsid w:val="008D7193"/>
    <w:rsid w:val="008D72E1"/>
    <w:rsid w:val="008D72ED"/>
    <w:rsid w:val="008D75D2"/>
    <w:rsid w:val="008D7679"/>
    <w:rsid w:val="008D76AA"/>
    <w:rsid w:val="008D7A63"/>
    <w:rsid w:val="008E02A9"/>
    <w:rsid w:val="008E03F5"/>
    <w:rsid w:val="008E06C1"/>
    <w:rsid w:val="008E0815"/>
    <w:rsid w:val="008E097C"/>
    <w:rsid w:val="008E0A70"/>
    <w:rsid w:val="008E0E26"/>
    <w:rsid w:val="008E0F42"/>
    <w:rsid w:val="008E1089"/>
    <w:rsid w:val="008E10C1"/>
    <w:rsid w:val="008E10C6"/>
    <w:rsid w:val="008E15D9"/>
    <w:rsid w:val="008E1923"/>
    <w:rsid w:val="008E196C"/>
    <w:rsid w:val="008E1EB5"/>
    <w:rsid w:val="008E1F4E"/>
    <w:rsid w:val="008E1FD6"/>
    <w:rsid w:val="008E2062"/>
    <w:rsid w:val="008E206A"/>
    <w:rsid w:val="008E20E7"/>
    <w:rsid w:val="008E2434"/>
    <w:rsid w:val="008E2C34"/>
    <w:rsid w:val="008E31DC"/>
    <w:rsid w:val="008E3289"/>
    <w:rsid w:val="008E32B0"/>
    <w:rsid w:val="008E3356"/>
    <w:rsid w:val="008E345F"/>
    <w:rsid w:val="008E3545"/>
    <w:rsid w:val="008E39FA"/>
    <w:rsid w:val="008E3BCF"/>
    <w:rsid w:val="008E3DA6"/>
    <w:rsid w:val="008E4187"/>
    <w:rsid w:val="008E4908"/>
    <w:rsid w:val="008E497A"/>
    <w:rsid w:val="008E4AF0"/>
    <w:rsid w:val="008E4C00"/>
    <w:rsid w:val="008E4C1B"/>
    <w:rsid w:val="008E4CE2"/>
    <w:rsid w:val="008E5D26"/>
    <w:rsid w:val="008E5EC7"/>
    <w:rsid w:val="008E6068"/>
    <w:rsid w:val="008E618A"/>
    <w:rsid w:val="008E6211"/>
    <w:rsid w:val="008E62C1"/>
    <w:rsid w:val="008E64DC"/>
    <w:rsid w:val="008E68EF"/>
    <w:rsid w:val="008E6933"/>
    <w:rsid w:val="008E6A4B"/>
    <w:rsid w:val="008E6AA6"/>
    <w:rsid w:val="008E6B93"/>
    <w:rsid w:val="008E6E61"/>
    <w:rsid w:val="008E7335"/>
    <w:rsid w:val="008E7507"/>
    <w:rsid w:val="008E75B9"/>
    <w:rsid w:val="008E768E"/>
    <w:rsid w:val="008E772E"/>
    <w:rsid w:val="008E790D"/>
    <w:rsid w:val="008E7A8A"/>
    <w:rsid w:val="008E7E7E"/>
    <w:rsid w:val="008F0225"/>
    <w:rsid w:val="008F0867"/>
    <w:rsid w:val="008F0A38"/>
    <w:rsid w:val="008F1129"/>
    <w:rsid w:val="008F1409"/>
    <w:rsid w:val="008F1488"/>
    <w:rsid w:val="008F15DE"/>
    <w:rsid w:val="008F1659"/>
    <w:rsid w:val="008F17B0"/>
    <w:rsid w:val="008F1D04"/>
    <w:rsid w:val="008F1D3B"/>
    <w:rsid w:val="008F20D9"/>
    <w:rsid w:val="008F2312"/>
    <w:rsid w:val="008F252E"/>
    <w:rsid w:val="008F2673"/>
    <w:rsid w:val="008F27DD"/>
    <w:rsid w:val="008F28EF"/>
    <w:rsid w:val="008F2C66"/>
    <w:rsid w:val="008F334E"/>
    <w:rsid w:val="008F3564"/>
    <w:rsid w:val="008F36C2"/>
    <w:rsid w:val="008F36FA"/>
    <w:rsid w:val="008F3743"/>
    <w:rsid w:val="008F39B3"/>
    <w:rsid w:val="008F3A25"/>
    <w:rsid w:val="008F3B7D"/>
    <w:rsid w:val="008F3F4A"/>
    <w:rsid w:val="008F4346"/>
    <w:rsid w:val="008F4447"/>
    <w:rsid w:val="008F444E"/>
    <w:rsid w:val="008F44EA"/>
    <w:rsid w:val="008F4752"/>
    <w:rsid w:val="008F4892"/>
    <w:rsid w:val="008F4C84"/>
    <w:rsid w:val="008F4EB9"/>
    <w:rsid w:val="008F50CF"/>
    <w:rsid w:val="008F54BB"/>
    <w:rsid w:val="008F55FF"/>
    <w:rsid w:val="008F5930"/>
    <w:rsid w:val="008F5C8F"/>
    <w:rsid w:val="008F5F5A"/>
    <w:rsid w:val="008F5F7E"/>
    <w:rsid w:val="008F6118"/>
    <w:rsid w:val="008F613C"/>
    <w:rsid w:val="008F61B6"/>
    <w:rsid w:val="008F667D"/>
    <w:rsid w:val="008F6832"/>
    <w:rsid w:val="008F6998"/>
    <w:rsid w:val="008F71E9"/>
    <w:rsid w:val="008F736A"/>
    <w:rsid w:val="008F75D3"/>
    <w:rsid w:val="008F79BC"/>
    <w:rsid w:val="008F7CD0"/>
    <w:rsid w:val="0090005F"/>
    <w:rsid w:val="009000F9"/>
    <w:rsid w:val="0090034F"/>
    <w:rsid w:val="0090036D"/>
    <w:rsid w:val="0090037D"/>
    <w:rsid w:val="0090039B"/>
    <w:rsid w:val="009003CD"/>
    <w:rsid w:val="009004C2"/>
    <w:rsid w:val="0090061D"/>
    <w:rsid w:val="009007CF"/>
    <w:rsid w:val="0090086A"/>
    <w:rsid w:val="00900C00"/>
    <w:rsid w:val="00900CC9"/>
    <w:rsid w:val="00900E3B"/>
    <w:rsid w:val="00901077"/>
    <w:rsid w:val="00901244"/>
    <w:rsid w:val="0090145D"/>
    <w:rsid w:val="00901487"/>
    <w:rsid w:val="009014A3"/>
    <w:rsid w:val="00901B06"/>
    <w:rsid w:val="00901C2B"/>
    <w:rsid w:val="00901C4E"/>
    <w:rsid w:val="00901DF4"/>
    <w:rsid w:val="00901F38"/>
    <w:rsid w:val="009020A5"/>
    <w:rsid w:val="0090242C"/>
    <w:rsid w:val="009024D6"/>
    <w:rsid w:val="00902A52"/>
    <w:rsid w:val="009036E7"/>
    <w:rsid w:val="009039C3"/>
    <w:rsid w:val="00904281"/>
    <w:rsid w:val="00904482"/>
    <w:rsid w:val="00904A23"/>
    <w:rsid w:val="00904EBD"/>
    <w:rsid w:val="00904F69"/>
    <w:rsid w:val="00905284"/>
    <w:rsid w:val="009054C2"/>
    <w:rsid w:val="00905524"/>
    <w:rsid w:val="009056D2"/>
    <w:rsid w:val="0090582D"/>
    <w:rsid w:val="00905A61"/>
    <w:rsid w:val="00905EFF"/>
    <w:rsid w:val="00906159"/>
    <w:rsid w:val="009062C1"/>
    <w:rsid w:val="009063B5"/>
    <w:rsid w:val="0090643C"/>
    <w:rsid w:val="00906620"/>
    <w:rsid w:val="00906B6C"/>
    <w:rsid w:val="0090730B"/>
    <w:rsid w:val="0090747E"/>
    <w:rsid w:val="009075D1"/>
    <w:rsid w:val="009076E0"/>
    <w:rsid w:val="00907A69"/>
    <w:rsid w:val="00907C34"/>
    <w:rsid w:val="00907DDA"/>
    <w:rsid w:val="009104C9"/>
    <w:rsid w:val="0091099C"/>
    <w:rsid w:val="00910D72"/>
    <w:rsid w:val="00911286"/>
    <w:rsid w:val="00911359"/>
    <w:rsid w:val="009113A2"/>
    <w:rsid w:val="009114D7"/>
    <w:rsid w:val="00911548"/>
    <w:rsid w:val="009115BF"/>
    <w:rsid w:val="00911642"/>
    <w:rsid w:val="00911762"/>
    <w:rsid w:val="0091185D"/>
    <w:rsid w:val="0091198D"/>
    <w:rsid w:val="00911E9D"/>
    <w:rsid w:val="009123EB"/>
    <w:rsid w:val="009124DE"/>
    <w:rsid w:val="009126ED"/>
    <w:rsid w:val="009130CC"/>
    <w:rsid w:val="009133C3"/>
    <w:rsid w:val="00913500"/>
    <w:rsid w:val="00913812"/>
    <w:rsid w:val="00913993"/>
    <w:rsid w:val="00913FF8"/>
    <w:rsid w:val="009145FC"/>
    <w:rsid w:val="0091479A"/>
    <w:rsid w:val="00914DCE"/>
    <w:rsid w:val="0091516B"/>
    <w:rsid w:val="0091522F"/>
    <w:rsid w:val="009152F7"/>
    <w:rsid w:val="009156A2"/>
    <w:rsid w:val="00915E88"/>
    <w:rsid w:val="00916240"/>
    <w:rsid w:val="0091631B"/>
    <w:rsid w:val="0091645F"/>
    <w:rsid w:val="0091671A"/>
    <w:rsid w:val="00916D19"/>
    <w:rsid w:val="00916D85"/>
    <w:rsid w:val="00916DA7"/>
    <w:rsid w:val="0091759D"/>
    <w:rsid w:val="0091762C"/>
    <w:rsid w:val="009176C3"/>
    <w:rsid w:val="009179BB"/>
    <w:rsid w:val="00917A52"/>
    <w:rsid w:val="00917C19"/>
    <w:rsid w:val="00917E5F"/>
    <w:rsid w:val="00917F81"/>
    <w:rsid w:val="0092042D"/>
    <w:rsid w:val="00920521"/>
    <w:rsid w:val="00920610"/>
    <w:rsid w:val="00920C89"/>
    <w:rsid w:val="00920F56"/>
    <w:rsid w:val="00921223"/>
    <w:rsid w:val="0092130B"/>
    <w:rsid w:val="00921481"/>
    <w:rsid w:val="00921640"/>
    <w:rsid w:val="0092166B"/>
    <w:rsid w:val="009216CA"/>
    <w:rsid w:val="00921875"/>
    <w:rsid w:val="00921BD5"/>
    <w:rsid w:val="00921D3E"/>
    <w:rsid w:val="00921F2B"/>
    <w:rsid w:val="00921F3E"/>
    <w:rsid w:val="00922118"/>
    <w:rsid w:val="0092226F"/>
    <w:rsid w:val="00922706"/>
    <w:rsid w:val="0092283B"/>
    <w:rsid w:val="00922889"/>
    <w:rsid w:val="00922938"/>
    <w:rsid w:val="00922C12"/>
    <w:rsid w:val="00922C3A"/>
    <w:rsid w:val="00922C5A"/>
    <w:rsid w:val="0092303B"/>
    <w:rsid w:val="009230DE"/>
    <w:rsid w:val="009237EC"/>
    <w:rsid w:val="00923DE3"/>
    <w:rsid w:val="009240C0"/>
    <w:rsid w:val="00924156"/>
    <w:rsid w:val="00924526"/>
    <w:rsid w:val="00924662"/>
    <w:rsid w:val="0092472E"/>
    <w:rsid w:val="00924BCB"/>
    <w:rsid w:val="00924CFA"/>
    <w:rsid w:val="00924E48"/>
    <w:rsid w:val="0092540D"/>
    <w:rsid w:val="009254E5"/>
    <w:rsid w:val="00925555"/>
    <w:rsid w:val="00925AA1"/>
    <w:rsid w:val="00925C9E"/>
    <w:rsid w:val="00925F64"/>
    <w:rsid w:val="00925FB0"/>
    <w:rsid w:val="00926151"/>
    <w:rsid w:val="0092679F"/>
    <w:rsid w:val="009270A3"/>
    <w:rsid w:val="009270B2"/>
    <w:rsid w:val="0092733C"/>
    <w:rsid w:val="009273D6"/>
    <w:rsid w:val="00927913"/>
    <w:rsid w:val="00927D2B"/>
    <w:rsid w:val="00927EEC"/>
    <w:rsid w:val="0093012F"/>
    <w:rsid w:val="00930192"/>
    <w:rsid w:val="009303A0"/>
    <w:rsid w:val="009305C7"/>
    <w:rsid w:val="0093063F"/>
    <w:rsid w:val="0093094E"/>
    <w:rsid w:val="00930DBE"/>
    <w:rsid w:val="009312D9"/>
    <w:rsid w:val="0093142E"/>
    <w:rsid w:val="009315D9"/>
    <w:rsid w:val="00931C21"/>
    <w:rsid w:val="00931EB6"/>
    <w:rsid w:val="00931F73"/>
    <w:rsid w:val="00932216"/>
    <w:rsid w:val="009324A3"/>
    <w:rsid w:val="009324B7"/>
    <w:rsid w:val="00932554"/>
    <w:rsid w:val="009329FF"/>
    <w:rsid w:val="00932B95"/>
    <w:rsid w:val="00932BD9"/>
    <w:rsid w:val="00933161"/>
    <w:rsid w:val="009331A2"/>
    <w:rsid w:val="00933A7F"/>
    <w:rsid w:val="00933CC6"/>
    <w:rsid w:val="00934093"/>
    <w:rsid w:val="00934113"/>
    <w:rsid w:val="00934282"/>
    <w:rsid w:val="00934645"/>
    <w:rsid w:val="0093479C"/>
    <w:rsid w:val="00934E73"/>
    <w:rsid w:val="00935209"/>
    <w:rsid w:val="00935287"/>
    <w:rsid w:val="00935336"/>
    <w:rsid w:val="009355ED"/>
    <w:rsid w:val="0093564D"/>
    <w:rsid w:val="0093577F"/>
    <w:rsid w:val="00935C62"/>
    <w:rsid w:val="00935D0F"/>
    <w:rsid w:val="00935D36"/>
    <w:rsid w:val="00935DE4"/>
    <w:rsid w:val="009362EA"/>
    <w:rsid w:val="009365DF"/>
    <w:rsid w:val="00936E7B"/>
    <w:rsid w:val="00937167"/>
    <w:rsid w:val="009374D2"/>
    <w:rsid w:val="0093786D"/>
    <w:rsid w:val="0093797F"/>
    <w:rsid w:val="00937D73"/>
    <w:rsid w:val="0094035B"/>
    <w:rsid w:val="009405FE"/>
    <w:rsid w:val="00940866"/>
    <w:rsid w:val="009409F1"/>
    <w:rsid w:val="00940F64"/>
    <w:rsid w:val="00940FB3"/>
    <w:rsid w:val="009410CD"/>
    <w:rsid w:val="009415AE"/>
    <w:rsid w:val="009415D8"/>
    <w:rsid w:val="00941658"/>
    <w:rsid w:val="009416E0"/>
    <w:rsid w:val="00941768"/>
    <w:rsid w:val="00941A3B"/>
    <w:rsid w:val="00941D36"/>
    <w:rsid w:val="0094220F"/>
    <w:rsid w:val="00942BD4"/>
    <w:rsid w:val="00942C3B"/>
    <w:rsid w:val="00942CEA"/>
    <w:rsid w:val="0094324C"/>
    <w:rsid w:val="00943422"/>
    <w:rsid w:val="009437C6"/>
    <w:rsid w:val="009439EC"/>
    <w:rsid w:val="00943BCA"/>
    <w:rsid w:val="009442A8"/>
    <w:rsid w:val="00944370"/>
    <w:rsid w:val="00944465"/>
    <w:rsid w:val="00944C31"/>
    <w:rsid w:val="00944E44"/>
    <w:rsid w:val="0094512E"/>
    <w:rsid w:val="00945673"/>
    <w:rsid w:val="00945952"/>
    <w:rsid w:val="00945C92"/>
    <w:rsid w:val="00945F90"/>
    <w:rsid w:val="009464BA"/>
    <w:rsid w:val="00946D52"/>
    <w:rsid w:val="00946DE4"/>
    <w:rsid w:val="00947187"/>
    <w:rsid w:val="00947240"/>
    <w:rsid w:val="00947803"/>
    <w:rsid w:val="00947929"/>
    <w:rsid w:val="00947E1C"/>
    <w:rsid w:val="00947E25"/>
    <w:rsid w:val="00947EF6"/>
    <w:rsid w:val="00950659"/>
    <w:rsid w:val="0095076B"/>
    <w:rsid w:val="00950A99"/>
    <w:rsid w:val="00950C16"/>
    <w:rsid w:val="00950F76"/>
    <w:rsid w:val="00951109"/>
    <w:rsid w:val="009514D3"/>
    <w:rsid w:val="009515AC"/>
    <w:rsid w:val="00951855"/>
    <w:rsid w:val="00951F03"/>
    <w:rsid w:val="009520F5"/>
    <w:rsid w:val="00952646"/>
    <w:rsid w:val="00952974"/>
    <w:rsid w:val="00952BE2"/>
    <w:rsid w:val="00952C1C"/>
    <w:rsid w:val="00952E20"/>
    <w:rsid w:val="009530BD"/>
    <w:rsid w:val="009531D6"/>
    <w:rsid w:val="0095320A"/>
    <w:rsid w:val="009532E7"/>
    <w:rsid w:val="00953315"/>
    <w:rsid w:val="00953422"/>
    <w:rsid w:val="0095384C"/>
    <w:rsid w:val="00953934"/>
    <w:rsid w:val="009544D9"/>
    <w:rsid w:val="00954592"/>
    <w:rsid w:val="00954675"/>
    <w:rsid w:val="00954818"/>
    <w:rsid w:val="00954E5E"/>
    <w:rsid w:val="00955060"/>
    <w:rsid w:val="009551C8"/>
    <w:rsid w:val="0095539B"/>
    <w:rsid w:val="009554E1"/>
    <w:rsid w:val="009559F7"/>
    <w:rsid w:val="00955C29"/>
    <w:rsid w:val="00955D53"/>
    <w:rsid w:val="009561F6"/>
    <w:rsid w:val="00956316"/>
    <w:rsid w:val="00956519"/>
    <w:rsid w:val="0095651C"/>
    <w:rsid w:val="0095679B"/>
    <w:rsid w:val="00956A74"/>
    <w:rsid w:val="00956B2E"/>
    <w:rsid w:val="00956EBB"/>
    <w:rsid w:val="0095703E"/>
    <w:rsid w:val="0095707D"/>
    <w:rsid w:val="00957129"/>
    <w:rsid w:val="0095785B"/>
    <w:rsid w:val="009579AF"/>
    <w:rsid w:val="00957D16"/>
    <w:rsid w:val="00957E0C"/>
    <w:rsid w:val="00960334"/>
    <w:rsid w:val="00960709"/>
    <w:rsid w:val="00960B0C"/>
    <w:rsid w:val="00960D27"/>
    <w:rsid w:val="00961723"/>
    <w:rsid w:val="00961CD4"/>
    <w:rsid w:val="00961F2E"/>
    <w:rsid w:val="009624D3"/>
    <w:rsid w:val="0096269D"/>
    <w:rsid w:val="00962814"/>
    <w:rsid w:val="00962B45"/>
    <w:rsid w:val="00962E68"/>
    <w:rsid w:val="00962EF7"/>
    <w:rsid w:val="009632C9"/>
    <w:rsid w:val="009633C2"/>
    <w:rsid w:val="00963400"/>
    <w:rsid w:val="0096360C"/>
    <w:rsid w:val="00963F2D"/>
    <w:rsid w:val="00963FC9"/>
    <w:rsid w:val="009642F2"/>
    <w:rsid w:val="00964416"/>
    <w:rsid w:val="009645C8"/>
    <w:rsid w:val="00964A84"/>
    <w:rsid w:val="00964C2E"/>
    <w:rsid w:val="00964F67"/>
    <w:rsid w:val="00965130"/>
    <w:rsid w:val="00965A6B"/>
    <w:rsid w:val="00965E4C"/>
    <w:rsid w:val="00965F5D"/>
    <w:rsid w:val="00966301"/>
    <w:rsid w:val="00966570"/>
    <w:rsid w:val="009669AC"/>
    <w:rsid w:val="00966D40"/>
    <w:rsid w:val="0096731B"/>
    <w:rsid w:val="009676D5"/>
    <w:rsid w:val="00967748"/>
    <w:rsid w:val="00967882"/>
    <w:rsid w:val="009679C9"/>
    <w:rsid w:val="00967D5A"/>
    <w:rsid w:val="00967ECC"/>
    <w:rsid w:val="009700EE"/>
    <w:rsid w:val="00970122"/>
    <w:rsid w:val="009705DD"/>
    <w:rsid w:val="00970604"/>
    <w:rsid w:val="0097095F"/>
    <w:rsid w:val="00970CF6"/>
    <w:rsid w:val="00970D07"/>
    <w:rsid w:val="00971018"/>
    <w:rsid w:val="0097116F"/>
    <w:rsid w:val="009712E3"/>
    <w:rsid w:val="00971540"/>
    <w:rsid w:val="009717EB"/>
    <w:rsid w:val="0097191D"/>
    <w:rsid w:val="009719D9"/>
    <w:rsid w:val="00971ACB"/>
    <w:rsid w:val="00971B7A"/>
    <w:rsid w:val="00971BBA"/>
    <w:rsid w:val="00972512"/>
    <w:rsid w:val="009725D6"/>
    <w:rsid w:val="009726BD"/>
    <w:rsid w:val="0097275E"/>
    <w:rsid w:val="00972B07"/>
    <w:rsid w:val="00972DD4"/>
    <w:rsid w:val="00973133"/>
    <w:rsid w:val="009733F0"/>
    <w:rsid w:val="00973404"/>
    <w:rsid w:val="009734AD"/>
    <w:rsid w:val="009734CC"/>
    <w:rsid w:val="00973772"/>
    <w:rsid w:val="00973816"/>
    <w:rsid w:val="0097390A"/>
    <w:rsid w:val="00973BC9"/>
    <w:rsid w:val="00973DC0"/>
    <w:rsid w:val="0097439A"/>
    <w:rsid w:val="009743C6"/>
    <w:rsid w:val="00974506"/>
    <w:rsid w:val="009745A2"/>
    <w:rsid w:val="00974962"/>
    <w:rsid w:val="00974C6E"/>
    <w:rsid w:val="00974DF2"/>
    <w:rsid w:val="00974E1C"/>
    <w:rsid w:val="00974F3D"/>
    <w:rsid w:val="00975661"/>
    <w:rsid w:val="009757AE"/>
    <w:rsid w:val="00975820"/>
    <w:rsid w:val="00975C25"/>
    <w:rsid w:val="00975D4A"/>
    <w:rsid w:val="00975E74"/>
    <w:rsid w:val="009760A6"/>
    <w:rsid w:val="009761EF"/>
    <w:rsid w:val="00976F29"/>
    <w:rsid w:val="00976F93"/>
    <w:rsid w:val="00977423"/>
    <w:rsid w:val="00977727"/>
    <w:rsid w:val="00977940"/>
    <w:rsid w:val="009779B8"/>
    <w:rsid w:val="009779EC"/>
    <w:rsid w:val="00977D00"/>
    <w:rsid w:val="00977DF4"/>
    <w:rsid w:val="009800CE"/>
    <w:rsid w:val="00980337"/>
    <w:rsid w:val="009804B6"/>
    <w:rsid w:val="009806E9"/>
    <w:rsid w:val="0098080B"/>
    <w:rsid w:val="00980A69"/>
    <w:rsid w:val="00980B0A"/>
    <w:rsid w:val="00980C76"/>
    <w:rsid w:val="00980F33"/>
    <w:rsid w:val="0098113D"/>
    <w:rsid w:val="009813DE"/>
    <w:rsid w:val="009816E4"/>
    <w:rsid w:val="00981746"/>
    <w:rsid w:val="00981831"/>
    <w:rsid w:val="00981C5C"/>
    <w:rsid w:val="00981F62"/>
    <w:rsid w:val="009829D5"/>
    <w:rsid w:val="00982C5C"/>
    <w:rsid w:val="00982FFD"/>
    <w:rsid w:val="00983166"/>
    <w:rsid w:val="00983168"/>
    <w:rsid w:val="009832D4"/>
    <w:rsid w:val="0098347B"/>
    <w:rsid w:val="00983A43"/>
    <w:rsid w:val="00983C45"/>
    <w:rsid w:val="00983C98"/>
    <w:rsid w:val="009842FB"/>
    <w:rsid w:val="00984561"/>
    <w:rsid w:val="00984666"/>
    <w:rsid w:val="009847A6"/>
    <w:rsid w:val="009847D6"/>
    <w:rsid w:val="0098495B"/>
    <w:rsid w:val="00984961"/>
    <w:rsid w:val="00984D87"/>
    <w:rsid w:val="009854A2"/>
    <w:rsid w:val="00985577"/>
    <w:rsid w:val="00985615"/>
    <w:rsid w:val="00985867"/>
    <w:rsid w:val="009859FD"/>
    <w:rsid w:val="00985C75"/>
    <w:rsid w:val="00985D65"/>
    <w:rsid w:val="00985DDD"/>
    <w:rsid w:val="00986364"/>
    <w:rsid w:val="00986DB0"/>
    <w:rsid w:val="00986F51"/>
    <w:rsid w:val="00987067"/>
    <w:rsid w:val="0098708B"/>
    <w:rsid w:val="009872CA"/>
    <w:rsid w:val="00987367"/>
    <w:rsid w:val="0098739E"/>
    <w:rsid w:val="009878DA"/>
    <w:rsid w:val="00987AD5"/>
    <w:rsid w:val="00987CB8"/>
    <w:rsid w:val="00987D1C"/>
    <w:rsid w:val="00987E37"/>
    <w:rsid w:val="0099012E"/>
    <w:rsid w:val="0099057D"/>
    <w:rsid w:val="0099067D"/>
    <w:rsid w:val="009906C7"/>
    <w:rsid w:val="009909EF"/>
    <w:rsid w:val="0099100D"/>
    <w:rsid w:val="00991292"/>
    <w:rsid w:val="00991644"/>
    <w:rsid w:val="00991ACA"/>
    <w:rsid w:val="00991E64"/>
    <w:rsid w:val="00991EDA"/>
    <w:rsid w:val="009923F8"/>
    <w:rsid w:val="00992A19"/>
    <w:rsid w:val="00992A38"/>
    <w:rsid w:val="00992A7C"/>
    <w:rsid w:val="00992C99"/>
    <w:rsid w:val="00993196"/>
    <w:rsid w:val="009934FA"/>
    <w:rsid w:val="00993784"/>
    <w:rsid w:val="00993829"/>
    <w:rsid w:val="00993892"/>
    <w:rsid w:val="009939CF"/>
    <w:rsid w:val="00993DF7"/>
    <w:rsid w:val="00994267"/>
    <w:rsid w:val="009944E5"/>
    <w:rsid w:val="009945B4"/>
    <w:rsid w:val="00995438"/>
    <w:rsid w:val="00995586"/>
    <w:rsid w:val="0099586C"/>
    <w:rsid w:val="00995BA6"/>
    <w:rsid w:val="00995C43"/>
    <w:rsid w:val="00995D58"/>
    <w:rsid w:val="00995F51"/>
    <w:rsid w:val="009962A9"/>
    <w:rsid w:val="00996594"/>
    <w:rsid w:val="00996634"/>
    <w:rsid w:val="00996A02"/>
    <w:rsid w:val="00996E4B"/>
    <w:rsid w:val="00996E75"/>
    <w:rsid w:val="00997130"/>
    <w:rsid w:val="009971A4"/>
    <w:rsid w:val="0099727C"/>
    <w:rsid w:val="00997309"/>
    <w:rsid w:val="009973BC"/>
    <w:rsid w:val="009974AE"/>
    <w:rsid w:val="00997664"/>
    <w:rsid w:val="0099779C"/>
    <w:rsid w:val="00997C9C"/>
    <w:rsid w:val="00997D2A"/>
    <w:rsid w:val="00997E2D"/>
    <w:rsid w:val="009A0430"/>
    <w:rsid w:val="009A05E4"/>
    <w:rsid w:val="009A0605"/>
    <w:rsid w:val="009A064E"/>
    <w:rsid w:val="009A0911"/>
    <w:rsid w:val="009A0AE4"/>
    <w:rsid w:val="009A0DD1"/>
    <w:rsid w:val="009A0EC2"/>
    <w:rsid w:val="009A103D"/>
    <w:rsid w:val="009A10B1"/>
    <w:rsid w:val="009A116F"/>
    <w:rsid w:val="009A119F"/>
    <w:rsid w:val="009A12AF"/>
    <w:rsid w:val="009A1B58"/>
    <w:rsid w:val="009A1C06"/>
    <w:rsid w:val="009A1E8C"/>
    <w:rsid w:val="009A2DC6"/>
    <w:rsid w:val="009A2EB9"/>
    <w:rsid w:val="009A31DE"/>
    <w:rsid w:val="009A31FA"/>
    <w:rsid w:val="009A3378"/>
    <w:rsid w:val="009A33C7"/>
    <w:rsid w:val="009A34E6"/>
    <w:rsid w:val="009A3587"/>
    <w:rsid w:val="009A3630"/>
    <w:rsid w:val="009A3A85"/>
    <w:rsid w:val="009A3AA9"/>
    <w:rsid w:val="009A3AD0"/>
    <w:rsid w:val="009A3EE0"/>
    <w:rsid w:val="009A4254"/>
    <w:rsid w:val="009A4374"/>
    <w:rsid w:val="009A498F"/>
    <w:rsid w:val="009A49BA"/>
    <w:rsid w:val="009A49E5"/>
    <w:rsid w:val="009A4A71"/>
    <w:rsid w:val="009A4A77"/>
    <w:rsid w:val="009A4AB1"/>
    <w:rsid w:val="009A4AEA"/>
    <w:rsid w:val="009A4E26"/>
    <w:rsid w:val="009A5189"/>
    <w:rsid w:val="009A5464"/>
    <w:rsid w:val="009A5A79"/>
    <w:rsid w:val="009A5C35"/>
    <w:rsid w:val="009A5CDD"/>
    <w:rsid w:val="009A5DFF"/>
    <w:rsid w:val="009A6270"/>
    <w:rsid w:val="009A6566"/>
    <w:rsid w:val="009A6777"/>
    <w:rsid w:val="009A6789"/>
    <w:rsid w:val="009A6A6E"/>
    <w:rsid w:val="009A6A88"/>
    <w:rsid w:val="009A6D2C"/>
    <w:rsid w:val="009A6DF1"/>
    <w:rsid w:val="009A6DFB"/>
    <w:rsid w:val="009A7222"/>
    <w:rsid w:val="009A73E6"/>
    <w:rsid w:val="009A7516"/>
    <w:rsid w:val="009A7942"/>
    <w:rsid w:val="009A7BED"/>
    <w:rsid w:val="009A7C72"/>
    <w:rsid w:val="009B037F"/>
    <w:rsid w:val="009B03EF"/>
    <w:rsid w:val="009B0597"/>
    <w:rsid w:val="009B05BC"/>
    <w:rsid w:val="009B0CDE"/>
    <w:rsid w:val="009B0DC1"/>
    <w:rsid w:val="009B1100"/>
    <w:rsid w:val="009B125D"/>
    <w:rsid w:val="009B1624"/>
    <w:rsid w:val="009B1707"/>
    <w:rsid w:val="009B28D3"/>
    <w:rsid w:val="009B2918"/>
    <w:rsid w:val="009B2A93"/>
    <w:rsid w:val="009B2DA4"/>
    <w:rsid w:val="009B36E0"/>
    <w:rsid w:val="009B371A"/>
    <w:rsid w:val="009B3A9E"/>
    <w:rsid w:val="009B4086"/>
    <w:rsid w:val="009B4412"/>
    <w:rsid w:val="009B481A"/>
    <w:rsid w:val="009B50A4"/>
    <w:rsid w:val="009B520B"/>
    <w:rsid w:val="009B55D1"/>
    <w:rsid w:val="009B5914"/>
    <w:rsid w:val="009B5B89"/>
    <w:rsid w:val="009B5D81"/>
    <w:rsid w:val="009B64A0"/>
    <w:rsid w:val="009B65AC"/>
    <w:rsid w:val="009B69BB"/>
    <w:rsid w:val="009B6B58"/>
    <w:rsid w:val="009B6B96"/>
    <w:rsid w:val="009B6C68"/>
    <w:rsid w:val="009B6D23"/>
    <w:rsid w:val="009B7223"/>
    <w:rsid w:val="009B7352"/>
    <w:rsid w:val="009B7581"/>
    <w:rsid w:val="009B7620"/>
    <w:rsid w:val="009B7649"/>
    <w:rsid w:val="009B76E0"/>
    <w:rsid w:val="009B772A"/>
    <w:rsid w:val="009B7900"/>
    <w:rsid w:val="009B7970"/>
    <w:rsid w:val="009B7BA6"/>
    <w:rsid w:val="009B7BD7"/>
    <w:rsid w:val="009B7C7A"/>
    <w:rsid w:val="009B7E41"/>
    <w:rsid w:val="009B7E7E"/>
    <w:rsid w:val="009B7FB1"/>
    <w:rsid w:val="009C01FC"/>
    <w:rsid w:val="009C0216"/>
    <w:rsid w:val="009C055B"/>
    <w:rsid w:val="009C073E"/>
    <w:rsid w:val="009C07C8"/>
    <w:rsid w:val="009C0AE5"/>
    <w:rsid w:val="009C0CBA"/>
    <w:rsid w:val="009C0E35"/>
    <w:rsid w:val="009C1159"/>
    <w:rsid w:val="009C1235"/>
    <w:rsid w:val="009C12F5"/>
    <w:rsid w:val="009C1325"/>
    <w:rsid w:val="009C16CA"/>
    <w:rsid w:val="009C183C"/>
    <w:rsid w:val="009C1893"/>
    <w:rsid w:val="009C1AAC"/>
    <w:rsid w:val="009C1B8E"/>
    <w:rsid w:val="009C1CAD"/>
    <w:rsid w:val="009C1DAE"/>
    <w:rsid w:val="009C1DD8"/>
    <w:rsid w:val="009C2502"/>
    <w:rsid w:val="009C26F0"/>
    <w:rsid w:val="009C2A4B"/>
    <w:rsid w:val="009C3026"/>
    <w:rsid w:val="009C3079"/>
    <w:rsid w:val="009C33AF"/>
    <w:rsid w:val="009C35B9"/>
    <w:rsid w:val="009C38DC"/>
    <w:rsid w:val="009C3918"/>
    <w:rsid w:val="009C3B63"/>
    <w:rsid w:val="009C3BCD"/>
    <w:rsid w:val="009C408B"/>
    <w:rsid w:val="009C4219"/>
    <w:rsid w:val="009C4408"/>
    <w:rsid w:val="009C4472"/>
    <w:rsid w:val="009C4726"/>
    <w:rsid w:val="009C4CA0"/>
    <w:rsid w:val="009C4E0B"/>
    <w:rsid w:val="009C4FAB"/>
    <w:rsid w:val="009C4FB7"/>
    <w:rsid w:val="009C5178"/>
    <w:rsid w:val="009C52B2"/>
    <w:rsid w:val="009C575F"/>
    <w:rsid w:val="009C5CAA"/>
    <w:rsid w:val="009C63FB"/>
    <w:rsid w:val="009C6562"/>
    <w:rsid w:val="009C6E65"/>
    <w:rsid w:val="009C6FBA"/>
    <w:rsid w:val="009C705E"/>
    <w:rsid w:val="009C718D"/>
    <w:rsid w:val="009C7306"/>
    <w:rsid w:val="009C7475"/>
    <w:rsid w:val="009C7C4C"/>
    <w:rsid w:val="009C7C71"/>
    <w:rsid w:val="009C7CF1"/>
    <w:rsid w:val="009D000B"/>
    <w:rsid w:val="009D01B4"/>
    <w:rsid w:val="009D029F"/>
    <w:rsid w:val="009D03AC"/>
    <w:rsid w:val="009D05DF"/>
    <w:rsid w:val="009D0A21"/>
    <w:rsid w:val="009D11A6"/>
    <w:rsid w:val="009D14D8"/>
    <w:rsid w:val="009D168B"/>
    <w:rsid w:val="009D16D1"/>
    <w:rsid w:val="009D1E18"/>
    <w:rsid w:val="009D1F27"/>
    <w:rsid w:val="009D228A"/>
    <w:rsid w:val="009D235D"/>
    <w:rsid w:val="009D23F6"/>
    <w:rsid w:val="009D26FD"/>
    <w:rsid w:val="009D27F2"/>
    <w:rsid w:val="009D2930"/>
    <w:rsid w:val="009D2A64"/>
    <w:rsid w:val="009D2AFF"/>
    <w:rsid w:val="009D2BA7"/>
    <w:rsid w:val="009D2CDC"/>
    <w:rsid w:val="009D2D34"/>
    <w:rsid w:val="009D2F82"/>
    <w:rsid w:val="009D330A"/>
    <w:rsid w:val="009D349E"/>
    <w:rsid w:val="009D3754"/>
    <w:rsid w:val="009D3C4E"/>
    <w:rsid w:val="009D3DF8"/>
    <w:rsid w:val="009D3E48"/>
    <w:rsid w:val="009D4223"/>
    <w:rsid w:val="009D47F8"/>
    <w:rsid w:val="009D48A7"/>
    <w:rsid w:val="009D4CB8"/>
    <w:rsid w:val="009D4D98"/>
    <w:rsid w:val="009D5693"/>
    <w:rsid w:val="009D56F1"/>
    <w:rsid w:val="009D581E"/>
    <w:rsid w:val="009D5ED7"/>
    <w:rsid w:val="009D604F"/>
    <w:rsid w:val="009D614A"/>
    <w:rsid w:val="009D6173"/>
    <w:rsid w:val="009D688E"/>
    <w:rsid w:val="009D6B14"/>
    <w:rsid w:val="009D6D75"/>
    <w:rsid w:val="009D6EA0"/>
    <w:rsid w:val="009D6FDA"/>
    <w:rsid w:val="009D74F0"/>
    <w:rsid w:val="009D76D4"/>
    <w:rsid w:val="009D783A"/>
    <w:rsid w:val="009D7B28"/>
    <w:rsid w:val="009D7F2A"/>
    <w:rsid w:val="009D7FC1"/>
    <w:rsid w:val="009E0093"/>
    <w:rsid w:val="009E0117"/>
    <w:rsid w:val="009E0233"/>
    <w:rsid w:val="009E05E3"/>
    <w:rsid w:val="009E067B"/>
    <w:rsid w:val="009E0722"/>
    <w:rsid w:val="009E0E34"/>
    <w:rsid w:val="009E10BB"/>
    <w:rsid w:val="009E1425"/>
    <w:rsid w:val="009E17AA"/>
    <w:rsid w:val="009E17F0"/>
    <w:rsid w:val="009E18E5"/>
    <w:rsid w:val="009E1B75"/>
    <w:rsid w:val="009E1C71"/>
    <w:rsid w:val="009E1D5A"/>
    <w:rsid w:val="009E2000"/>
    <w:rsid w:val="009E2544"/>
    <w:rsid w:val="009E2AD0"/>
    <w:rsid w:val="009E30A4"/>
    <w:rsid w:val="009E30BF"/>
    <w:rsid w:val="009E3695"/>
    <w:rsid w:val="009E3B75"/>
    <w:rsid w:val="009E3F72"/>
    <w:rsid w:val="009E4168"/>
    <w:rsid w:val="009E4195"/>
    <w:rsid w:val="009E4280"/>
    <w:rsid w:val="009E431B"/>
    <w:rsid w:val="009E467D"/>
    <w:rsid w:val="009E497E"/>
    <w:rsid w:val="009E4D13"/>
    <w:rsid w:val="009E4DD3"/>
    <w:rsid w:val="009E53BD"/>
    <w:rsid w:val="009E56BA"/>
    <w:rsid w:val="009E5865"/>
    <w:rsid w:val="009E5C07"/>
    <w:rsid w:val="009E5C86"/>
    <w:rsid w:val="009E5E24"/>
    <w:rsid w:val="009E5E57"/>
    <w:rsid w:val="009E5F08"/>
    <w:rsid w:val="009E5F35"/>
    <w:rsid w:val="009E5FCF"/>
    <w:rsid w:val="009E5FD0"/>
    <w:rsid w:val="009E601D"/>
    <w:rsid w:val="009E61A2"/>
    <w:rsid w:val="009E6292"/>
    <w:rsid w:val="009E6305"/>
    <w:rsid w:val="009E6B1D"/>
    <w:rsid w:val="009E6DA8"/>
    <w:rsid w:val="009E724B"/>
    <w:rsid w:val="009E7725"/>
    <w:rsid w:val="009E7788"/>
    <w:rsid w:val="009E7BDF"/>
    <w:rsid w:val="009F024E"/>
    <w:rsid w:val="009F0289"/>
    <w:rsid w:val="009F05A2"/>
    <w:rsid w:val="009F05B6"/>
    <w:rsid w:val="009F084B"/>
    <w:rsid w:val="009F0887"/>
    <w:rsid w:val="009F08B0"/>
    <w:rsid w:val="009F116D"/>
    <w:rsid w:val="009F1170"/>
    <w:rsid w:val="009F1A54"/>
    <w:rsid w:val="009F1ACA"/>
    <w:rsid w:val="009F1C8B"/>
    <w:rsid w:val="009F1EA1"/>
    <w:rsid w:val="009F23D5"/>
    <w:rsid w:val="009F257E"/>
    <w:rsid w:val="009F264B"/>
    <w:rsid w:val="009F27B1"/>
    <w:rsid w:val="009F2B24"/>
    <w:rsid w:val="009F2EF6"/>
    <w:rsid w:val="009F3163"/>
    <w:rsid w:val="009F3240"/>
    <w:rsid w:val="009F32D5"/>
    <w:rsid w:val="009F3476"/>
    <w:rsid w:val="009F3621"/>
    <w:rsid w:val="009F36B0"/>
    <w:rsid w:val="009F391A"/>
    <w:rsid w:val="009F39DB"/>
    <w:rsid w:val="009F3C3E"/>
    <w:rsid w:val="009F41A0"/>
    <w:rsid w:val="009F41FB"/>
    <w:rsid w:val="009F4314"/>
    <w:rsid w:val="009F4419"/>
    <w:rsid w:val="009F44A4"/>
    <w:rsid w:val="009F4548"/>
    <w:rsid w:val="009F4839"/>
    <w:rsid w:val="009F4BB3"/>
    <w:rsid w:val="009F4C64"/>
    <w:rsid w:val="009F5377"/>
    <w:rsid w:val="009F56D3"/>
    <w:rsid w:val="009F5A8F"/>
    <w:rsid w:val="009F62C5"/>
    <w:rsid w:val="009F6414"/>
    <w:rsid w:val="009F6746"/>
    <w:rsid w:val="009F68D8"/>
    <w:rsid w:val="009F6F03"/>
    <w:rsid w:val="009F6F52"/>
    <w:rsid w:val="009F74AC"/>
    <w:rsid w:val="009F759C"/>
    <w:rsid w:val="009F7B4D"/>
    <w:rsid w:val="009F7C3A"/>
    <w:rsid w:val="00A008AE"/>
    <w:rsid w:val="00A00AE4"/>
    <w:rsid w:val="00A00B3C"/>
    <w:rsid w:val="00A00C2C"/>
    <w:rsid w:val="00A0119F"/>
    <w:rsid w:val="00A012D3"/>
    <w:rsid w:val="00A0146E"/>
    <w:rsid w:val="00A017A7"/>
    <w:rsid w:val="00A019BA"/>
    <w:rsid w:val="00A01A35"/>
    <w:rsid w:val="00A01C43"/>
    <w:rsid w:val="00A01D6C"/>
    <w:rsid w:val="00A0226E"/>
    <w:rsid w:val="00A02336"/>
    <w:rsid w:val="00A0236C"/>
    <w:rsid w:val="00A02573"/>
    <w:rsid w:val="00A028D6"/>
    <w:rsid w:val="00A02D6F"/>
    <w:rsid w:val="00A02F96"/>
    <w:rsid w:val="00A03128"/>
    <w:rsid w:val="00A03612"/>
    <w:rsid w:val="00A038EE"/>
    <w:rsid w:val="00A03938"/>
    <w:rsid w:val="00A03985"/>
    <w:rsid w:val="00A03F7F"/>
    <w:rsid w:val="00A03FC3"/>
    <w:rsid w:val="00A04175"/>
    <w:rsid w:val="00A04269"/>
    <w:rsid w:val="00A04505"/>
    <w:rsid w:val="00A04857"/>
    <w:rsid w:val="00A04A7D"/>
    <w:rsid w:val="00A04AC7"/>
    <w:rsid w:val="00A04EED"/>
    <w:rsid w:val="00A05248"/>
    <w:rsid w:val="00A056C3"/>
    <w:rsid w:val="00A05764"/>
    <w:rsid w:val="00A057B0"/>
    <w:rsid w:val="00A05AF9"/>
    <w:rsid w:val="00A05DA6"/>
    <w:rsid w:val="00A060FB"/>
    <w:rsid w:val="00A0615D"/>
    <w:rsid w:val="00A0653C"/>
    <w:rsid w:val="00A065E4"/>
    <w:rsid w:val="00A065E9"/>
    <w:rsid w:val="00A0677A"/>
    <w:rsid w:val="00A06796"/>
    <w:rsid w:val="00A06D18"/>
    <w:rsid w:val="00A072AD"/>
    <w:rsid w:val="00A07317"/>
    <w:rsid w:val="00A07371"/>
    <w:rsid w:val="00A0737D"/>
    <w:rsid w:val="00A07383"/>
    <w:rsid w:val="00A0769E"/>
    <w:rsid w:val="00A07CA8"/>
    <w:rsid w:val="00A1005F"/>
    <w:rsid w:val="00A100F8"/>
    <w:rsid w:val="00A10196"/>
    <w:rsid w:val="00A1069D"/>
    <w:rsid w:val="00A10A7B"/>
    <w:rsid w:val="00A10AF8"/>
    <w:rsid w:val="00A10B7E"/>
    <w:rsid w:val="00A10C8C"/>
    <w:rsid w:val="00A10D28"/>
    <w:rsid w:val="00A10E2C"/>
    <w:rsid w:val="00A10FEA"/>
    <w:rsid w:val="00A112D3"/>
    <w:rsid w:val="00A1148C"/>
    <w:rsid w:val="00A11A57"/>
    <w:rsid w:val="00A11B7B"/>
    <w:rsid w:val="00A11B87"/>
    <w:rsid w:val="00A11EB5"/>
    <w:rsid w:val="00A12102"/>
    <w:rsid w:val="00A12334"/>
    <w:rsid w:val="00A12347"/>
    <w:rsid w:val="00A12A18"/>
    <w:rsid w:val="00A12A30"/>
    <w:rsid w:val="00A12AB7"/>
    <w:rsid w:val="00A12F8D"/>
    <w:rsid w:val="00A13293"/>
    <w:rsid w:val="00A13326"/>
    <w:rsid w:val="00A13510"/>
    <w:rsid w:val="00A13560"/>
    <w:rsid w:val="00A136B9"/>
    <w:rsid w:val="00A139ED"/>
    <w:rsid w:val="00A13A65"/>
    <w:rsid w:val="00A13AA8"/>
    <w:rsid w:val="00A13ADF"/>
    <w:rsid w:val="00A1402C"/>
    <w:rsid w:val="00A1406C"/>
    <w:rsid w:val="00A14458"/>
    <w:rsid w:val="00A146A3"/>
    <w:rsid w:val="00A14D3E"/>
    <w:rsid w:val="00A14D64"/>
    <w:rsid w:val="00A14FC7"/>
    <w:rsid w:val="00A152F6"/>
    <w:rsid w:val="00A154FA"/>
    <w:rsid w:val="00A15763"/>
    <w:rsid w:val="00A158B3"/>
    <w:rsid w:val="00A15948"/>
    <w:rsid w:val="00A15C1A"/>
    <w:rsid w:val="00A15E93"/>
    <w:rsid w:val="00A15FEA"/>
    <w:rsid w:val="00A16014"/>
    <w:rsid w:val="00A16197"/>
    <w:rsid w:val="00A1652A"/>
    <w:rsid w:val="00A16569"/>
    <w:rsid w:val="00A169F2"/>
    <w:rsid w:val="00A16A58"/>
    <w:rsid w:val="00A16AAA"/>
    <w:rsid w:val="00A16C07"/>
    <w:rsid w:val="00A16F71"/>
    <w:rsid w:val="00A17357"/>
    <w:rsid w:val="00A175F4"/>
    <w:rsid w:val="00A17712"/>
    <w:rsid w:val="00A17A1D"/>
    <w:rsid w:val="00A17A4A"/>
    <w:rsid w:val="00A17D5D"/>
    <w:rsid w:val="00A20484"/>
    <w:rsid w:val="00A20653"/>
    <w:rsid w:val="00A209BD"/>
    <w:rsid w:val="00A20A9B"/>
    <w:rsid w:val="00A20BB5"/>
    <w:rsid w:val="00A20DD9"/>
    <w:rsid w:val="00A20DDC"/>
    <w:rsid w:val="00A20EEB"/>
    <w:rsid w:val="00A20F66"/>
    <w:rsid w:val="00A21083"/>
    <w:rsid w:val="00A21220"/>
    <w:rsid w:val="00A21234"/>
    <w:rsid w:val="00A212CB"/>
    <w:rsid w:val="00A2160C"/>
    <w:rsid w:val="00A21799"/>
    <w:rsid w:val="00A21A28"/>
    <w:rsid w:val="00A21C0D"/>
    <w:rsid w:val="00A21C73"/>
    <w:rsid w:val="00A21F7F"/>
    <w:rsid w:val="00A2218B"/>
    <w:rsid w:val="00A22257"/>
    <w:rsid w:val="00A223E4"/>
    <w:rsid w:val="00A22634"/>
    <w:rsid w:val="00A227CA"/>
    <w:rsid w:val="00A22A5B"/>
    <w:rsid w:val="00A22A80"/>
    <w:rsid w:val="00A22C3F"/>
    <w:rsid w:val="00A22FD1"/>
    <w:rsid w:val="00A230BA"/>
    <w:rsid w:val="00A23182"/>
    <w:rsid w:val="00A23353"/>
    <w:rsid w:val="00A23374"/>
    <w:rsid w:val="00A23435"/>
    <w:rsid w:val="00A23511"/>
    <w:rsid w:val="00A2353D"/>
    <w:rsid w:val="00A2353F"/>
    <w:rsid w:val="00A23689"/>
    <w:rsid w:val="00A23A44"/>
    <w:rsid w:val="00A23B99"/>
    <w:rsid w:val="00A23C75"/>
    <w:rsid w:val="00A241D0"/>
    <w:rsid w:val="00A24B5C"/>
    <w:rsid w:val="00A24F60"/>
    <w:rsid w:val="00A24FF8"/>
    <w:rsid w:val="00A2516E"/>
    <w:rsid w:val="00A2526F"/>
    <w:rsid w:val="00A25385"/>
    <w:rsid w:val="00A255F4"/>
    <w:rsid w:val="00A25724"/>
    <w:rsid w:val="00A25859"/>
    <w:rsid w:val="00A25863"/>
    <w:rsid w:val="00A25A09"/>
    <w:rsid w:val="00A25A44"/>
    <w:rsid w:val="00A25B38"/>
    <w:rsid w:val="00A26857"/>
    <w:rsid w:val="00A26A90"/>
    <w:rsid w:val="00A26B4C"/>
    <w:rsid w:val="00A26DB6"/>
    <w:rsid w:val="00A26DCD"/>
    <w:rsid w:val="00A26DF5"/>
    <w:rsid w:val="00A26EE5"/>
    <w:rsid w:val="00A274C9"/>
    <w:rsid w:val="00A2751D"/>
    <w:rsid w:val="00A2767A"/>
    <w:rsid w:val="00A276CF"/>
    <w:rsid w:val="00A27A30"/>
    <w:rsid w:val="00A27BF7"/>
    <w:rsid w:val="00A27D7F"/>
    <w:rsid w:val="00A27E1B"/>
    <w:rsid w:val="00A27E4A"/>
    <w:rsid w:val="00A303CC"/>
    <w:rsid w:val="00A304E0"/>
    <w:rsid w:val="00A30A77"/>
    <w:rsid w:val="00A30B37"/>
    <w:rsid w:val="00A30BC5"/>
    <w:rsid w:val="00A31172"/>
    <w:rsid w:val="00A3119D"/>
    <w:rsid w:val="00A3127A"/>
    <w:rsid w:val="00A31AFB"/>
    <w:rsid w:val="00A32054"/>
    <w:rsid w:val="00A323D9"/>
    <w:rsid w:val="00A325A9"/>
    <w:rsid w:val="00A3261C"/>
    <w:rsid w:val="00A329E5"/>
    <w:rsid w:val="00A329F3"/>
    <w:rsid w:val="00A32B2D"/>
    <w:rsid w:val="00A32D10"/>
    <w:rsid w:val="00A32F68"/>
    <w:rsid w:val="00A3325A"/>
    <w:rsid w:val="00A3357B"/>
    <w:rsid w:val="00A33620"/>
    <w:rsid w:val="00A336FB"/>
    <w:rsid w:val="00A3391D"/>
    <w:rsid w:val="00A3399D"/>
    <w:rsid w:val="00A33A66"/>
    <w:rsid w:val="00A33DF8"/>
    <w:rsid w:val="00A33EFE"/>
    <w:rsid w:val="00A3418E"/>
    <w:rsid w:val="00A342F7"/>
    <w:rsid w:val="00A34395"/>
    <w:rsid w:val="00A34450"/>
    <w:rsid w:val="00A344E2"/>
    <w:rsid w:val="00A34636"/>
    <w:rsid w:val="00A3495B"/>
    <w:rsid w:val="00A34BCF"/>
    <w:rsid w:val="00A34D0E"/>
    <w:rsid w:val="00A34E1F"/>
    <w:rsid w:val="00A34FBD"/>
    <w:rsid w:val="00A3519C"/>
    <w:rsid w:val="00A3526A"/>
    <w:rsid w:val="00A35368"/>
    <w:rsid w:val="00A3542E"/>
    <w:rsid w:val="00A35613"/>
    <w:rsid w:val="00A359DA"/>
    <w:rsid w:val="00A35FB8"/>
    <w:rsid w:val="00A363BA"/>
    <w:rsid w:val="00A3642C"/>
    <w:rsid w:val="00A36AD7"/>
    <w:rsid w:val="00A370BF"/>
    <w:rsid w:val="00A37112"/>
    <w:rsid w:val="00A37182"/>
    <w:rsid w:val="00A37351"/>
    <w:rsid w:val="00A3772D"/>
    <w:rsid w:val="00A3780F"/>
    <w:rsid w:val="00A379BF"/>
    <w:rsid w:val="00A379CC"/>
    <w:rsid w:val="00A37A7C"/>
    <w:rsid w:val="00A37AC7"/>
    <w:rsid w:val="00A40130"/>
    <w:rsid w:val="00A4016F"/>
    <w:rsid w:val="00A40742"/>
    <w:rsid w:val="00A409BF"/>
    <w:rsid w:val="00A40A81"/>
    <w:rsid w:val="00A40AC2"/>
    <w:rsid w:val="00A40AFD"/>
    <w:rsid w:val="00A40BE9"/>
    <w:rsid w:val="00A40EC2"/>
    <w:rsid w:val="00A41089"/>
    <w:rsid w:val="00A4117C"/>
    <w:rsid w:val="00A411B6"/>
    <w:rsid w:val="00A412F4"/>
    <w:rsid w:val="00A4130C"/>
    <w:rsid w:val="00A41592"/>
    <w:rsid w:val="00A416E2"/>
    <w:rsid w:val="00A41822"/>
    <w:rsid w:val="00A419A2"/>
    <w:rsid w:val="00A41A96"/>
    <w:rsid w:val="00A41AF9"/>
    <w:rsid w:val="00A41BEB"/>
    <w:rsid w:val="00A41D8D"/>
    <w:rsid w:val="00A422E9"/>
    <w:rsid w:val="00A42722"/>
    <w:rsid w:val="00A42871"/>
    <w:rsid w:val="00A42A56"/>
    <w:rsid w:val="00A42B83"/>
    <w:rsid w:val="00A42FDD"/>
    <w:rsid w:val="00A4305E"/>
    <w:rsid w:val="00A435E0"/>
    <w:rsid w:val="00A435EF"/>
    <w:rsid w:val="00A4399B"/>
    <w:rsid w:val="00A43E78"/>
    <w:rsid w:val="00A43EF5"/>
    <w:rsid w:val="00A44386"/>
    <w:rsid w:val="00A44503"/>
    <w:rsid w:val="00A445DF"/>
    <w:rsid w:val="00A446F1"/>
    <w:rsid w:val="00A44965"/>
    <w:rsid w:val="00A44C48"/>
    <w:rsid w:val="00A44DD9"/>
    <w:rsid w:val="00A45030"/>
    <w:rsid w:val="00A4521F"/>
    <w:rsid w:val="00A45700"/>
    <w:rsid w:val="00A4604F"/>
    <w:rsid w:val="00A46108"/>
    <w:rsid w:val="00A46605"/>
    <w:rsid w:val="00A466F6"/>
    <w:rsid w:val="00A4676B"/>
    <w:rsid w:val="00A46AF7"/>
    <w:rsid w:val="00A46B01"/>
    <w:rsid w:val="00A46B50"/>
    <w:rsid w:val="00A46E46"/>
    <w:rsid w:val="00A4796F"/>
    <w:rsid w:val="00A47A03"/>
    <w:rsid w:val="00A47AC5"/>
    <w:rsid w:val="00A47C72"/>
    <w:rsid w:val="00A50097"/>
    <w:rsid w:val="00A50386"/>
    <w:rsid w:val="00A5060F"/>
    <w:rsid w:val="00A50615"/>
    <w:rsid w:val="00A5072B"/>
    <w:rsid w:val="00A5096B"/>
    <w:rsid w:val="00A50B26"/>
    <w:rsid w:val="00A51080"/>
    <w:rsid w:val="00A51084"/>
    <w:rsid w:val="00A51241"/>
    <w:rsid w:val="00A513EF"/>
    <w:rsid w:val="00A5182C"/>
    <w:rsid w:val="00A51889"/>
    <w:rsid w:val="00A51D0A"/>
    <w:rsid w:val="00A5200C"/>
    <w:rsid w:val="00A52067"/>
    <w:rsid w:val="00A520A1"/>
    <w:rsid w:val="00A52360"/>
    <w:rsid w:val="00A523E3"/>
    <w:rsid w:val="00A5266B"/>
    <w:rsid w:val="00A5292B"/>
    <w:rsid w:val="00A52A13"/>
    <w:rsid w:val="00A52B8C"/>
    <w:rsid w:val="00A52E55"/>
    <w:rsid w:val="00A5311C"/>
    <w:rsid w:val="00A53B41"/>
    <w:rsid w:val="00A53C86"/>
    <w:rsid w:val="00A54037"/>
    <w:rsid w:val="00A54710"/>
    <w:rsid w:val="00A54911"/>
    <w:rsid w:val="00A5498F"/>
    <w:rsid w:val="00A54A81"/>
    <w:rsid w:val="00A54AEB"/>
    <w:rsid w:val="00A55281"/>
    <w:rsid w:val="00A552D7"/>
    <w:rsid w:val="00A55344"/>
    <w:rsid w:val="00A5538A"/>
    <w:rsid w:val="00A5580F"/>
    <w:rsid w:val="00A558C6"/>
    <w:rsid w:val="00A55D67"/>
    <w:rsid w:val="00A55DDE"/>
    <w:rsid w:val="00A55DF2"/>
    <w:rsid w:val="00A5625E"/>
    <w:rsid w:val="00A562EB"/>
    <w:rsid w:val="00A56546"/>
    <w:rsid w:val="00A569A0"/>
    <w:rsid w:val="00A56A78"/>
    <w:rsid w:val="00A56B67"/>
    <w:rsid w:val="00A56B95"/>
    <w:rsid w:val="00A56CAF"/>
    <w:rsid w:val="00A56CD4"/>
    <w:rsid w:val="00A5710F"/>
    <w:rsid w:val="00A57125"/>
    <w:rsid w:val="00A5718A"/>
    <w:rsid w:val="00A572CB"/>
    <w:rsid w:val="00A5763E"/>
    <w:rsid w:val="00A57653"/>
    <w:rsid w:val="00A57773"/>
    <w:rsid w:val="00A5778C"/>
    <w:rsid w:val="00A578C8"/>
    <w:rsid w:val="00A579B3"/>
    <w:rsid w:val="00A57A19"/>
    <w:rsid w:val="00A600AB"/>
    <w:rsid w:val="00A602B7"/>
    <w:rsid w:val="00A60554"/>
    <w:rsid w:val="00A60741"/>
    <w:rsid w:val="00A60A35"/>
    <w:rsid w:val="00A60BBA"/>
    <w:rsid w:val="00A611C1"/>
    <w:rsid w:val="00A61492"/>
    <w:rsid w:val="00A61764"/>
    <w:rsid w:val="00A61797"/>
    <w:rsid w:val="00A61814"/>
    <w:rsid w:val="00A61883"/>
    <w:rsid w:val="00A61885"/>
    <w:rsid w:val="00A61978"/>
    <w:rsid w:val="00A61AC3"/>
    <w:rsid w:val="00A623EB"/>
    <w:rsid w:val="00A625D0"/>
    <w:rsid w:val="00A6270C"/>
    <w:rsid w:val="00A62C05"/>
    <w:rsid w:val="00A62D93"/>
    <w:rsid w:val="00A62DCD"/>
    <w:rsid w:val="00A62E1F"/>
    <w:rsid w:val="00A63031"/>
    <w:rsid w:val="00A63085"/>
    <w:rsid w:val="00A631AE"/>
    <w:rsid w:val="00A63508"/>
    <w:rsid w:val="00A63599"/>
    <w:rsid w:val="00A63651"/>
    <w:rsid w:val="00A6386D"/>
    <w:rsid w:val="00A6387D"/>
    <w:rsid w:val="00A63B03"/>
    <w:rsid w:val="00A63B42"/>
    <w:rsid w:val="00A6402C"/>
    <w:rsid w:val="00A64285"/>
    <w:rsid w:val="00A643C1"/>
    <w:rsid w:val="00A643EB"/>
    <w:rsid w:val="00A645A6"/>
    <w:rsid w:val="00A64DB5"/>
    <w:rsid w:val="00A64DC3"/>
    <w:rsid w:val="00A64E04"/>
    <w:rsid w:val="00A65036"/>
    <w:rsid w:val="00A6503C"/>
    <w:rsid w:val="00A65217"/>
    <w:rsid w:val="00A659A0"/>
    <w:rsid w:val="00A65CED"/>
    <w:rsid w:val="00A65D4D"/>
    <w:rsid w:val="00A660D8"/>
    <w:rsid w:val="00A6619E"/>
    <w:rsid w:val="00A666F5"/>
    <w:rsid w:val="00A6684E"/>
    <w:rsid w:val="00A66B51"/>
    <w:rsid w:val="00A66CF4"/>
    <w:rsid w:val="00A66E5B"/>
    <w:rsid w:val="00A66E96"/>
    <w:rsid w:val="00A66EAA"/>
    <w:rsid w:val="00A66FD8"/>
    <w:rsid w:val="00A670DB"/>
    <w:rsid w:val="00A67109"/>
    <w:rsid w:val="00A672CF"/>
    <w:rsid w:val="00A67427"/>
    <w:rsid w:val="00A67B14"/>
    <w:rsid w:val="00A67F13"/>
    <w:rsid w:val="00A67F21"/>
    <w:rsid w:val="00A70232"/>
    <w:rsid w:val="00A703C6"/>
    <w:rsid w:val="00A70D18"/>
    <w:rsid w:val="00A719BD"/>
    <w:rsid w:val="00A71BC8"/>
    <w:rsid w:val="00A71CE9"/>
    <w:rsid w:val="00A71F8A"/>
    <w:rsid w:val="00A72172"/>
    <w:rsid w:val="00A723E9"/>
    <w:rsid w:val="00A723F9"/>
    <w:rsid w:val="00A72554"/>
    <w:rsid w:val="00A7285D"/>
    <w:rsid w:val="00A72901"/>
    <w:rsid w:val="00A72A3A"/>
    <w:rsid w:val="00A72AA6"/>
    <w:rsid w:val="00A73349"/>
    <w:rsid w:val="00A73369"/>
    <w:rsid w:val="00A73556"/>
    <w:rsid w:val="00A7357F"/>
    <w:rsid w:val="00A7371B"/>
    <w:rsid w:val="00A737CB"/>
    <w:rsid w:val="00A739F7"/>
    <w:rsid w:val="00A74099"/>
    <w:rsid w:val="00A742B0"/>
    <w:rsid w:val="00A744DE"/>
    <w:rsid w:val="00A746B3"/>
    <w:rsid w:val="00A74715"/>
    <w:rsid w:val="00A748A1"/>
    <w:rsid w:val="00A74E63"/>
    <w:rsid w:val="00A7594C"/>
    <w:rsid w:val="00A75B71"/>
    <w:rsid w:val="00A75BE7"/>
    <w:rsid w:val="00A75C02"/>
    <w:rsid w:val="00A75F3E"/>
    <w:rsid w:val="00A762B8"/>
    <w:rsid w:val="00A7662E"/>
    <w:rsid w:val="00A767FF"/>
    <w:rsid w:val="00A76878"/>
    <w:rsid w:val="00A770B9"/>
    <w:rsid w:val="00A77370"/>
    <w:rsid w:val="00A773E3"/>
    <w:rsid w:val="00A77424"/>
    <w:rsid w:val="00A777C1"/>
    <w:rsid w:val="00A77817"/>
    <w:rsid w:val="00A7787E"/>
    <w:rsid w:val="00A800D8"/>
    <w:rsid w:val="00A80216"/>
    <w:rsid w:val="00A802FB"/>
    <w:rsid w:val="00A80344"/>
    <w:rsid w:val="00A80405"/>
    <w:rsid w:val="00A8089E"/>
    <w:rsid w:val="00A80CC1"/>
    <w:rsid w:val="00A8108F"/>
    <w:rsid w:val="00A81516"/>
    <w:rsid w:val="00A8161F"/>
    <w:rsid w:val="00A8181F"/>
    <w:rsid w:val="00A81942"/>
    <w:rsid w:val="00A81A9A"/>
    <w:rsid w:val="00A81F67"/>
    <w:rsid w:val="00A82468"/>
    <w:rsid w:val="00A826D4"/>
    <w:rsid w:val="00A82C8B"/>
    <w:rsid w:val="00A82F37"/>
    <w:rsid w:val="00A83083"/>
    <w:rsid w:val="00A83502"/>
    <w:rsid w:val="00A83CF1"/>
    <w:rsid w:val="00A83F15"/>
    <w:rsid w:val="00A84025"/>
    <w:rsid w:val="00A845A0"/>
    <w:rsid w:val="00A845C3"/>
    <w:rsid w:val="00A846AB"/>
    <w:rsid w:val="00A84984"/>
    <w:rsid w:val="00A84E5C"/>
    <w:rsid w:val="00A8508C"/>
    <w:rsid w:val="00A85154"/>
    <w:rsid w:val="00A8529A"/>
    <w:rsid w:val="00A85809"/>
    <w:rsid w:val="00A85AFC"/>
    <w:rsid w:val="00A860D4"/>
    <w:rsid w:val="00A86143"/>
    <w:rsid w:val="00A861F5"/>
    <w:rsid w:val="00A86275"/>
    <w:rsid w:val="00A86776"/>
    <w:rsid w:val="00A867C9"/>
    <w:rsid w:val="00A8680E"/>
    <w:rsid w:val="00A86D37"/>
    <w:rsid w:val="00A86D52"/>
    <w:rsid w:val="00A87013"/>
    <w:rsid w:val="00A87612"/>
    <w:rsid w:val="00A879D5"/>
    <w:rsid w:val="00A87A66"/>
    <w:rsid w:val="00A87C6D"/>
    <w:rsid w:val="00A87D68"/>
    <w:rsid w:val="00A87EA2"/>
    <w:rsid w:val="00A87EA4"/>
    <w:rsid w:val="00A87F92"/>
    <w:rsid w:val="00A90197"/>
    <w:rsid w:val="00A9024A"/>
    <w:rsid w:val="00A90301"/>
    <w:rsid w:val="00A903B2"/>
    <w:rsid w:val="00A906BD"/>
    <w:rsid w:val="00A90AD7"/>
    <w:rsid w:val="00A90F87"/>
    <w:rsid w:val="00A9109A"/>
    <w:rsid w:val="00A91352"/>
    <w:rsid w:val="00A9135A"/>
    <w:rsid w:val="00A914BE"/>
    <w:rsid w:val="00A914E2"/>
    <w:rsid w:val="00A916A5"/>
    <w:rsid w:val="00A91874"/>
    <w:rsid w:val="00A91A99"/>
    <w:rsid w:val="00A91C4F"/>
    <w:rsid w:val="00A91CDE"/>
    <w:rsid w:val="00A9206C"/>
    <w:rsid w:val="00A92142"/>
    <w:rsid w:val="00A92419"/>
    <w:rsid w:val="00A9293D"/>
    <w:rsid w:val="00A92DE7"/>
    <w:rsid w:val="00A92EB0"/>
    <w:rsid w:val="00A93757"/>
    <w:rsid w:val="00A93AF8"/>
    <w:rsid w:val="00A93BB8"/>
    <w:rsid w:val="00A93DAA"/>
    <w:rsid w:val="00A93E05"/>
    <w:rsid w:val="00A93EB9"/>
    <w:rsid w:val="00A94074"/>
    <w:rsid w:val="00A944A2"/>
    <w:rsid w:val="00A946D0"/>
    <w:rsid w:val="00A947F1"/>
    <w:rsid w:val="00A94A66"/>
    <w:rsid w:val="00A94CD3"/>
    <w:rsid w:val="00A952C0"/>
    <w:rsid w:val="00A95517"/>
    <w:rsid w:val="00A9561D"/>
    <w:rsid w:val="00A95651"/>
    <w:rsid w:val="00A956BF"/>
    <w:rsid w:val="00A95907"/>
    <w:rsid w:val="00A95A6E"/>
    <w:rsid w:val="00A95AA2"/>
    <w:rsid w:val="00A95FE4"/>
    <w:rsid w:val="00A95FF7"/>
    <w:rsid w:val="00A962C5"/>
    <w:rsid w:val="00A96D64"/>
    <w:rsid w:val="00A9711C"/>
    <w:rsid w:val="00A97156"/>
    <w:rsid w:val="00A97331"/>
    <w:rsid w:val="00A976EE"/>
    <w:rsid w:val="00A97A8B"/>
    <w:rsid w:val="00A97BC7"/>
    <w:rsid w:val="00A97E71"/>
    <w:rsid w:val="00A97F6E"/>
    <w:rsid w:val="00AA0086"/>
    <w:rsid w:val="00AA00AE"/>
    <w:rsid w:val="00AA01C2"/>
    <w:rsid w:val="00AA0327"/>
    <w:rsid w:val="00AA0679"/>
    <w:rsid w:val="00AA0795"/>
    <w:rsid w:val="00AA0D0D"/>
    <w:rsid w:val="00AA0E84"/>
    <w:rsid w:val="00AA0EFB"/>
    <w:rsid w:val="00AA0F2E"/>
    <w:rsid w:val="00AA1598"/>
    <w:rsid w:val="00AA167A"/>
    <w:rsid w:val="00AA17D8"/>
    <w:rsid w:val="00AA1BDA"/>
    <w:rsid w:val="00AA208F"/>
    <w:rsid w:val="00AA20B2"/>
    <w:rsid w:val="00AA253B"/>
    <w:rsid w:val="00AA28F7"/>
    <w:rsid w:val="00AA296C"/>
    <w:rsid w:val="00AA296F"/>
    <w:rsid w:val="00AA2D39"/>
    <w:rsid w:val="00AA2EF7"/>
    <w:rsid w:val="00AA3023"/>
    <w:rsid w:val="00AA30D8"/>
    <w:rsid w:val="00AA31A6"/>
    <w:rsid w:val="00AA35DE"/>
    <w:rsid w:val="00AA3E78"/>
    <w:rsid w:val="00AA40DD"/>
    <w:rsid w:val="00AA4173"/>
    <w:rsid w:val="00AA440D"/>
    <w:rsid w:val="00AA4500"/>
    <w:rsid w:val="00AA4552"/>
    <w:rsid w:val="00AA4616"/>
    <w:rsid w:val="00AA4769"/>
    <w:rsid w:val="00AA48CB"/>
    <w:rsid w:val="00AA4DB3"/>
    <w:rsid w:val="00AA5113"/>
    <w:rsid w:val="00AA53AB"/>
    <w:rsid w:val="00AA568A"/>
    <w:rsid w:val="00AA56E0"/>
    <w:rsid w:val="00AA5782"/>
    <w:rsid w:val="00AA5833"/>
    <w:rsid w:val="00AA5912"/>
    <w:rsid w:val="00AA5A14"/>
    <w:rsid w:val="00AA5A6B"/>
    <w:rsid w:val="00AA5B75"/>
    <w:rsid w:val="00AA5D30"/>
    <w:rsid w:val="00AA5E65"/>
    <w:rsid w:val="00AA5E7B"/>
    <w:rsid w:val="00AA5FED"/>
    <w:rsid w:val="00AA610B"/>
    <w:rsid w:val="00AA621D"/>
    <w:rsid w:val="00AA6B03"/>
    <w:rsid w:val="00AA6D63"/>
    <w:rsid w:val="00AA6D97"/>
    <w:rsid w:val="00AA6E1D"/>
    <w:rsid w:val="00AA77DC"/>
    <w:rsid w:val="00AA7814"/>
    <w:rsid w:val="00AA786B"/>
    <w:rsid w:val="00AA7877"/>
    <w:rsid w:val="00AA78EE"/>
    <w:rsid w:val="00AA78FC"/>
    <w:rsid w:val="00AA7B00"/>
    <w:rsid w:val="00AA7D83"/>
    <w:rsid w:val="00AA7FA2"/>
    <w:rsid w:val="00AA7FF2"/>
    <w:rsid w:val="00AB012B"/>
    <w:rsid w:val="00AB016A"/>
    <w:rsid w:val="00AB085C"/>
    <w:rsid w:val="00AB09E8"/>
    <w:rsid w:val="00AB1124"/>
    <w:rsid w:val="00AB1151"/>
    <w:rsid w:val="00AB16AB"/>
    <w:rsid w:val="00AB185F"/>
    <w:rsid w:val="00AB1974"/>
    <w:rsid w:val="00AB19AC"/>
    <w:rsid w:val="00AB1ADF"/>
    <w:rsid w:val="00AB1DD3"/>
    <w:rsid w:val="00AB1F6E"/>
    <w:rsid w:val="00AB25B4"/>
    <w:rsid w:val="00AB2B84"/>
    <w:rsid w:val="00AB2D39"/>
    <w:rsid w:val="00AB31F6"/>
    <w:rsid w:val="00AB341A"/>
    <w:rsid w:val="00AB34A3"/>
    <w:rsid w:val="00AB350C"/>
    <w:rsid w:val="00AB364D"/>
    <w:rsid w:val="00AB3673"/>
    <w:rsid w:val="00AB3991"/>
    <w:rsid w:val="00AB3A5A"/>
    <w:rsid w:val="00AB3B2F"/>
    <w:rsid w:val="00AB3C65"/>
    <w:rsid w:val="00AB3C9D"/>
    <w:rsid w:val="00AB4133"/>
    <w:rsid w:val="00AB4158"/>
    <w:rsid w:val="00AB42C0"/>
    <w:rsid w:val="00AB444C"/>
    <w:rsid w:val="00AB46B1"/>
    <w:rsid w:val="00AB46E2"/>
    <w:rsid w:val="00AB47A2"/>
    <w:rsid w:val="00AB48A5"/>
    <w:rsid w:val="00AB48A6"/>
    <w:rsid w:val="00AB497C"/>
    <w:rsid w:val="00AB4A13"/>
    <w:rsid w:val="00AB4B71"/>
    <w:rsid w:val="00AB4C90"/>
    <w:rsid w:val="00AB4E8F"/>
    <w:rsid w:val="00AB4EEB"/>
    <w:rsid w:val="00AB517D"/>
    <w:rsid w:val="00AB526C"/>
    <w:rsid w:val="00AB548F"/>
    <w:rsid w:val="00AB5F3C"/>
    <w:rsid w:val="00AB60BD"/>
    <w:rsid w:val="00AB66D8"/>
    <w:rsid w:val="00AB68EA"/>
    <w:rsid w:val="00AB6DD0"/>
    <w:rsid w:val="00AB726C"/>
    <w:rsid w:val="00AB7671"/>
    <w:rsid w:val="00AB771A"/>
    <w:rsid w:val="00AB7B8B"/>
    <w:rsid w:val="00AB7CA3"/>
    <w:rsid w:val="00AB7E5C"/>
    <w:rsid w:val="00AB7E65"/>
    <w:rsid w:val="00AC0110"/>
    <w:rsid w:val="00AC0363"/>
    <w:rsid w:val="00AC0529"/>
    <w:rsid w:val="00AC067A"/>
    <w:rsid w:val="00AC08C8"/>
    <w:rsid w:val="00AC08C9"/>
    <w:rsid w:val="00AC0DA3"/>
    <w:rsid w:val="00AC0EBC"/>
    <w:rsid w:val="00AC10F7"/>
    <w:rsid w:val="00AC13DB"/>
    <w:rsid w:val="00AC195A"/>
    <w:rsid w:val="00AC1994"/>
    <w:rsid w:val="00AC19B0"/>
    <w:rsid w:val="00AC1BA8"/>
    <w:rsid w:val="00AC1C07"/>
    <w:rsid w:val="00AC1D8B"/>
    <w:rsid w:val="00AC1DC0"/>
    <w:rsid w:val="00AC1F66"/>
    <w:rsid w:val="00AC249E"/>
    <w:rsid w:val="00AC25B6"/>
    <w:rsid w:val="00AC2756"/>
    <w:rsid w:val="00AC337F"/>
    <w:rsid w:val="00AC33A9"/>
    <w:rsid w:val="00AC35E3"/>
    <w:rsid w:val="00AC390E"/>
    <w:rsid w:val="00AC39F5"/>
    <w:rsid w:val="00AC3D98"/>
    <w:rsid w:val="00AC3FCD"/>
    <w:rsid w:val="00AC4042"/>
    <w:rsid w:val="00AC4218"/>
    <w:rsid w:val="00AC4698"/>
    <w:rsid w:val="00AC4B0D"/>
    <w:rsid w:val="00AC4C6B"/>
    <w:rsid w:val="00AC4E24"/>
    <w:rsid w:val="00AC524A"/>
    <w:rsid w:val="00AC54BB"/>
    <w:rsid w:val="00AC560A"/>
    <w:rsid w:val="00AC5BBA"/>
    <w:rsid w:val="00AC6059"/>
    <w:rsid w:val="00AC622F"/>
    <w:rsid w:val="00AC6618"/>
    <w:rsid w:val="00AC6648"/>
    <w:rsid w:val="00AC6B63"/>
    <w:rsid w:val="00AC70EB"/>
    <w:rsid w:val="00AC7583"/>
    <w:rsid w:val="00AC7834"/>
    <w:rsid w:val="00AC79CC"/>
    <w:rsid w:val="00AC7A5D"/>
    <w:rsid w:val="00AC7AE7"/>
    <w:rsid w:val="00AC7B87"/>
    <w:rsid w:val="00AC7E47"/>
    <w:rsid w:val="00AC7F5F"/>
    <w:rsid w:val="00AD003B"/>
    <w:rsid w:val="00AD0056"/>
    <w:rsid w:val="00AD0175"/>
    <w:rsid w:val="00AD019F"/>
    <w:rsid w:val="00AD057E"/>
    <w:rsid w:val="00AD080F"/>
    <w:rsid w:val="00AD083A"/>
    <w:rsid w:val="00AD08EE"/>
    <w:rsid w:val="00AD0A47"/>
    <w:rsid w:val="00AD0C3B"/>
    <w:rsid w:val="00AD1468"/>
    <w:rsid w:val="00AD14F8"/>
    <w:rsid w:val="00AD15F9"/>
    <w:rsid w:val="00AD1837"/>
    <w:rsid w:val="00AD1886"/>
    <w:rsid w:val="00AD1998"/>
    <w:rsid w:val="00AD19CC"/>
    <w:rsid w:val="00AD1D4E"/>
    <w:rsid w:val="00AD1E5D"/>
    <w:rsid w:val="00AD1EF3"/>
    <w:rsid w:val="00AD1F5F"/>
    <w:rsid w:val="00AD206D"/>
    <w:rsid w:val="00AD2118"/>
    <w:rsid w:val="00AD233E"/>
    <w:rsid w:val="00AD24B3"/>
    <w:rsid w:val="00AD29F5"/>
    <w:rsid w:val="00AD2C45"/>
    <w:rsid w:val="00AD2E3F"/>
    <w:rsid w:val="00AD3349"/>
    <w:rsid w:val="00AD3575"/>
    <w:rsid w:val="00AD3670"/>
    <w:rsid w:val="00AD36C9"/>
    <w:rsid w:val="00AD3739"/>
    <w:rsid w:val="00AD3790"/>
    <w:rsid w:val="00AD3809"/>
    <w:rsid w:val="00AD4031"/>
    <w:rsid w:val="00AD4922"/>
    <w:rsid w:val="00AD4A84"/>
    <w:rsid w:val="00AD4B81"/>
    <w:rsid w:val="00AD4C72"/>
    <w:rsid w:val="00AD4D28"/>
    <w:rsid w:val="00AD4F39"/>
    <w:rsid w:val="00AD4FB1"/>
    <w:rsid w:val="00AD514E"/>
    <w:rsid w:val="00AD52B1"/>
    <w:rsid w:val="00AD56CB"/>
    <w:rsid w:val="00AD5BF5"/>
    <w:rsid w:val="00AD5D3B"/>
    <w:rsid w:val="00AD6129"/>
    <w:rsid w:val="00AD6173"/>
    <w:rsid w:val="00AD61BC"/>
    <w:rsid w:val="00AD62D4"/>
    <w:rsid w:val="00AD64A7"/>
    <w:rsid w:val="00AD64CD"/>
    <w:rsid w:val="00AD6D03"/>
    <w:rsid w:val="00AD7082"/>
    <w:rsid w:val="00AD70E8"/>
    <w:rsid w:val="00AD715C"/>
    <w:rsid w:val="00AD71B7"/>
    <w:rsid w:val="00AD741F"/>
    <w:rsid w:val="00AD7730"/>
    <w:rsid w:val="00AD7BEE"/>
    <w:rsid w:val="00AE00DC"/>
    <w:rsid w:val="00AE01C3"/>
    <w:rsid w:val="00AE02A7"/>
    <w:rsid w:val="00AE0428"/>
    <w:rsid w:val="00AE0510"/>
    <w:rsid w:val="00AE0514"/>
    <w:rsid w:val="00AE0761"/>
    <w:rsid w:val="00AE0AA6"/>
    <w:rsid w:val="00AE0B87"/>
    <w:rsid w:val="00AE0BAB"/>
    <w:rsid w:val="00AE0FEC"/>
    <w:rsid w:val="00AE1013"/>
    <w:rsid w:val="00AE12C3"/>
    <w:rsid w:val="00AE1313"/>
    <w:rsid w:val="00AE17AF"/>
    <w:rsid w:val="00AE1844"/>
    <w:rsid w:val="00AE1A32"/>
    <w:rsid w:val="00AE1E01"/>
    <w:rsid w:val="00AE21E2"/>
    <w:rsid w:val="00AE24EA"/>
    <w:rsid w:val="00AE2546"/>
    <w:rsid w:val="00AE2589"/>
    <w:rsid w:val="00AE2720"/>
    <w:rsid w:val="00AE2F35"/>
    <w:rsid w:val="00AE3762"/>
    <w:rsid w:val="00AE3D95"/>
    <w:rsid w:val="00AE3DD2"/>
    <w:rsid w:val="00AE3F89"/>
    <w:rsid w:val="00AE44DF"/>
    <w:rsid w:val="00AE44F0"/>
    <w:rsid w:val="00AE450F"/>
    <w:rsid w:val="00AE4635"/>
    <w:rsid w:val="00AE46D2"/>
    <w:rsid w:val="00AE479F"/>
    <w:rsid w:val="00AE4983"/>
    <w:rsid w:val="00AE49E4"/>
    <w:rsid w:val="00AE4B3E"/>
    <w:rsid w:val="00AE4BD5"/>
    <w:rsid w:val="00AE5271"/>
    <w:rsid w:val="00AE554D"/>
    <w:rsid w:val="00AE595C"/>
    <w:rsid w:val="00AE5A7F"/>
    <w:rsid w:val="00AE5AA7"/>
    <w:rsid w:val="00AE5B82"/>
    <w:rsid w:val="00AE5BFA"/>
    <w:rsid w:val="00AE5E1E"/>
    <w:rsid w:val="00AE5ECD"/>
    <w:rsid w:val="00AE609F"/>
    <w:rsid w:val="00AE61E9"/>
    <w:rsid w:val="00AE628C"/>
    <w:rsid w:val="00AE631E"/>
    <w:rsid w:val="00AE6610"/>
    <w:rsid w:val="00AE6874"/>
    <w:rsid w:val="00AE6876"/>
    <w:rsid w:val="00AE691C"/>
    <w:rsid w:val="00AE6942"/>
    <w:rsid w:val="00AE6A4A"/>
    <w:rsid w:val="00AE704D"/>
    <w:rsid w:val="00AE7871"/>
    <w:rsid w:val="00AE79C8"/>
    <w:rsid w:val="00AE7A24"/>
    <w:rsid w:val="00AE7AE8"/>
    <w:rsid w:val="00AE7EF0"/>
    <w:rsid w:val="00AF02EE"/>
    <w:rsid w:val="00AF0650"/>
    <w:rsid w:val="00AF06A8"/>
    <w:rsid w:val="00AF0720"/>
    <w:rsid w:val="00AF0987"/>
    <w:rsid w:val="00AF0B18"/>
    <w:rsid w:val="00AF0B3C"/>
    <w:rsid w:val="00AF128B"/>
    <w:rsid w:val="00AF16E9"/>
    <w:rsid w:val="00AF16FC"/>
    <w:rsid w:val="00AF1A8A"/>
    <w:rsid w:val="00AF20C9"/>
    <w:rsid w:val="00AF234E"/>
    <w:rsid w:val="00AF254D"/>
    <w:rsid w:val="00AF2567"/>
    <w:rsid w:val="00AF2763"/>
    <w:rsid w:val="00AF290B"/>
    <w:rsid w:val="00AF2A72"/>
    <w:rsid w:val="00AF2C9C"/>
    <w:rsid w:val="00AF2D71"/>
    <w:rsid w:val="00AF2D85"/>
    <w:rsid w:val="00AF2EB6"/>
    <w:rsid w:val="00AF3021"/>
    <w:rsid w:val="00AF3111"/>
    <w:rsid w:val="00AF330B"/>
    <w:rsid w:val="00AF34F1"/>
    <w:rsid w:val="00AF35C8"/>
    <w:rsid w:val="00AF36AF"/>
    <w:rsid w:val="00AF3792"/>
    <w:rsid w:val="00AF3AE1"/>
    <w:rsid w:val="00AF408C"/>
    <w:rsid w:val="00AF41D0"/>
    <w:rsid w:val="00AF44D6"/>
    <w:rsid w:val="00AF455B"/>
    <w:rsid w:val="00AF45F1"/>
    <w:rsid w:val="00AF4AA1"/>
    <w:rsid w:val="00AF4B5F"/>
    <w:rsid w:val="00AF4B68"/>
    <w:rsid w:val="00AF4B88"/>
    <w:rsid w:val="00AF4D7B"/>
    <w:rsid w:val="00AF50CF"/>
    <w:rsid w:val="00AF5175"/>
    <w:rsid w:val="00AF52C5"/>
    <w:rsid w:val="00AF5406"/>
    <w:rsid w:val="00AF581B"/>
    <w:rsid w:val="00AF5948"/>
    <w:rsid w:val="00AF604A"/>
    <w:rsid w:val="00AF662D"/>
    <w:rsid w:val="00AF67DD"/>
    <w:rsid w:val="00AF6CAE"/>
    <w:rsid w:val="00AF6D28"/>
    <w:rsid w:val="00AF7058"/>
    <w:rsid w:val="00AF70B1"/>
    <w:rsid w:val="00AF7115"/>
    <w:rsid w:val="00AF711B"/>
    <w:rsid w:val="00AF7615"/>
    <w:rsid w:val="00AF7835"/>
    <w:rsid w:val="00AF7BA0"/>
    <w:rsid w:val="00AF7C3E"/>
    <w:rsid w:val="00AF7D36"/>
    <w:rsid w:val="00B00095"/>
    <w:rsid w:val="00B006A4"/>
    <w:rsid w:val="00B00828"/>
    <w:rsid w:val="00B00887"/>
    <w:rsid w:val="00B00B50"/>
    <w:rsid w:val="00B00BEE"/>
    <w:rsid w:val="00B00DE6"/>
    <w:rsid w:val="00B010AE"/>
    <w:rsid w:val="00B01115"/>
    <w:rsid w:val="00B01792"/>
    <w:rsid w:val="00B01851"/>
    <w:rsid w:val="00B01C25"/>
    <w:rsid w:val="00B01EF1"/>
    <w:rsid w:val="00B021C6"/>
    <w:rsid w:val="00B02350"/>
    <w:rsid w:val="00B023FC"/>
    <w:rsid w:val="00B02BB0"/>
    <w:rsid w:val="00B02E60"/>
    <w:rsid w:val="00B02EE5"/>
    <w:rsid w:val="00B032D0"/>
    <w:rsid w:val="00B036A1"/>
    <w:rsid w:val="00B037EB"/>
    <w:rsid w:val="00B03EB6"/>
    <w:rsid w:val="00B03FAB"/>
    <w:rsid w:val="00B0400C"/>
    <w:rsid w:val="00B042EB"/>
    <w:rsid w:val="00B04894"/>
    <w:rsid w:val="00B04D6B"/>
    <w:rsid w:val="00B05001"/>
    <w:rsid w:val="00B053D0"/>
    <w:rsid w:val="00B053D3"/>
    <w:rsid w:val="00B055D8"/>
    <w:rsid w:val="00B05A08"/>
    <w:rsid w:val="00B05B33"/>
    <w:rsid w:val="00B05D92"/>
    <w:rsid w:val="00B05E7D"/>
    <w:rsid w:val="00B05F15"/>
    <w:rsid w:val="00B0641D"/>
    <w:rsid w:val="00B06567"/>
    <w:rsid w:val="00B06924"/>
    <w:rsid w:val="00B069BD"/>
    <w:rsid w:val="00B06AC1"/>
    <w:rsid w:val="00B06BAC"/>
    <w:rsid w:val="00B06BCE"/>
    <w:rsid w:val="00B07129"/>
    <w:rsid w:val="00B072FF"/>
    <w:rsid w:val="00B07334"/>
    <w:rsid w:val="00B07343"/>
    <w:rsid w:val="00B073FB"/>
    <w:rsid w:val="00B0742F"/>
    <w:rsid w:val="00B0768E"/>
    <w:rsid w:val="00B0799B"/>
    <w:rsid w:val="00B07DFB"/>
    <w:rsid w:val="00B07E61"/>
    <w:rsid w:val="00B10079"/>
    <w:rsid w:val="00B10109"/>
    <w:rsid w:val="00B101D0"/>
    <w:rsid w:val="00B1033E"/>
    <w:rsid w:val="00B10380"/>
    <w:rsid w:val="00B103DE"/>
    <w:rsid w:val="00B1062B"/>
    <w:rsid w:val="00B107A6"/>
    <w:rsid w:val="00B109C8"/>
    <w:rsid w:val="00B10A2D"/>
    <w:rsid w:val="00B10A6F"/>
    <w:rsid w:val="00B10F66"/>
    <w:rsid w:val="00B11128"/>
    <w:rsid w:val="00B1114D"/>
    <w:rsid w:val="00B11257"/>
    <w:rsid w:val="00B1130B"/>
    <w:rsid w:val="00B115F4"/>
    <w:rsid w:val="00B11622"/>
    <w:rsid w:val="00B117F2"/>
    <w:rsid w:val="00B1181E"/>
    <w:rsid w:val="00B11917"/>
    <w:rsid w:val="00B11AC7"/>
    <w:rsid w:val="00B11BAC"/>
    <w:rsid w:val="00B11D66"/>
    <w:rsid w:val="00B12106"/>
    <w:rsid w:val="00B1254C"/>
    <w:rsid w:val="00B129C3"/>
    <w:rsid w:val="00B12AA9"/>
    <w:rsid w:val="00B12CE9"/>
    <w:rsid w:val="00B130EE"/>
    <w:rsid w:val="00B133E2"/>
    <w:rsid w:val="00B134F1"/>
    <w:rsid w:val="00B13662"/>
    <w:rsid w:val="00B136C0"/>
    <w:rsid w:val="00B13EFE"/>
    <w:rsid w:val="00B141FD"/>
    <w:rsid w:val="00B14397"/>
    <w:rsid w:val="00B144DD"/>
    <w:rsid w:val="00B1494C"/>
    <w:rsid w:val="00B14D0A"/>
    <w:rsid w:val="00B14FC5"/>
    <w:rsid w:val="00B15210"/>
    <w:rsid w:val="00B152EC"/>
    <w:rsid w:val="00B1539F"/>
    <w:rsid w:val="00B156B2"/>
    <w:rsid w:val="00B15B34"/>
    <w:rsid w:val="00B15C0A"/>
    <w:rsid w:val="00B15C7D"/>
    <w:rsid w:val="00B15D6D"/>
    <w:rsid w:val="00B15F44"/>
    <w:rsid w:val="00B1699B"/>
    <w:rsid w:val="00B16A6E"/>
    <w:rsid w:val="00B16B59"/>
    <w:rsid w:val="00B16C4A"/>
    <w:rsid w:val="00B16D18"/>
    <w:rsid w:val="00B179AC"/>
    <w:rsid w:val="00B17A20"/>
    <w:rsid w:val="00B17B29"/>
    <w:rsid w:val="00B2002B"/>
    <w:rsid w:val="00B202EB"/>
    <w:rsid w:val="00B20382"/>
    <w:rsid w:val="00B203E1"/>
    <w:rsid w:val="00B2090A"/>
    <w:rsid w:val="00B20AA5"/>
    <w:rsid w:val="00B20C4A"/>
    <w:rsid w:val="00B20D66"/>
    <w:rsid w:val="00B20F4D"/>
    <w:rsid w:val="00B21582"/>
    <w:rsid w:val="00B215BD"/>
    <w:rsid w:val="00B21EFE"/>
    <w:rsid w:val="00B220D4"/>
    <w:rsid w:val="00B2286D"/>
    <w:rsid w:val="00B22CDE"/>
    <w:rsid w:val="00B22CFE"/>
    <w:rsid w:val="00B22E84"/>
    <w:rsid w:val="00B23B5A"/>
    <w:rsid w:val="00B23BE9"/>
    <w:rsid w:val="00B23EDB"/>
    <w:rsid w:val="00B240AD"/>
    <w:rsid w:val="00B24777"/>
    <w:rsid w:val="00B248E1"/>
    <w:rsid w:val="00B24970"/>
    <w:rsid w:val="00B24A65"/>
    <w:rsid w:val="00B24D68"/>
    <w:rsid w:val="00B25724"/>
    <w:rsid w:val="00B257D3"/>
    <w:rsid w:val="00B25BAF"/>
    <w:rsid w:val="00B25DE6"/>
    <w:rsid w:val="00B26337"/>
    <w:rsid w:val="00B263EB"/>
    <w:rsid w:val="00B26627"/>
    <w:rsid w:val="00B26A3D"/>
    <w:rsid w:val="00B270F1"/>
    <w:rsid w:val="00B272F1"/>
    <w:rsid w:val="00B273BC"/>
    <w:rsid w:val="00B27822"/>
    <w:rsid w:val="00B27A72"/>
    <w:rsid w:val="00B27AAA"/>
    <w:rsid w:val="00B27B2A"/>
    <w:rsid w:val="00B27D94"/>
    <w:rsid w:val="00B30054"/>
    <w:rsid w:val="00B3007E"/>
    <w:rsid w:val="00B300C2"/>
    <w:rsid w:val="00B302C5"/>
    <w:rsid w:val="00B30337"/>
    <w:rsid w:val="00B307B1"/>
    <w:rsid w:val="00B309D6"/>
    <w:rsid w:val="00B30DC4"/>
    <w:rsid w:val="00B30E6A"/>
    <w:rsid w:val="00B30EA0"/>
    <w:rsid w:val="00B31538"/>
    <w:rsid w:val="00B31787"/>
    <w:rsid w:val="00B31810"/>
    <w:rsid w:val="00B3197F"/>
    <w:rsid w:val="00B319F1"/>
    <w:rsid w:val="00B31C49"/>
    <w:rsid w:val="00B31DD4"/>
    <w:rsid w:val="00B31E29"/>
    <w:rsid w:val="00B31EC1"/>
    <w:rsid w:val="00B32027"/>
    <w:rsid w:val="00B321A7"/>
    <w:rsid w:val="00B322CD"/>
    <w:rsid w:val="00B324EA"/>
    <w:rsid w:val="00B32805"/>
    <w:rsid w:val="00B32C07"/>
    <w:rsid w:val="00B32CAF"/>
    <w:rsid w:val="00B32F20"/>
    <w:rsid w:val="00B33022"/>
    <w:rsid w:val="00B33043"/>
    <w:rsid w:val="00B331EB"/>
    <w:rsid w:val="00B3333A"/>
    <w:rsid w:val="00B3385C"/>
    <w:rsid w:val="00B33897"/>
    <w:rsid w:val="00B33C7C"/>
    <w:rsid w:val="00B341EF"/>
    <w:rsid w:val="00B342F7"/>
    <w:rsid w:val="00B3448D"/>
    <w:rsid w:val="00B345CC"/>
    <w:rsid w:val="00B34635"/>
    <w:rsid w:val="00B34715"/>
    <w:rsid w:val="00B34B0E"/>
    <w:rsid w:val="00B34F8D"/>
    <w:rsid w:val="00B35331"/>
    <w:rsid w:val="00B35AB4"/>
    <w:rsid w:val="00B35AC2"/>
    <w:rsid w:val="00B35F54"/>
    <w:rsid w:val="00B3611F"/>
    <w:rsid w:val="00B36321"/>
    <w:rsid w:val="00B3632A"/>
    <w:rsid w:val="00B363EA"/>
    <w:rsid w:val="00B36A27"/>
    <w:rsid w:val="00B36C4B"/>
    <w:rsid w:val="00B374DC"/>
    <w:rsid w:val="00B3760E"/>
    <w:rsid w:val="00B3775A"/>
    <w:rsid w:val="00B378E1"/>
    <w:rsid w:val="00B3797E"/>
    <w:rsid w:val="00B379D7"/>
    <w:rsid w:val="00B37A85"/>
    <w:rsid w:val="00B37AAD"/>
    <w:rsid w:val="00B37CCA"/>
    <w:rsid w:val="00B37D49"/>
    <w:rsid w:val="00B37FA3"/>
    <w:rsid w:val="00B4010D"/>
    <w:rsid w:val="00B4048C"/>
    <w:rsid w:val="00B4049D"/>
    <w:rsid w:val="00B40793"/>
    <w:rsid w:val="00B408D0"/>
    <w:rsid w:val="00B40A88"/>
    <w:rsid w:val="00B40B02"/>
    <w:rsid w:val="00B40ED4"/>
    <w:rsid w:val="00B41105"/>
    <w:rsid w:val="00B4110A"/>
    <w:rsid w:val="00B41424"/>
    <w:rsid w:val="00B415AC"/>
    <w:rsid w:val="00B41F79"/>
    <w:rsid w:val="00B421E5"/>
    <w:rsid w:val="00B4234A"/>
    <w:rsid w:val="00B42552"/>
    <w:rsid w:val="00B42606"/>
    <w:rsid w:val="00B42709"/>
    <w:rsid w:val="00B42C3A"/>
    <w:rsid w:val="00B42DEC"/>
    <w:rsid w:val="00B42F64"/>
    <w:rsid w:val="00B433C6"/>
    <w:rsid w:val="00B4391A"/>
    <w:rsid w:val="00B43CCF"/>
    <w:rsid w:val="00B4448F"/>
    <w:rsid w:val="00B444F4"/>
    <w:rsid w:val="00B44557"/>
    <w:rsid w:val="00B44877"/>
    <w:rsid w:val="00B44D9A"/>
    <w:rsid w:val="00B4542A"/>
    <w:rsid w:val="00B45C66"/>
    <w:rsid w:val="00B45EB0"/>
    <w:rsid w:val="00B46093"/>
    <w:rsid w:val="00B462EA"/>
    <w:rsid w:val="00B46499"/>
    <w:rsid w:val="00B46867"/>
    <w:rsid w:val="00B46986"/>
    <w:rsid w:val="00B46EA8"/>
    <w:rsid w:val="00B46F79"/>
    <w:rsid w:val="00B47296"/>
    <w:rsid w:val="00B47520"/>
    <w:rsid w:val="00B47681"/>
    <w:rsid w:val="00B47943"/>
    <w:rsid w:val="00B47FDB"/>
    <w:rsid w:val="00B5012A"/>
    <w:rsid w:val="00B50156"/>
    <w:rsid w:val="00B5016F"/>
    <w:rsid w:val="00B50540"/>
    <w:rsid w:val="00B5058D"/>
    <w:rsid w:val="00B50673"/>
    <w:rsid w:val="00B50A68"/>
    <w:rsid w:val="00B50CE8"/>
    <w:rsid w:val="00B50FCB"/>
    <w:rsid w:val="00B51356"/>
    <w:rsid w:val="00B51ACC"/>
    <w:rsid w:val="00B51E61"/>
    <w:rsid w:val="00B51ED6"/>
    <w:rsid w:val="00B51EE3"/>
    <w:rsid w:val="00B51F62"/>
    <w:rsid w:val="00B52A18"/>
    <w:rsid w:val="00B52B03"/>
    <w:rsid w:val="00B5346F"/>
    <w:rsid w:val="00B5379E"/>
    <w:rsid w:val="00B53A8C"/>
    <w:rsid w:val="00B53B68"/>
    <w:rsid w:val="00B53CC6"/>
    <w:rsid w:val="00B53D77"/>
    <w:rsid w:val="00B53E9D"/>
    <w:rsid w:val="00B54162"/>
    <w:rsid w:val="00B543AF"/>
    <w:rsid w:val="00B54940"/>
    <w:rsid w:val="00B54D4A"/>
    <w:rsid w:val="00B54D55"/>
    <w:rsid w:val="00B55014"/>
    <w:rsid w:val="00B55222"/>
    <w:rsid w:val="00B5533F"/>
    <w:rsid w:val="00B556A1"/>
    <w:rsid w:val="00B55775"/>
    <w:rsid w:val="00B55916"/>
    <w:rsid w:val="00B5596D"/>
    <w:rsid w:val="00B55C89"/>
    <w:rsid w:val="00B56012"/>
    <w:rsid w:val="00B56047"/>
    <w:rsid w:val="00B560F5"/>
    <w:rsid w:val="00B56308"/>
    <w:rsid w:val="00B56322"/>
    <w:rsid w:val="00B5676D"/>
    <w:rsid w:val="00B567D6"/>
    <w:rsid w:val="00B56AEA"/>
    <w:rsid w:val="00B56B64"/>
    <w:rsid w:val="00B56BD1"/>
    <w:rsid w:val="00B56E65"/>
    <w:rsid w:val="00B56ECB"/>
    <w:rsid w:val="00B571BF"/>
    <w:rsid w:val="00B572F0"/>
    <w:rsid w:val="00B576ED"/>
    <w:rsid w:val="00B57713"/>
    <w:rsid w:val="00B5778A"/>
    <w:rsid w:val="00B579EA"/>
    <w:rsid w:val="00B57BAD"/>
    <w:rsid w:val="00B57C8C"/>
    <w:rsid w:val="00B57D0E"/>
    <w:rsid w:val="00B60157"/>
    <w:rsid w:val="00B601B9"/>
    <w:rsid w:val="00B6088F"/>
    <w:rsid w:val="00B60896"/>
    <w:rsid w:val="00B60B61"/>
    <w:rsid w:val="00B61229"/>
    <w:rsid w:val="00B619FB"/>
    <w:rsid w:val="00B61BAB"/>
    <w:rsid w:val="00B61DA6"/>
    <w:rsid w:val="00B61ECF"/>
    <w:rsid w:val="00B6252F"/>
    <w:rsid w:val="00B625F6"/>
    <w:rsid w:val="00B62A13"/>
    <w:rsid w:val="00B62B74"/>
    <w:rsid w:val="00B62B94"/>
    <w:rsid w:val="00B62DD8"/>
    <w:rsid w:val="00B62E66"/>
    <w:rsid w:val="00B63096"/>
    <w:rsid w:val="00B63208"/>
    <w:rsid w:val="00B633B8"/>
    <w:rsid w:val="00B6342A"/>
    <w:rsid w:val="00B63493"/>
    <w:rsid w:val="00B638CD"/>
    <w:rsid w:val="00B63A20"/>
    <w:rsid w:val="00B63EF8"/>
    <w:rsid w:val="00B6408F"/>
    <w:rsid w:val="00B64156"/>
    <w:rsid w:val="00B6417A"/>
    <w:rsid w:val="00B641DE"/>
    <w:rsid w:val="00B64234"/>
    <w:rsid w:val="00B642CC"/>
    <w:rsid w:val="00B649A1"/>
    <w:rsid w:val="00B649F7"/>
    <w:rsid w:val="00B64DD9"/>
    <w:rsid w:val="00B64F75"/>
    <w:rsid w:val="00B65234"/>
    <w:rsid w:val="00B65631"/>
    <w:rsid w:val="00B65749"/>
    <w:rsid w:val="00B65901"/>
    <w:rsid w:val="00B65C3D"/>
    <w:rsid w:val="00B65DB6"/>
    <w:rsid w:val="00B65FB4"/>
    <w:rsid w:val="00B661A3"/>
    <w:rsid w:val="00B66210"/>
    <w:rsid w:val="00B665E1"/>
    <w:rsid w:val="00B666DE"/>
    <w:rsid w:val="00B666F1"/>
    <w:rsid w:val="00B66A08"/>
    <w:rsid w:val="00B66EBE"/>
    <w:rsid w:val="00B67058"/>
    <w:rsid w:val="00B676D3"/>
    <w:rsid w:val="00B67768"/>
    <w:rsid w:val="00B6778E"/>
    <w:rsid w:val="00B67A10"/>
    <w:rsid w:val="00B67ADA"/>
    <w:rsid w:val="00B67B81"/>
    <w:rsid w:val="00B67C45"/>
    <w:rsid w:val="00B67D34"/>
    <w:rsid w:val="00B67DBE"/>
    <w:rsid w:val="00B7004F"/>
    <w:rsid w:val="00B70377"/>
    <w:rsid w:val="00B7044C"/>
    <w:rsid w:val="00B7081E"/>
    <w:rsid w:val="00B70A10"/>
    <w:rsid w:val="00B70A28"/>
    <w:rsid w:val="00B70DCF"/>
    <w:rsid w:val="00B70E07"/>
    <w:rsid w:val="00B7151D"/>
    <w:rsid w:val="00B71556"/>
    <w:rsid w:val="00B719E8"/>
    <w:rsid w:val="00B71AC4"/>
    <w:rsid w:val="00B71B43"/>
    <w:rsid w:val="00B71FC4"/>
    <w:rsid w:val="00B72643"/>
    <w:rsid w:val="00B727C6"/>
    <w:rsid w:val="00B728A6"/>
    <w:rsid w:val="00B72D5D"/>
    <w:rsid w:val="00B72E13"/>
    <w:rsid w:val="00B72EAF"/>
    <w:rsid w:val="00B72ECB"/>
    <w:rsid w:val="00B7329B"/>
    <w:rsid w:val="00B73648"/>
    <w:rsid w:val="00B73911"/>
    <w:rsid w:val="00B73976"/>
    <w:rsid w:val="00B73A17"/>
    <w:rsid w:val="00B73CA6"/>
    <w:rsid w:val="00B73D11"/>
    <w:rsid w:val="00B742CC"/>
    <w:rsid w:val="00B7490B"/>
    <w:rsid w:val="00B74C3E"/>
    <w:rsid w:val="00B74DBB"/>
    <w:rsid w:val="00B75080"/>
    <w:rsid w:val="00B75111"/>
    <w:rsid w:val="00B758E2"/>
    <w:rsid w:val="00B759C1"/>
    <w:rsid w:val="00B75B06"/>
    <w:rsid w:val="00B75BC9"/>
    <w:rsid w:val="00B7642A"/>
    <w:rsid w:val="00B76493"/>
    <w:rsid w:val="00B76575"/>
    <w:rsid w:val="00B76937"/>
    <w:rsid w:val="00B7695E"/>
    <w:rsid w:val="00B76ADD"/>
    <w:rsid w:val="00B773D5"/>
    <w:rsid w:val="00B775C4"/>
    <w:rsid w:val="00B7779E"/>
    <w:rsid w:val="00B778FB"/>
    <w:rsid w:val="00B77A14"/>
    <w:rsid w:val="00B77A22"/>
    <w:rsid w:val="00B77C19"/>
    <w:rsid w:val="00B77CF5"/>
    <w:rsid w:val="00B802AE"/>
    <w:rsid w:val="00B80B8E"/>
    <w:rsid w:val="00B80C0C"/>
    <w:rsid w:val="00B80EFA"/>
    <w:rsid w:val="00B80F33"/>
    <w:rsid w:val="00B80FE0"/>
    <w:rsid w:val="00B8121C"/>
    <w:rsid w:val="00B8126B"/>
    <w:rsid w:val="00B812CE"/>
    <w:rsid w:val="00B8140F"/>
    <w:rsid w:val="00B81464"/>
    <w:rsid w:val="00B818AC"/>
    <w:rsid w:val="00B81F05"/>
    <w:rsid w:val="00B820AC"/>
    <w:rsid w:val="00B8210A"/>
    <w:rsid w:val="00B827D7"/>
    <w:rsid w:val="00B828D9"/>
    <w:rsid w:val="00B82BB2"/>
    <w:rsid w:val="00B82DA7"/>
    <w:rsid w:val="00B82E02"/>
    <w:rsid w:val="00B8301D"/>
    <w:rsid w:val="00B8323A"/>
    <w:rsid w:val="00B8349C"/>
    <w:rsid w:val="00B8363C"/>
    <w:rsid w:val="00B83BE4"/>
    <w:rsid w:val="00B83DBF"/>
    <w:rsid w:val="00B84023"/>
    <w:rsid w:val="00B840B6"/>
    <w:rsid w:val="00B84265"/>
    <w:rsid w:val="00B8426E"/>
    <w:rsid w:val="00B8433D"/>
    <w:rsid w:val="00B8453C"/>
    <w:rsid w:val="00B847F8"/>
    <w:rsid w:val="00B849E6"/>
    <w:rsid w:val="00B84B0B"/>
    <w:rsid w:val="00B84B6A"/>
    <w:rsid w:val="00B84B6D"/>
    <w:rsid w:val="00B851EE"/>
    <w:rsid w:val="00B85453"/>
    <w:rsid w:val="00B85486"/>
    <w:rsid w:val="00B85504"/>
    <w:rsid w:val="00B85598"/>
    <w:rsid w:val="00B85BC5"/>
    <w:rsid w:val="00B85F5F"/>
    <w:rsid w:val="00B85FC2"/>
    <w:rsid w:val="00B85FE8"/>
    <w:rsid w:val="00B86237"/>
    <w:rsid w:val="00B86382"/>
    <w:rsid w:val="00B86970"/>
    <w:rsid w:val="00B86B1E"/>
    <w:rsid w:val="00B86E3D"/>
    <w:rsid w:val="00B87140"/>
    <w:rsid w:val="00B8746F"/>
    <w:rsid w:val="00B8773D"/>
    <w:rsid w:val="00B87CC6"/>
    <w:rsid w:val="00B903A5"/>
    <w:rsid w:val="00B904A6"/>
    <w:rsid w:val="00B90658"/>
    <w:rsid w:val="00B90936"/>
    <w:rsid w:val="00B90CFE"/>
    <w:rsid w:val="00B914F3"/>
    <w:rsid w:val="00B9171B"/>
    <w:rsid w:val="00B919C8"/>
    <w:rsid w:val="00B91D54"/>
    <w:rsid w:val="00B91DC7"/>
    <w:rsid w:val="00B91E64"/>
    <w:rsid w:val="00B91F5C"/>
    <w:rsid w:val="00B92148"/>
    <w:rsid w:val="00B9216B"/>
    <w:rsid w:val="00B925F0"/>
    <w:rsid w:val="00B927D4"/>
    <w:rsid w:val="00B935C5"/>
    <w:rsid w:val="00B93606"/>
    <w:rsid w:val="00B937BF"/>
    <w:rsid w:val="00B93AEC"/>
    <w:rsid w:val="00B93CE7"/>
    <w:rsid w:val="00B94018"/>
    <w:rsid w:val="00B941B9"/>
    <w:rsid w:val="00B9447D"/>
    <w:rsid w:val="00B944E3"/>
    <w:rsid w:val="00B946AB"/>
    <w:rsid w:val="00B94B73"/>
    <w:rsid w:val="00B94BF1"/>
    <w:rsid w:val="00B94F52"/>
    <w:rsid w:val="00B94F75"/>
    <w:rsid w:val="00B9520B"/>
    <w:rsid w:val="00B953B0"/>
    <w:rsid w:val="00B95421"/>
    <w:rsid w:val="00B95C68"/>
    <w:rsid w:val="00B95F79"/>
    <w:rsid w:val="00B95F8C"/>
    <w:rsid w:val="00B960B6"/>
    <w:rsid w:val="00B96218"/>
    <w:rsid w:val="00B9628C"/>
    <w:rsid w:val="00B96374"/>
    <w:rsid w:val="00B9668A"/>
    <w:rsid w:val="00B96AB8"/>
    <w:rsid w:val="00B96B66"/>
    <w:rsid w:val="00B96BDD"/>
    <w:rsid w:val="00B9747E"/>
    <w:rsid w:val="00B975CF"/>
    <w:rsid w:val="00B977AE"/>
    <w:rsid w:val="00B978F8"/>
    <w:rsid w:val="00B97C3B"/>
    <w:rsid w:val="00BA0614"/>
    <w:rsid w:val="00BA082E"/>
    <w:rsid w:val="00BA08EA"/>
    <w:rsid w:val="00BA0923"/>
    <w:rsid w:val="00BA0ABA"/>
    <w:rsid w:val="00BA0D09"/>
    <w:rsid w:val="00BA0FF4"/>
    <w:rsid w:val="00BA112E"/>
    <w:rsid w:val="00BA1570"/>
    <w:rsid w:val="00BA15F4"/>
    <w:rsid w:val="00BA16D4"/>
    <w:rsid w:val="00BA1B72"/>
    <w:rsid w:val="00BA1FBD"/>
    <w:rsid w:val="00BA277C"/>
    <w:rsid w:val="00BA285D"/>
    <w:rsid w:val="00BA29C5"/>
    <w:rsid w:val="00BA3208"/>
    <w:rsid w:val="00BA35E3"/>
    <w:rsid w:val="00BA367F"/>
    <w:rsid w:val="00BA3CAB"/>
    <w:rsid w:val="00BA3D1D"/>
    <w:rsid w:val="00BA41DF"/>
    <w:rsid w:val="00BA42ED"/>
    <w:rsid w:val="00BA4694"/>
    <w:rsid w:val="00BA4782"/>
    <w:rsid w:val="00BA4AF0"/>
    <w:rsid w:val="00BA4C14"/>
    <w:rsid w:val="00BA4D49"/>
    <w:rsid w:val="00BA4D93"/>
    <w:rsid w:val="00BA4EF2"/>
    <w:rsid w:val="00BA4F56"/>
    <w:rsid w:val="00BA5178"/>
    <w:rsid w:val="00BA5492"/>
    <w:rsid w:val="00BA54F8"/>
    <w:rsid w:val="00BA59E9"/>
    <w:rsid w:val="00BA5ABA"/>
    <w:rsid w:val="00BA5B1A"/>
    <w:rsid w:val="00BA5CF9"/>
    <w:rsid w:val="00BA5DE0"/>
    <w:rsid w:val="00BA60E2"/>
    <w:rsid w:val="00BA62B3"/>
    <w:rsid w:val="00BA681B"/>
    <w:rsid w:val="00BA6A52"/>
    <w:rsid w:val="00BA6B55"/>
    <w:rsid w:val="00BA6C21"/>
    <w:rsid w:val="00BA70E6"/>
    <w:rsid w:val="00BA72AB"/>
    <w:rsid w:val="00BA7580"/>
    <w:rsid w:val="00BA75DA"/>
    <w:rsid w:val="00BA75F8"/>
    <w:rsid w:val="00BA76E0"/>
    <w:rsid w:val="00BA7817"/>
    <w:rsid w:val="00BA7B29"/>
    <w:rsid w:val="00BB0C21"/>
    <w:rsid w:val="00BB118D"/>
    <w:rsid w:val="00BB1778"/>
    <w:rsid w:val="00BB184D"/>
    <w:rsid w:val="00BB1C1A"/>
    <w:rsid w:val="00BB1C2A"/>
    <w:rsid w:val="00BB1E0F"/>
    <w:rsid w:val="00BB1E8E"/>
    <w:rsid w:val="00BB1FA2"/>
    <w:rsid w:val="00BB1FF3"/>
    <w:rsid w:val="00BB22D6"/>
    <w:rsid w:val="00BB23C2"/>
    <w:rsid w:val="00BB2582"/>
    <w:rsid w:val="00BB2C27"/>
    <w:rsid w:val="00BB2CCD"/>
    <w:rsid w:val="00BB2E11"/>
    <w:rsid w:val="00BB2E52"/>
    <w:rsid w:val="00BB326C"/>
    <w:rsid w:val="00BB35B7"/>
    <w:rsid w:val="00BB35D5"/>
    <w:rsid w:val="00BB3676"/>
    <w:rsid w:val="00BB3698"/>
    <w:rsid w:val="00BB3A65"/>
    <w:rsid w:val="00BB3EA5"/>
    <w:rsid w:val="00BB3F26"/>
    <w:rsid w:val="00BB4110"/>
    <w:rsid w:val="00BB4129"/>
    <w:rsid w:val="00BB41D1"/>
    <w:rsid w:val="00BB45D2"/>
    <w:rsid w:val="00BB4811"/>
    <w:rsid w:val="00BB4B26"/>
    <w:rsid w:val="00BB4FE7"/>
    <w:rsid w:val="00BB502C"/>
    <w:rsid w:val="00BB5256"/>
    <w:rsid w:val="00BB5435"/>
    <w:rsid w:val="00BB5E65"/>
    <w:rsid w:val="00BB6135"/>
    <w:rsid w:val="00BB618C"/>
    <w:rsid w:val="00BB62C4"/>
    <w:rsid w:val="00BB6647"/>
    <w:rsid w:val="00BB6A09"/>
    <w:rsid w:val="00BB6C03"/>
    <w:rsid w:val="00BB728B"/>
    <w:rsid w:val="00BB74E3"/>
    <w:rsid w:val="00BB770D"/>
    <w:rsid w:val="00BB79C3"/>
    <w:rsid w:val="00BB79D1"/>
    <w:rsid w:val="00BB7BAB"/>
    <w:rsid w:val="00BB7E51"/>
    <w:rsid w:val="00BB7F58"/>
    <w:rsid w:val="00BC00AF"/>
    <w:rsid w:val="00BC0391"/>
    <w:rsid w:val="00BC069D"/>
    <w:rsid w:val="00BC06F6"/>
    <w:rsid w:val="00BC08D3"/>
    <w:rsid w:val="00BC0A04"/>
    <w:rsid w:val="00BC0EBD"/>
    <w:rsid w:val="00BC10A4"/>
    <w:rsid w:val="00BC126A"/>
    <w:rsid w:val="00BC1586"/>
    <w:rsid w:val="00BC1A1B"/>
    <w:rsid w:val="00BC1AF3"/>
    <w:rsid w:val="00BC1B14"/>
    <w:rsid w:val="00BC1B6E"/>
    <w:rsid w:val="00BC1CE7"/>
    <w:rsid w:val="00BC1CE8"/>
    <w:rsid w:val="00BC1D2F"/>
    <w:rsid w:val="00BC21CB"/>
    <w:rsid w:val="00BC2426"/>
    <w:rsid w:val="00BC266F"/>
    <w:rsid w:val="00BC2770"/>
    <w:rsid w:val="00BC28DF"/>
    <w:rsid w:val="00BC2901"/>
    <w:rsid w:val="00BC2ADE"/>
    <w:rsid w:val="00BC2B5E"/>
    <w:rsid w:val="00BC32DD"/>
    <w:rsid w:val="00BC37D5"/>
    <w:rsid w:val="00BC3898"/>
    <w:rsid w:val="00BC3E1D"/>
    <w:rsid w:val="00BC3F0D"/>
    <w:rsid w:val="00BC3F26"/>
    <w:rsid w:val="00BC3F2C"/>
    <w:rsid w:val="00BC47DD"/>
    <w:rsid w:val="00BC493B"/>
    <w:rsid w:val="00BC4B01"/>
    <w:rsid w:val="00BC4BAC"/>
    <w:rsid w:val="00BC4FB8"/>
    <w:rsid w:val="00BC50B8"/>
    <w:rsid w:val="00BC50F3"/>
    <w:rsid w:val="00BC52C5"/>
    <w:rsid w:val="00BC54AF"/>
    <w:rsid w:val="00BC5833"/>
    <w:rsid w:val="00BC586F"/>
    <w:rsid w:val="00BC5C91"/>
    <w:rsid w:val="00BC5FCB"/>
    <w:rsid w:val="00BC6012"/>
    <w:rsid w:val="00BC6082"/>
    <w:rsid w:val="00BC67BA"/>
    <w:rsid w:val="00BC68F0"/>
    <w:rsid w:val="00BC69FB"/>
    <w:rsid w:val="00BC6AD6"/>
    <w:rsid w:val="00BC6C6B"/>
    <w:rsid w:val="00BC6D05"/>
    <w:rsid w:val="00BC6E00"/>
    <w:rsid w:val="00BC6E90"/>
    <w:rsid w:val="00BC7054"/>
    <w:rsid w:val="00BC738F"/>
    <w:rsid w:val="00BC7751"/>
    <w:rsid w:val="00BC790D"/>
    <w:rsid w:val="00BC7AA9"/>
    <w:rsid w:val="00BC7CEA"/>
    <w:rsid w:val="00BD010F"/>
    <w:rsid w:val="00BD0678"/>
    <w:rsid w:val="00BD086D"/>
    <w:rsid w:val="00BD139E"/>
    <w:rsid w:val="00BD1639"/>
    <w:rsid w:val="00BD1A36"/>
    <w:rsid w:val="00BD1E0E"/>
    <w:rsid w:val="00BD2486"/>
    <w:rsid w:val="00BD24E0"/>
    <w:rsid w:val="00BD25FA"/>
    <w:rsid w:val="00BD274A"/>
    <w:rsid w:val="00BD28AE"/>
    <w:rsid w:val="00BD2988"/>
    <w:rsid w:val="00BD2D7A"/>
    <w:rsid w:val="00BD2EF7"/>
    <w:rsid w:val="00BD2FF2"/>
    <w:rsid w:val="00BD31D3"/>
    <w:rsid w:val="00BD33CE"/>
    <w:rsid w:val="00BD3539"/>
    <w:rsid w:val="00BD3767"/>
    <w:rsid w:val="00BD39A9"/>
    <w:rsid w:val="00BD3C4A"/>
    <w:rsid w:val="00BD3E10"/>
    <w:rsid w:val="00BD4025"/>
    <w:rsid w:val="00BD40F9"/>
    <w:rsid w:val="00BD4365"/>
    <w:rsid w:val="00BD48B1"/>
    <w:rsid w:val="00BD50E0"/>
    <w:rsid w:val="00BD5414"/>
    <w:rsid w:val="00BD55FD"/>
    <w:rsid w:val="00BD57A9"/>
    <w:rsid w:val="00BD5915"/>
    <w:rsid w:val="00BD5A75"/>
    <w:rsid w:val="00BD5E4C"/>
    <w:rsid w:val="00BD5F07"/>
    <w:rsid w:val="00BD5F7B"/>
    <w:rsid w:val="00BD6359"/>
    <w:rsid w:val="00BD6CB2"/>
    <w:rsid w:val="00BD6EA5"/>
    <w:rsid w:val="00BD72FD"/>
    <w:rsid w:val="00BD7A83"/>
    <w:rsid w:val="00BD7AB6"/>
    <w:rsid w:val="00BD7C09"/>
    <w:rsid w:val="00BD7D9A"/>
    <w:rsid w:val="00BE00E6"/>
    <w:rsid w:val="00BE01BB"/>
    <w:rsid w:val="00BE05DE"/>
    <w:rsid w:val="00BE0A96"/>
    <w:rsid w:val="00BE0AA7"/>
    <w:rsid w:val="00BE0BA5"/>
    <w:rsid w:val="00BE0D08"/>
    <w:rsid w:val="00BE0E03"/>
    <w:rsid w:val="00BE0EE8"/>
    <w:rsid w:val="00BE113C"/>
    <w:rsid w:val="00BE12EA"/>
    <w:rsid w:val="00BE12F6"/>
    <w:rsid w:val="00BE14E5"/>
    <w:rsid w:val="00BE16CC"/>
    <w:rsid w:val="00BE1757"/>
    <w:rsid w:val="00BE18F4"/>
    <w:rsid w:val="00BE1A60"/>
    <w:rsid w:val="00BE1A86"/>
    <w:rsid w:val="00BE1B17"/>
    <w:rsid w:val="00BE1F02"/>
    <w:rsid w:val="00BE20E7"/>
    <w:rsid w:val="00BE2326"/>
    <w:rsid w:val="00BE237A"/>
    <w:rsid w:val="00BE2A33"/>
    <w:rsid w:val="00BE2E81"/>
    <w:rsid w:val="00BE3774"/>
    <w:rsid w:val="00BE3CDE"/>
    <w:rsid w:val="00BE403D"/>
    <w:rsid w:val="00BE412B"/>
    <w:rsid w:val="00BE43DD"/>
    <w:rsid w:val="00BE4BD1"/>
    <w:rsid w:val="00BE4BE8"/>
    <w:rsid w:val="00BE4E79"/>
    <w:rsid w:val="00BE52CD"/>
    <w:rsid w:val="00BE5619"/>
    <w:rsid w:val="00BE5B12"/>
    <w:rsid w:val="00BE5BE2"/>
    <w:rsid w:val="00BE5C57"/>
    <w:rsid w:val="00BE5DBD"/>
    <w:rsid w:val="00BE5EE9"/>
    <w:rsid w:val="00BE5F77"/>
    <w:rsid w:val="00BE60C6"/>
    <w:rsid w:val="00BE633A"/>
    <w:rsid w:val="00BE6386"/>
    <w:rsid w:val="00BE642B"/>
    <w:rsid w:val="00BE64EA"/>
    <w:rsid w:val="00BE6618"/>
    <w:rsid w:val="00BE68E2"/>
    <w:rsid w:val="00BE6D30"/>
    <w:rsid w:val="00BE746C"/>
    <w:rsid w:val="00BE75E6"/>
    <w:rsid w:val="00BE7862"/>
    <w:rsid w:val="00BE79D1"/>
    <w:rsid w:val="00BE7D87"/>
    <w:rsid w:val="00BE7EE3"/>
    <w:rsid w:val="00BF01C4"/>
    <w:rsid w:val="00BF01EE"/>
    <w:rsid w:val="00BF0212"/>
    <w:rsid w:val="00BF0543"/>
    <w:rsid w:val="00BF0601"/>
    <w:rsid w:val="00BF0D2E"/>
    <w:rsid w:val="00BF1092"/>
    <w:rsid w:val="00BF18B0"/>
    <w:rsid w:val="00BF1A03"/>
    <w:rsid w:val="00BF1B5B"/>
    <w:rsid w:val="00BF1C7E"/>
    <w:rsid w:val="00BF1CEF"/>
    <w:rsid w:val="00BF1E15"/>
    <w:rsid w:val="00BF2268"/>
    <w:rsid w:val="00BF2367"/>
    <w:rsid w:val="00BF23D6"/>
    <w:rsid w:val="00BF2497"/>
    <w:rsid w:val="00BF2826"/>
    <w:rsid w:val="00BF3440"/>
    <w:rsid w:val="00BF3874"/>
    <w:rsid w:val="00BF38E0"/>
    <w:rsid w:val="00BF394B"/>
    <w:rsid w:val="00BF394D"/>
    <w:rsid w:val="00BF3AAF"/>
    <w:rsid w:val="00BF3E97"/>
    <w:rsid w:val="00BF3FF1"/>
    <w:rsid w:val="00BF4068"/>
    <w:rsid w:val="00BF40A9"/>
    <w:rsid w:val="00BF40E6"/>
    <w:rsid w:val="00BF428C"/>
    <w:rsid w:val="00BF489B"/>
    <w:rsid w:val="00BF48AF"/>
    <w:rsid w:val="00BF48D3"/>
    <w:rsid w:val="00BF4909"/>
    <w:rsid w:val="00BF4A52"/>
    <w:rsid w:val="00BF4B13"/>
    <w:rsid w:val="00BF5663"/>
    <w:rsid w:val="00BF5786"/>
    <w:rsid w:val="00BF57B9"/>
    <w:rsid w:val="00BF5F14"/>
    <w:rsid w:val="00BF6070"/>
    <w:rsid w:val="00BF612C"/>
    <w:rsid w:val="00BF6531"/>
    <w:rsid w:val="00BF6B17"/>
    <w:rsid w:val="00BF6B9C"/>
    <w:rsid w:val="00BF6DF9"/>
    <w:rsid w:val="00BF6E52"/>
    <w:rsid w:val="00BF6FB1"/>
    <w:rsid w:val="00BF70BE"/>
    <w:rsid w:val="00BF73EC"/>
    <w:rsid w:val="00BF748D"/>
    <w:rsid w:val="00BF762A"/>
    <w:rsid w:val="00BF768C"/>
    <w:rsid w:val="00BF7AD0"/>
    <w:rsid w:val="00BF7C26"/>
    <w:rsid w:val="00BF7DB0"/>
    <w:rsid w:val="00C0002F"/>
    <w:rsid w:val="00C0026D"/>
    <w:rsid w:val="00C00350"/>
    <w:rsid w:val="00C00788"/>
    <w:rsid w:val="00C00D21"/>
    <w:rsid w:val="00C01292"/>
    <w:rsid w:val="00C018AC"/>
    <w:rsid w:val="00C01A15"/>
    <w:rsid w:val="00C01BF1"/>
    <w:rsid w:val="00C01C3D"/>
    <w:rsid w:val="00C01C3F"/>
    <w:rsid w:val="00C01D16"/>
    <w:rsid w:val="00C01D80"/>
    <w:rsid w:val="00C01ED6"/>
    <w:rsid w:val="00C02006"/>
    <w:rsid w:val="00C02697"/>
    <w:rsid w:val="00C027FC"/>
    <w:rsid w:val="00C02871"/>
    <w:rsid w:val="00C0289B"/>
    <w:rsid w:val="00C02C78"/>
    <w:rsid w:val="00C02E19"/>
    <w:rsid w:val="00C03388"/>
    <w:rsid w:val="00C03403"/>
    <w:rsid w:val="00C034D2"/>
    <w:rsid w:val="00C03668"/>
    <w:rsid w:val="00C039A3"/>
    <w:rsid w:val="00C03B02"/>
    <w:rsid w:val="00C03B10"/>
    <w:rsid w:val="00C03B72"/>
    <w:rsid w:val="00C03DAB"/>
    <w:rsid w:val="00C03E8C"/>
    <w:rsid w:val="00C03FA6"/>
    <w:rsid w:val="00C044C2"/>
    <w:rsid w:val="00C04595"/>
    <w:rsid w:val="00C045AE"/>
    <w:rsid w:val="00C04629"/>
    <w:rsid w:val="00C047B2"/>
    <w:rsid w:val="00C047E0"/>
    <w:rsid w:val="00C04A3D"/>
    <w:rsid w:val="00C04C1A"/>
    <w:rsid w:val="00C0554C"/>
    <w:rsid w:val="00C05624"/>
    <w:rsid w:val="00C056F1"/>
    <w:rsid w:val="00C0573D"/>
    <w:rsid w:val="00C05905"/>
    <w:rsid w:val="00C05B81"/>
    <w:rsid w:val="00C05D25"/>
    <w:rsid w:val="00C05EFB"/>
    <w:rsid w:val="00C060EF"/>
    <w:rsid w:val="00C064B9"/>
    <w:rsid w:val="00C0652C"/>
    <w:rsid w:val="00C06A23"/>
    <w:rsid w:val="00C06A65"/>
    <w:rsid w:val="00C06F23"/>
    <w:rsid w:val="00C07559"/>
    <w:rsid w:val="00C07771"/>
    <w:rsid w:val="00C077C3"/>
    <w:rsid w:val="00C10114"/>
    <w:rsid w:val="00C101CD"/>
    <w:rsid w:val="00C10209"/>
    <w:rsid w:val="00C10295"/>
    <w:rsid w:val="00C104B4"/>
    <w:rsid w:val="00C10553"/>
    <w:rsid w:val="00C10866"/>
    <w:rsid w:val="00C1096B"/>
    <w:rsid w:val="00C10D09"/>
    <w:rsid w:val="00C1100C"/>
    <w:rsid w:val="00C11405"/>
    <w:rsid w:val="00C115B1"/>
    <w:rsid w:val="00C11712"/>
    <w:rsid w:val="00C117A4"/>
    <w:rsid w:val="00C11909"/>
    <w:rsid w:val="00C11BD9"/>
    <w:rsid w:val="00C11D27"/>
    <w:rsid w:val="00C124E0"/>
    <w:rsid w:val="00C12993"/>
    <w:rsid w:val="00C12AA7"/>
    <w:rsid w:val="00C12C97"/>
    <w:rsid w:val="00C13502"/>
    <w:rsid w:val="00C13888"/>
    <w:rsid w:val="00C1394A"/>
    <w:rsid w:val="00C13957"/>
    <w:rsid w:val="00C13E4F"/>
    <w:rsid w:val="00C13E5E"/>
    <w:rsid w:val="00C13EFB"/>
    <w:rsid w:val="00C140C4"/>
    <w:rsid w:val="00C1429E"/>
    <w:rsid w:val="00C142E6"/>
    <w:rsid w:val="00C146E1"/>
    <w:rsid w:val="00C14781"/>
    <w:rsid w:val="00C14902"/>
    <w:rsid w:val="00C14BFE"/>
    <w:rsid w:val="00C153CF"/>
    <w:rsid w:val="00C15438"/>
    <w:rsid w:val="00C154A8"/>
    <w:rsid w:val="00C15591"/>
    <w:rsid w:val="00C15674"/>
    <w:rsid w:val="00C15719"/>
    <w:rsid w:val="00C15ACB"/>
    <w:rsid w:val="00C15E88"/>
    <w:rsid w:val="00C1610E"/>
    <w:rsid w:val="00C16348"/>
    <w:rsid w:val="00C16483"/>
    <w:rsid w:val="00C164DC"/>
    <w:rsid w:val="00C166D1"/>
    <w:rsid w:val="00C1699D"/>
    <w:rsid w:val="00C16B26"/>
    <w:rsid w:val="00C16ECE"/>
    <w:rsid w:val="00C16FA5"/>
    <w:rsid w:val="00C16FBD"/>
    <w:rsid w:val="00C170CE"/>
    <w:rsid w:val="00C17214"/>
    <w:rsid w:val="00C17547"/>
    <w:rsid w:val="00C17652"/>
    <w:rsid w:val="00C17789"/>
    <w:rsid w:val="00C1783B"/>
    <w:rsid w:val="00C17C27"/>
    <w:rsid w:val="00C17C4C"/>
    <w:rsid w:val="00C17D47"/>
    <w:rsid w:val="00C17DAD"/>
    <w:rsid w:val="00C17E95"/>
    <w:rsid w:val="00C200BB"/>
    <w:rsid w:val="00C201C6"/>
    <w:rsid w:val="00C20565"/>
    <w:rsid w:val="00C209B9"/>
    <w:rsid w:val="00C210C7"/>
    <w:rsid w:val="00C211F1"/>
    <w:rsid w:val="00C2166A"/>
    <w:rsid w:val="00C21BC0"/>
    <w:rsid w:val="00C21EEB"/>
    <w:rsid w:val="00C2202B"/>
    <w:rsid w:val="00C2207D"/>
    <w:rsid w:val="00C22114"/>
    <w:rsid w:val="00C22284"/>
    <w:rsid w:val="00C229E3"/>
    <w:rsid w:val="00C22A7D"/>
    <w:rsid w:val="00C22CED"/>
    <w:rsid w:val="00C22D25"/>
    <w:rsid w:val="00C22D48"/>
    <w:rsid w:val="00C23139"/>
    <w:rsid w:val="00C23190"/>
    <w:rsid w:val="00C23242"/>
    <w:rsid w:val="00C23267"/>
    <w:rsid w:val="00C232D0"/>
    <w:rsid w:val="00C232FA"/>
    <w:rsid w:val="00C23ADB"/>
    <w:rsid w:val="00C23E1B"/>
    <w:rsid w:val="00C23F48"/>
    <w:rsid w:val="00C2425A"/>
    <w:rsid w:val="00C244A9"/>
    <w:rsid w:val="00C24550"/>
    <w:rsid w:val="00C2489E"/>
    <w:rsid w:val="00C24A56"/>
    <w:rsid w:val="00C24BC2"/>
    <w:rsid w:val="00C24CFD"/>
    <w:rsid w:val="00C24E18"/>
    <w:rsid w:val="00C25648"/>
    <w:rsid w:val="00C259AC"/>
    <w:rsid w:val="00C25AAF"/>
    <w:rsid w:val="00C25CD6"/>
    <w:rsid w:val="00C2614B"/>
    <w:rsid w:val="00C265EB"/>
    <w:rsid w:val="00C2662B"/>
    <w:rsid w:val="00C26C50"/>
    <w:rsid w:val="00C26C51"/>
    <w:rsid w:val="00C26D9E"/>
    <w:rsid w:val="00C26EB8"/>
    <w:rsid w:val="00C2705D"/>
    <w:rsid w:val="00C27348"/>
    <w:rsid w:val="00C274F0"/>
    <w:rsid w:val="00C277E7"/>
    <w:rsid w:val="00C27904"/>
    <w:rsid w:val="00C27A34"/>
    <w:rsid w:val="00C27A58"/>
    <w:rsid w:val="00C27AD5"/>
    <w:rsid w:val="00C27C73"/>
    <w:rsid w:val="00C27DA6"/>
    <w:rsid w:val="00C30005"/>
    <w:rsid w:val="00C30638"/>
    <w:rsid w:val="00C306AB"/>
    <w:rsid w:val="00C30B27"/>
    <w:rsid w:val="00C30BE4"/>
    <w:rsid w:val="00C30EF5"/>
    <w:rsid w:val="00C315E3"/>
    <w:rsid w:val="00C31D6C"/>
    <w:rsid w:val="00C320CC"/>
    <w:rsid w:val="00C321A2"/>
    <w:rsid w:val="00C321A4"/>
    <w:rsid w:val="00C32EB0"/>
    <w:rsid w:val="00C331D6"/>
    <w:rsid w:val="00C33432"/>
    <w:rsid w:val="00C3345A"/>
    <w:rsid w:val="00C33646"/>
    <w:rsid w:val="00C337CE"/>
    <w:rsid w:val="00C33B1A"/>
    <w:rsid w:val="00C33E2B"/>
    <w:rsid w:val="00C340A4"/>
    <w:rsid w:val="00C34322"/>
    <w:rsid w:val="00C34492"/>
    <w:rsid w:val="00C34511"/>
    <w:rsid w:val="00C3491B"/>
    <w:rsid w:val="00C34A7A"/>
    <w:rsid w:val="00C34B70"/>
    <w:rsid w:val="00C34EB0"/>
    <w:rsid w:val="00C354BE"/>
    <w:rsid w:val="00C35721"/>
    <w:rsid w:val="00C3580E"/>
    <w:rsid w:val="00C35BA8"/>
    <w:rsid w:val="00C35BFE"/>
    <w:rsid w:val="00C362F7"/>
    <w:rsid w:val="00C363A3"/>
    <w:rsid w:val="00C3643E"/>
    <w:rsid w:val="00C36572"/>
    <w:rsid w:val="00C3667C"/>
    <w:rsid w:val="00C3686F"/>
    <w:rsid w:val="00C36954"/>
    <w:rsid w:val="00C36B17"/>
    <w:rsid w:val="00C36C85"/>
    <w:rsid w:val="00C36E13"/>
    <w:rsid w:val="00C36E1D"/>
    <w:rsid w:val="00C37265"/>
    <w:rsid w:val="00C3737C"/>
    <w:rsid w:val="00C374F8"/>
    <w:rsid w:val="00C375AD"/>
    <w:rsid w:val="00C3769C"/>
    <w:rsid w:val="00C3792D"/>
    <w:rsid w:val="00C37963"/>
    <w:rsid w:val="00C4055A"/>
    <w:rsid w:val="00C40A91"/>
    <w:rsid w:val="00C40C76"/>
    <w:rsid w:val="00C40CDE"/>
    <w:rsid w:val="00C412D1"/>
    <w:rsid w:val="00C41480"/>
    <w:rsid w:val="00C4161D"/>
    <w:rsid w:val="00C416AA"/>
    <w:rsid w:val="00C416C3"/>
    <w:rsid w:val="00C419C2"/>
    <w:rsid w:val="00C41A3F"/>
    <w:rsid w:val="00C41E62"/>
    <w:rsid w:val="00C41F7E"/>
    <w:rsid w:val="00C42226"/>
    <w:rsid w:val="00C4243E"/>
    <w:rsid w:val="00C42469"/>
    <w:rsid w:val="00C425FF"/>
    <w:rsid w:val="00C429AE"/>
    <w:rsid w:val="00C42A27"/>
    <w:rsid w:val="00C433A7"/>
    <w:rsid w:val="00C43474"/>
    <w:rsid w:val="00C436AE"/>
    <w:rsid w:val="00C4374A"/>
    <w:rsid w:val="00C43A12"/>
    <w:rsid w:val="00C43A9E"/>
    <w:rsid w:val="00C43DBD"/>
    <w:rsid w:val="00C43FE5"/>
    <w:rsid w:val="00C4410E"/>
    <w:rsid w:val="00C44322"/>
    <w:rsid w:val="00C44573"/>
    <w:rsid w:val="00C445DF"/>
    <w:rsid w:val="00C445E8"/>
    <w:rsid w:val="00C4483D"/>
    <w:rsid w:val="00C4485B"/>
    <w:rsid w:val="00C44F7C"/>
    <w:rsid w:val="00C4507C"/>
    <w:rsid w:val="00C452AC"/>
    <w:rsid w:val="00C45493"/>
    <w:rsid w:val="00C458EC"/>
    <w:rsid w:val="00C45BA3"/>
    <w:rsid w:val="00C46135"/>
    <w:rsid w:val="00C461F6"/>
    <w:rsid w:val="00C46240"/>
    <w:rsid w:val="00C466E3"/>
    <w:rsid w:val="00C4680D"/>
    <w:rsid w:val="00C4692B"/>
    <w:rsid w:val="00C46A98"/>
    <w:rsid w:val="00C46BE5"/>
    <w:rsid w:val="00C46CA9"/>
    <w:rsid w:val="00C46FAE"/>
    <w:rsid w:val="00C471BE"/>
    <w:rsid w:val="00C47267"/>
    <w:rsid w:val="00C47340"/>
    <w:rsid w:val="00C4799A"/>
    <w:rsid w:val="00C47C93"/>
    <w:rsid w:val="00C47EA3"/>
    <w:rsid w:val="00C47EBC"/>
    <w:rsid w:val="00C5031D"/>
    <w:rsid w:val="00C5036F"/>
    <w:rsid w:val="00C506F9"/>
    <w:rsid w:val="00C50961"/>
    <w:rsid w:val="00C50E6F"/>
    <w:rsid w:val="00C515F8"/>
    <w:rsid w:val="00C51A30"/>
    <w:rsid w:val="00C51D44"/>
    <w:rsid w:val="00C51DB0"/>
    <w:rsid w:val="00C52119"/>
    <w:rsid w:val="00C52328"/>
    <w:rsid w:val="00C52409"/>
    <w:rsid w:val="00C52889"/>
    <w:rsid w:val="00C530AC"/>
    <w:rsid w:val="00C53339"/>
    <w:rsid w:val="00C535D1"/>
    <w:rsid w:val="00C537AC"/>
    <w:rsid w:val="00C53954"/>
    <w:rsid w:val="00C53973"/>
    <w:rsid w:val="00C53AA0"/>
    <w:rsid w:val="00C53B7B"/>
    <w:rsid w:val="00C53C06"/>
    <w:rsid w:val="00C53D8D"/>
    <w:rsid w:val="00C53D98"/>
    <w:rsid w:val="00C543DE"/>
    <w:rsid w:val="00C546EF"/>
    <w:rsid w:val="00C54772"/>
    <w:rsid w:val="00C548D4"/>
    <w:rsid w:val="00C54C93"/>
    <w:rsid w:val="00C54CB5"/>
    <w:rsid w:val="00C55102"/>
    <w:rsid w:val="00C5515D"/>
    <w:rsid w:val="00C5522E"/>
    <w:rsid w:val="00C55850"/>
    <w:rsid w:val="00C55BCE"/>
    <w:rsid w:val="00C55C39"/>
    <w:rsid w:val="00C55CE2"/>
    <w:rsid w:val="00C55F5E"/>
    <w:rsid w:val="00C55FA7"/>
    <w:rsid w:val="00C56821"/>
    <w:rsid w:val="00C569B4"/>
    <w:rsid w:val="00C56BE5"/>
    <w:rsid w:val="00C56C4E"/>
    <w:rsid w:val="00C56D03"/>
    <w:rsid w:val="00C56E0A"/>
    <w:rsid w:val="00C56E55"/>
    <w:rsid w:val="00C56F23"/>
    <w:rsid w:val="00C5733D"/>
    <w:rsid w:val="00C57403"/>
    <w:rsid w:val="00C5775F"/>
    <w:rsid w:val="00C577A7"/>
    <w:rsid w:val="00C577E0"/>
    <w:rsid w:val="00C57967"/>
    <w:rsid w:val="00C57CCE"/>
    <w:rsid w:val="00C57D56"/>
    <w:rsid w:val="00C57D84"/>
    <w:rsid w:val="00C57DF9"/>
    <w:rsid w:val="00C600AD"/>
    <w:rsid w:val="00C600D4"/>
    <w:rsid w:val="00C60C7D"/>
    <w:rsid w:val="00C60CC2"/>
    <w:rsid w:val="00C60CE4"/>
    <w:rsid w:val="00C6101A"/>
    <w:rsid w:val="00C615C7"/>
    <w:rsid w:val="00C6177E"/>
    <w:rsid w:val="00C617A9"/>
    <w:rsid w:val="00C618D3"/>
    <w:rsid w:val="00C61D9F"/>
    <w:rsid w:val="00C6201E"/>
    <w:rsid w:val="00C62EC3"/>
    <w:rsid w:val="00C62F0E"/>
    <w:rsid w:val="00C6324D"/>
    <w:rsid w:val="00C64184"/>
    <w:rsid w:val="00C641B3"/>
    <w:rsid w:val="00C641FB"/>
    <w:rsid w:val="00C642A3"/>
    <w:rsid w:val="00C642F7"/>
    <w:rsid w:val="00C64457"/>
    <w:rsid w:val="00C646DE"/>
    <w:rsid w:val="00C64851"/>
    <w:rsid w:val="00C64B07"/>
    <w:rsid w:val="00C64B20"/>
    <w:rsid w:val="00C656A8"/>
    <w:rsid w:val="00C656B9"/>
    <w:rsid w:val="00C659C6"/>
    <w:rsid w:val="00C65A1D"/>
    <w:rsid w:val="00C65AC6"/>
    <w:rsid w:val="00C65ADE"/>
    <w:rsid w:val="00C65E7C"/>
    <w:rsid w:val="00C668E1"/>
    <w:rsid w:val="00C669F2"/>
    <w:rsid w:val="00C66DB5"/>
    <w:rsid w:val="00C66E44"/>
    <w:rsid w:val="00C66F46"/>
    <w:rsid w:val="00C6748A"/>
    <w:rsid w:val="00C67537"/>
    <w:rsid w:val="00C67630"/>
    <w:rsid w:val="00C676D8"/>
    <w:rsid w:val="00C67A4D"/>
    <w:rsid w:val="00C67B17"/>
    <w:rsid w:val="00C67BE3"/>
    <w:rsid w:val="00C67EA7"/>
    <w:rsid w:val="00C67F23"/>
    <w:rsid w:val="00C67FAB"/>
    <w:rsid w:val="00C67FD6"/>
    <w:rsid w:val="00C7008B"/>
    <w:rsid w:val="00C705B1"/>
    <w:rsid w:val="00C7076F"/>
    <w:rsid w:val="00C7141B"/>
    <w:rsid w:val="00C71496"/>
    <w:rsid w:val="00C7152F"/>
    <w:rsid w:val="00C715B3"/>
    <w:rsid w:val="00C71D0C"/>
    <w:rsid w:val="00C71ECA"/>
    <w:rsid w:val="00C71F5B"/>
    <w:rsid w:val="00C72119"/>
    <w:rsid w:val="00C722EB"/>
    <w:rsid w:val="00C72530"/>
    <w:rsid w:val="00C72589"/>
    <w:rsid w:val="00C72637"/>
    <w:rsid w:val="00C7269B"/>
    <w:rsid w:val="00C7285A"/>
    <w:rsid w:val="00C729B0"/>
    <w:rsid w:val="00C72B44"/>
    <w:rsid w:val="00C72B58"/>
    <w:rsid w:val="00C72F29"/>
    <w:rsid w:val="00C731CB"/>
    <w:rsid w:val="00C73229"/>
    <w:rsid w:val="00C73453"/>
    <w:rsid w:val="00C73512"/>
    <w:rsid w:val="00C7370E"/>
    <w:rsid w:val="00C739C9"/>
    <w:rsid w:val="00C73ACE"/>
    <w:rsid w:val="00C73CF0"/>
    <w:rsid w:val="00C7469C"/>
    <w:rsid w:val="00C7470E"/>
    <w:rsid w:val="00C74758"/>
    <w:rsid w:val="00C747C0"/>
    <w:rsid w:val="00C7484C"/>
    <w:rsid w:val="00C74D8D"/>
    <w:rsid w:val="00C75011"/>
    <w:rsid w:val="00C75311"/>
    <w:rsid w:val="00C753B2"/>
    <w:rsid w:val="00C753B3"/>
    <w:rsid w:val="00C75556"/>
    <w:rsid w:val="00C7555B"/>
    <w:rsid w:val="00C7575C"/>
    <w:rsid w:val="00C75901"/>
    <w:rsid w:val="00C75AC2"/>
    <w:rsid w:val="00C75C14"/>
    <w:rsid w:val="00C75D43"/>
    <w:rsid w:val="00C75D9F"/>
    <w:rsid w:val="00C75DDE"/>
    <w:rsid w:val="00C75E33"/>
    <w:rsid w:val="00C765D7"/>
    <w:rsid w:val="00C76775"/>
    <w:rsid w:val="00C76E21"/>
    <w:rsid w:val="00C76E23"/>
    <w:rsid w:val="00C76F13"/>
    <w:rsid w:val="00C770A9"/>
    <w:rsid w:val="00C7729E"/>
    <w:rsid w:val="00C77527"/>
    <w:rsid w:val="00C777BE"/>
    <w:rsid w:val="00C77A17"/>
    <w:rsid w:val="00C77A42"/>
    <w:rsid w:val="00C77A73"/>
    <w:rsid w:val="00C77ACB"/>
    <w:rsid w:val="00C77B4E"/>
    <w:rsid w:val="00C80176"/>
    <w:rsid w:val="00C801CC"/>
    <w:rsid w:val="00C802E3"/>
    <w:rsid w:val="00C804B0"/>
    <w:rsid w:val="00C804E3"/>
    <w:rsid w:val="00C807D9"/>
    <w:rsid w:val="00C808EB"/>
    <w:rsid w:val="00C80FBA"/>
    <w:rsid w:val="00C81144"/>
    <w:rsid w:val="00C814C5"/>
    <w:rsid w:val="00C81722"/>
    <w:rsid w:val="00C817B1"/>
    <w:rsid w:val="00C81CB4"/>
    <w:rsid w:val="00C81E96"/>
    <w:rsid w:val="00C81EFF"/>
    <w:rsid w:val="00C82285"/>
    <w:rsid w:val="00C82408"/>
    <w:rsid w:val="00C8298D"/>
    <w:rsid w:val="00C82A1E"/>
    <w:rsid w:val="00C83035"/>
    <w:rsid w:val="00C83520"/>
    <w:rsid w:val="00C8377F"/>
    <w:rsid w:val="00C839B6"/>
    <w:rsid w:val="00C83A15"/>
    <w:rsid w:val="00C83D06"/>
    <w:rsid w:val="00C842FD"/>
    <w:rsid w:val="00C8473A"/>
    <w:rsid w:val="00C84D96"/>
    <w:rsid w:val="00C8526A"/>
    <w:rsid w:val="00C85355"/>
    <w:rsid w:val="00C85487"/>
    <w:rsid w:val="00C8553E"/>
    <w:rsid w:val="00C856FF"/>
    <w:rsid w:val="00C85909"/>
    <w:rsid w:val="00C85988"/>
    <w:rsid w:val="00C859DB"/>
    <w:rsid w:val="00C85C7E"/>
    <w:rsid w:val="00C85F42"/>
    <w:rsid w:val="00C862C2"/>
    <w:rsid w:val="00C863A6"/>
    <w:rsid w:val="00C864F3"/>
    <w:rsid w:val="00C8651D"/>
    <w:rsid w:val="00C86686"/>
    <w:rsid w:val="00C86773"/>
    <w:rsid w:val="00C8686D"/>
    <w:rsid w:val="00C86AC5"/>
    <w:rsid w:val="00C86C28"/>
    <w:rsid w:val="00C86D99"/>
    <w:rsid w:val="00C86F62"/>
    <w:rsid w:val="00C8707E"/>
    <w:rsid w:val="00C8755B"/>
    <w:rsid w:val="00C87AFA"/>
    <w:rsid w:val="00C87B3C"/>
    <w:rsid w:val="00C87BBE"/>
    <w:rsid w:val="00C9045B"/>
    <w:rsid w:val="00C904A8"/>
    <w:rsid w:val="00C904F4"/>
    <w:rsid w:val="00C9081F"/>
    <w:rsid w:val="00C908EA"/>
    <w:rsid w:val="00C90A03"/>
    <w:rsid w:val="00C90A27"/>
    <w:rsid w:val="00C90C46"/>
    <w:rsid w:val="00C91908"/>
    <w:rsid w:val="00C91D67"/>
    <w:rsid w:val="00C91DFC"/>
    <w:rsid w:val="00C91E28"/>
    <w:rsid w:val="00C92029"/>
    <w:rsid w:val="00C92069"/>
    <w:rsid w:val="00C9231B"/>
    <w:rsid w:val="00C92C6A"/>
    <w:rsid w:val="00C92D0F"/>
    <w:rsid w:val="00C934DE"/>
    <w:rsid w:val="00C93503"/>
    <w:rsid w:val="00C93551"/>
    <w:rsid w:val="00C9388F"/>
    <w:rsid w:val="00C93BA5"/>
    <w:rsid w:val="00C94398"/>
    <w:rsid w:val="00C94566"/>
    <w:rsid w:val="00C94722"/>
    <w:rsid w:val="00C94A62"/>
    <w:rsid w:val="00C94A76"/>
    <w:rsid w:val="00C94C5D"/>
    <w:rsid w:val="00C94C60"/>
    <w:rsid w:val="00C94D89"/>
    <w:rsid w:val="00C95463"/>
    <w:rsid w:val="00C956F0"/>
    <w:rsid w:val="00C9595E"/>
    <w:rsid w:val="00C95A02"/>
    <w:rsid w:val="00C95DF5"/>
    <w:rsid w:val="00C963AC"/>
    <w:rsid w:val="00C9656F"/>
    <w:rsid w:val="00C96B7B"/>
    <w:rsid w:val="00C96C16"/>
    <w:rsid w:val="00C96C5C"/>
    <w:rsid w:val="00C97122"/>
    <w:rsid w:val="00C977DF"/>
    <w:rsid w:val="00C97ADC"/>
    <w:rsid w:val="00C97D9B"/>
    <w:rsid w:val="00CA021A"/>
    <w:rsid w:val="00CA033B"/>
    <w:rsid w:val="00CA0549"/>
    <w:rsid w:val="00CA055C"/>
    <w:rsid w:val="00CA05CA"/>
    <w:rsid w:val="00CA08FC"/>
    <w:rsid w:val="00CA0BFE"/>
    <w:rsid w:val="00CA10E3"/>
    <w:rsid w:val="00CA1137"/>
    <w:rsid w:val="00CA115A"/>
    <w:rsid w:val="00CA1339"/>
    <w:rsid w:val="00CA13F9"/>
    <w:rsid w:val="00CA1404"/>
    <w:rsid w:val="00CA1D28"/>
    <w:rsid w:val="00CA1DE7"/>
    <w:rsid w:val="00CA254F"/>
    <w:rsid w:val="00CA287C"/>
    <w:rsid w:val="00CA2C19"/>
    <w:rsid w:val="00CA2D21"/>
    <w:rsid w:val="00CA2F26"/>
    <w:rsid w:val="00CA3605"/>
    <w:rsid w:val="00CA38B5"/>
    <w:rsid w:val="00CA396F"/>
    <w:rsid w:val="00CA425A"/>
    <w:rsid w:val="00CA42AE"/>
    <w:rsid w:val="00CA4B30"/>
    <w:rsid w:val="00CA4B89"/>
    <w:rsid w:val="00CA4F20"/>
    <w:rsid w:val="00CA4FAA"/>
    <w:rsid w:val="00CA506C"/>
    <w:rsid w:val="00CA55E2"/>
    <w:rsid w:val="00CA5B03"/>
    <w:rsid w:val="00CA5F58"/>
    <w:rsid w:val="00CA6008"/>
    <w:rsid w:val="00CA610D"/>
    <w:rsid w:val="00CA6249"/>
    <w:rsid w:val="00CA627F"/>
    <w:rsid w:val="00CA62F8"/>
    <w:rsid w:val="00CA6838"/>
    <w:rsid w:val="00CA6AC5"/>
    <w:rsid w:val="00CA6B62"/>
    <w:rsid w:val="00CA6C61"/>
    <w:rsid w:val="00CA6C98"/>
    <w:rsid w:val="00CA6D81"/>
    <w:rsid w:val="00CA6F63"/>
    <w:rsid w:val="00CA73A7"/>
    <w:rsid w:val="00CA762C"/>
    <w:rsid w:val="00CA7737"/>
    <w:rsid w:val="00CA77C9"/>
    <w:rsid w:val="00CA7891"/>
    <w:rsid w:val="00CA7FE5"/>
    <w:rsid w:val="00CB0685"/>
    <w:rsid w:val="00CB07D4"/>
    <w:rsid w:val="00CB0948"/>
    <w:rsid w:val="00CB0976"/>
    <w:rsid w:val="00CB09DC"/>
    <w:rsid w:val="00CB0C81"/>
    <w:rsid w:val="00CB0C87"/>
    <w:rsid w:val="00CB101F"/>
    <w:rsid w:val="00CB10DE"/>
    <w:rsid w:val="00CB1199"/>
    <w:rsid w:val="00CB1448"/>
    <w:rsid w:val="00CB1575"/>
    <w:rsid w:val="00CB1602"/>
    <w:rsid w:val="00CB1DC2"/>
    <w:rsid w:val="00CB1E32"/>
    <w:rsid w:val="00CB1F80"/>
    <w:rsid w:val="00CB24E4"/>
    <w:rsid w:val="00CB2EB9"/>
    <w:rsid w:val="00CB2FDE"/>
    <w:rsid w:val="00CB3A43"/>
    <w:rsid w:val="00CB3A75"/>
    <w:rsid w:val="00CB3BFB"/>
    <w:rsid w:val="00CB3C59"/>
    <w:rsid w:val="00CB3F4D"/>
    <w:rsid w:val="00CB426B"/>
    <w:rsid w:val="00CB43FB"/>
    <w:rsid w:val="00CB4554"/>
    <w:rsid w:val="00CB4740"/>
    <w:rsid w:val="00CB4871"/>
    <w:rsid w:val="00CB4F29"/>
    <w:rsid w:val="00CB53BF"/>
    <w:rsid w:val="00CB5472"/>
    <w:rsid w:val="00CB5556"/>
    <w:rsid w:val="00CB579D"/>
    <w:rsid w:val="00CB58B7"/>
    <w:rsid w:val="00CB5BA0"/>
    <w:rsid w:val="00CB5FF2"/>
    <w:rsid w:val="00CB63B7"/>
    <w:rsid w:val="00CB6446"/>
    <w:rsid w:val="00CB6618"/>
    <w:rsid w:val="00CB684B"/>
    <w:rsid w:val="00CB686A"/>
    <w:rsid w:val="00CB6990"/>
    <w:rsid w:val="00CB6CA3"/>
    <w:rsid w:val="00CB6D6B"/>
    <w:rsid w:val="00CB6DCA"/>
    <w:rsid w:val="00CB6E55"/>
    <w:rsid w:val="00CB6F6E"/>
    <w:rsid w:val="00CB7293"/>
    <w:rsid w:val="00CB739C"/>
    <w:rsid w:val="00CB75B3"/>
    <w:rsid w:val="00CB761C"/>
    <w:rsid w:val="00CB7745"/>
    <w:rsid w:val="00CB77ED"/>
    <w:rsid w:val="00CB7A15"/>
    <w:rsid w:val="00CB7A43"/>
    <w:rsid w:val="00CB7BD5"/>
    <w:rsid w:val="00CB7CC8"/>
    <w:rsid w:val="00CB7D87"/>
    <w:rsid w:val="00CB7F03"/>
    <w:rsid w:val="00CB7FF7"/>
    <w:rsid w:val="00CC014A"/>
    <w:rsid w:val="00CC0198"/>
    <w:rsid w:val="00CC0737"/>
    <w:rsid w:val="00CC0A3B"/>
    <w:rsid w:val="00CC0C47"/>
    <w:rsid w:val="00CC0C65"/>
    <w:rsid w:val="00CC0CBA"/>
    <w:rsid w:val="00CC10A6"/>
    <w:rsid w:val="00CC16CD"/>
    <w:rsid w:val="00CC184D"/>
    <w:rsid w:val="00CC1908"/>
    <w:rsid w:val="00CC192E"/>
    <w:rsid w:val="00CC1A29"/>
    <w:rsid w:val="00CC1CAF"/>
    <w:rsid w:val="00CC1E77"/>
    <w:rsid w:val="00CC1EA8"/>
    <w:rsid w:val="00CC25A9"/>
    <w:rsid w:val="00CC25F0"/>
    <w:rsid w:val="00CC2642"/>
    <w:rsid w:val="00CC2CB9"/>
    <w:rsid w:val="00CC2DE4"/>
    <w:rsid w:val="00CC2F2D"/>
    <w:rsid w:val="00CC37B9"/>
    <w:rsid w:val="00CC3CBF"/>
    <w:rsid w:val="00CC3D05"/>
    <w:rsid w:val="00CC4116"/>
    <w:rsid w:val="00CC4199"/>
    <w:rsid w:val="00CC423E"/>
    <w:rsid w:val="00CC453B"/>
    <w:rsid w:val="00CC459B"/>
    <w:rsid w:val="00CC4867"/>
    <w:rsid w:val="00CC4875"/>
    <w:rsid w:val="00CC4898"/>
    <w:rsid w:val="00CC4B2C"/>
    <w:rsid w:val="00CC50B7"/>
    <w:rsid w:val="00CC524D"/>
    <w:rsid w:val="00CC5299"/>
    <w:rsid w:val="00CC53D3"/>
    <w:rsid w:val="00CC5B45"/>
    <w:rsid w:val="00CC5BDA"/>
    <w:rsid w:val="00CC5D19"/>
    <w:rsid w:val="00CC5F4B"/>
    <w:rsid w:val="00CC5FAC"/>
    <w:rsid w:val="00CC622C"/>
    <w:rsid w:val="00CC63C4"/>
    <w:rsid w:val="00CC67AC"/>
    <w:rsid w:val="00CC67E6"/>
    <w:rsid w:val="00CC693D"/>
    <w:rsid w:val="00CC70DA"/>
    <w:rsid w:val="00CC7323"/>
    <w:rsid w:val="00CC75FA"/>
    <w:rsid w:val="00CC7D1C"/>
    <w:rsid w:val="00CC7DC8"/>
    <w:rsid w:val="00CD00A3"/>
    <w:rsid w:val="00CD0592"/>
    <w:rsid w:val="00CD085C"/>
    <w:rsid w:val="00CD0C79"/>
    <w:rsid w:val="00CD0D06"/>
    <w:rsid w:val="00CD0DD4"/>
    <w:rsid w:val="00CD10C7"/>
    <w:rsid w:val="00CD1184"/>
    <w:rsid w:val="00CD13B9"/>
    <w:rsid w:val="00CD1517"/>
    <w:rsid w:val="00CD151D"/>
    <w:rsid w:val="00CD1BDB"/>
    <w:rsid w:val="00CD1CDA"/>
    <w:rsid w:val="00CD1D48"/>
    <w:rsid w:val="00CD28F6"/>
    <w:rsid w:val="00CD2A7C"/>
    <w:rsid w:val="00CD2ED6"/>
    <w:rsid w:val="00CD32AA"/>
    <w:rsid w:val="00CD342C"/>
    <w:rsid w:val="00CD36DF"/>
    <w:rsid w:val="00CD37B8"/>
    <w:rsid w:val="00CD37DC"/>
    <w:rsid w:val="00CD3908"/>
    <w:rsid w:val="00CD3B30"/>
    <w:rsid w:val="00CD3BF0"/>
    <w:rsid w:val="00CD3D45"/>
    <w:rsid w:val="00CD3D8A"/>
    <w:rsid w:val="00CD3E26"/>
    <w:rsid w:val="00CD41B6"/>
    <w:rsid w:val="00CD4376"/>
    <w:rsid w:val="00CD4519"/>
    <w:rsid w:val="00CD4525"/>
    <w:rsid w:val="00CD4548"/>
    <w:rsid w:val="00CD469A"/>
    <w:rsid w:val="00CD47A3"/>
    <w:rsid w:val="00CD4850"/>
    <w:rsid w:val="00CD495C"/>
    <w:rsid w:val="00CD4A4D"/>
    <w:rsid w:val="00CD4C1F"/>
    <w:rsid w:val="00CD4D38"/>
    <w:rsid w:val="00CD5081"/>
    <w:rsid w:val="00CD51B4"/>
    <w:rsid w:val="00CD534D"/>
    <w:rsid w:val="00CD53F2"/>
    <w:rsid w:val="00CD586E"/>
    <w:rsid w:val="00CD5895"/>
    <w:rsid w:val="00CD5BA4"/>
    <w:rsid w:val="00CD5C0D"/>
    <w:rsid w:val="00CD60E6"/>
    <w:rsid w:val="00CD6334"/>
    <w:rsid w:val="00CD67E4"/>
    <w:rsid w:val="00CD68EA"/>
    <w:rsid w:val="00CD6B33"/>
    <w:rsid w:val="00CD6B4B"/>
    <w:rsid w:val="00CD6D9D"/>
    <w:rsid w:val="00CD6EAD"/>
    <w:rsid w:val="00CD74E6"/>
    <w:rsid w:val="00CD7F59"/>
    <w:rsid w:val="00CE00B0"/>
    <w:rsid w:val="00CE013B"/>
    <w:rsid w:val="00CE01F9"/>
    <w:rsid w:val="00CE020C"/>
    <w:rsid w:val="00CE054F"/>
    <w:rsid w:val="00CE0573"/>
    <w:rsid w:val="00CE07EE"/>
    <w:rsid w:val="00CE0974"/>
    <w:rsid w:val="00CE0A2B"/>
    <w:rsid w:val="00CE0D88"/>
    <w:rsid w:val="00CE0EC3"/>
    <w:rsid w:val="00CE10BD"/>
    <w:rsid w:val="00CE1237"/>
    <w:rsid w:val="00CE1403"/>
    <w:rsid w:val="00CE1509"/>
    <w:rsid w:val="00CE1604"/>
    <w:rsid w:val="00CE1B05"/>
    <w:rsid w:val="00CE1C18"/>
    <w:rsid w:val="00CE1DDD"/>
    <w:rsid w:val="00CE25CF"/>
    <w:rsid w:val="00CE2FEB"/>
    <w:rsid w:val="00CE3409"/>
    <w:rsid w:val="00CE3414"/>
    <w:rsid w:val="00CE34D5"/>
    <w:rsid w:val="00CE35F5"/>
    <w:rsid w:val="00CE3684"/>
    <w:rsid w:val="00CE37D9"/>
    <w:rsid w:val="00CE38D8"/>
    <w:rsid w:val="00CE396C"/>
    <w:rsid w:val="00CE39A9"/>
    <w:rsid w:val="00CE39B4"/>
    <w:rsid w:val="00CE3D25"/>
    <w:rsid w:val="00CE3FA3"/>
    <w:rsid w:val="00CE4315"/>
    <w:rsid w:val="00CE44D0"/>
    <w:rsid w:val="00CE45C8"/>
    <w:rsid w:val="00CE47E4"/>
    <w:rsid w:val="00CE47FA"/>
    <w:rsid w:val="00CE4D62"/>
    <w:rsid w:val="00CE520C"/>
    <w:rsid w:val="00CE55E5"/>
    <w:rsid w:val="00CE58A6"/>
    <w:rsid w:val="00CE5B1A"/>
    <w:rsid w:val="00CE5EA5"/>
    <w:rsid w:val="00CE5FB6"/>
    <w:rsid w:val="00CE6233"/>
    <w:rsid w:val="00CE6338"/>
    <w:rsid w:val="00CE6347"/>
    <w:rsid w:val="00CE64B1"/>
    <w:rsid w:val="00CE6613"/>
    <w:rsid w:val="00CE668B"/>
    <w:rsid w:val="00CE66A5"/>
    <w:rsid w:val="00CE68B0"/>
    <w:rsid w:val="00CE6AAB"/>
    <w:rsid w:val="00CE6B35"/>
    <w:rsid w:val="00CE6E51"/>
    <w:rsid w:val="00CE7041"/>
    <w:rsid w:val="00CE740E"/>
    <w:rsid w:val="00CE7519"/>
    <w:rsid w:val="00CE763C"/>
    <w:rsid w:val="00CE7710"/>
    <w:rsid w:val="00CE7AC4"/>
    <w:rsid w:val="00CE7ADC"/>
    <w:rsid w:val="00CF0034"/>
    <w:rsid w:val="00CF01DA"/>
    <w:rsid w:val="00CF0340"/>
    <w:rsid w:val="00CF05DE"/>
    <w:rsid w:val="00CF0AA2"/>
    <w:rsid w:val="00CF0D85"/>
    <w:rsid w:val="00CF0D9C"/>
    <w:rsid w:val="00CF0DDE"/>
    <w:rsid w:val="00CF113C"/>
    <w:rsid w:val="00CF134F"/>
    <w:rsid w:val="00CF13B1"/>
    <w:rsid w:val="00CF1494"/>
    <w:rsid w:val="00CF1649"/>
    <w:rsid w:val="00CF17AE"/>
    <w:rsid w:val="00CF1DDB"/>
    <w:rsid w:val="00CF1E67"/>
    <w:rsid w:val="00CF1F0E"/>
    <w:rsid w:val="00CF1F8F"/>
    <w:rsid w:val="00CF211F"/>
    <w:rsid w:val="00CF2627"/>
    <w:rsid w:val="00CF2896"/>
    <w:rsid w:val="00CF2A6E"/>
    <w:rsid w:val="00CF2C4A"/>
    <w:rsid w:val="00CF2C85"/>
    <w:rsid w:val="00CF2CB3"/>
    <w:rsid w:val="00CF2CF3"/>
    <w:rsid w:val="00CF3011"/>
    <w:rsid w:val="00CF3231"/>
    <w:rsid w:val="00CF32B5"/>
    <w:rsid w:val="00CF330D"/>
    <w:rsid w:val="00CF33D3"/>
    <w:rsid w:val="00CF3407"/>
    <w:rsid w:val="00CF34B1"/>
    <w:rsid w:val="00CF34F9"/>
    <w:rsid w:val="00CF3632"/>
    <w:rsid w:val="00CF37B5"/>
    <w:rsid w:val="00CF3A3C"/>
    <w:rsid w:val="00CF3B86"/>
    <w:rsid w:val="00CF3DC6"/>
    <w:rsid w:val="00CF4592"/>
    <w:rsid w:val="00CF5504"/>
    <w:rsid w:val="00CF5766"/>
    <w:rsid w:val="00CF57B7"/>
    <w:rsid w:val="00CF591D"/>
    <w:rsid w:val="00CF5A43"/>
    <w:rsid w:val="00CF5A60"/>
    <w:rsid w:val="00CF5A95"/>
    <w:rsid w:val="00CF5CEE"/>
    <w:rsid w:val="00CF5ECD"/>
    <w:rsid w:val="00CF5ED9"/>
    <w:rsid w:val="00CF608D"/>
    <w:rsid w:val="00CF60AC"/>
    <w:rsid w:val="00CF6326"/>
    <w:rsid w:val="00CF673E"/>
    <w:rsid w:val="00CF6A77"/>
    <w:rsid w:val="00CF6B1A"/>
    <w:rsid w:val="00CF6BF2"/>
    <w:rsid w:val="00CF6D27"/>
    <w:rsid w:val="00CF71EF"/>
    <w:rsid w:val="00CF7465"/>
    <w:rsid w:val="00CF7685"/>
    <w:rsid w:val="00CF7693"/>
    <w:rsid w:val="00CF76C3"/>
    <w:rsid w:val="00CF7805"/>
    <w:rsid w:val="00CF7E4E"/>
    <w:rsid w:val="00CF7FA7"/>
    <w:rsid w:val="00D000CF"/>
    <w:rsid w:val="00D0018B"/>
    <w:rsid w:val="00D0019F"/>
    <w:rsid w:val="00D00B22"/>
    <w:rsid w:val="00D0129D"/>
    <w:rsid w:val="00D01A45"/>
    <w:rsid w:val="00D01B86"/>
    <w:rsid w:val="00D01CCC"/>
    <w:rsid w:val="00D0266F"/>
    <w:rsid w:val="00D026B2"/>
    <w:rsid w:val="00D027EB"/>
    <w:rsid w:val="00D028A2"/>
    <w:rsid w:val="00D02A01"/>
    <w:rsid w:val="00D02D01"/>
    <w:rsid w:val="00D02E76"/>
    <w:rsid w:val="00D02ED0"/>
    <w:rsid w:val="00D031A2"/>
    <w:rsid w:val="00D032C8"/>
    <w:rsid w:val="00D032FF"/>
    <w:rsid w:val="00D03604"/>
    <w:rsid w:val="00D03997"/>
    <w:rsid w:val="00D03A78"/>
    <w:rsid w:val="00D03B7F"/>
    <w:rsid w:val="00D04200"/>
    <w:rsid w:val="00D04379"/>
    <w:rsid w:val="00D0446B"/>
    <w:rsid w:val="00D0472E"/>
    <w:rsid w:val="00D04787"/>
    <w:rsid w:val="00D048A3"/>
    <w:rsid w:val="00D04936"/>
    <w:rsid w:val="00D04E53"/>
    <w:rsid w:val="00D05DAA"/>
    <w:rsid w:val="00D060AF"/>
    <w:rsid w:val="00D06287"/>
    <w:rsid w:val="00D066A9"/>
    <w:rsid w:val="00D068E0"/>
    <w:rsid w:val="00D06AF0"/>
    <w:rsid w:val="00D06B1F"/>
    <w:rsid w:val="00D06C52"/>
    <w:rsid w:val="00D06D89"/>
    <w:rsid w:val="00D0708C"/>
    <w:rsid w:val="00D07158"/>
    <w:rsid w:val="00D0732D"/>
    <w:rsid w:val="00D07567"/>
    <w:rsid w:val="00D07794"/>
    <w:rsid w:val="00D079F8"/>
    <w:rsid w:val="00D07A16"/>
    <w:rsid w:val="00D07B47"/>
    <w:rsid w:val="00D07D67"/>
    <w:rsid w:val="00D07EE0"/>
    <w:rsid w:val="00D10294"/>
    <w:rsid w:val="00D10413"/>
    <w:rsid w:val="00D10677"/>
    <w:rsid w:val="00D1093C"/>
    <w:rsid w:val="00D10B73"/>
    <w:rsid w:val="00D10CBA"/>
    <w:rsid w:val="00D10DFC"/>
    <w:rsid w:val="00D10E50"/>
    <w:rsid w:val="00D10F1F"/>
    <w:rsid w:val="00D10FD0"/>
    <w:rsid w:val="00D11313"/>
    <w:rsid w:val="00D11375"/>
    <w:rsid w:val="00D11721"/>
    <w:rsid w:val="00D117E6"/>
    <w:rsid w:val="00D1199D"/>
    <w:rsid w:val="00D11A73"/>
    <w:rsid w:val="00D11D26"/>
    <w:rsid w:val="00D11ECE"/>
    <w:rsid w:val="00D11EF7"/>
    <w:rsid w:val="00D120DF"/>
    <w:rsid w:val="00D12613"/>
    <w:rsid w:val="00D127FD"/>
    <w:rsid w:val="00D129F2"/>
    <w:rsid w:val="00D12CEA"/>
    <w:rsid w:val="00D12D4F"/>
    <w:rsid w:val="00D1319D"/>
    <w:rsid w:val="00D132A8"/>
    <w:rsid w:val="00D137F8"/>
    <w:rsid w:val="00D1396B"/>
    <w:rsid w:val="00D13970"/>
    <w:rsid w:val="00D1398A"/>
    <w:rsid w:val="00D13B90"/>
    <w:rsid w:val="00D13CA8"/>
    <w:rsid w:val="00D13E87"/>
    <w:rsid w:val="00D13FD6"/>
    <w:rsid w:val="00D1407C"/>
    <w:rsid w:val="00D1427C"/>
    <w:rsid w:val="00D1433E"/>
    <w:rsid w:val="00D14513"/>
    <w:rsid w:val="00D145D6"/>
    <w:rsid w:val="00D14738"/>
    <w:rsid w:val="00D1499F"/>
    <w:rsid w:val="00D14AEF"/>
    <w:rsid w:val="00D153B4"/>
    <w:rsid w:val="00D154DE"/>
    <w:rsid w:val="00D157A3"/>
    <w:rsid w:val="00D1586B"/>
    <w:rsid w:val="00D15947"/>
    <w:rsid w:val="00D15A05"/>
    <w:rsid w:val="00D15AEF"/>
    <w:rsid w:val="00D160BB"/>
    <w:rsid w:val="00D165E7"/>
    <w:rsid w:val="00D16771"/>
    <w:rsid w:val="00D174F0"/>
    <w:rsid w:val="00D17F6A"/>
    <w:rsid w:val="00D17F8C"/>
    <w:rsid w:val="00D17FEC"/>
    <w:rsid w:val="00D201BB"/>
    <w:rsid w:val="00D201DD"/>
    <w:rsid w:val="00D2022D"/>
    <w:rsid w:val="00D202BF"/>
    <w:rsid w:val="00D2032E"/>
    <w:rsid w:val="00D206CF"/>
    <w:rsid w:val="00D207EB"/>
    <w:rsid w:val="00D20CF3"/>
    <w:rsid w:val="00D2103D"/>
    <w:rsid w:val="00D21334"/>
    <w:rsid w:val="00D213DD"/>
    <w:rsid w:val="00D21968"/>
    <w:rsid w:val="00D21ABB"/>
    <w:rsid w:val="00D21F21"/>
    <w:rsid w:val="00D21F5E"/>
    <w:rsid w:val="00D22164"/>
    <w:rsid w:val="00D221A6"/>
    <w:rsid w:val="00D222A9"/>
    <w:rsid w:val="00D22796"/>
    <w:rsid w:val="00D22A1E"/>
    <w:rsid w:val="00D22C8B"/>
    <w:rsid w:val="00D22CCC"/>
    <w:rsid w:val="00D22E27"/>
    <w:rsid w:val="00D23058"/>
    <w:rsid w:val="00D23296"/>
    <w:rsid w:val="00D23540"/>
    <w:rsid w:val="00D23811"/>
    <w:rsid w:val="00D23A17"/>
    <w:rsid w:val="00D23A87"/>
    <w:rsid w:val="00D23B24"/>
    <w:rsid w:val="00D23B9E"/>
    <w:rsid w:val="00D23E2C"/>
    <w:rsid w:val="00D23ED6"/>
    <w:rsid w:val="00D24331"/>
    <w:rsid w:val="00D24447"/>
    <w:rsid w:val="00D2445C"/>
    <w:rsid w:val="00D24597"/>
    <w:rsid w:val="00D24A0D"/>
    <w:rsid w:val="00D24B0B"/>
    <w:rsid w:val="00D24F26"/>
    <w:rsid w:val="00D24FD3"/>
    <w:rsid w:val="00D25121"/>
    <w:rsid w:val="00D25176"/>
    <w:rsid w:val="00D25495"/>
    <w:rsid w:val="00D2556C"/>
    <w:rsid w:val="00D25AA3"/>
    <w:rsid w:val="00D25E29"/>
    <w:rsid w:val="00D2604F"/>
    <w:rsid w:val="00D260E0"/>
    <w:rsid w:val="00D2621F"/>
    <w:rsid w:val="00D26621"/>
    <w:rsid w:val="00D268CD"/>
    <w:rsid w:val="00D269C5"/>
    <w:rsid w:val="00D26C86"/>
    <w:rsid w:val="00D26D27"/>
    <w:rsid w:val="00D27127"/>
    <w:rsid w:val="00D2717D"/>
    <w:rsid w:val="00D2743C"/>
    <w:rsid w:val="00D27536"/>
    <w:rsid w:val="00D27779"/>
    <w:rsid w:val="00D30064"/>
    <w:rsid w:val="00D30138"/>
    <w:rsid w:val="00D30221"/>
    <w:rsid w:val="00D30886"/>
    <w:rsid w:val="00D30B39"/>
    <w:rsid w:val="00D30E18"/>
    <w:rsid w:val="00D30E91"/>
    <w:rsid w:val="00D31223"/>
    <w:rsid w:val="00D312D1"/>
    <w:rsid w:val="00D31323"/>
    <w:rsid w:val="00D314E6"/>
    <w:rsid w:val="00D31650"/>
    <w:rsid w:val="00D317E8"/>
    <w:rsid w:val="00D3186B"/>
    <w:rsid w:val="00D31AFB"/>
    <w:rsid w:val="00D31CD5"/>
    <w:rsid w:val="00D31E8D"/>
    <w:rsid w:val="00D322C2"/>
    <w:rsid w:val="00D32806"/>
    <w:rsid w:val="00D32935"/>
    <w:rsid w:val="00D32BD5"/>
    <w:rsid w:val="00D32D9C"/>
    <w:rsid w:val="00D32DEA"/>
    <w:rsid w:val="00D32EC3"/>
    <w:rsid w:val="00D32FC4"/>
    <w:rsid w:val="00D332AB"/>
    <w:rsid w:val="00D33535"/>
    <w:rsid w:val="00D33940"/>
    <w:rsid w:val="00D33D68"/>
    <w:rsid w:val="00D33E0E"/>
    <w:rsid w:val="00D342B2"/>
    <w:rsid w:val="00D344CB"/>
    <w:rsid w:val="00D34C22"/>
    <w:rsid w:val="00D34E78"/>
    <w:rsid w:val="00D34FC4"/>
    <w:rsid w:val="00D34FC7"/>
    <w:rsid w:val="00D350FA"/>
    <w:rsid w:val="00D3530F"/>
    <w:rsid w:val="00D355CA"/>
    <w:rsid w:val="00D359D2"/>
    <w:rsid w:val="00D35ABB"/>
    <w:rsid w:val="00D35AF2"/>
    <w:rsid w:val="00D364F7"/>
    <w:rsid w:val="00D36B18"/>
    <w:rsid w:val="00D36B57"/>
    <w:rsid w:val="00D36DAB"/>
    <w:rsid w:val="00D37076"/>
    <w:rsid w:val="00D370BD"/>
    <w:rsid w:val="00D371E1"/>
    <w:rsid w:val="00D372F0"/>
    <w:rsid w:val="00D373BE"/>
    <w:rsid w:val="00D37655"/>
    <w:rsid w:val="00D37962"/>
    <w:rsid w:val="00D37C19"/>
    <w:rsid w:val="00D37CA3"/>
    <w:rsid w:val="00D37D13"/>
    <w:rsid w:val="00D37E91"/>
    <w:rsid w:val="00D4014B"/>
    <w:rsid w:val="00D4019E"/>
    <w:rsid w:val="00D4097A"/>
    <w:rsid w:val="00D40A99"/>
    <w:rsid w:val="00D40F0F"/>
    <w:rsid w:val="00D40F96"/>
    <w:rsid w:val="00D40FD5"/>
    <w:rsid w:val="00D41030"/>
    <w:rsid w:val="00D41173"/>
    <w:rsid w:val="00D411EF"/>
    <w:rsid w:val="00D41316"/>
    <w:rsid w:val="00D414F0"/>
    <w:rsid w:val="00D415B9"/>
    <w:rsid w:val="00D41673"/>
    <w:rsid w:val="00D416C3"/>
    <w:rsid w:val="00D41FAC"/>
    <w:rsid w:val="00D42016"/>
    <w:rsid w:val="00D42649"/>
    <w:rsid w:val="00D42C2F"/>
    <w:rsid w:val="00D42D0D"/>
    <w:rsid w:val="00D42D36"/>
    <w:rsid w:val="00D42DA9"/>
    <w:rsid w:val="00D43107"/>
    <w:rsid w:val="00D439B3"/>
    <w:rsid w:val="00D439C4"/>
    <w:rsid w:val="00D43AFC"/>
    <w:rsid w:val="00D44121"/>
    <w:rsid w:val="00D44628"/>
    <w:rsid w:val="00D446F5"/>
    <w:rsid w:val="00D44A21"/>
    <w:rsid w:val="00D44ADD"/>
    <w:rsid w:val="00D44DEB"/>
    <w:rsid w:val="00D4505B"/>
    <w:rsid w:val="00D452DC"/>
    <w:rsid w:val="00D4579E"/>
    <w:rsid w:val="00D457CD"/>
    <w:rsid w:val="00D4585F"/>
    <w:rsid w:val="00D45E26"/>
    <w:rsid w:val="00D46173"/>
    <w:rsid w:val="00D4624D"/>
    <w:rsid w:val="00D462DA"/>
    <w:rsid w:val="00D46413"/>
    <w:rsid w:val="00D466EC"/>
    <w:rsid w:val="00D46C74"/>
    <w:rsid w:val="00D46DF4"/>
    <w:rsid w:val="00D47E1A"/>
    <w:rsid w:val="00D47F2D"/>
    <w:rsid w:val="00D47FB4"/>
    <w:rsid w:val="00D47FF9"/>
    <w:rsid w:val="00D50039"/>
    <w:rsid w:val="00D5029F"/>
    <w:rsid w:val="00D50AE2"/>
    <w:rsid w:val="00D50CC1"/>
    <w:rsid w:val="00D510CF"/>
    <w:rsid w:val="00D512AE"/>
    <w:rsid w:val="00D5150D"/>
    <w:rsid w:val="00D51575"/>
    <w:rsid w:val="00D51BAB"/>
    <w:rsid w:val="00D52207"/>
    <w:rsid w:val="00D52328"/>
    <w:rsid w:val="00D526C5"/>
    <w:rsid w:val="00D52884"/>
    <w:rsid w:val="00D52B0C"/>
    <w:rsid w:val="00D52CD0"/>
    <w:rsid w:val="00D52D00"/>
    <w:rsid w:val="00D52F29"/>
    <w:rsid w:val="00D52F37"/>
    <w:rsid w:val="00D52F73"/>
    <w:rsid w:val="00D531C6"/>
    <w:rsid w:val="00D53252"/>
    <w:rsid w:val="00D53461"/>
    <w:rsid w:val="00D534C6"/>
    <w:rsid w:val="00D53997"/>
    <w:rsid w:val="00D539C9"/>
    <w:rsid w:val="00D53B15"/>
    <w:rsid w:val="00D53EEB"/>
    <w:rsid w:val="00D54362"/>
    <w:rsid w:val="00D544A1"/>
    <w:rsid w:val="00D546A9"/>
    <w:rsid w:val="00D54D05"/>
    <w:rsid w:val="00D54DB3"/>
    <w:rsid w:val="00D54EB4"/>
    <w:rsid w:val="00D55177"/>
    <w:rsid w:val="00D554F9"/>
    <w:rsid w:val="00D5555C"/>
    <w:rsid w:val="00D55619"/>
    <w:rsid w:val="00D55996"/>
    <w:rsid w:val="00D55DBD"/>
    <w:rsid w:val="00D55E60"/>
    <w:rsid w:val="00D560BE"/>
    <w:rsid w:val="00D562E3"/>
    <w:rsid w:val="00D56520"/>
    <w:rsid w:val="00D56630"/>
    <w:rsid w:val="00D56657"/>
    <w:rsid w:val="00D56958"/>
    <w:rsid w:val="00D56980"/>
    <w:rsid w:val="00D56CC2"/>
    <w:rsid w:val="00D57585"/>
    <w:rsid w:val="00D576B5"/>
    <w:rsid w:val="00D577B5"/>
    <w:rsid w:val="00D577BE"/>
    <w:rsid w:val="00D57A2A"/>
    <w:rsid w:val="00D60AC9"/>
    <w:rsid w:val="00D60B9B"/>
    <w:rsid w:val="00D60E3C"/>
    <w:rsid w:val="00D60F6E"/>
    <w:rsid w:val="00D61099"/>
    <w:rsid w:val="00D61527"/>
    <w:rsid w:val="00D6176D"/>
    <w:rsid w:val="00D619CD"/>
    <w:rsid w:val="00D61BCA"/>
    <w:rsid w:val="00D61D5C"/>
    <w:rsid w:val="00D6203D"/>
    <w:rsid w:val="00D6247E"/>
    <w:rsid w:val="00D624A2"/>
    <w:rsid w:val="00D62708"/>
    <w:rsid w:val="00D62770"/>
    <w:rsid w:val="00D63057"/>
    <w:rsid w:val="00D63411"/>
    <w:rsid w:val="00D63654"/>
    <w:rsid w:val="00D637E8"/>
    <w:rsid w:val="00D63ACC"/>
    <w:rsid w:val="00D63F4F"/>
    <w:rsid w:val="00D64885"/>
    <w:rsid w:val="00D64954"/>
    <w:rsid w:val="00D64C1A"/>
    <w:rsid w:val="00D64DE4"/>
    <w:rsid w:val="00D64DEE"/>
    <w:rsid w:val="00D64FAB"/>
    <w:rsid w:val="00D650D3"/>
    <w:rsid w:val="00D65EE0"/>
    <w:rsid w:val="00D6631B"/>
    <w:rsid w:val="00D666BB"/>
    <w:rsid w:val="00D66809"/>
    <w:rsid w:val="00D66ABE"/>
    <w:rsid w:val="00D66CD3"/>
    <w:rsid w:val="00D674C2"/>
    <w:rsid w:val="00D67856"/>
    <w:rsid w:val="00D67D5A"/>
    <w:rsid w:val="00D70210"/>
    <w:rsid w:val="00D7033F"/>
    <w:rsid w:val="00D706C4"/>
    <w:rsid w:val="00D70C00"/>
    <w:rsid w:val="00D70CFF"/>
    <w:rsid w:val="00D70FC4"/>
    <w:rsid w:val="00D71023"/>
    <w:rsid w:val="00D711A0"/>
    <w:rsid w:val="00D7149E"/>
    <w:rsid w:val="00D714D2"/>
    <w:rsid w:val="00D716B3"/>
    <w:rsid w:val="00D717A4"/>
    <w:rsid w:val="00D71B7C"/>
    <w:rsid w:val="00D71D3F"/>
    <w:rsid w:val="00D71E7D"/>
    <w:rsid w:val="00D721F4"/>
    <w:rsid w:val="00D72376"/>
    <w:rsid w:val="00D723DE"/>
    <w:rsid w:val="00D729EB"/>
    <w:rsid w:val="00D72A16"/>
    <w:rsid w:val="00D72D2A"/>
    <w:rsid w:val="00D731EF"/>
    <w:rsid w:val="00D73430"/>
    <w:rsid w:val="00D73672"/>
    <w:rsid w:val="00D73877"/>
    <w:rsid w:val="00D73A63"/>
    <w:rsid w:val="00D73A87"/>
    <w:rsid w:val="00D73B3C"/>
    <w:rsid w:val="00D73EE2"/>
    <w:rsid w:val="00D741A9"/>
    <w:rsid w:val="00D74270"/>
    <w:rsid w:val="00D747A0"/>
    <w:rsid w:val="00D749C3"/>
    <w:rsid w:val="00D74AB4"/>
    <w:rsid w:val="00D74EDB"/>
    <w:rsid w:val="00D74FB1"/>
    <w:rsid w:val="00D74FD3"/>
    <w:rsid w:val="00D75514"/>
    <w:rsid w:val="00D75881"/>
    <w:rsid w:val="00D76100"/>
    <w:rsid w:val="00D76289"/>
    <w:rsid w:val="00D7642B"/>
    <w:rsid w:val="00D766AC"/>
    <w:rsid w:val="00D7695C"/>
    <w:rsid w:val="00D7699C"/>
    <w:rsid w:val="00D76A85"/>
    <w:rsid w:val="00D76D0B"/>
    <w:rsid w:val="00D773E9"/>
    <w:rsid w:val="00D77453"/>
    <w:rsid w:val="00D77738"/>
    <w:rsid w:val="00D77A4F"/>
    <w:rsid w:val="00D77D87"/>
    <w:rsid w:val="00D80016"/>
    <w:rsid w:val="00D804C1"/>
    <w:rsid w:val="00D806C7"/>
    <w:rsid w:val="00D8072D"/>
    <w:rsid w:val="00D808FC"/>
    <w:rsid w:val="00D80C4B"/>
    <w:rsid w:val="00D80C8D"/>
    <w:rsid w:val="00D80DA7"/>
    <w:rsid w:val="00D80F53"/>
    <w:rsid w:val="00D811C3"/>
    <w:rsid w:val="00D81278"/>
    <w:rsid w:val="00D815A2"/>
    <w:rsid w:val="00D819E3"/>
    <w:rsid w:val="00D81FF7"/>
    <w:rsid w:val="00D822D6"/>
    <w:rsid w:val="00D8231E"/>
    <w:rsid w:val="00D82678"/>
    <w:rsid w:val="00D82694"/>
    <w:rsid w:val="00D82811"/>
    <w:rsid w:val="00D829DC"/>
    <w:rsid w:val="00D82AAB"/>
    <w:rsid w:val="00D83033"/>
    <w:rsid w:val="00D83067"/>
    <w:rsid w:val="00D8308E"/>
    <w:rsid w:val="00D83145"/>
    <w:rsid w:val="00D83302"/>
    <w:rsid w:val="00D836EB"/>
    <w:rsid w:val="00D8376F"/>
    <w:rsid w:val="00D837E6"/>
    <w:rsid w:val="00D839E3"/>
    <w:rsid w:val="00D83AE2"/>
    <w:rsid w:val="00D83E3B"/>
    <w:rsid w:val="00D840E8"/>
    <w:rsid w:val="00D84C08"/>
    <w:rsid w:val="00D84CB2"/>
    <w:rsid w:val="00D84D02"/>
    <w:rsid w:val="00D84DBE"/>
    <w:rsid w:val="00D85023"/>
    <w:rsid w:val="00D85086"/>
    <w:rsid w:val="00D85427"/>
    <w:rsid w:val="00D85470"/>
    <w:rsid w:val="00D85533"/>
    <w:rsid w:val="00D856BF"/>
    <w:rsid w:val="00D857A8"/>
    <w:rsid w:val="00D85A16"/>
    <w:rsid w:val="00D85F7F"/>
    <w:rsid w:val="00D860EE"/>
    <w:rsid w:val="00D86206"/>
    <w:rsid w:val="00D862AD"/>
    <w:rsid w:val="00D86553"/>
    <w:rsid w:val="00D865AD"/>
    <w:rsid w:val="00D8672A"/>
    <w:rsid w:val="00D86994"/>
    <w:rsid w:val="00D86DC1"/>
    <w:rsid w:val="00D877E1"/>
    <w:rsid w:val="00D90113"/>
    <w:rsid w:val="00D9027A"/>
    <w:rsid w:val="00D9060B"/>
    <w:rsid w:val="00D90760"/>
    <w:rsid w:val="00D907E0"/>
    <w:rsid w:val="00D90CB8"/>
    <w:rsid w:val="00D9116B"/>
    <w:rsid w:val="00D911B9"/>
    <w:rsid w:val="00D91326"/>
    <w:rsid w:val="00D91441"/>
    <w:rsid w:val="00D9148E"/>
    <w:rsid w:val="00D916F6"/>
    <w:rsid w:val="00D91870"/>
    <w:rsid w:val="00D919B9"/>
    <w:rsid w:val="00D91B3F"/>
    <w:rsid w:val="00D92051"/>
    <w:rsid w:val="00D922A4"/>
    <w:rsid w:val="00D92768"/>
    <w:rsid w:val="00D928E8"/>
    <w:rsid w:val="00D92BCD"/>
    <w:rsid w:val="00D92E74"/>
    <w:rsid w:val="00D92EA7"/>
    <w:rsid w:val="00D9322B"/>
    <w:rsid w:val="00D9323B"/>
    <w:rsid w:val="00D93539"/>
    <w:rsid w:val="00D93D61"/>
    <w:rsid w:val="00D93E50"/>
    <w:rsid w:val="00D940CE"/>
    <w:rsid w:val="00D9418B"/>
    <w:rsid w:val="00D94260"/>
    <w:rsid w:val="00D9430F"/>
    <w:rsid w:val="00D94403"/>
    <w:rsid w:val="00D9468E"/>
    <w:rsid w:val="00D94819"/>
    <w:rsid w:val="00D94CCE"/>
    <w:rsid w:val="00D94DB2"/>
    <w:rsid w:val="00D95315"/>
    <w:rsid w:val="00D95CCE"/>
    <w:rsid w:val="00D95D35"/>
    <w:rsid w:val="00D962DF"/>
    <w:rsid w:val="00D963D7"/>
    <w:rsid w:val="00D967D8"/>
    <w:rsid w:val="00D96BC0"/>
    <w:rsid w:val="00D96EC5"/>
    <w:rsid w:val="00D973DD"/>
    <w:rsid w:val="00D975C9"/>
    <w:rsid w:val="00D97BD4"/>
    <w:rsid w:val="00D97E27"/>
    <w:rsid w:val="00D97FDE"/>
    <w:rsid w:val="00DA03BD"/>
    <w:rsid w:val="00DA04DA"/>
    <w:rsid w:val="00DA0849"/>
    <w:rsid w:val="00DA08CA"/>
    <w:rsid w:val="00DA08D0"/>
    <w:rsid w:val="00DA0B2C"/>
    <w:rsid w:val="00DA11D8"/>
    <w:rsid w:val="00DA1410"/>
    <w:rsid w:val="00DA1470"/>
    <w:rsid w:val="00DA14B6"/>
    <w:rsid w:val="00DA1CD1"/>
    <w:rsid w:val="00DA20DB"/>
    <w:rsid w:val="00DA2104"/>
    <w:rsid w:val="00DA232A"/>
    <w:rsid w:val="00DA242D"/>
    <w:rsid w:val="00DA25DF"/>
    <w:rsid w:val="00DA2B8E"/>
    <w:rsid w:val="00DA307D"/>
    <w:rsid w:val="00DA321D"/>
    <w:rsid w:val="00DA3262"/>
    <w:rsid w:val="00DA34DC"/>
    <w:rsid w:val="00DA3565"/>
    <w:rsid w:val="00DA3825"/>
    <w:rsid w:val="00DA3978"/>
    <w:rsid w:val="00DA3ABC"/>
    <w:rsid w:val="00DA3B50"/>
    <w:rsid w:val="00DA3C9C"/>
    <w:rsid w:val="00DA3CEA"/>
    <w:rsid w:val="00DA3E44"/>
    <w:rsid w:val="00DA4225"/>
    <w:rsid w:val="00DA4301"/>
    <w:rsid w:val="00DA458B"/>
    <w:rsid w:val="00DA46A8"/>
    <w:rsid w:val="00DA46B5"/>
    <w:rsid w:val="00DA498B"/>
    <w:rsid w:val="00DA4995"/>
    <w:rsid w:val="00DA4E28"/>
    <w:rsid w:val="00DA5471"/>
    <w:rsid w:val="00DA55F9"/>
    <w:rsid w:val="00DA587D"/>
    <w:rsid w:val="00DA5A12"/>
    <w:rsid w:val="00DA667B"/>
    <w:rsid w:val="00DA678A"/>
    <w:rsid w:val="00DA696D"/>
    <w:rsid w:val="00DA6A59"/>
    <w:rsid w:val="00DA6BE8"/>
    <w:rsid w:val="00DA71DF"/>
    <w:rsid w:val="00DA7466"/>
    <w:rsid w:val="00DA75D1"/>
    <w:rsid w:val="00DA7AEC"/>
    <w:rsid w:val="00DA7B0A"/>
    <w:rsid w:val="00DA7C40"/>
    <w:rsid w:val="00DA7CDD"/>
    <w:rsid w:val="00DB001D"/>
    <w:rsid w:val="00DB02E1"/>
    <w:rsid w:val="00DB04C7"/>
    <w:rsid w:val="00DB0874"/>
    <w:rsid w:val="00DB0EDB"/>
    <w:rsid w:val="00DB1091"/>
    <w:rsid w:val="00DB15C6"/>
    <w:rsid w:val="00DB17EA"/>
    <w:rsid w:val="00DB18EC"/>
    <w:rsid w:val="00DB1C3D"/>
    <w:rsid w:val="00DB1C95"/>
    <w:rsid w:val="00DB1C98"/>
    <w:rsid w:val="00DB1DE8"/>
    <w:rsid w:val="00DB2027"/>
    <w:rsid w:val="00DB20DA"/>
    <w:rsid w:val="00DB2907"/>
    <w:rsid w:val="00DB2A48"/>
    <w:rsid w:val="00DB2ABB"/>
    <w:rsid w:val="00DB2B23"/>
    <w:rsid w:val="00DB2BB9"/>
    <w:rsid w:val="00DB2EE6"/>
    <w:rsid w:val="00DB3000"/>
    <w:rsid w:val="00DB35DD"/>
    <w:rsid w:val="00DB3683"/>
    <w:rsid w:val="00DB43DC"/>
    <w:rsid w:val="00DB45ED"/>
    <w:rsid w:val="00DB4C62"/>
    <w:rsid w:val="00DB4DF0"/>
    <w:rsid w:val="00DB5442"/>
    <w:rsid w:val="00DB5605"/>
    <w:rsid w:val="00DB5718"/>
    <w:rsid w:val="00DB57E2"/>
    <w:rsid w:val="00DB587A"/>
    <w:rsid w:val="00DB5C0A"/>
    <w:rsid w:val="00DB5D83"/>
    <w:rsid w:val="00DB5E1B"/>
    <w:rsid w:val="00DB61D1"/>
    <w:rsid w:val="00DB625B"/>
    <w:rsid w:val="00DB62B2"/>
    <w:rsid w:val="00DB6507"/>
    <w:rsid w:val="00DB6521"/>
    <w:rsid w:val="00DB6578"/>
    <w:rsid w:val="00DB6733"/>
    <w:rsid w:val="00DB673D"/>
    <w:rsid w:val="00DB6795"/>
    <w:rsid w:val="00DB67A1"/>
    <w:rsid w:val="00DB67F1"/>
    <w:rsid w:val="00DB68D9"/>
    <w:rsid w:val="00DB6E55"/>
    <w:rsid w:val="00DB6EB2"/>
    <w:rsid w:val="00DB6EE8"/>
    <w:rsid w:val="00DB7191"/>
    <w:rsid w:val="00DB7322"/>
    <w:rsid w:val="00DB738A"/>
    <w:rsid w:val="00DB73B8"/>
    <w:rsid w:val="00DB740F"/>
    <w:rsid w:val="00DB74C3"/>
    <w:rsid w:val="00DB768E"/>
    <w:rsid w:val="00DB7838"/>
    <w:rsid w:val="00DB79B8"/>
    <w:rsid w:val="00DC032C"/>
    <w:rsid w:val="00DC066E"/>
    <w:rsid w:val="00DC0845"/>
    <w:rsid w:val="00DC084B"/>
    <w:rsid w:val="00DC08AA"/>
    <w:rsid w:val="00DC09E4"/>
    <w:rsid w:val="00DC0DDB"/>
    <w:rsid w:val="00DC0FD1"/>
    <w:rsid w:val="00DC10C7"/>
    <w:rsid w:val="00DC10FA"/>
    <w:rsid w:val="00DC16CA"/>
    <w:rsid w:val="00DC17BE"/>
    <w:rsid w:val="00DC1904"/>
    <w:rsid w:val="00DC20A7"/>
    <w:rsid w:val="00DC21A6"/>
    <w:rsid w:val="00DC24AD"/>
    <w:rsid w:val="00DC2A04"/>
    <w:rsid w:val="00DC2A5B"/>
    <w:rsid w:val="00DC2B60"/>
    <w:rsid w:val="00DC2D69"/>
    <w:rsid w:val="00DC2EAB"/>
    <w:rsid w:val="00DC30A4"/>
    <w:rsid w:val="00DC3121"/>
    <w:rsid w:val="00DC3309"/>
    <w:rsid w:val="00DC34C9"/>
    <w:rsid w:val="00DC3B62"/>
    <w:rsid w:val="00DC3F6B"/>
    <w:rsid w:val="00DC41D4"/>
    <w:rsid w:val="00DC42A3"/>
    <w:rsid w:val="00DC4444"/>
    <w:rsid w:val="00DC452A"/>
    <w:rsid w:val="00DC4659"/>
    <w:rsid w:val="00DC4A0F"/>
    <w:rsid w:val="00DC4B33"/>
    <w:rsid w:val="00DC4F27"/>
    <w:rsid w:val="00DC525C"/>
    <w:rsid w:val="00DC576B"/>
    <w:rsid w:val="00DC5798"/>
    <w:rsid w:val="00DC5822"/>
    <w:rsid w:val="00DC5932"/>
    <w:rsid w:val="00DC6356"/>
    <w:rsid w:val="00DC6641"/>
    <w:rsid w:val="00DC6B15"/>
    <w:rsid w:val="00DC6E6A"/>
    <w:rsid w:val="00DC7117"/>
    <w:rsid w:val="00DC78A7"/>
    <w:rsid w:val="00DC7A75"/>
    <w:rsid w:val="00DC7CB2"/>
    <w:rsid w:val="00DC7D10"/>
    <w:rsid w:val="00DC7DE0"/>
    <w:rsid w:val="00DC7F69"/>
    <w:rsid w:val="00DD02AD"/>
    <w:rsid w:val="00DD03E7"/>
    <w:rsid w:val="00DD063F"/>
    <w:rsid w:val="00DD091A"/>
    <w:rsid w:val="00DD0A9F"/>
    <w:rsid w:val="00DD0C56"/>
    <w:rsid w:val="00DD0DE5"/>
    <w:rsid w:val="00DD0E97"/>
    <w:rsid w:val="00DD1175"/>
    <w:rsid w:val="00DD1199"/>
    <w:rsid w:val="00DD136B"/>
    <w:rsid w:val="00DD15C0"/>
    <w:rsid w:val="00DD1706"/>
    <w:rsid w:val="00DD176F"/>
    <w:rsid w:val="00DD19A3"/>
    <w:rsid w:val="00DD1BB1"/>
    <w:rsid w:val="00DD2095"/>
    <w:rsid w:val="00DD264F"/>
    <w:rsid w:val="00DD279F"/>
    <w:rsid w:val="00DD27C0"/>
    <w:rsid w:val="00DD2AF5"/>
    <w:rsid w:val="00DD3149"/>
    <w:rsid w:val="00DD3993"/>
    <w:rsid w:val="00DD3B57"/>
    <w:rsid w:val="00DD3C48"/>
    <w:rsid w:val="00DD3E6D"/>
    <w:rsid w:val="00DD3E8F"/>
    <w:rsid w:val="00DD3F6D"/>
    <w:rsid w:val="00DD3F8A"/>
    <w:rsid w:val="00DD417C"/>
    <w:rsid w:val="00DD429B"/>
    <w:rsid w:val="00DD47C9"/>
    <w:rsid w:val="00DD4995"/>
    <w:rsid w:val="00DD49B2"/>
    <w:rsid w:val="00DD4DF1"/>
    <w:rsid w:val="00DD4E0B"/>
    <w:rsid w:val="00DD4FCD"/>
    <w:rsid w:val="00DD5063"/>
    <w:rsid w:val="00DD53C1"/>
    <w:rsid w:val="00DD5525"/>
    <w:rsid w:val="00DD5904"/>
    <w:rsid w:val="00DD5E1C"/>
    <w:rsid w:val="00DD60C5"/>
    <w:rsid w:val="00DD6206"/>
    <w:rsid w:val="00DD624A"/>
    <w:rsid w:val="00DD65DE"/>
    <w:rsid w:val="00DD67D3"/>
    <w:rsid w:val="00DD684A"/>
    <w:rsid w:val="00DD68A3"/>
    <w:rsid w:val="00DD69C4"/>
    <w:rsid w:val="00DD6C64"/>
    <w:rsid w:val="00DD6DA4"/>
    <w:rsid w:val="00DD6F2B"/>
    <w:rsid w:val="00DD7201"/>
    <w:rsid w:val="00DD75A0"/>
    <w:rsid w:val="00DD78FA"/>
    <w:rsid w:val="00DD79A1"/>
    <w:rsid w:val="00DD7BA6"/>
    <w:rsid w:val="00DD7DDE"/>
    <w:rsid w:val="00DD7F60"/>
    <w:rsid w:val="00DD7FB0"/>
    <w:rsid w:val="00DE0622"/>
    <w:rsid w:val="00DE0738"/>
    <w:rsid w:val="00DE077E"/>
    <w:rsid w:val="00DE0BFF"/>
    <w:rsid w:val="00DE0C44"/>
    <w:rsid w:val="00DE0E62"/>
    <w:rsid w:val="00DE0FF3"/>
    <w:rsid w:val="00DE11F3"/>
    <w:rsid w:val="00DE152D"/>
    <w:rsid w:val="00DE153E"/>
    <w:rsid w:val="00DE1557"/>
    <w:rsid w:val="00DE15E9"/>
    <w:rsid w:val="00DE17D5"/>
    <w:rsid w:val="00DE193C"/>
    <w:rsid w:val="00DE1A93"/>
    <w:rsid w:val="00DE1C1F"/>
    <w:rsid w:val="00DE1DAE"/>
    <w:rsid w:val="00DE1E29"/>
    <w:rsid w:val="00DE1F86"/>
    <w:rsid w:val="00DE2326"/>
    <w:rsid w:val="00DE2512"/>
    <w:rsid w:val="00DE2A4F"/>
    <w:rsid w:val="00DE2DFD"/>
    <w:rsid w:val="00DE2E8B"/>
    <w:rsid w:val="00DE3692"/>
    <w:rsid w:val="00DE3979"/>
    <w:rsid w:val="00DE3A28"/>
    <w:rsid w:val="00DE3AD2"/>
    <w:rsid w:val="00DE3C32"/>
    <w:rsid w:val="00DE3CEC"/>
    <w:rsid w:val="00DE4239"/>
    <w:rsid w:val="00DE500B"/>
    <w:rsid w:val="00DE5032"/>
    <w:rsid w:val="00DE5139"/>
    <w:rsid w:val="00DE5517"/>
    <w:rsid w:val="00DE5573"/>
    <w:rsid w:val="00DE57C5"/>
    <w:rsid w:val="00DE5E72"/>
    <w:rsid w:val="00DE61C4"/>
    <w:rsid w:val="00DE624F"/>
    <w:rsid w:val="00DE6251"/>
    <w:rsid w:val="00DE66A9"/>
    <w:rsid w:val="00DE69CC"/>
    <w:rsid w:val="00DE6AE9"/>
    <w:rsid w:val="00DE6C9B"/>
    <w:rsid w:val="00DE6CDD"/>
    <w:rsid w:val="00DE7610"/>
    <w:rsid w:val="00DE789F"/>
    <w:rsid w:val="00DE78ED"/>
    <w:rsid w:val="00DE7912"/>
    <w:rsid w:val="00DE7998"/>
    <w:rsid w:val="00DE7C29"/>
    <w:rsid w:val="00DE7CF0"/>
    <w:rsid w:val="00DE7EC1"/>
    <w:rsid w:val="00DE7F29"/>
    <w:rsid w:val="00DF01F7"/>
    <w:rsid w:val="00DF03D8"/>
    <w:rsid w:val="00DF0539"/>
    <w:rsid w:val="00DF07BF"/>
    <w:rsid w:val="00DF082C"/>
    <w:rsid w:val="00DF0892"/>
    <w:rsid w:val="00DF0A26"/>
    <w:rsid w:val="00DF0C27"/>
    <w:rsid w:val="00DF17B8"/>
    <w:rsid w:val="00DF1905"/>
    <w:rsid w:val="00DF1AC6"/>
    <w:rsid w:val="00DF1ADA"/>
    <w:rsid w:val="00DF1B8E"/>
    <w:rsid w:val="00DF1F5E"/>
    <w:rsid w:val="00DF237E"/>
    <w:rsid w:val="00DF23B1"/>
    <w:rsid w:val="00DF2635"/>
    <w:rsid w:val="00DF265C"/>
    <w:rsid w:val="00DF2AD6"/>
    <w:rsid w:val="00DF2BE2"/>
    <w:rsid w:val="00DF36DE"/>
    <w:rsid w:val="00DF3837"/>
    <w:rsid w:val="00DF3FF0"/>
    <w:rsid w:val="00DF4347"/>
    <w:rsid w:val="00DF43D1"/>
    <w:rsid w:val="00DF47C0"/>
    <w:rsid w:val="00DF493B"/>
    <w:rsid w:val="00DF49B5"/>
    <w:rsid w:val="00DF4AE5"/>
    <w:rsid w:val="00DF514A"/>
    <w:rsid w:val="00DF528A"/>
    <w:rsid w:val="00DF530A"/>
    <w:rsid w:val="00DF552A"/>
    <w:rsid w:val="00DF558E"/>
    <w:rsid w:val="00DF5591"/>
    <w:rsid w:val="00DF5735"/>
    <w:rsid w:val="00DF579C"/>
    <w:rsid w:val="00DF5B25"/>
    <w:rsid w:val="00DF5B8F"/>
    <w:rsid w:val="00DF5E0F"/>
    <w:rsid w:val="00DF6121"/>
    <w:rsid w:val="00DF68E0"/>
    <w:rsid w:val="00DF6A0E"/>
    <w:rsid w:val="00DF6C73"/>
    <w:rsid w:val="00DF6CF4"/>
    <w:rsid w:val="00DF6EF7"/>
    <w:rsid w:val="00DF6FF5"/>
    <w:rsid w:val="00DF708B"/>
    <w:rsid w:val="00DF718E"/>
    <w:rsid w:val="00DF72AE"/>
    <w:rsid w:val="00DF786F"/>
    <w:rsid w:val="00DF7A60"/>
    <w:rsid w:val="00DF7A8F"/>
    <w:rsid w:val="00DF7AC0"/>
    <w:rsid w:val="00DF7E4A"/>
    <w:rsid w:val="00DF7E59"/>
    <w:rsid w:val="00E0011C"/>
    <w:rsid w:val="00E00124"/>
    <w:rsid w:val="00E0012D"/>
    <w:rsid w:val="00E002E9"/>
    <w:rsid w:val="00E003F8"/>
    <w:rsid w:val="00E00A26"/>
    <w:rsid w:val="00E00D37"/>
    <w:rsid w:val="00E00D81"/>
    <w:rsid w:val="00E010F3"/>
    <w:rsid w:val="00E01583"/>
    <w:rsid w:val="00E015A2"/>
    <w:rsid w:val="00E01696"/>
    <w:rsid w:val="00E0197D"/>
    <w:rsid w:val="00E01EE0"/>
    <w:rsid w:val="00E02452"/>
    <w:rsid w:val="00E0257F"/>
    <w:rsid w:val="00E02981"/>
    <w:rsid w:val="00E031EA"/>
    <w:rsid w:val="00E03273"/>
    <w:rsid w:val="00E032C5"/>
    <w:rsid w:val="00E034FF"/>
    <w:rsid w:val="00E03C09"/>
    <w:rsid w:val="00E03C32"/>
    <w:rsid w:val="00E03CF2"/>
    <w:rsid w:val="00E040ED"/>
    <w:rsid w:val="00E04755"/>
    <w:rsid w:val="00E049B8"/>
    <w:rsid w:val="00E04A45"/>
    <w:rsid w:val="00E04E68"/>
    <w:rsid w:val="00E05004"/>
    <w:rsid w:val="00E05133"/>
    <w:rsid w:val="00E052CC"/>
    <w:rsid w:val="00E05517"/>
    <w:rsid w:val="00E057CF"/>
    <w:rsid w:val="00E059C8"/>
    <w:rsid w:val="00E06003"/>
    <w:rsid w:val="00E0640D"/>
    <w:rsid w:val="00E06CEC"/>
    <w:rsid w:val="00E06EFA"/>
    <w:rsid w:val="00E07494"/>
    <w:rsid w:val="00E074C1"/>
    <w:rsid w:val="00E07872"/>
    <w:rsid w:val="00E078AA"/>
    <w:rsid w:val="00E078B8"/>
    <w:rsid w:val="00E07B7C"/>
    <w:rsid w:val="00E07C90"/>
    <w:rsid w:val="00E0DD89"/>
    <w:rsid w:val="00E1019D"/>
    <w:rsid w:val="00E10539"/>
    <w:rsid w:val="00E10547"/>
    <w:rsid w:val="00E10570"/>
    <w:rsid w:val="00E1065A"/>
    <w:rsid w:val="00E1077D"/>
    <w:rsid w:val="00E107FF"/>
    <w:rsid w:val="00E10C75"/>
    <w:rsid w:val="00E10D32"/>
    <w:rsid w:val="00E10E21"/>
    <w:rsid w:val="00E10E22"/>
    <w:rsid w:val="00E10EE1"/>
    <w:rsid w:val="00E10FAF"/>
    <w:rsid w:val="00E114AC"/>
    <w:rsid w:val="00E114D6"/>
    <w:rsid w:val="00E115F2"/>
    <w:rsid w:val="00E11635"/>
    <w:rsid w:val="00E11664"/>
    <w:rsid w:val="00E1184B"/>
    <w:rsid w:val="00E1215B"/>
    <w:rsid w:val="00E12CAC"/>
    <w:rsid w:val="00E12D2C"/>
    <w:rsid w:val="00E130DB"/>
    <w:rsid w:val="00E130E8"/>
    <w:rsid w:val="00E13361"/>
    <w:rsid w:val="00E13432"/>
    <w:rsid w:val="00E13BC4"/>
    <w:rsid w:val="00E13BFD"/>
    <w:rsid w:val="00E13E83"/>
    <w:rsid w:val="00E14353"/>
    <w:rsid w:val="00E14371"/>
    <w:rsid w:val="00E149AD"/>
    <w:rsid w:val="00E14B6F"/>
    <w:rsid w:val="00E14B7A"/>
    <w:rsid w:val="00E14D64"/>
    <w:rsid w:val="00E15155"/>
    <w:rsid w:val="00E151D2"/>
    <w:rsid w:val="00E152F3"/>
    <w:rsid w:val="00E157A7"/>
    <w:rsid w:val="00E15C20"/>
    <w:rsid w:val="00E15CF8"/>
    <w:rsid w:val="00E15CF9"/>
    <w:rsid w:val="00E15E21"/>
    <w:rsid w:val="00E16504"/>
    <w:rsid w:val="00E1660E"/>
    <w:rsid w:val="00E16DA2"/>
    <w:rsid w:val="00E16E4A"/>
    <w:rsid w:val="00E16ED1"/>
    <w:rsid w:val="00E16EE7"/>
    <w:rsid w:val="00E16FB7"/>
    <w:rsid w:val="00E17118"/>
    <w:rsid w:val="00E17219"/>
    <w:rsid w:val="00E17896"/>
    <w:rsid w:val="00E17C6A"/>
    <w:rsid w:val="00E17CAF"/>
    <w:rsid w:val="00E20021"/>
    <w:rsid w:val="00E202BD"/>
    <w:rsid w:val="00E20445"/>
    <w:rsid w:val="00E20D1E"/>
    <w:rsid w:val="00E20D92"/>
    <w:rsid w:val="00E21348"/>
    <w:rsid w:val="00E2138D"/>
    <w:rsid w:val="00E214EE"/>
    <w:rsid w:val="00E21B71"/>
    <w:rsid w:val="00E21D32"/>
    <w:rsid w:val="00E21E80"/>
    <w:rsid w:val="00E223A4"/>
    <w:rsid w:val="00E22BF4"/>
    <w:rsid w:val="00E22F85"/>
    <w:rsid w:val="00E22F9E"/>
    <w:rsid w:val="00E23516"/>
    <w:rsid w:val="00E2351C"/>
    <w:rsid w:val="00E235DF"/>
    <w:rsid w:val="00E23AFA"/>
    <w:rsid w:val="00E23D04"/>
    <w:rsid w:val="00E23DE2"/>
    <w:rsid w:val="00E23E96"/>
    <w:rsid w:val="00E23F0B"/>
    <w:rsid w:val="00E23F21"/>
    <w:rsid w:val="00E243CF"/>
    <w:rsid w:val="00E244F3"/>
    <w:rsid w:val="00E24730"/>
    <w:rsid w:val="00E2473C"/>
    <w:rsid w:val="00E24746"/>
    <w:rsid w:val="00E24B70"/>
    <w:rsid w:val="00E25254"/>
    <w:rsid w:val="00E252DD"/>
    <w:rsid w:val="00E253F7"/>
    <w:rsid w:val="00E2550B"/>
    <w:rsid w:val="00E2564E"/>
    <w:rsid w:val="00E25871"/>
    <w:rsid w:val="00E25978"/>
    <w:rsid w:val="00E259E5"/>
    <w:rsid w:val="00E25EE5"/>
    <w:rsid w:val="00E25F11"/>
    <w:rsid w:val="00E25F96"/>
    <w:rsid w:val="00E26111"/>
    <w:rsid w:val="00E261D0"/>
    <w:rsid w:val="00E264DB"/>
    <w:rsid w:val="00E2662F"/>
    <w:rsid w:val="00E266F6"/>
    <w:rsid w:val="00E269BD"/>
    <w:rsid w:val="00E26AD1"/>
    <w:rsid w:val="00E26B64"/>
    <w:rsid w:val="00E26BA1"/>
    <w:rsid w:val="00E27604"/>
    <w:rsid w:val="00E279E9"/>
    <w:rsid w:val="00E300C0"/>
    <w:rsid w:val="00E300EE"/>
    <w:rsid w:val="00E3014E"/>
    <w:rsid w:val="00E30210"/>
    <w:rsid w:val="00E3041A"/>
    <w:rsid w:val="00E3046E"/>
    <w:rsid w:val="00E30706"/>
    <w:rsid w:val="00E3070D"/>
    <w:rsid w:val="00E30830"/>
    <w:rsid w:val="00E30A81"/>
    <w:rsid w:val="00E30B51"/>
    <w:rsid w:val="00E3129C"/>
    <w:rsid w:val="00E314FD"/>
    <w:rsid w:val="00E315B6"/>
    <w:rsid w:val="00E31BE0"/>
    <w:rsid w:val="00E31C7A"/>
    <w:rsid w:val="00E31C7F"/>
    <w:rsid w:val="00E3212E"/>
    <w:rsid w:val="00E321D6"/>
    <w:rsid w:val="00E3234E"/>
    <w:rsid w:val="00E32581"/>
    <w:rsid w:val="00E32837"/>
    <w:rsid w:val="00E3283B"/>
    <w:rsid w:val="00E32E29"/>
    <w:rsid w:val="00E33011"/>
    <w:rsid w:val="00E3331A"/>
    <w:rsid w:val="00E33446"/>
    <w:rsid w:val="00E335F1"/>
    <w:rsid w:val="00E33656"/>
    <w:rsid w:val="00E33781"/>
    <w:rsid w:val="00E33855"/>
    <w:rsid w:val="00E33AC5"/>
    <w:rsid w:val="00E33DF2"/>
    <w:rsid w:val="00E33F86"/>
    <w:rsid w:val="00E33FCE"/>
    <w:rsid w:val="00E34008"/>
    <w:rsid w:val="00E34590"/>
    <w:rsid w:val="00E3491E"/>
    <w:rsid w:val="00E34A81"/>
    <w:rsid w:val="00E34BFD"/>
    <w:rsid w:val="00E34CE5"/>
    <w:rsid w:val="00E34DE4"/>
    <w:rsid w:val="00E34F63"/>
    <w:rsid w:val="00E35012"/>
    <w:rsid w:val="00E35117"/>
    <w:rsid w:val="00E35478"/>
    <w:rsid w:val="00E355AE"/>
    <w:rsid w:val="00E3560A"/>
    <w:rsid w:val="00E356C7"/>
    <w:rsid w:val="00E35E1D"/>
    <w:rsid w:val="00E3621B"/>
    <w:rsid w:val="00E366C3"/>
    <w:rsid w:val="00E36C5B"/>
    <w:rsid w:val="00E36E2C"/>
    <w:rsid w:val="00E36E7C"/>
    <w:rsid w:val="00E36EC2"/>
    <w:rsid w:val="00E36F13"/>
    <w:rsid w:val="00E37355"/>
    <w:rsid w:val="00E37391"/>
    <w:rsid w:val="00E373F3"/>
    <w:rsid w:val="00E37407"/>
    <w:rsid w:val="00E37675"/>
    <w:rsid w:val="00E400B1"/>
    <w:rsid w:val="00E4052E"/>
    <w:rsid w:val="00E4077E"/>
    <w:rsid w:val="00E40789"/>
    <w:rsid w:val="00E409F2"/>
    <w:rsid w:val="00E40BCA"/>
    <w:rsid w:val="00E40EC5"/>
    <w:rsid w:val="00E40FFE"/>
    <w:rsid w:val="00E4106F"/>
    <w:rsid w:val="00E41A17"/>
    <w:rsid w:val="00E41ACE"/>
    <w:rsid w:val="00E41AFB"/>
    <w:rsid w:val="00E41BB1"/>
    <w:rsid w:val="00E41DAE"/>
    <w:rsid w:val="00E41DC1"/>
    <w:rsid w:val="00E41DDB"/>
    <w:rsid w:val="00E41FB7"/>
    <w:rsid w:val="00E420B2"/>
    <w:rsid w:val="00E420C3"/>
    <w:rsid w:val="00E42427"/>
    <w:rsid w:val="00E4276A"/>
    <w:rsid w:val="00E42960"/>
    <w:rsid w:val="00E42AE0"/>
    <w:rsid w:val="00E42BBF"/>
    <w:rsid w:val="00E42BE5"/>
    <w:rsid w:val="00E43034"/>
    <w:rsid w:val="00E4304D"/>
    <w:rsid w:val="00E432B0"/>
    <w:rsid w:val="00E43515"/>
    <w:rsid w:val="00E43527"/>
    <w:rsid w:val="00E43768"/>
    <w:rsid w:val="00E43890"/>
    <w:rsid w:val="00E43C9F"/>
    <w:rsid w:val="00E43EFB"/>
    <w:rsid w:val="00E43FAA"/>
    <w:rsid w:val="00E440E9"/>
    <w:rsid w:val="00E44542"/>
    <w:rsid w:val="00E4464A"/>
    <w:rsid w:val="00E44664"/>
    <w:rsid w:val="00E447F8"/>
    <w:rsid w:val="00E44A64"/>
    <w:rsid w:val="00E45032"/>
    <w:rsid w:val="00E45234"/>
    <w:rsid w:val="00E453E7"/>
    <w:rsid w:val="00E45477"/>
    <w:rsid w:val="00E45542"/>
    <w:rsid w:val="00E45F6E"/>
    <w:rsid w:val="00E45F72"/>
    <w:rsid w:val="00E463B7"/>
    <w:rsid w:val="00E46757"/>
    <w:rsid w:val="00E472AB"/>
    <w:rsid w:val="00E4760D"/>
    <w:rsid w:val="00E479BC"/>
    <w:rsid w:val="00E47A1B"/>
    <w:rsid w:val="00E47CF7"/>
    <w:rsid w:val="00E47F30"/>
    <w:rsid w:val="00E50164"/>
    <w:rsid w:val="00E501C1"/>
    <w:rsid w:val="00E501D6"/>
    <w:rsid w:val="00E50736"/>
    <w:rsid w:val="00E50880"/>
    <w:rsid w:val="00E50910"/>
    <w:rsid w:val="00E509A3"/>
    <w:rsid w:val="00E50CB9"/>
    <w:rsid w:val="00E50CC7"/>
    <w:rsid w:val="00E50D30"/>
    <w:rsid w:val="00E513BC"/>
    <w:rsid w:val="00E51539"/>
    <w:rsid w:val="00E517F0"/>
    <w:rsid w:val="00E518E0"/>
    <w:rsid w:val="00E52350"/>
    <w:rsid w:val="00E52BAA"/>
    <w:rsid w:val="00E52BE0"/>
    <w:rsid w:val="00E52D55"/>
    <w:rsid w:val="00E52E66"/>
    <w:rsid w:val="00E52F0E"/>
    <w:rsid w:val="00E5305D"/>
    <w:rsid w:val="00E533EB"/>
    <w:rsid w:val="00E535C5"/>
    <w:rsid w:val="00E535E2"/>
    <w:rsid w:val="00E53782"/>
    <w:rsid w:val="00E53946"/>
    <w:rsid w:val="00E539CB"/>
    <w:rsid w:val="00E5417A"/>
    <w:rsid w:val="00E54E44"/>
    <w:rsid w:val="00E55362"/>
    <w:rsid w:val="00E55D8F"/>
    <w:rsid w:val="00E55E4F"/>
    <w:rsid w:val="00E55E8E"/>
    <w:rsid w:val="00E55F4A"/>
    <w:rsid w:val="00E55FA1"/>
    <w:rsid w:val="00E55FF5"/>
    <w:rsid w:val="00E560CC"/>
    <w:rsid w:val="00E56226"/>
    <w:rsid w:val="00E563B6"/>
    <w:rsid w:val="00E56753"/>
    <w:rsid w:val="00E567E8"/>
    <w:rsid w:val="00E56C36"/>
    <w:rsid w:val="00E576ED"/>
    <w:rsid w:val="00E57C2F"/>
    <w:rsid w:val="00E57C74"/>
    <w:rsid w:val="00E57FBA"/>
    <w:rsid w:val="00E603A7"/>
    <w:rsid w:val="00E6063C"/>
    <w:rsid w:val="00E60B02"/>
    <w:rsid w:val="00E61282"/>
    <w:rsid w:val="00E6133F"/>
    <w:rsid w:val="00E613D4"/>
    <w:rsid w:val="00E616D1"/>
    <w:rsid w:val="00E61791"/>
    <w:rsid w:val="00E619F7"/>
    <w:rsid w:val="00E61B7C"/>
    <w:rsid w:val="00E61CA6"/>
    <w:rsid w:val="00E62075"/>
    <w:rsid w:val="00E620FE"/>
    <w:rsid w:val="00E62C8C"/>
    <w:rsid w:val="00E62E33"/>
    <w:rsid w:val="00E62FEB"/>
    <w:rsid w:val="00E63081"/>
    <w:rsid w:val="00E63121"/>
    <w:rsid w:val="00E6334D"/>
    <w:rsid w:val="00E63809"/>
    <w:rsid w:val="00E64099"/>
    <w:rsid w:val="00E6424C"/>
    <w:rsid w:val="00E64257"/>
    <w:rsid w:val="00E6448C"/>
    <w:rsid w:val="00E646CD"/>
    <w:rsid w:val="00E64E3C"/>
    <w:rsid w:val="00E64E4B"/>
    <w:rsid w:val="00E64EFC"/>
    <w:rsid w:val="00E6536F"/>
    <w:rsid w:val="00E6540C"/>
    <w:rsid w:val="00E65BC4"/>
    <w:rsid w:val="00E65C5A"/>
    <w:rsid w:val="00E65D75"/>
    <w:rsid w:val="00E661F1"/>
    <w:rsid w:val="00E6642A"/>
    <w:rsid w:val="00E664D1"/>
    <w:rsid w:val="00E66515"/>
    <w:rsid w:val="00E66607"/>
    <w:rsid w:val="00E66654"/>
    <w:rsid w:val="00E66B0B"/>
    <w:rsid w:val="00E66B37"/>
    <w:rsid w:val="00E67034"/>
    <w:rsid w:val="00E6707E"/>
    <w:rsid w:val="00E670F9"/>
    <w:rsid w:val="00E67129"/>
    <w:rsid w:val="00E6713B"/>
    <w:rsid w:val="00E67172"/>
    <w:rsid w:val="00E67561"/>
    <w:rsid w:val="00E677E1"/>
    <w:rsid w:val="00E67B35"/>
    <w:rsid w:val="00E67B9E"/>
    <w:rsid w:val="00E67F92"/>
    <w:rsid w:val="00E70062"/>
    <w:rsid w:val="00E701B7"/>
    <w:rsid w:val="00E70339"/>
    <w:rsid w:val="00E70402"/>
    <w:rsid w:val="00E706C5"/>
    <w:rsid w:val="00E708B0"/>
    <w:rsid w:val="00E70C2B"/>
    <w:rsid w:val="00E70F73"/>
    <w:rsid w:val="00E71124"/>
    <w:rsid w:val="00E7138D"/>
    <w:rsid w:val="00E7153C"/>
    <w:rsid w:val="00E715C3"/>
    <w:rsid w:val="00E716B0"/>
    <w:rsid w:val="00E7187C"/>
    <w:rsid w:val="00E71BDF"/>
    <w:rsid w:val="00E71EE2"/>
    <w:rsid w:val="00E71F20"/>
    <w:rsid w:val="00E71FCC"/>
    <w:rsid w:val="00E72388"/>
    <w:rsid w:val="00E7271E"/>
    <w:rsid w:val="00E7278A"/>
    <w:rsid w:val="00E72AAC"/>
    <w:rsid w:val="00E72B2A"/>
    <w:rsid w:val="00E72C00"/>
    <w:rsid w:val="00E72DD0"/>
    <w:rsid w:val="00E72E75"/>
    <w:rsid w:val="00E7330C"/>
    <w:rsid w:val="00E73615"/>
    <w:rsid w:val="00E73A95"/>
    <w:rsid w:val="00E73B78"/>
    <w:rsid w:val="00E73C9F"/>
    <w:rsid w:val="00E73F76"/>
    <w:rsid w:val="00E743D6"/>
    <w:rsid w:val="00E74831"/>
    <w:rsid w:val="00E74D18"/>
    <w:rsid w:val="00E74F47"/>
    <w:rsid w:val="00E751F5"/>
    <w:rsid w:val="00E75204"/>
    <w:rsid w:val="00E75455"/>
    <w:rsid w:val="00E7549F"/>
    <w:rsid w:val="00E75A08"/>
    <w:rsid w:val="00E75A92"/>
    <w:rsid w:val="00E7600D"/>
    <w:rsid w:val="00E7607E"/>
    <w:rsid w:val="00E76378"/>
    <w:rsid w:val="00E767AB"/>
    <w:rsid w:val="00E76C59"/>
    <w:rsid w:val="00E76E28"/>
    <w:rsid w:val="00E7705C"/>
    <w:rsid w:val="00E77190"/>
    <w:rsid w:val="00E7726D"/>
    <w:rsid w:val="00E77412"/>
    <w:rsid w:val="00E77564"/>
    <w:rsid w:val="00E77637"/>
    <w:rsid w:val="00E778ED"/>
    <w:rsid w:val="00E77A69"/>
    <w:rsid w:val="00E800B7"/>
    <w:rsid w:val="00E800E9"/>
    <w:rsid w:val="00E80184"/>
    <w:rsid w:val="00E80482"/>
    <w:rsid w:val="00E81314"/>
    <w:rsid w:val="00E817C8"/>
    <w:rsid w:val="00E81ABA"/>
    <w:rsid w:val="00E81BB6"/>
    <w:rsid w:val="00E82139"/>
    <w:rsid w:val="00E828C2"/>
    <w:rsid w:val="00E829ED"/>
    <w:rsid w:val="00E83187"/>
    <w:rsid w:val="00E83190"/>
    <w:rsid w:val="00E831C2"/>
    <w:rsid w:val="00E8370C"/>
    <w:rsid w:val="00E83973"/>
    <w:rsid w:val="00E839F1"/>
    <w:rsid w:val="00E83AEF"/>
    <w:rsid w:val="00E83DC8"/>
    <w:rsid w:val="00E840C6"/>
    <w:rsid w:val="00E8416D"/>
    <w:rsid w:val="00E845C6"/>
    <w:rsid w:val="00E845D6"/>
    <w:rsid w:val="00E8477B"/>
    <w:rsid w:val="00E848C5"/>
    <w:rsid w:val="00E84BC6"/>
    <w:rsid w:val="00E84DD9"/>
    <w:rsid w:val="00E85019"/>
    <w:rsid w:val="00E850CE"/>
    <w:rsid w:val="00E85261"/>
    <w:rsid w:val="00E8553C"/>
    <w:rsid w:val="00E85B99"/>
    <w:rsid w:val="00E85B9F"/>
    <w:rsid w:val="00E85CB3"/>
    <w:rsid w:val="00E85D6F"/>
    <w:rsid w:val="00E86109"/>
    <w:rsid w:val="00E861DC"/>
    <w:rsid w:val="00E8620B"/>
    <w:rsid w:val="00E8635A"/>
    <w:rsid w:val="00E86387"/>
    <w:rsid w:val="00E863B9"/>
    <w:rsid w:val="00E864CE"/>
    <w:rsid w:val="00E86CCB"/>
    <w:rsid w:val="00E86EFA"/>
    <w:rsid w:val="00E87033"/>
    <w:rsid w:val="00E87142"/>
    <w:rsid w:val="00E87312"/>
    <w:rsid w:val="00E8783A"/>
    <w:rsid w:val="00E878FD"/>
    <w:rsid w:val="00E87A74"/>
    <w:rsid w:val="00E87D1E"/>
    <w:rsid w:val="00E87EEF"/>
    <w:rsid w:val="00E903C6"/>
    <w:rsid w:val="00E90681"/>
    <w:rsid w:val="00E906C2"/>
    <w:rsid w:val="00E9074B"/>
    <w:rsid w:val="00E9094B"/>
    <w:rsid w:val="00E90C9C"/>
    <w:rsid w:val="00E90F7D"/>
    <w:rsid w:val="00E9103C"/>
    <w:rsid w:val="00E9141D"/>
    <w:rsid w:val="00E91656"/>
    <w:rsid w:val="00E91806"/>
    <w:rsid w:val="00E920DF"/>
    <w:rsid w:val="00E92123"/>
    <w:rsid w:val="00E922DD"/>
    <w:rsid w:val="00E9249D"/>
    <w:rsid w:val="00E924B0"/>
    <w:rsid w:val="00E92563"/>
    <w:rsid w:val="00E9275B"/>
    <w:rsid w:val="00E92A18"/>
    <w:rsid w:val="00E92EBE"/>
    <w:rsid w:val="00E931AE"/>
    <w:rsid w:val="00E933D0"/>
    <w:rsid w:val="00E933EF"/>
    <w:rsid w:val="00E93526"/>
    <w:rsid w:val="00E93BFB"/>
    <w:rsid w:val="00E940D8"/>
    <w:rsid w:val="00E94124"/>
    <w:rsid w:val="00E94248"/>
    <w:rsid w:val="00E9447C"/>
    <w:rsid w:val="00E9497F"/>
    <w:rsid w:val="00E94A60"/>
    <w:rsid w:val="00E94B34"/>
    <w:rsid w:val="00E94FE4"/>
    <w:rsid w:val="00E9503D"/>
    <w:rsid w:val="00E95050"/>
    <w:rsid w:val="00E95099"/>
    <w:rsid w:val="00E95149"/>
    <w:rsid w:val="00E9544B"/>
    <w:rsid w:val="00E95510"/>
    <w:rsid w:val="00E956E9"/>
    <w:rsid w:val="00E9573D"/>
    <w:rsid w:val="00E959F7"/>
    <w:rsid w:val="00E95DA4"/>
    <w:rsid w:val="00E95E3B"/>
    <w:rsid w:val="00E95E78"/>
    <w:rsid w:val="00E95EDD"/>
    <w:rsid w:val="00E960FD"/>
    <w:rsid w:val="00E96416"/>
    <w:rsid w:val="00E9655B"/>
    <w:rsid w:val="00E966BC"/>
    <w:rsid w:val="00E96B63"/>
    <w:rsid w:val="00E96F0D"/>
    <w:rsid w:val="00E97303"/>
    <w:rsid w:val="00E973F3"/>
    <w:rsid w:val="00E97449"/>
    <w:rsid w:val="00E9748E"/>
    <w:rsid w:val="00E97513"/>
    <w:rsid w:val="00E979BA"/>
    <w:rsid w:val="00E97A10"/>
    <w:rsid w:val="00E97ACC"/>
    <w:rsid w:val="00E97C71"/>
    <w:rsid w:val="00E97DFE"/>
    <w:rsid w:val="00EA0114"/>
    <w:rsid w:val="00EA0144"/>
    <w:rsid w:val="00EA026E"/>
    <w:rsid w:val="00EA02EE"/>
    <w:rsid w:val="00EA052B"/>
    <w:rsid w:val="00EA0BBB"/>
    <w:rsid w:val="00EA0C69"/>
    <w:rsid w:val="00EA0FEF"/>
    <w:rsid w:val="00EA115D"/>
    <w:rsid w:val="00EA11D9"/>
    <w:rsid w:val="00EA1359"/>
    <w:rsid w:val="00EA1435"/>
    <w:rsid w:val="00EA161C"/>
    <w:rsid w:val="00EA1706"/>
    <w:rsid w:val="00EA1836"/>
    <w:rsid w:val="00EA1937"/>
    <w:rsid w:val="00EA1C1A"/>
    <w:rsid w:val="00EA1E42"/>
    <w:rsid w:val="00EA2278"/>
    <w:rsid w:val="00EA240F"/>
    <w:rsid w:val="00EA2A4B"/>
    <w:rsid w:val="00EA2C41"/>
    <w:rsid w:val="00EA2C65"/>
    <w:rsid w:val="00EA325C"/>
    <w:rsid w:val="00EA33D7"/>
    <w:rsid w:val="00EA33F5"/>
    <w:rsid w:val="00EA35D0"/>
    <w:rsid w:val="00EA3665"/>
    <w:rsid w:val="00EA376C"/>
    <w:rsid w:val="00EA37B5"/>
    <w:rsid w:val="00EA3846"/>
    <w:rsid w:val="00EA38FF"/>
    <w:rsid w:val="00EA39FE"/>
    <w:rsid w:val="00EA3B15"/>
    <w:rsid w:val="00EA3BCC"/>
    <w:rsid w:val="00EA3BFA"/>
    <w:rsid w:val="00EA3F91"/>
    <w:rsid w:val="00EA42B7"/>
    <w:rsid w:val="00EA4BAB"/>
    <w:rsid w:val="00EA4E53"/>
    <w:rsid w:val="00EA4F0F"/>
    <w:rsid w:val="00EA50B4"/>
    <w:rsid w:val="00EA56B0"/>
    <w:rsid w:val="00EA581E"/>
    <w:rsid w:val="00EA5956"/>
    <w:rsid w:val="00EA62FC"/>
    <w:rsid w:val="00EA6308"/>
    <w:rsid w:val="00EA6878"/>
    <w:rsid w:val="00EA69DF"/>
    <w:rsid w:val="00EA6B0C"/>
    <w:rsid w:val="00EA6BEB"/>
    <w:rsid w:val="00EA6CAC"/>
    <w:rsid w:val="00EA6D7C"/>
    <w:rsid w:val="00EA7586"/>
    <w:rsid w:val="00EA7C62"/>
    <w:rsid w:val="00EA7E26"/>
    <w:rsid w:val="00EB02D1"/>
    <w:rsid w:val="00EB03C4"/>
    <w:rsid w:val="00EB070F"/>
    <w:rsid w:val="00EB07A4"/>
    <w:rsid w:val="00EB07FC"/>
    <w:rsid w:val="00EB0836"/>
    <w:rsid w:val="00EB094F"/>
    <w:rsid w:val="00EB15AD"/>
    <w:rsid w:val="00EB16E9"/>
    <w:rsid w:val="00EB1817"/>
    <w:rsid w:val="00EB1C48"/>
    <w:rsid w:val="00EB1CC0"/>
    <w:rsid w:val="00EB1F76"/>
    <w:rsid w:val="00EB2133"/>
    <w:rsid w:val="00EB22FB"/>
    <w:rsid w:val="00EB2396"/>
    <w:rsid w:val="00EB2462"/>
    <w:rsid w:val="00EB25CF"/>
    <w:rsid w:val="00EB298B"/>
    <w:rsid w:val="00EB2B65"/>
    <w:rsid w:val="00EB2D2D"/>
    <w:rsid w:val="00EB2DA8"/>
    <w:rsid w:val="00EB382A"/>
    <w:rsid w:val="00EB3A66"/>
    <w:rsid w:val="00EB3BC4"/>
    <w:rsid w:val="00EB3C7F"/>
    <w:rsid w:val="00EB3C81"/>
    <w:rsid w:val="00EB3F97"/>
    <w:rsid w:val="00EB4071"/>
    <w:rsid w:val="00EB40AB"/>
    <w:rsid w:val="00EB40ED"/>
    <w:rsid w:val="00EB4258"/>
    <w:rsid w:val="00EB4356"/>
    <w:rsid w:val="00EB44BE"/>
    <w:rsid w:val="00EB4530"/>
    <w:rsid w:val="00EB45FB"/>
    <w:rsid w:val="00EB4710"/>
    <w:rsid w:val="00EB47F7"/>
    <w:rsid w:val="00EB487A"/>
    <w:rsid w:val="00EB4FA4"/>
    <w:rsid w:val="00EB50A1"/>
    <w:rsid w:val="00EB51AD"/>
    <w:rsid w:val="00EB5A13"/>
    <w:rsid w:val="00EB5D6D"/>
    <w:rsid w:val="00EB6026"/>
    <w:rsid w:val="00EB60CE"/>
    <w:rsid w:val="00EB6102"/>
    <w:rsid w:val="00EB62B9"/>
    <w:rsid w:val="00EB6379"/>
    <w:rsid w:val="00EB6F97"/>
    <w:rsid w:val="00EB71CA"/>
    <w:rsid w:val="00EB7494"/>
    <w:rsid w:val="00EB74CB"/>
    <w:rsid w:val="00EB76E8"/>
    <w:rsid w:val="00EB77A0"/>
    <w:rsid w:val="00EB7B63"/>
    <w:rsid w:val="00EB7BE9"/>
    <w:rsid w:val="00EC0381"/>
    <w:rsid w:val="00EC060A"/>
    <w:rsid w:val="00EC0641"/>
    <w:rsid w:val="00EC0A07"/>
    <w:rsid w:val="00EC118D"/>
    <w:rsid w:val="00EC1227"/>
    <w:rsid w:val="00EC186E"/>
    <w:rsid w:val="00EC1B53"/>
    <w:rsid w:val="00EC1D53"/>
    <w:rsid w:val="00EC2239"/>
    <w:rsid w:val="00EC25FE"/>
    <w:rsid w:val="00EC2676"/>
    <w:rsid w:val="00EC3041"/>
    <w:rsid w:val="00EC313F"/>
    <w:rsid w:val="00EC3D1C"/>
    <w:rsid w:val="00EC3D68"/>
    <w:rsid w:val="00EC3EF4"/>
    <w:rsid w:val="00EC424A"/>
    <w:rsid w:val="00EC43BA"/>
    <w:rsid w:val="00EC4BB7"/>
    <w:rsid w:val="00EC4D5B"/>
    <w:rsid w:val="00EC567E"/>
    <w:rsid w:val="00EC5973"/>
    <w:rsid w:val="00EC5B96"/>
    <w:rsid w:val="00EC60C0"/>
    <w:rsid w:val="00EC63DA"/>
    <w:rsid w:val="00EC64F5"/>
    <w:rsid w:val="00EC659D"/>
    <w:rsid w:val="00EC66A4"/>
    <w:rsid w:val="00EC66A8"/>
    <w:rsid w:val="00EC6EF9"/>
    <w:rsid w:val="00EC710F"/>
    <w:rsid w:val="00EC7206"/>
    <w:rsid w:val="00EC72E4"/>
    <w:rsid w:val="00EC7405"/>
    <w:rsid w:val="00EC75A0"/>
    <w:rsid w:val="00EC784A"/>
    <w:rsid w:val="00EC7C6F"/>
    <w:rsid w:val="00EC7D05"/>
    <w:rsid w:val="00ED0292"/>
    <w:rsid w:val="00ED02FC"/>
    <w:rsid w:val="00ED0310"/>
    <w:rsid w:val="00ED0384"/>
    <w:rsid w:val="00ED0A62"/>
    <w:rsid w:val="00ED0D95"/>
    <w:rsid w:val="00ED0E41"/>
    <w:rsid w:val="00ED0F32"/>
    <w:rsid w:val="00ED0FC6"/>
    <w:rsid w:val="00ED10A4"/>
    <w:rsid w:val="00ED1176"/>
    <w:rsid w:val="00ED13EF"/>
    <w:rsid w:val="00ED1404"/>
    <w:rsid w:val="00ED14CF"/>
    <w:rsid w:val="00ED19A1"/>
    <w:rsid w:val="00ED19AB"/>
    <w:rsid w:val="00ED1A2A"/>
    <w:rsid w:val="00ED1B0C"/>
    <w:rsid w:val="00ED1BA6"/>
    <w:rsid w:val="00ED1DEF"/>
    <w:rsid w:val="00ED1DFA"/>
    <w:rsid w:val="00ED2197"/>
    <w:rsid w:val="00ED2824"/>
    <w:rsid w:val="00ED3115"/>
    <w:rsid w:val="00ED3466"/>
    <w:rsid w:val="00ED3522"/>
    <w:rsid w:val="00ED3846"/>
    <w:rsid w:val="00ED3959"/>
    <w:rsid w:val="00ED39F8"/>
    <w:rsid w:val="00ED3AF2"/>
    <w:rsid w:val="00ED3D56"/>
    <w:rsid w:val="00ED4106"/>
    <w:rsid w:val="00ED45C0"/>
    <w:rsid w:val="00ED4800"/>
    <w:rsid w:val="00ED50E0"/>
    <w:rsid w:val="00ED5150"/>
    <w:rsid w:val="00ED574A"/>
    <w:rsid w:val="00ED57FB"/>
    <w:rsid w:val="00ED5E3F"/>
    <w:rsid w:val="00ED6278"/>
    <w:rsid w:val="00ED62F9"/>
    <w:rsid w:val="00ED65EB"/>
    <w:rsid w:val="00ED6C3D"/>
    <w:rsid w:val="00ED6E00"/>
    <w:rsid w:val="00ED7068"/>
    <w:rsid w:val="00ED7305"/>
    <w:rsid w:val="00ED7BC6"/>
    <w:rsid w:val="00ED7C29"/>
    <w:rsid w:val="00EE0588"/>
    <w:rsid w:val="00EE0BF9"/>
    <w:rsid w:val="00EE0C52"/>
    <w:rsid w:val="00EE0C8D"/>
    <w:rsid w:val="00EE0CCE"/>
    <w:rsid w:val="00EE1256"/>
    <w:rsid w:val="00EE165B"/>
    <w:rsid w:val="00EE1810"/>
    <w:rsid w:val="00EE1845"/>
    <w:rsid w:val="00EE19B0"/>
    <w:rsid w:val="00EE1C21"/>
    <w:rsid w:val="00EE1C51"/>
    <w:rsid w:val="00EE1EA7"/>
    <w:rsid w:val="00EE1EB2"/>
    <w:rsid w:val="00EE24C7"/>
    <w:rsid w:val="00EE254E"/>
    <w:rsid w:val="00EE25A7"/>
    <w:rsid w:val="00EE2957"/>
    <w:rsid w:val="00EE2C0A"/>
    <w:rsid w:val="00EE2CA5"/>
    <w:rsid w:val="00EE2FE1"/>
    <w:rsid w:val="00EE34F4"/>
    <w:rsid w:val="00EE3571"/>
    <w:rsid w:val="00EE361D"/>
    <w:rsid w:val="00EE3AA3"/>
    <w:rsid w:val="00EE3AF5"/>
    <w:rsid w:val="00EE3B0E"/>
    <w:rsid w:val="00EE3D30"/>
    <w:rsid w:val="00EE3E9E"/>
    <w:rsid w:val="00EE400A"/>
    <w:rsid w:val="00EE4086"/>
    <w:rsid w:val="00EE41AE"/>
    <w:rsid w:val="00EE464F"/>
    <w:rsid w:val="00EE51E3"/>
    <w:rsid w:val="00EE528C"/>
    <w:rsid w:val="00EE54E6"/>
    <w:rsid w:val="00EE5873"/>
    <w:rsid w:val="00EE59FB"/>
    <w:rsid w:val="00EE5BE9"/>
    <w:rsid w:val="00EE5C7C"/>
    <w:rsid w:val="00EE5D20"/>
    <w:rsid w:val="00EE5D92"/>
    <w:rsid w:val="00EE622C"/>
    <w:rsid w:val="00EE6370"/>
    <w:rsid w:val="00EE6573"/>
    <w:rsid w:val="00EE65C3"/>
    <w:rsid w:val="00EE6AFA"/>
    <w:rsid w:val="00EE6B9F"/>
    <w:rsid w:val="00EE6CEB"/>
    <w:rsid w:val="00EE6D84"/>
    <w:rsid w:val="00EE6E77"/>
    <w:rsid w:val="00EE6EC3"/>
    <w:rsid w:val="00EE70ED"/>
    <w:rsid w:val="00EE736B"/>
    <w:rsid w:val="00EE7674"/>
    <w:rsid w:val="00EE7693"/>
    <w:rsid w:val="00EE78D1"/>
    <w:rsid w:val="00EE790D"/>
    <w:rsid w:val="00EE7E59"/>
    <w:rsid w:val="00EF025A"/>
    <w:rsid w:val="00EF0442"/>
    <w:rsid w:val="00EF0493"/>
    <w:rsid w:val="00EF05E5"/>
    <w:rsid w:val="00EF0687"/>
    <w:rsid w:val="00EF0834"/>
    <w:rsid w:val="00EF0857"/>
    <w:rsid w:val="00EF0A60"/>
    <w:rsid w:val="00EF0A91"/>
    <w:rsid w:val="00EF0C41"/>
    <w:rsid w:val="00EF0DC2"/>
    <w:rsid w:val="00EF118B"/>
    <w:rsid w:val="00EF121B"/>
    <w:rsid w:val="00EF123D"/>
    <w:rsid w:val="00EF1465"/>
    <w:rsid w:val="00EF15AF"/>
    <w:rsid w:val="00EF196C"/>
    <w:rsid w:val="00EF2140"/>
    <w:rsid w:val="00EF26AB"/>
    <w:rsid w:val="00EF2B27"/>
    <w:rsid w:val="00EF2C14"/>
    <w:rsid w:val="00EF2D25"/>
    <w:rsid w:val="00EF2F6E"/>
    <w:rsid w:val="00EF3052"/>
    <w:rsid w:val="00EF33A5"/>
    <w:rsid w:val="00EF3A00"/>
    <w:rsid w:val="00EF3C90"/>
    <w:rsid w:val="00EF4844"/>
    <w:rsid w:val="00EF4863"/>
    <w:rsid w:val="00EF489F"/>
    <w:rsid w:val="00EF4C4F"/>
    <w:rsid w:val="00EF4C55"/>
    <w:rsid w:val="00EF4CBF"/>
    <w:rsid w:val="00EF51CE"/>
    <w:rsid w:val="00EF5292"/>
    <w:rsid w:val="00EF5393"/>
    <w:rsid w:val="00EF545A"/>
    <w:rsid w:val="00EF584E"/>
    <w:rsid w:val="00EF59BB"/>
    <w:rsid w:val="00EF59C5"/>
    <w:rsid w:val="00EF5A1D"/>
    <w:rsid w:val="00EF5E1F"/>
    <w:rsid w:val="00EF5EED"/>
    <w:rsid w:val="00EF62D0"/>
    <w:rsid w:val="00EF68DE"/>
    <w:rsid w:val="00EF6AAB"/>
    <w:rsid w:val="00EF6B48"/>
    <w:rsid w:val="00EF6CF6"/>
    <w:rsid w:val="00EF710B"/>
    <w:rsid w:val="00EF74C2"/>
    <w:rsid w:val="00EF768B"/>
    <w:rsid w:val="00EF7806"/>
    <w:rsid w:val="00EF78CD"/>
    <w:rsid w:val="00EF792C"/>
    <w:rsid w:val="00EF79C7"/>
    <w:rsid w:val="00EF7AAD"/>
    <w:rsid w:val="00EF7F3D"/>
    <w:rsid w:val="00F000FA"/>
    <w:rsid w:val="00F00457"/>
    <w:rsid w:val="00F00489"/>
    <w:rsid w:val="00F00758"/>
    <w:rsid w:val="00F01457"/>
    <w:rsid w:val="00F016B4"/>
    <w:rsid w:val="00F016B8"/>
    <w:rsid w:val="00F019C6"/>
    <w:rsid w:val="00F01A93"/>
    <w:rsid w:val="00F01C64"/>
    <w:rsid w:val="00F021F7"/>
    <w:rsid w:val="00F024BE"/>
    <w:rsid w:val="00F02568"/>
    <w:rsid w:val="00F02786"/>
    <w:rsid w:val="00F02F12"/>
    <w:rsid w:val="00F03041"/>
    <w:rsid w:val="00F032D1"/>
    <w:rsid w:val="00F03590"/>
    <w:rsid w:val="00F037EB"/>
    <w:rsid w:val="00F038B9"/>
    <w:rsid w:val="00F03946"/>
    <w:rsid w:val="00F03DC2"/>
    <w:rsid w:val="00F0426D"/>
    <w:rsid w:val="00F0436B"/>
    <w:rsid w:val="00F04B3A"/>
    <w:rsid w:val="00F04D4A"/>
    <w:rsid w:val="00F0501F"/>
    <w:rsid w:val="00F0506C"/>
    <w:rsid w:val="00F057DB"/>
    <w:rsid w:val="00F05D56"/>
    <w:rsid w:val="00F0620E"/>
    <w:rsid w:val="00F06335"/>
    <w:rsid w:val="00F06876"/>
    <w:rsid w:val="00F06B03"/>
    <w:rsid w:val="00F06BD1"/>
    <w:rsid w:val="00F06D6F"/>
    <w:rsid w:val="00F07120"/>
    <w:rsid w:val="00F07245"/>
    <w:rsid w:val="00F0759F"/>
    <w:rsid w:val="00F07AE7"/>
    <w:rsid w:val="00F1010C"/>
    <w:rsid w:val="00F10612"/>
    <w:rsid w:val="00F1083B"/>
    <w:rsid w:val="00F10A1C"/>
    <w:rsid w:val="00F10AD2"/>
    <w:rsid w:val="00F10C3A"/>
    <w:rsid w:val="00F10F4B"/>
    <w:rsid w:val="00F11126"/>
    <w:rsid w:val="00F114EA"/>
    <w:rsid w:val="00F11C98"/>
    <w:rsid w:val="00F11F10"/>
    <w:rsid w:val="00F12609"/>
    <w:rsid w:val="00F12616"/>
    <w:rsid w:val="00F1278A"/>
    <w:rsid w:val="00F12B01"/>
    <w:rsid w:val="00F12B71"/>
    <w:rsid w:val="00F12C5D"/>
    <w:rsid w:val="00F12C7B"/>
    <w:rsid w:val="00F13124"/>
    <w:rsid w:val="00F13417"/>
    <w:rsid w:val="00F13459"/>
    <w:rsid w:val="00F139C4"/>
    <w:rsid w:val="00F13AFF"/>
    <w:rsid w:val="00F13B5E"/>
    <w:rsid w:val="00F13D5C"/>
    <w:rsid w:val="00F13EFE"/>
    <w:rsid w:val="00F13F97"/>
    <w:rsid w:val="00F13FFF"/>
    <w:rsid w:val="00F140E5"/>
    <w:rsid w:val="00F145C2"/>
    <w:rsid w:val="00F145D2"/>
    <w:rsid w:val="00F14935"/>
    <w:rsid w:val="00F14CDF"/>
    <w:rsid w:val="00F15013"/>
    <w:rsid w:val="00F15057"/>
    <w:rsid w:val="00F151C9"/>
    <w:rsid w:val="00F1689C"/>
    <w:rsid w:val="00F1694A"/>
    <w:rsid w:val="00F16B0D"/>
    <w:rsid w:val="00F16CCF"/>
    <w:rsid w:val="00F16DA5"/>
    <w:rsid w:val="00F17212"/>
    <w:rsid w:val="00F174D2"/>
    <w:rsid w:val="00F17771"/>
    <w:rsid w:val="00F17946"/>
    <w:rsid w:val="00F17A86"/>
    <w:rsid w:val="00F17DC4"/>
    <w:rsid w:val="00F202BC"/>
    <w:rsid w:val="00F20571"/>
    <w:rsid w:val="00F2059C"/>
    <w:rsid w:val="00F20712"/>
    <w:rsid w:val="00F20958"/>
    <w:rsid w:val="00F20A51"/>
    <w:rsid w:val="00F20AC2"/>
    <w:rsid w:val="00F20B03"/>
    <w:rsid w:val="00F20C2D"/>
    <w:rsid w:val="00F20C4F"/>
    <w:rsid w:val="00F218BE"/>
    <w:rsid w:val="00F2196D"/>
    <w:rsid w:val="00F21B8D"/>
    <w:rsid w:val="00F21BC2"/>
    <w:rsid w:val="00F220DE"/>
    <w:rsid w:val="00F221B5"/>
    <w:rsid w:val="00F22A23"/>
    <w:rsid w:val="00F22DBE"/>
    <w:rsid w:val="00F22F43"/>
    <w:rsid w:val="00F2309F"/>
    <w:rsid w:val="00F2321C"/>
    <w:rsid w:val="00F235C8"/>
    <w:rsid w:val="00F23772"/>
    <w:rsid w:val="00F23822"/>
    <w:rsid w:val="00F23C49"/>
    <w:rsid w:val="00F23FC0"/>
    <w:rsid w:val="00F24140"/>
    <w:rsid w:val="00F241B2"/>
    <w:rsid w:val="00F24609"/>
    <w:rsid w:val="00F24648"/>
    <w:rsid w:val="00F24B64"/>
    <w:rsid w:val="00F24C76"/>
    <w:rsid w:val="00F24E1F"/>
    <w:rsid w:val="00F2523C"/>
    <w:rsid w:val="00F2571E"/>
    <w:rsid w:val="00F257DB"/>
    <w:rsid w:val="00F25920"/>
    <w:rsid w:val="00F25BAF"/>
    <w:rsid w:val="00F25D61"/>
    <w:rsid w:val="00F25DDB"/>
    <w:rsid w:val="00F260FF"/>
    <w:rsid w:val="00F2650F"/>
    <w:rsid w:val="00F26573"/>
    <w:rsid w:val="00F265F9"/>
    <w:rsid w:val="00F267B6"/>
    <w:rsid w:val="00F267F3"/>
    <w:rsid w:val="00F26B42"/>
    <w:rsid w:val="00F26B63"/>
    <w:rsid w:val="00F26C7A"/>
    <w:rsid w:val="00F27191"/>
    <w:rsid w:val="00F2719A"/>
    <w:rsid w:val="00F273FF"/>
    <w:rsid w:val="00F2748C"/>
    <w:rsid w:val="00F275CE"/>
    <w:rsid w:val="00F2762C"/>
    <w:rsid w:val="00F27755"/>
    <w:rsid w:val="00F27A48"/>
    <w:rsid w:val="00F27A73"/>
    <w:rsid w:val="00F27B0D"/>
    <w:rsid w:val="00F30199"/>
    <w:rsid w:val="00F3046D"/>
    <w:rsid w:val="00F3070B"/>
    <w:rsid w:val="00F30A29"/>
    <w:rsid w:val="00F30E02"/>
    <w:rsid w:val="00F31260"/>
    <w:rsid w:val="00F31BF1"/>
    <w:rsid w:val="00F31E80"/>
    <w:rsid w:val="00F32276"/>
    <w:rsid w:val="00F3231F"/>
    <w:rsid w:val="00F32370"/>
    <w:rsid w:val="00F32651"/>
    <w:rsid w:val="00F32907"/>
    <w:rsid w:val="00F32E91"/>
    <w:rsid w:val="00F333AA"/>
    <w:rsid w:val="00F33768"/>
    <w:rsid w:val="00F33984"/>
    <w:rsid w:val="00F33F13"/>
    <w:rsid w:val="00F33F63"/>
    <w:rsid w:val="00F3401A"/>
    <w:rsid w:val="00F34185"/>
    <w:rsid w:val="00F34484"/>
    <w:rsid w:val="00F34E92"/>
    <w:rsid w:val="00F34F3F"/>
    <w:rsid w:val="00F34FB1"/>
    <w:rsid w:val="00F35178"/>
    <w:rsid w:val="00F352AD"/>
    <w:rsid w:val="00F354A8"/>
    <w:rsid w:val="00F355A3"/>
    <w:rsid w:val="00F3572C"/>
    <w:rsid w:val="00F35A71"/>
    <w:rsid w:val="00F35F81"/>
    <w:rsid w:val="00F3610E"/>
    <w:rsid w:val="00F3620B"/>
    <w:rsid w:val="00F36366"/>
    <w:rsid w:val="00F364F4"/>
    <w:rsid w:val="00F366C5"/>
    <w:rsid w:val="00F3696B"/>
    <w:rsid w:val="00F36A16"/>
    <w:rsid w:val="00F36DF3"/>
    <w:rsid w:val="00F36E57"/>
    <w:rsid w:val="00F370C8"/>
    <w:rsid w:val="00F371F0"/>
    <w:rsid w:val="00F37210"/>
    <w:rsid w:val="00F37E42"/>
    <w:rsid w:val="00F40003"/>
    <w:rsid w:val="00F400A0"/>
    <w:rsid w:val="00F4044E"/>
    <w:rsid w:val="00F4052B"/>
    <w:rsid w:val="00F406E4"/>
    <w:rsid w:val="00F40AB9"/>
    <w:rsid w:val="00F40F49"/>
    <w:rsid w:val="00F40FBB"/>
    <w:rsid w:val="00F410A0"/>
    <w:rsid w:val="00F4127D"/>
    <w:rsid w:val="00F416CC"/>
    <w:rsid w:val="00F4171C"/>
    <w:rsid w:val="00F41750"/>
    <w:rsid w:val="00F419CB"/>
    <w:rsid w:val="00F41D8E"/>
    <w:rsid w:val="00F41DFE"/>
    <w:rsid w:val="00F41F75"/>
    <w:rsid w:val="00F42126"/>
    <w:rsid w:val="00F4224F"/>
    <w:rsid w:val="00F42317"/>
    <w:rsid w:val="00F4246D"/>
    <w:rsid w:val="00F425E8"/>
    <w:rsid w:val="00F429B3"/>
    <w:rsid w:val="00F42B6A"/>
    <w:rsid w:val="00F42E21"/>
    <w:rsid w:val="00F42EBA"/>
    <w:rsid w:val="00F42ED7"/>
    <w:rsid w:val="00F4304D"/>
    <w:rsid w:val="00F438FA"/>
    <w:rsid w:val="00F43A2A"/>
    <w:rsid w:val="00F43B7A"/>
    <w:rsid w:val="00F44056"/>
    <w:rsid w:val="00F44216"/>
    <w:rsid w:val="00F44233"/>
    <w:rsid w:val="00F44292"/>
    <w:rsid w:val="00F444B5"/>
    <w:rsid w:val="00F445C9"/>
    <w:rsid w:val="00F44634"/>
    <w:rsid w:val="00F4468C"/>
    <w:rsid w:val="00F44A3F"/>
    <w:rsid w:val="00F44ADD"/>
    <w:rsid w:val="00F44EA2"/>
    <w:rsid w:val="00F44FD8"/>
    <w:rsid w:val="00F45A73"/>
    <w:rsid w:val="00F45EE7"/>
    <w:rsid w:val="00F45EF8"/>
    <w:rsid w:val="00F460D6"/>
    <w:rsid w:val="00F464F0"/>
    <w:rsid w:val="00F4667F"/>
    <w:rsid w:val="00F467BE"/>
    <w:rsid w:val="00F46AD6"/>
    <w:rsid w:val="00F46D64"/>
    <w:rsid w:val="00F47153"/>
    <w:rsid w:val="00F4721D"/>
    <w:rsid w:val="00F47478"/>
    <w:rsid w:val="00F47CE4"/>
    <w:rsid w:val="00F47D30"/>
    <w:rsid w:val="00F47E86"/>
    <w:rsid w:val="00F50022"/>
    <w:rsid w:val="00F50C32"/>
    <w:rsid w:val="00F50F02"/>
    <w:rsid w:val="00F517C9"/>
    <w:rsid w:val="00F51C01"/>
    <w:rsid w:val="00F51F84"/>
    <w:rsid w:val="00F521AD"/>
    <w:rsid w:val="00F521B8"/>
    <w:rsid w:val="00F522B3"/>
    <w:rsid w:val="00F52847"/>
    <w:rsid w:val="00F529BC"/>
    <w:rsid w:val="00F53149"/>
    <w:rsid w:val="00F537AB"/>
    <w:rsid w:val="00F53ABA"/>
    <w:rsid w:val="00F53D05"/>
    <w:rsid w:val="00F53EEF"/>
    <w:rsid w:val="00F53F21"/>
    <w:rsid w:val="00F53FE1"/>
    <w:rsid w:val="00F5415B"/>
    <w:rsid w:val="00F54299"/>
    <w:rsid w:val="00F546FF"/>
    <w:rsid w:val="00F5471A"/>
    <w:rsid w:val="00F547FB"/>
    <w:rsid w:val="00F54AB8"/>
    <w:rsid w:val="00F54F9E"/>
    <w:rsid w:val="00F5515B"/>
    <w:rsid w:val="00F55195"/>
    <w:rsid w:val="00F55748"/>
    <w:rsid w:val="00F5574D"/>
    <w:rsid w:val="00F55948"/>
    <w:rsid w:val="00F55A30"/>
    <w:rsid w:val="00F55B3B"/>
    <w:rsid w:val="00F5607D"/>
    <w:rsid w:val="00F5686D"/>
    <w:rsid w:val="00F5687F"/>
    <w:rsid w:val="00F57040"/>
    <w:rsid w:val="00F571E1"/>
    <w:rsid w:val="00F573B3"/>
    <w:rsid w:val="00F57792"/>
    <w:rsid w:val="00F57801"/>
    <w:rsid w:val="00F57BE1"/>
    <w:rsid w:val="00F57C85"/>
    <w:rsid w:val="00F6003A"/>
    <w:rsid w:val="00F60C84"/>
    <w:rsid w:val="00F60C8A"/>
    <w:rsid w:val="00F60E5C"/>
    <w:rsid w:val="00F60E62"/>
    <w:rsid w:val="00F60FDD"/>
    <w:rsid w:val="00F6108A"/>
    <w:rsid w:val="00F613E7"/>
    <w:rsid w:val="00F61401"/>
    <w:rsid w:val="00F6163B"/>
    <w:rsid w:val="00F6171F"/>
    <w:rsid w:val="00F618FF"/>
    <w:rsid w:val="00F61E18"/>
    <w:rsid w:val="00F61E89"/>
    <w:rsid w:val="00F61F15"/>
    <w:rsid w:val="00F61FCE"/>
    <w:rsid w:val="00F6216D"/>
    <w:rsid w:val="00F6239F"/>
    <w:rsid w:val="00F62857"/>
    <w:rsid w:val="00F62BB8"/>
    <w:rsid w:val="00F62BE1"/>
    <w:rsid w:val="00F62CDC"/>
    <w:rsid w:val="00F62D7B"/>
    <w:rsid w:val="00F631E4"/>
    <w:rsid w:val="00F63264"/>
    <w:rsid w:val="00F63A74"/>
    <w:rsid w:val="00F63C42"/>
    <w:rsid w:val="00F63D25"/>
    <w:rsid w:val="00F64070"/>
    <w:rsid w:val="00F640C6"/>
    <w:rsid w:val="00F6413F"/>
    <w:rsid w:val="00F64474"/>
    <w:rsid w:val="00F648F6"/>
    <w:rsid w:val="00F64CB4"/>
    <w:rsid w:val="00F64D50"/>
    <w:rsid w:val="00F64D82"/>
    <w:rsid w:val="00F64EB2"/>
    <w:rsid w:val="00F650E2"/>
    <w:rsid w:val="00F65465"/>
    <w:rsid w:val="00F654EF"/>
    <w:rsid w:val="00F6563D"/>
    <w:rsid w:val="00F658A2"/>
    <w:rsid w:val="00F6594D"/>
    <w:rsid w:val="00F65990"/>
    <w:rsid w:val="00F65B8D"/>
    <w:rsid w:val="00F660B6"/>
    <w:rsid w:val="00F66C44"/>
    <w:rsid w:val="00F66E21"/>
    <w:rsid w:val="00F66EE5"/>
    <w:rsid w:val="00F67721"/>
    <w:rsid w:val="00F67866"/>
    <w:rsid w:val="00F6790F"/>
    <w:rsid w:val="00F67B21"/>
    <w:rsid w:val="00F701C2"/>
    <w:rsid w:val="00F70297"/>
    <w:rsid w:val="00F70A50"/>
    <w:rsid w:val="00F70EF3"/>
    <w:rsid w:val="00F71306"/>
    <w:rsid w:val="00F71554"/>
    <w:rsid w:val="00F7196F"/>
    <w:rsid w:val="00F71A26"/>
    <w:rsid w:val="00F725C6"/>
    <w:rsid w:val="00F7294C"/>
    <w:rsid w:val="00F72BD1"/>
    <w:rsid w:val="00F72FD8"/>
    <w:rsid w:val="00F7330E"/>
    <w:rsid w:val="00F733D2"/>
    <w:rsid w:val="00F7347F"/>
    <w:rsid w:val="00F73858"/>
    <w:rsid w:val="00F739E2"/>
    <w:rsid w:val="00F73B6D"/>
    <w:rsid w:val="00F73C59"/>
    <w:rsid w:val="00F73C62"/>
    <w:rsid w:val="00F740AE"/>
    <w:rsid w:val="00F7411E"/>
    <w:rsid w:val="00F742B3"/>
    <w:rsid w:val="00F742D1"/>
    <w:rsid w:val="00F743E8"/>
    <w:rsid w:val="00F7456A"/>
    <w:rsid w:val="00F745DB"/>
    <w:rsid w:val="00F745E6"/>
    <w:rsid w:val="00F74916"/>
    <w:rsid w:val="00F74C9D"/>
    <w:rsid w:val="00F74D8F"/>
    <w:rsid w:val="00F74DF3"/>
    <w:rsid w:val="00F74E7A"/>
    <w:rsid w:val="00F74E82"/>
    <w:rsid w:val="00F75168"/>
    <w:rsid w:val="00F751F8"/>
    <w:rsid w:val="00F754E6"/>
    <w:rsid w:val="00F75836"/>
    <w:rsid w:val="00F75886"/>
    <w:rsid w:val="00F75B14"/>
    <w:rsid w:val="00F75E5C"/>
    <w:rsid w:val="00F7606E"/>
    <w:rsid w:val="00F7661A"/>
    <w:rsid w:val="00F766D6"/>
    <w:rsid w:val="00F7670D"/>
    <w:rsid w:val="00F76755"/>
    <w:rsid w:val="00F76ADA"/>
    <w:rsid w:val="00F76C93"/>
    <w:rsid w:val="00F76E32"/>
    <w:rsid w:val="00F76E60"/>
    <w:rsid w:val="00F7708B"/>
    <w:rsid w:val="00F77105"/>
    <w:rsid w:val="00F7711B"/>
    <w:rsid w:val="00F772BB"/>
    <w:rsid w:val="00F7771C"/>
    <w:rsid w:val="00F77936"/>
    <w:rsid w:val="00F77BAB"/>
    <w:rsid w:val="00F77D4C"/>
    <w:rsid w:val="00F80271"/>
    <w:rsid w:val="00F805B4"/>
    <w:rsid w:val="00F80CC1"/>
    <w:rsid w:val="00F810CF"/>
    <w:rsid w:val="00F811A0"/>
    <w:rsid w:val="00F815D4"/>
    <w:rsid w:val="00F815FE"/>
    <w:rsid w:val="00F818F3"/>
    <w:rsid w:val="00F81B84"/>
    <w:rsid w:val="00F822EF"/>
    <w:rsid w:val="00F825AD"/>
    <w:rsid w:val="00F829B2"/>
    <w:rsid w:val="00F82A11"/>
    <w:rsid w:val="00F8371E"/>
    <w:rsid w:val="00F83759"/>
    <w:rsid w:val="00F8382B"/>
    <w:rsid w:val="00F83CFB"/>
    <w:rsid w:val="00F83F58"/>
    <w:rsid w:val="00F840C5"/>
    <w:rsid w:val="00F842A6"/>
    <w:rsid w:val="00F8444A"/>
    <w:rsid w:val="00F84451"/>
    <w:rsid w:val="00F84469"/>
    <w:rsid w:val="00F84747"/>
    <w:rsid w:val="00F84A92"/>
    <w:rsid w:val="00F84AC4"/>
    <w:rsid w:val="00F84AF8"/>
    <w:rsid w:val="00F84C94"/>
    <w:rsid w:val="00F84CF9"/>
    <w:rsid w:val="00F84D9A"/>
    <w:rsid w:val="00F85496"/>
    <w:rsid w:val="00F85524"/>
    <w:rsid w:val="00F85575"/>
    <w:rsid w:val="00F859D7"/>
    <w:rsid w:val="00F86342"/>
    <w:rsid w:val="00F868D8"/>
    <w:rsid w:val="00F869FC"/>
    <w:rsid w:val="00F86C8C"/>
    <w:rsid w:val="00F86D2A"/>
    <w:rsid w:val="00F870FB"/>
    <w:rsid w:val="00F87614"/>
    <w:rsid w:val="00F878D8"/>
    <w:rsid w:val="00F87AB7"/>
    <w:rsid w:val="00F87C58"/>
    <w:rsid w:val="00F87FC9"/>
    <w:rsid w:val="00F90730"/>
    <w:rsid w:val="00F90942"/>
    <w:rsid w:val="00F90A43"/>
    <w:rsid w:val="00F90D3D"/>
    <w:rsid w:val="00F910FF"/>
    <w:rsid w:val="00F9120C"/>
    <w:rsid w:val="00F91354"/>
    <w:rsid w:val="00F91483"/>
    <w:rsid w:val="00F91972"/>
    <w:rsid w:val="00F91E47"/>
    <w:rsid w:val="00F9238D"/>
    <w:rsid w:val="00F92498"/>
    <w:rsid w:val="00F92532"/>
    <w:rsid w:val="00F929BC"/>
    <w:rsid w:val="00F92BCC"/>
    <w:rsid w:val="00F92BF7"/>
    <w:rsid w:val="00F92C60"/>
    <w:rsid w:val="00F92C8C"/>
    <w:rsid w:val="00F92D40"/>
    <w:rsid w:val="00F9340F"/>
    <w:rsid w:val="00F9397E"/>
    <w:rsid w:val="00F93C6E"/>
    <w:rsid w:val="00F94286"/>
    <w:rsid w:val="00F94313"/>
    <w:rsid w:val="00F946CA"/>
    <w:rsid w:val="00F947F6"/>
    <w:rsid w:val="00F94ACE"/>
    <w:rsid w:val="00F94F1D"/>
    <w:rsid w:val="00F9505A"/>
    <w:rsid w:val="00F9509A"/>
    <w:rsid w:val="00F95262"/>
    <w:rsid w:val="00F9533F"/>
    <w:rsid w:val="00F9561A"/>
    <w:rsid w:val="00F958E0"/>
    <w:rsid w:val="00F95ABF"/>
    <w:rsid w:val="00F95F58"/>
    <w:rsid w:val="00F961BF"/>
    <w:rsid w:val="00F9648D"/>
    <w:rsid w:val="00F96A49"/>
    <w:rsid w:val="00F96B18"/>
    <w:rsid w:val="00F96E51"/>
    <w:rsid w:val="00F97654"/>
    <w:rsid w:val="00F97697"/>
    <w:rsid w:val="00F976E5"/>
    <w:rsid w:val="00F977FF"/>
    <w:rsid w:val="00F9785B"/>
    <w:rsid w:val="00F97A04"/>
    <w:rsid w:val="00FA0359"/>
    <w:rsid w:val="00FA0529"/>
    <w:rsid w:val="00FA094C"/>
    <w:rsid w:val="00FA0A7A"/>
    <w:rsid w:val="00FA0B22"/>
    <w:rsid w:val="00FA100C"/>
    <w:rsid w:val="00FA118E"/>
    <w:rsid w:val="00FA19DF"/>
    <w:rsid w:val="00FA1E0E"/>
    <w:rsid w:val="00FA1F3F"/>
    <w:rsid w:val="00FA2052"/>
    <w:rsid w:val="00FA20C6"/>
    <w:rsid w:val="00FA21F9"/>
    <w:rsid w:val="00FA256B"/>
    <w:rsid w:val="00FA2C3E"/>
    <w:rsid w:val="00FA2F3E"/>
    <w:rsid w:val="00FA3918"/>
    <w:rsid w:val="00FA39AA"/>
    <w:rsid w:val="00FA3C5A"/>
    <w:rsid w:val="00FA3C94"/>
    <w:rsid w:val="00FA3F32"/>
    <w:rsid w:val="00FA4056"/>
    <w:rsid w:val="00FA416B"/>
    <w:rsid w:val="00FA42FF"/>
    <w:rsid w:val="00FA4495"/>
    <w:rsid w:val="00FA4683"/>
    <w:rsid w:val="00FA4782"/>
    <w:rsid w:val="00FA4839"/>
    <w:rsid w:val="00FA4AE8"/>
    <w:rsid w:val="00FA4D0D"/>
    <w:rsid w:val="00FA4E2B"/>
    <w:rsid w:val="00FA50B1"/>
    <w:rsid w:val="00FA5395"/>
    <w:rsid w:val="00FA53C5"/>
    <w:rsid w:val="00FA597A"/>
    <w:rsid w:val="00FA5C14"/>
    <w:rsid w:val="00FA5DBD"/>
    <w:rsid w:val="00FA620B"/>
    <w:rsid w:val="00FA6541"/>
    <w:rsid w:val="00FA66D2"/>
    <w:rsid w:val="00FA69DD"/>
    <w:rsid w:val="00FA6A27"/>
    <w:rsid w:val="00FA7418"/>
    <w:rsid w:val="00FA75D8"/>
    <w:rsid w:val="00FA76B6"/>
    <w:rsid w:val="00FA79B8"/>
    <w:rsid w:val="00FA7B5D"/>
    <w:rsid w:val="00FA7CCB"/>
    <w:rsid w:val="00FA7E65"/>
    <w:rsid w:val="00FB03FE"/>
    <w:rsid w:val="00FB05A4"/>
    <w:rsid w:val="00FB0A7B"/>
    <w:rsid w:val="00FB0AD5"/>
    <w:rsid w:val="00FB1168"/>
    <w:rsid w:val="00FB1402"/>
    <w:rsid w:val="00FB1530"/>
    <w:rsid w:val="00FB1558"/>
    <w:rsid w:val="00FB1610"/>
    <w:rsid w:val="00FB1A68"/>
    <w:rsid w:val="00FB1BC9"/>
    <w:rsid w:val="00FB2026"/>
    <w:rsid w:val="00FB2222"/>
    <w:rsid w:val="00FB23E1"/>
    <w:rsid w:val="00FB266F"/>
    <w:rsid w:val="00FB276E"/>
    <w:rsid w:val="00FB2A6C"/>
    <w:rsid w:val="00FB2E58"/>
    <w:rsid w:val="00FB3395"/>
    <w:rsid w:val="00FB33A8"/>
    <w:rsid w:val="00FB3672"/>
    <w:rsid w:val="00FB36E4"/>
    <w:rsid w:val="00FB3E03"/>
    <w:rsid w:val="00FB3E3F"/>
    <w:rsid w:val="00FB4237"/>
    <w:rsid w:val="00FB4922"/>
    <w:rsid w:val="00FB4CE0"/>
    <w:rsid w:val="00FB5123"/>
    <w:rsid w:val="00FB51C7"/>
    <w:rsid w:val="00FB5265"/>
    <w:rsid w:val="00FB56B7"/>
    <w:rsid w:val="00FB5850"/>
    <w:rsid w:val="00FB5917"/>
    <w:rsid w:val="00FB594E"/>
    <w:rsid w:val="00FB59E9"/>
    <w:rsid w:val="00FB5DE4"/>
    <w:rsid w:val="00FB604A"/>
    <w:rsid w:val="00FB625D"/>
    <w:rsid w:val="00FB6284"/>
    <w:rsid w:val="00FB64D9"/>
    <w:rsid w:val="00FB6DEF"/>
    <w:rsid w:val="00FB6E13"/>
    <w:rsid w:val="00FB6E95"/>
    <w:rsid w:val="00FB6EE2"/>
    <w:rsid w:val="00FB6F51"/>
    <w:rsid w:val="00FB7505"/>
    <w:rsid w:val="00FB7654"/>
    <w:rsid w:val="00FB7C84"/>
    <w:rsid w:val="00FB7D05"/>
    <w:rsid w:val="00FB7E04"/>
    <w:rsid w:val="00FB7FA3"/>
    <w:rsid w:val="00FC006D"/>
    <w:rsid w:val="00FC02A1"/>
    <w:rsid w:val="00FC063F"/>
    <w:rsid w:val="00FC0DD4"/>
    <w:rsid w:val="00FC0DF0"/>
    <w:rsid w:val="00FC0E69"/>
    <w:rsid w:val="00FC10E2"/>
    <w:rsid w:val="00FC1268"/>
    <w:rsid w:val="00FC135F"/>
    <w:rsid w:val="00FC17DB"/>
    <w:rsid w:val="00FC1A73"/>
    <w:rsid w:val="00FC1B49"/>
    <w:rsid w:val="00FC1E69"/>
    <w:rsid w:val="00FC2069"/>
    <w:rsid w:val="00FC2393"/>
    <w:rsid w:val="00FC2919"/>
    <w:rsid w:val="00FC2985"/>
    <w:rsid w:val="00FC3183"/>
    <w:rsid w:val="00FC3377"/>
    <w:rsid w:val="00FC3392"/>
    <w:rsid w:val="00FC364E"/>
    <w:rsid w:val="00FC36EF"/>
    <w:rsid w:val="00FC39E4"/>
    <w:rsid w:val="00FC3B66"/>
    <w:rsid w:val="00FC3C44"/>
    <w:rsid w:val="00FC3E94"/>
    <w:rsid w:val="00FC4063"/>
    <w:rsid w:val="00FC4895"/>
    <w:rsid w:val="00FC4A2D"/>
    <w:rsid w:val="00FC4D2A"/>
    <w:rsid w:val="00FC4E09"/>
    <w:rsid w:val="00FC50A9"/>
    <w:rsid w:val="00FC50DB"/>
    <w:rsid w:val="00FC511D"/>
    <w:rsid w:val="00FC511E"/>
    <w:rsid w:val="00FC5132"/>
    <w:rsid w:val="00FC58E7"/>
    <w:rsid w:val="00FC595F"/>
    <w:rsid w:val="00FC5B0C"/>
    <w:rsid w:val="00FC5B0D"/>
    <w:rsid w:val="00FC6067"/>
    <w:rsid w:val="00FC613B"/>
    <w:rsid w:val="00FC6251"/>
    <w:rsid w:val="00FC6467"/>
    <w:rsid w:val="00FC6943"/>
    <w:rsid w:val="00FC6C67"/>
    <w:rsid w:val="00FC6F3B"/>
    <w:rsid w:val="00FC7262"/>
    <w:rsid w:val="00FC743D"/>
    <w:rsid w:val="00FC7962"/>
    <w:rsid w:val="00FC7C41"/>
    <w:rsid w:val="00FC7F87"/>
    <w:rsid w:val="00FD01F8"/>
    <w:rsid w:val="00FD0288"/>
    <w:rsid w:val="00FD056B"/>
    <w:rsid w:val="00FD0C0E"/>
    <w:rsid w:val="00FD0CDA"/>
    <w:rsid w:val="00FD0F1E"/>
    <w:rsid w:val="00FD1097"/>
    <w:rsid w:val="00FD157A"/>
    <w:rsid w:val="00FD1963"/>
    <w:rsid w:val="00FD1EF5"/>
    <w:rsid w:val="00FD21B5"/>
    <w:rsid w:val="00FD2327"/>
    <w:rsid w:val="00FD2495"/>
    <w:rsid w:val="00FD274B"/>
    <w:rsid w:val="00FD2899"/>
    <w:rsid w:val="00FD2CFD"/>
    <w:rsid w:val="00FD2D98"/>
    <w:rsid w:val="00FD2E3A"/>
    <w:rsid w:val="00FD2E8E"/>
    <w:rsid w:val="00FD3659"/>
    <w:rsid w:val="00FD393C"/>
    <w:rsid w:val="00FD3DD7"/>
    <w:rsid w:val="00FD3F52"/>
    <w:rsid w:val="00FD41C3"/>
    <w:rsid w:val="00FD42A8"/>
    <w:rsid w:val="00FD46F1"/>
    <w:rsid w:val="00FD49CF"/>
    <w:rsid w:val="00FD4A8C"/>
    <w:rsid w:val="00FD4B50"/>
    <w:rsid w:val="00FD4C2C"/>
    <w:rsid w:val="00FD4C5F"/>
    <w:rsid w:val="00FD51EB"/>
    <w:rsid w:val="00FD52AE"/>
    <w:rsid w:val="00FD5425"/>
    <w:rsid w:val="00FD550D"/>
    <w:rsid w:val="00FD5589"/>
    <w:rsid w:val="00FD59D4"/>
    <w:rsid w:val="00FD5B86"/>
    <w:rsid w:val="00FD5BF5"/>
    <w:rsid w:val="00FD5C04"/>
    <w:rsid w:val="00FD5C98"/>
    <w:rsid w:val="00FD5DF8"/>
    <w:rsid w:val="00FD632B"/>
    <w:rsid w:val="00FD65ED"/>
    <w:rsid w:val="00FD66CD"/>
    <w:rsid w:val="00FD68B0"/>
    <w:rsid w:val="00FD69B4"/>
    <w:rsid w:val="00FD6A22"/>
    <w:rsid w:val="00FD6D6F"/>
    <w:rsid w:val="00FD6E34"/>
    <w:rsid w:val="00FD70D3"/>
    <w:rsid w:val="00FD7179"/>
    <w:rsid w:val="00FD7290"/>
    <w:rsid w:val="00FD733D"/>
    <w:rsid w:val="00FD755B"/>
    <w:rsid w:val="00FD762B"/>
    <w:rsid w:val="00FD76DF"/>
    <w:rsid w:val="00FD7892"/>
    <w:rsid w:val="00FD7AFD"/>
    <w:rsid w:val="00FD7B33"/>
    <w:rsid w:val="00FD7B97"/>
    <w:rsid w:val="00FD7C91"/>
    <w:rsid w:val="00FD7D55"/>
    <w:rsid w:val="00FE0BB6"/>
    <w:rsid w:val="00FE0BCA"/>
    <w:rsid w:val="00FE0D61"/>
    <w:rsid w:val="00FE0F7C"/>
    <w:rsid w:val="00FE1175"/>
    <w:rsid w:val="00FE14FA"/>
    <w:rsid w:val="00FE156F"/>
    <w:rsid w:val="00FE1696"/>
    <w:rsid w:val="00FE1785"/>
    <w:rsid w:val="00FE1863"/>
    <w:rsid w:val="00FE186A"/>
    <w:rsid w:val="00FE192C"/>
    <w:rsid w:val="00FE1B6C"/>
    <w:rsid w:val="00FE1B9B"/>
    <w:rsid w:val="00FE1D85"/>
    <w:rsid w:val="00FE1F0F"/>
    <w:rsid w:val="00FE20E2"/>
    <w:rsid w:val="00FE245B"/>
    <w:rsid w:val="00FE24A2"/>
    <w:rsid w:val="00FE254E"/>
    <w:rsid w:val="00FE267A"/>
    <w:rsid w:val="00FE2832"/>
    <w:rsid w:val="00FE291B"/>
    <w:rsid w:val="00FE2CB2"/>
    <w:rsid w:val="00FE2EC3"/>
    <w:rsid w:val="00FE31C1"/>
    <w:rsid w:val="00FE341F"/>
    <w:rsid w:val="00FE3734"/>
    <w:rsid w:val="00FE3C88"/>
    <w:rsid w:val="00FE4086"/>
    <w:rsid w:val="00FE42F4"/>
    <w:rsid w:val="00FE451C"/>
    <w:rsid w:val="00FE47E0"/>
    <w:rsid w:val="00FE5244"/>
    <w:rsid w:val="00FE569A"/>
    <w:rsid w:val="00FE5903"/>
    <w:rsid w:val="00FE5CAB"/>
    <w:rsid w:val="00FE5CBE"/>
    <w:rsid w:val="00FE5D0A"/>
    <w:rsid w:val="00FE5EEE"/>
    <w:rsid w:val="00FE6136"/>
    <w:rsid w:val="00FE623F"/>
    <w:rsid w:val="00FE65CC"/>
    <w:rsid w:val="00FE67FD"/>
    <w:rsid w:val="00FE6973"/>
    <w:rsid w:val="00FE6A1E"/>
    <w:rsid w:val="00FE6B95"/>
    <w:rsid w:val="00FE7048"/>
    <w:rsid w:val="00FE70D2"/>
    <w:rsid w:val="00FE72AB"/>
    <w:rsid w:val="00FE74AC"/>
    <w:rsid w:val="00FE768F"/>
    <w:rsid w:val="00FE7930"/>
    <w:rsid w:val="00FE7BF9"/>
    <w:rsid w:val="00FE7C46"/>
    <w:rsid w:val="00FF0311"/>
    <w:rsid w:val="00FF0552"/>
    <w:rsid w:val="00FF06B6"/>
    <w:rsid w:val="00FF0A7C"/>
    <w:rsid w:val="00FF0AC4"/>
    <w:rsid w:val="00FF0BE0"/>
    <w:rsid w:val="00FF1256"/>
    <w:rsid w:val="00FF15C5"/>
    <w:rsid w:val="00FF1A6B"/>
    <w:rsid w:val="00FF1CFF"/>
    <w:rsid w:val="00FF1E04"/>
    <w:rsid w:val="00FF1E46"/>
    <w:rsid w:val="00FF1FF3"/>
    <w:rsid w:val="00FF200A"/>
    <w:rsid w:val="00FF2104"/>
    <w:rsid w:val="00FF250B"/>
    <w:rsid w:val="00FF25B5"/>
    <w:rsid w:val="00FF25C5"/>
    <w:rsid w:val="00FF2D2E"/>
    <w:rsid w:val="00FF34B3"/>
    <w:rsid w:val="00FF3746"/>
    <w:rsid w:val="00FF39C4"/>
    <w:rsid w:val="00FF3A2B"/>
    <w:rsid w:val="00FF3D36"/>
    <w:rsid w:val="00FF4595"/>
    <w:rsid w:val="00FF4805"/>
    <w:rsid w:val="00FF4809"/>
    <w:rsid w:val="00FF48F2"/>
    <w:rsid w:val="00FF4A9F"/>
    <w:rsid w:val="00FF4ACE"/>
    <w:rsid w:val="00FF4DC8"/>
    <w:rsid w:val="00FF5286"/>
    <w:rsid w:val="00FF54B4"/>
    <w:rsid w:val="00FF5673"/>
    <w:rsid w:val="00FF575C"/>
    <w:rsid w:val="00FF5969"/>
    <w:rsid w:val="00FF5B75"/>
    <w:rsid w:val="00FF5D61"/>
    <w:rsid w:val="00FF5E03"/>
    <w:rsid w:val="00FF5F8D"/>
    <w:rsid w:val="00FF600A"/>
    <w:rsid w:val="00FF64BF"/>
    <w:rsid w:val="00FF650E"/>
    <w:rsid w:val="00FF655F"/>
    <w:rsid w:val="00FF660B"/>
    <w:rsid w:val="00FF6AA7"/>
    <w:rsid w:val="00FF6BDF"/>
    <w:rsid w:val="00FF6CE0"/>
    <w:rsid w:val="00FF7699"/>
    <w:rsid w:val="00FF77A8"/>
    <w:rsid w:val="00FF7DD4"/>
    <w:rsid w:val="01003918"/>
    <w:rsid w:val="013496E4"/>
    <w:rsid w:val="01563394"/>
    <w:rsid w:val="016560A1"/>
    <w:rsid w:val="03040915"/>
    <w:rsid w:val="03588AE7"/>
    <w:rsid w:val="03AA36BB"/>
    <w:rsid w:val="03B7B7BB"/>
    <w:rsid w:val="04391E2A"/>
    <w:rsid w:val="045BF51A"/>
    <w:rsid w:val="04BE444D"/>
    <w:rsid w:val="0579ACAD"/>
    <w:rsid w:val="05EA3078"/>
    <w:rsid w:val="071532C2"/>
    <w:rsid w:val="07577FA0"/>
    <w:rsid w:val="07A5920A"/>
    <w:rsid w:val="0810DD71"/>
    <w:rsid w:val="099CF106"/>
    <w:rsid w:val="09A27E0B"/>
    <w:rsid w:val="0A017ED2"/>
    <w:rsid w:val="0A17DC25"/>
    <w:rsid w:val="0A18D844"/>
    <w:rsid w:val="0B3D3ED6"/>
    <w:rsid w:val="0C87C3DA"/>
    <w:rsid w:val="0CC7F56C"/>
    <w:rsid w:val="0CEF0F6E"/>
    <w:rsid w:val="0CF02172"/>
    <w:rsid w:val="0D223A43"/>
    <w:rsid w:val="0D4091EC"/>
    <w:rsid w:val="0DC2413A"/>
    <w:rsid w:val="0E4E8BEA"/>
    <w:rsid w:val="0EC83B23"/>
    <w:rsid w:val="0EF230AB"/>
    <w:rsid w:val="1051A1AA"/>
    <w:rsid w:val="114DB8CC"/>
    <w:rsid w:val="117D6003"/>
    <w:rsid w:val="11AF58F9"/>
    <w:rsid w:val="12240213"/>
    <w:rsid w:val="1233C12A"/>
    <w:rsid w:val="12418152"/>
    <w:rsid w:val="12666DF5"/>
    <w:rsid w:val="126BB254"/>
    <w:rsid w:val="12924DC6"/>
    <w:rsid w:val="12B71363"/>
    <w:rsid w:val="144E2DEB"/>
    <w:rsid w:val="1454B9B0"/>
    <w:rsid w:val="14711CC5"/>
    <w:rsid w:val="163FF47B"/>
    <w:rsid w:val="16EF11A2"/>
    <w:rsid w:val="1856ABCB"/>
    <w:rsid w:val="1935A7A0"/>
    <w:rsid w:val="19BCEAF7"/>
    <w:rsid w:val="1B19C853"/>
    <w:rsid w:val="1B1DF638"/>
    <w:rsid w:val="1BE7DE8A"/>
    <w:rsid w:val="1DE7C6D1"/>
    <w:rsid w:val="1E41B225"/>
    <w:rsid w:val="1F3EDCC4"/>
    <w:rsid w:val="1F45D8B0"/>
    <w:rsid w:val="1F5317E7"/>
    <w:rsid w:val="20A45979"/>
    <w:rsid w:val="20D1060E"/>
    <w:rsid w:val="215462C6"/>
    <w:rsid w:val="229DF454"/>
    <w:rsid w:val="23872769"/>
    <w:rsid w:val="239B56B0"/>
    <w:rsid w:val="2461C1FF"/>
    <w:rsid w:val="255280F8"/>
    <w:rsid w:val="25DA622C"/>
    <w:rsid w:val="2688AF2E"/>
    <w:rsid w:val="26D296A5"/>
    <w:rsid w:val="2734F373"/>
    <w:rsid w:val="275E1A78"/>
    <w:rsid w:val="27892CFB"/>
    <w:rsid w:val="27CDE827"/>
    <w:rsid w:val="28BAA612"/>
    <w:rsid w:val="28F76862"/>
    <w:rsid w:val="290352FE"/>
    <w:rsid w:val="29BB2048"/>
    <w:rsid w:val="29C67626"/>
    <w:rsid w:val="29C7D7D4"/>
    <w:rsid w:val="29E76EB1"/>
    <w:rsid w:val="2A36DFDF"/>
    <w:rsid w:val="2A55934D"/>
    <w:rsid w:val="2ADEDC21"/>
    <w:rsid w:val="2B3424F6"/>
    <w:rsid w:val="2C414DAF"/>
    <w:rsid w:val="2CB823C7"/>
    <w:rsid w:val="2D17F9CB"/>
    <w:rsid w:val="2D2C0ED0"/>
    <w:rsid w:val="2D51CE71"/>
    <w:rsid w:val="2E12ADDA"/>
    <w:rsid w:val="2E333962"/>
    <w:rsid w:val="2FBAABDB"/>
    <w:rsid w:val="30418EDB"/>
    <w:rsid w:val="32237F93"/>
    <w:rsid w:val="32C1D971"/>
    <w:rsid w:val="32F2B26C"/>
    <w:rsid w:val="33446C72"/>
    <w:rsid w:val="33B4C2B4"/>
    <w:rsid w:val="33D473D9"/>
    <w:rsid w:val="355C0DD3"/>
    <w:rsid w:val="356931E0"/>
    <w:rsid w:val="35EA4232"/>
    <w:rsid w:val="36542D1C"/>
    <w:rsid w:val="369C4247"/>
    <w:rsid w:val="36BB141F"/>
    <w:rsid w:val="36F5D8A4"/>
    <w:rsid w:val="372E7D4D"/>
    <w:rsid w:val="3761AEE9"/>
    <w:rsid w:val="37B7BB73"/>
    <w:rsid w:val="380AF460"/>
    <w:rsid w:val="38E25D30"/>
    <w:rsid w:val="38F65429"/>
    <w:rsid w:val="39971A9A"/>
    <w:rsid w:val="39CA0934"/>
    <w:rsid w:val="39D58A2A"/>
    <w:rsid w:val="3B4802CF"/>
    <w:rsid w:val="3BCB74D6"/>
    <w:rsid w:val="3BEC3AA3"/>
    <w:rsid w:val="3D250C82"/>
    <w:rsid w:val="3D490862"/>
    <w:rsid w:val="3E83E2BB"/>
    <w:rsid w:val="3F16C83B"/>
    <w:rsid w:val="3F8F7348"/>
    <w:rsid w:val="402511F3"/>
    <w:rsid w:val="40815DE1"/>
    <w:rsid w:val="40F5601C"/>
    <w:rsid w:val="41379484"/>
    <w:rsid w:val="4173E3B0"/>
    <w:rsid w:val="41F11D42"/>
    <w:rsid w:val="41F92402"/>
    <w:rsid w:val="4292C414"/>
    <w:rsid w:val="437E0007"/>
    <w:rsid w:val="44159EE9"/>
    <w:rsid w:val="448D129D"/>
    <w:rsid w:val="449D09BE"/>
    <w:rsid w:val="458FE61E"/>
    <w:rsid w:val="45CE93B6"/>
    <w:rsid w:val="45D06CA7"/>
    <w:rsid w:val="46156F99"/>
    <w:rsid w:val="46D87327"/>
    <w:rsid w:val="472F82C0"/>
    <w:rsid w:val="488ADB47"/>
    <w:rsid w:val="489F48CC"/>
    <w:rsid w:val="4922F342"/>
    <w:rsid w:val="49542E6C"/>
    <w:rsid w:val="499E0C1A"/>
    <w:rsid w:val="49C149B3"/>
    <w:rsid w:val="49F30A34"/>
    <w:rsid w:val="4AFFF528"/>
    <w:rsid w:val="4B1BD049"/>
    <w:rsid w:val="4B7EC781"/>
    <w:rsid w:val="4BC45F04"/>
    <w:rsid w:val="4BDFC9FE"/>
    <w:rsid w:val="4C53F2B3"/>
    <w:rsid w:val="4D0CE0B9"/>
    <w:rsid w:val="4D4D5EAC"/>
    <w:rsid w:val="4DD447CB"/>
    <w:rsid w:val="4E6B60B7"/>
    <w:rsid w:val="4F490CF5"/>
    <w:rsid w:val="4F610A36"/>
    <w:rsid w:val="4F82915A"/>
    <w:rsid w:val="50006429"/>
    <w:rsid w:val="501B585B"/>
    <w:rsid w:val="5087ECFA"/>
    <w:rsid w:val="50CD7B61"/>
    <w:rsid w:val="518D6CC3"/>
    <w:rsid w:val="5206BFBF"/>
    <w:rsid w:val="5268F6B2"/>
    <w:rsid w:val="5277F6E3"/>
    <w:rsid w:val="53340F44"/>
    <w:rsid w:val="5472D9BD"/>
    <w:rsid w:val="55071894"/>
    <w:rsid w:val="55198F57"/>
    <w:rsid w:val="553E07DB"/>
    <w:rsid w:val="5572535B"/>
    <w:rsid w:val="55FA85DE"/>
    <w:rsid w:val="566DE8AA"/>
    <w:rsid w:val="56F5A403"/>
    <w:rsid w:val="579E759B"/>
    <w:rsid w:val="57AFB1A5"/>
    <w:rsid w:val="58D41B64"/>
    <w:rsid w:val="58EBF1C3"/>
    <w:rsid w:val="58EF519E"/>
    <w:rsid w:val="59060EC9"/>
    <w:rsid w:val="591E33ED"/>
    <w:rsid w:val="591FE417"/>
    <w:rsid w:val="592368E8"/>
    <w:rsid w:val="595A5DCA"/>
    <w:rsid w:val="5A0DFEEE"/>
    <w:rsid w:val="5A2A9869"/>
    <w:rsid w:val="5A424B64"/>
    <w:rsid w:val="5AA4AF03"/>
    <w:rsid w:val="5AB2AC81"/>
    <w:rsid w:val="5B584AB9"/>
    <w:rsid w:val="5B76538A"/>
    <w:rsid w:val="5BDC141A"/>
    <w:rsid w:val="5C44839A"/>
    <w:rsid w:val="5C816419"/>
    <w:rsid w:val="5C88AE3E"/>
    <w:rsid w:val="5D5569FE"/>
    <w:rsid w:val="5D6447A7"/>
    <w:rsid w:val="5F196BC0"/>
    <w:rsid w:val="5FC3139C"/>
    <w:rsid w:val="604CD782"/>
    <w:rsid w:val="605D32E0"/>
    <w:rsid w:val="617D2B27"/>
    <w:rsid w:val="62F68A96"/>
    <w:rsid w:val="631F1851"/>
    <w:rsid w:val="632DE680"/>
    <w:rsid w:val="638AE9C1"/>
    <w:rsid w:val="64154023"/>
    <w:rsid w:val="6439627A"/>
    <w:rsid w:val="645D881C"/>
    <w:rsid w:val="64DFA0FD"/>
    <w:rsid w:val="6615C914"/>
    <w:rsid w:val="67074A84"/>
    <w:rsid w:val="67C1B0EF"/>
    <w:rsid w:val="67E12F99"/>
    <w:rsid w:val="682031E5"/>
    <w:rsid w:val="68395580"/>
    <w:rsid w:val="68805609"/>
    <w:rsid w:val="68A6E221"/>
    <w:rsid w:val="68C8B7C4"/>
    <w:rsid w:val="68CB0828"/>
    <w:rsid w:val="69135F62"/>
    <w:rsid w:val="69231235"/>
    <w:rsid w:val="695BEFFB"/>
    <w:rsid w:val="6996EE81"/>
    <w:rsid w:val="6AB07035"/>
    <w:rsid w:val="6AC438A7"/>
    <w:rsid w:val="6B12146C"/>
    <w:rsid w:val="6B9B67D5"/>
    <w:rsid w:val="6C016280"/>
    <w:rsid w:val="6C16E395"/>
    <w:rsid w:val="6C1996F8"/>
    <w:rsid w:val="6CD4568A"/>
    <w:rsid w:val="6D29EE31"/>
    <w:rsid w:val="6DA49129"/>
    <w:rsid w:val="6DE27A67"/>
    <w:rsid w:val="6E6EA546"/>
    <w:rsid w:val="6E89DB2D"/>
    <w:rsid w:val="6E8EDFC5"/>
    <w:rsid w:val="6EB366D9"/>
    <w:rsid w:val="6EDA0F41"/>
    <w:rsid w:val="6EDA60A7"/>
    <w:rsid w:val="6EE59C3D"/>
    <w:rsid w:val="6F2353A5"/>
    <w:rsid w:val="6F345BAB"/>
    <w:rsid w:val="7140AA2B"/>
    <w:rsid w:val="7156AE8F"/>
    <w:rsid w:val="71F3E1D9"/>
    <w:rsid w:val="721DB82D"/>
    <w:rsid w:val="7253BB9E"/>
    <w:rsid w:val="72917899"/>
    <w:rsid w:val="730E138C"/>
    <w:rsid w:val="73E3006D"/>
    <w:rsid w:val="74C27648"/>
    <w:rsid w:val="766EC369"/>
    <w:rsid w:val="76982A6B"/>
    <w:rsid w:val="76DD5502"/>
    <w:rsid w:val="7755056F"/>
    <w:rsid w:val="777F05A8"/>
    <w:rsid w:val="77DD9893"/>
    <w:rsid w:val="780EE0B3"/>
    <w:rsid w:val="788ACE59"/>
    <w:rsid w:val="78FC3646"/>
    <w:rsid w:val="7AB4F640"/>
    <w:rsid w:val="7B43F7E4"/>
    <w:rsid w:val="7B6410AD"/>
    <w:rsid w:val="7B728BFA"/>
    <w:rsid w:val="7B7B78D4"/>
    <w:rsid w:val="7C6118FA"/>
    <w:rsid w:val="7C872F02"/>
    <w:rsid w:val="7DDEA201"/>
    <w:rsid w:val="7E2D5B37"/>
    <w:rsid w:val="7EA854F8"/>
    <w:rsid w:val="7EC1C2B5"/>
    <w:rsid w:val="7F357CC8"/>
    <w:rsid w:val="7F792210"/>
    <w:rsid w:val="7F8033CB"/>
    <w:rsid w:val="7FB6D91C"/>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FFED94"/>
  <w15:docId w15:val="{9AC8B998-E923-462C-9376-8B043BBF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ja-JP"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1374E"/>
    <w:pPr>
      <w:tabs>
        <w:tab w:val="left" w:pos="851"/>
      </w:tabs>
      <w:spacing w:after="120" w:line="360" w:lineRule="auto"/>
      <w:jc w:val="both"/>
    </w:pPr>
    <w:rPr>
      <w:rFonts w:ascii="Arial" w:hAnsi="Arial"/>
      <w:sz w:val="22"/>
      <w:szCs w:val="24"/>
      <w:lang w:eastAsia="en-US"/>
    </w:rPr>
  </w:style>
  <w:style w:type="paragraph" w:styleId="berschrift1">
    <w:name w:val="heading 1"/>
    <w:basedOn w:val="Standard"/>
    <w:next w:val="Standard"/>
    <w:link w:val="berschrift1Zchn"/>
    <w:uiPriority w:val="9"/>
    <w:qFormat/>
    <w:rsid w:val="00975D4A"/>
    <w:pPr>
      <w:keepNext/>
      <w:pageBreakBefore/>
      <w:numPr>
        <w:numId w:val="6"/>
      </w:numPr>
      <w:tabs>
        <w:tab w:val="clear" w:pos="851"/>
      </w:tabs>
      <w:spacing w:before="360" w:after="240" w:line="240" w:lineRule="auto"/>
      <w:jc w:val="left"/>
      <w:outlineLvl w:val="0"/>
    </w:pPr>
    <w:rPr>
      <w:b/>
      <w:kern w:val="28"/>
      <w:sz w:val="26"/>
      <w:szCs w:val="20"/>
      <w:lang w:eastAsia="de-DE"/>
    </w:rPr>
  </w:style>
  <w:style w:type="paragraph" w:styleId="berschrift2">
    <w:name w:val="heading 2"/>
    <w:basedOn w:val="berschrift1"/>
    <w:next w:val="Standard"/>
    <w:link w:val="berschrift2Zchn"/>
    <w:qFormat/>
    <w:rsid w:val="0022150B"/>
    <w:pPr>
      <w:pageBreakBefore w:val="0"/>
      <w:numPr>
        <w:ilvl w:val="1"/>
      </w:numPr>
      <w:spacing w:before="240" w:after="120" w:line="360" w:lineRule="auto"/>
      <w:ind w:left="567" w:hanging="567"/>
      <w:outlineLvl w:val="1"/>
    </w:pPr>
    <w:rPr>
      <w:sz w:val="22"/>
    </w:rPr>
  </w:style>
  <w:style w:type="paragraph" w:styleId="berschrift3">
    <w:name w:val="heading 3"/>
    <w:basedOn w:val="berschrift2"/>
    <w:next w:val="Standard"/>
    <w:link w:val="berschrift3Zchn"/>
    <w:qFormat/>
    <w:rsid w:val="00C14902"/>
    <w:pPr>
      <w:numPr>
        <w:ilvl w:val="2"/>
      </w:numPr>
      <w:ind w:left="794" w:hanging="794"/>
      <w:outlineLvl w:val="2"/>
    </w:pPr>
  </w:style>
  <w:style w:type="paragraph" w:styleId="berschrift4">
    <w:name w:val="heading 4"/>
    <w:basedOn w:val="berschrift3"/>
    <w:next w:val="Standard"/>
    <w:rsid w:val="00D07B47"/>
    <w:pPr>
      <w:numPr>
        <w:ilvl w:val="3"/>
      </w:numPr>
      <w:spacing w:before="360" w:after="240" w:line="240" w:lineRule="auto"/>
      <w:outlineLvl w:val="3"/>
    </w:pPr>
  </w:style>
  <w:style w:type="paragraph" w:styleId="berschrift5">
    <w:name w:val="heading 5"/>
    <w:basedOn w:val="Standard"/>
    <w:next w:val="Standard"/>
    <w:rsid w:val="00D07B47"/>
    <w:pPr>
      <w:numPr>
        <w:ilvl w:val="4"/>
        <w:numId w:val="6"/>
      </w:numPr>
      <w:tabs>
        <w:tab w:val="clear" w:pos="851"/>
        <w:tab w:val="left" w:pos="567"/>
      </w:tabs>
      <w:spacing w:before="240" w:after="60" w:line="280" w:lineRule="exact"/>
      <w:outlineLvl w:val="4"/>
    </w:pPr>
    <w:rPr>
      <w:szCs w:val="20"/>
      <w:lang w:eastAsia="de-DE"/>
    </w:rPr>
  </w:style>
  <w:style w:type="paragraph" w:styleId="berschrift6">
    <w:name w:val="heading 6"/>
    <w:basedOn w:val="Standard"/>
    <w:next w:val="Standard"/>
    <w:rsid w:val="00D07B47"/>
    <w:pPr>
      <w:numPr>
        <w:ilvl w:val="5"/>
        <w:numId w:val="6"/>
      </w:numPr>
      <w:tabs>
        <w:tab w:val="clear" w:pos="851"/>
        <w:tab w:val="left" w:pos="567"/>
      </w:tabs>
      <w:spacing w:before="240" w:after="60" w:line="280" w:lineRule="exact"/>
      <w:outlineLvl w:val="5"/>
    </w:pPr>
    <w:rPr>
      <w:rFonts w:ascii="Times New Roman" w:hAnsi="Times New Roman"/>
      <w:i/>
      <w:szCs w:val="20"/>
      <w:lang w:eastAsia="de-DE"/>
    </w:rPr>
  </w:style>
  <w:style w:type="paragraph" w:styleId="berschrift7">
    <w:name w:val="heading 7"/>
    <w:basedOn w:val="Standard"/>
    <w:next w:val="Standard"/>
    <w:rsid w:val="00D07B47"/>
    <w:pPr>
      <w:numPr>
        <w:ilvl w:val="6"/>
        <w:numId w:val="6"/>
      </w:numPr>
      <w:tabs>
        <w:tab w:val="clear" w:pos="851"/>
        <w:tab w:val="left" w:pos="567"/>
      </w:tabs>
      <w:spacing w:before="240" w:after="60" w:line="280" w:lineRule="exact"/>
      <w:outlineLvl w:val="6"/>
    </w:pPr>
    <w:rPr>
      <w:sz w:val="20"/>
      <w:szCs w:val="20"/>
      <w:lang w:eastAsia="de-DE"/>
    </w:rPr>
  </w:style>
  <w:style w:type="paragraph" w:styleId="berschrift8">
    <w:name w:val="heading 8"/>
    <w:basedOn w:val="Standard"/>
    <w:next w:val="Standard"/>
    <w:rsid w:val="00D07B47"/>
    <w:pPr>
      <w:numPr>
        <w:ilvl w:val="7"/>
        <w:numId w:val="6"/>
      </w:numPr>
      <w:tabs>
        <w:tab w:val="clear" w:pos="851"/>
        <w:tab w:val="left" w:pos="567"/>
      </w:tabs>
      <w:spacing w:before="240" w:after="60" w:line="280" w:lineRule="exact"/>
      <w:outlineLvl w:val="7"/>
    </w:pPr>
    <w:rPr>
      <w:i/>
      <w:sz w:val="20"/>
      <w:szCs w:val="20"/>
      <w:lang w:eastAsia="de-DE"/>
    </w:rPr>
  </w:style>
  <w:style w:type="paragraph" w:styleId="berschrift9">
    <w:name w:val="heading 9"/>
    <w:basedOn w:val="Standard"/>
    <w:next w:val="Standard"/>
    <w:rsid w:val="00D07B47"/>
    <w:pPr>
      <w:numPr>
        <w:ilvl w:val="8"/>
        <w:numId w:val="6"/>
      </w:numPr>
      <w:tabs>
        <w:tab w:val="clear" w:pos="851"/>
        <w:tab w:val="left" w:pos="567"/>
      </w:tabs>
      <w:spacing w:before="240" w:after="60" w:line="280" w:lineRule="exact"/>
      <w:outlineLvl w:val="8"/>
    </w:pPr>
    <w:rPr>
      <w:b/>
      <w:i/>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39"/>
    <w:rsid w:val="00F20958"/>
    <w:pPr>
      <w:tabs>
        <w:tab w:val="clear" w:pos="851"/>
        <w:tab w:val="right" w:leader="dot" w:pos="9628"/>
      </w:tabs>
      <w:ind w:left="567" w:right="567" w:hanging="567"/>
    </w:pPr>
  </w:style>
  <w:style w:type="paragraph" w:styleId="Textkrper">
    <w:name w:val="Body Text"/>
    <w:basedOn w:val="Standard"/>
    <w:link w:val="TextkrperZchn"/>
    <w:rsid w:val="00AE5ECD"/>
  </w:style>
  <w:style w:type="character" w:styleId="Hyperlink">
    <w:name w:val="Hyperlink"/>
    <w:uiPriority w:val="99"/>
    <w:rsid w:val="00105677"/>
    <w:rPr>
      <w:color w:val="0000FF"/>
      <w:u w:val="single"/>
    </w:rPr>
  </w:style>
  <w:style w:type="paragraph" w:styleId="Kopfzeile">
    <w:name w:val="header"/>
    <w:basedOn w:val="Standard"/>
    <w:rsid w:val="00BE0D08"/>
    <w:pPr>
      <w:tabs>
        <w:tab w:val="clear" w:pos="851"/>
        <w:tab w:val="center" w:pos="4320"/>
        <w:tab w:val="right" w:pos="8640"/>
      </w:tabs>
    </w:pPr>
  </w:style>
  <w:style w:type="paragraph" w:styleId="Fuzeile">
    <w:name w:val="footer"/>
    <w:basedOn w:val="Standard"/>
    <w:rsid w:val="00BE0D08"/>
    <w:pPr>
      <w:tabs>
        <w:tab w:val="clear" w:pos="851"/>
        <w:tab w:val="center" w:pos="4320"/>
        <w:tab w:val="right" w:pos="8640"/>
      </w:tabs>
    </w:pPr>
  </w:style>
  <w:style w:type="character" w:styleId="Seitenzahl">
    <w:name w:val="page number"/>
    <w:basedOn w:val="Absatz-Standardschriftart"/>
    <w:rsid w:val="005B5746"/>
  </w:style>
  <w:style w:type="paragraph" w:styleId="Beschriftung">
    <w:name w:val="caption"/>
    <w:basedOn w:val="Standard"/>
    <w:next w:val="Standard"/>
    <w:uiPriority w:val="35"/>
    <w:qFormat/>
    <w:rsid w:val="00975D4A"/>
    <w:pPr>
      <w:tabs>
        <w:tab w:val="clear" w:pos="851"/>
      </w:tabs>
      <w:spacing w:after="280" w:line="280" w:lineRule="exact"/>
      <w:ind w:left="1276" w:hanging="1276"/>
    </w:pPr>
    <w:rPr>
      <w:sz w:val="20"/>
      <w:szCs w:val="20"/>
      <w:lang w:eastAsia="de-DE"/>
    </w:rPr>
  </w:style>
  <w:style w:type="paragraph" w:styleId="Nachrichtenkopf">
    <w:name w:val="Message Header"/>
    <w:basedOn w:val="Standard"/>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Abkrzungsverzeichnis">
    <w:name w:val="Abkürzungsverzeichnis"/>
    <w:basedOn w:val="Standard"/>
    <w:rsid w:val="00BA0923"/>
    <w:pPr>
      <w:tabs>
        <w:tab w:val="clear" w:pos="851"/>
        <w:tab w:val="left" w:pos="567"/>
        <w:tab w:val="left" w:pos="1701"/>
      </w:tabs>
      <w:spacing w:line="280" w:lineRule="exact"/>
    </w:pPr>
    <w:rPr>
      <w:szCs w:val="20"/>
      <w:lang w:eastAsia="de-DE"/>
    </w:rPr>
  </w:style>
  <w:style w:type="paragraph" w:styleId="Funotentext">
    <w:name w:val="footnote text"/>
    <w:basedOn w:val="Standard"/>
    <w:semiHidden/>
    <w:rsid w:val="00975D4A"/>
    <w:pPr>
      <w:tabs>
        <w:tab w:val="clear" w:pos="851"/>
      </w:tabs>
      <w:spacing w:line="240" w:lineRule="auto"/>
      <w:ind w:left="284" w:hanging="284"/>
    </w:pPr>
    <w:rPr>
      <w:sz w:val="16"/>
      <w:szCs w:val="20"/>
      <w:lang w:eastAsia="de-DE"/>
    </w:rPr>
  </w:style>
  <w:style w:type="character" w:styleId="Funotenzeichen">
    <w:name w:val="footnote reference"/>
    <w:semiHidden/>
    <w:rsid w:val="00BA0923"/>
    <w:rPr>
      <w:vertAlign w:val="superscript"/>
    </w:rPr>
  </w:style>
  <w:style w:type="paragraph" w:customStyle="1" w:styleId="berschriftohneNummerierung">
    <w:name w:val="Überschrift ohne Nummerierung"/>
    <w:basedOn w:val="Standard"/>
    <w:next w:val="Standard"/>
    <w:rsid w:val="00531A54"/>
    <w:pPr>
      <w:keepNext/>
      <w:tabs>
        <w:tab w:val="clear" w:pos="851"/>
        <w:tab w:val="left" w:pos="567"/>
      </w:tabs>
      <w:spacing w:before="360" w:after="240" w:line="240" w:lineRule="auto"/>
    </w:pPr>
    <w:rPr>
      <w:b/>
      <w:szCs w:val="20"/>
      <w:lang w:eastAsia="de-DE"/>
    </w:rPr>
  </w:style>
  <w:style w:type="paragraph" w:customStyle="1" w:styleId="Abbildung">
    <w:name w:val="Abbildung"/>
    <w:basedOn w:val="Abkrzungsverzeichnis"/>
    <w:next w:val="Standard"/>
    <w:rsid w:val="00FC6467"/>
    <w:pPr>
      <w:keepNext/>
      <w:spacing w:before="280" w:after="200" w:line="240" w:lineRule="auto"/>
      <w:jc w:val="center"/>
    </w:pPr>
  </w:style>
  <w:style w:type="paragraph" w:styleId="Aufzhlungszeichen">
    <w:name w:val="List Bullet"/>
    <w:basedOn w:val="Standard"/>
    <w:autoRedefine/>
    <w:rsid w:val="00417554"/>
    <w:pPr>
      <w:numPr>
        <w:numId w:val="1"/>
      </w:numPr>
      <w:tabs>
        <w:tab w:val="clear" w:pos="851"/>
        <w:tab w:val="left" w:pos="567"/>
      </w:tabs>
      <w:spacing w:line="280" w:lineRule="exact"/>
    </w:pPr>
    <w:rPr>
      <w:szCs w:val="20"/>
      <w:lang w:eastAsia="de-DE"/>
    </w:rPr>
  </w:style>
  <w:style w:type="paragraph" w:customStyle="1" w:styleId="BeschriftungTabelle">
    <w:name w:val="Beschriftung Tabelle"/>
    <w:basedOn w:val="Beschriftung"/>
    <w:rsid w:val="00975D4A"/>
    <w:pPr>
      <w:spacing w:after="120"/>
    </w:pPr>
  </w:style>
  <w:style w:type="paragraph" w:customStyle="1" w:styleId="Tabellenberschrift">
    <w:name w:val="Tabellenüberschrift"/>
    <w:basedOn w:val="Standard"/>
    <w:rsid w:val="00D415B9"/>
    <w:pPr>
      <w:keepNext/>
      <w:tabs>
        <w:tab w:val="clear" w:pos="851"/>
        <w:tab w:val="left" w:pos="567"/>
      </w:tabs>
      <w:spacing w:before="120" w:line="280" w:lineRule="exact"/>
      <w:jc w:val="left"/>
    </w:pPr>
    <w:rPr>
      <w:b/>
      <w:bCs/>
      <w:sz w:val="20"/>
      <w:szCs w:val="20"/>
      <w:lang w:eastAsia="de-DE"/>
    </w:rPr>
  </w:style>
  <w:style w:type="paragraph" w:customStyle="1" w:styleId="Tabellentext">
    <w:name w:val="Tabellentext"/>
    <w:basedOn w:val="Standard"/>
    <w:rsid w:val="00D415B9"/>
    <w:pPr>
      <w:keepNext/>
      <w:tabs>
        <w:tab w:val="clear" w:pos="851"/>
        <w:tab w:val="left" w:pos="567"/>
      </w:tabs>
      <w:spacing w:before="60" w:after="60" w:line="240" w:lineRule="auto"/>
      <w:jc w:val="left"/>
    </w:pPr>
    <w:rPr>
      <w:sz w:val="20"/>
      <w:szCs w:val="20"/>
      <w:lang w:eastAsia="de-DE"/>
    </w:rPr>
  </w:style>
  <w:style w:type="paragraph" w:customStyle="1" w:styleId="Grafik">
    <w:name w:val="Grafik"/>
    <w:basedOn w:val="Standard"/>
    <w:rsid w:val="00BA0923"/>
    <w:pPr>
      <w:tabs>
        <w:tab w:val="clear" w:pos="851"/>
        <w:tab w:val="left" w:pos="567"/>
      </w:tabs>
      <w:spacing w:before="240" w:line="240" w:lineRule="auto"/>
    </w:pPr>
    <w:rPr>
      <w:szCs w:val="20"/>
      <w:lang w:eastAsia="de-DE"/>
    </w:rPr>
  </w:style>
  <w:style w:type="paragraph" w:customStyle="1" w:styleId="Literatureintrag">
    <w:name w:val="Literatureintrag"/>
    <w:basedOn w:val="Standard"/>
    <w:rsid w:val="00CD7F59"/>
    <w:pPr>
      <w:tabs>
        <w:tab w:val="clear" w:pos="851"/>
      </w:tabs>
      <w:ind w:left="284" w:hanging="284"/>
      <w:jc w:val="left"/>
    </w:pPr>
    <w:rPr>
      <w:snapToGrid w:val="0"/>
      <w:color w:val="000000"/>
      <w:szCs w:val="20"/>
      <w:lang w:val="de-DE" w:eastAsia="de-DE"/>
    </w:rPr>
  </w:style>
  <w:style w:type="paragraph" w:customStyle="1" w:styleId="berschrift1ohneNummerierung">
    <w:name w:val="Überschrift 1 ohne Nummerierung"/>
    <w:basedOn w:val="berschrift1"/>
    <w:next w:val="Standard"/>
    <w:rsid w:val="00D07B47"/>
    <w:pPr>
      <w:numPr>
        <w:numId w:val="0"/>
      </w:numPr>
    </w:pPr>
  </w:style>
  <w:style w:type="paragraph" w:styleId="Verzeichnis2">
    <w:name w:val="toc 2"/>
    <w:basedOn w:val="Standard"/>
    <w:next w:val="Standard"/>
    <w:uiPriority w:val="39"/>
    <w:rsid w:val="00F20958"/>
    <w:pPr>
      <w:tabs>
        <w:tab w:val="clear" w:pos="851"/>
        <w:tab w:val="right" w:leader="dot" w:pos="9628"/>
      </w:tabs>
      <w:ind w:left="1134" w:right="567" w:hanging="567"/>
    </w:pPr>
  </w:style>
  <w:style w:type="paragraph" w:styleId="Verzeichnis3">
    <w:name w:val="toc 3"/>
    <w:basedOn w:val="Standard"/>
    <w:next w:val="Standard"/>
    <w:uiPriority w:val="39"/>
    <w:rsid w:val="00A62D93"/>
    <w:pPr>
      <w:tabs>
        <w:tab w:val="clear" w:pos="851"/>
      </w:tabs>
      <w:ind w:left="1871" w:right="567" w:hanging="737"/>
    </w:pPr>
  </w:style>
  <w:style w:type="paragraph" w:styleId="Abbildungsverzeichnis">
    <w:name w:val="table of figures"/>
    <w:basedOn w:val="Standard"/>
    <w:next w:val="Standard"/>
    <w:uiPriority w:val="99"/>
    <w:rsid w:val="00BA0923"/>
    <w:pPr>
      <w:tabs>
        <w:tab w:val="clear" w:pos="851"/>
      </w:tabs>
    </w:pPr>
  </w:style>
  <w:style w:type="paragraph" w:styleId="Titel">
    <w:name w:val="Title"/>
    <w:basedOn w:val="Standard"/>
    <w:next w:val="Standard"/>
    <w:qFormat/>
    <w:rsid w:val="00585558"/>
    <w:pPr>
      <w:tabs>
        <w:tab w:val="clear" w:pos="851"/>
        <w:tab w:val="left" w:pos="567"/>
      </w:tabs>
      <w:spacing w:before="240" w:after="240" w:line="280" w:lineRule="exact"/>
    </w:pPr>
    <w:rPr>
      <w:b/>
      <w:kern w:val="28"/>
      <w:sz w:val="24"/>
      <w:szCs w:val="20"/>
      <w:lang w:eastAsia="de-DE"/>
    </w:rPr>
  </w:style>
  <w:style w:type="paragraph" w:styleId="Verzeichnis4">
    <w:name w:val="toc 4"/>
    <w:basedOn w:val="Standard"/>
    <w:next w:val="Standard"/>
    <w:uiPriority w:val="39"/>
    <w:rsid w:val="001F284A"/>
    <w:pPr>
      <w:tabs>
        <w:tab w:val="clear" w:pos="851"/>
        <w:tab w:val="right" w:leader="dot" w:pos="9628"/>
      </w:tabs>
      <w:ind w:left="2722" w:right="567" w:hanging="851"/>
    </w:pPr>
  </w:style>
  <w:style w:type="paragraph" w:styleId="Aufzhlungszeichen2">
    <w:name w:val="List Bullet 2"/>
    <w:basedOn w:val="Standard"/>
    <w:autoRedefine/>
    <w:rsid w:val="00D07B47"/>
    <w:pPr>
      <w:numPr>
        <w:numId w:val="2"/>
      </w:numPr>
      <w:tabs>
        <w:tab w:val="clear" w:pos="851"/>
        <w:tab w:val="left" w:pos="567"/>
      </w:tabs>
      <w:spacing w:line="280" w:lineRule="exact"/>
    </w:pPr>
    <w:rPr>
      <w:szCs w:val="20"/>
      <w:lang w:eastAsia="de-DE"/>
    </w:rPr>
  </w:style>
  <w:style w:type="paragraph" w:styleId="Aufzhlungszeichen3">
    <w:name w:val="List Bullet 3"/>
    <w:basedOn w:val="Standard"/>
    <w:autoRedefine/>
    <w:rsid w:val="00D07B47"/>
    <w:pPr>
      <w:numPr>
        <w:numId w:val="3"/>
      </w:numPr>
      <w:tabs>
        <w:tab w:val="clear" w:pos="851"/>
        <w:tab w:val="left" w:pos="567"/>
      </w:tabs>
      <w:spacing w:line="280" w:lineRule="exact"/>
    </w:pPr>
    <w:rPr>
      <w:szCs w:val="20"/>
      <w:lang w:eastAsia="de-DE"/>
    </w:rPr>
  </w:style>
  <w:style w:type="paragraph" w:styleId="Aufzhlungszeichen4">
    <w:name w:val="List Bullet 4"/>
    <w:basedOn w:val="Standard"/>
    <w:autoRedefine/>
    <w:rsid w:val="00D07B47"/>
    <w:pPr>
      <w:numPr>
        <w:numId w:val="4"/>
      </w:numPr>
      <w:tabs>
        <w:tab w:val="clear" w:pos="851"/>
        <w:tab w:val="left" w:pos="567"/>
      </w:tabs>
      <w:spacing w:line="280" w:lineRule="exact"/>
    </w:pPr>
    <w:rPr>
      <w:szCs w:val="20"/>
      <w:lang w:eastAsia="de-DE"/>
    </w:rPr>
  </w:style>
  <w:style w:type="paragraph" w:styleId="Aufzhlungszeichen5">
    <w:name w:val="List Bullet 5"/>
    <w:basedOn w:val="Standard"/>
    <w:autoRedefine/>
    <w:rsid w:val="00D07B47"/>
    <w:pPr>
      <w:numPr>
        <w:numId w:val="5"/>
      </w:numPr>
      <w:tabs>
        <w:tab w:val="clear" w:pos="851"/>
        <w:tab w:val="left" w:pos="567"/>
      </w:tabs>
      <w:spacing w:line="280" w:lineRule="exact"/>
    </w:pPr>
    <w:rPr>
      <w:szCs w:val="20"/>
      <w:lang w:eastAsia="de-DE"/>
    </w:rPr>
  </w:style>
  <w:style w:type="table" w:styleId="Tabellenraster">
    <w:name w:val="Table Grid"/>
    <w:basedOn w:val="NormaleTabelle"/>
    <w:uiPriority w:val="39"/>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Tabelle">
    <w:name w:val="Abbildung Tabelle"/>
    <w:basedOn w:val="Standard"/>
    <w:next w:val="Standard"/>
    <w:rsid w:val="0021653C"/>
    <w:pPr>
      <w:tabs>
        <w:tab w:val="clear" w:pos="851"/>
      </w:tabs>
      <w:spacing w:line="240" w:lineRule="auto"/>
      <w:jc w:val="center"/>
    </w:pPr>
    <w:rPr>
      <w:szCs w:val="20"/>
      <w:lang w:eastAsia="de-DE"/>
    </w:rPr>
  </w:style>
  <w:style w:type="character" w:styleId="Hervorhebung">
    <w:name w:val="Emphasis"/>
    <w:basedOn w:val="Absatz-Standardschriftart"/>
    <w:uiPriority w:val="20"/>
    <w:qFormat/>
    <w:rsid w:val="000D0889"/>
    <w:rPr>
      <w:i/>
      <w:iCs/>
    </w:rPr>
  </w:style>
  <w:style w:type="character" w:customStyle="1" w:styleId="TextkrperZchn">
    <w:name w:val="Textkörper Zchn"/>
    <w:link w:val="Textkrper"/>
    <w:rsid w:val="00FC6467"/>
    <w:rPr>
      <w:rFonts w:ascii="Arial" w:hAnsi="Arial"/>
      <w:sz w:val="22"/>
      <w:szCs w:val="24"/>
      <w:lang w:eastAsia="en-US"/>
    </w:rPr>
  </w:style>
  <w:style w:type="paragraph" w:styleId="Sprechblasentext">
    <w:name w:val="Balloon Text"/>
    <w:basedOn w:val="Standard"/>
    <w:link w:val="SprechblasentextZchn"/>
    <w:rsid w:val="007C20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7C2069"/>
    <w:rPr>
      <w:rFonts w:ascii="Tahoma" w:hAnsi="Tahoma" w:cs="Tahoma"/>
      <w:sz w:val="16"/>
      <w:szCs w:val="16"/>
      <w:lang w:eastAsia="en-US"/>
    </w:rPr>
  </w:style>
  <w:style w:type="paragraph" w:styleId="Listenabsatz">
    <w:name w:val="List Paragraph"/>
    <w:basedOn w:val="Standard"/>
    <w:uiPriority w:val="34"/>
    <w:qFormat/>
    <w:rsid w:val="00C75E33"/>
    <w:pPr>
      <w:ind w:left="720"/>
      <w:contextualSpacing/>
    </w:pPr>
  </w:style>
  <w:style w:type="table" w:styleId="HelleListe-Akzent5">
    <w:name w:val="Light List Accent 5"/>
    <w:basedOn w:val="NormaleTabelle"/>
    <w:uiPriority w:val="61"/>
    <w:rsid w:val="00BA29C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Default">
    <w:name w:val="Default"/>
    <w:rsid w:val="00A13510"/>
    <w:pPr>
      <w:autoSpaceDE w:val="0"/>
      <w:autoSpaceDN w:val="0"/>
      <w:adjustRightInd w:val="0"/>
    </w:pPr>
    <w:rPr>
      <w:rFonts w:ascii="Arial" w:hAnsi="Arial" w:cs="Arial"/>
      <w:color w:val="000000"/>
      <w:sz w:val="24"/>
      <w:szCs w:val="24"/>
    </w:rPr>
  </w:style>
  <w:style w:type="character" w:styleId="Fett">
    <w:name w:val="Strong"/>
    <w:basedOn w:val="Absatz-Standardschriftart"/>
    <w:uiPriority w:val="22"/>
    <w:qFormat/>
    <w:rsid w:val="00E33AC5"/>
    <w:rPr>
      <w:b/>
      <w:bCs/>
    </w:rPr>
  </w:style>
  <w:style w:type="character" w:customStyle="1" w:styleId="st">
    <w:name w:val="st"/>
    <w:basedOn w:val="Absatz-Standardschriftart"/>
    <w:rsid w:val="00334A46"/>
  </w:style>
  <w:style w:type="character" w:customStyle="1" w:styleId="tgc">
    <w:name w:val="_tgc"/>
    <w:basedOn w:val="Absatz-Standardschriftart"/>
    <w:rsid w:val="00334A46"/>
  </w:style>
  <w:style w:type="paragraph" w:customStyle="1" w:styleId="paragraphstyle">
    <w:name w:val="paragraph_style"/>
    <w:basedOn w:val="Standard"/>
    <w:rsid w:val="00810280"/>
    <w:pPr>
      <w:tabs>
        <w:tab w:val="clear" w:pos="851"/>
      </w:tabs>
      <w:spacing w:before="100" w:beforeAutospacing="1" w:after="100" w:afterAutospacing="1" w:line="240" w:lineRule="auto"/>
      <w:jc w:val="left"/>
    </w:pPr>
    <w:rPr>
      <w:rFonts w:ascii="Times New Roman" w:hAnsi="Times New Roman"/>
      <w:sz w:val="24"/>
      <w:lang w:eastAsia="ja-JP"/>
    </w:rPr>
  </w:style>
  <w:style w:type="character" w:customStyle="1" w:styleId="style1">
    <w:name w:val="style_1"/>
    <w:basedOn w:val="Absatz-Standardschriftart"/>
    <w:rsid w:val="00810280"/>
  </w:style>
  <w:style w:type="character" w:customStyle="1" w:styleId="highlight">
    <w:name w:val="highlight"/>
    <w:basedOn w:val="Absatz-Standardschriftart"/>
    <w:rsid w:val="003978B6"/>
  </w:style>
  <w:style w:type="character" w:styleId="BesuchterLink">
    <w:name w:val="FollowedHyperlink"/>
    <w:basedOn w:val="Absatz-Standardschriftart"/>
    <w:rsid w:val="00C259AC"/>
    <w:rPr>
      <w:color w:val="800080" w:themeColor="followedHyperlink"/>
      <w:u w:val="single"/>
    </w:rPr>
  </w:style>
  <w:style w:type="paragraph" w:styleId="Untertitel">
    <w:name w:val="Subtitle"/>
    <w:basedOn w:val="Standard"/>
    <w:next w:val="Standard"/>
    <w:link w:val="UntertitelZchn"/>
    <w:qFormat/>
    <w:rsid w:val="00A057B0"/>
    <w:pPr>
      <w:numPr>
        <w:ilvl w:val="1"/>
      </w:numPr>
    </w:pPr>
    <w:rPr>
      <w:rFonts w:asciiTheme="majorHAnsi" w:eastAsiaTheme="majorEastAsia" w:hAnsiTheme="majorHAnsi" w:cstheme="majorBidi"/>
      <w:i/>
      <w:iCs/>
      <w:color w:val="4F81BD" w:themeColor="accent1"/>
      <w:spacing w:val="15"/>
      <w:sz w:val="24"/>
    </w:rPr>
  </w:style>
  <w:style w:type="character" w:customStyle="1" w:styleId="UntertitelZchn">
    <w:name w:val="Untertitel Zchn"/>
    <w:basedOn w:val="Absatz-Standardschriftart"/>
    <w:link w:val="Untertitel"/>
    <w:rsid w:val="00A057B0"/>
    <w:rPr>
      <w:rFonts w:asciiTheme="majorHAnsi" w:eastAsiaTheme="majorEastAsia" w:hAnsiTheme="majorHAnsi" w:cstheme="majorBidi"/>
      <w:i/>
      <w:iCs/>
      <w:color w:val="4F81BD" w:themeColor="accent1"/>
      <w:spacing w:val="15"/>
      <w:sz w:val="24"/>
      <w:szCs w:val="24"/>
      <w:lang w:eastAsia="en-US"/>
    </w:rPr>
  </w:style>
  <w:style w:type="paragraph" w:styleId="KeinLeerraum">
    <w:name w:val="No Spacing"/>
    <w:uiPriority w:val="1"/>
    <w:qFormat/>
    <w:rsid w:val="00CF3B86"/>
    <w:pPr>
      <w:tabs>
        <w:tab w:val="left" w:pos="851"/>
      </w:tabs>
      <w:jc w:val="both"/>
    </w:pPr>
    <w:rPr>
      <w:rFonts w:ascii="Arial" w:hAnsi="Arial"/>
      <w:sz w:val="22"/>
      <w:szCs w:val="24"/>
      <w:lang w:eastAsia="en-US"/>
    </w:rPr>
  </w:style>
  <w:style w:type="table" w:styleId="Tabelle3D-Effekt3">
    <w:name w:val="Table 3D effects 3"/>
    <w:basedOn w:val="NormaleTabelle"/>
    <w:rsid w:val="00113135"/>
    <w:pPr>
      <w:tabs>
        <w:tab w:val="left" w:pos="851"/>
      </w:tabs>
      <w:spacing w:after="12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Einfach2">
    <w:name w:val="Table Simple 2"/>
    <w:basedOn w:val="NormaleTabelle"/>
    <w:rsid w:val="00F96A49"/>
    <w:pPr>
      <w:tabs>
        <w:tab w:val="left" w:pos="851"/>
      </w:tabs>
      <w:spacing w:after="12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Zeilennummer">
    <w:name w:val="line number"/>
    <w:basedOn w:val="Absatz-Standardschriftart"/>
    <w:rsid w:val="00543975"/>
  </w:style>
  <w:style w:type="paragraph" w:styleId="Kommentartext">
    <w:name w:val="annotation text"/>
    <w:basedOn w:val="Standard"/>
    <w:link w:val="KommentartextZchn"/>
    <w:rsid w:val="007C793E"/>
    <w:pPr>
      <w:spacing w:line="240" w:lineRule="auto"/>
    </w:pPr>
    <w:rPr>
      <w:sz w:val="20"/>
      <w:szCs w:val="20"/>
    </w:rPr>
  </w:style>
  <w:style w:type="character" w:customStyle="1" w:styleId="KommentartextZchn">
    <w:name w:val="Kommentartext Zchn"/>
    <w:basedOn w:val="Absatz-Standardschriftart"/>
    <w:link w:val="Kommentartext"/>
    <w:rsid w:val="007C793E"/>
    <w:rPr>
      <w:rFonts w:ascii="Arial" w:hAnsi="Arial"/>
      <w:lang w:eastAsia="en-US"/>
    </w:rPr>
  </w:style>
  <w:style w:type="character" w:customStyle="1" w:styleId="articlebody">
    <w:name w:val="articlebody"/>
    <w:basedOn w:val="Absatz-Standardschriftart"/>
    <w:rsid w:val="00E800E9"/>
  </w:style>
  <w:style w:type="paragraph" w:styleId="StandardWeb">
    <w:name w:val="Normal (Web)"/>
    <w:basedOn w:val="Standard"/>
    <w:uiPriority w:val="99"/>
    <w:unhideWhenUsed/>
    <w:rsid w:val="004F3226"/>
    <w:pPr>
      <w:tabs>
        <w:tab w:val="clear" w:pos="851"/>
      </w:tabs>
      <w:spacing w:before="100" w:beforeAutospacing="1" w:after="100" w:afterAutospacing="1" w:line="240" w:lineRule="auto"/>
      <w:jc w:val="left"/>
    </w:pPr>
    <w:rPr>
      <w:rFonts w:ascii="Times New Roman" w:hAnsi="Times New Roman"/>
      <w:sz w:val="24"/>
      <w:lang w:eastAsia="ja-JP"/>
    </w:rPr>
  </w:style>
  <w:style w:type="character" w:customStyle="1" w:styleId="berschrift2Zchn">
    <w:name w:val="Überschrift 2 Zchn"/>
    <w:basedOn w:val="Absatz-Standardschriftart"/>
    <w:link w:val="berschrift2"/>
    <w:rsid w:val="0022150B"/>
    <w:rPr>
      <w:rFonts w:ascii="Arial" w:hAnsi="Arial"/>
      <w:b/>
      <w:kern w:val="28"/>
      <w:sz w:val="22"/>
      <w:lang w:eastAsia="de-DE"/>
    </w:rPr>
  </w:style>
  <w:style w:type="character" w:customStyle="1" w:styleId="berschrift3Zchn">
    <w:name w:val="Überschrift 3 Zchn"/>
    <w:basedOn w:val="Absatz-Standardschriftart"/>
    <w:link w:val="berschrift3"/>
    <w:rsid w:val="00C14902"/>
    <w:rPr>
      <w:rFonts w:ascii="Arial" w:hAnsi="Arial"/>
      <w:b/>
      <w:kern w:val="28"/>
      <w:sz w:val="22"/>
      <w:lang w:eastAsia="de-DE"/>
    </w:rPr>
  </w:style>
  <w:style w:type="character" w:styleId="NichtaufgelsteErwhnung">
    <w:name w:val="Unresolved Mention"/>
    <w:basedOn w:val="Absatz-Standardschriftart"/>
    <w:uiPriority w:val="99"/>
    <w:semiHidden/>
    <w:unhideWhenUsed/>
    <w:rsid w:val="00486DD4"/>
    <w:rPr>
      <w:color w:val="605E5C"/>
      <w:shd w:val="clear" w:color="auto" w:fill="E1DFDD"/>
    </w:rPr>
  </w:style>
  <w:style w:type="table" w:styleId="TabelleSpezial2">
    <w:name w:val="Table Subtle 2"/>
    <w:basedOn w:val="NormaleTabelle"/>
    <w:rsid w:val="00DB1C98"/>
    <w:pPr>
      <w:tabs>
        <w:tab w:val="left" w:pos="851"/>
      </w:tabs>
      <w:spacing w:after="12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itternetztabelle2Akzent1">
    <w:name w:val="Grid Table 2 Accent 1"/>
    <w:basedOn w:val="NormaleTabelle"/>
    <w:uiPriority w:val="47"/>
    <w:rsid w:val="00DB1C9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7farbig">
    <w:name w:val="Grid Table 7 Colorful"/>
    <w:basedOn w:val="NormaleTabelle"/>
    <w:uiPriority w:val="52"/>
    <w:rsid w:val="00DB1C9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entabelle3Akzent2">
    <w:name w:val="List Table 3 Accent 2"/>
    <w:basedOn w:val="NormaleTabelle"/>
    <w:uiPriority w:val="48"/>
    <w:rsid w:val="00DB1C9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1">
    <w:name w:val="List Table 3 Accent 1"/>
    <w:basedOn w:val="NormaleTabelle"/>
    <w:uiPriority w:val="48"/>
    <w:rsid w:val="00DB1C9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5dunkel">
    <w:name w:val="List Table 5 Dark"/>
    <w:basedOn w:val="NormaleTabelle"/>
    <w:uiPriority w:val="50"/>
    <w:rsid w:val="00DB1C9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unkleListe-Akzent6">
    <w:name w:val="Dark List Accent 6"/>
    <w:basedOn w:val="NormaleTabelle"/>
    <w:uiPriority w:val="70"/>
    <w:rsid w:val="00DB1C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berschrift1Zchn">
    <w:name w:val="Überschrift 1 Zchn"/>
    <w:basedOn w:val="Absatz-Standardschriftart"/>
    <w:link w:val="berschrift1"/>
    <w:uiPriority w:val="9"/>
    <w:rsid w:val="00214A4B"/>
    <w:rPr>
      <w:rFonts w:ascii="Arial" w:hAnsi="Arial"/>
      <w:b/>
      <w:kern w:val="28"/>
      <w:sz w:val="26"/>
      <w:lang w:eastAsia="de-DE"/>
    </w:rPr>
  </w:style>
  <w:style w:type="paragraph" w:styleId="Literaturverzeichnis">
    <w:name w:val="Bibliography"/>
    <w:basedOn w:val="Standard"/>
    <w:next w:val="Standard"/>
    <w:uiPriority w:val="37"/>
    <w:unhideWhenUsed/>
    <w:rsid w:val="00214A4B"/>
  </w:style>
  <w:style w:type="character" w:styleId="Kommentarzeichen">
    <w:name w:val="annotation reference"/>
    <w:basedOn w:val="Absatz-Standardschriftart"/>
    <w:semiHidden/>
    <w:unhideWhenUsed/>
    <w:rsid w:val="00EE1810"/>
    <w:rPr>
      <w:sz w:val="16"/>
      <w:szCs w:val="16"/>
    </w:rPr>
  </w:style>
  <w:style w:type="paragraph" w:styleId="Kommentarthema">
    <w:name w:val="annotation subject"/>
    <w:basedOn w:val="Kommentartext"/>
    <w:next w:val="Kommentartext"/>
    <w:link w:val="KommentarthemaZchn"/>
    <w:semiHidden/>
    <w:unhideWhenUsed/>
    <w:rsid w:val="00EE1810"/>
    <w:rPr>
      <w:b/>
      <w:bCs/>
    </w:rPr>
  </w:style>
  <w:style w:type="character" w:customStyle="1" w:styleId="KommentarthemaZchn">
    <w:name w:val="Kommentarthema Zchn"/>
    <w:basedOn w:val="KommentartextZchn"/>
    <w:link w:val="Kommentarthema"/>
    <w:semiHidden/>
    <w:rsid w:val="00EE1810"/>
    <w:rPr>
      <w:rFonts w:ascii="Arial" w:hAnsi="Arial"/>
      <w:b/>
      <w:bCs/>
      <w:lang w:eastAsia="en-US"/>
    </w:rPr>
  </w:style>
  <w:style w:type="character" w:customStyle="1" w:styleId="A7">
    <w:name w:val="A7"/>
    <w:uiPriority w:val="99"/>
    <w:rsid w:val="009D11A6"/>
    <w:rPr>
      <w:rFonts w:cs="Open Sans Light"/>
      <w:color w:val="000000"/>
      <w:sz w:val="17"/>
      <w:szCs w:val="17"/>
    </w:rPr>
  </w:style>
  <w:style w:type="character" w:customStyle="1" w:styleId="A13">
    <w:name w:val="A13"/>
    <w:uiPriority w:val="99"/>
    <w:rsid w:val="003A7CF0"/>
    <w:rPr>
      <w:rFonts w:cs="Open Sans"/>
      <w:b/>
      <w:bCs/>
      <w:color w:val="000000"/>
    </w:rPr>
  </w:style>
  <w:style w:type="paragraph" w:styleId="berarbeitung">
    <w:name w:val="Revision"/>
    <w:hidden/>
    <w:uiPriority w:val="99"/>
    <w:semiHidden/>
    <w:rsid w:val="009F1EA1"/>
    <w:rPr>
      <w:rFonts w:ascii="Arial" w:hAnsi="Arial"/>
      <w:sz w:val="22"/>
      <w:szCs w:val="24"/>
      <w:lang w:eastAsia="en-US"/>
    </w:rPr>
  </w:style>
  <w:style w:type="table" w:styleId="EinfacheTabelle2">
    <w:name w:val="Plain Table 2"/>
    <w:basedOn w:val="NormaleTabelle"/>
    <w:uiPriority w:val="42"/>
    <w:rsid w:val="00736119"/>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Absatz-Standardschriftart"/>
    <w:rsid w:val="002D4F95"/>
    <w:rPr>
      <w:rFonts w:ascii="ArialMT" w:hAnsi="ArialMT" w:hint="default"/>
      <w:b w:val="0"/>
      <w:bCs w:val="0"/>
      <w:i w:val="0"/>
      <w:iCs w:val="0"/>
      <w:color w:val="FF0000"/>
      <w:sz w:val="22"/>
      <w:szCs w:val="22"/>
    </w:rPr>
  </w:style>
  <w:style w:type="character" w:customStyle="1" w:styleId="hvr">
    <w:name w:val="hvr"/>
    <w:basedOn w:val="Absatz-Standardschriftart"/>
    <w:rsid w:val="00501511"/>
  </w:style>
  <w:style w:type="character" w:customStyle="1" w:styleId="illustration">
    <w:name w:val="illustration"/>
    <w:basedOn w:val="Absatz-Standardschriftart"/>
    <w:rsid w:val="00501511"/>
  </w:style>
  <w:style w:type="table" w:styleId="Gitternetztabelle6farbig">
    <w:name w:val="Grid Table 6 Colorful"/>
    <w:basedOn w:val="NormaleTabelle"/>
    <w:uiPriority w:val="51"/>
    <w:rsid w:val="00AF25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ediumShading1-Accent19">
    <w:name w:val="Medium Shading 1 - Accent 19"/>
    <w:basedOn w:val="NormaleTabelle"/>
    <w:next w:val="MittlereSchattierung1-Akzent1"/>
    <w:uiPriority w:val="63"/>
    <w:rsid w:val="00305DCE"/>
    <w:rPr>
      <w:rFonts w:asciiTheme="minorHAnsi" w:eastAsiaTheme="minorEastAsia" w:hAnsiTheme="minorHAnsi" w:cstheme="minorBidi"/>
      <w:sz w:val="22"/>
      <w:szCs w:val="22"/>
      <w:lang w:eastAsia="zh-C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305DC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EinfacheTabelle1">
    <w:name w:val="Plain Table 1"/>
    <w:basedOn w:val="NormaleTabelle"/>
    <w:uiPriority w:val="41"/>
    <w:rsid w:val="00811821"/>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MittlereSchattierung2-Akzent2">
    <w:name w:val="Medium Shading 2 Accent 2"/>
    <w:basedOn w:val="NormaleTabelle"/>
    <w:uiPriority w:val="64"/>
    <w:rsid w:val="005A477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ntabelle3">
    <w:name w:val="List Table 3"/>
    <w:basedOn w:val="NormaleTabelle"/>
    <w:uiPriority w:val="48"/>
    <w:rsid w:val="00AA440D"/>
    <w:rPr>
      <w:rFonts w:asciiTheme="minorHAnsi" w:eastAsiaTheme="minorHAnsi" w:hAnsiTheme="minorHAnsi" w:cstheme="minorBidi"/>
      <w:sz w:val="22"/>
      <w:szCs w:val="22"/>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Index1">
    <w:name w:val="index 1"/>
    <w:basedOn w:val="Standard"/>
    <w:next w:val="Standard"/>
    <w:autoRedefine/>
    <w:semiHidden/>
    <w:unhideWhenUsed/>
    <w:rsid w:val="006A13F2"/>
    <w:pPr>
      <w:tabs>
        <w:tab w:val="clear" w:pos="851"/>
      </w:tabs>
      <w:spacing w:after="0" w:line="240" w:lineRule="auto"/>
      <w:ind w:left="220" w:hanging="220"/>
    </w:pPr>
  </w:style>
  <w:style w:type="table" w:styleId="EinfacheTabelle3">
    <w:name w:val="Plain Table 3"/>
    <w:basedOn w:val="NormaleTabelle"/>
    <w:uiPriority w:val="43"/>
    <w:rsid w:val="001977B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208">
      <w:bodyDiv w:val="1"/>
      <w:marLeft w:val="0"/>
      <w:marRight w:val="0"/>
      <w:marTop w:val="0"/>
      <w:marBottom w:val="0"/>
      <w:divBdr>
        <w:top w:val="none" w:sz="0" w:space="0" w:color="auto"/>
        <w:left w:val="none" w:sz="0" w:space="0" w:color="auto"/>
        <w:bottom w:val="none" w:sz="0" w:space="0" w:color="auto"/>
        <w:right w:val="none" w:sz="0" w:space="0" w:color="auto"/>
      </w:divBdr>
    </w:div>
    <w:div w:id="66465006">
      <w:bodyDiv w:val="1"/>
      <w:marLeft w:val="0"/>
      <w:marRight w:val="0"/>
      <w:marTop w:val="0"/>
      <w:marBottom w:val="0"/>
      <w:divBdr>
        <w:top w:val="none" w:sz="0" w:space="0" w:color="auto"/>
        <w:left w:val="none" w:sz="0" w:space="0" w:color="auto"/>
        <w:bottom w:val="none" w:sz="0" w:space="0" w:color="auto"/>
        <w:right w:val="none" w:sz="0" w:space="0" w:color="auto"/>
      </w:divBdr>
    </w:div>
    <w:div w:id="75443781">
      <w:bodyDiv w:val="1"/>
      <w:marLeft w:val="0"/>
      <w:marRight w:val="0"/>
      <w:marTop w:val="0"/>
      <w:marBottom w:val="0"/>
      <w:divBdr>
        <w:top w:val="none" w:sz="0" w:space="0" w:color="auto"/>
        <w:left w:val="none" w:sz="0" w:space="0" w:color="auto"/>
        <w:bottom w:val="none" w:sz="0" w:space="0" w:color="auto"/>
        <w:right w:val="none" w:sz="0" w:space="0" w:color="auto"/>
      </w:divBdr>
    </w:div>
    <w:div w:id="75977909">
      <w:bodyDiv w:val="1"/>
      <w:marLeft w:val="0"/>
      <w:marRight w:val="0"/>
      <w:marTop w:val="0"/>
      <w:marBottom w:val="0"/>
      <w:divBdr>
        <w:top w:val="none" w:sz="0" w:space="0" w:color="auto"/>
        <w:left w:val="none" w:sz="0" w:space="0" w:color="auto"/>
        <w:bottom w:val="none" w:sz="0" w:space="0" w:color="auto"/>
        <w:right w:val="none" w:sz="0" w:space="0" w:color="auto"/>
      </w:divBdr>
      <w:divsChild>
        <w:div w:id="1120341320">
          <w:marLeft w:val="567"/>
          <w:marRight w:val="0"/>
          <w:marTop w:val="0"/>
          <w:marBottom w:val="0"/>
          <w:divBdr>
            <w:top w:val="none" w:sz="0" w:space="0" w:color="auto"/>
            <w:left w:val="none" w:sz="0" w:space="0" w:color="auto"/>
            <w:bottom w:val="none" w:sz="0" w:space="0" w:color="auto"/>
            <w:right w:val="none" w:sz="0" w:space="0" w:color="auto"/>
          </w:divBdr>
        </w:div>
        <w:div w:id="1373965034">
          <w:marLeft w:val="567"/>
          <w:marRight w:val="0"/>
          <w:marTop w:val="0"/>
          <w:marBottom w:val="0"/>
          <w:divBdr>
            <w:top w:val="none" w:sz="0" w:space="0" w:color="auto"/>
            <w:left w:val="none" w:sz="0" w:space="0" w:color="auto"/>
            <w:bottom w:val="none" w:sz="0" w:space="0" w:color="auto"/>
            <w:right w:val="none" w:sz="0" w:space="0" w:color="auto"/>
          </w:divBdr>
        </w:div>
      </w:divsChild>
    </w:div>
    <w:div w:id="88818563">
      <w:bodyDiv w:val="1"/>
      <w:marLeft w:val="0"/>
      <w:marRight w:val="0"/>
      <w:marTop w:val="0"/>
      <w:marBottom w:val="0"/>
      <w:divBdr>
        <w:top w:val="none" w:sz="0" w:space="0" w:color="auto"/>
        <w:left w:val="none" w:sz="0" w:space="0" w:color="auto"/>
        <w:bottom w:val="none" w:sz="0" w:space="0" w:color="auto"/>
        <w:right w:val="none" w:sz="0" w:space="0" w:color="auto"/>
      </w:divBdr>
    </w:div>
    <w:div w:id="94257246">
      <w:bodyDiv w:val="1"/>
      <w:marLeft w:val="0"/>
      <w:marRight w:val="0"/>
      <w:marTop w:val="0"/>
      <w:marBottom w:val="0"/>
      <w:divBdr>
        <w:top w:val="none" w:sz="0" w:space="0" w:color="auto"/>
        <w:left w:val="none" w:sz="0" w:space="0" w:color="auto"/>
        <w:bottom w:val="none" w:sz="0" w:space="0" w:color="auto"/>
        <w:right w:val="none" w:sz="0" w:space="0" w:color="auto"/>
      </w:divBdr>
    </w:div>
    <w:div w:id="95828086">
      <w:bodyDiv w:val="1"/>
      <w:marLeft w:val="0"/>
      <w:marRight w:val="0"/>
      <w:marTop w:val="0"/>
      <w:marBottom w:val="0"/>
      <w:divBdr>
        <w:top w:val="none" w:sz="0" w:space="0" w:color="auto"/>
        <w:left w:val="none" w:sz="0" w:space="0" w:color="auto"/>
        <w:bottom w:val="none" w:sz="0" w:space="0" w:color="auto"/>
        <w:right w:val="none" w:sz="0" w:space="0" w:color="auto"/>
      </w:divBdr>
    </w:div>
    <w:div w:id="105127372">
      <w:bodyDiv w:val="1"/>
      <w:marLeft w:val="0"/>
      <w:marRight w:val="0"/>
      <w:marTop w:val="0"/>
      <w:marBottom w:val="0"/>
      <w:divBdr>
        <w:top w:val="none" w:sz="0" w:space="0" w:color="auto"/>
        <w:left w:val="none" w:sz="0" w:space="0" w:color="auto"/>
        <w:bottom w:val="none" w:sz="0" w:space="0" w:color="auto"/>
        <w:right w:val="none" w:sz="0" w:space="0" w:color="auto"/>
      </w:divBdr>
    </w:div>
    <w:div w:id="109207676">
      <w:bodyDiv w:val="1"/>
      <w:marLeft w:val="0"/>
      <w:marRight w:val="0"/>
      <w:marTop w:val="0"/>
      <w:marBottom w:val="0"/>
      <w:divBdr>
        <w:top w:val="none" w:sz="0" w:space="0" w:color="auto"/>
        <w:left w:val="none" w:sz="0" w:space="0" w:color="auto"/>
        <w:bottom w:val="none" w:sz="0" w:space="0" w:color="auto"/>
        <w:right w:val="none" w:sz="0" w:space="0" w:color="auto"/>
      </w:divBdr>
    </w:div>
    <w:div w:id="112483393">
      <w:bodyDiv w:val="1"/>
      <w:marLeft w:val="0"/>
      <w:marRight w:val="0"/>
      <w:marTop w:val="0"/>
      <w:marBottom w:val="0"/>
      <w:divBdr>
        <w:top w:val="none" w:sz="0" w:space="0" w:color="auto"/>
        <w:left w:val="none" w:sz="0" w:space="0" w:color="auto"/>
        <w:bottom w:val="none" w:sz="0" w:space="0" w:color="auto"/>
        <w:right w:val="none" w:sz="0" w:space="0" w:color="auto"/>
      </w:divBdr>
    </w:div>
    <w:div w:id="132912217">
      <w:bodyDiv w:val="1"/>
      <w:marLeft w:val="0"/>
      <w:marRight w:val="0"/>
      <w:marTop w:val="0"/>
      <w:marBottom w:val="0"/>
      <w:divBdr>
        <w:top w:val="none" w:sz="0" w:space="0" w:color="auto"/>
        <w:left w:val="none" w:sz="0" w:space="0" w:color="auto"/>
        <w:bottom w:val="none" w:sz="0" w:space="0" w:color="auto"/>
        <w:right w:val="none" w:sz="0" w:space="0" w:color="auto"/>
      </w:divBdr>
    </w:div>
    <w:div w:id="154078236">
      <w:bodyDiv w:val="1"/>
      <w:marLeft w:val="0"/>
      <w:marRight w:val="0"/>
      <w:marTop w:val="0"/>
      <w:marBottom w:val="0"/>
      <w:divBdr>
        <w:top w:val="none" w:sz="0" w:space="0" w:color="auto"/>
        <w:left w:val="none" w:sz="0" w:space="0" w:color="auto"/>
        <w:bottom w:val="none" w:sz="0" w:space="0" w:color="auto"/>
        <w:right w:val="none" w:sz="0" w:space="0" w:color="auto"/>
      </w:divBdr>
    </w:div>
    <w:div w:id="162428898">
      <w:bodyDiv w:val="1"/>
      <w:marLeft w:val="0"/>
      <w:marRight w:val="0"/>
      <w:marTop w:val="0"/>
      <w:marBottom w:val="0"/>
      <w:divBdr>
        <w:top w:val="none" w:sz="0" w:space="0" w:color="auto"/>
        <w:left w:val="none" w:sz="0" w:space="0" w:color="auto"/>
        <w:bottom w:val="none" w:sz="0" w:space="0" w:color="auto"/>
        <w:right w:val="none" w:sz="0" w:space="0" w:color="auto"/>
      </w:divBdr>
    </w:div>
    <w:div w:id="171182984">
      <w:bodyDiv w:val="1"/>
      <w:marLeft w:val="0"/>
      <w:marRight w:val="0"/>
      <w:marTop w:val="0"/>
      <w:marBottom w:val="0"/>
      <w:divBdr>
        <w:top w:val="none" w:sz="0" w:space="0" w:color="auto"/>
        <w:left w:val="none" w:sz="0" w:space="0" w:color="auto"/>
        <w:bottom w:val="none" w:sz="0" w:space="0" w:color="auto"/>
        <w:right w:val="none" w:sz="0" w:space="0" w:color="auto"/>
      </w:divBdr>
    </w:div>
    <w:div w:id="178669175">
      <w:bodyDiv w:val="1"/>
      <w:marLeft w:val="0"/>
      <w:marRight w:val="0"/>
      <w:marTop w:val="0"/>
      <w:marBottom w:val="0"/>
      <w:divBdr>
        <w:top w:val="none" w:sz="0" w:space="0" w:color="auto"/>
        <w:left w:val="none" w:sz="0" w:space="0" w:color="auto"/>
        <w:bottom w:val="none" w:sz="0" w:space="0" w:color="auto"/>
        <w:right w:val="none" w:sz="0" w:space="0" w:color="auto"/>
      </w:divBdr>
    </w:div>
    <w:div w:id="180122920">
      <w:bodyDiv w:val="1"/>
      <w:marLeft w:val="0"/>
      <w:marRight w:val="0"/>
      <w:marTop w:val="0"/>
      <w:marBottom w:val="0"/>
      <w:divBdr>
        <w:top w:val="none" w:sz="0" w:space="0" w:color="auto"/>
        <w:left w:val="none" w:sz="0" w:space="0" w:color="auto"/>
        <w:bottom w:val="none" w:sz="0" w:space="0" w:color="auto"/>
        <w:right w:val="none" w:sz="0" w:space="0" w:color="auto"/>
      </w:divBdr>
    </w:div>
    <w:div w:id="184709115">
      <w:bodyDiv w:val="1"/>
      <w:marLeft w:val="0"/>
      <w:marRight w:val="0"/>
      <w:marTop w:val="0"/>
      <w:marBottom w:val="0"/>
      <w:divBdr>
        <w:top w:val="none" w:sz="0" w:space="0" w:color="auto"/>
        <w:left w:val="none" w:sz="0" w:space="0" w:color="auto"/>
        <w:bottom w:val="none" w:sz="0" w:space="0" w:color="auto"/>
        <w:right w:val="none" w:sz="0" w:space="0" w:color="auto"/>
      </w:divBdr>
    </w:div>
    <w:div w:id="191236554">
      <w:bodyDiv w:val="1"/>
      <w:marLeft w:val="0"/>
      <w:marRight w:val="0"/>
      <w:marTop w:val="0"/>
      <w:marBottom w:val="0"/>
      <w:divBdr>
        <w:top w:val="none" w:sz="0" w:space="0" w:color="auto"/>
        <w:left w:val="none" w:sz="0" w:space="0" w:color="auto"/>
        <w:bottom w:val="none" w:sz="0" w:space="0" w:color="auto"/>
        <w:right w:val="none" w:sz="0" w:space="0" w:color="auto"/>
      </w:divBdr>
    </w:div>
    <w:div w:id="202791639">
      <w:bodyDiv w:val="1"/>
      <w:marLeft w:val="0"/>
      <w:marRight w:val="0"/>
      <w:marTop w:val="0"/>
      <w:marBottom w:val="0"/>
      <w:divBdr>
        <w:top w:val="none" w:sz="0" w:space="0" w:color="auto"/>
        <w:left w:val="none" w:sz="0" w:space="0" w:color="auto"/>
        <w:bottom w:val="none" w:sz="0" w:space="0" w:color="auto"/>
        <w:right w:val="none" w:sz="0" w:space="0" w:color="auto"/>
      </w:divBdr>
    </w:div>
    <w:div w:id="204031236">
      <w:bodyDiv w:val="1"/>
      <w:marLeft w:val="0"/>
      <w:marRight w:val="0"/>
      <w:marTop w:val="0"/>
      <w:marBottom w:val="0"/>
      <w:divBdr>
        <w:top w:val="none" w:sz="0" w:space="0" w:color="auto"/>
        <w:left w:val="none" w:sz="0" w:space="0" w:color="auto"/>
        <w:bottom w:val="none" w:sz="0" w:space="0" w:color="auto"/>
        <w:right w:val="none" w:sz="0" w:space="0" w:color="auto"/>
      </w:divBdr>
    </w:div>
    <w:div w:id="219559950">
      <w:bodyDiv w:val="1"/>
      <w:marLeft w:val="0"/>
      <w:marRight w:val="0"/>
      <w:marTop w:val="0"/>
      <w:marBottom w:val="0"/>
      <w:divBdr>
        <w:top w:val="none" w:sz="0" w:space="0" w:color="auto"/>
        <w:left w:val="none" w:sz="0" w:space="0" w:color="auto"/>
        <w:bottom w:val="none" w:sz="0" w:space="0" w:color="auto"/>
        <w:right w:val="none" w:sz="0" w:space="0" w:color="auto"/>
      </w:divBdr>
    </w:div>
    <w:div w:id="225265712">
      <w:bodyDiv w:val="1"/>
      <w:marLeft w:val="0"/>
      <w:marRight w:val="0"/>
      <w:marTop w:val="0"/>
      <w:marBottom w:val="0"/>
      <w:divBdr>
        <w:top w:val="none" w:sz="0" w:space="0" w:color="auto"/>
        <w:left w:val="none" w:sz="0" w:space="0" w:color="auto"/>
        <w:bottom w:val="none" w:sz="0" w:space="0" w:color="auto"/>
        <w:right w:val="none" w:sz="0" w:space="0" w:color="auto"/>
      </w:divBdr>
    </w:div>
    <w:div w:id="243299123">
      <w:bodyDiv w:val="1"/>
      <w:marLeft w:val="0"/>
      <w:marRight w:val="0"/>
      <w:marTop w:val="0"/>
      <w:marBottom w:val="0"/>
      <w:divBdr>
        <w:top w:val="none" w:sz="0" w:space="0" w:color="auto"/>
        <w:left w:val="none" w:sz="0" w:space="0" w:color="auto"/>
        <w:bottom w:val="none" w:sz="0" w:space="0" w:color="auto"/>
        <w:right w:val="none" w:sz="0" w:space="0" w:color="auto"/>
      </w:divBdr>
    </w:div>
    <w:div w:id="251358257">
      <w:bodyDiv w:val="1"/>
      <w:marLeft w:val="0"/>
      <w:marRight w:val="0"/>
      <w:marTop w:val="0"/>
      <w:marBottom w:val="0"/>
      <w:divBdr>
        <w:top w:val="none" w:sz="0" w:space="0" w:color="auto"/>
        <w:left w:val="none" w:sz="0" w:space="0" w:color="auto"/>
        <w:bottom w:val="none" w:sz="0" w:space="0" w:color="auto"/>
        <w:right w:val="none" w:sz="0" w:space="0" w:color="auto"/>
      </w:divBdr>
    </w:div>
    <w:div w:id="282227131">
      <w:bodyDiv w:val="1"/>
      <w:marLeft w:val="0"/>
      <w:marRight w:val="0"/>
      <w:marTop w:val="0"/>
      <w:marBottom w:val="0"/>
      <w:divBdr>
        <w:top w:val="none" w:sz="0" w:space="0" w:color="auto"/>
        <w:left w:val="none" w:sz="0" w:space="0" w:color="auto"/>
        <w:bottom w:val="none" w:sz="0" w:space="0" w:color="auto"/>
        <w:right w:val="none" w:sz="0" w:space="0" w:color="auto"/>
      </w:divBdr>
    </w:div>
    <w:div w:id="308949366">
      <w:bodyDiv w:val="1"/>
      <w:marLeft w:val="0"/>
      <w:marRight w:val="0"/>
      <w:marTop w:val="0"/>
      <w:marBottom w:val="0"/>
      <w:divBdr>
        <w:top w:val="none" w:sz="0" w:space="0" w:color="auto"/>
        <w:left w:val="none" w:sz="0" w:space="0" w:color="auto"/>
        <w:bottom w:val="none" w:sz="0" w:space="0" w:color="auto"/>
        <w:right w:val="none" w:sz="0" w:space="0" w:color="auto"/>
      </w:divBdr>
    </w:div>
    <w:div w:id="315113673">
      <w:bodyDiv w:val="1"/>
      <w:marLeft w:val="0"/>
      <w:marRight w:val="0"/>
      <w:marTop w:val="0"/>
      <w:marBottom w:val="0"/>
      <w:divBdr>
        <w:top w:val="none" w:sz="0" w:space="0" w:color="auto"/>
        <w:left w:val="none" w:sz="0" w:space="0" w:color="auto"/>
        <w:bottom w:val="none" w:sz="0" w:space="0" w:color="auto"/>
        <w:right w:val="none" w:sz="0" w:space="0" w:color="auto"/>
      </w:divBdr>
    </w:div>
    <w:div w:id="324092375">
      <w:bodyDiv w:val="1"/>
      <w:marLeft w:val="0"/>
      <w:marRight w:val="0"/>
      <w:marTop w:val="0"/>
      <w:marBottom w:val="0"/>
      <w:divBdr>
        <w:top w:val="none" w:sz="0" w:space="0" w:color="auto"/>
        <w:left w:val="none" w:sz="0" w:space="0" w:color="auto"/>
        <w:bottom w:val="none" w:sz="0" w:space="0" w:color="auto"/>
        <w:right w:val="none" w:sz="0" w:space="0" w:color="auto"/>
      </w:divBdr>
      <w:divsChild>
        <w:div w:id="274337301">
          <w:marLeft w:val="1080"/>
          <w:marRight w:val="0"/>
          <w:marTop w:val="100"/>
          <w:marBottom w:val="0"/>
          <w:divBdr>
            <w:top w:val="none" w:sz="0" w:space="0" w:color="auto"/>
            <w:left w:val="none" w:sz="0" w:space="0" w:color="auto"/>
            <w:bottom w:val="none" w:sz="0" w:space="0" w:color="auto"/>
            <w:right w:val="none" w:sz="0" w:space="0" w:color="auto"/>
          </w:divBdr>
        </w:div>
        <w:div w:id="319311919">
          <w:marLeft w:val="1080"/>
          <w:marRight w:val="0"/>
          <w:marTop w:val="100"/>
          <w:marBottom w:val="0"/>
          <w:divBdr>
            <w:top w:val="none" w:sz="0" w:space="0" w:color="auto"/>
            <w:left w:val="none" w:sz="0" w:space="0" w:color="auto"/>
            <w:bottom w:val="none" w:sz="0" w:space="0" w:color="auto"/>
            <w:right w:val="none" w:sz="0" w:space="0" w:color="auto"/>
          </w:divBdr>
        </w:div>
        <w:div w:id="519010950">
          <w:marLeft w:val="360"/>
          <w:marRight w:val="0"/>
          <w:marTop w:val="200"/>
          <w:marBottom w:val="0"/>
          <w:divBdr>
            <w:top w:val="none" w:sz="0" w:space="0" w:color="auto"/>
            <w:left w:val="none" w:sz="0" w:space="0" w:color="auto"/>
            <w:bottom w:val="none" w:sz="0" w:space="0" w:color="auto"/>
            <w:right w:val="none" w:sz="0" w:space="0" w:color="auto"/>
          </w:divBdr>
        </w:div>
        <w:div w:id="673844376">
          <w:marLeft w:val="360"/>
          <w:marRight w:val="0"/>
          <w:marTop w:val="200"/>
          <w:marBottom w:val="0"/>
          <w:divBdr>
            <w:top w:val="none" w:sz="0" w:space="0" w:color="auto"/>
            <w:left w:val="none" w:sz="0" w:space="0" w:color="auto"/>
            <w:bottom w:val="none" w:sz="0" w:space="0" w:color="auto"/>
            <w:right w:val="none" w:sz="0" w:space="0" w:color="auto"/>
          </w:divBdr>
        </w:div>
        <w:div w:id="1387142006">
          <w:marLeft w:val="360"/>
          <w:marRight w:val="0"/>
          <w:marTop w:val="200"/>
          <w:marBottom w:val="0"/>
          <w:divBdr>
            <w:top w:val="none" w:sz="0" w:space="0" w:color="auto"/>
            <w:left w:val="none" w:sz="0" w:space="0" w:color="auto"/>
            <w:bottom w:val="none" w:sz="0" w:space="0" w:color="auto"/>
            <w:right w:val="none" w:sz="0" w:space="0" w:color="auto"/>
          </w:divBdr>
        </w:div>
      </w:divsChild>
    </w:div>
    <w:div w:id="330762345">
      <w:bodyDiv w:val="1"/>
      <w:marLeft w:val="0"/>
      <w:marRight w:val="0"/>
      <w:marTop w:val="0"/>
      <w:marBottom w:val="0"/>
      <w:divBdr>
        <w:top w:val="none" w:sz="0" w:space="0" w:color="auto"/>
        <w:left w:val="none" w:sz="0" w:space="0" w:color="auto"/>
        <w:bottom w:val="none" w:sz="0" w:space="0" w:color="auto"/>
        <w:right w:val="none" w:sz="0" w:space="0" w:color="auto"/>
      </w:divBdr>
    </w:div>
    <w:div w:id="333806499">
      <w:bodyDiv w:val="1"/>
      <w:marLeft w:val="0"/>
      <w:marRight w:val="0"/>
      <w:marTop w:val="0"/>
      <w:marBottom w:val="0"/>
      <w:divBdr>
        <w:top w:val="none" w:sz="0" w:space="0" w:color="auto"/>
        <w:left w:val="none" w:sz="0" w:space="0" w:color="auto"/>
        <w:bottom w:val="none" w:sz="0" w:space="0" w:color="auto"/>
        <w:right w:val="none" w:sz="0" w:space="0" w:color="auto"/>
      </w:divBdr>
    </w:div>
    <w:div w:id="349917548">
      <w:bodyDiv w:val="1"/>
      <w:marLeft w:val="0"/>
      <w:marRight w:val="0"/>
      <w:marTop w:val="0"/>
      <w:marBottom w:val="0"/>
      <w:divBdr>
        <w:top w:val="none" w:sz="0" w:space="0" w:color="auto"/>
        <w:left w:val="none" w:sz="0" w:space="0" w:color="auto"/>
        <w:bottom w:val="none" w:sz="0" w:space="0" w:color="auto"/>
        <w:right w:val="none" w:sz="0" w:space="0" w:color="auto"/>
      </w:divBdr>
    </w:div>
    <w:div w:id="365060765">
      <w:bodyDiv w:val="1"/>
      <w:marLeft w:val="0"/>
      <w:marRight w:val="0"/>
      <w:marTop w:val="0"/>
      <w:marBottom w:val="0"/>
      <w:divBdr>
        <w:top w:val="none" w:sz="0" w:space="0" w:color="auto"/>
        <w:left w:val="none" w:sz="0" w:space="0" w:color="auto"/>
        <w:bottom w:val="none" w:sz="0" w:space="0" w:color="auto"/>
        <w:right w:val="none" w:sz="0" w:space="0" w:color="auto"/>
      </w:divBdr>
    </w:div>
    <w:div w:id="389500668">
      <w:bodyDiv w:val="1"/>
      <w:marLeft w:val="0"/>
      <w:marRight w:val="0"/>
      <w:marTop w:val="0"/>
      <w:marBottom w:val="0"/>
      <w:divBdr>
        <w:top w:val="none" w:sz="0" w:space="0" w:color="auto"/>
        <w:left w:val="none" w:sz="0" w:space="0" w:color="auto"/>
        <w:bottom w:val="none" w:sz="0" w:space="0" w:color="auto"/>
        <w:right w:val="none" w:sz="0" w:space="0" w:color="auto"/>
      </w:divBdr>
    </w:div>
    <w:div w:id="411926434">
      <w:bodyDiv w:val="1"/>
      <w:marLeft w:val="0"/>
      <w:marRight w:val="0"/>
      <w:marTop w:val="0"/>
      <w:marBottom w:val="0"/>
      <w:divBdr>
        <w:top w:val="none" w:sz="0" w:space="0" w:color="auto"/>
        <w:left w:val="none" w:sz="0" w:space="0" w:color="auto"/>
        <w:bottom w:val="none" w:sz="0" w:space="0" w:color="auto"/>
        <w:right w:val="none" w:sz="0" w:space="0" w:color="auto"/>
      </w:divBdr>
    </w:div>
    <w:div w:id="414790908">
      <w:bodyDiv w:val="1"/>
      <w:marLeft w:val="0"/>
      <w:marRight w:val="0"/>
      <w:marTop w:val="0"/>
      <w:marBottom w:val="0"/>
      <w:divBdr>
        <w:top w:val="none" w:sz="0" w:space="0" w:color="auto"/>
        <w:left w:val="none" w:sz="0" w:space="0" w:color="auto"/>
        <w:bottom w:val="none" w:sz="0" w:space="0" w:color="auto"/>
        <w:right w:val="none" w:sz="0" w:space="0" w:color="auto"/>
      </w:divBdr>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0300821">
      <w:bodyDiv w:val="1"/>
      <w:marLeft w:val="0"/>
      <w:marRight w:val="0"/>
      <w:marTop w:val="0"/>
      <w:marBottom w:val="0"/>
      <w:divBdr>
        <w:top w:val="none" w:sz="0" w:space="0" w:color="auto"/>
        <w:left w:val="none" w:sz="0" w:space="0" w:color="auto"/>
        <w:bottom w:val="none" w:sz="0" w:space="0" w:color="auto"/>
        <w:right w:val="none" w:sz="0" w:space="0" w:color="auto"/>
      </w:divBdr>
      <w:divsChild>
        <w:div w:id="509954554">
          <w:marLeft w:val="0"/>
          <w:marRight w:val="0"/>
          <w:marTop w:val="0"/>
          <w:marBottom w:val="0"/>
          <w:divBdr>
            <w:top w:val="none" w:sz="0" w:space="0" w:color="auto"/>
            <w:left w:val="none" w:sz="0" w:space="0" w:color="auto"/>
            <w:bottom w:val="none" w:sz="0" w:space="0" w:color="auto"/>
            <w:right w:val="none" w:sz="0" w:space="0" w:color="auto"/>
          </w:divBdr>
        </w:div>
      </w:divsChild>
    </w:div>
    <w:div w:id="434133563">
      <w:bodyDiv w:val="1"/>
      <w:marLeft w:val="0"/>
      <w:marRight w:val="0"/>
      <w:marTop w:val="0"/>
      <w:marBottom w:val="0"/>
      <w:divBdr>
        <w:top w:val="none" w:sz="0" w:space="0" w:color="auto"/>
        <w:left w:val="none" w:sz="0" w:space="0" w:color="auto"/>
        <w:bottom w:val="none" w:sz="0" w:space="0" w:color="auto"/>
        <w:right w:val="none" w:sz="0" w:space="0" w:color="auto"/>
      </w:divBdr>
    </w:div>
    <w:div w:id="455762683">
      <w:bodyDiv w:val="1"/>
      <w:marLeft w:val="0"/>
      <w:marRight w:val="0"/>
      <w:marTop w:val="0"/>
      <w:marBottom w:val="0"/>
      <w:divBdr>
        <w:top w:val="none" w:sz="0" w:space="0" w:color="auto"/>
        <w:left w:val="none" w:sz="0" w:space="0" w:color="auto"/>
        <w:bottom w:val="none" w:sz="0" w:space="0" w:color="auto"/>
        <w:right w:val="none" w:sz="0" w:space="0" w:color="auto"/>
      </w:divBdr>
      <w:divsChild>
        <w:div w:id="5131898">
          <w:marLeft w:val="0"/>
          <w:marRight w:val="0"/>
          <w:marTop w:val="0"/>
          <w:marBottom w:val="0"/>
          <w:divBdr>
            <w:top w:val="none" w:sz="0" w:space="0" w:color="auto"/>
            <w:left w:val="none" w:sz="0" w:space="0" w:color="auto"/>
            <w:bottom w:val="none" w:sz="0" w:space="0" w:color="auto"/>
            <w:right w:val="none" w:sz="0" w:space="0" w:color="auto"/>
          </w:divBdr>
        </w:div>
        <w:div w:id="10298963">
          <w:marLeft w:val="0"/>
          <w:marRight w:val="0"/>
          <w:marTop w:val="0"/>
          <w:marBottom w:val="0"/>
          <w:divBdr>
            <w:top w:val="none" w:sz="0" w:space="0" w:color="auto"/>
            <w:left w:val="none" w:sz="0" w:space="0" w:color="auto"/>
            <w:bottom w:val="none" w:sz="0" w:space="0" w:color="auto"/>
            <w:right w:val="none" w:sz="0" w:space="0" w:color="auto"/>
          </w:divBdr>
        </w:div>
        <w:div w:id="11541531">
          <w:marLeft w:val="0"/>
          <w:marRight w:val="0"/>
          <w:marTop w:val="0"/>
          <w:marBottom w:val="0"/>
          <w:divBdr>
            <w:top w:val="none" w:sz="0" w:space="0" w:color="auto"/>
            <w:left w:val="none" w:sz="0" w:space="0" w:color="auto"/>
            <w:bottom w:val="none" w:sz="0" w:space="0" w:color="auto"/>
            <w:right w:val="none" w:sz="0" w:space="0" w:color="auto"/>
          </w:divBdr>
        </w:div>
        <w:div w:id="11688713">
          <w:marLeft w:val="0"/>
          <w:marRight w:val="0"/>
          <w:marTop w:val="0"/>
          <w:marBottom w:val="0"/>
          <w:divBdr>
            <w:top w:val="none" w:sz="0" w:space="0" w:color="auto"/>
            <w:left w:val="none" w:sz="0" w:space="0" w:color="auto"/>
            <w:bottom w:val="none" w:sz="0" w:space="0" w:color="auto"/>
            <w:right w:val="none" w:sz="0" w:space="0" w:color="auto"/>
          </w:divBdr>
        </w:div>
        <w:div w:id="12851554">
          <w:marLeft w:val="0"/>
          <w:marRight w:val="0"/>
          <w:marTop w:val="0"/>
          <w:marBottom w:val="0"/>
          <w:divBdr>
            <w:top w:val="none" w:sz="0" w:space="0" w:color="auto"/>
            <w:left w:val="none" w:sz="0" w:space="0" w:color="auto"/>
            <w:bottom w:val="none" w:sz="0" w:space="0" w:color="auto"/>
            <w:right w:val="none" w:sz="0" w:space="0" w:color="auto"/>
          </w:divBdr>
        </w:div>
        <w:div w:id="15429345">
          <w:marLeft w:val="0"/>
          <w:marRight w:val="0"/>
          <w:marTop w:val="0"/>
          <w:marBottom w:val="0"/>
          <w:divBdr>
            <w:top w:val="none" w:sz="0" w:space="0" w:color="auto"/>
            <w:left w:val="none" w:sz="0" w:space="0" w:color="auto"/>
            <w:bottom w:val="none" w:sz="0" w:space="0" w:color="auto"/>
            <w:right w:val="none" w:sz="0" w:space="0" w:color="auto"/>
          </w:divBdr>
        </w:div>
        <w:div w:id="17659348">
          <w:marLeft w:val="0"/>
          <w:marRight w:val="0"/>
          <w:marTop w:val="0"/>
          <w:marBottom w:val="0"/>
          <w:divBdr>
            <w:top w:val="none" w:sz="0" w:space="0" w:color="auto"/>
            <w:left w:val="none" w:sz="0" w:space="0" w:color="auto"/>
            <w:bottom w:val="none" w:sz="0" w:space="0" w:color="auto"/>
            <w:right w:val="none" w:sz="0" w:space="0" w:color="auto"/>
          </w:divBdr>
        </w:div>
        <w:div w:id="21788497">
          <w:marLeft w:val="0"/>
          <w:marRight w:val="0"/>
          <w:marTop w:val="0"/>
          <w:marBottom w:val="0"/>
          <w:divBdr>
            <w:top w:val="none" w:sz="0" w:space="0" w:color="auto"/>
            <w:left w:val="none" w:sz="0" w:space="0" w:color="auto"/>
            <w:bottom w:val="none" w:sz="0" w:space="0" w:color="auto"/>
            <w:right w:val="none" w:sz="0" w:space="0" w:color="auto"/>
          </w:divBdr>
        </w:div>
        <w:div w:id="22099410">
          <w:marLeft w:val="0"/>
          <w:marRight w:val="0"/>
          <w:marTop w:val="0"/>
          <w:marBottom w:val="0"/>
          <w:divBdr>
            <w:top w:val="none" w:sz="0" w:space="0" w:color="auto"/>
            <w:left w:val="none" w:sz="0" w:space="0" w:color="auto"/>
            <w:bottom w:val="none" w:sz="0" w:space="0" w:color="auto"/>
            <w:right w:val="none" w:sz="0" w:space="0" w:color="auto"/>
          </w:divBdr>
        </w:div>
        <w:div w:id="25523247">
          <w:marLeft w:val="0"/>
          <w:marRight w:val="0"/>
          <w:marTop w:val="0"/>
          <w:marBottom w:val="0"/>
          <w:divBdr>
            <w:top w:val="none" w:sz="0" w:space="0" w:color="auto"/>
            <w:left w:val="none" w:sz="0" w:space="0" w:color="auto"/>
            <w:bottom w:val="none" w:sz="0" w:space="0" w:color="auto"/>
            <w:right w:val="none" w:sz="0" w:space="0" w:color="auto"/>
          </w:divBdr>
        </w:div>
        <w:div w:id="29112603">
          <w:marLeft w:val="0"/>
          <w:marRight w:val="0"/>
          <w:marTop w:val="0"/>
          <w:marBottom w:val="0"/>
          <w:divBdr>
            <w:top w:val="none" w:sz="0" w:space="0" w:color="auto"/>
            <w:left w:val="none" w:sz="0" w:space="0" w:color="auto"/>
            <w:bottom w:val="none" w:sz="0" w:space="0" w:color="auto"/>
            <w:right w:val="none" w:sz="0" w:space="0" w:color="auto"/>
          </w:divBdr>
        </w:div>
        <w:div w:id="34358408">
          <w:marLeft w:val="0"/>
          <w:marRight w:val="0"/>
          <w:marTop w:val="0"/>
          <w:marBottom w:val="0"/>
          <w:divBdr>
            <w:top w:val="none" w:sz="0" w:space="0" w:color="auto"/>
            <w:left w:val="none" w:sz="0" w:space="0" w:color="auto"/>
            <w:bottom w:val="none" w:sz="0" w:space="0" w:color="auto"/>
            <w:right w:val="none" w:sz="0" w:space="0" w:color="auto"/>
          </w:divBdr>
        </w:div>
        <w:div w:id="36859052">
          <w:marLeft w:val="0"/>
          <w:marRight w:val="0"/>
          <w:marTop w:val="0"/>
          <w:marBottom w:val="0"/>
          <w:divBdr>
            <w:top w:val="none" w:sz="0" w:space="0" w:color="auto"/>
            <w:left w:val="none" w:sz="0" w:space="0" w:color="auto"/>
            <w:bottom w:val="none" w:sz="0" w:space="0" w:color="auto"/>
            <w:right w:val="none" w:sz="0" w:space="0" w:color="auto"/>
          </w:divBdr>
        </w:div>
        <w:div w:id="43801661">
          <w:marLeft w:val="0"/>
          <w:marRight w:val="0"/>
          <w:marTop w:val="0"/>
          <w:marBottom w:val="0"/>
          <w:divBdr>
            <w:top w:val="none" w:sz="0" w:space="0" w:color="auto"/>
            <w:left w:val="none" w:sz="0" w:space="0" w:color="auto"/>
            <w:bottom w:val="none" w:sz="0" w:space="0" w:color="auto"/>
            <w:right w:val="none" w:sz="0" w:space="0" w:color="auto"/>
          </w:divBdr>
        </w:div>
        <w:div w:id="46034908">
          <w:marLeft w:val="0"/>
          <w:marRight w:val="0"/>
          <w:marTop w:val="0"/>
          <w:marBottom w:val="0"/>
          <w:divBdr>
            <w:top w:val="none" w:sz="0" w:space="0" w:color="auto"/>
            <w:left w:val="none" w:sz="0" w:space="0" w:color="auto"/>
            <w:bottom w:val="none" w:sz="0" w:space="0" w:color="auto"/>
            <w:right w:val="none" w:sz="0" w:space="0" w:color="auto"/>
          </w:divBdr>
        </w:div>
        <w:div w:id="47076462">
          <w:marLeft w:val="0"/>
          <w:marRight w:val="0"/>
          <w:marTop w:val="0"/>
          <w:marBottom w:val="0"/>
          <w:divBdr>
            <w:top w:val="none" w:sz="0" w:space="0" w:color="auto"/>
            <w:left w:val="none" w:sz="0" w:space="0" w:color="auto"/>
            <w:bottom w:val="none" w:sz="0" w:space="0" w:color="auto"/>
            <w:right w:val="none" w:sz="0" w:space="0" w:color="auto"/>
          </w:divBdr>
        </w:div>
        <w:div w:id="48267182">
          <w:marLeft w:val="0"/>
          <w:marRight w:val="0"/>
          <w:marTop w:val="0"/>
          <w:marBottom w:val="0"/>
          <w:divBdr>
            <w:top w:val="none" w:sz="0" w:space="0" w:color="auto"/>
            <w:left w:val="none" w:sz="0" w:space="0" w:color="auto"/>
            <w:bottom w:val="none" w:sz="0" w:space="0" w:color="auto"/>
            <w:right w:val="none" w:sz="0" w:space="0" w:color="auto"/>
          </w:divBdr>
        </w:div>
        <w:div w:id="49380322">
          <w:marLeft w:val="0"/>
          <w:marRight w:val="0"/>
          <w:marTop w:val="0"/>
          <w:marBottom w:val="0"/>
          <w:divBdr>
            <w:top w:val="none" w:sz="0" w:space="0" w:color="auto"/>
            <w:left w:val="none" w:sz="0" w:space="0" w:color="auto"/>
            <w:bottom w:val="none" w:sz="0" w:space="0" w:color="auto"/>
            <w:right w:val="none" w:sz="0" w:space="0" w:color="auto"/>
          </w:divBdr>
        </w:div>
        <w:div w:id="52631116">
          <w:marLeft w:val="0"/>
          <w:marRight w:val="0"/>
          <w:marTop w:val="0"/>
          <w:marBottom w:val="0"/>
          <w:divBdr>
            <w:top w:val="none" w:sz="0" w:space="0" w:color="auto"/>
            <w:left w:val="none" w:sz="0" w:space="0" w:color="auto"/>
            <w:bottom w:val="none" w:sz="0" w:space="0" w:color="auto"/>
            <w:right w:val="none" w:sz="0" w:space="0" w:color="auto"/>
          </w:divBdr>
        </w:div>
        <w:div w:id="57170740">
          <w:marLeft w:val="0"/>
          <w:marRight w:val="0"/>
          <w:marTop w:val="0"/>
          <w:marBottom w:val="0"/>
          <w:divBdr>
            <w:top w:val="none" w:sz="0" w:space="0" w:color="auto"/>
            <w:left w:val="none" w:sz="0" w:space="0" w:color="auto"/>
            <w:bottom w:val="none" w:sz="0" w:space="0" w:color="auto"/>
            <w:right w:val="none" w:sz="0" w:space="0" w:color="auto"/>
          </w:divBdr>
        </w:div>
        <w:div w:id="57437283">
          <w:marLeft w:val="0"/>
          <w:marRight w:val="0"/>
          <w:marTop w:val="0"/>
          <w:marBottom w:val="0"/>
          <w:divBdr>
            <w:top w:val="none" w:sz="0" w:space="0" w:color="auto"/>
            <w:left w:val="none" w:sz="0" w:space="0" w:color="auto"/>
            <w:bottom w:val="none" w:sz="0" w:space="0" w:color="auto"/>
            <w:right w:val="none" w:sz="0" w:space="0" w:color="auto"/>
          </w:divBdr>
        </w:div>
        <w:div w:id="59451630">
          <w:marLeft w:val="0"/>
          <w:marRight w:val="0"/>
          <w:marTop w:val="0"/>
          <w:marBottom w:val="0"/>
          <w:divBdr>
            <w:top w:val="none" w:sz="0" w:space="0" w:color="auto"/>
            <w:left w:val="none" w:sz="0" w:space="0" w:color="auto"/>
            <w:bottom w:val="none" w:sz="0" w:space="0" w:color="auto"/>
            <w:right w:val="none" w:sz="0" w:space="0" w:color="auto"/>
          </w:divBdr>
        </w:div>
        <w:div w:id="59913646">
          <w:marLeft w:val="0"/>
          <w:marRight w:val="0"/>
          <w:marTop w:val="0"/>
          <w:marBottom w:val="0"/>
          <w:divBdr>
            <w:top w:val="none" w:sz="0" w:space="0" w:color="auto"/>
            <w:left w:val="none" w:sz="0" w:space="0" w:color="auto"/>
            <w:bottom w:val="none" w:sz="0" w:space="0" w:color="auto"/>
            <w:right w:val="none" w:sz="0" w:space="0" w:color="auto"/>
          </w:divBdr>
        </w:div>
        <w:div w:id="62529162">
          <w:marLeft w:val="0"/>
          <w:marRight w:val="0"/>
          <w:marTop w:val="0"/>
          <w:marBottom w:val="0"/>
          <w:divBdr>
            <w:top w:val="none" w:sz="0" w:space="0" w:color="auto"/>
            <w:left w:val="none" w:sz="0" w:space="0" w:color="auto"/>
            <w:bottom w:val="none" w:sz="0" w:space="0" w:color="auto"/>
            <w:right w:val="none" w:sz="0" w:space="0" w:color="auto"/>
          </w:divBdr>
        </w:div>
        <w:div w:id="66193137">
          <w:marLeft w:val="0"/>
          <w:marRight w:val="0"/>
          <w:marTop w:val="0"/>
          <w:marBottom w:val="0"/>
          <w:divBdr>
            <w:top w:val="none" w:sz="0" w:space="0" w:color="auto"/>
            <w:left w:val="none" w:sz="0" w:space="0" w:color="auto"/>
            <w:bottom w:val="none" w:sz="0" w:space="0" w:color="auto"/>
            <w:right w:val="none" w:sz="0" w:space="0" w:color="auto"/>
          </w:divBdr>
        </w:div>
        <w:div w:id="67506520">
          <w:marLeft w:val="0"/>
          <w:marRight w:val="0"/>
          <w:marTop w:val="0"/>
          <w:marBottom w:val="0"/>
          <w:divBdr>
            <w:top w:val="none" w:sz="0" w:space="0" w:color="auto"/>
            <w:left w:val="none" w:sz="0" w:space="0" w:color="auto"/>
            <w:bottom w:val="none" w:sz="0" w:space="0" w:color="auto"/>
            <w:right w:val="none" w:sz="0" w:space="0" w:color="auto"/>
          </w:divBdr>
        </w:div>
        <w:div w:id="68966071">
          <w:marLeft w:val="0"/>
          <w:marRight w:val="0"/>
          <w:marTop w:val="0"/>
          <w:marBottom w:val="0"/>
          <w:divBdr>
            <w:top w:val="none" w:sz="0" w:space="0" w:color="auto"/>
            <w:left w:val="none" w:sz="0" w:space="0" w:color="auto"/>
            <w:bottom w:val="none" w:sz="0" w:space="0" w:color="auto"/>
            <w:right w:val="none" w:sz="0" w:space="0" w:color="auto"/>
          </w:divBdr>
        </w:div>
        <w:div w:id="68966418">
          <w:marLeft w:val="0"/>
          <w:marRight w:val="0"/>
          <w:marTop w:val="0"/>
          <w:marBottom w:val="0"/>
          <w:divBdr>
            <w:top w:val="none" w:sz="0" w:space="0" w:color="auto"/>
            <w:left w:val="none" w:sz="0" w:space="0" w:color="auto"/>
            <w:bottom w:val="none" w:sz="0" w:space="0" w:color="auto"/>
            <w:right w:val="none" w:sz="0" w:space="0" w:color="auto"/>
          </w:divBdr>
        </w:div>
        <w:div w:id="73743447">
          <w:marLeft w:val="0"/>
          <w:marRight w:val="0"/>
          <w:marTop w:val="0"/>
          <w:marBottom w:val="0"/>
          <w:divBdr>
            <w:top w:val="none" w:sz="0" w:space="0" w:color="auto"/>
            <w:left w:val="none" w:sz="0" w:space="0" w:color="auto"/>
            <w:bottom w:val="none" w:sz="0" w:space="0" w:color="auto"/>
            <w:right w:val="none" w:sz="0" w:space="0" w:color="auto"/>
          </w:divBdr>
        </w:div>
        <w:div w:id="75399098">
          <w:marLeft w:val="0"/>
          <w:marRight w:val="0"/>
          <w:marTop w:val="0"/>
          <w:marBottom w:val="0"/>
          <w:divBdr>
            <w:top w:val="none" w:sz="0" w:space="0" w:color="auto"/>
            <w:left w:val="none" w:sz="0" w:space="0" w:color="auto"/>
            <w:bottom w:val="none" w:sz="0" w:space="0" w:color="auto"/>
            <w:right w:val="none" w:sz="0" w:space="0" w:color="auto"/>
          </w:divBdr>
        </w:div>
        <w:div w:id="77991163">
          <w:marLeft w:val="0"/>
          <w:marRight w:val="0"/>
          <w:marTop w:val="0"/>
          <w:marBottom w:val="0"/>
          <w:divBdr>
            <w:top w:val="none" w:sz="0" w:space="0" w:color="auto"/>
            <w:left w:val="none" w:sz="0" w:space="0" w:color="auto"/>
            <w:bottom w:val="none" w:sz="0" w:space="0" w:color="auto"/>
            <w:right w:val="none" w:sz="0" w:space="0" w:color="auto"/>
          </w:divBdr>
        </w:div>
        <w:div w:id="78606136">
          <w:marLeft w:val="0"/>
          <w:marRight w:val="0"/>
          <w:marTop w:val="0"/>
          <w:marBottom w:val="0"/>
          <w:divBdr>
            <w:top w:val="none" w:sz="0" w:space="0" w:color="auto"/>
            <w:left w:val="none" w:sz="0" w:space="0" w:color="auto"/>
            <w:bottom w:val="none" w:sz="0" w:space="0" w:color="auto"/>
            <w:right w:val="none" w:sz="0" w:space="0" w:color="auto"/>
          </w:divBdr>
        </w:div>
        <w:div w:id="79378890">
          <w:marLeft w:val="0"/>
          <w:marRight w:val="0"/>
          <w:marTop w:val="0"/>
          <w:marBottom w:val="0"/>
          <w:divBdr>
            <w:top w:val="none" w:sz="0" w:space="0" w:color="auto"/>
            <w:left w:val="none" w:sz="0" w:space="0" w:color="auto"/>
            <w:bottom w:val="none" w:sz="0" w:space="0" w:color="auto"/>
            <w:right w:val="none" w:sz="0" w:space="0" w:color="auto"/>
          </w:divBdr>
        </w:div>
        <w:div w:id="79524748">
          <w:marLeft w:val="0"/>
          <w:marRight w:val="0"/>
          <w:marTop w:val="0"/>
          <w:marBottom w:val="0"/>
          <w:divBdr>
            <w:top w:val="none" w:sz="0" w:space="0" w:color="auto"/>
            <w:left w:val="none" w:sz="0" w:space="0" w:color="auto"/>
            <w:bottom w:val="none" w:sz="0" w:space="0" w:color="auto"/>
            <w:right w:val="none" w:sz="0" w:space="0" w:color="auto"/>
          </w:divBdr>
        </w:div>
        <w:div w:id="81294844">
          <w:marLeft w:val="0"/>
          <w:marRight w:val="0"/>
          <w:marTop w:val="0"/>
          <w:marBottom w:val="0"/>
          <w:divBdr>
            <w:top w:val="none" w:sz="0" w:space="0" w:color="auto"/>
            <w:left w:val="none" w:sz="0" w:space="0" w:color="auto"/>
            <w:bottom w:val="none" w:sz="0" w:space="0" w:color="auto"/>
            <w:right w:val="none" w:sz="0" w:space="0" w:color="auto"/>
          </w:divBdr>
        </w:div>
        <w:div w:id="82116626">
          <w:marLeft w:val="0"/>
          <w:marRight w:val="0"/>
          <w:marTop w:val="0"/>
          <w:marBottom w:val="0"/>
          <w:divBdr>
            <w:top w:val="none" w:sz="0" w:space="0" w:color="auto"/>
            <w:left w:val="none" w:sz="0" w:space="0" w:color="auto"/>
            <w:bottom w:val="none" w:sz="0" w:space="0" w:color="auto"/>
            <w:right w:val="none" w:sz="0" w:space="0" w:color="auto"/>
          </w:divBdr>
        </w:div>
        <w:div w:id="82730390">
          <w:marLeft w:val="0"/>
          <w:marRight w:val="0"/>
          <w:marTop w:val="0"/>
          <w:marBottom w:val="0"/>
          <w:divBdr>
            <w:top w:val="none" w:sz="0" w:space="0" w:color="auto"/>
            <w:left w:val="none" w:sz="0" w:space="0" w:color="auto"/>
            <w:bottom w:val="none" w:sz="0" w:space="0" w:color="auto"/>
            <w:right w:val="none" w:sz="0" w:space="0" w:color="auto"/>
          </w:divBdr>
        </w:div>
        <w:div w:id="83039735">
          <w:marLeft w:val="0"/>
          <w:marRight w:val="0"/>
          <w:marTop w:val="0"/>
          <w:marBottom w:val="0"/>
          <w:divBdr>
            <w:top w:val="none" w:sz="0" w:space="0" w:color="auto"/>
            <w:left w:val="none" w:sz="0" w:space="0" w:color="auto"/>
            <w:bottom w:val="none" w:sz="0" w:space="0" w:color="auto"/>
            <w:right w:val="none" w:sz="0" w:space="0" w:color="auto"/>
          </w:divBdr>
        </w:div>
        <w:div w:id="85881981">
          <w:marLeft w:val="0"/>
          <w:marRight w:val="0"/>
          <w:marTop w:val="0"/>
          <w:marBottom w:val="0"/>
          <w:divBdr>
            <w:top w:val="none" w:sz="0" w:space="0" w:color="auto"/>
            <w:left w:val="none" w:sz="0" w:space="0" w:color="auto"/>
            <w:bottom w:val="none" w:sz="0" w:space="0" w:color="auto"/>
            <w:right w:val="none" w:sz="0" w:space="0" w:color="auto"/>
          </w:divBdr>
        </w:div>
        <w:div w:id="92828141">
          <w:marLeft w:val="0"/>
          <w:marRight w:val="0"/>
          <w:marTop w:val="0"/>
          <w:marBottom w:val="0"/>
          <w:divBdr>
            <w:top w:val="none" w:sz="0" w:space="0" w:color="auto"/>
            <w:left w:val="none" w:sz="0" w:space="0" w:color="auto"/>
            <w:bottom w:val="none" w:sz="0" w:space="0" w:color="auto"/>
            <w:right w:val="none" w:sz="0" w:space="0" w:color="auto"/>
          </w:divBdr>
        </w:div>
        <w:div w:id="92944057">
          <w:marLeft w:val="0"/>
          <w:marRight w:val="0"/>
          <w:marTop w:val="0"/>
          <w:marBottom w:val="0"/>
          <w:divBdr>
            <w:top w:val="none" w:sz="0" w:space="0" w:color="auto"/>
            <w:left w:val="none" w:sz="0" w:space="0" w:color="auto"/>
            <w:bottom w:val="none" w:sz="0" w:space="0" w:color="auto"/>
            <w:right w:val="none" w:sz="0" w:space="0" w:color="auto"/>
          </w:divBdr>
        </w:div>
        <w:div w:id="93478029">
          <w:marLeft w:val="0"/>
          <w:marRight w:val="0"/>
          <w:marTop w:val="0"/>
          <w:marBottom w:val="0"/>
          <w:divBdr>
            <w:top w:val="none" w:sz="0" w:space="0" w:color="auto"/>
            <w:left w:val="none" w:sz="0" w:space="0" w:color="auto"/>
            <w:bottom w:val="none" w:sz="0" w:space="0" w:color="auto"/>
            <w:right w:val="none" w:sz="0" w:space="0" w:color="auto"/>
          </w:divBdr>
        </w:div>
        <w:div w:id="101076119">
          <w:marLeft w:val="0"/>
          <w:marRight w:val="0"/>
          <w:marTop w:val="0"/>
          <w:marBottom w:val="0"/>
          <w:divBdr>
            <w:top w:val="none" w:sz="0" w:space="0" w:color="auto"/>
            <w:left w:val="none" w:sz="0" w:space="0" w:color="auto"/>
            <w:bottom w:val="none" w:sz="0" w:space="0" w:color="auto"/>
            <w:right w:val="none" w:sz="0" w:space="0" w:color="auto"/>
          </w:divBdr>
        </w:div>
        <w:div w:id="101532626">
          <w:marLeft w:val="0"/>
          <w:marRight w:val="0"/>
          <w:marTop w:val="0"/>
          <w:marBottom w:val="0"/>
          <w:divBdr>
            <w:top w:val="none" w:sz="0" w:space="0" w:color="auto"/>
            <w:left w:val="none" w:sz="0" w:space="0" w:color="auto"/>
            <w:bottom w:val="none" w:sz="0" w:space="0" w:color="auto"/>
            <w:right w:val="none" w:sz="0" w:space="0" w:color="auto"/>
          </w:divBdr>
        </w:div>
        <w:div w:id="103892972">
          <w:marLeft w:val="0"/>
          <w:marRight w:val="0"/>
          <w:marTop w:val="0"/>
          <w:marBottom w:val="0"/>
          <w:divBdr>
            <w:top w:val="none" w:sz="0" w:space="0" w:color="auto"/>
            <w:left w:val="none" w:sz="0" w:space="0" w:color="auto"/>
            <w:bottom w:val="none" w:sz="0" w:space="0" w:color="auto"/>
            <w:right w:val="none" w:sz="0" w:space="0" w:color="auto"/>
          </w:divBdr>
        </w:div>
        <w:div w:id="105467415">
          <w:marLeft w:val="0"/>
          <w:marRight w:val="0"/>
          <w:marTop w:val="0"/>
          <w:marBottom w:val="0"/>
          <w:divBdr>
            <w:top w:val="none" w:sz="0" w:space="0" w:color="auto"/>
            <w:left w:val="none" w:sz="0" w:space="0" w:color="auto"/>
            <w:bottom w:val="none" w:sz="0" w:space="0" w:color="auto"/>
            <w:right w:val="none" w:sz="0" w:space="0" w:color="auto"/>
          </w:divBdr>
        </w:div>
        <w:div w:id="113403268">
          <w:marLeft w:val="0"/>
          <w:marRight w:val="0"/>
          <w:marTop w:val="0"/>
          <w:marBottom w:val="0"/>
          <w:divBdr>
            <w:top w:val="none" w:sz="0" w:space="0" w:color="auto"/>
            <w:left w:val="none" w:sz="0" w:space="0" w:color="auto"/>
            <w:bottom w:val="none" w:sz="0" w:space="0" w:color="auto"/>
            <w:right w:val="none" w:sz="0" w:space="0" w:color="auto"/>
          </w:divBdr>
        </w:div>
        <w:div w:id="114447918">
          <w:marLeft w:val="0"/>
          <w:marRight w:val="0"/>
          <w:marTop w:val="0"/>
          <w:marBottom w:val="0"/>
          <w:divBdr>
            <w:top w:val="none" w:sz="0" w:space="0" w:color="auto"/>
            <w:left w:val="none" w:sz="0" w:space="0" w:color="auto"/>
            <w:bottom w:val="none" w:sz="0" w:space="0" w:color="auto"/>
            <w:right w:val="none" w:sz="0" w:space="0" w:color="auto"/>
          </w:divBdr>
        </w:div>
        <w:div w:id="115368399">
          <w:marLeft w:val="0"/>
          <w:marRight w:val="0"/>
          <w:marTop w:val="0"/>
          <w:marBottom w:val="0"/>
          <w:divBdr>
            <w:top w:val="none" w:sz="0" w:space="0" w:color="auto"/>
            <w:left w:val="none" w:sz="0" w:space="0" w:color="auto"/>
            <w:bottom w:val="none" w:sz="0" w:space="0" w:color="auto"/>
            <w:right w:val="none" w:sz="0" w:space="0" w:color="auto"/>
          </w:divBdr>
        </w:div>
        <w:div w:id="120657514">
          <w:marLeft w:val="0"/>
          <w:marRight w:val="0"/>
          <w:marTop w:val="0"/>
          <w:marBottom w:val="0"/>
          <w:divBdr>
            <w:top w:val="none" w:sz="0" w:space="0" w:color="auto"/>
            <w:left w:val="none" w:sz="0" w:space="0" w:color="auto"/>
            <w:bottom w:val="none" w:sz="0" w:space="0" w:color="auto"/>
            <w:right w:val="none" w:sz="0" w:space="0" w:color="auto"/>
          </w:divBdr>
        </w:div>
        <w:div w:id="121308390">
          <w:marLeft w:val="0"/>
          <w:marRight w:val="0"/>
          <w:marTop w:val="0"/>
          <w:marBottom w:val="0"/>
          <w:divBdr>
            <w:top w:val="none" w:sz="0" w:space="0" w:color="auto"/>
            <w:left w:val="none" w:sz="0" w:space="0" w:color="auto"/>
            <w:bottom w:val="none" w:sz="0" w:space="0" w:color="auto"/>
            <w:right w:val="none" w:sz="0" w:space="0" w:color="auto"/>
          </w:divBdr>
        </w:div>
        <w:div w:id="122697902">
          <w:marLeft w:val="0"/>
          <w:marRight w:val="0"/>
          <w:marTop w:val="0"/>
          <w:marBottom w:val="0"/>
          <w:divBdr>
            <w:top w:val="none" w:sz="0" w:space="0" w:color="auto"/>
            <w:left w:val="none" w:sz="0" w:space="0" w:color="auto"/>
            <w:bottom w:val="none" w:sz="0" w:space="0" w:color="auto"/>
            <w:right w:val="none" w:sz="0" w:space="0" w:color="auto"/>
          </w:divBdr>
        </w:div>
        <w:div w:id="124858274">
          <w:marLeft w:val="0"/>
          <w:marRight w:val="0"/>
          <w:marTop w:val="0"/>
          <w:marBottom w:val="0"/>
          <w:divBdr>
            <w:top w:val="none" w:sz="0" w:space="0" w:color="auto"/>
            <w:left w:val="none" w:sz="0" w:space="0" w:color="auto"/>
            <w:bottom w:val="none" w:sz="0" w:space="0" w:color="auto"/>
            <w:right w:val="none" w:sz="0" w:space="0" w:color="auto"/>
          </w:divBdr>
        </w:div>
        <w:div w:id="125245450">
          <w:marLeft w:val="0"/>
          <w:marRight w:val="0"/>
          <w:marTop w:val="0"/>
          <w:marBottom w:val="0"/>
          <w:divBdr>
            <w:top w:val="none" w:sz="0" w:space="0" w:color="auto"/>
            <w:left w:val="none" w:sz="0" w:space="0" w:color="auto"/>
            <w:bottom w:val="none" w:sz="0" w:space="0" w:color="auto"/>
            <w:right w:val="none" w:sz="0" w:space="0" w:color="auto"/>
          </w:divBdr>
        </w:div>
        <w:div w:id="134226850">
          <w:marLeft w:val="0"/>
          <w:marRight w:val="0"/>
          <w:marTop w:val="0"/>
          <w:marBottom w:val="0"/>
          <w:divBdr>
            <w:top w:val="none" w:sz="0" w:space="0" w:color="auto"/>
            <w:left w:val="none" w:sz="0" w:space="0" w:color="auto"/>
            <w:bottom w:val="none" w:sz="0" w:space="0" w:color="auto"/>
            <w:right w:val="none" w:sz="0" w:space="0" w:color="auto"/>
          </w:divBdr>
        </w:div>
        <w:div w:id="141119947">
          <w:marLeft w:val="0"/>
          <w:marRight w:val="0"/>
          <w:marTop w:val="0"/>
          <w:marBottom w:val="0"/>
          <w:divBdr>
            <w:top w:val="none" w:sz="0" w:space="0" w:color="auto"/>
            <w:left w:val="none" w:sz="0" w:space="0" w:color="auto"/>
            <w:bottom w:val="none" w:sz="0" w:space="0" w:color="auto"/>
            <w:right w:val="none" w:sz="0" w:space="0" w:color="auto"/>
          </w:divBdr>
        </w:div>
        <w:div w:id="141311883">
          <w:marLeft w:val="0"/>
          <w:marRight w:val="0"/>
          <w:marTop w:val="0"/>
          <w:marBottom w:val="0"/>
          <w:divBdr>
            <w:top w:val="none" w:sz="0" w:space="0" w:color="auto"/>
            <w:left w:val="none" w:sz="0" w:space="0" w:color="auto"/>
            <w:bottom w:val="none" w:sz="0" w:space="0" w:color="auto"/>
            <w:right w:val="none" w:sz="0" w:space="0" w:color="auto"/>
          </w:divBdr>
        </w:div>
        <w:div w:id="142090139">
          <w:marLeft w:val="0"/>
          <w:marRight w:val="0"/>
          <w:marTop w:val="0"/>
          <w:marBottom w:val="0"/>
          <w:divBdr>
            <w:top w:val="none" w:sz="0" w:space="0" w:color="auto"/>
            <w:left w:val="none" w:sz="0" w:space="0" w:color="auto"/>
            <w:bottom w:val="none" w:sz="0" w:space="0" w:color="auto"/>
            <w:right w:val="none" w:sz="0" w:space="0" w:color="auto"/>
          </w:divBdr>
        </w:div>
        <w:div w:id="146633886">
          <w:marLeft w:val="0"/>
          <w:marRight w:val="0"/>
          <w:marTop w:val="0"/>
          <w:marBottom w:val="0"/>
          <w:divBdr>
            <w:top w:val="none" w:sz="0" w:space="0" w:color="auto"/>
            <w:left w:val="none" w:sz="0" w:space="0" w:color="auto"/>
            <w:bottom w:val="none" w:sz="0" w:space="0" w:color="auto"/>
            <w:right w:val="none" w:sz="0" w:space="0" w:color="auto"/>
          </w:divBdr>
        </w:div>
        <w:div w:id="146867077">
          <w:marLeft w:val="0"/>
          <w:marRight w:val="0"/>
          <w:marTop w:val="0"/>
          <w:marBottom w:val="0"/>
          <w:divBdr>
            <w:top w:val="none" w:sz="0" w:space="0" w:color="auto"/>
            <w:left w:val="none" w:sz="0" w:space="0" w:color="auto"/>
            <w:bottom w:val="none" w:sz="0" w:space="0" w:color="auto"/>
            <w:right w:val="none" w:sz="0" w:space="0" w:color="auto"/>
          </w:divBdr>
        </w:div>
        <w:div w:id="148596771">
          <w:marLeft w:val="0"/>
          <w:marRight w:val="0"/>
          <w:marTop w:val="0"/>
          <w:marBottom w:val="0"/>
          <w:divBdr>
            <w:top w:val="none" w:sz="0" w:space="0" w:color="auto"/>
            <w:left w:val="none" w:sz="0" w:space="0" w:color="auto"/>
            <w:bottom w:val="none" w:sz="0" w:space="0" w:color="auto"/>
            <w:right w:val="none" w:sz="0" w:space="0" w:color="auto"/>
          </w:divBdr>
        </w:div>
        <w:div w:id="155150427">
          <w:marLeft w:val="0"/>
          <w:marRight w:val="0"/>
          <w:marTop w:val="0"/>
          <w:marBottom w:val="0"/>
          <w:divBdr>
            <w:top w:val="none" w:sz="0" w:space="0" w:color="auto"/>
            <w:left w:val="none" w:sz="0" w:space="0" w:color="auto"/>
            <w:bottom w:val="none" w:sz="0" w:space="0" w:color="auto"/>
            <w:right w:val="none" w:sz="0" w:space="0" w:color="auto"/>
          </w:divBdr>
        </w:div>
        <w:div w:id="165827266">
          <w:marLeft w:val="0"/>
          <w:marRight w:val="0"/>
          <w:marTop w:val="0"/>
          <w:marBottom w:val="0"/>
          <w:divBdr>
            <w:top w:val="none" w:sz="0" w:space="0" w:color="auto"/>
            <w:left w:val="none" w:sz="0" w:space="0" w:color="auto"/>
            <w:bottom w:val="none" w:sz="0" w:space="0" w:color="auto"/>
            <w:right w:val="none" w:sz="0" w:space="0" w:color="auto"/>
          </w:divBdr>
        </w:div>
        <w:div w:id="175964301">
          <w:marLeft w:val="0"/>
          <w:marRight w:val="0"/>
          <w:marTop w:val="0"/>
          <w:marBottom w:val="0"/>
          <w:divBdr>
            <w:top w:val="none" w:sz="0" w:space="0" w:color="auto"/>
            <w:left w:val="none" w:sz="0" w:space="0" w:color="auto"/>
            <w:bottom w:val="none" w:sz="0" w:space="0" w:color="auto"/>
            <w:right w:val="none" w:sz="0" w:space="0" w:color="auto"/>
          </w:divBdr>
        </w:div>
        <w:div w:id="183521208">
          <w:marLeft w:val="0"/>
          <w:marRight w:val="0"/>
          <w:marTop w:val="0"/>
          <w:marBottom w:val="0"/>
          <w:divBdr>
            <w:top w:val="none" w:sz="0" w:space="0" w:color="auto"/>
            <w:left w:val="none" w:sz="0" w:space="0" w:color="auto"/>
            <w:bottom w:val="none" w:sz="0" w:space="0" w:color="auto"/>
            <w:right w:val="none" w:sz="0" w:space="0" w:color="auto"/>
          </w:divBdr>
        </w:div>
        <w:div w:id="188226534">
          <w:marLeft w:val="0"/>
          <w:marRight w:val="0"/>
          <w:marTop w:val="0"/>
          <w:marBottom w:val="0"/>
          <w:divBdr>
            <w:top w:val="none" w:sz="0" w:space="0" w:color="auto"/>
            <w:left w:val="none" w:sz="0" w:space="0" w:color="auto"/>
            <w:bottom w:val="none" w:sz="0" w:space="0" w:color="auto"/>
            <w:right w:val="none" w:sz="0" w:space="0" w:color="auto"/>
          </w:divBdr>
        </w:div>
        <w:div w:id="189102699">
          <w:marLeft w:val="0"/>
          <w:marRight w:val="0"/>
          <w:marTop w:val="0"/>
          <w:marBottom w:val="0"/>
          <w:divBdr>
            <w:top w:val="none" w:sz="0" w:space="0" w:color="auto"/>
            <w:left w:val="none" w:sz="0" w:space="0" w:color="auto"/>
            <w:bottom w:val="none" w:sz="0" w:space="0" w:color="auto"/>
            <w:right w:val="none" w:sz="0" w:space="0" w:color="auto"/>
          </w:divBdr>
        </w:div>
        <w:div w:id="189150699">
          <w:marLeft w:val="0"/>
          <w:marRight w:val="0"/>
          <w:marTop w:val="0"/>
          <w:marBottom w:val="0"/>
          <w:divBdr>
            <w:top w:val="none" w:sz="0" w:space="0" w:color="auto"/>
            <w:left w:val="none" w:sz="0" w:space="0" w:color="auto"/>
            <w:bottom w:val="none" w:sz="0" w:space="0" w:color="auto"/>
            <w:right w:val="none" w:sz="0" w:space="0" w:color="auto"/>
          </w:divBdr>
        </w:div>
        <w:div w:id="196893010">
          <w:marLeft w:val="0"/>
          <w:marRight w:val="0"/>
          <w:marTop w:val="0"/>
          <w:marBottom w:val="0"/>
          <w:divBdr>
            <w:top w:val="none" w:sz="0" w:space="0" w:color="auto"/>
            <w:left w:val="none" w:sz="0" w:space="0" w:color="auto"/>
            <w:bottom w:val="none" w:sz="0" w:space="0" w:color="auto"/>
            <w:right w:val="none" w:sz="0" w:space="0" w:color="auto"/>
          </w:divBdr>
        </w:div>
        <w:div w:id="199780463">
          <w:marLeft w:val="0"/>
          <w:marRight w:val="0"/>
          <w:marTop w:val="0"/>
          <w:marBottom w:val="0"/>
          <w:divBdr>
            <w:top w:val="none" w:sz="0" w:space="0" w:color="auto"/>
            <w:left w:val="none" w:sz="0" w:space="0" w:color="auto"/>
            <w:bottom w:val="none" w:sz="0" w:space="0" w:color="auto"/>
            <w:right w:val="none" w:sz="0" w:space="0" w:color="auto"/>
          </w:divBdr>
        </w:div>
        <w:div w:id="200677056">
          <w:marLeft w:val="0"/>
          <w:marRight w:val="0"/>
          <w:marTop w:val="0"/>
          <w:marBottom w:val="0"/>
          <w:divBdr>
            <w:top w:val="none" w:sz="0" w:space="0" w:color="auto"/>
            <w:left w:val="none" w:sz="0" w:space="0" w:color="auto"/>
            <w:bottom w:val="none" w:sz="0" w:space="0" w:color="auto"/>
            <w:right w:val="none" w:sz="0" w:space="0" w:color="auto"/>
          </w:divBdr>
        </w:div>
        <w:div w:id="205457546">
          <w:marLeft w:val="0"/>
          <w:marRight w:val="0"/>
          <w:marTop w:val="0"/>
          <w:marBottom w:val="0"/>
          <w:divBdr>
            <w:top w:val="none" w:sz="0" w:space="0" w:color="auto"/>
            <w:left w:val="none" w:sz="0" w:space="0" w:color="auto"/>
            <w:bottom w:val="none" w:sz="0" w:space="0" w:color="auto"/>
            <w:right w:val="none" w:sz="0" w:space="0" w:color="auto"/>
          </w:divBdr>
        </w:div>
        <w:div w:id="208492294">
          <w:marLeft w:val="0"/>
          <w:marRight w:val="0"/>
          <w:marTop w:val="0"/>
          <w:marBottom w:val="0"/>
          <w:divBdr>
            <w:top w:val="none" w:sz="0" w:space="0" w:color="auto"/>
            <w:left w:val="none" w:sz="0" w:space="0" w:color="auto"/>
            <w:bottom w:val="none" w:sz="0" w:space="0" w:color="auto"/>
            <w:right w:val="none" w:sz="0" w:space="0" w:color="auto"/>
          </w:divBdr>
        </w:div>
        <w:div w:id="210386385">
          <w:marLeft w:val="0"/>
          <w:marRight w:val="0"/>
          <w:marTop w:val="0"/>
          <w:marBottom w:val="0"/>
          <w:divBdr>
            <w:top w:val="none" w:sz="0" w:space="0" w:color="auto"/>
            <w:left w:val="none" w:sz="0" w:space="0" w:color="auto"/>
            <w:bottom w:val="none" w:sz="0" w:space="0" w:color="auto"/>
            <w:right w:val="none" w:sz="0" w:space="0" w:color="auto"/>
          </w:divBdr>
        </w:div>
        <w:div w:id="212544953">
          <w:marLeft w:val="0"/>
          <w:marRight w:val="0"/>
          <w:marTop w:val="0"/>
          <w:marBottom w:val="0"/>
          <w:divBdr>
            <w:top w:val="none" w:sz="0" w:space="0" w:color="auto"/>
            <w:left w:val="none" w:sz="0" w:space="0" w:color="auto"/>
            <w:bottom w:val="none" w:sz="0" w:space="0" w:color="auto"/>
            <w:right w:val="none" w:sz="0" w:space="0" w:color="auto"/>
          </w:divBdr>
        </w:div>
        <w:div w:id="217084920">
          <w:marLeft w:val="0"/>
          <w:marRight w:val="0"/>
          <w:marTop w:val="0"/>
          <w:marBottom w:val="0"/>
          <w:divBdr>
            <w:top w:val="none" w:sz="0" w:space="0" w:color="auto"/>
            <w:left w:val="none" w:sz="0" w:space="0" w:color="auto"/>
            <w:bottom w:val="none" w:sz="0" w:space="0" w:color="auto"/>
            <w:right w:val="none" w:sz="0" w:space="0" w:color="auto"/>
          </w:divBdr>
        </w:div>
        <w:div w:id="219944887">
          <w:marLeft w:val="0"/>
          <w:marRight w:val="0"/>
          <w:marTop w:val="0"/>
          <w:marBottom w:val="0"/>
          <w:divBdr>
            <w:top w:val="none" w:sz="0" w:space="0" w:color="auto"/>
            <w:left w:val="none" w:sz="0" w:space="0" w:color="auto"/>
            <w:bottom w:val="none" w:sz="0" w:space="0" w:color="auto"/>
            <w:right w:val="none" w:sz="0" w:space="0" w:color="auto"/>
          </w:divBdr>
        </w:div>
        <w:div w:id="224489225">
          <w:marLeft w:val="0"/>
          <w:marRight w:val="0"/>
          <w:marTop w:val="0"/>
          <w:marBottom w:val="0"/>
          <w:divBdr>
            <w:top w:val="none" w:sz="0" w:space="0" w:color="auto"/>
            <w:left w:val="none" w:sz="0" w:space="0" w:color="auto"/>
            <w:bottom w:val="none" w:sz="0" w:space="0" w:color="auto"/>
            <w:right w:val="none" w:sz="0" w:space="0" w:color="auto"/>
          </w:divBdr>
        </w:div>
        <w:div w:id="226965853">
          <w:marLeft w:val="0"/>
          <w:marRight w:val="0"/>
          <w:marTop w:val="0"/>
          <w:marBottom w:val="0"/>
          <w:divBdr>
            <w:top w:val="none" w:sz="0" w:space="0" w:color="auto"/>
            <w:left w:val="none" w:sz="0" w:space="0" w:color="auto"/>
            <w:bottom w:val="none" w:sz="0" w:space="0" w:color="auto"/>
            <w:right w:val="none" w:sz="0" w:space="0" w:color="auto"/>
          </w:divBdr>
        </w:div>
        <w:div w:id="230236786">
          <w:marLeft w:val="0"/>
          <w:marRight w:val="0"/>
          <w:marTop w:val="0"/>
          <w:marBottom w:val="0"/>
          <w:divBdr>
            <w:top w:val="none" w:sz="0" w:space="0" w:color="auto"/>
            <w:left w:val="none" w:sz="0" w:space="0" w:color="auto"/>
            <w:bottom w:val="none" w:sz="0" w:space="0" w:color="auto"/>
            <w:right w:val="none" w:sz="0" w:space="0" w:color="auto"/>
          </w:divBdr>
        </w:div>
        <w:div w:id="234246968">
          <w:marLeft w:val="0"/>
          <w:marRight w:val="0"/>
          <w:marTop w:val="0"/>
          <w:marBottom w:val="0"/>
          <w:divBdr>
            <w:top w:val="none" w:sz="0" w:space="0" w:color="auto"/>
            <w:left w:val="none" w:sz="0" w:space="0" w:color="auto"/>
            <w:bottom w:val="none" w:sz="0" w:space="0" w:color="auto"/>
            <w:right w:val="none" w:sz="0" w:space="0" w:color="auto"/>
          </w:divBdr>
        </w:div>
        <w:div w:id="237181053">
          <w:marLeft w:val="0"/>
          <w:marRight w:val="0"/>
          <w:marTop w:val="0"/>
          <w:marBottom w:val="0"/>
          <w:divBdr>
            <w:top w:val="none" w:sz="0" w:space="0" w:color="auto"/>
            <w:left w:val="none" w:sz="0" w:space="0" w:color="auto"/>
            <w:bottom w:val="none" w:sz="0" w:space="0" w:color="auto"/>
            <w:right w:val="none" w:sz="0" w:space="0" w:color="auto"/>
          </w:divBdr>
        </w:div>
        <w:div w:id="241064035">
          <w:marLeft w:val="0"/>
          <w:marRight w:val="0"/>
          <w:marTop w:val="0"/>
          <w:marBottom w:val="0"/>
          <w:divBdr>
            <w:top w:val="none" w:sz="0" w:space="0" w:color="auto"/>
            <w:left w:val="none" w:sz="0" w:space="0" w:color="auto"/>
            <w:bottom w:val="none" w:sz="0" w:space="0" w:color="auto"/>
            <w:right w:val="none" w:sz="0" w:space="0" w:color="auto"/>
          </w:divBdr>
        </w:div>
        <w:div w:id="243149286">
          <w:marLeft w:val="0"/>
          <w:marRight w:val="0"/>
          <w:marTop w:val="0"/>
          <w:marBottom w:val="0"/>
          <w:divBdr>
            <w:top w:val="none" w:sz="0" w:space="0" w:color="auto"/>
            <w:left w:val="none" w:sz="0" w:space="0" w:color="auto"/>
            <w:bottom w:val="none" w:sz="0" w:space="0" w:color="auto"/>
            <w:right w:val="none" w:sz="0" w:space="0" w:color="auto"/>
          </w:divBdr>
        </w:div>
        <w:div w:id="247275602">
          <w:marLeft w:val="0"/>
          <w:marRight w:val="0"/>
          <w:marTop w:val="0"/>
          <w:marBottom w:val="0"/>
          <w:divBdr>
            <w:top w:val="none" w:sz="0" w:space="0" w:color="auto"/>
            <w:left w:val="none" w:sz="0" w:space="0" w:color="auto"/>
            <w:bottom w:val="none" w:sz="0" w:space="0" w:color="auto"/>
            <w:right w:val="none" w:sz="0" w:space="0" w:color="auto"/>
          </w:divBdr>
        </w:div>
        <w:div w:id="254290261">
          <w:marLeft w:val="0"/>
          <w:marRight w:val="0"/>
          <w:marTop w:val="0"/>
          <w:marBottom w:val="0"/>
          <w:divBdr>
            <w:top w:val="none" w:sz="0" w:space="0" w:color="auto"/>
            <w:left w:val="none" w:sz="0" w:space="0" w:color="auto"/>
            <w:bottom w:val="none" w:sz="0" w:space="0" w:color="auto"/>
            <w:right w:val="none" w:sz="0" w:space="0" w:color="auto"/>
          </w:divBdr>
        </w:div>
        <w:div w:id="255284963">
          <w:marLeft w:val="0"/>
          <w:marRight w:val="0"/>
          <w:marTop w:val="0"/>
          <w:marBottom w:val="0"/>
          <w:divBdr>
            <w:top w:val="none" w:sz="0" w:space="0" w:color="auto"/>
            <w:left w:val="none" w:sz="0" w:space="0" w:color="auto"/>
            <w:bottom w:val="none" w:sz="0" w:space="0" w:color="auto"/>
            <w:right w:val="none" w:sz="0" w:space="0" w:color="auto"/>
          </w:divBdr>
        </w:div>
        <w:div w:id="259685152">
          <w:marLeft w:val="0"/>
          <w:marRight w:val="0"/>
          <w:marTop w:val="0"/>
          <w:marBottom w:val="0"/>
          <w:divBdr>
            <w:top w:val="none" w:sz="0" w:space="0" w:color="auto"/>
            <w:left w:val="none" w:sz="0" w:space="0" w:color="auto"/>
            <w:bottom w:val="none" w:sz="0" w:space="0" w:color="auto"/>
            <w:right w:val="none" w:sz="0" w:space="0" w:color="auto"/>
          </w:divBdr>
        </w:div>
        <w:div w:id="263926971">
          <w:marLeft w:val="0"/>
          <w:marRight w:val="0"/>
          <w:marTop w:val="0"/>
          <w:marBottom w:val="0"/>
          <w:divBdr>
            <w:top w:val="none" w:sz="0" w:space="0" w:color="auto"/>
            <w:left w:val="none" w:sz="0" w:space="0" w:color="auto"/>
            <w:bottom w:val="none" w:sz="0" w:space="0" w:color="auto"/>
            <w:right w:val="none" w:sz="0" w:space="0" w:color="auto"/>
          </w:divBdr>
        </w:div>
        <w:div w:id="264657102">
          <w:marLeft w:val="0"/>
          <w:marRight w:val="0"/>
          <w:marTop w:val="0"/>
          <w:marBottom w:val="0"/>
          <w:divBdr>
            <w:top w:val="none" w:sz="0" w:space="0" w:color="auto"/>
            <w:left w:val="none" w:sz="0" w:space="0" w:color="auto"/>
            <w:bottom w:val="none" w:sz="0" w:space="0" w:color="auto"/>
            <w:right w:val="none" w:sz="0" w:space="0" w:color="auto"/>
          </w:divBdr>
        </w:div>
        <w:div w:id="266083397">
          <w:marLeft w:val="0"/>
          <w:marRight w:val="0"/>
          <w:marTop w:val="0"/>
          <w:marBottom w:val="0"/>
          <w:divBdr>
            <w:top w:val="none" w:sz="0" w:space="0" w:color="auto"/>
            <w:left w:val="none" w:sz="0" w:space="0" w:color="auto"/>
            <w:bottom w:val="none" w:sz="0" w:space="0" w:color="auto"/>
            <w:right w:val="none" w:sz="0" w:space="0" w:color="auto"/>
          </w:divBdr>
        </w:div>
        <w:div w:id="267584729">
          <w:marLeft w:val="0"/>
          <w:marRight w:val="0"/>
          <w:marTop w:val="0"/>
          <w:marBottom w:val="0"/>
          <w:divBdr>
            <w:top w:val="none" w:sz="0" w:space="0" w:color="auto"/>
            <w:left w:val="none" w:sz="0" w:space="0" w:color="auto"/>
            <w:bottom w:val="none" w:sz="0" w:space="0" w:color="auto"/>
            <w:right w:val="none" w:sz="0" w:space="0" w:color="auto"/>
          </w:divBdr>
        </w:div>
        <w:div w:id="267780271">
          <w:marLeft w:val="0"/>
          <w:marRight w:val="0"/>
          <w:marTop w:val="0"/>
          <w:marBottom w:val="0"/>
          <w:divBdr>
            <w:top w:val="none" w:sz="0" w:space="0" w:color="auto"/>
            <w:left w:val="none" w:sz="0" w:space="0" w:color="auto"/>
            <w:bottom w:val="none" w:sz="0" w:space="0" w:color="auto"/>
            <w:right w:val="none" w:sz="0" w:space="0" w:color="auto"/>
          </w:divBdr>
        </w:div>
        <w:div w:id="273557889">
          <w:marLeft w:val="0"/>
          <w:marRight w:val="0"/>
          <w:marTop w:val="0"/>
          <w:marBottom w:val="0"/>
          <w:divBdr>
            <w:top w:val="none" w:sz="0" w:space="0" w:color="auto"/>
            <w:left w:val="none" w:sz="0" w:space="0" w:color="auto"/>
            <w:bottom w:val="none" w:sz="0" w:space="0" w:color="auto"/>
            <w:right w:val="none" w:sz="0" w:space="0" w:color="auto"/>
          </w:divBdr>
        </w:div>
        <w:div w:id="273757899">
          <w:marLeft w:val="0"/>
          <w:marRight w:val="0"/>
          <w:marTop w:val="0"/>
          <w:marBottom w:val="0"/>
          <w:divBdr>
            <w:top w:val="none" w:sz="0" w:space="0" w:color="auto"/>
            <w:left w:val="none" w:sz="0" w:space="0" w:color="auto"/>
            <w:bottom w:val="none" w:sz="0" w:space="0" w:color="auto"/>
            <w:right w:val="none" w:sz="0" w:space="0" w:color="auto"/>
          </w:divBdr>
        </w:div>
        <w:div w:id="273824309">
          <w:marLeft w:val="0"/>
          <w:marRight w:val="0"/>
          <w:marTop w:val="0"/>
          <w:marBottom w:val="0"/>
          <w:divBdr>
            <w:top w:val="none" w:sz="0" w:space="0" w:color="auto"/>
            <w:left w:val="none" w:sz="0" w:space="0" w:color="auto"/>
            <w:bottom w:val="none" w:sz="0" w:space="0" w:color="auto"/>
            <w:right w:val="none" w:sz="0" w:space="0" w:color="auto"/>
          </w:divBdr>
        </w:div>
        <w:div w:id="274948745">
          <w:marLeft w:val="0"/>
          <w:marRight w:val="0"/>
          <w:marTop w:val="0"/>
          <w:marBottom w:val="0"/>
          <w:divBdr>
            <w:top w:val="none" w:sz="0" w:space="0" w:color="auto"/>
            <w:left w:val="none" w:sz="0" w:space="0" w:color="auto"/>
            <w:bottom w:val="none" w:sz="0" w:space="0" w:color="auto"/>
            <w:right w:val="none" w:sz="0" w:space="0" w:color="auto"/>
          </w:divBdr>
        </w:div>
        <w:div w:id="275866990">
          <w:marLeft w:val="0"/>
          <w:marRight w:val="0"/>
          <w:marTop w:val="0"/>
          <w:marBottom w:val="0"/>
          <w:divBdr>
            <w:top w:val="none" w:sz="0" w:space="0" w:color="auto"/>
            <w:left w:val="none" w:sz="0" w:space="0" w:color="auto"/>
            <w:bottom w:val="none" w:sz="0" w:space="0" w:color="auto"/>
            <w:right w:val="none" w:sz="0" w:space="0" w:color="auto"/>
          </w:divBdr>
        </w:div>
        <w:div w:id="276061387">
          <w:marLeft w:val="0"/>
          <w:marRight w:val="0"/>
          <w:marTop w:val="0"/>
          <w:marBottom w:val="0"/>
          <w:divBdr>
            <w:top w:val="none" w:sz="0" w:space="0" w:color="auto"/>
            <w:left w:val="none" w:sz="0" w:space="0" w:color="auto"/>
            <w:bottom w:val="none" w:sz="0" w:space="0" w:color="auto"/>
            <w:right w:val="none" w:sz="0" w:space="0" w:color="auto"/>
          </w:divBdr>
        </w:div>
        <w:div w:id="277420387">
          <w:marLeft w:val="0"/>
          <w:marRight w:val="0"/>
          <w:marTop w:val="0"/>
          <w:marBottom w:val="0"/>
          <w:divBdr>
            <w:top w:val="none" w:sz="0" w:space="0" w:color="auto"/>
            <w:left w:val="none" w:sz="0" w:space="0" w:color="auto"/>
            <w:bottom w:val="none" w:sz="0" w:space="0" w:color="auto"/>
            <w:right w:val="none" w:sz="0" w:space="0" w:color="auto"/>
          </w:divBdr>
        </w:div>
        <w:div w:id="280497584">
          <w:marLeft w:val="0"/>
          <w:marRight w:val="0"/>
          <w:marTop w:val="0"/>
          <w:marBottom w:val="0"/>
          <w:divBdr>
            <w:top w:val="none" w:sz="0" w:space="0" w:color="auto"/>
            <w:left w:val="none" w:sz="0" w:space="0" w:color="auto"/>
            <w:bottom w:val="none" w:sz="0" w:space="0" w:color="auto"/>
            <w:right w:val="none" w:sz="0" w:space="0" w:color="auto"/>
          </w:divBdr>
        </w:div>
        <w:div w:id="282807946">
          <w:marLeft w:val="0"/>
          <w:marRight w:val="0"/>
          <w:marTop w:val="0"/>
          <w:marBottom w:val="0"/>
          <w:divBdr>
            <w:top w:val="none" w:sz="0" w:space="0" w:color="auto"/>
            <w:left w:val="none" w:sz="0" w:space="0" w:color="auto"/>
            <w:bottom w:val="none" w:sz="0" w:space="0" w:color="auto"/>
            <w:right w:val="none" w:sz="0" w:space="0" w:color="auto"/>
          </w:divBdr>
        </w:div>
        <w:div w:id="284237581">
          <w:marLeft w:val="0"/>
          <w:marRight w:val="0"/>
          <w:marTop w:val="0"/>
          <w:marBottom w:val="0"/>
          <w:divBdr>
            <w:top w:val="none" w:sz="0" w:space="0" w:color="auto"/>
            <w:left w:val="none" w:sz="0" w:space="0" w:color="auto"/>
            <w:bottom w:val="none" w:sz="0" w:space="0" w:color="auto"/>
            <w:right w:val="none" w:sz="0" w:space="0" w:color="auto"/>
          </w:divBdr>
        </w:div>
        <w:div w:id="284968490">
          <w:marLeft w:val="0"/>
          <w:marRight w:val="0"/>
          <w:marTop w:val="0"/>
          <w:marBottom w:val="0"/>
          <w:divBdr>
            <w:top w:val="none" w:sz="0" w:space="0" w:color="auto"/>
            <w:left w:val="none" w:sz="0" w:space="0" w:color="auto"/>
            <w:bottom w:val="none" w:sz="0" w:space="0" w:color="auto"/>
            <w:right w:val="none" w:sz="0" w:space="0" w:color="auto"/>
          </w:divBdr>
        </w:div>
        <w:div w:id="287054495">
          <w:marLeft w:val="0"/>
          <w:marRight w:val="0"/>
          <w:marTop w:val="0"/>
          <w:marBottom w:val="0"/>
          <w:divBdr>
            <w:top w:val="none" w:sz="0" w:space="0" w:color="auto"/>
            <w:left w:val="none" w:sz="0" w:space="0" w:color="auto"/>
            <w:bottom w:val="none" w:sz="0" w:space="0" w:color="auto"/>
            <w:right w:val="none" w:sz="0" w:space="0" w:color="auto"/>
          </w:divBdr>
        </w:div>
        <w:div w:id="287971959">
          <w:marLeft w:val="0"/>
          <w:marRight w:val="0"/>
          <w:marTop w:val="0"/>
          <w:marBottom w:val="0"/>
          <w:divBdr>
            <w:top w:val="none" w:sz="0" w:space="0" w:color="auto"/>
            <w:left w:val="none" w:sz="0" w:space="0" w:color="auto"/>
            <w:bottom w:val="none" w:sz="0" w:space="0" w:color="auto"/>
            <w:right w:val="none" w:sz="0" w:space="0" w:color="auto"/>
          </w:divBdr>
        </w:div>
        <w:div w:id="290286583">
          <w:marLeft w:val="0"/>
          <w:marRight w:val="0"/>
          <w:marTop w:val="0"/>
          <w:marBottom w:val="0"/>
          <w:divBdr>
            <w:top w:val="none" w:sz="0" w:space="0" w:color="auto"/>
            <w:left w:val="none" w:sz="0" w:space="0" w:color="auto"/>
            <w:bottom w:val="none" w:sz="0" w:space="0" w:color="auto"/>
            <w:right w:val="none" w:sz="0" w:space="0" w:color="auto"/>
          </w:divBdr>
        </w:div>
        <w:div w:id="292291179">
          <w:marLeft w:val="0"/>
          <w:marRight w:val="0"/>
          <w:marTop w:val="0"/>
          <w:marBottom w:val="0"/>
          <w:divBdr>
            <w:top w:val="none" w:sz="0" w:space="0" w:color="auto"/>
            <w:left w:val="none" w:sz="0" w:space="0" w:color="auto"/>
            <w:bottom w:val="none" w:sz="0" w:space="0" w:color="auto"/>
            <w:right w:val="none" w:sz="0" w:space="0" w:color="auto"/>
          </w:divBdr>
        </w:div>
        <w:div w:id="293609424">
          <w:marLeft w:val="0"/>
          <w:marRight w:val="0"/>
          <w:marTop w:val="0"/>
          <w:marBottom w:val="0"/>
          <w:divBdr>
            <w:top w:val="none" w:sz="0" w:space="0" w:color="auto"/>
            <w:left w:val="none" w:sz="0" w:space="0" w:color="auto"/>
            <w:bottom w:val="none" w:sz="0" w:space="0" w:color="auto"/>
            <w:right w:val="none" w:sz="0" w:space="0" w:color="auto"/>
          </w:divBdr>
        </w:div>
        <w:div w:id="304284513">
          <w:marLeft w:val="0"/>
          <w:marRight w:val="0"/>
          <w:marTop w:val="0"/>
          <w:marBottom w:val="0"/>
          <w:divBdr>
            <w:top w:val="none" w:sz="0" w:space="0" w:color="auto"/>
            <w:left w:val="none" w:sz="0" w:space="0" w:color="auto"/>
            <w:bottom w:val="none" w:sz="0" w:space="0" w:color="auto"/>
            <w:right w:val="none" w:sz="0" w:space="0" w:color="auto"/>
          </w:divBdr>
        </w:div>
        <w:div w:id="305204524">
          <w:marLeft w:val="0"/>
          <w:marRight w:val="0"/>
          <w:marTop w:val="0"/>
          <w:marBottom w:val="0"/>
          <w:divBdr>
            <w:top w:val="none" w:sz="0" w:space="0" w:color="auto"/>
            <w:left w:val="none" w:sz="0" w:space="0" w:color="auto"/>
            <w:bottom w:val="none" w:sz="0" w:space="0" w:color="auto"/>
            <w:right w:val="none" w:sz="0" w:space="0" w:color="auto"/>
          </w:divBdr>
        </w:div>
        <w:div w:id="305207307">
          <w:marLeft w:val="0"/>
          <w:marRight w:val="0"/>
          <w:marTop w:val="0"/>
          <w:marBottom w:val="0"/>
          <w:divBdr>
            <w:top w:val="none" w:sz="0" w:space="0" w:color="auto"/>
            <w:left w:val="none" w:sz="0" w:space="0" w:color="auto"/>
            <w:bottom w:val="none" w:sz="0" w:space="0" w:color="auto"/>
            <w:right w:val="none" w:sz="0" w:space="0" w:color="auto"/>
          </w:divBdr>
        </w:div>
        <w:div w:id="305932885">
          <w:marLeft w:val="0"/>
          <w:marRight w:val="0"/>
          <w:marTop w:val="0"/>
          <w:marBottom w:val="0"/>
          <w:divBdr>
            <w:top w:val="none" w:sz="0" w:space="0" w:color="auto"/>
            <w:left w:val="none" w:sz="0" w:space="0" w:color="auto"/>
            <w:bottom w:val="none" w:sz="0" w:space="0" w:color="auto"/>
            <w:right w:val="none" w:sz="0" w:space="0" w:color="auto"/>
          </w:divBdr>
        </w:div>
        <w:div w:id="307438739">
          <w:marLeft w:val="0"/>
          <w:marRight w:val="0"/>
          <w:marTop w:val="0"/>
          <w:marBottom w:val="0"/>
          <w:divBdr>
            <w:top w:val="none" w:sz="0" w:space="0" w:color="auto"/>
            <w:left w:val="none" w:sz="0" w:space="0" w:color="auto"/>
            <w:bottom w:val="none" w:sz="0" w:space="0" w:color="auto"/>
            <w:right w:val="none" w:sz="0" w:space="0" w:color="auto"/>
          </w:divBdr>
        </w:div>
        <w:div w:id="307977336">
          <w:marLeft w:val="0"/>
          <w:marRight w:val="0"/>
          <w:marTop w:val="0"/>
          <w:marBottom w:val="0"/>
          <w:divBdr>
            <w:top w:val="none" w:sz="0" w:space="0" w:color="auto"/>
            <w:left w:val="none" w:sz="0" w:space="0" w:color="auto"/>
            <w:bottom w:val="none" w:sz="0" w:space="0" w:color="auto"/>
            <w:right w:val="none" w:sz="0" w:space="0" w:color="auto"/>
          </w:divBdr>
        </w:div>
        <w:div w:id="308098646">
          <w:marLeft w:val="0"/>
          <w:marRight w:val="0"/>
          <w:marTop w:val="0"/>
          <w:marBottom w:val="0"/>
          <w:divBdr>
            <w:top w:val="none" w:sz="0" w:space="0" w:color="auto"/>
            <w:left w:val="none" w:sz="0" w:space="0" w:color="auto"/>
            <w:bottom w:val="none" w:sz="0" w:space="0" w:color="auto"/>
            <w:right w:val="none" w:sz="0" w:space="0" w:color="auto"/>
          </w:divBdr>
        </w:div>
        <w:div w:id="310908570">
          <w:marLeft w:val="0"/>
          <w:marRight w:val="0"/>
          <w:marTop w:val="0"/>
          <w:marBottom w:val="0"/>
          <w:divBdr>
            <w:top w:val="none" w:sz="0" w:space="0" w:color="auto"/>
            <w:left w:val="none" w:sz="0" w:space="0" w:color="auto"/>
            <w:bottom w:val="none" w:sz="0" w:space="0" w:color="auto"/>
            <w:right w:val="none" w:sz="0" w:space="0" w:color="auto"/>
          </w:divBdr>
        </w:div>
        <w:div w:id="311907523">
          <w:marLeft w:val="0"/>
          <w:marRight w:val="0"/>
          <w:marTop w:val="0"/>
          <w:marBottom w:val="0"/>
          <w:divBdr>
            <w:top w:val="none" w:sz="0" w:space="0" w:color="auto"/>
            <w:left w:val="none" w:sz="0" w:space="0" w:color="auto"/>
            <w:bottom w:val="none" w:sz="0" w:space="0" w:color="auto"/>
            <w:right w:val="none" w:sz="0" w:space="0" w:color="auto"/>
          </w:divBdr>
        </w:div>
        <w:div w:id="318003890">
          <w:marLeft w:val="0"/>
          <w:marRight w:val="0"/>
          <w:marTop w:val="0"/>
          <w:marBottom w:val="0"/>
          <w:divBdr>
            <w:top w:val="none" w:sz="0" w:space="0" w:color="auto"/>
            <w:left w:val="none" w:sz="0" w:space="0" w:color="auto"/>
            <w:bottom w:val="none" w:sz="0" w:space="0" w:color="auto"/>
            <w:right w:val="none" w:sz="0" w:space="0" w:color="auto"/>
          </w:divBdr>
        </w:div>
        <w:div w:id="328098919">
          <w:marLeft w:val="0"/>
          <w:marRight w:val="0"/>
          <w:marTop w:val="0"/>
          <w:marBottom w:val="0"/>
          <w:divBdr>
            <w:top w:val="none" w:sz="0" w:space="0" w:color="auto"/>
            <w:left w:val="none" w:sz="0" w:space="0" w:color="auto"/>
            <w:bottom w:val="none" w:sz="0" w:space="0" w:color="auto"/>
            <w:right w:val="none" w:sz="0" w:space="0" w:color="auto"/>
          </w:divBdr>
        </w:div>
        <w:div w:id="333189019">
          <w:marLeft w:val="0"/>
          <w:marRight w:val="0"/>
          <w:marTop w:val="0"/>
          <w:marBottom w:val="0"/>
          <w:divBdr>
            <w:top w:val="none" w:sz="0" w:space="0" w:color="auto"/>
            <w:left w:val="none" w:sz="0" w:space="0" w:color="auto"/>
            <w:bottom w:val="none" w:sz="0" w:space="0" w:color="auto"/>
            <w:right w:val="none" w:sz="0" w:space="0" w:color="auto"/>
          </w:divBdr>
        </w:div>
        <w:div w:id="336352316">
          <w:marLeft w:val="0"/>
          <w:marRight w:val="0"/>
          <w:marTop w:val="0"/>
          <w:marBottom w:val="0"/>
          <w:divBdr>
            <w:top w:val="none" w:sz="0" w:space="0" w:color="auto"/>
            <w:left w:val="none" w:sz="0" w:space="0" w:color="auto"/>
            <w:bottom w:val="none" w:sz="0" w:space="0" w:color="auto"/>
            <w:right w:val="none" w:sz="0" w:space="0" w:color="auto"/>
          </w:divBdr>
        </w:div>
        <w:div w:id="344135508">
          <w:marLeft w:val="0"/>
          <w:marRight w:val="0"/>
          <w:marTop w:val="0"/>
          <w:marBottom w:val="0"/>
          <w:divBdr>
            <w:top w:val="none" w:sz="0" w:space="0" w:color="auto"/>
            <w:left w:val="none" w:sz="0" w:space="0" w:color="auto"/>
            <w:bottom w:val="none" w:sz="0" w:space="0" w:color="auto"/>
            <w:right w:val="none" w:sz="0" w:space="0" w:color="auto"/>
          </w:divBdr>
        </w:div>
        <w:div w:id="345985910">
          <w:marLeft w:val="0"/>
          <w:marRight w:val="0"/>
          <w:marTop w:val="0"/>
          <w:marBottom w:val="0"/>
          <w:divBdr>
            <w:top w:val="none" w:sz="0" w:space="0" w:color="auto"/>
            <w:left w:val="none" w:sz="0" w:space="0" w:color="auto"/>
            <w:bottom w:val="none" w:sz="0" w:space="0" w:color="auto"/>
            <w:right w:val="none" w:sz="0" w:space="0" w:color="auto"/>
          </w:divBdr>
        </w:div>
        <w:div w:id="347488219">
          <w:marLeft w:val="0"/>
          <w:marRight w:val="0"/>
          <w:marTop w:val="0"/>
          <w:marBottom w:val="0"/>
          <w:divBdr>
            <w:top w:val="none" w:sz="0" w:space="0" w:color="auto"/>
            <w:left w:val="none" w:sz="0" w:space="0" w:color="auto"/>
            <w:bottom w:val="none" w:sz="0" w:space="0" w:color="auto"/>
            <w:right w:val="none" w:sz="0" w:space="0" w:color="auto"/>
          </w:divBdr>
        </w:div>
        <w:div w:id="351034730">
          <w:marLeft w:val="0"/>
          <w:marRight w:val="0"/>
          <w:marTop w:val="0"/>
          <w:marBottom w:val="0"/>
          <w:divBdr>
            <w:top w:val="none" w:sz="0" w:space="0" w:color="auto"/>
            <w:left w:val="none" w:sz="0" w:space="0" w:color="auto"/>
            <w:bottom w:val="none" w:sz="0" w:space="0" w:color="auto"/>
            <w:right w:val="none" w:sz="0" w:space="0" w:color="auto"/>
          </w:divBdr>
        </w:div>
        <w:div w:id="352727579">
          <w:marLeft w:val="0"/>
          <w:marRight w:val="0"/>
          <w:marTop w:val="0"/>
          <w:marBottom w:val="0"/>
          <w:divBdr>
            <w:top w:val="none" w:sz="0" w:space="0" w:color="auto"/>
            <w:left w:val="none" w:sz="0" w:space="0" w:color="auto"/>
            <w:bottom w:val="none" w:sz="0" w:space="0" w:color="auto"/>
            <w:right w:val="none" w:sz="0" w:space="0" w:color="auto"/>
          </w:divBdr>
        </w:div>
        <w:div w:id="352801341">
          <w:marLeft w:val="0"/>
          <w:marRight w:val="0"/>
          <w:marTop w:val="0"/>
          <w:marBottom w:val="0"/>
          <w:divBdr>
            <w:top w:val="none" w:sz="0" w:space="0" w:color="auto"/>
            <w:left w:val="none" w:sz="0" w:space="0" w:color="auto"/>
            <w:bottom w:val="none" w:sz="0" w:space="0" w:color="auto"/>
            <w:right w:val="none" w:sz="0" w:space="0" w:color="auto"/>
          </w:divBdr>
        </w:div>
        <w:div w:id="354314112">
          <w:marLeft w:val="0"/>
          <w:marRight w:val="0"/>
          <w:marTop w:val="0"/>
          <w:marBottom w:val="0"/>
          <w:divBdr>
            <w:top w:val="none" w:sz="0" w:space="0" w:color="auto"/>
            <w:left w:val="none" w:sz="0" w:space="0" w:color="auto"/>
            <w:bottom w:val="none" w:sz="0" w:space="0" w:color="auto"/>
            <w:right w:val="none" w:sz="0" w:space="0" w:color="auto"/>
          </w:divBdr>
        </w:div>
        <w:div w:id="356464461">
          <w:marLeft w:val="0"/>
          <w:marRight w:val="0"/>
          <w:marTop w:val="0"/>
          <w:marBottom w:val="0"/>
          <w:divBdr>
            <w:top w:val="none" w:sz="0" w:space="0" w:color="auto"/>
            <w:left w:val="none" w:sz="0" w:space="0" w:color="auto"/>
            <w:bottom w:val="none" w:sz="0" w:space="0" w:color="auto"/>
            <w:right w:val="none" w:sz="0" w:space="0" w:color="auto"/>
          </w:divBdr>
        </w:div>
        <w:div w:id="360789957">
          <w:marLeft w:val="0"/>
          <w:marRight w:val="0"/>
          <w:marTop w:val="0"/>
          <w:marBottom w:val="0"/>
          <w:divBdr>
            <w:top w:val="none" w:sz="0" w:space="0" w:color="auto"/>
            <w:left w:val="none" w:sz="0" w:space="0" w:color="auto"/>
            <w:bottom w:val="none" w:sz="0" w:space="0" w:color="auto"/>
            <w:right w:val="none" w:sz="0" w:space="0" w:color="auto"/>
          </w:divBdr>
        </w:div>
        <w:div w:id="362436923">
          <w:marLeft w:val="0"/>
          <w:marRight w:val="0"/>
          <w:marTop w:val="0"/>
          <w:marBottom w:val="0"/>
          <w:divBdr>
            <w:top w:val="none" w:sz="0" w:space="0" w:color="auto"/>
            <w:left w:val="none" w:sz="0" w:space="0" w:color="auto"/>
            <w:bottom w:val="none" w:sz="0" w:space="0" w:color="auto"/>
            <w:right w:val="none" w:sz="0" w:space="0" w:color="auto"/>
          </w:divBdr>
        </w:div>
        <w:div w:id="373580819">
          <w:marLeft w:val="0"/>
          <w:marRight w:val="0"/>
          <w:marTop w:val="0"/>
          <w:marBottom w:val="0"/>
          <w:divBdr>
            <w:top w:val="none" w:sz="0" w:space="0" w:color="auto"/>
            <w:left w:val="none" w:sz="0" w:space="0" w:color="auto"/>
            <w:bottom w:val="none" w:sz="0" w:space="0" w:color="auto"/>
            <w:right w:val="none" w:sz="0" w:space="0" w:color="auto"/>
          </w:divBdr>
        </w:div>
        <w:div w:id="377365854">
          <w:marLeft w:val="0"/>
          <w:marRight w:val="0"/>
          <w:marTop w:val="0"/>
          <w:marBottom w:val="0"/>
          <w:divBdr>
            <w:top w:val="none" w:sz="0" w:space="0" w:color="auto"/>
            <w:left w:val="none" w:sz="0" w:space="0" w:color="auto"/>
            <w:bottom w:val="none" w:sz="0" w:space="0" w:color="auto"/>
            <w:right w:val="none" w:sz="0" w:space="0" w:color="auto"/>
          </w:divBdr>
        </w:div>
        <w:div w:id="379859884">
          <w:marLeft w:val="0"/>
          <w:marRight w:val="0"/>
          <w:marTop w:val="0"/>
          <w:marBottom w:val="0"/>
          <w:divBdr>
            <w:top w:val="none" w:sz="0" w:space="0" w:color="auto"/>
            <w:left w:val="none" w:sz="0" w:space="0" w:color="auto"/>
            <w:bottom w:val="none" w:sz="0" w:space="0" w:color="auto"/>
            <w:right w:val="none" w:sz="0" w:space="0" w:color="auto"/>
          </w:divBdr>
        </w:div>
        <w:div w:id="383256323">
          <w:marLeft w:val="0"/>
          <w:marRight w:val="0"/>
          <w:marTop w:val="0"/>
          <w:marBottom w:val="0"/>
          <w:divBdr>
            <w:top w:val="none" w:sz="0" w:space="0" w:color="auto"/>
            <w:left w:val="none" w:sz="0" w:space="0" w:color="auto"/>
            <w:bottom w:val="none" w:sz="0" w:space="0" w:color="auto"/>
            <w:right w:val="none" w:sz="0" w:space="0" w:color="auto"/>
          </w:divBdr>
        </w:div>
        <w:div w:id="388067904">
          <w:marLeft w:val="0"/>
          <w:marRight w:val="0"/>
          <w:marTop w:val="0"/>
          <w:marBottom w:val="0"/>
          <w:divBdr>
            <w:top w:val="none" w:sz="0" w:space="0" w:color="auto"/>
            <w:left w:val="none" w:sz="0" w:space="0" w:color="auto"/>
            <w:bottom w:val="none" w:sz="0" w:space="0" w:color="auto"/>
            <w:right w:val="none" w:sz="0" w:space="0" w:color="auto"/>
          </w:divBdr>
        </w:div>
        <w:div w:id="391082200">
          <w:marLeft w:val="0"/>
          <w:marRight w:val="0"/>
          <w:marTop w:val="0"/>
          <w:marBottom w:val="0"/>
          <w:divBdr>
            <w:top w:val="none" w:sz="0" w:space="0" w:color="auto"/>
            <w:left w:val="none" w:sz="0" w:space="0" w:color="auto"/>
            <w:bottom w:val="none" w:sz="0" w:space="0" w:color="auto"/>
            <w:right w:val="none" w:sz="0" w:space="0" w:color="auto"/>
          </w:divBdr>
        </w:div>
        <w:div w:id="391541161">
          <w:marLeft w:val="0"/>
          <w:marRight w:val="0"/>
          <w:marTop w:val="0"/>
          <w:marBottom w:val="0"/>
          <w:divBdr>
            <w:top w:val="none" w:sz="0" w:space="0" w:color="auto"/>
            <w:left w:val="none" w:sz="0" w:space="0" w:color="auto"/>
            <w:bottom w:val="none" w:sz="0" w:space="0" w:color="auto"/>
            <w:right w:val="none" w:sz="0" w:space="0" w:color="auto"/>
          </w:divBdr>
        </w:div>
        <w:div w:id="392392082">
          <w:marLeft w:val="0"/>
          <w:marRight w:val="0"/>
          <w:marTop w:val="0"/>
          <w:marBottom w:val="0"/>
          <w:divBdr>
            <w:top w:val="none" w:sz="0" w:space="0" w:color="auto"/>
            <w:left w:val="none" w:sz="0" w:space="0" w:color="auto"/>
            <w:bottom w:val="none" w:sz="0" w:space="0" w:color="auto"/>
            <w:right w:val="none" w:sz="0" w:space="0" w:color="auto"/>
          </w:divBdr>
        </w:div>
        <w:div w:id="396630629">
          <w:marLeft w:val="0"/>
          <w:marRight w:val="0"/>
          <w:marTop w:val="0"/>
          <w:marBottom w:val="0"/>
          <w:divBdr>
            <w:top w:val="none" w:sz="0" w:space="0" w:color="auto"/>
            <w:left w:val="none" w:sz="0" w:space="0" w:color="auto"/>
            <w:bottom w:val="none" w:sz="0" w:space="0" w:color="auto"/>
            <w:right w:val="none" w:sz="0" w:space="0" w:color="auto"/>
          </w:divBdr>
        </w:div>
        <w:div w:id="408692263">
          <w:marLeft w:val="0"/>
          <w:marRight w:val="0"/>
          <w:marTop w:val="0"/>
          <w:marBottom w:val="0"/>
          <w:divBdr>
            <w:top w:val="none" w:sz="0" w:space="0" w:color="auto"/>
            <w:left w:val="none" w:sz="0" w:space="0" w:color="auto"/>
            <w:bottom w:val="none" w:sz="0" w:space="0" w:color="auto"/>
            <w:right w:val="none" w:sz="0" w:space="0" w:color="auto"/>
          </w:divBdr>
        </w:div>
        <w:div w:id="408966622">
          <w:marLeft w:val="0"/>
          <w:marRight w:val="0"/>
          <w:marTop w:val="0"/>
          <w:marBottom w:val="0"/>
          <w:divBdr>
            <w:top w:val="none" w:sz="0" w:space="0" w:color="auto"/>
            <w:left w:val="none" w:sz="0" w:space="0" w:color="auto"/>
            <w:bottom w:val="none" w:sz="0" w:space="0" w:color="auto"/>
            <w:right w:val="none" w:sz="0" w:space="0" w:color="auto"/>
          </w:divBdr>
        </w:div>
        <w:div w:id="411582295">
          <w:marLeft w:val="0"/>
          <w:marRight w:val="0"/>
          <w:marTop w:val="0"/>
          <w:marBottom w:val="0"/>
          <w:divBdr>
            <w:top w:val="none" w:sz="0" w:space="0" w:color="auto"/>
            <w:left w:val="none" w:sz="0" w:space="0" w:color="auto"/>
            <w:bottom w:val="none" w:sz="0" w:space="0" w:color="auto"/>
            <w:right w:val="none" w:sz="0" w:space="0" w:color="auto"/>
          </w:divBdr>
        </w:div>
        <w:div w:id="413939427">
          <w:marLeft w:val="0"/>
          <w:marRight w:val="0"/>
          <w:marTop w:val="0"/>
          <w:marBottom w:val="0"/>
          <w:divBdr>
            <w:top w:val="none" w:sz="0" w:space="0" w:color="auto"/>
            <w:left w:val="none" w:sz="0" w:space="0" w:color="auto"/>
            <w:bottom w:val="none" w:sz="0" w:space="0" w:color="auto"/>
            <w:right w:val="none" w:sz="0" w:space="0" w:color="auto"/>
          </w:divBdr>
        </w:div>
        <w:div w:id="432213935">
          <w:marLeft w:val="0"/>
          <w:marRight w:val="0"/>
          <w:marTop w:val="0"/>
          <w:marBottom w:val="0"/>
          <w:divBdr>
            <w:top w:val="none" w:sz="0" w:space="0" w:color="auto"/>
            <w:left w:val="none" w:sz="0" w:space="0" w:color="auto"/>
            <w:bottom w:val="none" w:sz="0" w:space="0" w:color="auto"/>
            <w:right w:val="none" w:sz="0" w:space="0" w:color="auto"/>
          </w:divBdr>
        </w:div>
        <w:div w:id="435684821">
          <w:marLeft w:val="0"/>
          <w:marRight w:val="0"/>
          <w:marTop w:val="0"/>
          <w:marBottom w:val="0"/>
          <w:divBdr>
            <w:top w:val="none" w:sz="0" w:space="0" w:color="auto"/>
            <w:left w:val="none" w:sz="0" w:space="0" w:color="auto"/>
            <w:bottom w:val="none" w:sz="0" w:space="0" w:color="auto"/>
            <w:right w:val="none" w:sz="0" w:space="0" w:color="auto"/>
          </w:divBdr>
        </w:div>
        <w:div w:id="445389791">
          <w:marLeft w:val="0"/>
          <w:marRight w:val="0"/>
          <w:marTop w:val="0"/>
          <w:marBottom w:val="0"/>
          <w:divBdr>
            <w:top w:val="none" w:sz="0" w:space="0" w:color="auto"/>
            <w:left w:val="none" w:sz="0" w:space="0" w:color="auto"/>
            <w:bottom w:val="none" w:sz="0" w:space="0" w:color="auto"/>
            <w:right w:val="none" w:sz="0" w:space="0" w:color="auto"/>
          </w:divBdr>
        </w:div>
        <w:div w:id="447625030">
          <w:marLeft w:val="0"/>
          <w:marRight w:val="0"/>
          <w:marTop w:val="0"/>
          <w:marBottom w:val="0"/>
          <w:divBdr>
            <w:top w:val="none" w:sz="0" w:space="0" w:color="auto"/>
            <w:left w:val="none" w:sz="0" w:space="0" w:color="auto"/>
            <w:bottom w:val="none" w:sz="0" w:space="0" w:color="auto"/>
            <w:right w:val="none" w:sz="0" w:space="0" w:color="auto"/>
          </w:divBdr>
        </w:div>
        <w:div w:id="452790941">
          <w:marLeft w:val="0"/>
          <w:marRight w:val="0"/>
          <w:marTop w:val="0"/>
          <w:marBottom w:val="0"/>
          <w:divBdr>
            <w:top w:val="none" w:sz="0" w:space="0" w:color="auto"/>
            <w:left w:val="none" w:sz="0" w:space="0" w:color="auto"/>
            <w:bottom w:val="none" w:sz="0" w:space="0" w:color="auto"/>
            <w:right w:val="none" w:sz="0" w:space="0" w:color="auto"/>
          </w:divBdr>
        </w:div>
        <w:div w:id="457649350">
          <w:marLeft w:val="0"/>
          <w:marRight w:val="0"/>
          <w:marTop w:val="0"/>
          <w:marBottom w:val="0"/>
          <w:divBdr>
            <w:top w:val="none" w:sz="0" w:space="0" w:color="auto"/>
            <w:left w:val="none" w:sz="0" w:space="0" w:color="auto"/>
            <w:bottom w:val="none" w:sz="0" w:space="0" w:color="auto"/>
            <w:right w:val="none" w:sz="0" w:space="0" w:color="auto"/>
          </w:divBdr>
        </w:div>
        <w:div w:id="457913380">
          <w:marLeft w:val="0"/>
          <w:marRight w:val="0"/>
          <w:marTop w:val="0"/>
          <w:marBottom w:val="0"/>
          <w:divBdr>
            <w:top w:val="none" w:sz="0" w:space="0" w:color="auto"/>
            <w:left w:val="none" w:sz="0" w:space="0" w:color="auto"/>
            <w:bottom w:val="none" w:sz="0" w:space="0" w:color="auto"/>
            <w:right w:val="none" w:sz="0" w:space="0" w:color="auto"/>
          </w:divBdr>
        </w:div>
        <w:div w:id="460922929">
          <w:marLeft w:val="0"/>
          <w:marRight w:val="0"/>
          <w:marTop w:val="0"/>
          <w:marBottom w:val="0"/>
          <w:divBdr>
            <w:top w:val="none" w:sz="0" w:space="0" w:color="auto"/>
            <w:left w:val="none" w:sz="0" w:space="0" w:color="auto"/>
            <w:bottom w:val="none" w:sz="0" w:space="0" w:color="auto"/>
            <w:right w:val="none" w:sz="0" w:space="0" w:color="auto"/>
          </w:divBdr>
        </w:div>
        <w:div w:id="461656004">
          <w:marLeft w:val="0"/>
          <w:marRight w:val="0"/>
          <w:marTop w:val="0"/>
          <w:marBottom w:val="0"/>
          <w:divBdr>
            <w:top w:val="none" w:sz="0" w:space="0" w:color="auto"/>
            <w:left w:val="none" w:sz="0" w:space="0" w:color="auto"/>
            <w:bottom w:val="none" w:sz="0" w:space="0" w:color="auto"/>
            <w:right w:val="none" w:sz="0" w:space="0" w:color="auto"/>
          </w:divBdr>
        </w:div>
        <w:div w:id="463545192">
          <w:marLeft w:val="0"/>
          <w:marRight w:val="0"/>
          <w:marTop w:val="0"/>
          <w:marBottom w:val="0"/>
          <w:divBdr>
            <w:top w:val="none" w:sz="0" w:space="0" w:color="auto"/>
            <w:left w:val="none" w:sz="0" w:space="0" w:color="auto"/>
            <w:bottom w:val="none" w:sz="0" w:space="0" w:color="auto"/>
            <w:right w:val="none" w:sz="0" w:space="0" w:color="auto"/>
          </w:divBdr>
        </w:div>
        <w:div w:id="465045628">
          <w:marLeft w:val="0"/>
          <w:marRight w:val="0"/>
          <w:marTop w:val="0"/>
          <w:marBottom w:val="0"/>
          <w:divBdr>
            <w:top w:val="none" w:sz="0" w:space="0" w:color="auto"/>
            <w:left w:val="none" w:sz="0" w:space="0" w:color="auto"/>
            <w:bottom w:val="none" w:sz="0" w:space="0" w:color="auto"/>
            <w:right w:val="none" w:sz="0" w:space="0" w:color="auto"/>
          </w:divBdr>
        </w:div>
        <w:div w:id="480927709">
          <w:marLeft w:val="0"/>
          <w:marRight w:val="0"/>
          <w:marTop w:val="0"/>
          <w:marBottom w:val="0"/>
          <w:divBdr>
            <w:top w:val="none" w:sz="0" w:space="0" w:color="auto"/>
            <w:left w:val="none" w:sz="0" w:space="0" w:color="auto"/>
            <w:bottom w:val="none" w:sz="0" w:space="0" w:color="auto"/>
            <w:right w:val="none" w:sz="0" w:space="0" w:color="auto"/>
          </w:divBdr>
        </w:div>
        <w:div w:id="484008244">
          <w:marLeft w:val="0"/>
          <w:marRight w:val="0"/>
          <w:marTop w:val="0"/>
          <w:marBottom w:val="0"/>
          <w:divBdr>
            <w:top w:val="none" w:sz="0" w:space="0" w:color="auto"/>
            <w:left w:val="none" w:sz="0" w:space="0" w:color="auto"/>
            <w:bottom w:val="none" w:sz="0" w:space="0" w:color="auto"/>
            <w:right w:val="none" w:sz="0" w:space="0" w:color="auto"/>
          </w:divBdr>
        </w:div>
        <w:div w:id="484206982">
          <w:marLeft w:val="0"/>
          <w:marRight w:val="0"/>
          <w:marTop w:val="0"/>
          <w:marBottom w:val="0"/>
          <w:divBdr>
            <w:top w:val="none" w:sz="0" w:space="0" w:color="auto"/>
            <w:left w:val="none" w:sz="0" w:space="0" w:color="auto"/>
            <w:bottom w:val="none" w:sz="0" w:space="0" w:color="auto"/>
            <w:right w:val="none" w:sz="0" w:space="0" w:color="auto"/>
          </w:divBdr>
        </w:div>
        <w:div w:id="487670702">
          <w:marLeft w:val="0"/>
          <w:marRight w:val="0"/>
          <w:marTop w:val="0"/>
          <w:marBottom w:val="0"/>
          <w:divBdr>
            <w:top w:val="none" w:sz="0" w:space="0" w:color="auto"/>
            <w:left w:val="none" w:sz="0" w:space="0" w:color="auto"/>
            <w:bottom w:val="none" w:sz="0" w:space="0" w:color="auto"/>
            <w:right w:val="none" w:sz="0" w:space="0" w:color="auto"/>
          </w:divBdr>
        </w:div>
        <w:div w:id="491917912">
          <w:marLeft w:val="0"/>
          <w:marRight w:val="0"/>
          <w:marTop w:val="0"/>
          <w:marBottom w:val="0"/>
          <w:divBdr>
            <w:top w:val="none" w:sz="0" w:space="0" w:color="auto"/>
            <w:left w:val="none" w:sz="0" w:space="0" w:color="auto"/>
            <w:bottom w:val="none" w:sz="0" w:space="0" w:color="auto"/>
            <w:right w:val="none" w:sz="0" w:space="0" w:color="auto"/>
          </w:divBdr>
        </w:div>
        <w:div w:id="492378706">
          <w:marLeft w:val="0"/>
          <w:marRight w:val="0"/>
          <w:marTop w:val="0"/>
          <w:marBottom w:val="0"/>
          <w:divBdr>
            <w:top w:val="none" w:sz="0" w:space="0" w:color="auto"/>
            <w:left w:val="none" w:sz="0" w:space="0" w:color="auto"/>
            <w:bottom w:val="none" w:sz="0" w:space="0" w:color="auto"/>
            <w:right w:val="none" w:sz="0" w:space="0" w:color="auto"/>
          </w:divBdr>
        </w:div>
        <w:div w:id="498690662">
          <w:marLeft w:val="0"/>
          <w:marRight w:val="0"/>
          <w:marTop w:val="0"/>
          <w:marBottom w:val="0"/>
          <w:divBdr>
            <w:top w:val="none" w:sz="0" w:space="0" w:color="auto"/>
            <w:left w:val="none" w:sz="0" w:space="0" w:color="auto"/>
            <w:bottom w:val="none" w:sz="0" w:space="0" w:color="auto"/>
            <w:right w:val="none" w:sz="0" w:space="0" w:color="auto"/>
          </w:divBdr>
        </w:div>
        <w:div w:id="516042214">
          <w:marLeft w:val="0"/>
          <w:marRight w:val="0"/>
          <w:marTop w:val="0"/>
          <w:marBottom w:val="0"/>
          <w:divBdr>
            <w:top w:val="none" w:sz="0" w:space="0" w:color="auto"/>
            <w:left w:val="none" w:sz="0" w:space="0" w:color="auto"/>
            <w:bottom w:val="none" w:sz="0" w:space="0" w:color="auto"/>
            <w:right w:val="none" w:sz="0" w:space="0" w:color="auto"/>
          </w:divBdr>
        </w:div>
        <w:div w:id="524058516">
          <w:marLeft w:val="0"/>
          <w:marRight w:val="0"/>
          <w:marTop w:val="0"/>
          <w:marBottom w:val="0"/>
          <w:divBdr>
            <w:top w:val="none" w:sz="0" w:space="0" w:color="auto"/>
            <w:left w:val="none" w:sz="0" w:space="0" w:color="auto"/>
            <w:bottom w:val="none" w:sz="0" w:space="0" w:color="auto"/>
            <w:right w:val="none" w:sz="0" w:space="0" w:color="auto"/>
          </w:divBdr>
        </w:div>
        <w:div w:id="530267990">
          <w:marLeft w:val="0"/>
          <w:marRight w:val="0"/>
          <w:marTop w:val="0"/>
          <w:marBottom w:val="0"/>
          <w:divBdr>
            <w:top w:val="none" w:sz="0" w:space="0" w:color="auto"/>
            <w:left w:val="none" w:sz="0" w:space="0" w:color="auto"/>
            <w:bottom w:val="none" w:sz="0" w:space="0" w:color="auto"/>
            <w:right w:val="none" w:sz="0" w:space="0" w:color="auto"/>
          </w:divBdr>
        </w:div>
        <w:div w:id="532377561">
          <w:marLeft w:val="0"/>
          <w:marRight w:val="0"/>
          <w:marTop w:val="0"/>
          <w:marBottom w:val="0"/>
          <w:divBdr>
            <w:top w:val="none" w:sz="0" w:space="0" w:color="auto"/>
            <w:left w:val="none" w:sz="0" w:space="0" w:color="auto"/>
            <w:bottom w:val="none" w:sz="0" w:space="0" w:color="auto"/>
            <w:right w:val="none" w:sz="0" w:space="0" w:color="auto"/>
          </w:divBdr>
        </w:div>
        <w:div w:id="532839020">
          <w:marLeft w:val="0"/>
          <w:marRight w:val="0"/>
          <w:marTop w:val="0"/>
          <w:marBottom w:val="0"/>
          <w:divBdr>
            <w:top w:val="none" w:sz="0" w:space="0" w:color="auto"/>
            <w:left w:val="none" w:sz="0" w:space="0" w:color="auto"/>
            <w:bottom w:val="none" w:sz="0" w:space="0" w:color="auto"/>
            <w:right w:val="none" w:sz="0" w:space="0" w:color="auto"/>
          </w:divBdr>
        </w:div>
        <w:div w:id="535964940">
          <w:marLeft w:val="0"/>
          <w:marRight w:val="0"/>
          <w:marTop w:val="0"/>
          <w:marBottom w:val="0"/>
          <w:divBdr>
            <w:top w:val="none" w:sz="0" w:space="0" w:color="auto"/>
            <w:left w:val="none" w:sz="0" w:space="0" w:color="auto"/>
            <w:bottom w:val="none" w:sz="0" w:space="0" w:color="auto"/>
            <w:right w:val="none" w:sz="0" w:space="0" w:color="auto"/>
          </w:divBdr>
        </w:div>
        <w:div w:id="538930212">
          <w:marLeft w:val="0"/>
          <w:marRight w:val="0"/>
          <w:marTop w:val="0"/>
          <w:marBottom w:val="0"/>
          <w:divBdr>
            <w:top w:val="none" w:sz="0" w:space="0" w:color="auto"/>
            <w:left w:val="none" w:sz="0" w:space="0" w:color="auto"/>
            <w:bottom w:val="none" w:sz="0" w:space="0" w:color="auto"/>
            <w:right w:val="none" w:sz="0" w:space="0" w:color="auto"/>
          </w:divBdr>
        </w:div>
        <w:div w:id="544147246">
          <w:marLeft w:val="0"/>
          <w:marRight w:val="0"/>
          <w:marTop w:val="0"/>
          <w:marBottom w:val="0"/>
          <w:divBdr>
            <w:top w:val="none" w:sz="0" w:space="0" w:color="auto"/>
            <w:left w:val="none" w:sz="0" w:space="0" w:color="auto"/>
            <w:bottom w:val="none" w:sz="0" w:space="0" w:color="auto"/>
            <w:right w:val="none" w:sz="0" w:space="0" w:color="auto"/>
          </w:divBdr>
        </w:div>
        <w:div w:id="548221964">
          <w:marLeft w:val="0"/>
          <w:marRight w:val="0"/>
          <w:marTop w:val="0"/>
          <w:marBottom w:val="0"/>
          <w:divBdr>
            <w:top w:val="none" w:sz="0" w:space="0" w:color="auto"/>
            <w:left w:val="none" w:sz="0" w:space="0" w:color="auto"/>
            <w:bottom w:val="none" w:sz="0" w:space="0" w:color="auto"/>
            <w:right w:val="none" w:sz="0" w:space="0" w:color="auto"/>
          </w:divBdr>
        </w:div>
        <w:div w:id="554781281">
          <w:marLeft w:val="0"/>
          <w:marRight w:val="0"/>
          <w:marTop w:val="0"/>
          <w:marBottom w:val="0"/>
          <w:divBdr>
            <w:top w:val="none" w:sz="0" w:space="0" w:color="auto"/>
            <w:left w:val="none" w:sz="0" w:space="0" w:color="auto"/>
            <w:bottom w:val="none" w:sz="0" w:space="0" w:color="auto"/>
            <w:right w:val="none" w:sz="0" w:space="0" w:color="auto"/>
          </w:divBdr>
        </w:div>
        <w:div w:id="560797458">
          <w:marLeft w:val="0"/>
          <w:marRight w:val="0"/>
          <w:marTop w:val="0"/>
          <w:marBottom w:val="0"/>
          <w:divBdr>
            <w:top w:val="none" w:sz="0" w:space="0" w:color="auto"/>
            <w:left w:val="none" w:sz="0" w:space="0" w:color="auto"/>
            <w:bottom w:val="none" w:sz="0" w:space="0" w:color="auto"/>
            <w:right w:val="none" w:sz="0" w:space="0" w:color="auto"/>
          </w:divBdr>
        </w:div>
        <w:div w:id="567809428">
          <w:marLeft w:val="0"/>
          <w:marRight w:val="0"/>
          <w:marTop w:val="0"/>
          <w:marBottom w:val="0"/>
          <w:divBdr>
            <w:top w:val="none" w:sz="0" w:space="0" w:color="auto"/>
            <w:left w:val="none" w:sz="0" w:space="0" w:color="auto"/>
            <w:bottom w:val="none" w:sz="0" w:space="0" w:color="auto"/>
            <w:right w:val="none" w:sz="0" w:space="0" w:color="auto"/>
          </w:divBdr>
        </w:div>
        <w:div w:id="573316835">
          <w:marLeft w:val="0"/>
          <w:marRight w:val="0"/>
          <w:marTop w:val="0"/>
          <w:marBottom w:val="0"/>
          <w:divBdr>
            <w:top w:val="none" w:sz="0" w:space="0" w:color="auto"/>
            <w:left w:val="none" w:sz="0" w:space="0" w:color="auto"/>
            <w:bottom w:val="none" w:sz="0" w:space="0" w:color="auto"/>
            <w:right w:val="none" w:sz="0" w:space="0" w:color="auto"/>
          </w:divBdr>
        </w:div>
        <w:div w:id="575212908">
          <w:marLeft w:val="0"/>
          <w:marRight w:val="0"/>
          <w:marTop w:val="0"/>
          <w:marBottom w:val="0"/>
          <w:divBdr>
            <w:top w:val="none" w:sz="0" w:space="0" w:color="auto"/>
            <w:left w:val="none" w:sz="0" w:space="0" w:color="auto"/>
            <w:bottom w:val="none" w:sz="0" w:space="0" w:color="auto"/>
            <w:right w:val="none" w:sz="0" w:space="0" w:color="auto"/>
          </w:divBdr>
        </w:div>
        <w:div w:id="582378225">
          <w:marLeft w:val="0"/>
          <w:marRight w:val="0"/>
          <w:marTop w:val="0"/>
          <w:marBottom w:val="0"/>
          <w:divBdr>
            <w:top w:val="none" w:sz="0" w:space="0" w:color="auto"/>
            <w:left w:val="none" w:sz="0" w:space="0" w:color="auto"/>
            <w:bottom w:val="none" w:sz="0" w:space="0" w:color="auto"/>
            <w:right w:val="none" w:sz="0" w:space="0" w:color="auto"/>
          </w:divBdr>
        </w:div>
        <w:div w:id="584338211">
          <w:marLeft w:val="0"/>
          <w:marRight w:val="0"/>
          <w:marTop w:val="0"/>
          <w:marBottom w:val="0"/>
          <w:divBdr>
            <w:top w:val="none" w:sz="0" w:space="0" w:color="auto"/>
            <w:left w:val="none" w:sz="0" w:space="0" w:color="auto"/>
            <w:bottom w:val="none" w:sz="0" w:space="0" w:color="auto"/>
            <w:right w:val="none" w:sz="0" w:space="0" w:color="auto"/>
          </w:divBdr>
        </w:div>
        <w:div w:id="586840689">
          <w:marLeft w:val="0"/>
          <w:marRight w:val="0"/>
          <w:marTop w:val="0"/>
          <w:marBottom w:val="0"/>
          <w:divBdr>
            <w:top w:val="none" w:sz="0" w:space="0" w:color="auto"/>
            <w:left w:val="none" w:sz="0" w:space="0" w:color="auto"/>
            <w:bottom w:val="none" w:sz="0" w:space="0" w:color="auto"/>
            <w:right w:val="none" w:sz="0" w:space="0" w:color="auto"/>
          </w:divBdr>
        </w:div>
        <w:div w:id="592205988">
          <w:marLeft w:val="0"/>
          <w:marRight w:val="0"/>
          <w:marTop w:val="0"/>
          <w:marBottom w:val="0"/>
          <w:divBdr>
            <w:top w:val="none" w:sz="0" w:space="0" w:color="auto"/>
            <w:left w:val="none" w:sz="0" w:space="0" w:color="auto"/>
            <w:bottom w:val="none" w:sz="0" w:space="0" w:color="auto"/>
            <w:right w:val="none" w:sz="0" w:space="0" w:color="auto"/>
          </w:divBdr>
        </w:div>
        <w:div w:id="594554997">
          <w:marLeft w:val="0"/>
          <w:marRight w:val="0"/>
          <w:marTop w:val="0"/>
          <w:marBottom w:val="0"/>
          <w:divBdr>
            <w:top w:val="none" w:sz="0" w:space="0" w:color="auto"/>
            <w:left w:val="none" w:sz="0" w:space="0" w:color="auto"/>
            <w:bottom w:val="none" w:sz="0" w:space="0" w:color="auto"/>
            <w:right w:val="none" w:sz="0" w:space="0" w:color="auto"/>
          </w:divBdr>
        </w:div>
        <w:div w:id="603732213">
          <w:marLeft w:val="0"/>
          <w:marRight w:val="0"/>
          <w:marTop w:val="0"/>
          <w:marBottom w:val="0"/>
          <w:divBdr>
            <w:top w:val="none" w:sz="0" w:space="0" w:color="auto"/>
            <w:left w:val="none" w:sz="0" w:space="0" w:color="auto"/>
            <w:bottom w:val="none" w:sz="0" w:space="0" w:color="auto"/>
            <w:right w:val="none" w:sz="0" w:space="0" w:color="auto"/>
          </w:divBdr>
        </w:div>
        <w:div w:id="610556785">
          <w:marLeft w:val="0"/>
          <w:marRight w:val="0"/>
          <w:marTop w:val="0"/>
          <w:marBottom w:val="0"/>
          <w:divBdr>
            <w:top w:val="none" w:sz="0" w:space="0" w:color="auto"/>
            <w:left w:val="none" w:sz="0" w:space="0" w:color="auto"/>
            <w:bottom w:val="none" w:sz="0" w:space="0" w:color="auto"/>
            <w:right w:val="none" w:sz="0" w:space="0" w:color="auto"/>
          </w:divBdr>
        </w:div>
        <w:div w:id="612715052">
          <w:marLeft w:val="0"/>
          <w:marRight w:val="0"/>
          <w:marTop w:val="0"/>
          <w:marBottom w:val="0"/>
          <w:divBdr>
            <w:top w:val="none" w:sz="0" w:space="0" w:color="auto"/>
            <w:left w:val="none" w:sz="0" w:space="0" w:color="auto"/>
            <w:bottom w:val="none" w:sz="0" w:space="0" w:color="auto"/>
            <w:right w:val="none" w:sz="0" w:space="0" w:color="auto"/>
          </w:divBdr>
        </w:div>
        <w:div w:id="614680908">
          <w:marLeft w:val="0"/>
          <w:marRight w:val="0"/>
          <w:marTop w:val="0"/>
          <w:marBottom w:val="0"/>
          <w:divBdr>
            <w:top w:val="none" w:sz="0" w:space="0" w:color="auto"/>
            <w:left w:val="none" w:sz="0" w:space="0" w:color="auto"/>
            <w:bottom w:val="none" w:sz="0" w:space="0" w:color="auto"/>
            <w:right w:val="none" w:sz="0" w:space="0" w:color="auto"/>
          </w:divBdr>
        </w:div>
        <w:div w:id="618685461">
          <w:marLeft w:val="0"/>
          <w:marRight w:val="0"/>
          <w:marTop w:val="0"/>
          <w:marBottom w:val="0"/>
          <w:divBdr>
            <w:top w:val="none" w:sz="0" w:space="0" w:color="auto"/>
            <w:left w:val="none" w:sz="0" w:space="0" w:color="auto"/>
            <w:bottom w:val="none" w:sz="0" w:space="0" w:color="auto"/>
            <w:right w:val="none" w:sz="0" w:space="0" w:color="auto"/>
          </w:divBdr>
        </w:div>
        <w:div w:id="618878213">
          <w:marLeft w:val="0"/>
          <w:marRight w:val="0"/>
          <w:marTop w:val="0"/>
          <w:marBottom w:val="0"/>
          <w:divBdr>
            <w:top w:val="none" w:sz="0" w:space="0" w:color="auto"/>
            <w:left w:val="none" w:sz="0" w:space="0" w:color="auto"/>
            <w:bottom w:val="none" w:sz="0" w:space="0" w:color="auto"/>
            <w:right w:val="none" w:sz="0" w:space="0" w:color="auto"/>
          </w:divBdr>
        </w:div>
        <w:div w:id="619607857">
          <w:marLeft w:val="0"/>
          <w:marRight w:val="0"/>
          <w:marTop w:val="0"/>
          <w:marBottom w:val="0"/>
          <w:divBdr>
            <w:top w:val="none" w:sz="0" w:space="0" w:color="auto"/>
            <w:left w:val="none" w:sz="0" w:space="0" w:color="auto"/>
            <w:bottom w:val="none" w:sz="0" w:space="0" w:color="auto"/>
            <w:right w:val="none" w:sz="0" w:space="0" w:color="auto"/>
          </w:divBdr>
        </w:div>
        <w:div w:id="621230443">
          <w:marLeft w:val="0"/>
          <w:marRight w:val="0"/>
          <w:marTop w:val="0"/>
          <w:marBottom w:val="0"/>
          <w:divBdr>
            <w:top w:val="none" w:sz="0" w:space="0" w:color="auto"/>
            <w:left w:val="none" w:sz="0" w:space="0" w:color="auto"/>
            <w:bottom w:val="none" w:sz="0" w:space="0" w:color="auto"/>
            <w:right w:val="none" w:sz="0" w:space="0" w:color="auto"/>
          </w:divBdr>
        </w:div>
        <w:div w:id="623192671">
          <w:marLeft w:val="0"/>
          <w:marRight w:val="0"/>
          <w:marTop w:val="0"/>
          <w:marBottom w:val="0"/>
          <w:divBdr>
            <w:top w:val="none" w:sz="0" w:space="0" w:color="auto"/>
            <w:left w:val="none" w:sz="0" w:space="0" w:color="auto"/>
            <w:bottom w:val="none" w:sz="0" w:space="0" w:color="auto"/>
            <w:right w:val="none" w:sz="0" w:space="0" w:color="auto"/>
          </w:divBdr>
        </w:div>
        <w:div w:id="624316298">
          <w:marLeft w:val="0"/>
          <w:marRight w:val="0"/>
          <w:marTop w:val="0"/>
          <w:marBottom w:val="0"/>
          <w:divBdr>
            <w:top w:val="none" w:sz="0" w:space="0" w:color="auto"/>
            <w:left w:val="none" w:sz="0" w:space="0" w:color="auto"/>
            <w:bottom w:val="none" w:sz="0" w:space="0" w:color="auto"/>
            <w:right w:val="none" w:sz="0" w:space="0" w:color="auto"/>
          </w:divBdr>
        </w:div>
        <w:div w:id="630332238">
          <w:marLeft w:val="0"/>
          <w:marRight w:val="0"/>
          <w:marTop w:val="0"/>
          <w:marBottom w:val="0"/>
          <w:divBdr>
            <w:top w:val="none" w:sz="0" w:space="0" w:color="auto"/>
            <w:left w:val="none" w:sz="0" w:space="0" w:color="auto"/>
            <w:bottom w:val="none" w:sz="0" w:space="0" w:color="auto"/>
            <w:right w:val="none" w:sz="0" w:space="0" w:color="auto"/>
          </w:divBdr>
        </w:div>
        <w:div w:id="632684798">
          <w:marLeft w:val="0"/>
          <w:marRight w:val="0"/>
          <w:marTop w:val="0"/>
          <w:marBottom w:val="0"/>
          <w:divBdr>
            <w:top w:val="none" w:sz="0" w:space="0" w:color="auto"/>
            <w:left w:val="none" w:sz="0" w:space="0" w:color="auto"/>
            <w:bottom w:val="none" w:sz="0" w:space="0" w:color="auto"/>
            <w:right w:val="none" w:sz="0" w:space="0" w:color="auto"/>
          </w:divBdr>
        </w:div>
        <w:div w:id="633366329">
          <w:marLeft w:val="0"/>
          <w:marRight w:val="0"/>
          <w:marTop w:val="0"/>
          <w:marBottom w:val="0"/>
          <w:divBdr>
            <w:top w:val="none" w:sz="0" w:space="0" w:color="auto"/>
            <w:left w:val="none" w:sz="0" w:space="0" w:color="auto"/>
            <w:bottom w:val="none" w:sz="0" w:space="0" w:color="auto"/>
            <w:right w:val="none" w:sz="0" w:space="0" w:color="auto"/>
          </w:divBdr>
        </w:div>
        <w:div w:id="641429800">
          <w:marLeft w:val="0"/>
          <w:marRight w:val="0"/>
          <w:marTop w:val="0"/>
          <w:marBottom w:val="0"/>
          <w:divBdr>
            <w:top w:val="none" w:sz="0" w:space="0" w:color="auto"/>
            <w:left w:val="none" w:sz="0" w:space="0" w:color="auto"/>
            <w:bottom w:val="none" w:sz="0" w:space="0" w:color="auto"/>
            <w:right w:val="none" w:sz="0" w:space="0" w:color="auto"/>
          </w:divBdr>
        </w:div>
        <w:div w:id="646979520">
          <w:marLeft w:val="0"/>
          <w:marRight w:val="0"/>
          <w:marTop w:val="0"/>
          <w:marBottom w:val="0"/>
          <w:divBdr>
            <w:top w:val="none" w:sz="0" w:space="0" w:color="auto"/>
            <w:left w:val="none" w:sz="0" w:space="0" w:color="auto"/>
            <w:bottom w:val="none" w:sz="0" w:space="0" w:color="auto"/>
            <w:right w:val="none" w:sz="0" w:space="0" w:color="auto"/>
          </w:divBdr>
        </w:div>
        <w:div w:id="652025142">
          <w:marLeft w:val="0"/>
          <w:marRight w:val="0"/>
          <w:marTop w:val="0"/>
          <w:marBottom w:val="0"/>
          <w:divBdr>
            <w:top w:val="none" w:sz="0" w:space="0" w:color="auto"/>
            <w:left w:val="none" w:sz="0" w:space="0" w:color="auto"/>
            <w:bottom w:val="none" w:sz="0" w:space="0" w:color="auto"/>
            <w:right w:val="none" w:sz="0" w:space="0" w:color="auto"/>
          </w:divBdr>
        </w:div>
        <w:div w:id="653140404">
          <w:marLeft w:val="0"/>
          <w:marRight w:val="0"/>
          <w:marTop w:val="0"/>
          <w:marBottom w:val="0"/>
          <w:divBdr>
            <w:top w:val="none" w:sz="0" w:space="0" w:color="auto"/>
            <w:left w:val="none" w:sz="0" w:space="0" w:color="auto"/>
            <w:bottom w:val="none" w:sz="0" w:space="0" w:color="auto"/>
            <w:right w:val="none" w:sz="0" w:space="0" w:color="auto"/>
          </w:divBdr>
        </w:div>
        <w:div w:id="660429470">
          <w:marLeft w:val="0"/>
          <w:marRight w:val="0"/>
          <w:marTop w:val="0"/>
          <w:marBottom w:val="0"/>
          <w:divBdr>
            <w:top w:val="none" w:sz="0" w:space="0" w:color="auto"/>
            <w:left w:val="none" w:sz="0" w:space="0" w:color="auto"/>
            <w:bottom w:val="none" w:sz="0" w:space="0" w:color="auto"/>
            <w:right w:val="none" w:sz="0" w:space="0" w:color="auto"/>
          </w:divBdr>
        </w:div>
        <w:div w:id="661855702">
          <w:marLeft w:val="0"/>
          <w:marRight w:val="0"/>
          <w:marTop w:val="0"/>
          <w:marBottom w:val="0"/>
          <w:divBdr>
            <w:top w:val="none" w:sz="0" w:space="0" w:color="auto"/>
            <w:left w:val="none" w:sz="0" w:space="0" w:color="auto"/>
            <w:bottom w:val="none" w:sz="0" w:space="0" w:color="auto"/>
            <w:right w:val="none" w:sz="0" w:space="0" w:color="auto"/>
          </w:divBdr>
        </w:div>
        <w:div w:id="666205281">
          <w:marLeft w:val="0"/>
          <w:marRight w:val="0"/>
          <w:marTop w:val="0"/>
          <w:marBottom w:val="0"/>
          <w:divBdr>
            <w:top w:val="none" w:sz="0" w:space="0" w:color="auto"/>
            <w:left w:val="none" w:sz="0" w:space="0" w:color="auto"/>
            <w:bottom w:val="none" w:sz="0" w:space="0" w:color="auto"/>
            <w:right w:val="none" w:sz="0" w:space="0" w:color="auto"/>
          </w:divBdr>
        </w:div>
        <w:div w:id="666981501">
          <w:marLeft w:val="0"/>
          <w:marRight w:val="0"/>
          <w:marTop w:val="0"/>
          <w:marBottom w:val="0"/>
          <w:divBdr>
            <w:top w:val="none" w:sz="0" w:space="0" w:color="auto"/>
            <w:left w:val="none" w:sz="0" w:space="0" w:color="auto"/>
            <w:bottom w:val="none" w:sz="0" w:space="0" w:color="auto"/>
            <w:right w:val="none" w:sz="0" w:space="0" w:color="auto"/>
          </w:divBdr>
        </w:div>
        <w:div w:id="667757978">
          <w:marLeft w:val="0"/>
          <w:marRight w:val="0"/>
          <w:marTop w:val="0"/>
          <w:marBottom w:val="0"/>
          <w:divBdr>
            <w:top w:val="none" w:sz="0" w:space="0" w:color="auto"/>
            <w:left w:val="none" w:sz="0" w:space="0" w:color="auto"/>
            <w:bottom w:val="none" w:sz="0" w:space="0" w:color="auto"/>
            <w:right w:val="none" w:sz="0" w:space="0" w:color="auto"/>
          </w:divBdr>
        </w:div>
        <w:div w:id="670520824">
          <w:marLeft w:val="0"/>
          <w:marRight w:val="0"/>
          <w:marTop w:val="0"/>
          <w:marBottom w:val="0"/>
          <w:divBdr>
            <w:top w:val="none" w:sz="0" w:space="0" w:color="auto"/>
            <w:left w:val="none" w:sz="0" w:space="0" w:color="auto"/>
            <w:bottom w:val="none" w:sz="0" w:space="0" w:color="auto"/>
            <w:right w:val="none" w:sz="0" w:space="0" w:color="auto"/>
          </w:divBdr>
        </w:div>
        <w:div w:id="671683676">
          <w:marLeft w:val="0"/>
          <w:marRight w:val="0"/>
          <w:marTop w:val="0"/>
          <w:marBottom w:val="0"/>
          <w:divBdr>
            <w:top w:val="none" w:sz="0" w:space="0" w:color="auto"/>
            <w:left w:val="none" w:sz="0" w:space="0" w:color="auto"/>
            <w:bottom w:val="none" w:sz="0" w:space="0" w:color="auto"/>
            <w:right w:val="none" w:sz="0" w:space="0" w:color="auto"/>
          </w:divBdr>
        </w:div>
        <w:div w:id="683289527">
          <w:marLeft w:val="0"/>
          <w:marRight w:val="0"/>
          <w:marTop w:val="0"/>
          <w:marBottom w:val="0"/>
          <w:divBdr>
            <w:top w:val="none" w:sz="0" w:space="0" w:color="auto"/>
            <w:left w:val="none" w:sz="0" w:space="0" w:color="auto"/>
            <w:bottom w:val="none" w:sz="0" w:space="0" w:color="auto"/>
            <w:right w:val="none" w:sz="0" w:space="0" w:color="auto"/>
          </w:divBdr>
        </w:div>
        <w:div w:id="684480577">
          <w:marLeft w:val="0"/>
          <w:marRight w:val="0"/>
          <w:marTop w:val="0"/>
          <w:marBottom w:val="0"/>
          <w:divBdr>
            <w:top w:val="none" w:sz="0" w:space="0" w:color="auto"/>
            <w:left w:val="none" w:sz="0" w:space="0" w:color="auto"/>
            <w:bottom w:val="none" w:sz="0" w:space="0" w:color="auto"/>
            <w:right w:val="none" w:sz="0" w:space="0" w:color="auto"/>
          </w:divBdr>
        </w:div>
        <w:div w:id="685861901">
          <w:marLeft w:val="0"/>
          <w:marRight w:val="0"/>
          <w:marTop w:val="0"/>
          <w:marBottom w:val="0"/>
          <w:divBdr>
            <w:top w:val="none" w:sz="0" w:space="0" w:color="auto"/>
            <w:left w:val="none" w:sz="0" w:space="0" w:color="auto"/>
            <w:bottom w:val="none" w:sz="0" w:space="0" w:color="auto"/>
            <w:right w:val="none" w:sz="0" w:space="0" w:color="auto"/>
          </w:divBdr>
        </w:div>
        <w:div w:id="687104270">
          <w:marLeft w:val="0"/>
          <w:marRight w:val="0"/>
          <w:marTop w:val="0"/>
          <w:marBottom w:val="0"/>
          <w:divBdr>
            <w:top w:val="none" w:sz="0" w:space="0" w:color="auto"/>
            <w:left w:val="none" w:sz="0" w:space="0" w:color="auto"/>
            <w:bottom w:val="none" w:sz="0" w:space="0" w:color="auto"/>
            <w:right w:val="none" w:sz="0" w:space="0" w:color="auto"/>
          </w:divBdr>
        </w:div>
        <w:div w:id="692464610">
          <w:marLeft w:val="0"/>
          <w:marRight w:val="0"/>
          <w:marTop w:val="0"/>
          <w:marBottom w:val="0"/>
          <w:divBdr>
            <w:top w:val="none" w:sz="0" w:space="0" w:color="auto"/>
            <w:left w:val="none" w:sz="0" w:space="0" w:color="auto"/>
            <w:bottom w:val="none" w:sz="0" w:space="0" w:color="auto"/>
            <w:right w:val="none" w:sz="0" w:space="0" w:color="auto"/>
          </w:divBdr>
        </w:div>
        <w:div w:id="695160489">
          <w:marLeft w:val="0"/>
          <w:marRight w:val="0"/>
          <w:marTop w:val="0"/>
          <w:marBottom w:val="0"/>
          <w:divBdr>
            <w:top w:val="none" w:sz="0" w:space="0" w:color="auto"/>
            <w:left w:val="none" w:sz="0" w:space="0" w:color="auto"/>
            <w:bottom w:val="none" w:sz="0" w:space="0" w:color="auto"/>
            <w:right w:val="none" w:sz="0" w:space="0" w:color="auto"/>
          </w:divBdr>
        </w:div>
        <w:div w:id="697201458">
          <w:marLeft w:val="0"/>
          <w:marRight w:val="0"/>
          <w:marTop w:val="0"/>
          <w:marBottom w:val="0"/>
          <w:divBdr>
            <w:top w:val="none" w:sz="0" w:space="0" w:color="auto"/>
            <w:left w:val="none" w:sz="0" w:space="0" w:color="auto"/>
            <w:bottom w:val="none" w:sz="0" w:space="0" w:color="auto"/>
            <w:right w:val="none" w:sz="0" w:space="0" w:color="auto"/>
          </w:divBdr>
        </w:div>
        <w:div w:id="700714386">
          <w:marLeft w:val="0"/>
          <w:marRight w:val="0"/>
          <w:marTop w:val="0"/>
          <w:marBottom w:val="0"/>
          <w:divBdr>
            <w:top w:val="none" w:sz="0" w:space="0" w:color="auto"/>
            <w:left w:val="none" w:sz="0" w:space="0" w:color="auto"/>
            <w:bottom w:val="none" w:sz="0" w:space="0" w:color="auto"/>
            <w:right w:val="none" w:sz="0" w:space="0" w:color="auto"/>
          </w:divBdr>
        </w:div>
        <w:div w:id="703361713">
          <w:marLeft w:val="0"/>
          <w:marRight w:val="0"/>
          <w:marTop w:val="0"/>
          <w:marBottom w:val="0"/>
          <w:divBdr>
            <w:top w:val="none" w:sz="0" w:space="0" w:color="auto"/>
            <w:left w:val="none" w:sz="0" w:space="0" w:color="auto"/>
            <w:bottom w:val="none" w:sz="0" w:space="0" w:color="auto"/>
            <w:right w:val="none" w:sz="0" w:space="0" w:color="auto"/>
          </w:divBdr>
        </w:div>
        <w:div w:id="707146850">
          <w:marLeft w:val="0"/>
          <w:marRight w:val="0"/>
          <w:marTop w:val="0"/>
          <w:marBottom w:val="0"/>
          <w:divBdr>
            <w:top w:val="none" w:sz="0" w:space="0" w:color="auto"/>
            <w:left w:val="none" w:sz="0" w:space="0" w:color="auto"/>
            <w:bottom w:val="none" w:sz="0" w:space="0" w:color="auto"/>
            <w:right w:val="none" w:sz="0" w:space="0" w:color="auto"/>
          </w:divBdr>
        </w:div>
        <w:div w:id="707725561">
          <w:marLeft w:val="0"/>
          <w:marRight w:val="0"/>
          <w:marTop w:val="0"/>
          <w:marBottom w:val="0"/>
          <w:divBdr>
            <w:top w:val="none" w:sz="0" w:space="0" w:color="auto"/>
            <w:left w:val="none" w:sz="0" w:space="0" w:color="auto"/>
            <w:bottom w:val="none" w:sz="0" w:space="0" w:color="auto"/>
            <w:right w:val="none" w:sz="0" w:space="0" w:color="auto"/>
          </w:divBdr>
        </w:div>
        <w:div w:id="708187634">
          <w:marLeft w:val="0"/>
          <w:marRight w:val="0"/>
          <w:marTop w:val="0"/>
          <w:marBottom w:val="0"/>
          <w:divBdr>
            <w:top w:val="none" w:sz="0" w:space="0" w:color="auto"/>
            <w:left w:val="none" w:sz="0" w:space="0" w:color="auto"/>
            <w:bottom w:val="none" w:sz="0" w:space="0" w:color="auto"/>
            <w:right w:val="none" w:sz="0" w:space="0" w:color="auto"/>
          </w:divBdr>
        </w:div>
        <w:div w:id="710418688">
          <w:marLeft w:val="0"/>
          <w:marRight w:val="0"/>
          <w:marTop w:val="0"/>
          <w:marBottom w:val="0"/>
          <w:divBdr>
            <w:top w:val="none" w:sz="0" w:space="0" w:color="auto"/>
            <w:left w:val="none" w:sz="0" w:space="0" w:color="auto"/>
            <w:bottom w:val="none" w:sz="0" w:space="0" w:color="auto"/>
            <w:right w:val="none" w:sz="0" w:space="0" w:color="auto"/>
          </w:divBdr>
        </w:div>
        <w:div w:id="713889652">
          <w:marLeft w:val="0"/>
          <w:marRight w:val="0"/>
          <w:marTop w:val="0"/>
          <w:marBottom w:val="0"/>
          <w:divBdr>
            <w:top w:val="none" w:sz="0" w:space="0" w:color="auto"/>
            <w:left w:val="none" w:sz="0" w:space="0" w:color="auto"/>
            <w:bottom w:val="none" w:sz="0" w:space="0" w:color="auto"/>
            <w:right w:val="none" w:sz="0" w:space="0" w:color="auto"/>
          </w:divBdr>
        </w:div>
        <w:div w:id="714086671">
          <w:marLeft w:val="0"/>
          <w:marRight w:val="0"/>
          <w:marTop w:val="0"/>
          <w:marBottom w:val="0"/>
          <w:divBdr>
            <w:top w:val="none" w:sz="0" w:space="0" w:color="auto"/>
            <w:left w:val="none" w:sz="0" w:space="0" w:color="auto"/>
            <w:bottom w:val="none" w:sz="0" w:space="0" w:color="auto"/>
            <w:right w:val="none" w:sz="0" w:space="0" w:color="auto"/>
          </w:divBdr>
        </w:div>
        <w:div w:id="715785852">
          <w:marLeft w:val="0"/>
          <w:marRight w:val="0"/>
          <w:marTop w:val="0"/>
          <w:marBottom w:val="0"/>
          <w:divBdr>
            <w:top w:val="none" w:sz="0" w:space="0" w:color="auto"/>
            <w:left w:val="none" w:sz="0" w:space="0" w:color="auto"/>
            <w:bottom w:val="none" w:sz="0" w:space="0" w:color="auto"/>
            <w:right w:val="none" w:sz="0" w:space="0" w:color="auto"/>
          </w:divBdr>
        </w:div>
        <w:div w:id="716129576">
          <w:marLeft w:val="0"/>
          <w:marRight w:val="0"/>
          <w:marTop w:val="0"/>
          <w:marBottom w:val="0"/>
          <w:divBdr>
            <w:top w:val="none" w:sz="0" w:space="0" w:color="auto"/>
            <w:left w:val="none" w:sz="0" w:space="0" w:color="auto"/>
            <w:bottom w:val="none" w:sz="0" w:space="0" w:color="auto"/>
            <w:right w:val="none" w:sz="0" w:space="0" w:color="auto"/>
          </w:divBdr>
        </w:div>
        <w:div w:id="718013324">
          <w:marLeft w:val="0"/>
          <w:marRight w:val="0"/>
          <w:marTop w:val="0"/>
          <w:marBottom w:val="0"/>
          <w:divBdr>
            <w:top w:val="none" w:sz="0" w:space="0" w:color="auto"/>
            <w:left w:val="none" w:sz="0" w:space="0" w:color="auto"/>
            <w:bottom w:val="none" w:sz="0" w:space="0" w:color="auto"/>
            <w:right w:val="none" w:sz="0" w:space="0" w:color="auto"/>
          </w:divBdr>
        </w:div>
        <w:div w:id="724137357">
          <w:marLeft w:val="0"/>
          <w:marRight w:val="0"/>
          <w:marTop w:val="0"/>
          <w:marBottom w:val="0"/>
          <w:divBdr>
            <w:top w:val="none" w:sz="0" w:space="0" w:color="auto"/>
            <w:left w:val="none" w:sz="0" w:space="0" w:color="auto"/>
            <w:bottom w:val="none" w:sz="0" w:space="0" w:color="auto"/>
            <w:right w:val="none" w:sz="0" w:space="0" w:color="auto"/>
          </w:divBdr>
        </w:div>
        <w:div w:id="726806713">
          <w:marLeft w:val="0"/>
          <w:marRight w:val="0"/>
          <w:marTop w:val="0"/>
          <w:marBottom w:val="0"/>
          <w:divBdr>
            <w:top w:val="none" w:sz="0" w:space="0" w:color="auto"/>
            <w:left w:val="none" w:sz="0" w:space="0" w:color="auto"/>
            <w:bottom w:val="none" w:sz="0" w:space="0" w:color="auto"/>
            <w:right w:val="none" w:sz="0" w:space="0" w:color="auto"/>
          </w:divBdr>
        </w:div>
        <w:div w:id="729305108">
          <w:marLeft w:val="0"/>
          <w:marRight w:val="0"/>
          <w:marTop w:val="0"/>
          <w:marBottom w:val="0"/>
          <w:divBdr>
            <w:top w:val="none" w:sz="0" w:space="0" w:color="auto"/>
            <w:left w:val="none" w:sz="0" w:space="0" w:color="auto"/>
            <w:bottom w:val="none" w:sz="0" w:space="0" w:color="auto"/>
            <w:right w:val="none" w:sz="0" w:space="0" w:color="auto"/>
          </w:divBdr>
        </w:div>
        <w:div w:id="731513013">
          <w:marLeft w:val="0"/>
          <w:marRight w:val="0"/>
          <w:marTop w:val="0"/>
          <w:marBottom w:val="0"/>
          <w:divBdr>
            <w:top w:val="none" w:sz="0" w:space="0" w:color="auto"/>
            <w:left w:val="none" w:sz="0" w:space="0" w:color="auto"/>
            <w:bottom w:val="none" w:sz="0" w:space="0" w:color="auto"/>
            <w:right w:val="none" w:sz="0" w:space="0" w:color="auto"/>
          </w:divBdr>
        </w:div>
        <w:div w:id="732388242">
          <w:marLeft w:val="0"/>
          <w:marRight w:val="0"/>
          <w:marTop w:val="0"/>
          <w:marBottom w:val="0"/>
          <w:divBdr>
            <w:top w:val="none" w:sz="0" w:space="0" w:color="auto"/>
            <w:left w:val="none" w:sz="0" w:space="0" w:color="auto"/>
            <w:bottom w:val="none" w:sz="0" w:space="0" w:color="auto"/>
            <w:right w:val="none" w:sz="0" w:space="0" w:color="auto"/>
          </w:divBdr>
        </w:div>
        <w:div w:id="733940322">
          <w:marLeft w:val="0"/>
          <w:marRight w:val="0"/>
          <w:marTop w:val="0"/>
          <w:marBottom w:val="0"/>
          <w:divBdr>
            <w:top w:val="none" w:sz="0" w:space="0" w:color="auto"/>
            <w:left w:val="none" w:sz="0" w:space="0" w:color="auto"/>
            <w:bottom w:val="none" w:sz="0" w:space="0" w:color="auto"/>
            <w:right w:val="none" w:sz="0" w:space="0" w:color="auto"/>
          </w:divBdr>
        </w:div>
        <w:div w:id="740641886">
          <w:marLeft w:val="0"/>
          <w:marRight w:val="0"/>
          <w:marTop w:val="0"/>
          <w:marBottom w:val="0"/>
          <w:divBdr>
            <w:top w:val="none" w:sz="0" w:space="0" w:color="auto"/>
            <w:left w:val="none" w:sz="0" w:space="0" w:color="auto"/>
            <w:bottom w:val="none" w:sz="0" w:space="0" w:color="auto"/>
            <w:right w:val="none" w:sz="0" w:space="0" w:color="auto"/>
          </w:divBdr>
        </w:div>
        <w:div w:id="742412360">
          <w:marLeft w:val="0"/>
          <w:marRight w:val="0"/>
          <w:marTop w:val="0"/>
          <w:marBottom w:val="0"/>
          <w:divBdr>
            <w:top w:val="none" w:sz="0" w:space="0" w:color="auto"/>
            <w:left w:val="none" w:sz="0" w:space="0" w:color="auto"/>
            <w:bottom w:val="none" w:sz="0" w:space="0" w:color="auto"/>
            <w:right w:val="none" w:sz="0" w:space="0" w:color="auto"/>
          </w:divBdr>
        </w:div>
        <w:div w:id="742872999">
          <w:marLeft w:val="0"/>
          <w:marRight w:val="0"/>
          <w:marTop w:val="0"/>
          <w:marBottom w:val="0"/>
          <w:divBdr>
            <w:top w:val="none" w:sz="0" w:space="0" w:color="auto"/>
            <w:left w:val="none" w:sz="0" w:space="0" w:color="auto"/>
            <w:bottom w:val="none" w:sz="0" w:space="0" w:color="auto"/>
            <w:right w:val="none" w:sz="0" w:space="0" w:color="auto"/>
          </w:divBdr>
        </w:div>
        <w:div w:id="743336366">
          <w:marLeft w:val="0"/>
          <w:marRight w:val="0"/>
          <w:marTop w:val="0"/>
          <w:marBottom w:val="0"/>
          <w:divBdr>
            <w:top w:val="none" w:sz="0" w:space="0" w:color="auto"/>
            <w:left w:val="none" w:sz="0" w:space="0" w:color="auto"/>
            <w:bottom w:val="none" w:sz="0" w:space="0" w:color="auto"/>
            <w:right w:val="none" w:sz="0" w:space="0" w:color="auto"/>
          </w:divBdr>
        </w:div>
        <w:div w:id="744451575">
          <w:marLeft w:val="0"/>
          <w:marRight w:val="0"/>
          <w:marTop w:val="0"/>
          <w:marBottom w:val="0"/>
          <w:divBdr>
            <w:top w:val="none" w:sz="0" w:space="0" w:color="auto"/>
            <w:left w:val="none" w:sz="0" w:space="0" w:color="auto"/>
            <w:bottom w:val="none" w:sz="0" w:space="0" w:color="auto"/>
            <w:right w:val="none" w:sz="0" w:space="0" w:color="auto"/>
          </w:divBdr>
        </w:div>
        <w:div w:id="746271027">
          <w:marLeft w:val="0"/>
          <w:marRight w:val="0"/>
          <w:marTop w:val="0"/>
          <w:marBottom w:val="0"/>
          <w:divBdr>
            <w:top w:val="none" w:sz="0" w:space="0" w:color="auto"/>
            <w:left w:val="none" w:sz="0" w:space="0" w:color="auto"/>
            <w:bottom w:val="none" w:sz="0" w:space="0" w:color="auto"/>
            <w:right w:val="none" w:sz="0" w:space="0" w:color="auto"/>
          </w:divBdr>
        </w:div>
        <w:div w:id="752625245">
          <w:marLeft w:val="0"/>
          <w:marRight w:val="0"/>
          <w:marTop w:val="0"/>
          <w:marBottom w:val="0"/>
          <w:divBdr>
            <w:top w:val="none" w:sz="0" w:space="0" w:color="auto"/>
            <w:left w:val="none" w:sz="0" w:space="0" w:color="auto"/>
            <w:bottom w:val="none" w:sz="0" w:space="0" w:color="auto"/>
            <w:right w:val="none" w:sz="0" w:space="0" w:color="auto"/>
          </w:divBdr>
        </w:div>
        <w:div w:id="754519340">
          <w:marLeft w:val="0"/>
          <w:marRight w:val="0"/>
          <w:marTop w:val="0"/>
          <w:marBottom w:val="0"/>
          <w:divBdr>
            <w:top w:val="none" w:sz="0" w:space="0" w:color="auto"/>
            <w:left w:val="none" w:sz="0" w:space="0" w:color="auto"/>
            <w:bottom w:val="none" w:sz="0" w:space="0" w:color="auto"/>
            <w:right w:val="none" w:sz="0" w:space="0" w:color="auto"/>
          </w:divBdr>
        </w:div>
        <w:div w:id="756747639">
          <w:marLeft w:val="0"/>
          <w:marRight w:val="0"/>
          <w:marTop w:val="0"/>
          <w:marBottom w:val="0"/>
          <w:divBdr>
            <w:top w:val="none" w:sz="0" w:space="0" w:color="auto"/>
            <w:left w:val="none" w:sz="0" w:space="0" w:color="auto"/>
            <w:bottom w:val="none" w:sz="0" w:space="0" w:color="auto"/>
            <w:right w:val="none" w:sz="0" w:space="0" w:color="auto"/>
          </w:divBdr>
        </w:div>
        <w:div w:id="764764963">
          <w:marLeft w:val="0"/>
          <w:marRight w:val="0"/>
          <w:marTop w:val="0"/>
          <w:marBottom w:val="0"/>
          <w:divBdr>
            <w:top w:val="none" w:sz="0" w:space="0" w:color="auto"/>
            <w:left w:val="none" w:sz="0" w:space="0" w:color="auto"/>
            <w:bottom w:val="none" w:sz="0" w:space="0" w:color="auto"/>
            <w:right w:val="none" w:sz="0" w:space="0" w:color="auto"/>
          </w:divBdr>
        </w:div>
        <w:div w:id="771166320">
          <w:marLeft w:val="0"/>
          <w:marRight w:val="0"/>
          <w:marTop w:val="0"/>
          <w:marBottom w:val="0"/>
          <w:divBdr>
            <w:top w:val="none" w:sz="0" w:space="0" w:color="auto"/>
            <w:left w:val="none" w:sz="0" w:space="0" w:color="auto"/>
            <w:bottom w:val="none" w:sz="0" w:space="0" w:color="auto"/>
            <w:right w:val="none" w:sz="0" w:space="0" w:color="auto"/>
          </w:divBdr>
        </w:div>
        <w:div w:id="779227502">
          <w:marLeft w:val="0"/>
          <w:marRight w:val="0"/>
          <w:marTop w:val="0"/>
          <w:marBottom w:val="0"/>
          <w:divBdr>
            <w:top w:val="none" w:sz="0" w:space="0" w:color="auto"/>
            <w:left w:val="none" w:sz="0" w:space="0" w:color="auto"/>
            <w:bottom w:val="none" w:sz="0" w:space="0" w:color="auto"/>
            <w:right w:val="none" w:sz="0" w:space="0" w:color="auto"/>
          </w:divBdr>
        </w:div>
        <w:div w:id="780688596">
          <w:marLeft w:val="0"/>
          <w:marRight w:val="0"/>
          <w:marTop w:val="0"/>
          <w:marBottom w:val="0"/>
          <w:divBdr>
            <w:top w:val="none" w:sz="0" w:space="0" w:color="auto"/>
            <w:left w:val="none" w:sz="0" w:space="0" w:color="auto"/>
            <w:bottom w:val="none" w:sz="0" w:space="0" w:color="auto"/>
            <w:right w:val="none" w:sz="0" w:space="0" w:color="auto"/>
          </w:divBdr>
        </w:div>
        <w:div w:id="782770237">
          <w:marLeft w:val="0"/>
          <w:marRight w:val="0"/>
          <w:marTop w:val="0"/>
          <w:marBottom w:val="0"/>
          <w:divBdr>
            <w:top w:val="none" w:sz="0" w:space="0" w:color="auto"/>
            <w:left w:val="none" w:sz="0" w:space="0" w:color="auto"/>
            <w:bottom w:val="none" w:sz="0" w:space="0" w:color="auto"/>
            <w:right w:val="none" w:sz="0" w:space="0" w:color="auto"/>
          </w:divBdr>
        </w:div>
        <w:div w:id="783307939">
          <w:marLeft w:val="0"/>
          <w:marRight w:val="0"/>
          <w:marTop w:val="0"/>
          <w:marBottom w:val="0"/>
          <w:divBdr>
            <w:top w:val="none" w:sz="0" w:space="0" w:color="auto"/>
            <w:left w:val="none" w:sz="0" w:space="0" w:color="auto"/>
            <w:bottom w:val="none" w:sz="0" w:space="0" w:color="auto"/>
            <w:right w:val="none" w:sz="0" w:space="0" w:color="auto"/>
          </w:divBdr>
        </w:div>
        <w:div w:id="784155748">
          <w:marLeft w:val="0"/>
          <w:marRight w:val="0"/>
          <w:marTop w:val="0"/>
          <w:marBottom w:val="0"/>
          <w:divBdr>
            <w:top w:val="none" w:sz="0" w:space="0" w:color="auto"/>
            <w:left w:val="none" w:sz="0" w:space="0" w:color="auto"/>
            <w:bottom w:val="none" w:sz="0" w:space="0" w:color="auto"/>
            <w:right w:val="none" w:sz="0" w:space="0" w:color="auto"/>
          </w:divBdr>
        </w:div>
        <w:div w:id="785584741">
          <w:marLeft w:val="0"/>
          <w:marRight w:val="0"/>
          <w:marTop w:val="0"/>
          <w:marBottom w:val="0"/>
          <w:divBdr>
            <w:top w:val="none" w:sz="0" w:space="0" w:color="auto"/>
            <w:left w:val="none" w:sz="0" w:space="0" w:color="auto"/>
            <w:bottom w:val="none" w:sz="0" w:space="0" w:color="auto"/>
            <w:right w:val="none" w:sz="0" w:space="0" w:color="auto"/>
          </w:divBdr>
        </w:div>
        <w:div w:id="788746418">
          <w:marLeft w:val="0"/>
          <w:marRight w:val="0"/>
          <w:marTop w:val="0"/>
          <w:marBottom w:val="0"/>
          <w:divBdr>
            <w:top w:val="none" w:sz="0" w:space="0" w:color="auto"/>
            <w:left w:val="none" w:sz="0" w:space="0" w:color="auto"/>
            <w:bottom w:val="none" w:sz="0" w:space="0" w:color="auto"/>
            <w:right w:val="none" w:sz="0" w:space="0" w:color="auto"/>
          </w:divBdr>
        </w:div>
        <w:div w:id="789516427">
          <w:marLeft w:val="0"/>
          <w:marRight w:val="0"/>
          <w:marTop w:val="0"/>
          <w:marBottom w:val="0"/>
          <w:divBdr>
            <w:top w:val="none" w:sz="0" w:space="0" w:color="auto"/>
            <w:left w:val="none" w:sz="0" w:space="0" w:color="auto"/>
            <w:bottom w:val="none" w:sz="0" w:space="0" w:color="auto"/>
            <w:right w:val="none" w:sz="0" w:space="0" w:color="auto"/>
          </w:divBdr>
        </w:div>
        <w:div w:id="798651925">
          <w:marLeft w:val="0"/>
          <w:marRight w:val="0"/>
          <w:marTop w:val="0"/>
          <w:marBottom w:val="0"/>
          <w:divBdr>
            <w:top w:val="none" w:sz="0" w:space="0" w:color="auto"/>
            <w:left w:val="none" w:sz="0" w:space="0" w:color="auto"/>
            <w:bottom w:val="none" w:sz="0" w:space="0" w:color="auto"/>
            <w:right w:val="none" w:sz="0" w:space="0" w:color="auto"/>
          </w:divBdr>
        </w:div>
        <w:div w:id="798652012">
          <w:marLeft w:val="0"/>
          <w:marRight w:val="0"/>
          <w:marTop w:val="0"/>
          <w:marBottom w:val="0"/>
          <w:divBdr>
            <w:top w:val="none" w:sz="0" w:space="0" w:color="auto"/>
            <w:left w:val="none" w:sz="0" w:space="0" w:color="auto"/>
            <w:bottom w:val="none" w:sz="0" w:space="0" w:color="auto"/>
            <w:right w:val="none" w:sz="0" w:space="0" w:color="auto"/>
          </w:divBdr>
        </w:div>
        <w:div w:id="799299403">
          <w:marLeft w:val="0"/>
          <w:marRight w:val="0"/>
          <w:marTop w:val="0"/>
          <w:marBottom w:val="0"/>
          <w:divBdr>
            <w:top w:val="none" w:sz="0" w:space="0" w:color="auto"/>
            <w:left w:val="none" w:sz="0" w:space="0" w:color="auto"/>
            <w:bottom w:val="none" w:sz="0" w:space="0" w:color="auto"/>
            <w:right w:val="none" w:sz="0" w:space="0" w:color="auto"/>
          </w:divBdr>
        </w:div>
        <w:div w:id="799304874">
          <w:marLeft w:val="0"/>
          <w:marRight w:val="0"/>
          <w:marTop w:val="0"/>
          <w:marBottom w:val="0"/>
          <w:divBdr>
            <w:top w:val="none" w:sz="0" w:space="0" w:color="auto"/>
            <w:left w:val="none" w:sz="0" w:space="0" w:color="auto"/>
            <w:bottom w:val="none" w:sz="0" w:space="0" w:color="auto"/>
            <w:right w:val="none" w:sz="0" w:space="0" w:color="auto"/>
          </w:divBdr>
        </w:div>
        <w:div w:id="799345797">
          <w:marLeft w:val="0"/>
          <w:marRight w:val="0"/>
          <w:marTop w:val="0"/>
          <w:marBottom w:val="0"/>
          <w:divBdr>
            <w:top w:val="none" w:sz="0" w:space="0" w:color="auto"/>
            <w:left w:val="none" w:sz="0" w:space="0" w:color="auto"/>
            <w:bottom w:val="none" w:sz="0" w:space="0" w:color="auto"/>
            <w:right w:val="none" w:sz="0" w:space="0" w:color="auto"/>
          </w:divBdr>
        </w:div>
        <w:div w:id="799811484">
          <w:marLeft w:val="0"/>
          <w:marRight w:val="0"/>
          <w:marTop w:val="0"/>
          <w:marBottom w:val="0"/>
          <w:divBdr>
            <w:top w:val="none" w:sz="0" w:space="0" w:color="auto"/>
            <w:left w:val="none" w:sz="0" w:space="0" w:color="auto"/>
            <w:bottom w:val="none" w:sz="0" w:space="0" w:color="auto"/>
            <w:right w:val="none" w:sz="0" w:space="0" w:color="auto"/>
          </w:divBdr>
        </w:div>
        <w:div w:id="805392590">
          <w:marLeft w:val="0"/>
          <w:marRight w:val="0"/>
          <w:marTop w:val="0"/>
          <w:marBottom w:val="0"/>
          <w:divBdr>
            <w:top w:val="none" w:sz="0" w:space="0" w:color="auto"/>
            <w:left w:val="none" w:sz="0" w:space="0" w:color="auto"/>
            <w:bottom w:val="none" w:sz="0" w:space="0" w:color="auto"/>
            <w:right w:val="none" w:sz="0" w:space="0" w:color="auto"/>
          </w:divBdr>
        </w:div>
        <w:div w:id="809857368">
          <w:marLeft w:val="0"/>
          <w:marRight w:val="0"/>
          <w:marTop w:val="0"/>
          <w:marBottom w:val="0"/>
          <w:divBdr>
            <w:top w:val="none" w:sz="0" w:space="0" w:color="auto"/>
            <w:left w:val="none" w:sz="0" w:space="0" w:color="auto"/>
            <w:bottom w:val="none" w:sz="0" w:space="0" w:color="auto"/>
            <w:right w:val="none" w:sz="0" w:space="0" w:color="auto"/>
          </w:divBdr>
        </w:div>
        <w:div w:id="809979962">
          <w:marLeft w:val="0"/>
          <w:marRight w:val="0"/>
          <w:marTop w:val="0"/>
          <w:marBottom w:val="0"/>
          <w:divBdr>
            <w:top w:val="none" w:sz="0" w:space="0" w:color="auto"/>
            <w:left w:val="none" w:sz="0" w:space="0" w:color="auto"/>
            <w:bottom w:val="none" w:sz="0" w:space="0" w:color="auto"/>
            <w:right w:val="none" w:sz="0" w:space="0" w:color="auto"/>
          </w:divBdr>
        </w:div>
        <w:div w:id="811484967">
          <w:marLeft w:val="0"/>
          <w:marRight w:val="0"/>
          <w:marTop w:val="0"/>
          <w:marBottom w:val="0"/>
          <w:divBdr>
            <w:top w:val="none" w:sz="0" w:space="0" w:color="auto"/>
            <w:left w:val="none" w:sz="0" w:space="0" w:color="auto"/>
            <w:bottom w:val="none" w:sz="0" w:space="0" w:color="auto"/>
            <w:right w:val="none" w:sz="0" w:space="0" w:color="auto"/>
          </w:divBdr>
        </w:div>
        <w:div w:id="820195048">
          <w:marLeft w:val="0"/>
          <w:marRight w:val="0"/>
          <w:marTop w:val="0"/>
          <w:marBottom w:val="0"/>
          <w:divBdr>
            <w:top w:val="none" w:sz="0" w:space="0" w:color="auto"/>
            <w:left w:val="none" w:sz="0" w:space="0" w:color="auto"/>
            <w:bottom w:val="none" w:sz="0" w:space="0" w:color="auto"/>
            <w:right w:val="none" w:sz="0" w:space="0" w:color="auto"/>
          </w:divBdr>
        </w:div>
        <w:div w:id="824737088">
          <w:marLeft w:val="0"/>
          <w:marRight w:val="0"/>
          <w:marTop w:val="0"/>
          <w:marBottom w:val="0"/>
          <w:divBdr>
            <w:top w:val="none" w:sz="0" w:space="0" w:color="auto"/>
            <w:left w:val="none" w:sz="0" w:space="0" w:color="auto"/>
            <w:bottom w:val="none" w:sz="0" w:space="0" w:color="auto"/>
            <w:right w:val="none" w:sz="0" w:space="0" w:color="auto"/>
          </w:divBdr>
        </w:div>
        <w:div w:id="824786691">
          <w:marLeft w:val="0"/>
          <w:marRight w:val="0"/>
          <w:marTop w:val="0"/>
          <w:marBottom w:val="0"/>
          <w:divBdr>
            <w:top w:val="none" w:sz="0" w:space="0" w:color="auto"/>
            <w:left w:val="none" w:sz="0" w:space="0" w:color="auto"/>
            <w:bottom w:val="none" w:sz="0" w:space="0" w:color="auto"/>
            <w:right w:val="none" w:sz="0" w:space="0" w:color="auto"/>
          </w:divBdr>
        </w:div>
        <w:div w:id="827748785">
          <w:marLeft w:val="0"/>
          <w:marRight w:val="0"/>
          <w:marTop w:val="0"/>
          <w:marBottom w:val="0"/>
          <w:divBdr>
            <w:top w:val="none" w:sz="0" w:space="0" w:color="auto"/>
            <w:left w:val="none" w:sz="0" w:space="0" w:color="auto"/>
            <w:bottom w:val="none" w:sz="0" w:space="0" w:color="auto"/>
            <w:right w:val="none" w:sz="0" w:space="0" w:color="auto"/>
          </w:divBdr>
        </w:div>
        <w:div w:id="831797021">
          <w:marLeft w:val="0"/>
          <w:marRight w:val="0"/>
          <w:marTop w:val="0"/>
          <w:marBottom w:val="0"/>
          <w:divBdr>
            <w:top w:val="none" w:sz="0" w:space="0" w:color="auto"/>
            <w:left w:val="none" w:sz="0" w:space="0" w:color="auto"/>
            <w:bottom w:val="none" w:sz="0" w:space="0" w:color="auto"/>
            <w:right w:val="none" w:sz="0" w:space="0" w:color="auto"/>
          </w:divBdr>
        </w:div>
        <w:div w:id="834953904">
          <w:marLeft w:val="0"/>
          <w:marRight w:val="0"/>
          <w:marTop w:val="0"/>
          <w:marBottom w:val="0"/>
          <w:divBdr>
            <w:top w:val="none" w:sz="0" w:space="0" w:color="auto"/>
            <w:left w:val="none" w:sz="0" w:space="0" w:color="auto"/>
            <w:bottom w:val="none" w:sz="0" w:space="0" w:color="auto"/>
            <w:right w:val="none" w:sz="0" w:space="0" w:color="auto"/>
          </w:divBdr>
        </w:div>
        <w:div w:id="851719271">
          <w:marLeft w:val="0"/>
          <w:marRight w:val="0"/>
          <w:marTop w:val="0"/>
          <w:marBottom w:val="0"/>
          <w:divBdr>
            <w:top w:val="none" w:sz="0" w:space="0" w:color="auto"/>
            <w:left w:val="none" w:sz="0" w:space="0" w:color="auto"/>
            <w:bottom w:val="none" w:sz="0" w:space="0" w:color="auto"/>
            <w:right w:val="none" w:sz="0" w:space="0" w:color="auto"/>
          </w:divBdr>
        </w:div>
        <w:div w:id="852300621">
          <w:marLeft w:val="0"/>
          <w:marRight w:val="0"/>
          <w:marTop w:val="0"/>
          <w:marBottom w:val="0"/>
          <w:divBdr>
            <w:top w:val="none" w:sz="0" w:space="0" w:color="auto"/>
            <w:left w:val="none" w:sz="0" w:space="0" w:color="auto"/>
            <w:bottom w:val="none" w:sz="0" w:space="0" w:color="auto"/>
            <w:right w:val="none" w:sz="0" w:space="0" w:color="auto"/>
          </w:divBdr>
        </w:div>
        <w:div w:id="853572676">
          <w:marLeft w:val="0"/>
          <w:marRight w:val="0"/>
          <w:marTop w:val="0"/>
          <w:marBottom w:val="0"/>
          <w:divBdr>
            <w:top w:val="none" w:sz="0" w:space="0" w:color="auto"/>
            <w:left w:val="none" w:sz="0" w:space="0" w:color="auto"/>
            <w:bottom w:val="none" w:sz="0" w:space="0" w:color="auto"/>
            <w:right w:val="none" w:sz="0" w:space="0" w:color="auto"/>
          </w:divBdr>
        </w:div>
        <w:div w:id="856502131">
          <w:marLeft w:val="0"/>
          <w:marRight w:val="0"/>
          <w:marTop w:val="0"/>
          <w:marBottom w:val="0"/>
          <w:divBdr>
            <w:top w:val="none" w:sz="0" w:space="0" w:color="auto"/>
            <w:left w:val="none" w:sz="0" w:space="0" w:color="auto"/>
            <w:bottom w:val="none" w:sz="0" w:space="0" w:color="auto"/>
            <w:right w:val="none" w:sz="0" w:space="0" w:color="auto"/>
          </w:divBdr>
        </w:div>
        <w:div w:id="859860702">
          <w:marLeft w:val="0"/>
          <w:marRight w:val="0"/>
          <w:marTop w:val="0"/>
          <w:marBottom w:val="0"/>
          <w:divBdr>
            <w:top w:val="none" w:sz="0" w:space="0" w:color="auto"/>
            <w:left w:val="none" w:sz="0" w:space="0" w:color="auto"/>
            <w:bottom w:val="none" w:sz="0" w:space="0" w:color="auto"/>
            <w:right w:val="none" w:sz="0" w:space="0" w:color="auto"/>
          </w:divBdr>
        </w:div>
        <w:div w:id="861019251">
          <w:marLeft w:val="0"/>
          <w:marRight w:val="0"/>
          <w:marTop w:val="0"/>
          <w:marBottom w:val="0"/>
          <w:divBdr>
            <w:top w:val="none" w:sz="0" w:space="0" w:color="auto"/>
            <w:left w:val="none" w:sz="0" w:space="0" w:color="auto"/>
            <w:bottom w:val="none" w:sz="0" w:space="0" w:color="auto"/>
            <w:right w:val="none" w:sz="0" w:space="0" w:color="auto"/>
          </w:divBdr>
        </w:div>
        <w:div w:id="865950464">
          <w:marLeft w:val="0"/>
          <w:marRight w:val="0"/>
          <w:marTop w:val="0"/>
          <w:marBottom w:val="0"/>
          <w:divBdr>
            <w:top w:val="none" w:sz="0" w:space="0" w:color="auto"/>
            <w:left w:val="none" w:sz="0" w:space="0" w:color="auto"/>
            <w:bottom w:val="none" w:sz="0" w:space="0" w:color="auto"/>
            <w:right w:val="none" w:sz="0" w:space="0" w:color="auto"/>
          </w:divBdr>
        </w:div>
        <w:div w:id="866601248">
          <w:marLeft w:val="0"/>
          <w:marRight w:val="0"/>
          <w:marTop w:val="0"/>
          <w:marBottom w:val="0"/>
          <w:divBdr>
            <w:top w:val="none" w:sz="0" w:space="0" w:color="auto"/>
            <w:left w:val="none" w:sz="0" w:space="0" w:color="auto"/>
            <w:bottom w:val="none" w:sz="0" w:space="0" w:color="auto"/>
            <w:right w:val="none" w:sz="0" w:space="0" w:color="auto"/>
          </w:divBdr>
        </w:div>
        <w:div w:id="867063152">
          <w:marLeft w:val="0"/>
          <w:marRight w:val="0"/>
          <w:marTop w:val="0"/>
          <w:marBottom w:val="0"/>
          <w:divBdr>
            <w:top w:val="none" w:sz="0" w:space="0" w:color="auto"/>
            <w:left w:val="none" w:sz="0" w:space="0" w:color="auto"/>
            <w:bottom w:val="none" w:sz="0" w:space="0" w:color="auto"/>
            <w:right w:val="none" w:sz="0" w:space="0" w:color="auto"/>
          </w:divBdr>
        </w:div>
        <w:div w:id="871264923">
          <w:marLeft w:val="0"/>
          <w:marRight w:val="0"/>
          <w:marTop w:val="0"/>
          <w:marBottom w:val="0"/>
          <w:divBdr>
            <w:top w:val="none" w:sz="0" w:space="0" w:color="auto"/>
            <w:left w:val="none" w:sz="0" w:space="0" w:color="auto"/>
            <w:bottom w:val="none" w:sz="0" w:space="0" w:color="auto"/>
            <w:right w:val="none" w:sz="0" w:space="0" w:color="auto"/>
          </w:divBdr>
        </w:div>
        <w:div w:id="876042717">
          <w:marLeft w:val="0"/>
          <w:marRight w:val="0"/>
          <w:marTop w:val="0"/>
          <w:marBottom w:val="0"/>
          <w:divBdr>
            <w:top w:val="none" w:sz="0" w:space="0" w:color="auto"/>
            <w:left w:val="none" w:sz="0" w:space="0" w:color="auto"/>
            <w:bottom w:val="none" w:sz="0" w:space="0" w:color="auto"/>
            <w:right w:val="none" w:sz="0" w:space="0" w:color="auto"/>
          </w:divBdr>
        </w:div>
        <w:div w:id="877543297">
          <w:marLeft w:val="0"/>
          <w:marRight w:val="0"/>
          <w:marTop w:val="0"/>
          <w:marBottom w:val="0"/>
          <w:divBdr>
            <w:top w:val="none" w:sz="0" w:space="0" w:color="auto"/>
            <w:left w:val="none" w:sz="0" w:space="0" w:color="auto"/>
            <w:bottom w:val="none" w:sz="0" w:space="0" w:color="auto"/>
            <w:right w:val="none" w:sz="0" w:space="0" w:color="auto"/>
          </w:divBdr>
        </w:div>
        <w:div w:id="878249014">
          <w:marLeft w:val="0"/>
          <w:marRight w:val="0"/>
          <w:marTop w:val="0"/>
          <w:marBottom w:val="0"/>
          <w:divBdr>
            <w:top w:val="none" w:sz="0" w:space="0" w:color="auto"/>
            <w:left w:val="none" w:sz="0" w:space="0" w:color="auto"/>
            <w:bottom w:val="none" w:sz="0" w:space="0" w:color="auto"/>
            <w:right w:val="none" w:sz="0" w:space="0" w:color="auto"/>
          </w:divBdr>
        </w:div>
        <w:div w:id="879712046">
          <w:marLeft w:val="0"/>
          <w:marRight w:val="0"/>
          <w:marTop w:val="0"/>
          <w:marBottom w:val="0"/>
          <w:divBdr>
            <w:top w:val="none" w:sz="0" w:space="0" w:color="auto"/>
            <w:left w:val="none" w:sz="0" w:space="0" w:color="auto"/>
            <w:bottom w:val="none" w:sz="0" w:space="0" w:color="auto"/>
            <w:right w:val="none" w:sz="0" w:space="0" w:color="auto"/>
          </w:divBdr>
        </w:div>
        <w:div w:id="881985616">
          <w:marLeft w:val="0"/>
          <w:marRight w:val="0"/>
          <w:marTop w:val="0"/>
          <w:marBottom w:val="0"/>
          <w:divBdr>
            <w:top w:val="none" w:sz="0" w:space="0" w:color="auto"/>
            <w:left w:val="none" w:sz="0" w:space="0" w:color="auto"/>
            <w:bottom w:val="none" w:sz="0" w:space="0" w:color="auto"/>
            <w:right w:val="none" w:sz="0" w:space="0" w:color="auto"/>
          </w:divBdr>
        </w:div>
        <w:div w:id="884146257">
          <w:marLeft w:val="0"/>
          <w:marRight w:val="0"/>
          <w:marTop w:val="0"/>
          <w:marBottom w:val="0"/>
          <w:divBdr>
            <w:top w:val="none" w:sz="0" w:space="0" w:color="auto"/>
            <w:left w:val="none" w:sz="0" w:space="0" w:color="auto"/>
            <w:bottom w:val="none" w:sz="0" w:space="0" w:color="auto"/>
            <w:right w:val="none" w:sz="0" w:space="0" w:color="auto"/>
          </w:divBdr>
        </w:div>
        <w:div w:id="887765119">
          <w:marLeft w:val="0"/>
          <w:marRight w:val="0"/>
          <w:marTop w:val="0"/>
          <w:marBottom w:val="0"/>
          <w:divBdr>
            <w:top w:val="none" w:sz="0" w:space="0" w:color="auto"/>
            <w:left w:val="none" w:sz="0" w:space="0" w:color="auto"/>
            <w:bottom w:val="none" w:sz="0" w:space="0" w:color="auto"/>
            <w:right w:val="none" w:sz="0" w:space="0" w:color="auto"/>
          </w:divBdr>
        </w:div>
        <w:div w:id="891384104">
          <w:marLeft w:val="0"/>
          <w:marRight w:val="0"/>
          <w:marTop w:val="0"/>
          <w:marBottom w:val="0"/>
          <w:divBdr>
            <w:top w:val="none" w:sz="0" w:space="0" w:color="auto"/>
            <w:left w:val="none" w:sz="0" w:space="0" w:color="auto"/>
            <w:bottom w:val="none" w:sz="0" w:space="0" w:color="auto"/>
            <w:right w:val="none" w:sz="0" w:space="0" w:color="auto"/>
          </w:divBdr>
        </w:div>
        <w:div w:id="892036491">
          <w:marLeft w:val="0"/>
          <w:marRight w:val="0"/>
          <w:marTop w:val="0"/>
          <w:marBottom w:val="0"/>
          <w:divBdr>
            <w:top w:val="none" w:sz="0" w:space="0" w:color="auto"/>
            <w:left w:val="none" w:sz="0" w:space="0" w:color="auto"/>
            <w:bottom w:val="none" w:sz="0" w:space="0" w:color="auto"/>
            <w:right w:val="none" w:sz="0" w:space="0" w:color="auto"/>
          </w:divBdr>
        </w:div>
        <w:div w:id="893010214">
          <w:marLeft w:val="0"/>
          <w:marRight w:val="0"/>
          <w:marTop w:val="0"/>
          <w:marBottom w:val="0"/>
          <w:divBdr>
            <w:top w:val="none" w:sz="0" w:space="0" w:color="auto"/>
            <w:left w:val="none" w:sz="0" w:space="0" w:color="auto"/>
            <w:bottom w:val="none" w:sz="0" w:space="0" w:color="auto"/>
            <w:right w:val="none" w:sz="0" w:space="0" w:color="auto"/>
          </w:divBdr>
        </w:div>
        <w:div w:id="896864404">
          <w:marLeft w:val="0"/>
          <w:marRight w:val="0"/>
          <w:marTop w:val="0"/>
          <w:marBottom w:val="0"/>
          <w:divBdr>
            <w:top w:val="none" w:sz="0" w:space="0" w:color="auto"/>
            <w:left w:val="none" w:sz="0" w:space="0" w:color="auto"/>
            <w:bottom w:val="none" w:sz="0" w:space="0" w:color="auto"/>
            <w:right w:val="none" w:sz="0" w:space="0" w:color="auto"/>
          </w:divBdr>
        </w:div>
        <w:div w:id="897009911">
          <w:marLeft w:val="0"/>
          <w:marRight w:val="0"/>
          <w:marTop w:val="0"/>
          <w:marBottom w:val="0"/>
          <w:divBdr>
            <w:top w:val="none" w:sz="0" w:space="0" w:color="auto"/>
            <w:left w:val="none" w:sz="0" w:space="0" w:color="auto"/>
            <w:bottom w:val="none" w:sz="0" w:space="0" w:color="auto"/>
            <w:right w:val="none" w:sz="0" w:space="0" w:color="auto"/>
          </w:divBdr>
        </w:div>
        <w:div w:id="900868400">
          <w:marLeft w:val="0"/>
          <w:marRight w:val="0"/>
          <w:marTop w:val="0"/>
          <w:marBottom w:val="0"/>
          <w:divBdr>
            <w:top w:val="none" w:sz="0" w:space="0" w:color="auto"/>
            <w:left w:val="none" w:sz="0" w:space="0" w:color="auto"/>
            <w:bottom w:val="none" w:sz="0" w:space="0" w:color="auto"/>
            <w:right w:val="none" w:sz="0" w:space="0" w:color="auto"/>
          </w:divBdr>
        </w:div>
        <w:div w:id="903222734">
          <w:marLeft w:val="0"/>
          <w:marRight w:val="0"/>
          <w:marTop w:val="0"/>
          <w:marBottom w:val="0"/>
          <w:divBdr>
            <w:top w:val="none" w:sz="0" w:space="0" w:color="auto"/>
            <w:left w:val="none" w:sz="0" w:space="0" w:color="auto"/>
            <w:bottom w:val="none" w:sz="0" w:space="0" w:color="auto"/>
            <w:right w:val="none" w:sz="0" w:space="0" w:color="auto"/>
          </w:divBdr>
        </w:div>
        <w:div w:id="909970621">
          <w:marLeft w:val="0"/>
          <w:marRight w:val="0"/>
          <w:marTop w:val="0"/>
          <w:marBottom w:val="0"/>
          <w:divBdr>
            <w:top w:val="none" w:sz="0" w:space="0" w:color="auto"/>
            <w:left w:val="none" w:sz="0" w:space="0" w:color="auto"/>
            <w:bottom w:val="none" w:sz="0" w:space="0" w:color="auto"/>
            <w:right w:val="none" w:sz="0" w:space="0" w:color="auto"/>
          </w:divBdr>
        </w:div>
        <w:div w:id="915626841">
          <w:marLeft w:val="0"/>
          <w:marRight w:val="0"/>
          <w:marTop w:val="0"/>
          <w:marBottom w:val="0"/>
          <w:divBdr>
            <w:top w:val="none" w:sz="0" w:space="0" w:color="auto"/>
            <w:left w:val="none" w:sz="0" w:space="0" w:color="auto"/>
            <w:bottom w:val="none" w:sz="0" w:space="0" w:color="auto"/>
            <w:right w:val="none" w:sz="0" w:space="0" w:color="auto"/>
          </w:divBdr>
        </w:div>
        <w:div w:id="916791310">
          <w:marLeft w:val="0"/>
          <w:marRight w:val="0"/>
          <w:marTop w:val="0"/>
          <w:marBottom w:val="0"/>
          <w:divBdr>
            <w:top w:val="none" w:sz="0" w:space="0" w:color="auto"/>
            <w:left w:val="none" w:sz="0" w:space="0" w:color="auto"/>
            <w:bottom w:val="none" w:sz="0" w:space="0" w:color="auto"/>
            <w:right w:val="none" w:sz="0" w:space="0" w:color="auto"/>
          </w:divBdr>
        </w:div>
        <w:div w:id="923495501">
          <w:marLeft w:val="0"/>
          <w:marRight w:val="0"/>
          <w:marTop w:val="0"/>
          <w:marBottom w:val="0"/>
          <w:divBdr>
            <w:top w:val="none" w:sz="0" w:space="0" w:color="auto"/>
            <w:left w:val="none" w:sz="0" w:space="0" w:color="auto"/>
            <w:bottom w:val="none" w:sz="0" w:space="0" w:color="auto"/>
            <w:right w:val="none" w:sz="0" w:space="0" w:color="auto"/>
          </w:divBdr>
        </w:div>
        <w:div w:id="932203233">
          <w:marLeft w:val="0"/>
          <w:marRight w:val="0"/>
          <w:marTop w:val="0"/>
          <w:marBottom w:val="0"/>
          <w:divBdr>
            <w:top w:val="none" w:sz="0" w:space="0" w:color="auto"/>
            <w:left w:val="none" w:sz="0" w:space="0" w:color="auto"/>
            <w:bottom w:val="none" w:sz="0" w:space="0" w:color="auto"/>
            <w:right w:val="none" w:sz="0" w:space="0" w:color="auto"/>
          </w:divBdr>
        </w:div>
        <w:div w:id="942152885">
          <w:marLeft w:val="0"/>
          <w:marRight w:val="0"/>
          <w:marTop w:val="0"/>
          <w:marBottom w:val="0"/>
          <w:divBdr>
            <w:top w:val="none" w:sz="0" w:space="0" w:color="auto"/>
            <w:left w:val="none" w:sz="0" w:space="0" w:color="auto"/>
            <w:bottom w:val="none" w:sz="0" w:space="0" w:color="auto"/>
            <w:right w:val="none" w:sz="0" w:space="0" w:color="auto"/>
          </w:divBdr>
        </w:div>
        <w:div w:id="944576600">
          <w:marLeft w:val="0"/>
          <w:marRight w:val="0"/>
          <w:marTop w:val="0"/>
          <w:marBottom w:val="0"/>
          <w:divBdr>
            <w:top w:val="none" w:sz="0" w:space="0" w:color="auto"/>
            <w:left w:val="none" w:sz="0" w:space="0" w:color="auto"/>
            <w:bottom w:val="none" w:sz="0" w:space="0" w:color="auto"/>
            <w:right w:val="none" w:sz="0" w:space="0" w:color="auto"/>
          </w:divBdr>
        </w:div>
        <w:div w:id="945386877">
          <w:marLeft w:val="0"/>
          <w:marRight w:val="0"/>
          <w:marTop w:val="0"/>
          <w:marBottom w:val="0"/>
          <w:divBdr>
            <w:top w:val="none" w:sz="0" w:space="0" w:color="auto"/>
            <w:left w:val="none" w:sz="0" w:space="0" w:color="auto"/>
            <w:bottom w:val="none" w:sz="0" w:space="0" w:color="auto"/>
            <w:right w:val="none" w:sz="0" w:space="0" w:color="auto"/>
          </w:divBdr>
        </w:div>
        <w:div w:id="947270640">
          <w:marLeft w:val="0"/>
          <w:marRight w:val="0"/>
          <w:marTop w:val="0"/>
          <w:marBottom w:val="0"/>
          <w:divBdr>
            <w:top w:val="none" w:sz="0" w:space="0" w:color="auto"/>
            <w:left w:val="none" w:sz="0" w:space="0" w:color="auto"/>
            <w:bottom w:val="none" w:sz="0" w:space="0" w:color="auto"/>
            <w:right w:val="none" w:sz="0" w:space="0" w:color="auto"/>
          </w:divBdr>
        </w:div>
        <w:div w:id="947395281">
          <w:marLeft w:val="0"/>
          <w:marRight w:val="0"/>
          <w:marTop w:val="0"/>
          <w:marBottom w:val="0"/>
          <w:divBdr>
            <w:top w:val="none" w:sz="0" w:space="0" w:color="auto"/>
            <w:left w:val="none" w:sz="0" w:space="0" w:color="auto"/>
            <w:bottom w:val="none" w:sz="0" w:space="0" w:color="auto"/>
            <w:right w:val="none" w:sz="0" w:space="0" w:color="auto"/>
          </w:divBdr>
        </w:div>
        <w:div w:id="952980945">
          <w:marLeft w:val="0"/>
          <w:marRight w:val="0"/>
          <w:marTop w:val="0"/>
          <w:marBottom w:val="0"/>
          <w:divBdr>
            <w:top w:val="none" w:sz="0" w:space="0" w:color="auto"/>
            <w:left w:val="none" w:sz="0" w:space="0" w:color="auto"/>
            <w:bottom w:val="none" w:sz="0" w:space="0" w:color="auto"/>
            <w:right w:val="none" w:sz="0" w:space="0" w:color="auto"/>
          </w:divBdr>
        </w:div>
        <w:div w:id="955450230">
          <w:marLeft w:val="0"/>
          <w:marRight w:val="0"/>
          <w:marTop w:val="0"/>
          <w:marBottom w:val="0"/>
          <w:divBdr>
            <w:top w:val="none" w:sz="0" w:space="0" w:color="auto"/>
            <w:left w:val="none" w:sz="0" w:space="0" w:color="auto"/>
            <w:bottom w:val="none" w:sz="0" w:space="0" w:color="auto"/>
            <w:right w:val="none" w:sz="0" w:space="0" w:color="auto"/>
          </w:divBdr>
        </w:div>
        <w:div w:id="959796828">
          <w:marLeft w:val="0"/>
          <w:marRight w:val="0"/>
          <w:marTop w:val="0"/>
          <w:marBottom w:val="0"/>
          <w:divBdr>
            <w:top w:val="none" w:sz="0" w:space="0" w:color="auto"/>
            <w:left w:val="none" w:sz="0" w:space="0" w:color="auto"/>
            <w:bottom w:val="none" w:sz="0" w:space="0" w:color="auto"/>
            <w:right w:val="none" w:sz="0" w:space="0" w:color="auto"/>
          </w:divBdr>
        </w:div>
        <w:div w:id="968440781">
          <w:marLeft w:val="0"/>
          <w:marRight w:val="0"/>
          <w:marTop w:val="0"/>
          <w:marBottom w:val="0"/>
          <w:divBdr>
            <w:top w:val="none" w:sz="0" w:space="0" w:color="auto"/>
            <w:left w:val="none" w:sz="0" w:space="0" w:color="auto"/>
            <w:bottom w:val="none" w:sz="0" w:space="0" w:color="auto"/>
            <w:right w:val="none" w:sz="0" w:space="0" w:color="auto"/>
          </w:divBdr>
        </w:div>
        <w:div w:id="970864457">
          <w:marLeft w:val="0"/>
          <w:marRight w:val="0"/>
          <w:marTop w:val="0"/>
          <w:marBottom w:val="0"/>
          <w:divBdr>
            <w:top w:val="none" w:sz="0" w:space="0" w:color="auto"/>
            <w:left w:val="none" w:sz="0" w:space="0" w:color="auto"/>
            <w:bottom w:val="none" w:sz="0" w:space="0" w:color="auto"/>
            <w:right w:val="none" w:sz="0" w:space="0" w:color="auto"/>
          </w:divBdr>
        </w:div>
        <w:div w:id="972825926">
          <w:marLeft w:val="0"/>
          <w:marRight w:val="0"/>
          <w:marTop w:val="0"/>
          <w:marBottom w:val="0"/>
          <w:divBdr>
            <w:top w:val="none" w:sz="0" w:space="0" w:color="auto"/>
            <w:left w:val="none" w:sz="0" w:space="0" w:color="auto"/>
            <w:bottom w:val="none" w:sz="0" w:space="0" w:color="auto"/>
            <w:right w:val="none" w:sz="0" w:space="0" w:color="auto"/>
          </w:divBdr>
        </w:div>
        <w:div w:id="974798489">
          <w:marLeft w:val="0"/>
          <w:marRight w:val="0"/>
          <w:marTop w:val="0"/>
          <w:marBottom w:val="0"/>
          <w:divBdr>
            <w:top w:val="none" w:sz="0" w:space="0" w:color="auto"/>
            <w:left w:val="none" w:sz="0" w:space="0" w:color="auto"/>
            <w:bottom w:val="none" w:sz="0" w:space="0" w:color="auto"/>
            <w:right w:val="none" w:sz="0" w:space="0" w:color="auto"/>
          </w:divBdr>
        </w:div>
        <w:div w:id="979116650">
          <w:marLeft w:val="0"/>
          <w:marRight w:val="0"/>
          <w:marTop w:val="0"/>
          <w:marBottom w:val="0"/>
          <w:divBdr>
            <w:top w:val="none" w:sz="0" w:space="0" w:color="auto"/>
            <w:left w:val="none" w:sz="0" w:space="0" w:color="auto"/>
            <w:bottom w:val="none" w:sz="0" w:space="0" w:color="auto"/>
            <w:right w:val="none" w:sz="0" w:space="0" w:color="auto"/>
          </w:divBdr>
        </w:div>
        <w:div w:id="979264566">
          <w:marLeft w:val="0"/>
          <w:marRight w:val="0"/>
          <w:marTop w:val="0"/>
          <w:marBottom w:val="0"/>
          <w:divBdr>
            <w:top w:val="none" w:sz="0" w:space="0" w:color="auto"/>
            <w:left w:val="none" w:sz="0" w:space="0" w:color="auto"/>
            <w:bottom w:val="none" w:sz="0" w:space="0" w:color="auto"/>
            <w:right w:val="none" w:sz="0" w:space="0" w:color="auto"/>
          </w:divBdr>
        </w:div>
        <w:div w:id="979336347">
          <w:marLeft w:val="0"/>
          <w:marRight w:val="0"/>
          <w:marTop w:val="0"/>
          <w:marBottom w:val="0"/>
          <w:divBdr>
            <w:top w:val="none" w:sz="0" w:space="0" w:color="auto"/>
            <w:left w:val="none" w:sz="0" w:space="0" w:color="auto"/>
            <w:bottom w:val="none" w:sz="0" w:space="0" w:color="auto"/>
            <w:right w:val="none" w:sz="0" w:space="0" w:color="auto"/>
          </w:divBdr>
        </w:div>
        <w:div w:id="988704814">
          <w:marLeft w:val="0"/>
          <w:marRight w:val="0"/>
          <w:marTop w:val="0"/>
          <w:marBottom w:val="0"/>
          <w:divBdr>
            <w:top w:val="none" w:sz="0" w:space="0" w:color="auto"/>
            <w:left w:val="none" w:sz="0" w:space="0" w:color="auto"/>
            <w:bottom w:val="none" w:sz="0" w:space="0" w:color="auto"/>
            <w:right w:val="none" w:sz="0" w:space="0" w:color="auto"/>
          </w:divBdr>
        </w:div>
        <w:div w:id="989210530">
          <w:marLeft w:val="0"/>
          <w:marRight w:val="0"/>
          <w:marTop w:val="0"/>
          <w:marBottom w:val="0"/>
          <w:divBdr>
            <w:top w:val="none" w:sz="0" w:space="0" w:color="auto"/>
            <w:left w:val="none" w:sz="0" w:space="0" w:color="auto"/>
            <w:bottom w:val="none" w:sz="0" w:space="0" w:color="auto"/>
            <w:right w:val="none" w:sz="0" w:space="0" w:color="auto"/>
          </w:divBdr>
        </w:div>
        <w:div w:id="996419165">
          <w:marLeft w:val="0"/>
          <w:marRight w:val="0"/>
          <w:marTop w:val="0"/>
          <w:marBottom w:val="0"/>
          <w:divBdr>
            <w:top w:val="none" w:sz="0" w:space="0" w:color="auto"/>
            <w:left w:val="none" w:sz="0" w:space="0" w:color="auto"/>
            <w:bottom w:val="none" w:sz="0" w:space="0" w:color="auto"/>
            <w:right w:val="none" w:sz="0" w:space="0" w:color="auto"/>
          </w:divBdr>
        </w:div>
        <w:div w:id="1006009072">
          <w:marLeft w:val="0"/>
          <w:marRight w:val="0"/>
          <w:marTop w:val="0"/>
          <w:marBottom w:val="0"/>
          <w:divBdr>
            <w:top w:val="none" w:sz="0" w:space="0" w:color="auto"/>
            <w:left w:val="none" w:sz="0" w:space="0" w:color="auto"/>
            <w:bottom w:val="none" w:sz="0" w:space="0" w:color="auto"/>
            <w:right w:val="none" w:sz="0" w:space="0" w:color="auto"/>
          </w:divBdr>
        </w:div>
        <w:div w:id="1006591639">
          <w:marLeft w:val="0"/>
          <w:marRight w:val="0"/>
          <w:marTop w:val="0"/>
          <w:marBottom w:val="0"/>
          <w:divBdr>
            <w:top w:val="none" w:sz="0" w:space="0" w:color="auto"/>
            <w:left w:val="none" w:sz="0" w:space="0" w:color="auto"/>
            <w:bottom w:val="none" w:sz="0" w:space="0" w:color="auto"/>
            <w:right w:val="none" w:sz="0" w:space="0" w:color="auto"/>
          </w:divBdr>
        </w:div>
        <w:div w:id="1011222287">
          <w:marLeft w:val="0"/>
          <w:marRight w:val="0"/>
          <w:marTop w:val="0"/>
          <w:marBottom w:val="0"/>
          <w:divBdr>
            <w:top w:val="none" w:sz="0" w:space="0" w:color="auto"/>
            <w:left w:val="none" w:sz="0" w:space="0" w:color="auto"/>
            <w:bottom w:val="none" w:sz="0" w:space="0" w:color="auto"/>
            <w:right w:val="none" w:sz="0" w:space="0" w:color="auto"/>
          </w:divBdr>
        </w:div>
        <w:div w:id="1015960861">
          <w:marLeft w:val="0"/>
          <w:marRight w:val="0"/>
          <w:marTop w:val="0"/>
          <w:marBottom w:val="0"/>
          <w:divBdr>
            <w:top w:val="none" w:sz="0" w:space="0" w:color="auto"/>
            <w:left w:val="none" w:sz="0" w:space="0" w:color="auto"/>
            <w:bottom w:val="none" w:sz="0" w:space="0" w:color="auto"/>
            <w:right w:val="none" w:sz="0" w:space="0" w:color="auto"/>
          </w:divBdr>
        </w:div>
        <w:div w:id="1016883984">
          <w:marLeft w:val="0"/>
          <w:marRight w:val="0"/>
          <w:marTop w:val="0"/>
          <w:marBottom w:val="0"/>
          <w:divBdr>
            <w:top w:val="none" w:sz="0" w:space="0" w:color="auto"/>
            <w:left w:val="none" w:sz="0" w:space="0" w:color="auto"/>
            <w:bottom w:val="none" w:sz="0" w:space="0" w:color="auto"/>
            <w:right w:val="none" w:sz="0" w:space="0" w:color="auto"/>
          </w:divBdr>
        </w:div>
        <w:div w:id="1017196897">
          <w:marLeft w:val="0"/>
          <w:marRight w:val="0"/>
          <w:marTop w:val="0"/>
          <w:marBottom w:val="0"/>
          <w:divBdr>
            <w:top w:val="none" w:sz="0" w:space="0" w:color="auto"/>
            <w:left w:val="none" w:sz="0" w:space="0" w:color="auto"/>
            <w:bottom w:val="none" w:sz="0" w:space="0" w:color="auto"/>
            <w:right w:val="none" w:sz="0" w:space="0" w:color="auto"/>
          </w:divBdr>
        </w:div>
        <w:div w:id="1018199181">
          <w:marLeft w:val="0"/>
          <w:marRight w:val="0"/>
          <w:marTop w:val="0"/>
          <w:marBottom w:val="0"/>
          <w:divBdr>
            <w:top w:val="none" w:sz="0" w:space="0" w:color="auto"/>
            <w:left w:val="none" w:sz="0" w:space="0" w:color="auto"/>
            <w:bottom w:val="none" w:sz="0" w:space="0" w:color="auto"/>
            <w:right w:val="none" w:sz="0" w:space="0" w:color="auto"/>
          </w:divBdr>
        </w:div>
        <w:div w:id="1021661989">
          <w:marLeft w:val="0"/>
          <w:marRight w:val="0"/>
          <w:marTop w:val="0"/>
          <w:marBottom w:val="0"/>
          <w:divBdr>
            <w:top w:val="none" w:sz="0" w:space="0" w:color="auto"/>
            <w:left w:val="none" w:sz="0" w:space="0" w:color="auto"/>
            <w:bottom w:val="none" w:sz="0" w:space="0" w:color="auto"/>
            <w:right w:val="none" w:sz="0" w:space="0" w:color="auto"/>
          </w:divBdr>
        </w:div>
        <w:div w:id="1022971211">
          <w:marLeft w:val="0"/>
          <w:marRight w:val="0"/>
          <w:marTop w:val="0"/>
          <w:marBottom w:val="0"/>
          <w:divBdr>
            <w:top w:val="none" w:sz="0" w:space="0" w:color="auto"/>
            <w:left w:val="none" w:sz="0" w:space="0" w:color="auto"/>
            <w:bottom w:val="none" w:sz="0" w:space="0" w:color="auto"/>
            <w:right w:val="none" w:sz="0" w:space="0" w:color="auto"/>
          </w:divBdr>
        </w:div>
        <w:div w:id="1028026982">
          <w:marLeft w:val="0"/>
          <w:marRight w:val="0"/>
          <w:marTop w:val="0"/>
          <w:marBottom w:val="0"/>
          <w:divBdr>
            <w:top w:val="none" w:sz="0" w:space="0" w:color="auto"/>
            <w:left w:val="none" w:sz="0" w:space="0" w:color="auto"/>
            <w:bottom w:val="none" w:sz="0" w:space="0" w:color="auto"/>
            <w:right w:val="none" w:sz="0" w:space="0" w:color="auto"/>
          </w:divBdr>
        </w:div>
        <w:div w:id="1035230233">
          <w:marLeft w:val="0"/>
          <w:marRight w:val="0"/>
          <w:marTop w:val="0"/>
          <w:marBottom w:val="0"/>
          <w:divBdr>
            <w:top w:val="none" w:sz="0" w:space="0" w:color="auto"/>
            <w:left w:val="none" w:sz="0" w:space="0" w:color="auto"/>
            <w:bottom w:val="none" w:sz="0" w:space="0" w:color="auto"/>
            <w:right w:val="none" w:sz="0" w:space="0" w:color="auto"/>
          </w:divBdr>
        </w:div>
        <w:div w:id="1041176652">
          <w:marLeft w:val="0"/>
          <w:marRight w:val="0"/>
          <w:marTop w:val="0"/>
          <w:marBottom w:val="0"/>
          <w:divBdr>
            <w:top w:val="none" w:sz="0" w:space="0" w:color="auto"/>
            <w:left w:val="none" w:sz="0" w:space="0" w:color="auto"/>
            <w:bottom w:val="none" w:sz="0" w:space="0" w:color="auto"/>
            <w:right w:val="none" w:sz="0" w:space="0" w:color="auto"/>
          </w:divBdr>
        </w:div>
        <w:div w:id="1041201810">
          <w:marLeft w:val="0"/>
          <w:marRight w:val="0"/>
          <w:marTop w:val="0"/>
          <w:marBottom w:val="0"/>
          <w:divBdr>
            <w:top w:val="none" w:sz="0" w:space="0" w:color="auto"/>
            <w:left w:val="none" w:sz="0" w:space="0" w:color="auto"/>
            <w:bottom w:val="none" w:sz="0" w:space="0" w:color="auto"/>
            <w:right w:val="none" w:sz="0" w:space="0" w:color="auto"/>
          </w:divBdr>
        </w:div>
        <w:div w:id="1043090359">
          <w:marLeft w:val="0"/>
          <w:marRight w:val="0"/>
          <w:marTop w:val="0"/>
          <w:marBottom w:val="0"/>
          <w:divBdr>
            <w:top w:val="none" w:sz="0" w:space="0" w:color="auto"/>
            <w:left w:val="none" w:sz="0" w:space="0" w:color="auto"/>
            <w:bottom w:val="none" w:sz="0" w:space="0" w:color="auto"/>
            <w:right w:val="none" w:sz="0" w:space="0" w:color="auto"/>
          </w:divBdr>
        </w:div>
        <w:div w:id="1043138917">
          <w:marLeft w:val="0"/>
          <w:marRight w:val="0"/>
          <w:marTop w:val="0"/>
          <w:marBottom w:val="0"/>
          <w:divBdr>
            <w:top w:val="none" w:sz="0" w:space="0" w:color="auto"/>
            <w:left w:val="none" w:sz="0" w:space="0" w:color="auto"/>
            <w:bottom w:val="none" w:sz="0" w:space="0" w:color="auto"/>
            <w:right w:val="none" w:sz="0" w:space="0" w:color="auto"/>
          </w:divBdr>
        </w:div>
        <w:div w:id="1046878493">
          <w:marLeft w:val="0"/>
          <w:marRight w:val="0"/>
          <w:marTop w:val="0"/>
          <w:marBottom w:val="0"/>
          <w:divBdr>
            <w:top w:val="none" w:sz="0" w:space="0" w:color="auto"/>
            <w:left w:val="none" w:sz="0" w:space="0" w:color="auto"/>
            <w:bottom w:val="none" w:sz="0" w:space="0" w:color="auto"/>
            <w:right w:val="none" w:sz="0" w:space="0" w:color="auto"/>
          </w:divBdr>
        </w:div>
        <w:div w:id="1047333504">
          <w:marLeft w:val="0"/>
          <w:marRight w:val="0"/>
          <w:marTop w:val="0"/>
          <w:marBottom w:val="0"/>
          <w:divBdr>
            <w:top w:val="none" w:sz="0" w:space="0" w:color="auto"/>
            <w:left w:val="none" w:sz="0" w:space="0" w:color="auto"/>
            <w:bottom w:val="none" w:sz="0" w:space="0" w:color="auto"/>
            <w:right w:val="none" w:sz="0" w:space="0" w:color="auto"/>
          </w:divBdr>
        </w:div>
        <w:div w:id="1052001879">
          <w:marLeft w:val="0"/>
          <w:marRight w:val="0"/>
          <w:marTop w:val="0"/>
          <w:marBottom w:val="0"/>
          <w:divBdr>
            <w:top w:val="none" w:sz="0" w:space="0" w:color="auto"/>
            <w:left w:val="none" w:sz="0" w:space="0" w:color="auto"/>
            <w:bottom w:val="none" w:sz="0" w:space="0" w:color="auto"/>
            <w:right w:val="none" w:sz="0" w:space="0" w:color="auto"/>
          </w:divBdr>
        </w:div>
        <w:div w:id="1053042426">
          <w:marLeft w:val="0"/>
          <w:marRight w:val="0"/>
          <w:marTop w:val="0"/>
          <w:marBottom w:val="0"/>
          <w:divBdr>
            <w:top w:val="none" w:sz="0" w:space="0" w:color="auto"/>
            <w:left w:val="none" w:sz="0" w:space="0" w:color="auto"/>
            <w:bottom w:val="none" w:sz="0" w:space="0" w:color="auto"/>
            <w:right w:val="none" w:sz="0" w:space="0" w:color="auto"/>
          </w:divBdr>
        </w:div>
        <w:div w:id="1055087067">
          <w:marLeft w:val="0"/>
          <w:marRight w:val="0"/>
          <w:marTop w:val="0"/>
          <w:marBottom w:val="0"/>
          <w:divBdr>
            <w:top w:val="none" w:sz="0" w:space="0" w:color="auto"/>
            <w:left w:val="none" w:sz="0" w:space="0" w:color="auto"/>
            <w:bottom w:val="none" w:sz="0" w:space="0" w:color="auto"/>
            <w:right w:val="none" w:sz="0" w:space="0" w:color="auto"/>
          </w:divBdr>
        </w:div>
        <w:div w:id="1057973117">
          <w:marLeft w:val="0"/>
          <w:marRight w:val="0"/>
          <w:marTop w:val="0"/>
          <w:marBottom w:val="0"/>
          <w:divBdr>
            <w:top w:val="none" w:sz="0" w:space="0" w:color="auto"/>
            <w:left w:val="none" w:sz="0" w:space="0" w:color="auto"/>
            <w:bottom w:val="none" w:sz="0" w:space="0" w:color="auto"/>
            <w:right w:val="none" w:sz="0" w:space="0" w:color="auto"/>
          </w:divBdr>
        </w:div>
        <w:div w:id="1062606223">
          <w:marLeft w:val="0"/>
          <w:marRight w:val="0"/>
          <w:marTop w:val="0"/>
          <w:marBottom w:val="0"/>
          <w:divBdr>
            <w:top w:val="none" w:sz="0" w:space="0" w:color="auto"/>
            <w:left w:val="none" w:sz="0" w:space="0" w:color="auto"/>
            <w:bottom w:val="none" w:sz="0" w:space="0" w:color="auto"/>
            <w:right w:val="none" w:sz="0" w:space="0" w:color="auto"/>
          </w:divBdr>
        </w:div>
        <w:div w:id="1064374694">
          <w:marLeft w:val="0"/>
          <w:marRight w:val="0"/>
          <w:marTop w:val="0"/>
          <w:marBottom w:val="0"/>
          <w:divBdr>
            <w:top w:val="none" w:sz="0" w:space="0" w:color="auto"/>
            <w:left w:val="none" w:sz="0" w:space="0" w:color="auto"/>
            <w:bottom w:val="none" w:sz="0" w:space="0" w:color="auto"/>
            <w:right w:val="none" w:sz="0" w:space="0" w:color="auto"/>
          </w:divBdr>
        </w:div>
        <w:div w:id="1068848674">
          <w:marLeft w:val="0"/>
          <w:marRight w:val="0"/>
          <w:marTop w:val="0"/>
          <w:marBottom w:val="0"/>
          <w:divBdr>
            <w:top w:val="none" w:sz="0" w:space="0" w:color="auto"/>
            <w:left w:val="none" w:sz="0" w:space="0" w:color="auto"/>
            <w:bottom w:val="none" w:sz="0" w:space="0" w:color="auto"/>
            <w:right w:val="none" w:sz="0" w:space="0" w:color="auto"/>
          </w:divBdr>
        </w:div>
        <w:div w:id="1071728969">
          <w:marLeft w:val="0"/>
          <w:marRight w:val="0"/>
          <w:marTop w:val="0"/>
          <w:marBottom w:val="0"/>
          <w:divBdr>
            <w:top w:val="none" w:sz="0" w:space="0" w:color="auto"/>
            <w:left w:val="none" w:sz="0" w:space="0" w:color="auto"/>
            <w:bottom w:val="none" w:sz="0" w:space="0" w:color="auto"/>
            <w:right w:val="none" w:sz="0" w:space="0" w:color="auto"/>
          </w:divBdr>
        </w:div>
        <w:div w:id="1073048355">
          <w:marLeft w:val="0"/>
          <w:marRight w:val="0"/>
          <w:marTop w:val="0"/>
          <w:marBottom w:val="0"/>
          <w:divBdr>
            <w:top w:val="none" w:sz="0" w:space="0" w:color="auto"/>
            <w:left w:val="none" w:sz="0" w:space="0" w:color="auto"/>
            <w:bottom w:val="none" w:sz="0" w:space="0" w:color="auto"/>
            <w:right w:val="none" w:sz="0" w:space="0" w:color="auto"/>
          </w:divBdr>
        </w:div>
        <w:div w:id="1073163737">
          <w:marLeft w:val="0"/>
          <w:marRight w:val="0"/>
          <w:marTop w:val="0"/>
          <w:marBottom w:val="0"/>
          <w:divBdr>
            <w:top w:val="none" w:sz="0" w:space="0" w:color="auto"/>
            <w:left w:val="none" w:sz="0" w:space="0" w:color="auto"/>
            <w:bottom w:val="none" w:sz="0" w:space="0" w:color="auto"/>
            <w:right w:val="none" w:sz="0" w:space="0" w:color="auto"/>
          </w:divBdr>
        </w:div>
        <w:div w:id="1076779449">
          <w:marLeft w:val="0"/>
          <w:marRight w:val="0"/>
          <w:marTop w:val="0"/>
          <w:marBottom w:val="0"/>
          <w:divBdr>
            <w:top w:val="none" w:sz="0" w:space="0" w:color="auto"/>
            <w:left w:val="none" w:sz="0" w:space="0" w:color="auto"/>
            <w:bottom w:val="none" w:sz="0" w:space="0" w:color="auto"/>
            <w:right w:val="none" w:sz="0" w:space="0" w:color="auto"/>
          </w:divBdr>
        </w:div>
        <w:div w:id="1076899514">
          <w:marLeft w:val="0"/>
          <w:marRight w:val="0"/>
          <w:marTop w:val="0"/>
          <w:marBottom w:val="0"/>
          <w:divBdr>
            <w:top w:val="none" w:sz="0" w:space="0" w:color="auto"/>
            <w:left w:val="none" w:sz="0" w:space="0" w:color="auto"/>
            <w:bottom w:val="none" w:sz="0" w:space="0" w:color="auto"/>
            <w:right w:val="none" w:sz="0" w:space="0" w:color="auto"/>
          </w:divBdr>
        </w:div>
        <w:div w:id="1079057866">
          <w:marLeft w:val="0"/>
          <w:marRight w:val="0"/>
          <w:marTop w:val="0"/>
          <w:marBottom w:val="0"/>
          <w:divBdr>
            <w:top w:val="none" w:sz="0" w:space="0" w:color="auto"/>
            <w:left w:val="none" w:sz="0" w:space="0" w:color="auto"/>
            <w:bottom w:val="none" w:sz="0" w:space="0" w:color="auto"/>
            <w:right w:val="none" w:sz="0" w:space="0" w:color="auto"/>
          </w:divBdr>
        </w:div>
        <w:div w:id="1080712241">
          <w:marLeft w:val="0"/>
          <w:marRight w:val="0"/>
          <w:marTop w:val="0"/>
          <w:marBottom w:val="0"/>
          <w:divBdr>
            <w:top w:val="none" w:sz="0" w:space="0" w:color="auto"/>
            <w:left w:val="none" w:sz="0" w:space="0" w:color="auto"/>
            <w:bottom w:val="none" w:sz="0" w:space="0" w:color="auto"/>
            <w:right w:val="none" w:sz="0" w:space="0" w:color="auto"/>
          </w:divBdr>
        </w:div>
        <w:div w:id="1082947036">
          <w:marLeft w:val="0"/>
          <w:marRight w:val="0"/>
          <w:marTop w:val="0"/>
          <w:marBottom w:val="0"/>
          <w:divBdr>
            <w:top w:val="none" w:sz="0" w:space="0" w:color="auto"/>
            <w:left w:val="none" w:sz="0" w:space="0" w:color="auto"/>
            <w:bottom w:val="none" w:sz="0" w:space="0" w:color="auto"/>
            <w:right w:val="none" w:sz="0" w:space="0" w:color="auto"/>
          </w:divBdr>
        </w:div>
        <w:div w:id="1085109827">
          <w:marLeft w:val="0"/>
          <w:marRight w:val="0"/>
          <w:marTop w:val="0"/>
          <w:marBottom w:val="0"/>
          <w:divBdr>
            <w:top w:val="none" w:sz="0" w:space="0" w:color="auto"/>
            <w:left w:val="none" w:sz="0" w:space="0" w:color="auto"/>
            <w:bottom w:val="none" w:sz="0" w:space="0" w:color="auto"/>
            <w:right w:val="none" w:sz="0" w:space="0" w:color="auto"/>
          </w:divBdr>
        </w:div>
        <w:div w:id="1085221252">
          <w:marLeft w:val="0"/>
          <w:marRight w:val="0"/>
          <w:marTop w:val="0"/>
          <w:marBottom w:val="0"/>
          <w:divBdr>
            <w:top w:val="none" w:sz="0" w:space="0" w:color="auto"/>
            <w:left w:val="none" w:sz="0" w:space="0" w:color="auto"/>
            <w:bottom w:val="none" w:sz="0" w:space="0" w:color="auto"/>
            <w:right w:val="none" w:sz="0" w:space="0" w:color="auto"/>
          </w:divBdr>
        </w:div>
        <w:div w:id="1088503287">
          <w:marLeft w:val="0"/>
          <w:marRight w:val="0"/>
          <w:marTop w:val="0"/>
          <w:marBottom w:val="0"/>
          <w:divBdr>
            <w:top w:val="none" w:sz="0" w:space="0" w:color="auto"/>
            <w:left w:val="none" w:sz="0" w:space="0" w:color="auto"/>
            <w:bottom w:val="none" w:sz="0" w:space="0" w:color="auto"/>
            <w:right w:val="none" w:sz="0" w:space="0" w:color="auto"/>
          </w:divBdr>
        </w:div>
        <w:div w:id="1096293571">
          <w:marLeft w:val="0"/>
          <w:marRight w:val="0"/>
          <w:marTop w:val="0"/>
          <w:marBottom w:val="0"/>
          <w:divBdr>
            <w:top w:val="none" w:sz="0" w:space="0" w:color="auto"/>
            <w:left w:val="none" w:sz="0" w:space="0" w:color="auto"/>
            <w:bottom w:val="none" w:sz="0" w:space="0" w:color="auto"/>
            <w:right w:val="none" w:sz="0" w:space="0" w:color="auto"/>
          </w:divBdr>
        </w:div>
        <w:div w:id="1100225500">
          <w:marLeft w:val="0"/>
          <w:marRight w:val="0"/>
          <w:marTop w:val="0"/>
          <w:marBottom w:val="0"/>
          <w:divBdr>
            <w:top w:val="none" w:sz="0" w:space="0" w:color="auto"/>
            <w:left w:val="none" w:sz="0" w:space="0" w:color="auto"/>
            <w:bottom w:val="none" w:sz="0" w:space="0" w:color="auto"/>
            <w:right w:val="none" w:sz="0" w:space="0" w:color="auto"/>
          </w:divBdr>
        </w:div>
        <w:div w:id="1104110206">
          <w:marLeft w:val="0"/>
          <w:marRight w:val="0"/>
          <w:marTop w:val="0"/>
          <w:marBottom w:val="0"/>
          <w:divBdr>
            <w:top w:val="none" w:sz="0" w:space="0" w:color="auto"/>
            <w:left w:val="none" w:sz="0" w:space="0" w:color="auto"/>
            <w:bottom w:val="none" w:sz="0" w:space="0" w:color="auto"/>
            <w:right w:val="none" w:sz="0" w:space="0" w:color="auto"/>
          </w:divBdr>
        </w:div>
        <w:div w:id="1111557952">
          <w:marLeft w:val="0"/>
          <w:marRight w:val="0"/>
          <w:marTop w:val="0"/>
          <w:marBottom w:val="0"/>
          <w:divBdr>
            <w:top w:val="none" w:sz="0" w:space="0" w:color="auto"/>
            <w:left w:val="none" w:sz="0" w:space="0" w:color="auto"/>
            <w:bottom w:val="none" w:sz="0" w:space="0" w:color="auto"/>
            <w:right w:val="none" w:sz="0" w:space="0" w:color="auto"/>
          </w:divBdr>
        </w:div>
        <w:div w:id="1119451410">
          <w:marLeft w:val="0"/>
          <w:marRight w:val="0"/>
          <w:marTop w:val="0"/>
          <w:marBottom w:val="0"/>
          <w:divBdr>
            <w:top w:val="none" w:sz="0" w:space="0" w:color="auto"/>
            <w:left w:val="none" w:sz="0" w:space="0" w:color="auto"/>
            <w:bottom w:val="none" w:sz="0" w:space="0" w:color="auto"/>
            <w:right w:val="none" w:sz="0" w:space="0" w:color="auto"/>
          </w:divBdr>
        </w:div>
        <w:div w:id="1119646069">
          <w:marLeft w:val="0"/>
          <w:marRight w:val="0"/>
          <w:marTop w:val="0"/>
          <w:marBottom w:val="0"/>
          <w:divBdr>
            <w:top w:val="none" w:sz="0" w:space="0" w:color="auto"/>
            <w:left w:val="none" w:sz="0" w:space="0" w:color="auto"/>
            <w:bottom w:val="none" w:sz="0" w:space="0" w:color="auto"/>
            <w:right w:val="none" w:sz="0" w:space="0" w:color="auto"/>
          </w:divBdr>
        </w:div>
        <w:div w:id="1127814721">
          <w:marLeft w:val="0"/>
          <w:marRight w:val="0"/>
          <w:marTop w:val="0"/>
          <w:marBottom w:val="0"/>
          <w:divBdr>
            <w:top w:val="none" w:sz="0" w:space="0" w:color="auto"/>
            <w:left w:val="none" w:sz="0" w:space="0" w:color="auto"/>
            <w:bottom w:val="none" w:sz="0" w:space="0" w:color="auto"/>
            <w:right w:val="none" w:sz="0" w:space="0" w:color="auto"/>
          </w:divBdr>
        </w:div>
        <w:div w:id="1130444084">
          <w:marLeft w:val="0"/>
          <w:marRight w:val="0"/>
          <w:marTop w:val="0"/>
          <w:marBottom w:val="0"/>
          <w:divBdr>
            <w:top w:val="none" w:sz="0" w:space="0" w:color="auto"/>
            <w:left w:val="none" w:sz="0" w:space="0" w:color="auto"/>
            <w:bottom w:val="none" w:sz="0" w:space="0" w:color="auto"/>
            <w:right w:val="none" w:sz="0" w:space="0" w:color="auto"/>
          </w:divBdr>
        </w:div>
        <w:div w:id="1134064147">
          <w:marLeft w:val="0"/>
          <w:marRight w:val="0"/>
          <w:marTop w:val="0"/>
          <w:marBottom w:val="0"/>
          <w:divBdr>
            <w:top w:val="none" w:sz="0" w:space="0" w:color="auto"/>
            <w:left w:val="none" w:sz="0" w:space="0" w:color="auto"/>
            <w:bottom w:val="none" w:sz="0" w:space="0" w:color="auto"/>
            <w:right w:val="none" w:sz="0" w:space="0" w:color="auto"/>
          </w:divBdr>
        </w:div>
        <w:div w:id="1134130463">
          <w:marLeft w:val="0"/>
          <w:marRight w:val="0"/>
          <w:marTop w:val="0"/>
          <w:marBottom w:val="0"/>
          <w:divBdr>
            <w:top w:val="none" w:sz="0" w:space="0" w:color="auto"/>
            <w:left w:val="none" w:sz="0" w:space="0" w:color="auto"/>
            <w:bottom w:val="none" w:sz="0" w:space="0" w:color="auto"/>
            <w:right w:val="none" w:sz="0" w:space="0" w:color="auto"/>
          </w:divBdr>
        </w:div>
        <w:div w:id="1135678865">
          <w:marLeft w:val="0"/>
          <w:marRight w:val="0"/>
          <w:marTop w:val="0"/>
          <w:marBottom w:val="0"/>
          <w:divBdr>
            <w:top w:val="none" w:sz="0" w:space="0" w:color="auto"/>
            <w:left w:val="none" w:sz="0" w:space="0" w:color="auto"/>
            <w:bottom w:val="none" w:sz="0" w:space="0" w:color="auto"/>
            <w:right w:val="none" w:sz="0" w:space="0" w:color="auto"/>
          </w:divBdr>
        </w:div>
        <w:div w:id="1139954512">
          <w:marLeft w:val="0"/>
          <w:marRight w:val="0"/>
          <w:marTop w:val="0"/>
          <w:marBottom w:val="0"/>
          <w:divBdr>
            <w:top w:val="none" w:sz="0" w:space="0" w:color="auto"/>
            <w:left w:val="none" w:sz="0" w:space="0" w:color="auto"/>
            <w:bottom w:val="none" w:sz="0" w:space="0" w:color="auto"/>
            <w:right w:val="none" w:sz="0" w:space="0" w:color="auto"/>
          </w:divBdr>
        </w:div>
        <w:div w:id="1145853902">
          <w:marLeft w:val="0"/>
          <w:marRight w:val="0"/>
          <w:marTop w:val="0"/>
          <w:marBottom w:val="0"/>
          <w:divBdr>
            <w:top w:val="none" w:sz="0" w:space="0" w:color="auto"/>
            <w:left w:val="none" w:sz="0" w:space="0" w:color="auto"/>
            <w:bottom w:val="none" w:sz="0" w:space="0" w:color="auto"/>
            <w:right w:val="none" w:sz="0" w:space="0" w:color="auto"/>
          </w:divBdr>
        </w:div>
        <w:div w:id="1150949980">
          <w:marLeft w:val="0"/>
          <w:marRight w:val="0"/>
          <w:marTop w:val="0"/>
          <w:marBottom w:val="0"/>
          <w:divBdr>
            <w:top w:val="none" w:sz="0" w:space="0" w:color="auto"/>
            <w:left w:val="none" w:sz="0" w:space="0" w:color="auto"/>
            <w:bottom w:val="none" w:sz="0" w:space="0" w:color="auto"/>
            <w:right w:val="none" w:sz="0" w:space="0" w:color="auto"/>
          </w:divBdr>
        </w:div>
        <w:div w:id="1154758642">
          <w:marLeft w:val="0"/>
          <w:marRight w:val="0"/>
          <w:marTop w:val="0"/>
          <w:marBottom w:val="0"/>
          <w:divBdr>
            <w:top w:val="none" w:sz="0" w:space="0" w:color="auto"/>
            <w:left w:val="none" w:sz="0" w:space="0" w:color="auto"/>
            <w:bottom w:val="none" w:sz="0" w:space="0" w:color="auto"/>
            <w:right w:val="none" w:sz="0" w:space="0" w:color="auto"/>
          </w:divBdr>
        </w:div>
        <w:div w:id="1155143042">
          <w:marLeft w:val="0"/>
          <w:marRight w:val="0"/>
          <w:marTop w:val="0"/>
          <w:marBottom w:val="0"/>
          <w:divBdr>
            <w:top w:val="none" w:sz="0" w:space="0" w:color="auto"/>
            <w:left w:val="none" w:sz="0" w:space="0" w:color="auto"/>
            <w:bottom w:val="none" w:sz="0" w:space="0" w:color="auto"/>
            <w:right w:val="none" w:sz="0" w:space="0" w:color="auto"/>
          </w:divBdr>
        </w:div>
        <w:div w:id="1156645656">
          <w:marLeft w:val="0"/>
          <w:marRight w:val="0"/>
          <w:marTop w:val="0"/>
          <w:marBottom w:val="0"/>
          <w:divBdr>
            <w:top w:val="none" w:sz="0" w:space="0" w:color="auto"/>
            <w:left w:val="none" w:sz="0" w:space="0" w:color="auto"/>
            <w:bottom w:val="none" w:sz="0" w:space="0" w:color="auto"/>
            <w:right w:val="none" w:sz="0" w:space="0" w:color="auto"/>
          </w:divBdr>
        </w:div>
        <w:div w:id="1156845016">
          <w:marLeft w:val="0"/>
          <w:marRight w:val="0"/>
          <w:marTop w:val="0"/>
          <w:marBottom w:val="0"/>
          <w:divBdr>
            <w:top w:val="none" w:sz="0" w:space="0" w:color="auto"/>
            <w:left w:val="none" w:sz="0" w:space="0" w:color="auto"/>
            <w:bottom w:val="none" w:sz="0" w:space="0" w:color="auto"/>
            <w:right w:val="none" w:sz="0" w:space="0" w:color="auto"/>
          </w:divBdr>
        </w:div>
        <w:div w:id="1172986998">
          <w:marLeft w:val="0"/>
          <w:marRight w:val="0"/>
          <w:marTop w:val="0"/>
          <w:marBottom w:val="0"/>
          <w:divBdr>
            <w:top w:val="none" w:sz="0" w:space="0" w:color="auto"/>
            <w:left w:val="none" w:sz="0" w:space="0" w:color="auto"/>
            <w:bottom w:val="none" w:sz="0" w:space="0" w:color="auto"/>
            <w:right w:val="none" w:sz="0" w:space="0" w:color="auto"/>
          </w:divBdr>
        </w:div>
        <w:div w:id="1174221948">
          <w:marLeft w:val="0"/>
          <w:marRight w:val="0"/>
          <w:marTop w:val="0"/>
          <w:marBottom w:val="0"/>
          <w:divBdr>
            <w:top w:val="none" w:sz="0" w:space="0" w:color="auto"/>
            <w:left w:val="none" w:sz="0" w:space="0" w:color="auto"/>
            <w:bottom w:val="none" w:sz="0" w:space="0" w:color="auto"/>
            <w:right w:val="none" w:sz="0" w:space="0" w:color="auto"/>
          </w:divBdr>
        </w:div>
        <w:div w:id="1174413098">
          <w:marLeft w:val="0"/>
          <w:marRight w:val="0"/>
          <w:marTop w:val="0"/>
          <w:marBottom w:val="0"/>
          <w:divBdr>
            <w:top w:val="none" w:sz="0" w:space="0" w:color="auto"/>
            <w:left w:val="none" w:sz="0" w:space="0" w:color="auto"/>
            <w:bottom w:val="none" w:sz="0" w:space="0" w:color="auto"/>
            <w:right w:val="none" w:sz="0" w:space="0" w:color="auto"/>
          </w:divBdr>
        </w:div>
        <w:div w:id="1175415228">
          <w:marLeft w:val="0"/>
          <w:marRight w:val="0"/>
          <w:marTop w:val="0"/>
          <w:marBottom w:val="0"/>
          <w:divBdr>
            <w:top w:val="none" w:sz="0" w:space="0" w:color="auto"/>
            <w:left w:val="none" w:sz="0" w:space="0" w:color="auto"/>
            <w:bottom w:val="none" w:sz="0" w:space="0" w:color="auto"/>
            <w:right w:val="none" w:sz="0" w:space="0" w:color="auto"/>
          </w:divBdr>
        </w:div>
        <w:div w:id="1180386813">
          <w:marLeft w:val="0"/>
          <w:marRight w:val="0"/>
          <w:marTop w:val="0"/>
          <w:marBottom w:val="0"/>
          <w:divBdr>
            <w:top w:val="none" w:sz="0" w:space="0" w:color="auto"/>
            <w:left w:val="none" w:sz="0" w:space="0" w:color="auto"/>
            <w:bottom w:val="none" w:sz="0" w:space="0" w:color="auto"/>
            <w:right w:val="none" w:sz="0" w:space="0" w:color="auto"/>
          </w:divBdr>
        </w:div>
        <w:div w:id="1186753224">
          <w:marLeft w:val="0"/>
          <w:marRight w:val="0"/>
          <w:marTop w:val="0"/>
          <w:marBottom w:val="0"/>
          <w:divBdr>
            <w:top w:val="none" w:sz="0" w:space="0" w:color="auto"/>
            <w:left w:val="none" w:sz="0" w:space="0" w:color="auto"/>
            <w:bottom w:val="none" w:sz="0" w:space="0" w:color="auto"/>
            <w:right w:val="none" w:sz="0" w:space="0" w:color="auto"/>
          </w:divBdr>
        </w:div>
        <w:div w:id="1187018710">
          <w:marLeft w:val="0"/>
          <w:marRight w:val="0"/>
          <w:marTop w:val="0"/>
          <w:marBottom w:val="0"/>
          <w:divBdr>
            <w:top w:val="none" w:sz="0" w:space="0" w:color="auto"/>
            <w:left w:val="none" w:sz="0" w:space="0" w:color="auto"/>
            <w:bottom w:val="none" w:sz="0" w:space="0" w:color="auto"/>
            <w:right w:val="none" w:sz="0" w:space="0" w:color="auto"/>
          </w:divBdr>
        </w:div>
        <w:div w:id="1187253683">
          <w:marLeft w:val="0"/>
          <w:marRight w:val="0"/>
          <w:marTop w:val="0"/>
          <w:marBottom w:val="0"/>
          <w:divBdr>
            <w:top w:val="none" w:sz="0" w:space="0" w:color="auto"/>
            <w:left w:val="none" w:sz="0" w:space="0" w:color="auto"/>
            <w:bottom w:val="none" w:sz="0" w:space="0" w:color="auto"/>
            <w:right w:val="none" w:sz="0" w:space="0" w:color="auto"/>
          </w:divBdr>
        </w:div>
        <w:div w:id="1187596510">
          <w:marLeft w:val="0"/>
          <w:marRight w:val="0"/>
          <w:marTop w:val="0"/>
          <w:marBottom w:val="0"/>
          <w:divBdr>
            <w:top w:val="none" w:sz="0" w:space="0" w:color="auto"/>
            <w:left w:val="none" w:sz="0" w:space="0" w:color="auto"/>
            <w:bottom w:val="none" w:sz="0" w:space="0" w:color="auto"/>
            <w:right w:val="none" w:sz="0" w:space="0" w:color="auto"/>
          </w:divBdr>
        </w:div>
        <w:div w:id="1189563136">
          <w:marLeft w:val="0"/>
          <w:marRight w:val="0"/>
          <w:marTop w:val="0"/>
          <w:marBottom w:val="0"/>
          <w:divBdr>
            <w:top w:val="none" w:sz="0" w:space="0" w:color="auto"/>
            <w:left w:val="none" w:sz="0" w:space="0" w:color="auto"/>
            <w:bottom w:val="none" w:sz="0" w:space="0" w:color="auto"/>
            <w:right w:val="none" w:sz="0" w:space="0" w:color="auto"/>
          </w:divBdr>
        </w:div>
        <w:div w:id="1201479453">
          <w:marLeft w:val="0"/>
          <w:marRight w:val="0"/>
          <w:marTop w:val="0"/>
          <w:marBottom w:val="0"/>
          <w:divBdr>
            <w:top w:val="none" w:sz="0" w:space="0" w:color="auto"/>
            <w:left w:val="none" w:sz="0" w:space="0" w:color="auto"/>
            <w:bottom w:val="none" w:sz="0" w:space="0" w:color="auto"/>
            <w:right w:val="none" w:sz="0" w:space="0" w:color="auto"/>
          </w:divBdr>
        </w:div>
        <w:div w:id="1204827544">
          <w:marLeft w:val="0"/>
          <w:marRight w:val="0"/>
          <w:marTop w:val="0"/>
          <w:marBottom w:val="0"/>
          <w:divBdr>
            <w:top w:val="none" w:sz="0" w:space="0" w:color="auto"/>
            <w:left w:val="none" w:sz="0" w:space="0" w:color="auto"/>
            <w:bottom w:val="none" w:sz="0" w:space="0" w:color="auto"/>
            <w:right w:val="none" w:sz="0" w:space="0" w:color="auto"/>
          </w:divBdr>
        </w:div>
        <w:div w:id="1209609071">
          <w:marLeft w:val="0"/>
          <w:marRight w:val="0"/>
          <w:marTop w:val="0"/>
          <w:marBottom w:val="0"/>
          <w:divBdr>
            <w:top w:val="none" w:sz="0" w:space="0" w:color="auto"/>
            <w:left w:val="none" w:sz="0" w:space="0" w:color="auto"/>
            <w:bottom w:val="none" w:sz="0" w:space="0" w:color="auto"/>
            <w:right w:val="none" w:sz="0" w:space="0" w:color="auto"/>
          </w:divBdr>
        </w:div>
        <w:div w:id="1210458580">
          <w:marLeft w:val="0"/>
          <w:marRight w:val="0"/>
          <w:marTop w:val="0"/>
          <w:marBottom w:val="0"/>
          <w:divBdr>
            <w:top w:val="none" w:sz="0" w:space="0" w:color="auto"/>
            <w:left w:val="none" w:sz="0" w:space="0" w:color="auto"/>
            <w:bottom w:val="none" w:sz="0" w:space="0" w:color="auto"/>
            <w:right w:val="none" w:sz="0" w:space="0" w:color="auto"/>
          </w:divBdr>
        </w:div>
        <w:div w:id="1221988411">
          <w:marLeft w:val="0"/>
          <w:marRight w:val="0"/>
          <w:marTop w:val="0"/>
          <w:marBottom w:val="0"/>
          <w:divBdr>
            <w:top w:val="none" w:sz="0" w:space="0" w:color="auto"/>
            <w:left w:val="none" w:sz="0" w:space="0" w:color="auto"/>
            <w:bottom w:val="none" w:sz="0" w:space="0" w:color="auto"/>
            <w:right w:val="none" w:sz="0" w:space="0" w:color="auto"/>
          </w:divBdr>
        </w:div>
        <w:div w:id="1228568168">
          <w:marLeft w:val="0"/>
          <w:marRight w:val="0"/>
          <w:marTop w:val="0"/>
          <w:marBottom w:val="0"/>
          <w:divBdr>
            <w:top w:val="none" w:sz="0" w:space="0" w:color="auto"/>
            <w:left w:val="none" w:sz="0" w:space="0" w:color="auto"/>
            <w:bottom w:val="none" w:sz="0" w:space="0" w:color="auto"/>
            <w:right w:val="none" w:sz="0" w:space="0" w:color="auto"/>
          </w:divBdr>
        </w:div>
        <w:div w:id="1229728910">
          <w:marLeft w:val="0"/>
          <w:marRight w:val="0"/>
          <w:marTop w:val="0"/>
          <w:marBottom w:val="0"/>
          <w:divBdr>
            <w:top w:val="none" w:sz="0" w:space="0" w:color="auto"/>
            <w:left w:val="none" w:sz="0" w:space="0" w:color="auto"/>
            <w:bottom w:val="none" w:sz="0" w:space="0" w:color="auto"/>
            <w:right w:val="none" w:sz="0" w:space="0" w:color="auto"/>
          </w:divBdr>
        </w:div>
        <w:div w:id="1234194177">
          <w:marLeft w:val="0"/>
          <w:marRight w:val="0"/>
          <w:marTop w:val="0"/>
          <w:marBottom w:val="0"/>
          <w:divBdr>
            <w:top w:val="none" w:sz="0" w:space="0" w:color="auto"/>
            <w:left w:val="none" w:sz="0" w:space="0" w:color="auto"/>
            <w:bottom w:val="none" w:sz="0" w:space="0" w:color="auto"/>
            <w:right w:val="none" w:sz="0" w:space="0" w:color="auto"/>
          </w:divBdr>
        </w:div>
        <w:div w:id="1236630430">
          <w:marLeft w:val="0"/>
          <w:marRight w:val="0"/>
          <w:marTop w:val="0"/>
          <w:marBottom w:val="0"/>
          <w:divBdr>
            <w:top w:val="none" w:sz="0" w:space="0" w:color="auto"/>
            <w:left w:val="none" w:sz="0" w:space="0" w:color="auto"/>
            <w:bottom w:val="none" w:sz="0" w:space="0" w:color="auto"/>
            <w:right w:val="none" w:sz="0" w:space="0" w:color="auto"/>
          </w:divBdr>
        </w:div>
        <w:div w:id="1246454593">
          <w:marLeft w:val="0"/>
          <w:marRight w:val="0"/>
          <w:marTop w:val="0"/>
          <w:marBottom w:val="0"/>
          <w:divBdr>
            <w:top w:val="none" w:sz="0" w:space="0" w:color="auto"/>
            <w:left w:val="none" w:sz="0" w:space="0" w:color="auto"/>
            <w:bottom w:val="none" w:sz="0" w:space="0" w:color="auto"/>
            <w:right w:val="none" w:sz="0" w:space="0" w:color="auto"/>
          </w:divBdr>
        </w:div>
        <w:div w:id="1254434218">
          <w:marLeft w:val="0"/>
          <w:marRight w:val="0"/>
          <w:marTop w:val="0"/>
          <w:marBottom w:val="0"/>
          <w:divBdr>
            <w:top w:val="none" w:sz="0" w:space="0" w:color="auto"/>
            <w:left w:val="none" w:sz="0" w:space="0" w:color="auto"/>
            <w:bottom w:val="none" w:sz="0" w:space="0" w:color="auto"/>
            <w:right w:val="none" w:sz="0" w:space="0" w:color="auto"/>
          </w:divBdr>
        </w:div>
        <w:div w:id="1257131870">
          <w:marLeft w:val="0"/>
          <w:marRight w:val="0"/>
          <w:marTop w:val="0"/>
          <w:marBottom w:val="0"/>
          <w:divBdr>
            <w:top w:val="none" w:sz="0" w:space="0" w:color="auto"/>
            <w:left w:val="none" w:sz="0" w:space="0" w:color="auto"/>
            <w:bottom w:val="none" w:sz="0" w:space="0" w:color="auto"/>
            <w:right w:val="none" w:sz="0" w:space="0" w:color="auto"/>
          </w:divBdr>
        </w:div>
        <w:div w:id="1257791360">
          <w:marLeft w:val="0"/>
          <w:marRight w:val="0"/>
          <w:marTop w:val="0"/>
          <w:marBottom w:val="0"/>
          <w:divBdr>
            <w:top w:val="none" w:sz="0" w:space="0" w:color="auto"/>
            <w:left w:val="none" w:sz="0" w:space="0" w:color="auto"/>
            <w:bottom w:val="none" w:sz="0" w:space="0" w:color="auto"/>
            <w:right w:val="none" w:sz="0" w:space="0" w:color="auto"/>
          </w:divBdr>
        </w:div>
        <w:div w:id="1260913312">
          <w:marLeft w:val="0"/>
          <w:marRight w:val="0"/>
          <w:marTop w:val="0"/>
          <w:marBottom w:val="0"/>
          <w:divBdr>
            <w:top w:val="none" w:sz="0" w:space="0" w:color="auto"/>
            <w:left w:val="none" w:sz="0" w:space="0" w:color="auto"/>
            <w:bottom w:val="none" w:sz="0" w:space="0" w:color="auto"/>
            <w:right w:val="none" w:sz="0" w:space="0" w:color="auto"/>
          </w:divBdr>
        </w:div>
        <w:div w:id="1262102904">
          <w:marLeft w:val="0"/>
          <w:marRight w:val="0"/>
          <w:marTop w:val="0"/>
          <w:marBottom w:val="0"/>
          <w:divBdr>
            <w:top w:val="none" w:sz="0" w:space="0" w:color="auto"/>
            <w:left w:val="none" w:sz="0" w:space="0" w:color="auto"/>
            <w:bottom w:val="none" w:sz="0" w:space="0" w:color="auto"/>
            <w:right w:val="none" w:sz="0" w:space="0" w:color="auto"/>
          </w:divBdr>
        </w:div>
        <w:div w:id="1267036365">
          <w:marLeft w:val="0"/>
          <w:marRight w:val="0"/>
          <w:marTop w:val="0"/>
          <w:marBottom w:val="0"/>
          <w:divBdr>
            <w:top w:val="none" w:sz="0" w:space="0" w:color="auto"/>
            <w:left w:val="none" w:sz="0" w:space="0" w:color="auto"/>
            <w:bottom w:val="none" w:sz="0" w:space="0" w:color="auto"/>
            <w:right w:val="none" w:sz="0" w:space="0" w:color="auto"/>
          </w:divBdr>
        </w:div>
        <w:div w:id="1270622179">
          <w:marLeft w:val="0"/>
          <w:marRight w:val="0"/>
          <w:marTop w:val="0"/>
          <w:marBottom w:val="0"/>
          <w:divBdr>
            <w:top w:val="none" w:sz="0" w:space="0" w:color="auto"/>
            <w:left w:val="none" w:sz="0" w:space="0" w:color="auto"/>
            <w:bottom w:val="none" w:sz="0" w:space="0" w:color="auto"/>
            <w:right w:val="none" w:sz="0" w:space="0" w:color="auto"/>
          </w:divBdr>
        </w:div>
        <w:div w:id="1278759709">
          <w:marLeft w:val="0"/>
          <w:marRight w:val="0"/>
          <w:marTop w:val="0"/>
          <w:marBottom w:val="0"/>
          <w:divBdr>
            <w:top w:val="none" w:sz="0" w:space="0" w:color="auto"/>
            <w:left w:val="none" w:sz="0" w:space="0" w:color="auto"/>
            <w:bottom w:val="none" w:sz="0" w:space="0" w:color="auto"/>
            <w:right w:val="none" w:sz="0" w:space="0" w:color="auto"/>
          </w:divBdr>
        </w:div>
        <w:div w:id="1283271028">
          <w:marLeft w:val="0"/>
          <w:marRight w:val="0"/>
          <w:marTop w:val="0"/>
          <w:marBottom w:val="0"/>
          <w:divBdr>
            <w:top w:val="none" w:sz="0" w:space="0" w:color="auto"/>
            <w:left w:val="none" w:sz="0" w:space="0" w:color="auto"/>
            <w:bottom w:val="none" w:sz="0" w:space="0" w:color="auto"/>
            <w:right w:val="none" w:sz="0" w:space="0" w:color="auto"/>
          </w:divBdr>
        </w:div>
        <w:div w:id="1283421035">
          <w:marLeft w:val="0"/>
          <w:marRight w:val="0"/>
          <w:marTop w:val="0"/>
          <w:marBottom w:val="0"/>
          <w:divBdr>
            <w:top w:val="none" w:sz="0" w:space="0" w:color="auto"/>
            <w:left w:val="none" w:sz="0" w:space="0" w:color="auto"/>
            <w:bottom w:val="none" w:sz="0" w:space="0" w:color="auto"/>
            <w:right w:val="none" w:sz="0" w:space="0" w:color="auto"/>
          </w:divBdr>
        </w:div>
        <w:div w:id="1285304118">
          <w:marLeft w:val="0"/>
          <w:marRight w:val="0"/>
          <w:marTop w:val="0"/>
          <w:marBottom w:val="0"/>
          <w:divBdr>
            <w:top w:val="none" w:sz="0" w:space="0" w:color="auto"/>
            <w:left w:val="none" w:sz="0" w:space="0" w:color="auto"/>
            <w:bottom w:val="none" w:sz="0" w:space="0" w:color="auto"/>
            <w:right w:val="none" w:sz="0" w:space="0" w:color="auto"/>
          </w:divBdr>
        </w:div>
        <w:div w:id="1287348926">
          <w:marLeft w:val="0"/>
          <w:marRight w:val="0"/>
          <w:marTop w:val="0"/>
          <w:marBottom w:val="0"/>
          <w:divBdr>
            <w:top w:val="none" w:sz="0" w:space="0" w:color="auto"/>
            <w:left w:val="none" w:sz="0" w:space="0" w:color="auto"/>
            <w:bottom w:val="none" w:sz="0" w:space="0" w:color="auto"/>
            <w:right w:val="none" w:sz="0" w:space="0" w:color="auto"/>
          </w:divBdr>
        </w:div>
        <w:div w:id="1290628588">
          <w:marLeft w:val="0"/>
          <w:marRight w:val="0"/>
          <w:marTop w:val="0"/>
          <w:marBottom w:val="0"/>
          <w:divBdr>
            <w:top w:val="none" w:sz="0" w:space="0" w:color="auto"/>
            <w:left w:val="none" w:sz="0" w:space="0" w:color="auto"/>
            <w:bottom w:val="none" w:sz="0" w:space="0" w:color="auto"/>
            <w:right w:val="none" w:sz="0" w:space="0" w:color="auto"/>
          </w:divBdr>
        </w:div>
        <w:div w:id="1290891683">
          <w:marLeft w:val="0"/>
          <w:marRight w:val="0"/>
          <w:marTop w:val="0"/>
          <w:marBottom w:val="0"/>
          <w:divBdr>
            <w:top w:val="none" w:sz="0" w:space="0" w:color="auto"/>
            <w:left w:val="none" w:sz="0" w:space="0" w:color="auto"/>
            <w:bottom w:val="none" w:sz="0" w:space="0" w:color="auto"/>
            <w:right w:val="none" w:sz="0" w:space="0" w:color="auto"/>
          </w:divBdr>
        </w:div>
        <w:div w:id="1292052390">
          <w:marLeft w:val="0"/>
          <w:marRight w:val="0"/>
          <w:marTop w:val="0"/>
          <w:marBottom w:val="0"/>
          <w:divBdr>
            <w:top w:val="none" w:sz="0" w:space="0" w:color="auto"/>
            <w:left w:val="none" w:sz="0" w:space="0" w:color="auto"/>
            <w:bottom w:val="none" w:sz="0" w:space="0" w:color="auto"/>
            <w:right w:val="none" w:sz="0" w:space="0" w:color="auto"/>
          </w:divBdr>
        </w:div>
        <w:div w:id="1292712080">
          <w:marLeft w:val="0"/>
          <w:marRight w:val="0"/>
          <w:marTop w:val="0"/>
          <w:marBottom w:val="0"/>
          <w:divBdr>
            <w:top w:val="none" w:sz="0" w:space="0" w:color="auto"/>
            <w:left w:val="none" w:sz="0" w:space="0" w:color="auto"/>
            <w:bottom w:val="none" w:sz="0" w:space="0" w:color="auto"/>
            <w:right w:val="none" w:sz="0" w:space="0" w:color="auto"/>
          </w:divBdr>
        </w:div>
        <w:div w:id="1295333793">
          <w:marLeft w:val="0"/>
          <w:marRight w:val="0"/>
          <w:marTop w:val="0"/>
          <w:marBottom w:val="0"/>
          <w:divBdr>
            <w:top w:val="none" w:sz="0" w:space="0" w:color="auto"/>
            <w:left w:val="none" w:sz="0" w:space="0" w:color="auto"/>
            <w:bottom w:val="none" w:sz="0" w:space="0" w:color="auto"/>
            <w:right w:val="none" w:sz="0" w:space="0" w:color="auto"/>
          </w:divBdr>
        </w:div>
        <w:div w:id="1298073645">
          <w:marLeft w:val="0"/>
          <w:marRight w:val="0"/>
          <w:marTop w:val="0"/>
          <w:marBottom w:val="0"/>
          <w:divBdr>
            <w:top w:val="none" w:sz="0" w:space="0" w:color="auto"/>
            <w:left w:val="none" w:sz="0" w:space="0" w:color="auto"/>
            <w:bottom w:val="none" w:sz="0" w:space="0" w:color="auto"/>
            <w:right w:val="none" w:sz="0" w:space="0" w:color="auto"/>
          </w:divBdr>
        </w:div>
        <w:div w:id="1299073212">
          <w:marLeft w:val="0"/>
          <w:marRight w:val="0"/>
          <w:marTop w:val="0"/>
          <w:marBottom w:val="0"/>
          <w:divBdr>
            <w:top w:val="none" w:sz="0" w:space="0" w:color="auto"/>
            <w:left w:val="none" w:sz="0" w:space="0" w:color="auto"/>
            <w:bottom w:val="none" w:sz="0" w:space="0" w:color="auto"/>
            <w:right w:val="none" w:sz="0" w:space="0" w:color="auto"/>
          </w:divBdr>
        </w:div>
        <w:div w:id="1303777854">
          <w:marLeft w:val="0"/>
          <w:marRight w:val="0"/>
          <w:marTop w:val="0"/>
          <w:marBottom w:val="0"/>
          <w:divBdr>
            <w:top w:val="none" w:sz="0" w:space="0" w:color="auto"/>
            <w:left w:val="none" w:sz="0" w:space="0" w:color="auto"/>
            <w:bottom w:val="none" w:sz="0" w:space="0" w:color="auto"/>
            <w:right w:val="none" w:sz="0" w:space="0" w:color="auto"/>
          </w:divBdr>
        </w:div>
        <w:div w:id="1303850625">
          <w:marLeft w:val="0"/>
          <w:marRight w:val="0"/>
          <w:marTop w:val="0"/>
          <w:marBottom w:val="0"/>
          <w:divBdr>
            <w:top w:val="none" w:sz="0" w:space="0" w:color="auto"/>
            <w:left w:val="none" w:sz="0" w:space="0" w:color="auto"/>
            <w:bottom w:val="none" w:sz="0" w:space="0" w:color="auto"/>
            <w:right w:val="none" w:sz="0" w:space="0" w:color="auto"/>
          </w:divBdr>
        </w:div>
        <w:div w:id="1309437027">
          <w:marLeft w:val="0"/>
          <w:marRight w:val="0"/>
          <w:marTop w:val="0"/>
          <w:marBottom w:val="0"/>
          <w:divBdr>
            <w:top w:val="none" w:sz="0" w:space="0" w:color="auto"/>
            <w:left w:val="none" w:sz="0" w:space="0" w:color="auto"/>
            <w:bottom w:val="none" w:sz="0" w:space="0" w:color="auto"/>
            <w:right w:val="none" w:sz="0" w:space="0" w:color="auto"/>
          </w:divBdr>
        </w:div>
        <w:div w:id="1310089004">
          <w:marLeft w:val="0"/>
          <w:marRight w:val="0"/>
          <w:marTop w:val="0"/>
          <w:marBottom w:val="0"/>
          <w:divBdr>
            <w:top w:val="none" w:sz="0" w:space="0" w:color="auto"/>
            <w:left w:val="none" w:sz="0" w:space="0" w:color="auto"/>
            <w:bottom w:val="none" w:sz="0" w:space="0" w:color="auto"/>
            <w:right w:val="none" w:sz="0" w:space="0" w:color="auto"/>
          </w:divBdr>
        </w:div>
        <w:div w:id="1313145483">
          <w:marLeft w:val="0"/>
          <w:marRight w:val="0"/>
          <w:marTop w:val="0"/>
          <w:marBottom w:val="0"/>
          <w:divBdr>
            <w:top w:val="none" w:sz="0" w:space="0" w:color="auto"/>
            <w:left w:val="none" w:sz="0" w:space="0" w:color="auto"/>
            <w:bottom w:val="none" w:sz="0" w:space="0" w:color="auto"/>
            <w:right w:val="none" w:sz="0" w:space="0" w:color="auto"/>
          </w:divBdr>
        </w:div>
        <w:div w:id="1314725548">
          <w:marLeft w:val="0"/>
          <w:marRight w:val="0"/>
          <w:marTop w:val="0"/>
          <w:marBottom w:val="0"/>
          <w:divBdr>
            <w:top w:val="none" w:sz="0" w:space="0" w:color="auto"/>
            <w:left w:val="none" w:sz="0" w:space="0" w:color="auto"/>
            <w:bottom w:val="none" w:sz="0" w:space="0" w:color="auto"/>
            <w:right w:val="none" w:sz="0" w:space="0" w:color="auto"/>
          </w:divBdr>
        </w:div>
        <w:div w:id="1318076589">
          <w:marLeft w:val="0"/>
          <w:marRight w:val="0"/>
          <w:marTop w:val="0"/>
          <w:marBottom w:val="0"/>
          <w:divBdr>
            <w:top w:val="none" w:sz="0" w:space="0" w:color="auto"/>
            <w:left w:val="none" w:sz="0" w:space="0" w:color="auto"/>
            <w:bottom w:val="none" w:sz="0" w:space="0" w:color="auto"/>
            <w:right w:val="none" w:sz="0" w:space="0" w:color="auto"/>
          </w:divBdr>
        </w:div>
        <w:div w:id="1319115806">
          <w:marLeft w:val="0"/>
          <w:marRight w:val="0"/>
          <w:marTop w:val="0"/>
          <w:marBottom w:val="0"/>
          <w:divBdr>
            <w:top w:val="none" w:sz="0" w:space="0" w:color="auto"/>
            <w:left w:val="none" w:sz="0" w:space="0" w:color="auto"/>
            <w:bottom w:val="none" w:sz="0" w:space="0" w:color="auto"/>
            <w:right w:val="none" w:sz="0" w:space="0" w:color="auto"/>
          </w:divBdr>
        </w:div>
        <w:div w:id="1328944429">
          <w:marLeft w:val="0"/>
          <w:marRight w:val="0"/>
          <w:marTop w:val="0"/>
          <w:marBottom w:val="0"/>
          <w:divBdr>
            <w:top w:val="none" w:sz="0" w:space="0" w:color="auto"/>
            <w:left w:val="none" w:sz="0" w:space="0" w:color="auto"/>
            <w:bottom w:val="none" w:sz="0" w:space="0" w:color="auto"/>
            <w:right w:val="none" w:sz="0" w:space="0" w:color="auto"/>
          </w:divBdr>
        </w:div>
        <w:div w:id="1329671863">
          <w:marLeft w:val="0"/>
          <w:marRight w:val="0"/>
          <w:marTop w:val="0"/>
          <w:marBottom w:val="0"/>
          <w:divBdr>
            <w:top w:val="none" w:sz="0" w:space="0" w:color="auto"/>
            <w:left w:val="none" w:sz="0" w:space="0" w:color="auto"/>
            <w:bottom w:val="none" w:sz="0" w:space="0" w:color="auto"/>
            <w:right w:val="none" w:sz="0" w:space="0" w:color="auto"/>
          </w:divBdr>
        </w:div>
        <w:div w:id="1331104831">
          <w:marLeft w:val="0"/>
          <w:marRight w:val="0"/>
          <w:marTop w:val="0"/>
          <w:marBottom w:val="0"/>
          <w:divBdr>
            <w:top w:val="none" w:sz="0" w:space="0" w:color="auto"/>
            <w:left w:val="none" w:sz="0" w:space="0" w:color="auto"/>
            <w:bottom w:val="none" w:sz="0" w:space="0" w:color="auto"/>
            <w:right w:val="none" w:sz="0" w:space="0" w:color="auto"/>
          </w:divBdr>
        </w:div>
        <w:div w:id="1331132087">
          <w:marLeft w:val="0"/>
          <w:marRight w:val="0"/>
          <w:marTop w:val="0"/>
          <w:marBottom w:val="0"/>
          <w:divBdr>
            <w:top w:val="none" w:sz="0" w:space="0" w:color="auto"/>
            <w:left w:val="none" w:sz="0" w:space="0" w:color="auto"/>
            <w:bottom w:val="none" w:sz="0" w:space="0" w:color="auto"/>
            <w:right w:val="none" w:sz="0" w:space="0" w:color="auto"/>
          </w:divBdr>
        </w:div>
        <w:div w:id="1331371238">
          <w:marLeft w:val="0"/>
          <w:marRight w:val="0"/>
          <w:marTop w:val="0"/>
          <w:marBottom w:val="0"/>
          <w:divBdr>
            <w:top w:val="none" w:sz="0" w:space="0" w:color="auto"/>
            <w:left w:val="none" w:sz="0" w:space="0" w:color="auto"/>
            <w:bottom w:val="none" w:sz="0" w:space="0" w:color="auto"/>
            <w:right w:val="none" w:sz="0" w:space="0" w:color="auto"/>
          </w:divBdr>
        </w:div>
        <w:div w:id="1331450254">
          <w:marLeft w:val="0"/>
          <w:marRight w:val="0"/>
          <w:marTop w:val="0"/>
          <w:marBottom w:val="0"/>
          <w:divBdr>
            <w:top w:val="none" w:sz="0" w:space="0" w:color="auto"/>
            <w:left w:val="none" w:sz="0" w:space="0" w:color="auto"/>
            <w:bottom w:val="none" w:sz="0" w:space="0" w:color="auto"/>
            <w:right w:val="none" w:sz="0" w:space="0" w:color="auto"/>
          </w:divBdr>
        </w:div>
        <w:div w:id="1331565549">
          <w:marLeft w:val="0"/>
          <w:marRight w:val="0"/>
          <w:marTop w:val="0"/>
          <w:marBottom w:val="0"/>
          <w:divBdr>
            <w:top w:val="none" w:sz="0" w:space="0" w:color="auto"/>
            <w:left w:val="none" w:sz="0" w:space="0" w:color="auto"/>
            <w:bottom w:val="none" w:sz="0" w:space="0" w:color="auto"/>
            <w:right w:val="none" w:sz="0" w:space="0" w:color="auto"/>
          </w:divBdr>
        </w:div>
        <w:div w:id="1333029392">
          <w:marLeft w:val="0"/>
          <w:marRight w:val="0"/>
          <w:marTop w:val="0"/>
          <w:marBottom w:val="0"/>
          <w:divBdr>
            <w:top w:val="none" w:sz="0" w:space="0" w:color="auto"/>
            <w:left w:val="none" w:sz="0" w:space="0" w:color="auto"/>
            <w:bottom w:val="none" w:sz="0" w:space="0" w:color="auto"/>
            <w:right w:val="none" w:sz="0" w:space="0" w:color="auto"/>
          </w:divBdr>
        </w:div>
        <w:div w:id="1335841624">
          <w:marLeft w:val="0"/>
          <w:marRight w:val="0"/>
          <w:marTop w:val="0"/>
          <w:marBottom w:val="0"/>
          <w:divBdr>
            <w:top w:val="none" w:sz="0" w:space="0" w:color="auto"/>
            <w:left w:val="none" w:sz="0" w:space="0" w:color="auto"/>
            <w:bottom w:val="none" w:sz="0" w:space="0" w:color="auto"/>
            <w:right w:val="none" w:sz="0" w:space="0" w:color="auto"/>
          </w:divBdr>
        </w:div>
        <w:div w:id="1336035418">
          <w:marLeft w:val="0"/>
          <w:marRight w:val="0"/>
          <w:marTop w:val="0"/>
          <w:marBottom w:val="0"/>
          <w:divBdr>
            <w:top w:val="none" w:sz="0" w:space="0" w:color="auto"/>
            <w:left w:val="none" w:sz="0" w:space="0" w:color="auto"/>
            <w:bottom w:val="none" w:sz="0" w:space="0" w:color="auto"/>
            <w:right w:val="none" w:sz="0" w:space="0" w:color="auto"/>
          </w:divBdr>
        </w:div>
        <w:div w:id="1337882934">
          <w:marLeft w:val="0"/>
          <w:marRight w:val="0"/>
          <w:marTop w:val="0"/>
          <w:marBottom w:val="0"/>
          <w:divBdr>
            <w:top w:val="none" w:sz="0" w:space="0" w:color="auto"/>
            <w:left w:val="none" w:sz="0" w:space="0" w:color="auto"/>
            <w:bottom w:val="none" w:sz="0" w:space="0" w:color="auto"/>
            <w:right w:val="none" w:sz="0" w:space="0" w:color="auto"/>
          </w:divBdr>
        </w:div>
        <w:div w:id="1338852032">
          <w:marLeft w:val="0"/>
          <w:marRight w:val="0"/>
          <w:marTop w:val="0"/>
          <w:marBottom w:val="0"/>
          <w:divBdr>
            <w:top w:val="none" w:sz="0" w:space="0" w:color="auto"/>
            <w:left w:val="none" w:sz="0" w:space="0" w:color="auto"/>
            <w:bottom w:val="none" w:sz="0" w:space="0" w:color="auto"/>
            <w:right w:val="none" w:sz="0" w:space="0" w:color="auto"/>
          </w:divBdr>
        </w:div>
        <w:div w:id="1341277686">
          <w:marLeft w:val="0"/>
          <w:marRight w:val="0"/>
          <w:marTop w:val="0"/>
          <w:marBottom w:val="0"/>
          <w:divBdr>
            <w:top w:val="none" w:sz="0" w:space="0" w:color="auto"/>
            <w:left w:val="none" w:sz="0" w:space="0" w:color="auto"/>
            <w:bottom w:val="none" w:sz="0" w:space="0" w:color="auto"/>
            <w:right w:val="none" w:sz="0" w:space="0" w:color="auto"/>
          </w:divBdr>
        </w:div>
        <w:div w:id="1341932320">
          <w:marLeft w:val="0"/>
          <w:marRight w:val="0"/>
          <w:marTop w:val="0"/>
          <w:marBottom w:val="0"/>
          <w:divBdr>
            <w:top w:val="none" w:sz="0" w:space="0" w:color="auto"/>
            <w:left w:val="none" w:sz="0" w:space="0" w:color="auto"/>
            <w:bottom w:val="none" w:sz="0" w:space="0" w:color="auto"/>
            <w:right w:val="none" w:sz="0" w:space="0" w:color="auto"/>
          </w:divBdr>
        </w:div>
        <w:div w:id="1346128640">
          <w:marLeft w:val="0"/>
          <w:marRight w:val="0"/>
          <w:marTop w:val="0"/>
          <w:marBottom w:val="0"/>
          <w:divBdr>
            <w:top w:val="none" w:sz="0" w:space="0" w:color="auto"/>
            <w:left w:val="none" w:sz="0" w:space="0" w:color="auto"/>
            <w:bottom w:val="none" w:sz="0" w:space="0" w:color="auto"/>
            <w:right w:val="none" w:sz="0" w:space="0" w:color="auto"/>
          </w:divBdr>
        </w:div>
        <w:div w:id="1347831886">
          <w:marLeft w:val="0"/>
          <w:marRight w:val="0"/>
          <w:marTop w:val="0"/>
          <w:marBottom w:val="0"/>
          <w:divBdr>
            <w:top w:val="none" w:sz="0" w:space="0" w:color="auto"/>
            <w:left w:val="none" w:sz="0" w:space="0" w:color="auto"/>
            <w:bottom w:val="none" w:sz="0" w:space="0" w:color="auto"/>
            <w:right w:val="none" w:sz="0" w:space="0" w:color="auto"/>
          </w:divBdr>
        </w:div>
        <w:div w:id="1363898566">
          <w:marLeft w:val="0"/>
          <w:marRight w:val="0"/>
          <w:marTop w:val="0"/>
          <w:marBottom w:val="0"/>
          <w:divBdr>
            <w:top w:val="none" w:sz="0" w:space="0" w:color="auto"/>
            <w:left w:val="none" w:sz="0" w:space="0" w:color="auto"/>
            <w:bottom w:val="none" w:sz="0" w:space="0" w:color="auto"/>
            <w:right w:val="none" w:sz="0" w:space="0" w:color="auto"/>
          </w:divBdr>
        </w:div>
        <w:div w:id="1366247036">
          <w:marLeft w:val="0"/>
          <w:marRight w:val="0"/>
          <w:marTop w:val="0"/>
          <w:marBottom w:val="0"/>
          <w:divBdr>
            <w:top w:val="none" w:sz="0" w:space="0" w:color="auto"/>
            <w:left w:val="none" w:sz="0" w:space="0" w:color="auto"/>
            <w:bottom w:val="none" w:sz="0" w:space="0" w:color="auto"/>
            <w:right w:val="none" w:sz="0" w:space="0" w:color="auto"/>
          </w:divBdr>
        </w:div>
        <w:div w:id="1367832982">
          <w:marLeft w:val="0"/>
          <w:marRight w:val="0"/>
          <w:marTop w:val="0"/>
          <w:marBottom w:val="0"/>
          <w:divBdr>
            <w:top w:val="none" w:sz="0" w:space="0" w:color="auto"/>
            <w:left w:val="none" w:sz="0" w:space="0" w:color="auto"/>
            <w:bottom w:val="none" w:sz="0" w:space="0" w:color="auto"/>
            <w:right w:val="none" w:sz="0" w:space="0" w:color="auto"/>
          </w:divBdr>
        </w:div>
        <w:div w:id="1368288910">
          <w:marLeft w:val="0"/>
          <w:marRight w:val="0"/>
          <w:marTop w:val="0"/>
          <w:marBottom w:val="0"/>
          <w:divBdr>
            <w:top w:val="none" w:sz="0" w:space="0" w:color="auto"/>
            <w:left w:val="none" w:sz="0" w:space="0" w:color="auto"/>
            <w:bottom w:val="none" w:sz="0" w:space="0" w:color="auto"/>
            <w:right w:val="none" w:sz="0" w:space="0" w:color="auto"/>
          </w:divBdr>
        </w:div>
        <w:div w:id="1369064992">
          <w:marLeft w:val="0"/>
          <w:marRight w:val="0"/>
          <w:marTop w:val="0"/>
          <w:marBottom w:val="0"/>
          <w:divBdr>
            <w:top w:val="none" w:sz="0" w:space="0" w:color="auto"/>
            <w:left w:val="none" w:sz="0" w:space="0" w:color="auto"/>
            <w:bottom w:val="none" w:sz="0" w:space="0" w:color="auto"/>
            <w:right w:val="none" w:sz="0" w:space="0" w:color="auto"/>
          </w:divBdr>
        </w:div>
        <w:div w:id="1370837689">
          <w:marLeft w:val="0"/>
          <w:marRight w:val="0"/>
          <w:marTop w:val="0"/>
          <w:marBottom w:val="0"/>
          <w:divBdr>
            <w:top w:val="none" w:sz="0" w:space="0" w:color="auto"/>
            <w:left w:val="none" w:sz="0" w:space="0" w:color="auto"/>
            <w:bottom w:val="none" w:sz="0" w:space="0" w:color="auto"/>
            <w:right w:val="none" w:sz="0" w:space="0" w:color="auto"/>
          </w:divBdr>
        </w:div>
        <w:div w:id="1371538026">
          <w:marLeft w:val="0"/>
          <w:marRight w:val="0"/>
          <w:marTop w:val="0"/>
          <w:marBottom w:val="0"/>
          <w:divBdr>
            <w:top w:val="none" w:sz="0" w:space="0" w:color="auto"/>
            <w:left w:val="none" w:sz="0" w:space="0" w:color="auto"/>
            <w:bottom w:val="none" w:sz="0" w:space="0" w:color="auto"/>
            <w:right w:val="none" w:sz="0" w:space="0" w:color="auto"/>
          </w:divBdr>
        </w:div>
        <w:div w:id="1374692701">
          <w:marLeft w:val="0"/>
          <w:marRight w:val="0"/>
          <w:marTop w:val="0"/>
          <w:marBottom w:val="0"/>
          <w:divBdr>
            <w:top w:val="none" w:sz="0" w:space="0" w:color="auto"/>
            <w:left w:val="none" w:sz="0" w:space="0" w:color="auto"/>
            <w:bottom w:val="none" w:sz="0" w:space="0" w:color="auto"/>
            <w:right w:val="none" w:sz="0" w:space="0" w:color="auto"/>
          </w:divBdr>
        </w:div>
        <w:div w:id="1377463773">
          <w:marLeft w:val="0"/>
          <w:marRight w:val="0"/>
          <w:marTop w:val="0"/>
          <w:marBottom w:val="0"/>
          <w:divBdr>
            <w:top w:val="none" w:sz="0" w:space="0" w:color="auto"/>
            <w:left w:val="none" w:sz="0" w:space="0" w:color="auto"/>
            <w:bottom w:val="none" w:sz="0" w:space="0" w:color="auto"/>
            <w:right w:val="none" w:sz="0" w:space="0" w:color="auto"/>
          </w:divBdr>
        </w:div>
        <w:div w:id="1379432286">
          <w:marLeft w:val="0"/>
          <w:marRight w:val="0"/>
          <w:marTop w:val="0"/>
          <w:marBottom w:val="0"/>
          <w:divBdr>
            <w:top w:val="none" w:sz="0" w:space="0" w:color="auto"/>
            <w:left w:val="none" w:sz="0" w:space="0" w:color="auto"/>
            <w:bottom w:val="none" w:sz="0" w:space="0" w:color="auto"/>
            <w:right w:val="none" w:sz="0" w:space="0" w:color="auto"/>
          </w:divBdr>
        </w:div>
        <w:div w:id="1379476392">
          <w:marLeft w:val="0"/>
          <w:marRight w:val="0"/>
          <w:marTop w:val="0"/>
          <w:marBottom w:val="0"/>
          <w:divBdr>
            <w:top w:val="none" w:sz="0" w:space="0" w:color="auto"/>
            <w:left w:val="none" w:sz="0" w:space="0" w:color="auto"/>
            <w:bottom w:val="none" w:sz="0" w:space="0" w:color="auto"/>
            <w:right w:val="none" w:sz="0" w:space="0" w:color="auto"/>
          </w:divBdr>
        </w:div>
        <w:div w:id="1385717060">
          <w:marLeft w:val="0"/>
          <w:marRight w:val="0"/>
          <w:marTop w:val="0"/>
          <w:marBottom w:val="0"/>
          <w:divBdr>
            <w:top w:val="none" w:sz="0" w:space="0" w:color="auto"/>
            <w:left w:val="none" w:sz="0" w:space="0" w:color="auto"/>
            <w:bottom w:val="none" w:sz="0" w:space="0" w:color="auto"/>
            <w:right w:val="none" w:sz="0" w:space="0" w:color="auto"/>
          </w:divBdr>
        </w:div>
        <w:div w:id="1391880170">
          <w:marLeft w:val="0"/>
          <w:marRight w:val="0"/>
          <w:marTop w:val="0"/>
          <w:marBottom w:val="0"/>
          <w:divBdr>
            <w:top w:val="none" w:sz="0" w:space="0" w:color="auto"/>
            <w:left w:val="none" w:sz="0" w:space="0" w:color="auto"/>
            <w:bottom w:val="none" w:sz="0" w:space="0" w:color="auto"/>
            <w:right w:val="none" w:sz="0" w:space="0" w:color="auto"/>
          </w:divBdr>
        </w:div>
        <w:div w:id="1392272337">
          <w:marLeft w:val="0"/>
          <w:marRight w:val="0"/>
          <w:marTop w:val="0"/>
          <w:marBottom w:val="0"/>
          <w:divBdr>
            <w:top w:val="none" w:sz="0" w:space="0" w:color="auto"/>
            <w:left w:val="none" w:sz="0" w:space="0" w:color="auto"/>
            <w:bottom w:val="none" w:sz="0" w:space="0" w:color="auto"/>
            <w:right w:val="none" w:sz="0" w:space="0" w:color="auto"/>
          </w:divBdr>
        </w:div>
        <w:div w:id="1392584301">
          <w:marLeft w:val="0"/>
          <w:marRight w:val="0"/>
          <w:marTop w:val="0"/>
          <w:marBottom w:val="0"/>
          <w:divBdr>
            <w:top w:val="none" w:sz="0" w:space="0" w:color="auto"/>
            <w:left w:val="none" w:sz="0" w:space="0" w:color="auto"/>
            <w:bottom w:val="none" w:sz="0" w:space="0" w:color="auto"/>
            <w:right w:val="none" w:sz="0" w:space="0" w:color="auto"/>
          </w:divBdr>
        </w:div>
        <w:div w:id="1396396954">
          <w:marLeft w:val="0"/>
          <w:marRight w:val="0"/>
          <w:marTop w:val="0"/>
          <w:marBottom w:val="0"/>
          <w:divBdr>
            <w:top w:val="none" w:sz="0" w:space="0" w:color="auto"/>
            <w:left w:val="none" w:sz="0" w:space="0" w:color="auto"/>
            <w:bottom w:val="none" w:sz="0" w:space="0" w:color="auto"/>
            <w:right w:val="none" w:sz="0" w:space="0" w:color="auto"/>
          </w:divBdr>
        </w:div>
        <w:div w:id="1400589523">
          <w:marLeft w:val="0"/>
          <w:marRight w:val="0"/>
          <w:marTop w:val="0"/>
          <w:marBottom w:val="0"/>
          <w:divBdr>
            <w:top w:val="none" w:sz="0" w:space="0" w:color="auto"/>
            <w:left w:val="none" w:sz="0" w:space="0" w:color="auto"/>
            <w:bottom w:val="none" w:sz="0" w:space="0" w:color="auto"/>
            <w:right w:val="none" w:sz="0" w:space="0" w:color="auto"/>
          </w:divBdr>
        </w:div>
        <w:div w:id="1407190362">
          <w:marLeft w:val="0"/>
          <w:marRight w:val="0"/>
          <w:marTop w:val="0"/>
          <w:marBottom w:val="0"/>
          <w:divBdr>
            <w:top w:val="none" w:sz="0" w:space="0" w:color="auto"/>
            <w:left w:val="none" w:sz="0" w:space="0" w:color="auto"/>
            <w:bottom w:val="none" w:sz="0" w:space="0" w:color="auto"/>
            <w:right w:val="none" w:sz="0" w:space="0" w:color="auto"/>
          </w:divBdr>
        </w:div>
        <w:div w:id="1410081006">
          <w:marLeft w:val="0"/>
          <w:marRight w:val="0"/>
          <w:marTop w:val="0"/>
          <w:marBottom w:val="0"/>
          <w:divBdr>
            <w:top w:val="none" w:sz="0" w:space="0" w:color="auto"/>
            <w:left w:val="none" w:sz="0" w:space="0" w:color="auto"/>
            <w:bottom w:val="none" w:sz="0" w:space="0" w:color="auto"/>
            <w:right w:val="none" w:sz="0" w:space="0" w:color="auto"/>
          </w:divBdr>
        </w:div>
        <w:div w:id="1412577849">
          <w:marLeft w:val="0"/>
          <w:marRight w:val="0"/>
          <w:marTop w:val="0"/>
          <w:marBottom w:val="0"/>
          <w:divBdr>
            <w:top w:val="none" w:sz="0" w:space="0" w:color="auto"/>
            <w:left w:val="none" w:sz="0" w:space="0" w:color="auto"/>
            <w:bottom w:val="none" w:sz="0" w:space="0" w:color="auto"/>
            <w:right w:val="none" w:sz="0" w:space="0" w:color="auto"/>
          </w:divBdr>
        </w:div>
        <w:div w:id="1412973285">
          <w:marLeft w:val="0"/>
          <w:marRight w:val="0"/>
          <w:marTop w:val="0"/>
          <w:marBottom w:val="0"/>
          <w:divBdr>
            <w:top w:val="none" w:sz="0" w:space="0" w:color="auto"/>
            <w:left w:val="none" w:sz="0" w:space="0" w:color="auto"/>
            <w:bottom w:val="none" w:sz="0" w:space="0" w:color="auto"/>
            <w:right w:val="none" w:sz="0" w:space="0" w:color="auto"/>
          </w:divBdr>
        </w:div>
        <w:div w:id="1413773650">
          <w:marLeft w:val="0"/>
          <w:marRight w:val="0"/>
          <w:marTop w:val="0"/>
          <w:marBottom w:val="0"/>
          <w:divBdr>
            <w:top w:val="none" w:sz="0" w:space="0" w:color="auto"/>
            <w:left w:val="none" w:sz="0" w:space="0" w:color="auto"/>
            <w:bottom w:val="none" w:sz="0" w:space="0" w:color="auto"/>
            <w:right w:val="none" w:sz="0" w:space="0" w:color="auto"/>
          </w:divBdr>
        </w:div>
        <w:div w:id="1420524592">
          <w:marLeft w:val="0"/>
          <w:marRight w:val="0"/>
          <w:marTop w:val="0"/>
          <w:marBottom w:val="0"/>
          <w:divBdr>
            <w:top w:val="none" w:sz="0" w:space="0" w:color="auto"/>
            <w:left w:val="none" w:sz="0" w:space="0" w:color="auto"/>
            <w:bottom w:val="none" w:sz="0" w:space="0" w:color="auto"/>
            <w:right w:val="none" w:sz="0" w:space="0" w:color="auto"/>
          </w:divBdr>
        </w:div>
        <w:div w:id="1424843485">
          <w:marLeft w:val="0"/>
          <w:marRight w:val="0"/>
          <w:marTop w:val="0"/>
          <w:marBottom w:val="0"/>
          <w:divBdr>
            <w:top w:val="none" w:sz="0" w:space="0" w:color="auto"/>
            <w:left w:val="none" w:sz="0" w:space="0" w:color="auto"/>
            <w:bottom w:val="none" w:sz="0" w:space="0" w:color="auto"/>
            <w:right w:val="none" w:sz="0" w:space="0" w:color="auto"/>
          </w:divBdr>
        </w:div>
        <w:div w:id="1426682625">
          <w:marLeft w:val="0"/>
          <w:marRight w:val="0"/>
          <w:marTop w:val="0"/>
          <w:marBottom w:val="0"/>
          <w:divBdr>
            <w:top w:val="none" w:sz="0" w:space="0" w:color="auto"/>
            <w:left w:val="none" w:sz="0" w:space="0" w:color="auto"/>
            <w:bottom w:val="none" w:sz="0" w:space="0" w:color="auto"/>
            <w:right w:val="none" w:sz="0" w:space="0" w:color="auto"/>
          </w:divBdr>
        </w:div>
        <w:div w:id="1432704302">
          <w:marLeft w:val="0"/>
          <w:marRight w:val="0"/>
          <w:marTop w:val="0"/>
          <w:marBottom w:val="0"/>
          <w:divBdr>
            <w:top w:val="none" w:sz="0" w:space="0" w:color="auto"/>
            <w:left w:val="none" w:sz="0" w:space="0" w:color="auto"/>
            <w:bottom w:val="none" w:sz="0" w:space="0" w:color="auto"/>
            <w:right w:val="none" w:sz="0" w:space="0" w:color="auto"/>
          </w:divBdr>
        </w:div>
        <w:div w:id="1432969126">
          <w:marLeft w:val="0"/>
          <w:marRight w:val="0"/>
          <w:marTop w:val="0"/>
          <w:marBottom w:val="0"/>
          <w:divBdr>
            <w:top w:val="none" w:sz="0" w:space="0" w:color="auto"/>
            <w:left w:val="none" w:sz="0" w:space="0" w:color="auto"/>
            <w:bottom w:val="none" w:sz="0" w:space="0" w:color="auto"/>
            <w:right w:val="none" w:sz="0" w:space="0" w:color="auto"/>
          </w:divBdr>
        </w:div>
        <w:div w:id="1439254034">
          <w:marLeft w:val="0"/>
          <w:marRight w:val="0"/>
          <w:marTop w:val="0"/>
          <w:marBottom w:val="0"/>
          <w:divBdr>
            <w:top w:val="none" w:sz="0" w:space="0" w:color="auto"/>
            <w:left w:val="none" w:sz="0" w:space="0" w:color="auto"/>
            <w:bottom w:val="none" w:sz="0" w:space="0" w:color="auto"/>
            <w:right w:val="none" w:sz="0" w:space="0" w:color="auto"/>
          </w:divBdr>
        </w:div>
        <w:div w:id="1439523526">
          <w:marLeft w:val="0"/>
          <w:marRight w:val="0"/>
          <w:marTop w:val="0"/>
          <w:marBottom w:val="0"/>
          <w:divBdr>
            <w:top w:val="none" w:sz="0" w:space="0" w:color="auto"/>
            <w:left w:val="none" w:sz="0" w:space="0" w:color="auto"/>
            <w:bottom w:val="none" w:sz="0" w:space="0" w:color="auto"/>
            <w:right w:val="none" w:sz="0" w:space="0" w:color="auto"/>
          </w:divBdr>
        </w:div>
        <w:div w:id="1445344353">
          <w:marLeft w:val="0"/>
          <w:marRight w:val="0"/>
          <w:marTop w:val="0"/>
          <w:marBottom w:val="0"/>
          <w:divBdr>
            <w:top w:val="none" w:sz="0" w:space="0" w:color="auto"/>
            <w:left w:val="none" w:sz="0" w:space="0" w:color="auto"/>
            <w:bottom w:val="none" w:sz="0" w:space="0" w:color="auto"/>
            <w:right w:val="none" w:sz="0" w:space="0" w:color="auto"/>
          </w:divBdr>
        </w:div>
        <w:div w:id="1448310679">
          <w:marLeft w:val="0"/>
          <w:marRight w:val="0"/>
          <w:marTop w:val="0"/>
          <w:marBottom w:val="0"/>
          <w:divBdr>
            <w:top w:val="none" w:sz="0" w:space="0" w:color="auto"/>
            <w:left w:val="none" w:sz="0" w:space="0" w:color="auto"/>
            <w:bottom w:val="none" w:sz="0" w:space="0" w:color="auto"/>
            <w:right w:val="none" w:sz="0" w:space="0" w:color="auto"/>
          </w:divBdr>
        </w:div>
        <w:div w:id="1452820479">
          <w:marLeft w:val="0"/>
          <w:marRight w:val="0"/>
          <w:marTop w:val="0"/>
          <w:marBottom w:val="0"/>
          <w:divBdr>
            <w:top w:val="none" w:sz="0" w:space="0" w:color="auto"/>
            <w:left w:val="none" w:sz="0" w:space="0" w:color="auto"/>
            <w:bottom w:val="none" w:sz="0" w:space="0" w:color="auto"/>
            <w:right w:val="none" w:sz="0" w:space="0" w:color="auto"/>
          </w:divBdr>
        </w:div>
        <w:div w:id="1453750156">
          <w:marLeft w:val="0"/>
          <w:marRight w:val="0"/>
          <w:marTop w:val="0"/>
          <w:marBottom w:val="0"/>
          <w:divBdr>
            <w:top w:val="none" w:sz="0" w:space="0" w:color="auto"/>
            <w:left w:val="none" w:sz="0" w:space="0" w:color="auto"/>
            <w:bottom w:val="none" w:sz="0" w:space="0" w:color="auto"/>
            <w:right w:val="none" w:sz="0" w:space="0" w:color="auto"/>
          </w:divBdr>
        </w:div>
        <w:div w:id="1454519628">
          <w:marLeft w:val="0"/>
          <w:marRight w:val="0"/>
          <w:marTop w:val="0"/>
          <w:marBottom w:val="0"/>
          <w:divBdr>
            <w:top w:val="none" w:sz="0" w:space="0" w:color="auto"/>
            <w:left w:val="none" w:sz="0" w:space="0" w:color="auto"/>
            <w:bottom w:val="none" w:sz="0" w:space="0" w:color="auto"/>
            <w:right w:val="none" w:sz="0" w:space="0" w:color="auto"/>
          </w:divBdr>
        </w:div>
        <w:div w:id="1455757069">
          <w:marLeft w:val="0"/>
          <w:marRight w:val="0"/>
          <w:marTop w:val="0"/>
          <w:marBottom w:val="0"/>
          <w:divBdr>
            <w:top w:val="none" w:sz="0" w:space="0" w:color="auto"/>
            <w:left w:val="none" w:sz="0" w:space="0" w:color="auto"/>
            <w:bottom w:val="none" w:sz="0" w:space="0" w:color="auto"/>
            <w:right w:val="none" w:sz="0" w:space="0" w:color="auto"/>
          </w:divBdr>
        </w:div>
        <w:div w:id="1457336193">
          <w:marLeft w:val="0"/>
          <w:marRight w:val="0"/>
          <w:marTop w:val="0"/>
          <w:marBottom w:val="0"/>
          <w:divBdr>
            <w:top w:val="none" w:sz="0" w:space="0" w:color="auto"/>
            <w:left w:val="none" w:sz="0" w:space="0" w:color="auto"/>
            <w:bottom w:val="none" w:sz="0" w:space="0" w:color="auto"/>
            <w:right w:val="none" w:sz="0" w:space="0" w:color="auto"/>
          </w:divBdr>
        </w:div>
        <w:div w:id="1458524547">
          <w:marLeft w:val="0"/>
          <w:marRight w:val="0"/>
          <w:marTop w:val="0"/>
          <w:marBottom w:val="0"/>
          <w:divBdr>
            <w:top w:val="none" w:sz="0" w:space="0" w:color="auto"/>
            <w:left w:val="none" w:sz="0" w:space="0" w:color="auto"/>
            <w:bottom w:val="none" w:sz="0" w:space="0" w:color="auto"/>
            <w:right w:val="none" w:sz="0" w:space="0" w:color="auto"/>
          </w:divBdr>
        </w:div>
        <w:div w:id="1465807606">
          <w:marLeft w:val="0"/>
          <w:marRight w:val="0"/>
          <w:marTop w:val="0"/>
          <w:marBottom w:val="0"/>
          <w:divBdr>
            <w:top w:val="none" w:sz="0" w:space="0" w:color="auto"/>
            <w:left w:val="none" w:sz="0" w:space="0" w:color="auto"/>
            <w:bottom w:val="none" w:sz="0" w:space="0" w:color="auto"/>
            <w:right w:val="none" w:sz="0" w:space="0" w:color="auto"/>
          </w:divBdr>
        </w:div>
        <w:div w:id="1471748082">
          <w:marLeft w:val="0"/>
          <w:marRight w:val="0"/>
          <w:marTop w:val="0"/>
          <w:marBottom w:val="0"/>
          <w:divBdr>
            <w:top w:val="none" w:sz="0" w:space="0" w:color="auto"/>
            <w:left w:val="none" w:sz="0" w:space="0" w:color="auto"/>
            <w:bottom w:val="none" w:sz="0" w:space="0" w:color="auto"/>
            <w:right w:val="none" w:sz="0" w:space="0" w:color="auto"/>
          </w:divBdr>
        </w:div>
        <w:div w:id="1474324888">
          <w:marLeft w:val="0"/>
          <w:marRight w:val="0"/>
          <w:marTop w:val="0"/>
          <w:marBottom w:val="0"/>
          <w:divBdr>
            <w:top w:val="none" w:sz="0" w:space="0" w:color="auto"/>
            <w:left w:val="none" w:sz="0" w:space="0" w:color="auto"/>
            <w:bottom w:val="none" w:sz="0" w:space="0" w:color="auto"/>
            <w:right w:val="none" w:sz="0" w:space="0" w:color="auto"/>
          </w:divBdr>
        </w:div>
        <w:div w:id="1474638890">
          <w:marLeft w:val="0"/>
          <w:marRight w:val="0"/>
          <w:marTop w:val="0"/>
          <w:marBottom w:val="0"/>
          <w:divBdr>
            <w:top w:val="none" w:sz="0" w:space="0" w:color="auto"/>
            <w:left w:val="none" w:sz="0" w:space="0" w:color="auto"/>
            <w:bottom w:val="none" w:sz="0" w:space="0" w:color="auto"/>
            <w:right w:val="none" w:sz="0" w:space="0" w:color="auto"/>
          </w:divBdr>
        </w:div>
        <w:div w:id="1476677124">
          <w:marLeft w:val="0"/>
          <w:marRight w:val="0"/>
          <w:marTop w:val="0"/>
          <w:marBottom w:val="0"/>
          <w:divBdr>
            <w:top w:val="none" w:sz="0" w:space="0" w:color="auto"/>
            <w:left w:val="none" w:sz="0" w:space="0" w:color="auto"/>
            <w:bottom w:val="none" w:sz="0" w:space="0" w:color="auto"/>
            <w:right w:val="none" w:sz="0" w:space="0" w:color="auto"/>
          </w:divBdr>
        </w:div>
        <w:div w:id="1479154181">
          <w:marLeft w:val="0"/>
          <w:marRight w:val="0"/>
          <w:marTop w:val="0"/>
          <w:marBottom w:val="0"/>
          <w:divBdr>
            <w:top w:val="none" w:sz="0" w:space="0" w:color="auto"/>
            <w:left w:val="none" w:sz="0" w:space="0" w:color="auto"/>
            <w:bottom w:val="none" w:sz="0" w:space="0" w:color="auto"/>
            <w:right w:val="none" w:sz="0" w:space="0" w:color="auto"/>
          </w:divBdr>
        </w:div>
        <w:div w:id="1484201800">
          <w:marLeft w:val="0"/>
          <w:marRight w:val="0"/>
          <w:marTop w:val="0"/>
          <w:marBottom w:val="0"/>
          <w:divBdr>
            <w:top w:val="none" w:sz="0" w:space="0" w:color="auto"/>
            <w:left w:val="none" w:sz="0" w:space="0" w:color="auto"/>
            <w:bottom w:val="none" w:sz="0" w:space="0" w:color="auto"/>
            <w:right w:val="none" w:sz="0" w:space="0" w:color="auto"/>
          </w:divBdr>
        </w:div>
        <w:div w:id="1491554203">
          <w:marLeft w:val="0"/>
          <w:marRight w:val="0"/>
          <w:marTop w:val="0"/>
          <w:marBottom w:val="0"/>
          <w:divBdr>
            <w:top w:val="none" w:sz="0" w:space="0" w:color="auto"/>
            <w:left w:val="none" w:sz="0" w:space="0" w:color="auto"/>
            <w:bottom w:val="none" w:sz="0" w:space="0" w:color="auto"/>
            <w:right w:val="none" w:sz="0" w:space="0" w:color="auto"/>
          </w:divBdr>
        </w:div>
        <w:div w:id="1492674722">
          <w:marLeft w:val="0"/>
          <w:marRight w:val="0"/>
          <w:marTop w:val="0"/>
          <w:marBottom w:val="0"/>
          <w:divBdr>
            <w:top w:val="none" w:sz="0" w:space="0" w:color="auto"/>
            <w:left w:val="none" w:sz="0" w:space="0" w:color="auto"/>
            <w:bottom w:val="none" w:sz="0" w:space="0" w:color="auto"/>
            <w:right w:val="none" w:sz="0" w:space="0" w:color="auto"/>
          </w:divBdr>
        </w:div>
        <w:div w:id="1495485252">
          <w:marLeft w:val="0"/>
          <w:marRight w:val="0"/>
          <w:marTop w:val="0"/>
          <w:marBottom w:val="0"/>
          <w:divBdr>
            <w:top w:val="none" w:sz="0" w:space="0" w:color="auto"/>
            <w:left w:val="none" w:sz="0" w:space="0" w:color="auto"/>
            <w:bottom w:val="none" w:sz="0" w:space="0" w:color="auto"/>
            <w:right w:val="none" w:sz="0" w:space="0" w:color="auto"/>
          </w:divBdr>
        </w:div>
        <w:div w:id="1498422506">
          <w:marLeft w:val="0"/>
          <w:marRight w:val="0"/>
          <w:marTop w:val="0"/>
          <w:marBottom w:val="0"/>
          <w:divBdr>
            <w:top w:val="none" w:sz="0" w:space="0" w:color="auto"/>
            <w:left w:val="none" w:sz="0" w:space="0" w:color="auto"/>
            <w:bottom w:val="none" w:sz="0" w:space="0" w:color="auto"/>
            <w:right w:val="none" w:sz="0" w:space="0" w:color="auto"/>
          </w:divBdr>
        </w:div>
        <w:div w:id="1504592870">
          <w:marLeft w:val="0"/>
          <w:marRight w:val="0"/>
          <w:marTop w:val="0"/>
          <w:marBottom w:val="0"/>
          <w:divBdr>
            <w:top w:val="none" w:sz="0" w:space="0" w:color="auto"/>
            <w:left w:val="none" w:sz="0" w:space="0" w:color="auto"/>
            <w:bottom w:val="none" w:sz="0" w:space="0" w:color="auto"/>
            <w:right w:val="none" w:sz="0" w:space="0" w:color="auto"/>
          </w:divBdr>
        </w:div>
        <w:div w:id="1507288383">
          <w:marLeft w:val="0"/>
          <w:marRight w:val="0"/>
          <w:marTop w:val="0"/>
          <w:marBottom w:val="0"/>
          <w:divBdr>
            <w:top w:val="none" w:sz="0" w:space="0" w:color="auto"/>
            <w:left w:val="none" w:sz="0" w:space="0" w:color="auto"/>
            <w:bottom w:val="none" w:sz="0" w:space="0" w:color="auto"/>
            <w:right w:val="none" w:sz="0" w:space="0" w:color="auto"/>
          </w:divBdr>
        </w:div>
        <w:div w:id="1512597601">
          <w:marLeft w:val="0"/>
          <w:marRight w:val="0"/>
          <w:marTop w:val="0"/>
          <w:marBottom w:val="0"/>
          <w:divBdr>
            <w:top w:val="none" w:sz="0" w:space="0" w:color="auto"/>
            <w:left w:val="none" w:sz="0" w:space="0" w:color="auto"/>
            <w:bottom w:val="none" w:sz="0" w:space="0" w:color="auto"/>
            <w:right w:val="none" w:sz="0" w:space="0" w:color="auto"/>
          </w:divBdr>
        </w:div>
        <w:div w:id="1515341989">
          <w:marLeft w:val="0"/>
          <w:marRight w:val="0"/>
          <w:marTop w:val="0"/>
          <w:marBottom w:val="0"/>
          <w:divBdr>
            <w:top w:val="none" w:sz="0" w:space="0" w:color="auto"/>
            <w:left w:val="none" w:sz="0" w:space="0" w:color="auto"/>
            <w:bottom w:val="none" w:sz="0" w:space="0" w:color="auto"/>
            <w:right w:val="none" w:sz="0" w:space="0" w:color="auto"/>
          </w:divBdr>
        </w:div>
        <w:div w:id="1515727304">
          <w:marLeft w:val="0"/>
          <w:marRight w:val="0"/>
          <w:marTop w:val="0"/>
          <w:marBottom w:val="0"/>
          <w:divBdr>
            <w:top w:val="none" w:sz="0" w:space="0" w:color="auto"/>
            <w:left w:val="none" w:sz="0" w:space="0" w:color="auto"/>
            <w:bottom w:val="none" w:sz="0" w:space="0" w:color="auto"/>
            <w:right w:val="none" w:sz="0" w:space="0" w:color="auto"/>
          </w:divBdr>
        </w:div>
        <w:div w:id="1518084200">
          <w:marLeft w:val="0"/>
          <w:marRight w:val="0"/>
          <w:marTop w:val="0"/>
          <w:marBottom w:val="0"/>
          <w:divBdr>
            <w:top w:val="none" w:sz="0" w:space="0" w:color="auto"/>
            <w:left w:val="none" w:sz="0" w:space="0" w:color="auto"/>
            <w:bottom w:val="none" w:sz="0" w:space="0" w:color="auto"/>
            <w:right w:val="none" w:sz="0" w:space="0" w:color="auto"/>
          </w:divBdr>
        </w:div>
        <w:div w:id="1518691490">
          <w:marLeft w:val="0"/>
          <w:marRight w:val="0"/>
          <w:marTop w:val="0"/>
          <w:marBottom w:val="0"/>
          <w:divBdr>
            <w:top w:val="none" w:sz="0" w:space="0" w:color="auto"/>
            <w:left w:val="none" w:sz="0" w:space="0" w:color="auto"/>
            <w:bottom w:val="none" w:sz="0" w:space="0" w:color="auto"/>
            <w:right w:val="none" w:sz="0" w:space="0" w:color="auto"/>
          </w:divBdr>
        </w:div>
        <w:div w:id="1519344004">
          <w:marLeft w:val="0"/>
          <w:marRight w:val="0"/>
          <w:marTop w:val="0"/>
          <w:marBottom w:val="0"/>
          <w:divBdr>
            <w:top w:val="none" w:sz="0" w:space="0" w:color="auto"/>
            <w:left w:val="none" w:sz="0" w:space="0" w:color="auto"/>
            <w:bottom w:val="none" w:sz="0" w:space="0" w:color="auto"/>
            <w:right w:val="none" w:sz="0" w:space="0" w:color="auto"/>
          </w:divBdr>
        </w:div>
        <w:div w:id="1520117013">
          <w:marLeft w:val="0"/>
          <w:marRight w:val="0"/>
          <w:marTop w:val="0"/>
          <w:marBottom w:val="0"/>
          <w:divBdr>
            <w:top w:val="none" w:sz="0" w:space="0" w:color="auto"/>
            <w:left w:val="none" w:sz="0" w:space="0" w:color="auto"/>
            <w:bottom w:val="none" w:sz="0" w:space="0" w:color="auto"/>
            <w:right w:val="none" w:sz="0" w:space="0" w:color="auto"/>
          </w:divBdr>
        </w:div>
        <w:div w:id="1521822136">
          <w:marLeft w:val="0"/>
          <w:marRight w:val="0"/>
          <w:marTop w:val="0"/>
          <w:marBottom w:val="0"/>
          <w:divBdr>
            <w:top w:val="none" w:sz="0" w:space="0" w:color="auto"/>
            <w:left w:val="none" w:sz="0" w:space="0" w:color="auto"/>
            <w:bottom w:val="none" w:sz="0" w:space="0" w:color="auto"/>
            <w:right w:val="none" w:sz="0" w:space="0" w:color="auto"/>
          </w:divBdr>
        </w:div>
        <w:div w:id="1523668860">
          <w:marLeft w:val="0"/>
          <w:marRight w:val="0"/>
          <w:marTop w:val="0"/>
          <w:marBottom w:val="0"/>
          <w:divBdr>
            <w:top w:val="none" w:sz="0" w:space="0" w:color="auto"/>
            <w:left w:val="none" w:sz="0" w:space="0" w:color="auto"/>
            <w:bottom w:val="none" w:sz="0" w:space="0" w:color="auto"/>
            <w:right w:val="none" w:sz="0" w:space="0" w:color="auto"/>
          </w:divBdr>
        </w:div>
        <w:div w:id="1531913945">
          <w:marLeft w:val="0"/>
          <w:marRight w:val="0"/>
          <w:marTop w:val="0"/>
          <w:marBottom w:val="0"/>
          <w:divBdr>
            <w:top w:val="none" w:sz="0" w:space="0" w:color="auto"/>
            <w:left w:val="none" w:sz="0" w:space="0" w:color="auto"/>
            <w:bottom w:val="none" w:sz="0" w:space="0" w:color="auto"/>
            <w:right w:val="none" w:sz="0" w:space="0" w:color="auto"/>
          </w:divBdr>
        </w:div>
        <w:div w:id="1534152775">
          <w:marLeft w:val="0"/>
          <w:marRight w:val="0"/>
          <w:marTop w:val="0"/>
          <w:marBottom w:val="0"/>
          <w:divBdr>
            <w:top w:val="none" w:sz="0" w:space="0" w:color="auto"/>
            <w:left w:val="none" w:sz="0" w:space="0" w:color="auto"/>
            <w:bottom w:val="none" w:sz="0" w:space="0" w:color="auto"/>
            <w:right w:val="none" w:sz="0" w:space="0" w:color="auto"/>
          </w:divBdr>
        </w:div>
        <w:div w:id="1535457255">
          <w:marLeft w:val="0"/>
          <w:marRight w:val="0"/>
          <w:marTop w:val="0"/>
          <w:marBottom w:val="0"/>
          <w:divBdr>
            <w:top w:val="none" w:sz="0" w:space="0" w:color="auto"/>
            <w:left w:val="none" w:sz="0" w:space="0" w:color="auto"/>
            <w:bottom w:val="none" w:sz="0" w:space="0" w:color="auto"/>
            <w:right w:val="none" w:sz="0" w:space="0" w:color="auto"/>
          </w:divBdr>
        </w:div>
        <w:div w:id="1535655266">
          <w:marLeft w:val="0"/>
          <w:marRight w:val="0"/>
          <w:marTop w:val="0"/>
          <w:marBottom w:val="0"/>
          <w:divBdr>
            <w:top w:val="none" w:sz="0" w:space="0" w:color="auto"/>
            <w:left w:val="none" w:sz="0" w:space="0" w:color="auto"/>
            <w:bottom w:val="none" w:sz="0" w:space="0" w:color="auto"/>
            <w:right w:val="none" w:sz="0" w:space="0" w:color="auto"/>
          </w:divBdr>
        </w:div>
        <w:div w:id="1537961255">
          <w:marLeft w:val="0"/>
          <w:marRight w:val="0"/>
          <w:marTop w:val="0"/>
          <w:marBottom w:val="0"/>
          <w:divBdr>
            <w:top w:val="none" w:sz="0" w:space="0" w:color="auto"/>
            <w:left w:val="none" w:sz="0" w:space="0" w:color="auto"/>
            <w:bottom w:val="none" w:sz="0" w:space="0" w:color="auto"/>
            <w:right w:val="none" w:sz="0" w:space="0" w:color="auto"/>
          </w:divBdr>
        </w:div>
        <w:div w:id="1550071022">
          <w:marLeft w:val="0"/>
          <w:marRight w:val="0"/>
          <w:marTop w:val="0"/>
          <w:marBottom w:val="0"/>
          <w:divBdr>
            <w:top w:val="none" w:sz="0" w:space="0" w:color="auto"/>
            <w:left w:val="none" w:sz="0" w:space="0" w:color="auto"/>
            <w:bottom w:val="none" w:sz="0" w:space="0" w:color="auto"/>
            <w:right w:val="none" w:sz="0" w:space="0" w:color="auto"/>
          </w:divBdr>
        </w:div>
        <w:div w:id="1553468470">
          <w:marLeft w:val="0"/>
          <w:marRight w:val="0"/>
          <w:marTop w:val="0"/>
          <w:marBottom w:val="0"/>
          <w:divBdr>
            <w:top w:val="none" w:sz="0" w:space="0" w:color="auto"/>
            <w:left w:val="none" w:sz="0" w:space="0" w:color="auto"/>
            <w:bottom w:val="none" w:sz="0" w:space="0" w:color="auto"/>
            <w:right w:val="none" w:sz="0" w:space="0" w:color="auto"/>
          </w:divBdr>
        </w:div>
        <w:div w:id="1554973277">
          <w:marLeft w:val="0"/>
          <w:marRight w:val="0"/>
          <w:marTop w:val="0"/>
          <w:marBottom w:val="0"/>
          <w:divBdr>
            <w:top w:val="none" w:sz="0" w:space="0" w:color="auto"/>
            <w:left w:val="none" w:sz="0" w:space="0" w:color="auto"/>
            <w:bottom w:val="none" w:sz="0" w:space="0" w:color="auto"/>
            <w:right w:val="none" w:sz="0" w:space="0" w:color="auto"/>
          </w:divBdr>
        </w:div>
        <w:div w:id="1556355954">
          <w:marLeft w:val="0"/>
          <w:marRight w:val="0"/>
          <w:marTop w:val="0"/>
          <w:marBottom w:val="0"/>
          <w:divBdr>
            <w:top w:val="none" w:sz="0" w:space="0" w:color="auto"/>
            <w:left w:val="none" w:sz="0" w:space="0" w:color="auto"/>
            <w:bottom w:val="none" w:sz="0" w:space="0" w:color="auto"/>
            <w:right w:val="none" w:sz="0" w:space="0" w:color="auto"/>
          </w:divBdr>
        </w:div>
        <w:div w:id="1561288074">
          <w:marLeft w:val="0"/>
          <w:marRight w:val="0"/>
          <w:marTop w:val="0"/>
          <w:marBottom w:val="0"/>
          <w:divBdr>
            <w:top w:val="none" w:sz="0" w:space="0" w:color="auto"/>
            <w:left w:val="none" w:sz="0" w:space="0" w:color="auto"/>
            <w:bottom w:val="none" w:sz="0" w:space="0" w:color="auto"/>
            <w:right w:val="none" w:sz="0" w:space="0" w:color="auto"/>
          </w:divBdr>
        </w:div>
        <w:div w:id="1563105180">
          <w:marLeft w:val="0"/>
          <w:marRight w:val="0"/>
          <w:marTop w:val="0"/>
          <w:marBottom w:val="0"/>
          <w:divBdr>
            <w:top w:val="none" w:sz="0" w:space="0" w:color="auto"/>
            <w:left w:val="none" w:sz="0" w:space="0" w:color="auto"/>
            <w:bottom w:val="none" w:sz="0" w:space="0" w:color="auto"/>
            <w:right w:val="none" w:sz="0" w:space="0" w:color="auto"/>
          </w:divBdr>
        </w:div>
        <w:div w:id="1569345682">
          <w:marLeft w:val="0"/>
          <w:marRight w:val="0"/>
          <w:marTop w:val="0"/>
          <w:marBottom w:val="0"/>
          <w:divBdr>
            <w:top w:val="none" w:sz="0" w:space="0" w:color="auto"/>
            <w:left w:val="none" w:sz="0" w:space="0" w:color="auto"/>
            <w:bottom w:val="none" w:sz="0" w:space="0" w:color="auto"/>
            <w:right w:val="none" w:sz="0" w:space="0" w:color="auto"/>
          </w:divBdr>
        </w:div>
        <w:div w:id="1574699034">
          <w:marLeft w:val="0"/>
          <w:marRight w:val="0"/>
          <w:marTop w:val="0"/>
          <w:marBottom w:val="0"/>
          <w:divBdr>
            <w:top w:val="none" w:sz="0" w:space="0" w:color="auto"/>
            <w:left w:val="none" w:sz="0" w:space="0" w:color="auto"/>
            <w:bottom w:val="none" w:sz="0" w:space="0" w:color="auto"/>
            <w:right w:val="none" w:sz="0" w:space="0" w:color="auto"/>
          </w:divBdr>
        </w:div>
        <w:div w:id="1580481938">
          <w:marLeft w:val="0"/>
          <w:marRight w:val="0"/>
          <w:marTop w:val="0"/>
          <w:marBottom w:val="0"/>
          <w:divBdr>
            <w:top w:val="none" w:sz="0" w:space="0" w:color="auto"/>
            <w:left w:val="none" w:sz="0" w:space="0" w:color="auto"/>
            <w:bottom w:val="none" w:sz="0" w:space="0" w:color="auto"/>
            <w:right w:val="none" w:sz="0" w:space="0" w:color="auto"/>
          </w:divBdr>
        </w:div>
        <w:div w:id="1581596515">
          <w:marLeft w:val="0"/>
          <w:marRight w:val="0"/>
          <w:marTop w:val="0"/>
          <w:marBottom w:val="0"/>
          <w:divBdr>
            <w:top w:val="none" w:sz="0" w:space="0" w:color="auto"/>
            <w:left w:val="none" w:sz="0" w:space="0" w:color="auto"/>
            <w:bottom w:val="none" w:sz="0" w:space="0" w:color="auto"/>
            <w:right w:val="none" w:sz="0" w:space="0" w:color="auto"/>
          </w:divBdr>
        </w:div>
        <w:div w:id="1585721375">
          <w:marLeft w:val="0"/>
          <w:marRight w:val="0"/>
          <w:marTop w:val="0"/>
          <w:marBottom w:val="0"/>
          <w:divBdr>
            <w:top w:val="none" w:sz="0" w:space="0" w:color="auto"/>
            <w:left w:val="none" w:sz="0" w:space="0" w:color="auto"/>
            <w:bottom w:val="none" w:sz="0" w:space="0" w:color="auto"/>
            <w:right w:val="none" w:sz="0" w:space="0" w:color="auto"/>
          </w:divBdr>
        </w:div>
        <w:div w:id="1585992526">
          <w:marLeft w:val="0"/>
          <w:marRight w:val="0"/>
          <w:marTop w:val="0"/>
          <w:marBottom w:val="0"/>
          <w:divBdr>
            <w:top w:val="none" w:sz="0" w:space="0" w:color="auto"/>
            <w:left w:val="none" w:sz="0" w:space="0" w:color="auto"/>
            <w:bottom w:val="none" w:sz="0" w:space="0" w:color="auto"/>
            <w:right w:val="none" w:sz="0" w:space="0" w:color="auto"/>
          </w:divBdr>
        </w:div>
        <w:div w:id="1593273011">
          <w:marLeft w:val="0"/>
          <w:marRight w:val="0"/>
          <w:marTop w:val="0"/>
          <w:marBottom w:val="0"/>
          <w:divBdr>
            <w:top w:val="none" w:sz="0" w:space="0" w:color="auto"/>
            <w:left w:val="none" w:sz="0" w:space="0" w:color="auto"/>
            <w:bottom w:val="none" w:sz="0" w:space="0" w:color="auto"/>
            <w:right w:val="none" w:sz="0" w:space="0" w:color="auto"/>
          </w:divBdr>
        </w:div>
        <w:div w:id="1593393754">
          <w:marLeft w:val="0"/>
          <w:marRight w:val="0"/>
          <w:marTop w:val="0"/>
          <w:marBottom w:val="0"/>
          <w:divBdr>
            <w:top w:val="none" w:sz="0" w:space="0" w:color="auto"/>
            <w:left w:val="none" w:sz="0" w:space="0" w:color="auto"/>
            <w:bottom w:val="none" w:sz="0" w:space="0" w:color="auto"/>
            <w:right w:val="none" w:sz="0" w:space="0" w:color="auto"/>
          </w:divBdr>
        </w:div>
        <w:div w:id="1597055584">
          <w:marLeft w:val="0"/>
          <w:marRight w:val="0"/>
          <w:marTop w:val="0"/>
          <w:marBottom w:val="0"/>
          <w:divBdr>
            <w:top w:val="none" w:sz="0" w:space="0" w:color="auto"/>
            <w:left w:val="none" w:sz="0" w:space="0" w:color="auto"/>
            <w:bottom w:val="none" w:sz="0" w:space="0" w:color="auto"/>
            <w:right w:val="none" w:sz="0" w:space="0" w:color="auto"/>
          </w:divBdr>
        </w:div>
        <w:div w:id="1597321598">
          <w:marLeft w:val="0"/>
          <w:marRight w:val="0"/>
          <w:marTop w:val="0"/>
          <w:marBottom w:val="0"/>
          <w:divBdr>
            <w:top w:val="none" w:sz="0" w:space="0" w:color="auto"/>
            <w:left w:val="none" w:sz="0" w:space="0" w:color="auto"/>
            <w:bottom w:val="none" w:sz="0" w:space="0" w:color="auto"/>
            <w:right w:val="none" w:sz="0" w:space="0" w:color="auto"/>
          </w:divBdr>
        </w:div>
        <w:div w:id="1600524177">
          <w:marLeft w:val="0"/>
          <w:marRight w:val="0"/>
          <w:marTop w:val="0"/>
          <w:marBottom w:val="0"/>
          <w:divBdr>
            <w:top w:val="none" w:sz="0" w:space="0" w:color="auto"/>
            <w:left w:val="none" w:sz="0" w:space="0" w:color="auto"/>
            <w:bottom w:val="none" w:sz="0" w:space="0" w:color="auto"/>
            <w:right w:val="none" w:sz="0" w:space="0" w:color="auto"/>
          </w:divBdr>
        </w:div>
        <w:div w:id="1601142602">
          <w:marLeft w:val="0"/>
          <w:marRight w:val="0"/>
          <w:marTop w:val="0"/>
          <w:marBottom w:val="0"/>
          <w:divBdr>
            <w:top w:val="none" w:sz="0" w:space="0" w:color="auto"/>
            <w:left w:val="none" w:sz="0" w:space="0" w:color="auto"/>
            <w:bottom w:val="none" w:sz="0" w:space="0" w:color="auto"/>
            <w:right w:val="none" w:sz="0" w:space="0" w:color="auto"/>
          </w:divBdr>
        </w:div>
        <w:div w:id="1604142810">
          <w:marLeft w:val="0"/>
          <w:marRight w:val="0"/>
          <w:marTop w:val="0"/>
          <w:marBottom w:val="0"/>
          <w:divBdr>
            <w:top w:val="none" w:sz="0" w:space="0" w:color="auto"/>
            <w:left w:val="none" w:sz="0" w:space="0" w:color="auto"/>
            <w:bottom w:val="none" w:sz="0" w:space="0" w:color="auto"/>
            <w:right w:val="none" w:sz="0" w:space="0" w:color="auto"/>
          </w:divBdr>
        </w:div>
        <w:div w:id="1604222234">
          <w:marLeft w:val="0"/>
          <w:marRight w:val="0"/>
          <w:marTop w:val="0"/>
          <w:marBottom w:val="0"/>
          <w:divBdr>
            <w:top w:val="none" w:sz="0" w:space="0" w:color="auto"/>
            <w:left w:val="none" w:sz="0" w:space="0" w:color="auto"/>
            <w:bottom w:val="none" w:sz="0" w:space="0" w:color="auto"/>
            <w:right w:val="none" w:sz="0" w:space="0" w:color="auto"/>
          </w:divBdr>
        </w:div>
        <w:div w:id="1604798463">
          <w:marLeft w:val="0"/>
          <w:marRight w:val="0"/>
          <w:marTop w:val="0"/>
          <w:marBottom w:val="0"/>
          <w:divBdr>
            <w:top w:val="none" w:sz="0" w:space="0" w:color="auto"/>
            <w:left w:val="none" w:sz="0" w:space="0" w:color="auto"/>
            <w:bottom w:val="none" w:sz="0" w:space="0" w:color="auto"/>
            <w:right w:val="none" w:sz="0" w:space="0" w:color="auto"/>
          </w:divBdr>
        </w:div>
        <w:div w:id="1605115427">
          <w:marLeft w:val="0"/>
          <w:marRight w:val="0"/>
          <w:marTop w:val="0"/>
          <w:marBottom w:val="0"/>
          <w:divBdr>
            <w:top w:val="none" w:sz="0" w:space="0" w:color="auto"/>
            <w:left w:val="none" w:sz="0" w:space="0" w:color="auto"/>
            <w:bottom w:val="none" w:sz="0" w:space="0" w:color="auto"/>
            <w:right w:val="none" w:sz="0" w:space="0" w:color="auto"/>
          </w:divBdr>
        </w:div>
        <w:div w:id="1609658551">
          <w:marLeft w:val="0"/>
          <w:marRight w:val="0"/>
          <w:marTop w:val="0"/>
          <w:marBottom w:val="0"/>
          <w:divBdr>
            <w:top w:val="none" w:sz="0" w:space="0" w:color="auto"/>
            <w:left w:val="none" w:sz="0" w:space="0" w:color="auto"/>
            <w:bottom w:val="none" w:sz="0" w:space="0" w:color="auto"/>
            <w:right w:val="none" w:sz="0" w:space="0" w:color="auto"/>
          </w:divBdr>
        </w:div>
        <w:div w:id="1610239198">
          <w:marLeft w:val="0"/>
          <w:marRight w:val="0"/>
          <w:marTop w:val="0"/>
          <w:marBottom w:val="0"/>
          <w:divBdr>
            <w:top w:val="none" w:sz="0" w:space="0" w:color="auto"/>
            <w:left w:val="none" w:sz="0" w:space="0" w:color="auto"/>
            <w:bottom w:val="none" w:sz="0" w:space="0" w:color="auto"/>
            <w:right w:val="none" w:sz="0" w:space="0" w:color="auto"/>
          </w:divBdr>
        </w:div>
        <w:div w:id="1612469140">
          <w:marLeft w:val="0"/>
          <w:marRight w:val="0"/>
          <w:marTop w:val="0"/>
          <w:marBottom w:val="0"/>
          <w:divBdr>
            <w:top w:val="none" w:sz="0" w:space="0" w:color="auto"/>
            <w:left w:val="none" w:sz="0" w:space="0" w:color="auto"/>
            <w:bottom w:val="none" w:sz="0" w:space="0" w:color="auto"/>
            <w:right w:val="none" w:sz="0" w:space="0" w:color="auto"/>
          </w:divBdr>
        </w:div>
        <w:div w:id="1612934445">
          <w:marLeft w:val="0"/>
          <w:marRight w:val="0"/>
          <w:marTop w:val="0"/>
          <w:marBottom w:val="0"/>
          <w:divBdr>
            <w:top w:val="none" w:sz="0" w:space="0" w:color="auto"/>
            <w:left w:val="none" w:sz="0" w:space="0" w:color="auto"/>
            <w:bottom w:val="none" w:sz="0" w:space="0" w:color="auto"/>
            <w:right w:val="none" w:sz="0" w:space="0" w:color="auto"/>
          </w:divBdr>
        </w:div>
        <w:div w:id="1614751156">
          <w:marLeft w:val="0"/>
          <w:marRight w:val="0"/>
          <w:marTop w:val="0"/>
          <w:marBottom w:val="0"/>
          <w:divBdr>
            <w:top w:val="none" w:sz="0" w:space="0" w:color="auto"/>
            <w:left w:val="none" w:sz="0" w:space="0" w:color="auto"/>
            <w:bottom w:val="none" w:sz="0" w:space="0" w:color="auto"/>
            <w:right w:val="none" w:sz="0" w:space="0" w:color="auto"/>
          </w:divBdr>
        </w:div>
        <w:div w:id="1618870703">
          <w:marLeft w:val="0"/>
          <w:marRight w:val="0"/>
          <w:marTop w:val="0"/>
          <w:marBottom w:val="0"/>
          <w:divBdr>
            <w:top w:val="none" w:sz="0" w:space="0" w:color="auto"/>
            <w:left w:val="none" w:sz="0" w:space="0" w:color="auto"/>
            <w:bottom w:val="none" w:sz="0" w:space="0" w:color="auto"/>
            <w:right w:val="none" w:sz="0" w:space="0" w:color="auto"/>
          </w:divBdr>
        </w:div>
        <w:div w:id="1620523629">
          <w:marLeft w:val="0"/>
          <w:marRight w:val="0"/>
          <w:marTop w:val="0"/>
          <w:marBottom w:val="0"/>
          <w:divBdr>
            <w:top w:val="none" w:sz="0" w:space="0" w:color="auto"/>
            <w:left w:val="none" w:sz="0" w:space="0" w:color="auto"/>
            <w:bottom w:val="none" w:sz="0" w:space="0" w:color="auto"/>
            <w:right w:val="none" w:sz="0" w:space="0" w:color="auto"/>
          </w:divBdr>
        </w:div>
        <w:div w:id="1620602966">
          <w:marLeft w:val="0"/>
          <w:marRight w:val="0"/>
          <w:marTop w:val="0"/>
          <w:marBottom w:val="0"/>
          <w:divBdr>
            <w:top w:val="none" w:sz="0" w:space="0" w:color="auto"/>
            <w:left w:val="none" w:sz="0" w:space="0" w:color="auto"/>
            <w:bottom w:val="none" w:sz="0" w:space="0" w:color="auto"/>
            <w:right w:val="none" w:sz="0" w:space="0" w:color="auto"/>
          </w:divBdr>
        </w:div>
        <w:div w:id="1623925985">
          <w:marLeft w:val="0"/>
          <w:marRight w:val="0"/>
          <w:marTop w:val="0"/>
          <w:marBottom w:val="0"/>
          <w:divBdr>
            <w:top w:val="none" w:sz="0" w:space="0" w:color="auto"/>
            <w:left w:val="none" w:sz="0" w:space="0" w:color="auto"/>
            <w:bottom w:val="none" w:sz="0" w:space="0" w:color="auto"/>
            <w:right w:val="none" w:sz="0" w:space="0" w:color="auto"/>
          </w:divBdr>
        </w:div>
        <w:div w:id="1623997251">
          <w:marLeft w:val="0"/>
          <w:marRight w:val="0"/>
          <w:marTop w:val="0"/>
          <w:marBottom w:val="0"/>
          <w:divBdr>
            <w:top w:val="none" w:sz="0" w:space="0" w:color="auto"/>
            <w:left w:val="none" w:sz="0" w:space="0" w:color="auto"/>
            <w:bottom w:val="none" w:sz="0" w:space="0" w:color="auto"/>
            <w:right w:val="none" w:sz="0" w:space="0" w:color="auto"/>
          </w:divBdr>
        </w:div>
        <w:div w:id="1624572981">
          <w:marLeft w:val="0"/>
          <w:marRight w:val="0"/>
          <w:marTop w:val="0"/>
          <w:marBottom w:val="0"/>
          <w:divBdr>
            <w:top w:val="none" w:sz="0" w:space="0" w:color="auto"/>
            <w:left w:val="none" w:sz="0" w:space="0" w:color="auto"/>
            <w:bottom w:val="none" w:sz="0" w:space="0" w:color="auto"/>
            <w:right w:val="none" w:sz="0" w:space="0" w:color="auto"/>
          </w:divBdr>
        </w:div>
        <w:div w:id="1624846944">
          <w:marLeft w:val="0"/>
          <w:marRight w:val="0"/>
          <w:marTop w:val="0"/>
          <w:marBottom w:val="0"/>
          <w:divBdr>
            <w:top w:val="none" w:sz="0" w:space="0" w:color="auto"/>
            <w:left w:val="none" w:sz="0" w:space="0" w:color="auto"/>
            <w:bottom w:val="none" w:sz="0" w:space="0" w:color="auto"/>
            <w:right w:val="none" w:sz="0" w:space="0" w:color="auto"/>
          </w:divBdr>
        </w:div>
        <w:div w:id="1628076924">
          <w:marLeft w:val="0"/>
          <w:marRight w:val="0"/>
          <w:marTop w:val="0"/>
          <w:marBottom w:val="0"/>
          <w:divBdr>
            <w:top w:val="none" w:sz="0" w:space="0" w:color="auto"/>
            <w:left w:val="none" w:sz="0" w:space="0" w:color="auto"/>
            <w:bottom w:val="none" w:sz="0" w:space="0" w:color="auto"/>
            <w:right w:val="none" w:sz="0" w:space="0" w:color="auto"/>
          </w:divBdr>
        </w:div>
        <w:div w:id="1628392705">
          <w:marLeft w:val="0"/>
          <w:marRight w:val="0"/>
          <w:marTop w:val="0"/>
          <w:marBottom w:val="0"/>
          <w:divBdr>
            <w:top w:val="none" w:sz="0" w:space="0" w:color="auto"/>
            <w:left w:val="none" w:sz="0" w:space="0" w:color="auto"/>
            <w:bottom w:val="none" w:sz="0" w:space="0" w:color="auto"/>
            <w:right w:val="none" w:sz="0" w:space="0" w:color="auto"/>
          </w:divBdr>
        </w:div>
        <w:div w:id="1629385942">
          <w:marLeft w:val="0"/>
          <w:marRight w:val="0"/>
          <w:marTop w:val="0"/>
          <w:marBottom w:val="0"/>
          <w:divBdr>
            <w:top w:val="none" w:sz="0" w:space="0" w:color="auto"/>
            <w:left w:val="none" w:sz="0" w:space="0" w:color="auto"/>
            <w:bottom w:val="none" w:sz="0" w:space="0" w:color="auto"/>
            <w:right w:val="none" w:sz="0" w:space="0" w:color="auto"/>
          </w:divBdr>
        </w:div>
        <w:div w:id="1631668010">
          <w:marLeft w:val="0"/>
          <w:marRight w:val="0"/>
          <w:marTop w:val="0"/>
          <w:marBottom w:val="0"/>
          <w:divBdr>
            <w:top w:val="none" w:sz="0" w:space="0" w:color="auto"/>
            <w:left w:val="none" w:sz="0" w:space="0" w:color="auto"/>
            <w:bottom w:val="none" w:sz="0" w:space="0" w:color="auto"/>
            <w:right w:val="none" w:sz="0" w:space="0" w:color="auto"/>
          </w:divBdr>
        </w:div>
        <w:div w:id="1632008314">
          <w:marLeft w:val="0"/>
          <w:marRight w:val="0"/>
          <w:marTop w:val="0"/>
          <w:marBottom w:val="0"/>
          <w:divBdr>
            <w:top w:val="none" w:sz="0" w:space="0" w:color="auto"/>
            <w:left w:val="none" w:sz="0" w:space="0" w:color="auto"/>
            <w:bottom w:val="none" w:sz="0" w:space="0" w:color="auto"/>
            <w:right w:val="none" w:sz="0" w:space="0" w:color="auto"/>
          </w:divBdr>
        </w:div>
        <w:div w:id="1636987199">
          <w:marLeft w:val="0"/>
          <w:marRight w:val="0"/>
          <w:marTop w:val="0"/>
          <w:marBottom w:val="0"/>
          <w:divBdr>
            <w:top w:val="none" w:sz="0" w:space="0" w:color="auto"/>
            <w:left w:val="none" w:sz="0" w:space="0" w:color="auto"/>
            <w:bottom w:val="none" w:sz="0" w:space="0" w:color="auto"/>
            <w:right w:val="none" w:sz="0" w:space="0" w:color="auto"/>
          </w:divBdr>
        </w:div>
        <w:div w:id="1640188619">
          <w:marLeft w:val="0"/>
          <w:marRight w:val="0"/>
          <w:marTop w:val="0"/>
          <w:marBottom w:val="0"/>
          <w:divBdr>
            <w:top w:val="none" w:sz="0" w:space="0" w:color="auto"/>
            <w:left w:val="none" w:sz="0" w:space="0" w:color="auto"/>
            <w:bottom w:val="none" w:sz="0" w:space="0" w:color="auto"/>
            <w:right w:val="none" w:sz="0" w:space="0" w:color="auto"/>
          </w:divBdr>
        </w:div>
        <w:div w:id="1647123388">
          <w:marLeft w:val="0"/>
          <w:marRight w:val="0"/>
          <w:marTop w:val="0"/>
          <w:marBottom w:val="0"/>
          <w:divBdr>
            <w:top w:val="none" w:sz="0" w:space="0" w:color="auto"/>
            <w:left w:val="none" w:sz="0" w:space="0" w:color="auto"/>
            <w:bottom w:val="none" w:sz="0" w:space="0" w:color="auto"/>
            <w:right w:val="none" w:sz="0" w:space="0" w:color="auto"/>
          </w:divBdr>
        </w:div>
        <w:div w:id="1649747815">
          <w:marLeft w:val="0"/>
          <w:marRight w:val="0"/>
          <w:marTop w:val="0"/>
          <w:marBottom w:val="0"/>
          <w:divBdr>
            <w:top w:val="none" w:sz="0" w:space="0" w:color="auto"/>
            <w:left w:val="none" w:sz="0" w:space="0" w:color="auto"/>
            <w:bottom w:val="none" w:sz="0" w:space="0" w:color="auto"/>
            <w:right w:val="none" w:sz="0" w:space="0" w:color="auto"/>
          </w:divBdr>
        </w:div>
        <w:div w:id="1653869848">
          <w:marLeft w:val="0"/>
          <w:marRight w:val="0"/>
          <w:marTop w:val="0"/>
          <w:marBottom w:val="0"/>
          <w:divBdr>
            <w:top w:val="none" w:sz="0" w:space="0" w:color="auto"/>
            <w:left w:val="none" w:sz="0" w:space="0" w:color="auto"/>
            <w:bottom w:val="none" w:sz="0" w:space="0" w:color="auto"/>
            <w:right w:val="none" w:sz="0" w:space="0" w:color="auto"/>
          </w:divBdr>
        </w:div>
        <w:div w:id="1655327856">
          <w:marLeft w:val="0"/>
          <w:marRight w:val="0"/>
          <w:marTop w:val="0"/>
          <w:marBottom w:val="0"/>
          <w:divBdr>
            <w:top w:val="none" w:sz="0" w:space="0" w:color="auto"/>
            <w:left w:val="none" w:sz="0" w:space="0" w:color="auto"/>
            <w:bottom w:val="none" w:sz="0" w:space="0" w:color="auto"/>
            <w:right w:val="none" w:sz="0" w:space="0" w:color="auto"/>
          </w:divBdr>
        </w:div>
        <w:div w:id="1656184727">
          <w:marLeft w:val="0"/>
          <w:marRight w:val="0"/>
          <w:marTop w:val="0"/>
          <w:marBottom w:val="0"/>
          <w:divBdr>
            <w:top w:val="none" w:sz="0" w:space="0" w:color="auto"/>
            <w:left w:val="none" w:sz="0" w:space="0" w:color="auto"/>
            <w:bottom w:val="none" w:sz="0" w:space="0" w:color="auto"/>
            <w:right w:val="none" w:sz="0" w:space="0" w:color="auto"/>
          </w:divBdr>
        </w:div>
        <w:div w:id="1656949955">
          <w:marLeft w:val="0"/>
          <w:marRight w:val="0"/>
          <w:marTop w:val="0"/>
          <w:marBottom w:val="0"/>
          <w:divBdr>
            <w:top w:val="none" w:sz="0" w:space="0" w:color="auto"/>
            <w:left w:val="none" w:sz="0" w:space="0" w:color="auto"/>
            <w:bottom w:val="none" w:sz="0" w:space="0" w:color="auto"/>
            <w:right w:val="none" w:sz="0" w:space="0" w:color="auto"/>
          </w:divBdr>
        </w:div>
        <w:div w:id="1660305325">
          <w:marLeft w:val="0"/>
          <w:marRight w:val="0"/>
          <w:marTop w:val="0"/>
          <w:marBottom w:val="0"/>
          <w:divBdr>
            <w:top w:val="none" w:sz="0" w:space="0" w:color="auto"/>
            <w:left w:val="none" w:sz="0" w:space="0" w:color="auto"/>
            <w:bottom w:val="none" w:sz="0" w:space="0" w:color="auto"/>
            <w:right w:val="none" w:sz="0" w:space="0" w:color="auto"/>
          </w:divBdr>
        </w:div>
        <w:div w:id="1660649140">
          <w:marLeft w:val="0"/>
          <w:marRight w:val="0"/>
          <w:marTop w:val="0"/>
          <w:marBottom w:val="0"/>
          <w:divBdr>
            <w:top w:val="none" w:sz="0" w:space="0" w:color="auto"/>
            <w:left w:val="none" w:sz="0" w:space="0" w:color="auto"/>
            <w:bottom w:val="none" w:sz="0" w:space="0" w:color="auto"/>
            <w:right w:val="none" w:sz="0" w:space="0" w:color="auto"/>
          </w:divBdr>
        </w:div>
        <w:div w:id="1661733601">
          <w:marLeft w:val="0"/>
          <w:marRight w:val="0"/>
          <w:marTop w:val="0"/>
          <w:marBottom w:val="0"/>
          <w:divBdr>
            <w:top w:val="none" w:sz="0" w:space="0" w:color="auto"/>
            <w:left w:val="none" w:sz="0" w:space="0" w:color="auto"/>
            <w:bottom w:val="none" w:sz="0" w:space="0" w:color="auto"/>
            <w:right w:val="none" w:sz="0" w:space="0" w:color="auto"/>
          </w:divBdr>
        </w:div>
        <w:div w:id="1662005699">
          <w:marLeft w:val="0"/>
          <w:marRight w:val="0"/>
          <w:marTop w:val="0"/>
          <w:marBottom w:val="0"/>
          <w:divBdr>
            <w:top w:val="none" w:sz="0" w:space="0" w:color="auto"/>
            <w:left w:val="none" w:sz="0" w:space="0" w:color="auto"/>
            <w:bottom w:val="none" w:sz="0" w:space="0" w:color="auto"/>
            <w:right w:val="none" w:sz="0" w:space="0" w:color="auto"/>
          </w:divBdr>
        </w:div>
        <w:div w:id="1663240465">
          <w:marLeft w:val="0"/>
          <w:marRight w:val="0"/>
          <w:marTop w:val="0"/>
          <w:marBottom w:val="0"/>
          <w:divBdr>
            <w:top w:val="none" w:sz="0" w:space="0" w:color="auto"/>
            <w:left w:val="none" w:sz="0" w:space="0" w:color="auto"/>
            <w:bottom w:val="none" w:sz="0" w:space="0" w:color="auto"/>
            <w:right w:val="none" w:sz="0" w:space="0" w:color="auto"/>
          </w:divBdr>
        </w:div>
        <w:div w:id="1663269880">
          <w:marLeft w:val="0"/>
          <w:marRight w:val="0"/>
          <w:marTop w:val="0"/>
          <w:marBottom w:val="0"/>
          <w:divBdr>
            <w:top w:val="none" w:sz="0" w:space="0" w:color="auto"/>
            <w:left w:val="none" w:sz="0" w:space="0" w:color="auto"/>
            <w:bottom w:val="none" w:sz="0" w:space="0" w:color="auto"/>
            <w:right w:val="none" w:sz="0" w:space="0" w:color="auto"/>
          </w:divBdr>
        </w:div>
        <w:div w:id="1663895169">
          <w:marLeft w:val="0"/>
          <w:marRight w:val="0"/>
          <w:marTop w:val="0"/>
          <w:marBottom w:val="0"/>
          <w:divBdr>
            <w:top w:val="none" w:sz="0" w:space="0" w:color="auto"/>
            <w:left w:val="none" w:sz="0" w:space="0" w:color="auto"/>
            <w:bottom w:val="none" w:sz="0" w:space="0" w:color="auto"/>
            <w:right w:val="none" w:sz="0" w:space="0" w:color="auto"/>
          </w:divBdr>
        </w:div>
        <w:div w:id="1666856113">
          <w:marLeft w:val="0"/>
          <w:marRight w:val="0"/>
          <w:marTop w:val="0"/>
          <w:marBottom w:val="0"/>
          <w:divBdr>
            <w:top w:val="none" w:sz="0" w:space="0" w:color="auto"/>
            <w:left w:val="none" w:sz="0" w:space="0" w:color="auto"/>
            <w:bottom w:val="none" w:sz="0" w:space="0" w:color="auto"/>
            <w:right w:val="none" w:sz="0" w:space="0" w:color="auto"/>
          </w:divBdr>
        </w:div>
        <w:div w:id="1675957496">
          <w:marLeft w:val="0"/>
          <w:marRight w:val="0"/>
          <w:marTop w:val="0"/>
          <w:marBottom w:val="0"/>
          <w:divBdr>
            <w:top w:val="none" w:sz="0" w:space="0" w:color="auto"/>
            <w:left w:val="none" w:sz="0" w:space="0" w:color="auto"/>
            <w:bottom w:val="none" w:sz="0" w:space="0" w:color="auto"/>
            <w:right w:val="none" w:sz="0" w:space="0" w:color="auto"/>
          </w:divBdr>
        </w:div>
        <w:div w:id="1678114951">
          <w:marLeft w:val="0"/>
          <w:marRight w:val="0"/>
          <w:marTop w:val="0"/>
          <w:marBottom w:val="0"/>
          <w:divBdr>
            <w:top w:val="none" w:sz="0" w:space="0" w:color="auto"/>
            <w:left w:val="none" w:sz="0" w:space="0" w:color="auto"/>
            <w:bottom w:val="none" w:sz="0" w:space="0" w:color="auto"/>
            <w:right w:val="none" w:sz="0" w:space="0" w:color="auto"/>
          </w:divBdr>
        </w:div>
        <w:div w:id="1678842278">
          <w:marLeft w:val="0"/>
          <w:marRight w:val="0"/>
          <w:marTop w:val="0"/>
          <w:marBottom w:val="0"/>
          <w:divBdr>
            <w:top w:val="none" w:sz="0" w:space="0" w:color="auto"/>
            <w:left w:val="none" w:sz="0" w:space="0" w:color="auto"/>
            <w:bottom w:val="none" w:sz="0" w:space="0" w:color="auto"/>
            <w:right w:val="none" w:sz="0" w:space="0" w:color="auto"/>
          </w:divBdr>
        </w:div>
        <w:div w:id="1680042180">
          <w:marLeft w:val="0"/>
          <w:marRight w:val="0"/>
          <w:marTop w:val="0"/>
          <w:marBottom w:val="0"/>
          <w:divBdr>
            <w:top w:val="none" w:sz="0" w:space="0" w:color="auto"/>
            <w:left w:val="none" w:sz="0" w:space="0" w:color="auto"/>
            <w:bottom w:val="none" w:sz="0" w:space="0" w:color="auto"/>
            <w:right w:val="none" w:sz="0" w:space="0" w:color="auto"/>
          </w:divBdr>
        </w:div>
        <w:div w:id="1685551463">
          <w:marLeft w:val="0"/>
          <w:marRight w:val="0"/>
          <w:marTop w:val="0"/>
          <w:marBottom w:val="0"/>
          <w:divBdr>
            <w:top w:val="none" w:sz="0" w:space="0" w:color="auto"/>
            <w:left w:val="none" w:sz="0" w:space="0" w:color="auto"/>
            <w:bottom w:val="none" w:sz="0" w:space="0" w:color="auto"/>
            <w:right w:val="none" w:sz="0" w:space="0" w:color="auto"/>
          </w:divBdr>
        </w:div>
        <w:div w:id="1685934039">
          <w:marLeft w:val="0"/>
          <w:marRight w:val="0"/>
          <w:marTop w:val="0"/>
          <w:marBottom w:val="0"/>
          <w:divBdr>
            <w:top w:val="none" w:sz="0" w:space="0" w:color="auto"/>
            <w:left w:val="none" w:sz="0" w:space="0" w:color="auto"/>
            <w:bottom w:val="none" w:sz="0" w:space="0" w:color="auto"/>
            <w:right w:val="none" w:sz="0" w:space="0" w:color="auto"/>
          </w:divBdr>
        </w:div>
        <w:div w:id="1687319277">
          <w:marLeft w:val="0"/>
          <w:marRight w:val="0"/>
          <w:marTop w:val="0"/>
          <w:marBottom w:val="0"/>
          <w:divBdr>
            <w:top w:val="none" w:sz="0" w:space="0" w:color="auto"/>
            <w:left w:val="none" w:sz="0" w:space="0" w:color="auto"/>
            <w:bottom w:val="none" w:sz="0" w:space="0" w:color="auto"/>
            <w:right w:val="none" w:sz="0" w:space="0" w:color="auto"/>
          </w:divBdr>
        </w:div>
        <w:div w:id="1697854597">
          <w:marLeft w:val="0"/>
          <w:marRight w:val="0"/>
          <w:marTop w:val="0"/>
          <w:marBottom w:val="0"/>
          <w:divBdr>
            <w:top w:val="none" w:sz="0" w:space="0" w:color="auto"/>
            <w:left w:val="none" w:sz="0" w:space="0" w:color="auto"/>
            <w:bottom w:val="none" w:sz="0" w:space="0" w:color="auto"/>
            <w:right w:val="none" w:sz="0" w:space="0" w:color="auto"/>
          </w:divBdr>
        </w:div>
        <w:div w:id="1700813832">
          <w:marLeft w:val="0"/>
          <w:marRight w:val="0"/>
          <w:marTop w:val="0"/>
          <w:marBottom w:val="0"/>
          <w:divBdr>
            <w:top w:val="none" w:sz="0" w:space="0" w:color="auto"/>
            <w:left w:val="none" w:sz="0" w:space="0" w:color="auto"/>
            <w:bottom w:val="none" w:sz="0" w:space="0" w:color="auto"/>
            <w:right w:val="none" w:sz="0" w:space="0" w:color="auto"/>
          </w:divBdr>
        </w:div>
        <w:div w:id="1703438230">
          <w:marLeft w:val="0"/>
          <w:marRight w:val="0"/>
          <w:marTop w:val="0"/>
          <w:marBottom w:val="0"/>
          <w:divBdr>
            <w:top w:val="none" w:sz="0" w:space="0" w:color="auto"/>
            <w:left w:val="none" w:sz="0" w:space="0" w:color="auto"/>
            <w:bottom w:val="none" w:sz="0" w:space="0" w:color="auto"/>
            <w:right w:val="none" w:sz="0" w:space="0" w:color="auto"/>
          </w:divBdr>
        </w:div>
        <w:div w:id="1706059545">
          <w:marLeft w:val="0"/>
          <w:marRight w:val="0"/>
          <w:marTop w:val="0"/>
          <w:marBottom w:val="0"/>
          <w:divBdr>
            <w:top w:val="none" w:sz="0" w:space="0" w:color="auto"/>
            <w:left w:val="none" w:sz="0" w:space="0" w:color="auto"/>
            <w:bottom w:val="none" w:sz="0" w:space="0" w:color="auto"/>
            <w:right w:val="none" w:sz="0" w:space="0" w:color="auto"/>
          </w:divBdr>
        </w:div>
        <w:div w:id="1706633506">
          <w:marLeft w:val="0"/>
          <w:marRight w:val="0"/>
          <w:marTop w:val="0"/>
          <w:marBottom w:val="0"/>
          <w:divBdr>
            <w:top w:val="none" w:sz="0" w:space="0" w:color="auto"/>
            <w:left w:val="none" w:sz="0" w:space="0" w:color="auto"/>
            <w:bottom w:val="none" w:sz="0" w:space="0" w:color="auto"/>
            <w:right w:val="none" w:sz="0" w:space="0" w:color="auto"/>
          </w:divBdr>
        </w:div>
        <w:div w:id="1709646617">
          <w:marLeft w:val="0"/>
          <w:marRight w:val="0"/>
          <w:marTop w:val="0"/>
          <w:marBottom w:val="0"/>
          <w:divBdr>
            <w:top w:val="none" w:sz="0" w:space="0" w:color="auto"/>
            <w:left w:val="none" w:sz="0" w:space="0" w:color="auto"/>
            <w:bottom w:val="none" w:sz="0" w:space="0" w:color="auto"/>
            <w:right w:val="none" w:sz="0" w:space="0" w:color="auto"/>
          </w:divBdr>
        </w:div>
        <w:div w:id="1726177938">
          <w:marLeft w:val="0"/>
          <w:marRight w:val="0"/>
          <w:marTop w:val="0"/>
          <w:marBottom w:val="0"/>
          <w:divBdr>
            <w:top w:val="none" w:sz="0" w:space="0" w:color="auto"/>
            <w:left w:val="none" w:sz="0" w:space="0" w:color="auto"/>
            <w:bottom w:val="none" w:sz="0" w:space="0" w:color="auto"/>
            <w:right w:val="none" w:sz="0" w:space="0" w:color="auto"/>
          </w:divBdr>
        </w:div>
        <w:div w:id="1730301659">
          <w:marLeft w:val="0"/>
          <w:marRight w:val="0"/>
          <w:marTop w:val="0"/>
          <w:marBottom w:val="0"/>
          <w:divBdr>
            <w:top w:val="none" w:sz="0" w:space="0" w:color="auto"/>
            <w:left w:val="none" w:sz="0" w:space="0" w:color="auto"/>
            <w:bottom w:val="none" w:sz="0" w:space="0" w:color="auto"/>
            <w:right w:val="none" w:sz="0" w:space="0" w:color="auto"/>
          </w:divBdr>
        </w:div>
        <w:div w:id="1731608882">
          <w:marLeft w:val="0"/>
          <w:marRight w:val="0"/>
          <w:marTop w:val="0"/>
          <w:marBottom w:val="0"/>
          <w:divBdr>
            <w:top w:val="none" w:sz="0" w:space="0" w:color="auto"/>
            <w:left w:val="none" w:sz="0" w:space="0" w:color="auto"/>
            <w:bottom w:val="none" w:sz="0" w:space="0" w:color="auto"/>
            <w:right w:val="none" w:sz="0" w:space="0" w:color="auto"/>
          </w:divBdr>
        </w:div>
        <w:div w:id="1735424380">
          <w:marLeft w:val="0"/>
          <w:marRight w:val="0"/>
          <w:marTop w:val="0"/>
          <w:marBottom w:val="0"/>
          <w:divBdr>
            <w:top w:val="none" w:sz="0" w:space="0" w:color="auto"/>
            <w:left w:val="none" w:sz="0" w:space="0" w:color="auto"/>
            <w:bottom w:val="none" w:sz="0" w:space="0" w:color="auto"/>
            <w:right w:val="none" w:sz="0" w:space="0" w:color="auto"/>
          </w:divBdr>
        </w:div>
        <w:div w:id="1740861521">
          <w:marLeft w:val="0"/>
          <w:marRight w:val="0"/>
          <w:marTop w:val="0"/>
          <w:marBottom w:val="0"/>
          <w:divBdr>
            <w:top w:val="none" w:sz="0" w:space="0" w:color="auto"/>
            <w:left w:val="none" w:sz="0" w:space="0" w:color="auto"/>
            <w:bottom w:val="none" w:sz="0" w:space="0" w:color="auto"/>
            <w:right w:val="none" w:sz="0" w:space="0" w:color="auto"/>
          </w:divBdr>
        </w:div>
        <w:div w:id="1742752952">
          <w:marLeft w:val="0"/>
          <w:marRight w:val="0"/>
          <w:marTop w:val="0"/>
          <w:marBottom w:val="0"/>
          <w:divBdr>
            <w:top w:val="none" w:sz="0" w:space="0" w:color="auto"/>
            <w:left w:val="none" w:sz="0" w:space="0" w:color="auto"/>
            <w:bottom w:val="none" w:sz="0" w:space="0" w:color="auto"/>
            <w:right w:val="none" w:sz="0" w:space="0" w:color="auto"/>
          </w:divBdr>
        </w:div>
        <w:div w:id="1744254298">
          <w:marLeft w:val="0"/>
          <w:marRight w:val="0"/>
          <w:marTop w:val="0"/>
          <w:marBottom w:val="0"/>
          <w:divBdr>
            <w:top w:val="none" w:sz="0" w:space="0" w:color="auto"/>
            <w:left w:val="none" w:sz="0" w:space="0" w:color="auto"/>
            <w:bottom w:val="none" w:sz="0" w:space="0" w:color="auto"/>
            <w:right w:val="none" w:sz="0" w:space="0" w:color="auto"/>
          </w:divBdr>
        </w:div>
        <w:div w:id="1745638241">
          <w:marLeft w:val="0"/>
          <w:marRight w:val="0"/>
          <w:marTop w:val="0"/>
          <w:marBottom w:val="0"/>
          <w:divBdr>
            <w:top w:val="none" w:sz="0" w:space="0" w:color="auto"/>
            <w:left w:val="none" w:sz="0" w:space="0" w:color="auto"/>
            <w:bottom w:val="none" w:sz="0" w:space="0" w:color="auto"/>
            <w:right w:val="none" w:sz="0" w:space="0" w:color="auto"/>
          </w:divBdr>
        </w:div>
        <w:div w:id="1748186091">
          <w:marLeft w:val="0"/>
          <w:marRight w:val="0"/>
          <w:marTop w:val="0"/>
          <w:marBottom w:val="0"/>
          <w:divBdr>
            <w:top w:val="none" w:sz="0" w:space="0" w:color="auto"/>
            <w:left w:val="none" w:sz="0" w:space="0" w:color="auto"/>
            <w:bottom w:val="none" w:sz="0" w:space="0" w:color="auto"/>
            <w:right w:val="none" w:sz="0" w:space="0" w:color="auto"/>
          </w:divBdr>
        </w:div>
        <w:div w:id="1753504967">
          <w:marLeft w:val="0"/>
          <w:marRight w:val="0"/>
          <w:marTop w:val="0"/>
          <w:marBottom w:val="0"/>
          <w:divBdr>
            <w:top w:val="none" w:sz="0" w:space="0" w:color="auto"/>
            <w:left w:val="none" w:sz="0" w:space="0" w:color="auto"/>
            <w:bottom w:val="none" w:sz="0" w:space="0" w:color="auto"/>
            <w:right w:val="none" w:sz="0" w:space="0" w:color="auto"/>
          </w:divBdr>
        </w:div>
        <w:div w:id="1755738883">
          <w:marLeft w:val="0"/>
          <w:marRight w:val="0"/>
          <w:marTop w:val="0"/>
          <w:marBottom w:val="0"/>
          <w:divBdr>
            <w:top w:val="none" w:sz="0" w:space="0" w:color="auto"/>
            <w:left w:val="none" w:sz="0" w:space="0" w:color="auto"/>
            <w:bottom w:val="none" w:sz="0" w:space="0" w:color="auto"/>
            <w:right w:val="none" w:sz="0" w:space="0" w:color="auto"/>
          </w:divBdr>
        </w:div>
        <w:div w:id="1761873016">
          <w:marLeft w:val="0"/>
          <w:marRight w:val="0"/>
          <w:marTop w:val="0"/>
          <w:marBottom w:val="0"/>
          <w:divBdr>
            <w:top w:val="none" w:sz="0" w:space="0" w:color="auto"/>
            <w:left w:val="none" w:sz="0" w:space="0" w:color="auto"/>
            <w:bottom w:val="none" w:sz="0" w:space="0" w:color="auto"/>
            <w:right w:val="none" w:sz="0" w:space="0" w:color="auto"/>
          </w:divBdr>
        </w:div>
        <w:div w:id="1768037973">
          <w:marLeft w:val="0"/>
          <w:marRight w:val="0"/>
          <w:marTop w:val="0"/>
          <w:marBottom w:val="0"/>
          <w:divBdr>
            <w:top w:val="none" w:sz="0" w:space="0" w:color="auto"/>
            <w:left w:val="none" w:sz="0" w:space="0" w:color="auto"/>
            <w:bottom w:val="none" w:sz="0" w:space="0" w:color="auto"/>
            <w:right w:val="none" w:sz="0" w:space="0" w:color="auto"/>
          </w:divBdr>
        </w:div>
        <w:div w:id="1779060984">
          <w:marLeft w:val="0"/>
          <w:marRight w:val="0"/>
          <w:marTop w:val="0"/>
          <w:marBottom w:val="0"/>
          <w:divBdr>
            <w:top w:val="none" w:sz="0" w:space="0" w:color="auto"/>
            <w:left w:val="none" w:sz="0" w:space="0" w:color="auto"/>
            <w:bottom w:val="none" w:sz="0" w:space="0" w:color="auto"/>
            <w:right w:val="none" w:sz="0" w:space="0" w:color="auto"/>
          </w:divBdr>
        </w:div>
        <w:div w:id="1783573727">
          <w:marLeft w:val="0"/>
          <w:marRight w:val="0"/>
          <w:marTop w:val="0"/>
          <w:marBottom w:val="0"/>
          <w:divBdr>
            <w:top w:val="none" w:sz="0" w:space="0" w:color="auto"/>
            <w:left w:val="none" w:sz="0" w:space="0" w:color="auto"/>
            <w:bottom w:val="none" w:sz="0" w:space="0" w:color="auto"/>
            <w:right w:val="none" w:sz="0" w:space="0" w:color="auto"/>
          </w:divBdr>
        </w:div>
        <w:div w:id="1786122789">
          <w:marLeft w:val="0"/>
          <w:marRight w:val="0"/>
          <w:marTop w:val="0"/>
          <w:marBottom w:val="0"/>
          <w:divBdr>
            <w:top w:val="none" w:sz="0" w:space="0" w:color="auto"/>
            <w:left w:val="none" w:sz="0" w:space="0" w:color="auto"/>
            <w:bottom w:val="none" w:sz="0" w:space="0" w:color="auto"/>
            <w:right w:val="none" w:sz="0" w:space="0" w:color="auto"/>
          </w:divBdr>
        </w:div>
        <w:div w:id="1786149783">
          <w:marLeft w:val="0"/>
          <w:marRight w:val="0"/>
          <w:marTop w:val="0"/>
          <w:marBottom w:val="0"/>
          <w:divBdr>
            <w:top w:val="none" w:sz="0" w:space="0" w:color="auto"/>
            <w:left w:val="none" w:sz="0" w:space="0" w:color="auto"/>
            <w:bottom w:val="none" w:sz="0" w:space="0" w:color="auto"/>
            <w:right w:val="none" w:sz="0" w:space="0" w:color="auto"/>
          </w:divBdr>
        </w:div>
        <w:div w:id="1787234120">
          <w:marLeft w:val="0"/>
          <w:marRight w:val="0"/>
          <w:marTop w:val="0"/>
          <w:marBottom w:val="0"/>
          <w:divBdr>
            <w:top w:val="none" w:sz="0" w:space="0" w:color="auto"/>
            <w:left w:val="none" w:sz="0" w:space="0" w:color="auto"/>
            <w:bottom w:val="none" w:sz="0" w:space="0" w:color="auto"/>
            <w:right w:val="none" w:sz="0" w:space="0" w:color="auto"/>
          </w:divBdr>
        </w:div>
        <w:div w:id="1791510426">
          <w:marLeft w:val="0"/>
          <w:marRight w:val="0"/>
          <w:marTop w:val="0"/>
          <w:marBottom w:val="0"/>
          <w:divBdr>
            <w:top w:val="none" w:sz="0" w:space="0" w:color="auto"/>
            <w:left w:val="none" w:sz="0" w:space="0" w:color="auto"/>
            <w:bottom w:val="none" w:sz="0" w:space="0" w:color="auto"/>
            <w:right w:val="none" w:sz="0" w:space="0" w:color="auto"/>
          </w:divBdr>
        </w:div>
        <w:div w:id="1793210065">
          <w:marLeft w:val="0"/>
          <w:marRight w:val="0"/>
          <w:marTop w:val="0"/>
          <w:marBottom w:val="0"/>
          <w:divBdr>
            <w:top w:val="none" w:sz="0" w:space="0" w:color="auto"/>
            <w:left w:val="none" w:sz="0" w:space="0" w:color="auto"/>
            <w:bottom w:val="none" w:sz="0" w:space="0" w:color="auto"/>
            <w:right w:val="none" w:sz="0" w:space="0" w:color="auto"/>
          </w:divBdr>
        </w:div>
        <w:div w:id="1793399115">
          <w:marLeft w:val="0"/>
          <w:marRight w:val="0"/>
          <w:marTop w:val="0"/>
          <w:marBottom w:val="0"/>
          <w:divBdr>
            <w:top w:val="none" w:sz="0" w:space="0" w:color="auto"/>
            <w:left w:val="none" w:sz="0" w:space="0" w:color="auto"/>
            <w:bottom w:val="none" w:sz="0" w:space="0" w:color="auto"/>
            <w:right w:val="none" w:sz="0" w:space="0" w:color="auto"/>
          </w:divBdr>
        </w:div>
        <w:div w:id="1794783949">
          <w:marLeft w:val="0"/>
          <w:marRight w:val="0"/>
          <w:marTop w:val="0"/>
          <w:marBottom w:val="0"/>
          <w:divBdr>
            <w:top w:val="none" w:sz="0" w:space="0" w:color="auto"/>
            <w:left w:val="none" w:sz="0" w:space="0" w:color="auto"/>
            <w:bottom w:val="none" w:sz="0" w:space="0" w:color="auto"/>
            <w:right w:val="none" w:sz="0" w:space="0" w:color="auto"/>
          </w:divBdr>
        </w:div>
        <w:div w:id="1798261645">
          <w:marLeft w:val="0"/>
          <w:marRight w:val="0"/>
          <w:marTop w:val="0"/>
          <w:marBottom w:val="0"/>
          <w:divBdr>
            <w:top w:val="none" w:sz="0" w:space="0" w:color="auto"/>
            <w:left w:val="none" w:sz="0" w:space="0" w:color="auto"/>
            <w:bottom w:val="none" w:sz="0" w:space="0" w:color="auto"/>
            <w:right w:val="none" w:sz="0" w:space="0" w:color="auto"/>
          </w:divBdr>
        </w:div>
        <w:div w:id="1807430305">
          <w:marLeft w:val="0"/>
          <w:marRight w:val="0"/>
          <w:marTop w:val="0"/>
          <w:marBottom w:val="0"/>
          <w:divBdr>
            <w:top w:val="none" w:sz="0" w:space="0" w:color="auto"/>
            <w:left w:val="none" w:sz="0" w:space="0" w:color="auto"/>
            <w:bottom w:val="none" w:sz="0" w:space="0" w:color="auto"/>
            <w:right w:val="none" w:sz="0" w:space="0" w:color="auto"/>
          </w:divBdr>
        </w:div>
        <w:div w:id="1809085331">
          <w:marLeft w:val="0"/>
          <w:marRight w:val="0"/>
          <w:marTop w:val="0"/>
          <w:marBottom w:val="0"/>
          <w:divBdr>
            <w:top w:val="none" w:sz="0" w:space="0" w:color="auto"/>
            <w:left w:val="none" w:sz="0" w:space="0" w:color="auto"/>
            <w:bottom w:val="none" w:sz="0" w:space="0" w:color="auto"/>
            <w:right w:val="none" w:sz="0" w:space="0" w:color="auto"/>
          </w:divBdr>
        </w:div>
        <w:div w:id="1813985120">
          <w:marLeft w:val="0"/>
          <w:marRight w:val="0"/>
          <w:marTop w:val="0"/>
          <w:marBottom w:val="0"/>
          <w:divBdr>
            <w:top w:val="none" w:sz="0" w:space="0" w:color="auto"/>
            <w:left w:val="none" w:sz="0" w:space="0" w:color="auto"/>
            <w:bottom w:val="none" w:sz="0" w:space="0" w:color="auto"/>
            <w:right w:val="none" w:sz="0" w:space="0" w:color="auto"/>
          </w:divBdr>
        </w:div>
        <w:div w:id="1816675558">
          <w:marLeft w:val="0"/>
          <w:marRight w:val="0"/>
          <w:marTop w:val="0"/>
          <w:marBottom w:val="0"/>
          <w:divBdr>
            <w:top w:val="none" w:sz="0" w:space="0" w:color="auto"/>
            <w:left w:val="none" w:sz="0" w:space="0" w:color="auto"/>
            <w:bottom w:val="none" w:sz="0" w:space="0" w:color="auto"/>
            <w:right w:val="none" w:sz="0" w:space="0" w:color="auto"/>
          </w:divBdr>
        </w:div>
        <w:div w:id="1822501092">
          <w:marLeft w:val="0"/>
          <w:marRight w:val="0"/>
          <w:marTop w:val="0"/>
          <w:marBottom w:val="0"/>
          <w:divBdr>
            <w:top w:val="none" w:sz="0" w:space="0" w:color="auto"/>
            <w:left w:val="none" w:sz="0" w:space="0" w:color="auto"/>
            <w:bottom w:val="none" w:sz="0" w:space="0" w:color="auto"/>
            <w:right w:val="none" w:sz="0" w:space="0" w:color="auto"/>
          </w:divBdr>
        </w:div>
        <w:div w:id="1824159912">
          <w:marLeft w:val="0"/>
          <w:marRight w:val="0"/>
          <w:marTop w:val="0"/>
          <w:marBottom w:val="0"/>
          <w:divBdr>
            <w:top w:val="none" w:sz="0" w:space="0" w:color="auto"/>
            <w:left w:val="none" w:sz="0" w:space="0" w:color="auto"/>
            <w:bottom w:val="none" w:sz="0" w:space="0" w:color="auto"/>
            <w:right w:val="none" w:sz="0" w:space="0" w:color="auto"/>
          </w:divBdr>
        </w:div>
        <w:div w:id="1824347841">
          <w:marLeft w:val="0"/>
          <w:marRight w:val="0"/>
          <w:marTop w:val="0"/>
          <w:marBottom w:val="0"/>
          <w:divBdr>
            <w:top w:val="none" w:sz="0" w:space="0" w:color="auto"/>
            <w:left w:val="none" w:sz="0" w:space="0" w:color="auto"/>
            <w:bottom w:val="none" w:sz="0" w:space="0" w:color="auto"/>
            <w:right w:val="none" w:sz="0" w:space="0" w:color="auto"/>
          </w:divBdr>
        </w:div>
        <w:div w:id="1825396001">
          <w:marLeft w:val="0"/>
          <w:marRight w:val="0"/>
          <w:marTop w:val="0"/>
          <w:marBottom w:val="0"/>
          <w:divBdr>
            <w:top w:val="none" w:sz="0" w:space="0" w:color="auto"/>
            <w:left w:val="none" w:sz="0" w:space="0" w:color="auto"/>
            <w:bottom w:val="none" w:sz="0" w:space="0" w:color="auto"/>
            <w:right w:val="none" w:sz="0" w:space="0" w:color="auto"/>
          </w:divBdr>
        </w:div>
        <w:div w:id="1826898886">
          <w:marLeft w:val="0"/>
          <w:marRight w:val="0"/>
          <w:marTop w:val="0"/>
          <w:marBottom w:val="0"/>
          <w:divBdr>
            <w:top w:val="none" w:sz="0" w:space="0" w:color="auto"/>
            <w:left w:val="none" w:sz="0" w:space="0" w:color="auto"/>
            <w:bottom w:val="none" w:sz="0" w:space="0" w:color="auto"/>
            <w:right w:val="none" w:sz="0" w:space="0" w:color="auto"/>
          </w:divBdr>
        </w:div>
        <w:div w:id="1827093129">
          <w:marLeft w:val="0"/>
          <w:marRight w:val="0"/>
          <w:marTop w:val="0"/>
          <w:marBottom w:val="0"/>
          <w:divBdr>
            <w:top w:val="none" w:sz="0" w:space="0" w:color="auto"/>
            <w:left w:val="none" w:sz="0" w:space="0" w:color="auto"/>
            <w:bottom w:val="none" w:sz="0" w:space="0" w:color="auto"/>
            <w:right w:val="none" w:sz="0" w:space="0" w:color="auto"/>
          </w:divBdr>
        </w:div>
        <w:div w:id="1828662899">
          <w:marLeft w:val="0"/>
          <w:marRight w:val="0"/>
          <w:marTop w:val="0"/>
          <w:marBottom w:val="0"/>
          <w:divBdr>
            <w:top w:val="none" w:sz="0" w:space="0" w:color="auto"/>
            <w:left w:val="none" w:sz="0" w:space="0" w:color="auto"/>
            <w:bottom w:val="none" w:sz="0" w:space="0" w:color="auto"/>
            <w:right w:val="none" w:sz="0" w:space="0" w:color="auto"/>
          </w:divBdr>
        </w:div>
        <w:div w:id="1830707970">
          <w:marLeft w:val="0"/>
          <w:marRight w:val="0"/>
          <w:marTop w:val="0"/>
          <w:marBottom w:val="0"/>
          <w:divBdr>
            <w:top w:val="none" w:sz="0" w:space="0" w:color="auto"/>
            <w:left w:val="none" w:sz="0" w:space="0" w:color="auto"/>
            <w:bottom w:val="none" w:sz="0" w:space="0" w:color="auto"/>
            <w:right w:val="none" w:sz="0" w:space="0" w:color="auto"/>
          </w:divBdr>
        </w:div>
        <w:div w:id="1831631024">
          <w:marLeft w:val="0"/>
          <w:marRight w:val="0"/>
          <w:marTop w:val="0"/>
          <w:marBottom w:val="0"/>
          <w:divBdr>
            <w:top w:val="none" w:sz="0" w:space="0" w:color="auto"/>
            <w:left w:val="none" w:sz="0" w:space="0" w:color="auto"/>
            <w:bottom w:val="none" w:sz="0" w:space="0" w:color="auto"/>
            <w:right w:val="none" w:sz="0" w:space="0" w:color="auto"/>
          </w:divBdr>
        </w:div>
        <w:div w:id="1834569289">
          <w:marLeft w:val="0"/>
          <w:marRight w:val="0"/>
          <w:marTop w:val="0"/>
          <w:marBottom w:val="0"/>
          <w:divBdr>
            <w:top w:val="none" w:sz="0" w:space="0" w:color="auto"/>
            <w:left w:val="none" w:sz="0" w:space="0" w:color="auto"/>
            <w:bottom w:val="none" w:sz="0" w:space="0" w:color="auto"/>
            <w:right w:val="none" w:sz="0" w:space="0" w:color="auto"/>
          </w:divBdr>
        </w:div>
        <w:div w:id="1841575767">
          <w:marLeft w:val="0"/>
          <w:marRight w:val="0"/>
          <w:marTop w:val="0"/>
          <w:marBottom w:val="0"/>
          <w:divBdr>
            <w:top w:val="none" w:sz="0" w:space="0" w:color="auto"/>
            <w:left w:val="none" w:sz="0" w:space="0" w:color="auto"/>
            <w:bottom w:val="none" w:sz="0" w:space="0" w:color="auto"/>
            <w:right w:val="none" w:sz="0" w:space="0" w:color="auto"/>
          </w:divBdr>
        </w:div>
        <w:div w:id="1847598123">
          <w:marLeft w:val="0"/>
          <w:marRight w:val="0"/>
          <w:marTop w:val="0"/>
          <w:marBottom w:val="0"/>
          <w:divBdr>
            <w:top w:val="none" w:sz="0" w:space="0" w:color="auto"/>
            <w:left w:val="none" w:sz="0" w:space="0" w:color="auto"/>
            <w:bottom w:val="none" w:sz="0" w:space="0" w:color="auto"/>
            <w:right w:val="none" w:sz="0" w:space="0" w:color="auto"/>
          </w:divBdr>
        </w:div>
        <w:div w:id="1849903181">
          <w:marLeft w:val="0"/>
          <w:marRight w:val="0"/>
          <w:marTop w:val="0"/>
          <w:marBottom w:val="0"/>
          <w:divBdr>
            <w:top w:val="none" w:sz="0" w:space="0" w:color="auto"/>
            <w:left w:val="none" w:sz="0" w:space="0" w:color="auto"/>
            <w:bottom w:val="none" w:sz="0" w:space="0" w:color="auto"/>
            <w:right w:val="none" w:sz="0" w:space="0" w:color="auto"/>
          </w:divBdr>
        </w:div>
        <w:div w:id="1850099125">
          <w:marLeft w:val="0"/>
          <w:marRight w:val="0"/>
          <w:marTop w:val="0"/>
          <w:marBottom w:val="0"/>
          <w:divBdr>
            <w:top w:val="none" w:sz="0" w:space="0" w:color="auto"/>
            <w:left w:val="none" w:sz="0" w:space="0" w:color="auto"/>
            <w:bottom w:val="none" w:sz="0" w:space="0" w:color="auto"/>
            <w:right w:val="none" w:sz="0" w:space="0" w:color="auto"/>
          </w:divBdr>
        </w:div>
        <w:div w:id="1850752744">
          <w:marLeft w:val="0"/>
          <w:marRight w:val="0"/>
          <w:marTop w:val="0"/>
          <w:marBottom w:val="0"/>
          <w:divBdr>
            <w:top w:val="none" w:sz="0" w:space="0" w:color="auto"/>
            <w:left w:val="none" w:sz="0" w:space="0" w:color="auto"/>
            <w:bottom w:val="none" w:sz="0" w:space="0" w:color="auto"/>
            <w:right w:val="none" w:sz="0" w:space="0" w:color="auto"/>
          </w:divBdr>
        </w:div>
        <w:div w:id="1859080676">
          <w:marLeft w:val="0"/>
          <w:marRight w:val="0"/>
          <w:marTop w:val="0"/>
          <w:marBottom w:val="0"/>
          <w:divBdr>
            <w:top w:val="none" w:sz="0" w:space="0" w:color="auto"/>
            <w:left w:val="none" w:sz="0" w:space="0" w:color="auto"/>
            <w:bottom w:val="none" w:sz="0" w:space="0" w:color="auto"/>
            <w:right w:val="none" w:sz="0" w:space="0" w:color="auto"/>
          </w:divBdr>
        </w:div>
        <w:div w:id="1864368143">
          <w:marLeft w:val="0"/>
          <w:marRight w:val="0"/>
          <w:marTop w:val="0"/>
          <w:marBottom w:val="0"/>
          <w:divBdr>
            <w:top w:val="none" w:sz="0" w:space="0" w:color="auto"/>
            <w:left w:val="none" w:sz="0" w:space="0" w:color="auto"/>
            <w:bottom w:val="none" w:sz="0" w:space="0" w:color="auto"/>
            <w:right w:val="none" w:sz="0" w:space="0" w:color="auto"/>
          </w:divBdr>
        </w:div>
        <w:div w:id="1874615795">
          <w:marLeft w:val="0"/>
          <w:marRight w:val="0"/>
          <w:marTop w:val="0"/>
          <w:marBottom w:val="0"/>
          <w:divBdr>
            <w:top w:val="none" w:sz="0" w:space="0" w:color="auto"/>
            <w:left w:val="none" w:sz="0" w:space="0" w:color="auto"/>
            <w:bottom w:val="none" w:sz="0" w:space="0" w:color="auto"/>
            <w:right w:val="none" w:sz="0" w:space="0" w:color="auto"/>
          </w:divBdr>
        </w:div>
        <w:div w:id="1875732814">
          <w:marLeft w:val="0"/>
          <w:marRight w:val="0"/>
          <w:marTop w:val="0"/>
          <w:marBottom w:val="0"/>
          <w:divBdr>
            <w:top w:val="none" w:sz="0" w:space="0" w:color="auto"/>
            <w:left w:val="none" w:sz="0" w:space="0" w:color="auto"/>
            <w:bottom w:val="none" w:sz="0" w:space="0" w:color="auto"/>
            <w:right w:val="none" w:sz="0" w:space="0" w:color="auto"/>
          </w:divBdr>
        </w:div>
        <w:div w:id="1877112669">
          <w:marLeft w:val="0"/>
          <w:marRight w:val="0"/>
          <w:marTop w:val="0"/>
          <w:marBottom w:val="0"/>
          <w:divBdr>
            <w:top w:val="none" w:sz="0" w:space="0" w:color="auto"/>
            <w:left w:val="none" w:sz="0" w:space="0" w:color="auto"/>
            <w:bottom w:val="none" w:sz="0" w:space="0" w:color="auto"/>
            <w:right w:val="none" w:sz="0" w:space="0" w:color="auto"/>
          </w:divBdr>
        </w:div>
        <w:div w:id="1884247684">
          <w:marLeft w:val="0"/>
          <w:marRight w:val="0"/>
          <w:marTop w:val="0"/>
          <w:marBottom w:val="0"/>
          <w:divBdr>
            <w:top w:val="none" w:sz="0" w:space="0" w:color="auto"/>
            <w:left w:val="none" w:sz="0" w:space="0" w:color="auto"/>
            <w:bottom w:val="none" w:sz="0" w:space="0" w:color="auto"/>
            <w:right w:val="none" w:sz="0" w:space="0" w:color="auto"/>
          </w:divBdr>
        </w:div>
        <w:div w:id="1901012470">
          <w:marLeft w:val="0"/>
          <w:marRight w:val="0"/>
          <w:marTop w:val="0"/>
          <w:marBottom w:val="0"/>
          <w:divBdr>
            <w:top w:val="none" w:sz="0" w:space="0" w:color="auto"/>
            <w:left w:val="none" w:sz="0" w:space="0" w:color="auto"/>
            <w:bottom w:val="none" w:sz="0" w:space="0" w:color="auto"/>
            <w:right w:val="none" w:sz="0" w:space="0" w:color="auto"/>
          </w:divBdr>
        </w:div>
        <w:div w:id="1903908974">
          <w:marLeft w:val="0"/>
          <w:marRight w:val="0"/>
          <w:marTop w:val="0"/>
          <w:marBottom w:val="0"/>
          <w:divBdr>
            <w:top w:val="none" w:sz="0" w:space="0" w:color="auto"/>
            <w:left w:val="none" w:sz="0" w:space="0" w:color="auto"/>
            <w:bottom w:val="none" w:sz="0" w:space="0" w:color="auto"/>
            <w:right w:val="none" w:sz="0" w:space="0" w:color="auto"/>
          </w:divBdr>
        </w:div>
        <w:div w:id="1914655582">
          <w:marLeft w:val="0"/>
          <w:marRight w:val="0"/>
          <w:marTop w:val="0"/>
          <w:marBottom w:val="0"/>
          <w:divBdr>
            <w:top w:val="none" w:sz="0" w:space="0" w:color="auto"/>
            <w:left w:val="none" w:sz="0" w:space="0" w:color="auto"/>
            <w:bottom w:val="none" w:sz="0" w:space="0" w:color="auto"/>
            <w:right w:val="none" w:sz="0" w:space="0" w:color="auto"/>
          </w:divBdr>
        </w:div>
        <w:div w:id="1917743288">
          <w:marLeft w:val="0"/>
          <w:marRight w:val="0"/>
          <w:marTop w:val="0"/>
          <w:marBottom w:val="0"/>
          <w:divBdr>
            <w:top w:val="none" w:sz="0" w:space="0" w:color="auto"/>
            <w:left w:val="none" w:sz="0" w:space="0" w:color="auto"/>
            <w:bottom w:val="none" w:sz="0" w:space="0" w:color="auto"/>
            <w:right w:val="none" w:sz="0" w:space="0" w:color="auto"/>
          </w:divBdr>
        </w:div>
        <w:div w:id="1918663138">
          <w:marLeft w:val="0"/>
          <w:marRight w:val="0"/>
          <w:marTop w:val="0"/>
          <w:marBottom w:val="0"/>
          <w:divBdr>
            <w:top w:val="none" w:sz="0" w:space="0" w:color="auto"/>
            <w:left w:val="none" w:sz="0" w:space="0" w:color="auto"/>
            <w:bottom w:val="none" w:sz="0" w:space="0" w:color="auto"/>
            <w:right w:val="none" w:sz="0" w:space="0" w:color="auto"/>
          </w:divBdr>
        </w:div>
        <w:div w:id="1919898169">
          <w:marLeft w:val="0"/>
          <w:marRight w:val="0"/>
          <w:marTop w:val="0"/>
          <w:marBottom w:val="0"/>
          <w:divBdr>
            <w:top w:val="none" w:sz="0" w:space="0" w:color="auto"/>
            <w:left w:val="none" w:sz="0" w:space="0" w:color="auto"/>
            <w:bottom w:val="none" w:sz="0" w:space="0" w:color="auto"/>
            <w:right w:val="none" w:sz="0" w:space="0" w:color="auto"/>
          </w:divBdr>
        </w:div>
        <w:div w:id="1927836261">
          <w:marLeft w:val="0"/>
          <w:marRight w:val="0"/>
          <w:marTop w:val="0"/>
          <w:marBottom w:val="0"/>
          <w:divBdr>
            <w:top w:val="none" w:sz="0" w:space="0" w:color="auto"/>
            <w:left w:val="none" w:sz="0" w:space="0" w:color="auto"/>
            <w:bottom w:val="none" w:sz="0" w:space="0" w:color="auto"/>
            <w:right w:val="none" w:sz="0" w:space="0" w:color="auto"/>
          </w:divBdr>
        </w:div>
        <w:div w:id="1936136033">
          <w:marLeft w:val="0"/>
          <w:marRight w:val="0"/>
          <w:marTop w:val="0"/>
          <w:marBottom w:val="0"/>
          <w:divBdr>
            <w:top w:val="none" w:sz="0" w:space="0" w:color="auto"/>
            <w:left w:val="none" w:sz="0" w:space="0" w:color="auto"/>
            <w:bottom w:val="none" w:sz="0" w:space="0" w:color="auto"/>
            <w:right w:val="none" w:sz="0" w:space="0" w:color="auto"/>
          </w:divBdr>
        </w:div>
        <w:div w:id="1936671518">
          <w:marLeft w:val="0"/>
          <w:marRight w:val="0"/>
          <w:marTop w:val="0"/>
          <w:marBottom w:val="0"/>
          <w:divBdr>
            <w:top w:val="none" w:sz="0" w:space="0" w:color="auto"/>
            <w:left w:val="none" w:sz="0" w:space="0" w:color="auto"/>
            <w:bottom w:val="none" w:sz="0" w:space="0" w:color="auto"/>
            <w:right w:val="none" w:sz="0" w:space="0" w:color="auto"/>
          </w:divBdr>
        </w:div>
        <w:div w:id="1937901844">
          <w:marLeft w:val="0"/>
          <w:marRight w:val="0"/>
          <w:marTop w:val="0"/>
          <w:marBottom w:val="0"/>
          <w:divBdr>
            <w:top w:val="none" w:sz="0" w:space="0" w:color="auto"/>
            <w:left w:val="none" w:sz="0" w:space="0" w:color="auto"/>
            <w:bottom w:val="none" w:sz="0" w:space="0" w:color="auto"/>
            <w:right w:val="none" w:sz="0" w:space="0" w:color="auto"/>
          </w:divBdr>
        </w:div>
        <w:div w:id="1940062969">
          <w:marLeft w:val="0"/>
          <w:marRight w:val="0"/>
          <w:marTop w:val="0"/>
          <w:marBottom w:val="0"/>
          <w:divBdr>
            <w:top w:val="none" w:sz="0" w:space="0" w:color="auto"/>
            <w:left w:val="none" w:sz="0" w:space="0" w:color="auto"/>
            <w:bottom w:val="none" w:sz="0" w:space="0" w:color="auto"/>
            <w:right w:val="none" w:sz="0" w:space="0" w:color="auto"/>
          </w:divBdr>
        </w:div>
        <w:div w:id="1941452039">
          <w:marLeft w:val="0"/>
          <w:marRight w:val="0"/>
          <w:marTop w:val="0"/>
          <w:marBottom w:val="0"/>
          <w:divBdr>
            <w:top w:val="none" w:sz="0" w:space="0" w:color="auto"/>
            <w:left w:val="none" w:sz="0" w:space="0" w:color="auto"/>
            <w:bottom w:val="none" w:sz="0" w:space="0" w:color="auto"/>
            <w:right w:val="none" w:sz="0" w:space="0" w:color="auto"/>
          </w:divBdr>
        </w:div>
        <w:div w:id="1941571691">
          <w:marLeft w:val="0"/>
          <w:marRight w:val="0"/>
          <w:marTop w:val="0"/>
          <w:marBottom w:val="0"/>
          <w:divBdr>
            <w:top w:val="none" w:sz="0" w:space="0" w:color="auto"/>
            <w:left w:val="none" w:sz="0" w:space="0" w:color="auto"/>
            <w:bottom w:val="none" w:sz="0" w:space="0" w:color="auto"/>
            <w:right w:val="none" w:sz="0" w:space="0" w:color="auto"/>
          </w:divBdr>
        </w:div>
        <w:div w:id="1947495867">
          <w:marLeft w:val="0"/>
          <w:marRight w:val="0"/>
          <w:marTop w:val="0"/>
          <w:marBottom w:val="0"/>
          <w:divBdr>
            <w:top w:val="none" w:sz="0" w:space="0" w:color="auto"/>
            <w:left w:val="none" w:sz="0" w:space="0" w:color="auto"/>
            <w:bottom w:val="none" w:sz="0" w:space="0" w:color="auto"/>
            <w:right w:val="none" w:sz="0" w:space="0" w:color="auto"/>
          </w:divBdr>
        </w:div>
        <w:div w:id="1949658432">
          <w:marLeft w:val="0"/>
          <w:marRight w:val="0"/>
          <w:marTop w:val="0"/>
          <w:marBottom w:val="0"/>
          <w:divBdr>
            <w:top w:val="none" w:sz="0" w:space="0" w:color="auto"/>
            <w:left w:val="none" w:sz="0" w:space="0" w:color="auto"/>
            <w:bottom w:val="none" w:sz="0" w:space="0" w:color="auto"/>
            <w:right w:val="none" w:sz="0" w:space="0" w:color="auto"/>
          </w:divBdr>
        </w:div>
        <w:div w:id="1954169843">
          <w:marLeft w:val="0"/>
          <w:marRight w:val="0"/>
          <w:marTop w:val="0"/>
          <w:marBottom w:val="0"/>
          <w:divBdr>
            <w:top w:val="none" w:sz="0" w:space="0" w:color="auto"/>
            <w:left w:val="none" w:sz="0" w:space="0" w:color="auto"/>
            <w:bottom w:val="none" w:sz="0" w:space="0" w:color="auto"/>
            <w:right w:val="none" w:sz="0" w:space="0" w:color="auto"/>
          </w:divBdr>
        </w:div>
        <w:div w:id="1955285288">
          <w:marLeft w:val="0"/>
          <w:marRight w:val="0"/>
          <w:marTop w:val="0"/>
          <w:marBottom w:val="0"/>
          <w:divBdr>
            <w:top w:val="none" w:sz="0" w:space="0" w:color="auto"/>
            <w:left w:val="none" w:sz="0" w:space="0" w:color="auto"/>
            <w:bottom w:val="none" w:sz="0" w:space="0" w:color="auto"/>
            <w:right w:val="none" w:sz="0" w:space="0" w:color="auto"/>
          </w:divBdr>
        </w:div>
        <w:div w:id="1957054830">
          <w:marLeft w:val="0"/>
          <w:marRight w:val="0"/>
          <w:marTop w:val="0"/>
          <w:marBottom w:val="0"/>
          <w:divBdr>
            <w:top w:val="none" w:sz="0" w:space="0" w:color="auto"/>
            <w:left w:val="none" w:sz="0" w:space="0" w:color="auto"/>
            <w:bottom w:val="none" w:sz="0" w:space="0" w:color="auto"/>
            <w:right w:val="none" w:sz="0" w:space="0" w:color="auto"/>
          </w:divBdr>
        </w:div>
        <w:div w:id="1957566721">
          <w:marLeft w:val="0"/>
          <w:marRight w:val="0"/>
          <w:marTop w:val="0"/>
          <w:marBottom w:val="0"/>
          <w:divBdr>
            <w:top w:val="none" w:sz="0" w:space="0" w:color="auto"/>
            <w:left w:val="none" w:sz="0" w:space="0" w:color="auto"/>
            <w:bottom w:val="none" w:sz="0" w:space="0" w:color="auto"/>
            <w:right w:val="none" w:sz="0" w:space="0" w:color="auto"/>
          </w:divBdr>
        </w:div>
        <w:div w:id="1958364127">
          <w:marLeft w:val="0"/>
          <w:marRight w:val="0"/>
          <w:marTop w:val="0"/>
          <w:marBottom w:val="0"/>
          <w:divBdr>
            <w:top w:val="none" w:sz="0" w:space="0" w:color="auto"/>
            <w:left w:val="none" w:sz="0" w:space="0" w:color="auto"/>
            <w:bottom w:val="none" w:sz="0" w:space="0" w:color="auto"/>
            <w:right w:val="none" w:sz="0" w:space="0" w:color="auto"/>
          </w:divBdr>
        </w:div>
        <w:div w:id="1965303668">
          <w:marLeft w:val="0"/>
          <w:marRight w:val="0"/>
          <w:marTop w:val="0"/>
          <w:marBottom w:val="0"/>
          <w:divBdr>
            <w:top w:val="none" w:sz="0" w:space="0" w:color="auto"/>
            <w:left w:val="none" w:sz="0" w:space="0" w:color="auto"/>
            <w:bottom w:val="none" w:sz="0" w:space="0" w:color="auto"/>
            <w:right w:val="none" w:sz="0" w:space="0" w:color="auto"/>
          </w:divBdr>
        </w:div>
        <w:div w:id="1969703301">
          <w:marLeft w:val="0"/>
          <w:marRight w:val="0"/>
          <w:marTop w:val="0"/>
          <w:marBottom w:val="0"/>
          <w:divBdr>
            <w:top w:val="none" w:sz="0" w:space="0" w:color="auto"/>
            <w:left w:val="none" w:sz="0" w:space="0" w:color="auto"/>
            <w:bottom w:val="none" w:sz="0" w:space="0" w:color="auto"/>
            <w:right w:val="none" w:sz="0" w:space="0" w:color="auto"/>
          </w:divBdr>
        </w:div>
        <w:div w:id="1977026159">
          <w:marLeft w:val="0"/>
          <w:marRight w:val="0"/>
          <w:marTop w:val="0"/>
          <w:marBottom w:val="0"/>
          <w:divBdr>
            <w:top w:val="none" w:sz="0" w:space="0" w:color="auto"/>
            <w:left w:val="none" w:sz="0" w:space="0" w:color="auto"/>
            <w:bottom w:val="none" w:sz="0" w:space="0" w:color="auto"/>
            <w:right w:val="none" w:sz="0" w:space="0" w:color="auto"/>
          </w:divBdr>
        </w:div>
        <w:div w:id="1983002994">
          <w:marLeft w:val="0"/>
          <w:marRight w:val="0"/>
          <w:marTop w:val="0"/>
          <w:marBottom w:val="0"/>
          <w:divBdr>
            <w:top w:val="none" w:sz="0" w:space="0" w:color="auto"/>
            <w:left w:val="none" w:sz="0" w:space="0" w:color="auto"/>
            <w:bottom w:val="none" w:sz="0" w:space="0" w:color="auto"/>
            <w:right w:val="none" w:sz="0" w:space="0" w:color="auto"/>
          </w:divBdr>
        </w:div>
        <w:div w:id="1987272463">
          <w:marLeft w:val="0"/>
          <w:marRight w:val="0"/>
          <w:marTop w:val="0"/>
          <w:marBottom w:val="0"/>
          <w:divBdr>
            <w:top w:val="none" w:sz="0" w:space="0" w:color="auto"/>
            <w:left w:val="none" w:sz="0" w:space="0" w:color="auto"/>
            <w:bottom w:val="none" w:sz="0" w:space="0" w:color="auto"/>
            <w:right w:val="none" w:sz="0" w:space="0" w:color="auto"/>
          </w:divBdr>
        </w:div>
        <w:div w:id="1987277618">
          <w:marLeft w:val="0"/>
          <w:marRight w:val="0"/>
          <w:marTop w:val="0"/>
          <w:marBottom w:val="0"/>
          <w:divBdr>
            <w:top w:val="none" w:sz="0" w:space="0" w:color="auto"/>
            <w:left w:val="none" w:sz="0" w:space="0" w:color="auto"/>
            <w:bottom w:val="none" w:sz="0" w:space="0" w:color="auto"/>
            <w:right w:val="none" w:sz="0" w:space="0" w:color="auto"/>
          </w:divBdr>
        </w:div>
        <w:div w:id="1997951365">
          <w:marLeft w:val="0"/>
          <w:marRight w:val="0"/>
          <w:marTop w:val="0"/>
          <w:marBottom w:val="0"/>
          <w:divBdr>
            <w:top w:val="none" w:sz="0" w:space="0" w:color="auto"/>
            <w:left w:val="none" w:sz="0" w:space="0" w:color="auto"/>
            <w:bottom w:val="none" w:sz="0" w:space="0" w:color="auto"/>
            <w:right w:val="none" w:sz="0" w:space="0" w:color="auto"/>
          </w:divBdr>
        </w:div>
        <w:div w:id="2000570547">
          <w:marLeft w:val="0"/>
          <w:marRight w:val="0"/>
          <w:marTop w:val="0"/>
          <w:marBottom w:val="0"/>
          <w:divBdr>
            <w:top w:val="none" w:sz="0" w:space="0" w:color="auto"/>
            <w:left w:val="none" w:sz="0" w:space="0" w:color="auto"/>
            <w:bottom w:val="none" w:sz="0" w:space="0" w:color="auto"/>
            <w:right w:val="none" w:sz="0" w:space="0" w:color="auto"/>
          </w:divBdr>
        </w:div>
        <w:div w:id="2007632884">
          <w:marLeft w:val="0"/>
          <w:marRight w:val="0"/>
          <w:marTop w:val="0"/>
          <w:marBottom w:val="0"/>
          <w:divBdr>
            <w:top w:val="none" w:sz="0" w:space="0" w:color="auto"/>
            <w:left w:val="none" w:sz="0" w:space="0" w:color="auto"/>
            <w:bottom w:val="none" w:sz="0" w:space="0" w:color="auto"/>
            <w:right w:val="none" w:sz="0" w:space="0" w:color="auto"/>
          </w:divBdr>
        </w:div>
        <w:div w:id="2008289826">
          <w:marLeft w:val="0"/>
          <w:marRight w:val="0"/>
          <w:marTop w:val="0"/>
          <w:marBottom w:val="0"/>
          <w:divBdr>
            <w:top w:val="none" w:sz="0" w:space="0" w:color="auto"/>
            <w:left w:val="none" w:sz="0" w:space="0" w:color="auto"/>
            <w:bottom w:val="none" w:sz="0" w:space="0" w:color="auto"/>
            <w:right w:val="none" w:sz="0" w:space="0" w:color="auto"/>
          </w:divBdr>
        </w:div>
        <w:div w:id="2009363594">
          <w:marLeft w:val="0"/>
          <w:marRight w:val="0"/>
          <w:marTop w:val="0"/>
          <w:marBottom w:val="0"/>
          <w:divBdr>
            <w:top w:val="none" w:sz="0" w:space="0" w:color="auto"/>
            <w:left w:val="none" w:sz="0" w:space="0" w:color="auto"/>
            <w:bottom w:val="none" w:sz="0" w:space="0" w:color="auto"/>
            <w:right w:val="none" w:sz="0" w:space="0" w:color="auto"/>
          </w:divBdr>
        </w:div>
        <w:div w:id="2011442612">
          <w:marLeft w:val="0"/>
          <w:marRight w:val="0"/>
          <w:marTop w:val="0"/>
          <w:marBottom w:val="0"/>
          <w:divBdr>
            <w:top w:val="none" w:sz="0" w:space="0" w:color="auto"/>
            <w:left w:val="none" w:sz="0" w:space="0" w:color="auto"/>
            <w:bottom w:val="none" w:sz="0" w:space="0" w:color="auto"/>
            <w:right w:val="none" w:sz="0" w:space="0" w:color="auto"/>
          </w:divBdr>
        </w:div>
        <w:div w:id="2012904974">
          <w:marLeft w:val="0"/>
          <w:marRight w:val="0"/>
          <w:marTop w:val="0"/>
          <w:marBottom w:val="0"/>
          <w:divBdr>
            <w:top w:val="none" w:sz="0" w:space="0" w:color="auto"/>
            <w:left w:val="none" w:sz="0" w:space="0" w:color="auto"/>
            <w:bottom w:val="none" w:sz="0" w:space="0" w:color="auto"/>
            <w:right w:val="none" w:sz="0" w:space="0" w:color="auto"/>
          </w:divBdr>
        </w:div>
        <w:div w:id="2014456883">
          <w:marLeft w:val="0"/>
          <w:marRight w:val="0"/>
          <w:marTop w:val="0"/>
          <w:marBottom w:val="0"/>
          <w:divBdr>
            <w:top w:val="none" w:sz="0" w:space="0" w:color="auto"/>
            <w:left w:val="none" w:sz="0" w:space="0" w:color="auto"/>
            <w:bottom w:val="none" w:sz="0" w:space="0" w:color="auto"/>
            <w:right w:val="none" w:sz="0" w:space="0" w:color="auto"/>
          </w:divBdr>
        </w:div>
        <w:div w:id="2015261110">
          <w:marLeft w:val="0"/>
          <w:marRight w:val="0"/>
          <w:marTop w:val="0"/>
          <w:marBottom w:val="0"/>
          <w:divBdr>
            <w:top w:val="none" w:sz="0" w:space="0" w:color="auto"/>
            <w:left w:val="none" w:sz="0" w:space="0" w:color="auto"/>
            <w:bottom w:val="none" w:sz="0" w:space="0" w:color="auto"/>
            <w:right w:val="none" w:sz="0" w:space="0" w:color="auto"/>
          </w:divBdr>
        </w:div>
        <w:div w:id="2015299701">
          <w:marLeft w:val="0"/>
          <w:marRight w:val="0"/>
          <w:marTop w:val="0"/>
          <w:marBottom w:val="0"/>
          <w:divBdr>
            <w:top w:val="none" w:sz="0" w:space="0" w:color="auto"/>
            <w:left w:val="none" w:sz="0" w:space="0" w:color="auto"/>
            <w:bottom w:val="none" w:sz="0" w:space="0" w:color="auto"/>
            <w:right w:val="none" w:sz="0" w:space="0" w:color="auto"/>
          </w:divBdr>
        </w:div>
        <w:div w:id="2016221491">
          <w:marLeft w:val="0"/>
          <w:marRight w:val="0"/>
          <w:marTop w:val="0"/>
          <w:marBottom w:val="0"/>
          <w:divBdr>
            <w:top w:val="none" w:sz="0" w:space="0" w:color="auto"/>
            <w:left w:val="none" w:sz="0" w:space="0" w:color="auto"/>
            <w:bottom w:val="none" w:sz="0" w:space="0" w:color="auto"/>
            <w:right w:val="none" w:sz="0" w:space="0" w:color="auto"/>
          </w:divBdr>
        </w:div>
        <w:div w:id="2019110569">
          <w:marLeft w:val="0"/>
          <w:marRight w:val="0"/>
          <w:marTop w:val="0"/>
          <w:marBottom w:val="0"/>
          <w:divBdr>
            <w:top w:val="none" w:sz="0" w:space="0" w:color="auto"/>
            <w:left w:val="none" w:sz="0" w:space="0" w:color="auto"/>
            <w:bottom w:val="none" w:sz="0" w:space="0" w:color="auto"/>
            <w:right w:val="none" w:sz="0" w:space="0" w:color="auto"/>
          </w:divBdr>
        </w:div>
        <w:div w:id="2020547347">
          <w:marLeft w:val="0"/>
          <w:marRight w:val="0"/>
          <w:marTop w:val="0"/>
          <w:marBottom w:val="0"/>
          <w:divBdr>
            <w:top w:val="none" w:sz="0" w:space="0" w:color="auto"/>
            <w:left w:val="none" w:sz="0" w:space="0" w:color="auto"/>
            <w:bottom w:val="none" w:sz="0" w:space="0" w:color="auto"/>
            <w:right w:val="none" w:sz="0" w:space="0" w:color="auto"/>
          </w:divBdr>
        </w:div>
        <w:div w:id="2026638619">
          <w:marLeft w:val="0"/>
          <w:marRight w:val="0"/>
          <w:marTop w:val="0"/>
          <w:marBottom w:val="0"/>
          <w:divBdr>
            <w:top w:val="none" w:sz="0" w:space="0" w:color="auto"/>
            <w:left w:val="none" w:sz="0" w:space="0" w:color="auto"/>
            <w:bottom w:val="none" w:sz="0" w:space="0" w:color="auto"/>
            <w:right w:val="none" w:sz="0" w:space="0" w:color="auto"/>
          </w:divBdr>
        </w:div>
        <w:div w:id="2027443906">
          <w:marLeft w:val="0"/>
          <w:marRight w:val="0"/>
          <w:marTop w:val="0"/>
          <w:marBottom w:val="0"/>
          <w:divBdr>
            <w:top w:val="none" w:sz="0" w:space="0" w:color="auto"/>
            <w:left w:val="none" w:sz="0" w:space="0" w:color="auto"/>
            <w:bottom w:val="none" w:sz="0" w:space="0" w:color="auto"/>
            <w:right w:val="none" w:sz="0" w:space="0" w:color="auto"/>
          </w:divBdr>
        </w:div>
        <w:div w:id="2029942591">
          <w:marLeft w:val="0"/>
          <w:marRight w:val="0"/>
          <w:marTop w:val="0"/>
          <w:marBottom w:val="0"/>
          <w:divBdr>
            <w:top w:val="none" w:sz="0" w:space="0" w:color="auto"/>
            <w:left w:val="none" w:sz="0" w:space="0" w:color="auto"/>
            <w:bottom w:val="none" w:sz="0" w:space="0" w:color="auto"/>
            <w:right w:val="none" w:sz="0" w:space="0" w:color="auto"/>
          </w:divBdr>
        </w:div>
        <w:div w:id="2030371923">
          <w:marLeft w:val="0"/>
          <w:marRight w:val="0"/>
          <w:marTop w:val="0"/>
          <w:marBottom w:val="0"/>
          <w:divBdr>
            <w:top w:val="none" w:sz="0" w:space="0" w:color="auto"/>
            <w:left w:val="none" w:sz="0" w:space="0" w:color="auto"/>
            <w:bottom w:val="none" w:sz="0" w:space="0" w:color="auto"/>
            <w:right w:val="none" w:sz="0" w:space="0" w:color="auto"/>
          </w:divBdr>
        </w:div>
        <w:div w:id="2030450081">
          <w:marLeft w:val="0"/>
          <w:marRight w:val="0"/>
          <w:marTop w:val="0"/>
          <w:marBottom w:val="0"/>
          <w:divBdr>
            <w:top w:val="none" w:sz="0" w:space="0" w:color="auto"/>
            <w:left w:val="none" w:sz="0" w:space="0" w:color="auto"/>
            <w:bottom w:val="none" w:sz="0" w:space="0" w:color="auto"/>
            <w:right w:val="none" w:sz="0" w:space="0" w:color="auto"/>
          </w:divBdr>
        </w:div>
        <w:div w:id="2032293098">
          <w:marLeft w:val="0"/>
          <w:marRight w:val="0"/>
          <w:marTop w:val="0"/>
          <w:marBottom w:val="0"/>
          <w:divBdr>
            <w:top w:val="none" w:sz="0" w:space="0" w:color="auto"/>
            <w:left w:val="none" w:sz="0" w:space="0" w:color="auto"/>
            <w:bottom w:val="none" w:sz="0" w:space="0" w:color="auto"/>
            <w:right w:val="none" w:sz="0" w:space="0" w:color="auto"/>
          </w:divBdr>
        </w:div>
        <w:div w:id="2034185543">
          <w:marLeft w:val="0"/>
          <w:marRight w:val="0"/>
          <w:marTop w:val="0"/>
          <w:marBottom w:val="0"/>
          <w:divBdr>
            <w:top w:val="none" w:sz="0" w:space="0" w:color="auto"/>
            <w:left w:val="none" w:sz="0" w:space="0" w:color="auto"/>
            <w:bottom w:val="none" w:sz="0" w:space="0" w:color="auto"/>
            <w:right w:val="none" w:sz="0" w:space="0" w:color="auto"/>
          </w:divBdr>
        </w:div>
        <w:div w:id="2037003160">
          <w:marLeft w:val="0"/>
          <w:marRight w:val="0"/>
          <w:marTop w:val="0"/>
          <w:marBottom w:val="0"/>
          <w:divBdr>
            <w:top w:val="none" w:sz="0" w:space="0" w:color="auto"/>
            <w:left w:val="none" w:sz="0" w:space="0" w:color="auto"/>
            <w:bottom w:val="none" w:sz="0" w:space="0" w:color="auto"/>
            <w:right w:val="none" w:sz="0" w:space="0" w:color="auto"/>
          </w:divBdr>
        </w:div>
        <w:div w:id="2037533462">
          <w:marLeft w:val="0"/>
          <w:marRight w:val="0"/>
          <w:marTop w:val="0"/>
          <w:marBottom w:val="0"/>
          <w:divBdr>
            <w:top w:val="none" w:sz="0" w:space="0" w:color="auto"/>
            <w:left w:val="none" w:sz="0" w:space="0" w:color="auto"/>
            <w:bottom w:val="none" w:sz="0" w:space="0" w:color="auto"/>
            <w:right w:val="none" w:sz="0" w:space="0" w:color="auto"/>
          </w:divBdr>
        </w:div>
        <w:div w:id="2037730869">
          <w:marLeft w:val="0"/>
          <w:marRight w:val="0"/>
          <w:marTop w:val="0"/>
          <w:marBottom w:val="0"/>
          <w:divBdr>
            <w:top w:val="none" w:sz="0" w:space="0" w:color="auto"/>
            <w:left w:val="none" w:sz="0" w:space="0" w:color="auto"/>
            <w:bottom w:val="none" w:sz="0" w:space="0" w:color="auto"/>
            <w:right w:val="none" w:sz="0" w:space="0" w:color="auto"/>
          </w:divBdr>
        </w:div>
        <w:div w:id="2047485551">
          <w:marLeft w:val="0"/>
          <w:marRight w:val="0"/>
          <w:marTop w:val="0"/>
          <w:marBottom w:val="0"/>
          <w:divBdr>
            <w:top w:val="none" w:sz="0" w:space="0" w:color="auto"/>
            <w:left w:val="none" w:sz="0" w:space="0" w:color="auto"/>
            <w:bottom w:val="none" w:sz="0" w:space="0" w:color="auto"/>
            <w:right w:val="none" w:sz="0" w:space="0" w:color="auto"/>
          </w:divBdr>
        </w:div>
        <w:div w:id="2048069239">
          <w:marLeft w:val="0"/>
          <w:marRight w:val="0"/>
          <w:marTop w:val="0"/>
          <w:marBottom w:val="0"/>
          <w:divBdr>
            <w:top w:val="none" w:sz="0" w:space="0" w:color="auto"/>
            <w:left w:val="none" w:sz="0" w:space="0" w:color="auto"/>
            <w:bottom w:val="none" w:sz="0" w:space="0" w:color="auto"/>
            <w:right w:val="none" w:sz="0" w:space="0" w:color="auto"/>
          </w:divBdr>
        </w:div>
        <w:div w:id="2055696501">
          <w:marLeft w:val="0"/>
          <w:marRight w:val="0"/>
          <w:marTop w:val="0"/>
          <w:marBottom w:val="0"/>
          <w:divBdr>
            <w:top w:val="none" w:sz="0" w:space="0" w:color="auto"/>
            <w:left w:val="none" w:sz="0" w:space="0" w:color="auto"/>
            <w:bottom w:val="none" w:sz="0" w:space="0" w:color="auto"/>
            <w:right w:val="none" w:sz="0" w:space="0" w:color="auto"/>
          </w:divBdr>
        </w:div>
        <w:div w:id="2059350507">
          <w:marLeft w:val="0"/>
          <w:marRight w:val="0"/>
          <w:marTop w:val="0"/>
          <w:marBottom w:val="0"/>
          <w:divBdr>
            <w:top w:val="none" w:sz="0" w:space="0" w:color="auto"/>
            <w:left w:val="none" w:sz="0" w:space="0" w:color="auto"/>
            <w:bottom w:val="none" w:sz="0" w:space="0" w:color="auto"/>
            <w:right w:val="none" w:sz="0" w:space="0" w:color="auto"/>
          </w:divBdr>
        </w:div>
        <w:div w:id="2061661372">
          <w:marLeft w:val="0"/>
          <w:marRight w:val="0"/>
          <w:marTop w:val="0"/>
          <w:marBottom w:val="0"/>
          <w:divBdr>
            <w:top w:val="none" w:sz="0" w:space="0" w:color="auto"/>
            <w:left w:val="none" w:sz="0" w:space="0" w:color="auto"/>
            <w:bottom w:val="none" w:sz="0" w:space="0" w:color="auto"/>
            <w:right w:val="none" w:sz="0" w:space="0" w:color="auto"/>
          </w:divBdr>
        </w:div>
        <w:div w:id="2067533568">
          <w:marLeft w:val="0"/>
          <w:marRight w:val="0"/>
          <w:marTop w:val="0"/>
          <w:marBottom w:val="0"/>
          <w:divBdr>
            <w:top w:val="none" w:sz="0" w:space="0" w:color="auto"/>
            <w:left w:val="none" w:sz="0" w:space="0" w:color="auto"/>
            <w:bottom w:val="none" w:sz="0" w:space="0" w:color="auto"/>
            <w:right w:val="none" w:sz="0" w:space="0" w:color="auto"/>
          </w:divBdr>
        </w:div>
        <w:div w:id="2079817020">
          <w:marLeft w:val="0"/>
          <w:marRight w:val="0"/>
          <w:marTop w:val="0"/>
          <w:marBottom w:val="0"/>
          <w:divBdr>
            <w:top w:val="none" w:sz="0" w:space="0" w:color="auto"/>
            <w:left w:val="none" w:sz="0" w:space="0" w:color="auto"/>
            <w:bottom w:val="none" w:sz="0" w:space="0" w:color="auto"/>
            <w:right w:val="none" w:sz="0" w:space="0" w:color="auto"/>
          </w:divBdr>
        </w:div>
        <w:div w:id="2080210646">
          <w:marLeft w:val="0"/>
          <w:marRight w:val="0"/>
          <w:marTop w:val="0"/>
          <w:marBottom w:val="0"/>
          <w:divBdr>
            <w:top w:val="none" w:sz="0" w:space="0" w:color="auto"/>
            <w:left w:val="none" w:sz="0" w:space="0" w:color="auto"/>
            <w:bottom w:val="none" w:sz="0" w:space="0" w:color="auto"/>
            <w:right w:val="none" w:sz="0" w:space="0" w:color="auto"/>
          </w:divBdr>
        </w:div>
        <w:div w:id="2080596795">
          <w:marLeft w:val="0"/>
          <w:marRight w:val="0"/>
          <w:marTop w:val="0"/>
          <w:marBottom w:val="0"/>
          <w:divBdr>
            <w:top w:val="none" w:sz="0" w:space="0" w:color="auto"/>
            <w:left w:val="none" w:sz="0" w:space="0" w:color="auto"/>
            <w:bottom w:val="none" w:sz="0" w:space="0" w:color="auto"/>
            <w:right w:val="none" w:sz="0" w:space="0" w:color="auto"/>
          </w:divBdr>
        </w:div>
        <w:div w:id="2085107110">
          <w:marLeft w:val="0"/>
          <w:marRight w:val="0"/>
          <w:marTop w:val="0"/>
          <w:marBottom w:val="0"/>
          <w:divBdr>
            <w:top w:val="none" w:sz="0" w:space="0" w:color="auto"/>
            <w:left w:val="none" w:sz="0" w:space="0" w:color="auto"/>
            <w:bottom w:val="none" w:sz="0" w:space="0" w:color="auto"/>
            <w:right w:val="none" w:sz="0" w:space="0" w:color="auto"/>
          </w:divBdr>
        </w:div>
        <w:div w:id="2089308470">
          <w:marLeft w:val="0"/>
          <w:marRight w:val="0"/>
          <w:marTop w:val="0"/>
          <w:marBottom w:val="0"/>
          <w:divBdr>
            <w:top w:val="none" w:sz="0" w:space="0" w:color="auto"/>
            <w:left w:val="none" w:sz="0" w:space="0" w:color="auto"/>
            <w:bottom w:val="none" w:sz="0" w:space="0" w:color="auto"/>
            <w:right w:val="none" w:sz="0" w:space="0" w:color="auto"/>
          </w:divBdr>
        </w:div>
        <w:div w:id="2089763976">
          <w:marLeft w:val="0"/>
          <w:marRight w:val="0"/>
          <w:marTop w:val="0"/>
          <w:marBottom w:val="0"/>
          <w:divBdr>
            <w:top w:val="none" w:sz="0" w:space="0" w:color="auto"/>
            <w:left w:val="none" w:sz="0" w:space="0" w:color="auto"/>
            <w:bottom w:val="none" w:sz="0" w:space="0" w:color="auto"/>
            <w:right w:val="none" w:sz="0" w:space="0" w:color="auto"/>
          </w:divBdr>
        </w:div>
        <w:div w:id="2092506974">
          <w:marLeft w:val="0"/>
          <w:marRight w:val="0"/>
          <w:marTop w:val="0"/>
          <w:marBottom w:val="0"/>
          <w:divBdr>
            <w:top w:val="none" w:sz="0" w:space="0" w:color="auto"/>
            <w:left w:val="none" w:sz="0" w:space="0" w:color="auto"/>
            <w:bottom w:val="none" w:sz="0" w:space="0" w:color="auto"/>
            <w:right w:val="none" w:sz="0" w:space="0" w:color="auto"/>
          </w:divBdr>
        </w:div>
        <w:div w:id="2092844927">
          <w:marLeft w:val="0"/>
          <w:marRight w:val="0"/>
          <w:marTop w:val="0"/>
          <w:marBottom w:val="0"/>
          <w:divBdr>
            <w:top w:val="none" w:sz="0" w:space="0" w:color="auto"/>
            <w:left w:val="none" w:sz="0" w:space="0" w:color="auto"/>
            <w:bottom w:val="none" w:sz="0" w:space="0" w:color="auto"/>
            <w:right w:val="none" w:sz="0" w:space="0" w:color="auto"/>
          </w:divBdr>
        </w:div>
        <w:div w:id="2094544516">
          <w:marLeft w:val="0"/>
          <w:marRight w:val="0"/>
          <w:marTop w:val="0"/>
          <w:marBottom w:val="0"/>
          <w:divBdr>
            <w:top w:val="none" w:sz="0" w:space="0" w:color="auto"/>
            <w:left w:val="none" w:sz="0" w:space="0" w:color="auto"/>
            <w:bottom w:val="none" w:sz="0" w:space="0" w:color="auto"/>
            <w:right w:val="none" w:sz="0" w:space="0" w:color="auto"/>
          </w:divBdr>
        </w:div>
        <w:div w:id="2096316142">
          <w:marLeft w:val="0"/>
          <w:marRight w:val="0"/>
          <w:marTop w:val="0"/>
          <w:marBottom w:val="0"/>
          <w:divBdr>
            <w:top w:val="none" w:sz="0" w:space="0" w:color="auto"/>
            <w:left w:val="none" w:sz="0" w:space="0" w:color="auto"/>
            <w:bottom w:val="none" w:sz="0" w:space="0" w:color="auto"/>
            <w:right w:val="none" w:sz="0" w:space="0" w:color="auto"/>
          </w:divBdr>
        </w:div>
        <w:div w:id="2096585185">
          <w:marLeft w:val="0"/>
          <w:marRight w:val="0"/>
          <w:marTop w:val="0"/>
          <w:marBottom w:val="0"/>
          <w:divBdr>
            <w:top w:val="none" w:sz="0" w:space="0" w:color="auto"/>
            <w:left w:val="none" w:sz="0" w:space="0" w:color="auto"/>
            <w:bottom w:val="none" w:sz="0" w:space="0" w:color="auto"/>
            <w:right w:val="none" w:sz="0" w:space="0" w:color="auto"/>
          </w:divBdr>
        </w:div>
        <w:div w:id="2097701661">
          <w:marLeft w:val="0"/>
          <w:marRight w:val="0"/>
          <w:marTop w:val="0"/>
          <w:marBottom w:val="0"/>
          <w:divBdr>
            <w:top w:val="none" w:sz="0" w:space="0" w:color="auto"/>
            <w:left w:val="none" w:sz="0" w:space="0" w:color="auto"/>
            <w:bottom w:val="none" w:sz="0" w:space="0" w:color="auto"/>
            <w:right w:val="none" w:sz="0" w:space="0" w:color="auto"/>
          </w:divBdr>
        </w:div>
        <w:div w:id="2100180044">
          <w:marLeft w:val="0"/>
          <w:marRight w:val="0"/>
          <w:marTop w:val="0"/>
          <w:marBottom w:val="0"/>
          <w:divBdr>
            <w:top w:val="none" w:sz="0" w:space="0" w:color="auto"/>
            <w:left w:val="none" w:sz="0" w:space="0" w:color="auto"/>
            <w:bottom w:val="none" w:sz="0" w:space="0" w:color="auto"/>
            <w:right w:val="none" w:sz="0" w:space="0" w:color="auto"/>
          </w:divBdr>
        </w:div>
        <w:div w:id="2114667685">
          <w:marLeft w:val="0"/>
          <w:marRight w:val="0"/>
          <w:marTop w:val="0"/>
          <w:marBottom w:val="0"/>
          <w:divBdr>
            <w:top w:val="none" w:sz="0" w:space="0" w:color="auto"/>
            <w:left w:val="none" w:sz="0" w:space="0" w:color="auto"/>
            <w:bottom w:val="none" w:sz="0" w:space="0" w:color="auto"/>
            <w:right w:val="none" w:sz="0" w:space="0" w:color="auto"/>
          </w:divBdr>
        </w:div>
        <w:div w:id="2117364036">
          <w:marLeft w:val="0"/>
          <w:marRight w:val="0"/>
          <w:marTop w:val="0"/>
          <w:marBottom w:val="0"/>
          <w:divBdr>
            <w:top w:val="none" w:sz="0" w:space="0" w:color="auto"/>
            <w:left w:val="none" w:sz="0" w:space="0" w:color="auto"/>
            <w:bottom w:val="none" w:sz="0" w:space="0" w:color="auto"/>
            <w:right w:val="none" w:sz="0" w:space="0" w:color="auto"/>
          </w:divBdr>
        </w:div>
        <w:div w:id="2120223530">
          <w:marLeft w:val="0"/>
          <w:marRight w:val="0"/>
          <w:marTop w:val="0"/>
          <w:marBottom w:val="0"/>
          <w:divBdr>
            <w:top w:val="none" w:sz="0" w:space="0" w:color="auto"/>
            <w:left w:val="none" w:sz="0" w:space="0" w:color="auto"/>
            <w:bottom w:val="none" w:sz="0" w:space="0" w:color="auto"/>
            <w:right w:val="none" w:sz="0" w:space="0" w:color="auto"/>
          </w:divBdr>
        </w:div>
        <w:div w:id="2127043943">
          <w:marLeft w:val="0"/>
          <w:marRight w:val="0"/>
          <w:marTop w:val="0"/>
          <w:marBottom w:val="0"/>
          <w:divBdr>
            <w:top w:val="none" w:sz="0" w:space="0" w:color="auto"/>
            <w:left w:val="none" w:sz="0" w:space="0" w:color="auto"/>
            <w:bottom w:val="none" w:sz="0" w:space="0" w:color="auto"/>
            <w:right w:val="none" w:sz="0" w:space="0" w:color="auto"/>
          </w:divBdr>
        </w:div>
        <w:div w:id="2129161871">
          <w:marLeft w:val="0"/>
          <w:marRight w:val="0"/>
          <w:marTop w:val="0"/>
          <w:marBottom w:val="0"/>
          <w:divBdr>
            <w:top w:val="none" w:sz="0" w:space="0" w:color="auto"/>
            <w:left w:val="none" w:sz="0" w:space="0" w:color="auto"/>
            <w:bottom w:val="none" w:sz="0" w:space="0" w:color="auto"/>
            <w:right w:val="none" w:sz="0" w:space="0" w:color="auto"/>
          </w:divBdr>
        </w:div>
        <w:div w:id="2131514679">
          <w:marLeft w:val="0"/>
          <w:marRight w:val="0"/>
          <w:marTop w:val="0"/>
          <w:marBottom w:val="0"/>
          <w:divBdr>
            <w:top w:val="none" w:sz="0" w:space="0" w:color="auto"/>
            <w:left w:val="none" w:sz="0" w:space="0" w:color="auto"/>
            <w:bottom w:val="none" w:sz="0" w:space="0" w:color="auto"/>
            <w:right w:val="none" w:sz="0" w:space="0" w:color="auto"/>
          </w:divBdr>
        </w:div>
        <w:div w:id="2132745452">
          <w:marLeft w:val="0"/>
          <w:marRight w:val="0"/>
          <w:marTop w:val="0"/>
          <w:marBottom w:val="0"/>
          <w:divBdr>
            <w:top w:val="none" w:sz="0" w:space="0" w:color="auto"/>
            <w:left w:val="none" w:sz="0" w:space="0" w:color="auto"/>
            <w:bottom w:val="none" w:sz="0" w:space="0" w:color="auto"/>
            <w:right w:val="none" w:sz="0" w:space="0" w:color="auto"/>
          </w:divBdr>
        </w:div>
        <w:div w:id="2134326536">
          <w:marLeft w:val="0"/>
          <w:marRight w:val="0"/>
          <w:marTop w:val="0"/>
          <w:marBottom w:val="0"/>
          <w:divBdr>
            <w:top w:val="none" w:sz="0" w:space="0" w:color="auto"/>
            <w:left w:val="none" w:sz="0" w:space="0" w:color="auto"/>
            <w:bottom w:val="none" w:sz="0" w:space="0" w:color="auto"/>
            <w:right w:val="none" w:sz="0" w:space="0" w:color="auto"/>
          </w:divBdr>
        </w:div>
        <w:div w:id="2138449121">
          <w:marLeft w:val="0"/>
          <w:marRight w:val="0"/>
          <w:marTop w:val="0"/>
          <w:marBottom w:val="0"/>
          <w:divBdr>
            <w:top w:val="none" w:sz="0" w:space="0" w:color="auto"/>
            <w:left w:val="none" w:sz="0" w:space="0" w:color="auto"/>
            <w:bottom w:val="none" w:sz="0" w:space="0" w:color="auto"/>
            <w:right w:val="none" w:sz="0" w:space="0" w:color="auto"/>
          </w:divBdr>
        </w:div>
        <w:div w:id="2143494869">
          <w:marLeft w:val="0"/>
          <w:marRight w:val="0"/>
          <w:marTop w:val="0"/>
          <w:marBottom w:val="0"/>
          <w:divBdr>
            <w:top w:val="none" w:sz="0" w:space="0" w:color="auto"/>
            <w:left w:val="none" w:sz="0" w:space="0" w:color="auto"/>
            <w:bottom w:val="none" w:sz="0" w:space="0" w:color="auto"/>
            <w:right w:val="none" w:sz="0" w:space="0" w:color="auto"/>
          </w:divBdr>
        </w:div>
        <w:div w:id="2145463949">
          <w:marLeft w:val="0"/>
          <w:marRight w:val="0"/>
          <w:marTop w:val="0"/>
          <w:marBottom w:val="0"/>
          <w:divBdr>
            <w:top w:val="none" w:sz="0" w:space="0" w:color="auto"/>
            <w:left w:val="none" w:sz="0" w:space="0" w:color="auto"/>
            <w:bottom w:val="none" w:sz="0" w:space="0" w:color="auto"/>
            <w:right w:val="none" w:sz="0" w:space="0" w:color="auto"/>
          </w:divBdr>
        </w:div>
        <w:div w:id="2145848554">
          <w:marLeft w:val="0"/>
          <w:marRight w:val="0"/>
          <w:marTop w:val="0"/>
          <w:marBottom w:val="0"/>
          <w:divBdr>
            <w:top w:val="none" w:sz="0" w:space="0" w:color="auto"/>
            <w:left w:val="none" w:sz="0" w:space="0" w:color="auto"/>
            <w:bottom w:val="none" w:sz="0" w:space="0" w:color="auto"/>
            <w:right w:val="none" w:sz="0" w:space="0" w:color="auto"/>
          </w:divBdr>
        </w:div>
        <w:div w:id="2146585843">
          <w:marLeft w:val="0"/>
          <w:marRight w:val="0"/>
          <w:marTop w:val="0"/>
          <w:marBottom w:val="0"/>
          <w:divBdr>
            <w:top w:val="none" w:sz="0" w:space="0" w:color="auto"/>
            <w:left w:val="none" w:sz="0" w:space="0" w:color="auto"/>
            <w:bottom w:val="none" w:sz="0" w:space="0" w:color="auto"/>
            <w:right w:val="none" w:sz="0" w:space="0" w:color="auto"/>
          </w:divBdr>
        </w:div>
      </w:divsChild>
    </w:div>
    <w:div w:id="539558708">
      <w:bodyDiv w:val="1"/>
      <w:marLeft w:val="0"/>
      <w:marRight w:val="0"/>
      <w:marTop w:val="0"/>
      <w:marBottom w:val="0"/>
      <w:divBdr>
        <w:top w:val="none" w:sz="0" w:space="0" w:color="auto"/>
        <w:left w:val="none" w:sz="0" w:space="0" w:color="auto"/>
        <w:bottom w:val="none" w:sz="0" w:space="0" w:color="auto"/>
        <w:right w:val="none" w:sz="0" w:space="0" w:color="auto"/>
      </w:divBdr>
    </w:div>
    <w:div w:id="549154306">
      <w:bodyDiv w:val="1"/>
      <w:marLeft w:val="0"/>
      <w:marRight w:val="0"/>
      <w:marTop w:val="0"/>
      <w:marBottom w:val="0"/>
      <w:divBdr>
        <w:top w:val="none" w:sz="0" w:space="0" w:color="auto"/>
        <w:left w:val="none" w:sz="0" w:space="0" w:color="auto"/>
        <w:bottom w:val="none" w:sz="0" w:space="0" w:color="auto"/>
        <w:right w:val="none" w:sz="0" w:space="0" w:color="auto"/>
      </w:divBdr>
    </w:div>
    <w:div w:id="584068260">
      <w:bodyDiv w:val="1"/>
      <w:marLeft w:val="0"/>
      <w:marRight w:val="0"/>
      <w:marTop w:val="0"/>
      <w:marBottom w:val="0"/>
      <w:divBdr>
        <w:top w:val="none" w:sz="0" w:space="0" w:color="auto"/>
        <w:left w:val="none" w:sz="0" w:space="0" w:color="auto"/>
        <w:bottom w:val="none" w:sz="0" w:space="0" w:color="auto"/>
        <w:right w:val="none" w:sz="0" w:space="0" w:color="auto"/>
      </w:divBdr>
    </w:div>
    <w:div w:id="590507037">
      <w:bodyDiv w:val="1"/>
      <w:marLeft w:val="0"/>
      <w:marRight w:val="0"/>
      <w:marTop w:val="0"/>
      <w:marBottom w:val="0"/>
      <w:divBdr>
        <w:top w:val="none" w:sz="0" w:space="0" w:color="auto"/>
        <w:left w:val="none" w:sz="0" w:space="0" w:color="auto"/>
        <w:bottom w:val="none" w:sz="0" w:space="0" w:color="auto"/>
        <w:right w:val="none" w:sz="0" w:space="0" w:color="auto"/>
      </w:divBdr>
    </w:div>
    <w:div w:id="593174678">
      <w:bodyDiv w:val="1"/>
      <w:marLeft w:val="0"/>
      <w:marRight w:val="0"/>
      <w:marTop w:val="0"/>
      <w:marBottom w:val="0"/>
      <w:divBdr>
        <w:top w:val="none" w:sz="0" w:space="0" w:color="auto"/>
        <w:left w:val="none" w:sz="0" w:space="0" w:color="auto"/>
        <w:bottom w:val="none" w:sz="0" w:space="0" w:color="auto"/>
        <w:right w:val="none" w:sz="0" w:space="0" w:color="auto"/>
      </w:divBdr>
    </w:div>
    <w:div w:id="606884677">
      <w:bodyDiv w:val="1"/>
      <w:marLeft w:val="0"/>
      <w:marRight w:val="0"/>
      <w:marTop w:val="0"/>
      <w:marBottom w:val="0"/>
      <w:divBdr>
        <w:top w:val="none" w:sz="0" w:space="0" w:color="auto"/>
        <w:left w:val="none" w:sz="0" w:space="0" w:color="auto"/>
        <w:bottom w:val="none" w:sz="0" w:space="0" w:color="auto"/>
        <w:right w:val="none" w:sz="0" w:space="0" w:color="auto"/>
      </w:divBdr>
    </w:div>
    <w:div w:id="620841371">
      <w:bodyDiv w:val="1"/>
      <w:marLeft w:val="0"/>
      <w:marRight w:val="0"/>
      <w:marTop w:val="0"/>
      <w:marBottom w:val="0"/>
      <w:divBdr>
        <w:top w:val="none" w:sz="0" w:space="0" w:color="auto"/>
        <w:left w:val="none" w:sz="0" w:space="0" w:color="auto"/>
        <w:bottom w:val="none" w:sz="0" w:space="0" w:color="auto"/>
        <w:right w:val="none" w:sz="0" w:space="0" w:color="auto"/>
      </w:divBdr>
    </w:div>
    <w:div w:id="669990048">
      <w:bodyDiv w:val="1"/>
      <w:marLeft w:val="0"/>
      <w:marRight w:val="0"/>
      <w:marTop w:val="0"/>
      <w:marBottom w:val="0"/>
      <w:divBdr>
        <w:top w:val="none" w:sz="0" w:space="0" w:color="auto"/>
        <w:left w:val="none" w:sz="0" w:space="0" w:color="auto"/>
        <w:bottom w:val="none" w:sz="0" w:space="0" w:color="auto"/>
        <w:right w:val="none" w:sz="0" w:space="0" w:color="auto"/>
      </w:divBdr>
    </w:div>
    <w:div w:id="679509320">
      <w:bodyDiv w:val="1"/>
      <w:marLeft w:val="0"/>
      <w:marRight w:val="0"/>
      <w:marTop w:val="0"/>
      <w:marBottom w:val="0"/>
      <w:divBdr>
        <w:top w:val="none" w:sz="0" w:space="0" w:color="auto"/>
        <w:left w:val="none" w:sz="0" w:space="0" w:color="auto"/>
        <w:bottom w:val="none" w:sz="0" w:space="0" w:color="auto"/>
        <w:right w:val="none" w:sz="0" w:space="0" w:color="auto"/>
      </w:divBdr>
    </w:div>
    <w:div w:id="680621508">
      <w:bodyDiv w:val="1"/>
      <w:marLeft w:val="0"/>
      <w:marRight w:val="0"/>
      <w:marTop w:val="0"/>
      <w:marBottom w:val="0"/>
      <w:divBdr>
        <w:top w:val="none" w:sz="0" w:space="0" w:color="auto"/>
        <w:left w:val="none" w:sz="0" w:space="0" w:color="auto"/>
        <w:bottom w:val="none" w:sz="0" w:space="0" w:color="auto"/>
        <w:right w:val="none" w:sz="0" w:space="0" w:color="auto"/>
      </w:divBdr>
    </w:div>
    <w:div w:id="685208330">
      <w:bodyDiv w:val="1"/>
      <w:marLeft w:val="0"/>
      <w:marRight w:val="0"/>
      <w:marTop w:val="0"/>
      <w:marBottom w:val="0"/>
      <w:divBdr>
        <w:top w:val="none" w:sz="0" w:space="0" w:color="auto"/>
        <w:left w:val="none" w:sz="0" w:space="0" w:color="auto"/>
        <w:bottom w:val="none" w:sz="0" w:space="0" w:color="auto"/>
        <w:right w:val="none" w:sz="0" w:space="0" w:color="auto"/>
      </w:divBdr>
    </w:div>
    <w:div w:id="719863199">
      <w:bodyDiv w:val="1"/>
      <w:marLeft w:val="0"/>
      <w:marRight w:val="0"/>
      <w:marTop w:val="0"/>
      <w:marBottom w:val="0"/>
      <w:divBdr>
        <w:top w:val="none" w:sz="0" w:space="0" w:color="auto"/>
        <w:left w:val="none" w:sz="0" w:space="0" w:color="auto"/>
        <w:bottom w:val="none" w:sz="0" w:space="0" w:color="auto"/>
        <w:right w:val="none" w:sz="0" w:space="0" w:color="auto"/>
      </w:divBdr>
    </w:div>
    <w:div w:id="723020893">
      <w:bodyDiv w:val="1"/>
      <w:marLeft w:val="0"/>
      <w:marRight w:val="0"/>
      <w:marTop w:val="0"/>
      <w:marBottom w:val="0"/>
      <w:divBdr>
        <w:top w:val="none" w:sz="0" w:space="0" w:color="auto"/>
        <w:left w:val="none" w:sz="0" w:space="0" w:color="auto"/>
        <w:bottom w:val="none" w:sz="0" w:space="0" w:color="auto"/>
        <w:right w:val="none" w:sz="0" w:space="0" w:color="auto"/>
      </w:divBdr>
    </w:div>
    <w:div w:id="724644333">
      <w:bodyDiv w:val="1"/>
      <w:marLeft w:val="0"/>
      <w:marRight w:val="0"/>
      <w:marTop w:val="0"/>
      <w:marBottom w:val="0"/>
      <w:divBdr>
        <w:top w:val="none" w:sz="0" w:space="0" w:color="auto"/>
        <w:left w:val="none" w:sz="0" w:space="0" w:color="auto"/>
        <w:bottom w:val="none" w:sz="0" w:space="0" w:color="auto"/>
        <w:right w:val="none" w:sz="0" w:space="0" w:color="auto"/>
      </w:divBdr>
    </w:div>
    <w:div w:id="732124381">
      <w:bodyDiv w:val="1"/>
      <w:marLeft w:val="0"/>
      <w:marRight w:val="0"/>
      <w:marTop w:val="0"/>
      <w:marBottom w:val="0"/>
      <w:divBdr>
        <w:top w:val="none" w:sz="0" w:space="0" w:color="auto"/>
        <w:left w:val="none" w:sz="0" w:space="0" w:color="auto"/>
        <w:bottom w:val="none" w:sz="0" w:space="0" w:color="auto"/>
        <w:right w:val="none" w:sz="0" w:space="0" w:color="auto"/>
      </w:divBdr>
    </w:div>
    <w:div w:id="734595039">
      <w:bodyDiv w:val="1"/>
      <w:marLeft w:val="0"/>
      <w:marRight w:val="0"/>
      <w:marTop w:val="0"/>
      <w:marBottom w:val="0"/>
      <w:divBdr>
        <w:top w:val="none" w:sz="0" w:space="0" w:color="auto"/>
        <w:left w:val="none" w:sz="0" w:space="0" w:color="auto"/>
        <w:bottom w:val="none" w:sz="0" w:space="0" w:color="auto"/>
        <w:right w:val="none" w:sz="0" w:space="0" w:color="auto"/>
      </w:divBdr>
    </w:div>
    <w:div w:id="744686487">
      <w:bodyDiv w:val="1"/>
      <w:marLeft w:val="0"/>
      <w:marRight w:val="0"/>
      <w:marTop w:val="0"/>
      <w:marBottom w:val="0"/>
      <w:divBdr>
        <w:top w:val="none" w:sz="0" w:space="0" w:color="auto"/>
        <w:left w:val="none" w:sz="0" w:space="0" w:color="auto"/>
        <w:bottom w:val="none" w:sz="0" w:space="0" w:color="auto"/>
        <w:right w:val="none" w:sz="0" w:space="0" w:color="auto"/>
      </w:divBdr>
    </w:div>
    <w:div w:id="777800663">
      <w:bodyDiv w:val="1"/>
      <w:marLeft w:val="0"/>
      <w:marRight w:val="0"/>
      <w:marTop w:val="0"/>
      <w:marBottom w:val="0"/>
      <w:divBdr>
        <w:top w:val="none" w:sz="0" w:space="0" w:color="auto"/>
        <w:left w:val="none" w:sz="0" w:space="0" w:color="auto"/>
        <w:bottom w:val="none" w:sz="0" w:space="0" w:color="auto"/>
        <w:right w:val="none" w:sz="0" w:space="0" w:color="auto"/>
      </w:divBdr>
    </w:div>
    <w:div w:id="777919178">
      <w:bodyDiv w:val="1"/>
      <w:marLeft w:val="0"/>
      <w:marRight w:val="0"/>
      <w:marTop w:val="0"/>
      <w:marBottom w:val="0"/>
      <w:divBdr>
        <w:top w:val="none" w:sz="0" w:space="0" w:color="auto"/>
        <w:left w:val="none" w:sz="0" w:space="0" w:color="auto"/>
        <w:bottom w:val="none" w:sz="0" w:space="0" w:color="auto"/>
        <w:right w:val="none" w:sz="0" w:space="0" w:color="auto"/>
      </w:divBdr>
    </w:div>
    <w:div w:id="788549293">
      <w:bodyDiv w:val="1"/>
      <w:marLeft w:val="0"/>
      <w:marRight w:val="0"/>
      <w:marTop w:val="0"/>
      <w:marBottom w:val="0"/>
      <w:divBdr>
        <w:top w:val="none" w:sz="0" w:space="0" w:color="auto"/>
        <w:left w:val="none" w:sz="0" w:space="0" w:color="auto"/>
        <w:bottom w:val="none" w:sz="0" w:space="0" w:color="auto"/>
        <w:right w:val="none" w:sz="0" w:space="0" w:color="auto"/>
      </w:divBdr>
    </w:div>
    <w:div w:id="792284235">
      <w:bodyDiv w:val="1"/>
      <w:marLeft w:val="0"/>
      <w:marRight w:val="0"/>
      <w:marTop w:val="0"/>
      <w:marBottom w:val="0"/>
      <w:divBdr>
        <w:top w:val="none" w:sz="0" w:space="0" w:color="auto"/>
        <w:left w:val="none" w:sz="0" w:space="0" w:color="auto"/>
        <w:bottom w:val="none" w:sz="0" w:space="0" w:color="auto"/>
        <w:right w:val="none" w:sz="0" w:space="0" w:color="auto"/>
      </w:divBdr>
    </w:div>
    <w:div w:id="807089705">
      <w:bodyDiv w:val="1"/>
      <w:marLeft w:val="0"/>
      <w:marRight w:val="0"/>
      <w:marTop w:val="0"/>
      <w:marBottom w:val="0"/>
      <w:divBdr>
        <w:top w:val="none" w:sz="0" w:space="0" w:color="auto"/>
        <w:left w:val="none" w:sz="0" w:space="0" w:color="auto"/>
        <w:bottom w:val="none" w:sz="0" w:space="0" w:color="auto"/>
        <w:right w:val="none" w:sz="0" w:space="0" w:color="auto"/>
      </w:divBdr>
    </w:div>
    <w:div w:id="833186676">
      <w:bodyDiv w:val="1"/>
      <w:marLeft w:val="0"/>
      <w:marRight w:val="0"/>
      <w:marTop w:val="0"/>
      <w:marBottom w:val="0"/>
      <w:divBdr>
        <w:top w:val="none" w:sz="0" w:space="0" w:color="auto"/>
        <w:left w:val="none" w:sz="0" w:space="0" w:color="auto"/>
        <w:bottom w:val="none" w:sz="0" w:space="0" w:color="auto"/>
        <w:right w:val="none" w:sz="0" w:space="0" w:color="auto"/>
      </w:divBdr>
    </w:div>
    <w:div w:id="840970478">
      <w:bodyDiv w:val="1"/>
      <w:marLeft w:val="0"/>
      <w:marRight w:val="0"/>
      <w:marTop w:val="0"/>
      <w:marBottom w:val="0"/>
      <w:divBdr>
        <w:top w:val="none" w:sz="0" w:space="0" w:color="auto"/>
        <w:left w:val="none" w:sz="0" w:space="0" w:color="auto"/>
        <w:bottom w:val="none" w:sz="0" w:space="0" w:color="auto"/>
        <w:right w:val="none" w:sz="0" w:space="0" w:color="auto"/>
      </w:divBdr>
    </w:div>
    <w:div w:id="841817113">
      <w:bodyDiv w:val="1"/>
      <w:marLeft w:val="0"/>
      <w:marRight w:val="0"/>
      <w:marTop w:val="0"/>
      <w:marBottom w:val="0"/>
      <w:divBdr>
        <w:top w:val="none" w:sz="0" w:space="0" w:color="auto"/>
        <w:left w:val="none" w:sz="0" w:space="0" w:color="auto"/>
        <w:bottom w:val="none" w:sz="0" w:space="0" w:color="auto"/>
        <w:right w:val="none" w:sz="0" w:space="0" w:color="auto"/>
      </w:divBdr>
    </w:div>
    <w:div w:id="851145744">
      <w:bodyDiv w:val="1"/>
      <w:marLeft w:val="0"/>
      <w:marRight w:val="0"/>
      <w:marTop w:val="0"/>
      <w:marBottom w:val="0"/>
      <w:divBdr>
        <w:top w:val="none" w:sz="0" w:space="0" w:color="auto"/>
        <w:left w:val="none" w:sz="0" w:space="0" w:color="auto"/>
        <w:bottom w:val="none" w:sz="0" w:space="0" w:color="auto"/>
        <w:right w:val="none" w:sz="0" w:space="0" w:color="auto"/>
      </w:divBdr>
    </w:div>
    <w:div w:id="858348318">
      <w:bodyDiv w:val="1"/>
      <w:marLeft w:val="0"/>
      <w:marRight w:val="0"/>
      <w:marTop w:val="0"/>
      <w:marBottom w:val="0"/>
      <w:divBdr>
        <w:top w:val="none" w:sz="0" w:space="0" w:color="auto"/>
        <w:left w:val="none" w:sz="0" w:space="0" w:color="auto"/>
        <w:bottom w:val="none" w:sz="0" w:space="0" w:color="auto"/>
        <w:right w:val="none" w:sz="0" w:space="0" w:color="auto"/>
      </w:divBdr>
    </w:div>
    <w:div w:id="888109493">
      <w:bodyDiv w:val="1"/>
      <w:marLeft w:val="0"/>
      <w:marRight w:val="0"/>
      <w:marTop w:val="0"/>
      <w:marBottom w:val="0"/>
      <w:divBdr>
        <w:top w:val="none" w:sz="0" w:space="0" w:color="auto"/>
        <w:left w:val="none" w:sz="0" w:space="0" w:color="auto"/>
        <w:bottom w:val="none" w:sz="0" w:space="0" w:color="auto"/>
        <w:right w:val="none" w:sz="0" w:space="0" w:color="auto"/>
      </w:divBdr>
    </w:div>
    <w:div w:id="901015719">
      <w:bodyDiv w:val="1"/>
      <w:marLeft w:val="0"/>
      <w:marRight w:val="0"/>
      <w:marTop w:val="0"/>
      <w:marBottom w:val="0"/>
      <w:divBdr>
        <w:top w:val="none" w:sz="0" w:space="0" w:color="auto"/>
        <w:left w:val="none" w:sz="0" w:space="0" w:color="auto"/>
        <w:bottom w:val="none" w:sz="0" w:space="0" w:color="auto"/>
        <w:right w:val="none" w:sz="0" w:space="0" w:color="auto"/>
      </w:divBdr>
    </w:div>
    <w:div w:id="906495400">
      <w:bodyDiv w:val="1"/>
      <w:marLeft w:val="0"/>
      <w:marRight w:val="0"/>
      <w:marTop w:val="0"/>
      <w:marBottom w:val="0"/>
      <w:divBdr>
        <w:top w:val="none" w:sz="0" w:space="0" w:color="auto"/>
        <w:left w:val="none" w:sz="0" w:space="0" w:color="auto"/>
        <w:bottom w:val="none" w:sz="0" w:space="0" w:color="auto"/>
        <w:right w:val="none" w:sz="0" w:space="0" w:color="auto"/>
      </w:divBdr>
    </w:div>
    <w:div w:id="915550836">
      <w:bodyDiv w:val="1"/>
      <w:marLeft w:val="0"/>
      <w:marRight w:val="0"/>
      <w:marTop w:val="0"/>
      <w:marBottom w:val="0"/>
      <w:divBdr>
        <w:top w:val="none" w:sz="0" w:space="0" w:color="auto"/>
        <w:left w:val="none" w:sz="0" w:space="0" w:color="auto"/>
        <w:bottom w:val="none" w:sz="0" w:space="0" w:color="auto"/>
        <w:right w:val="none" w:sz="0" w:space="0" w:color="auto"/>
      </w:divBdr>
    </w:div>
    <w:div w:id="920723842">
      <w:bodyDiv w:val="1"/>
      <w:marLeft w:val="0"/>
      <w:marRight w:val="0"/>
      <w:marTop w:val="0"/>
      <w:marBottom w:val="0"/>
      <w:divBdr>
        <w:top w:val="none" w:sz="0" w:space="0" w:color="auto"/>
        <w:left w:val="none" w:sz="0" w:space="0" w:color="auto"/>
        <w:bottom w:val="none" w:sz="0" w:space="0" w:color="auto"/>
        <w:right w:val="none" w:sz="0" w:space="0" w:color="auto"/>
      </w:divBdr>
    </w:div>
    <w:div w:id="924146414">
      <w:bodyDiv w:val="1"/>
      <w:marLeft w:val="0"/>
      <w:marRight w:val="0"/>
      <w:marTop w:val="0"/>
      <w:marBottom w:val="0"/>
      <w:divBdr>
        <w:top w:val="none" w:sz="0" w:space="0" w:color="auto"/>
        <w:left w:val="none" w:sz="0" w:space="0" w:color="auto"/>
        <w:bottom w:val="none" w:sz="0" w:space="0" w:color="auto"/>
        <w:right w:val="none" w:sz="0" w:space="0" w:color="auto"/>
      </w:divBdr>
    </w:div>
    <w:div w:id="928386217">
      <w:bodyDiv w:val="1"/>
      <w:marLeft w:val="0"/>
      <w:marRight w:val="0"/>
      <w:marTop w:val="0"/>
      <w:marBottom w:val="0"/>
      <w:divBdr>
        <w:top w:val="none" w:sz="0" w:space="0" w:color="auto"/>
        <w:left w:val="none" w:sz="0" w:space="0" w:color="auto"/>
        <w:bottom w:val="none" w:sz="0" w:space="0" w:color="auto"/>
        <w:right w:val="none" w:sz="0" w:space="0" w:color="auto"/>
      </w:divBdr>
    </w:div>
    <w:div w:id="930166404">
      <w:bodyDiv w:val="1"/>
      <w:marLeft w:val="0"/>
      <w:marRight w:val="0"/>
      <w:marTop w:val="0"/>
      <w:marBottom w:val="0"/>
      <w:divBdr>
        <w:top w:val="none" w:sz="0" w:space="0" w:color="auto"/>
        <w:left w:val="none" w:sz="0" w:space="0" w:color="auto"/>
        <w:bottom w:val="none" w:sz="0" w:space="0" w:color="auto"/>
        <w:right w:val="none" w:sz="0" w:space="0" w:color="auto"/>
      </w:divBdr>
    </w:div>
    <w:div w:id="937715936">
      <w:bodyDiv w:val="1"/>
      <w:marLeft w:val="0"/>
      <w:marRight w:val="0"/>
      <w:marTop w:val="0"/>
      <w:marBottom w:val="0"/>
      <w:divBdr>
        <w:top w:val="none" w:sz="0" w:space="0" w:color="auto"/>
        <w:left w:val="none" w:sz="0" w:space="0" w:color="auto"/>
        <w:bottom w:val="none" w:sz="0" w:space="0" w:color="auto"/>
        <w:right w:val="none" w:sz="0" w:space="0" w:color="auto"/>
      </w:divBdr>
    </w:div>
    <w:div w:id="939684593">
      <w:bodyDiv w:val="1"/>
      <w:marLeft w:val="0"/>
      <w:marRight w:val="0"/>
      <w:marTop w:val="0"/>
      <w:marBottom w:val="0"/>
      <w:divBdr>
        <w:top w:val="none" w:sz="0" w:space="0" w:color="auto"/>
        <w:left w:val="none" w:sz="0" w:space="0" w:color="auto"/>
        <w:bottom w:val="none" w:sz="0" w:space="0" w:color="auto"/>
        <w:right w:val="none" w:sz="0" w:space="0" w:color="auto"/>
      </w:divBdr>
    </w:div>
    <w:div w:id="952594012">
      <w:bodyDiv w:val="1"/>
      <w:marLeft w:val="0"/>
      <w:marRight w:val="0"/>
      <w:marTop w:val="0"/>
      <w:marBottom w:val="0"/>
      <w:divBdr>
        <w:top w:val="none" w:sz="0" w:space="0" w:color="auto"/>
        <w:left w:val="none" w:sz="0" w:space="0" w:color="auto"/>
        <w:bottom w:val="none" w:sz="0" w:space="0" w:color="auto"/>
        <w:right w:val="none" w:sz="0" w:space="0" w:color="auto"/>
      </w:divBdr>
    </w:div>
    <w:div w:id="970552812">
      <w:bodyDiv w:val="1"/>
      <w:marLeft w:val="0"/>
      <w:marRight w:val="0"/>
      <w:marTop w:val="0"/>
      <w:marBottom w:val="0"/>
      <w:divBdr>
        <w:top w:val="none" w:sz="0" w:space="0" w:color="auto"/>
        <w:left w:val="none" w:sz="0" w:space="0" w:color="auto"/>
        <w:bottom w:val="none" w:sz="0" w:space="0" w:color="auto"/>
        <w:right w:val="none" w:sz="0" w:space="0" w:color="auto"/>
      </w:divBdr>
    </w:div>
    <w:div w:id="984240991">
      <w:bodyDiv w:val="1"/>
      <w:marLeft w:val="0"/>
      <w:marRight w:val="0"/>
      <w:marTop w:val="0"/>
      <w:marBottom w:val="0"/>
      <w:divBdr>
        <w:top w:val="none" w:sz="0" w:space="0" w:color="auto"/>
        <w:left w:val="none" w:sz="0" w:space="0" w:color="auto"/>
        <w:bottom w:val="none" w:sz="0" w:space="0" w:color="auto"/>
        <w:right w:val="none" w:sz="0" w:space="0" w:color="auto"/>
      </w:divBdr>
    </w:div>
    <w:div w:id="997465684">
      <w:bodyDiv w:val="1"/>
      <w:marLeft w:val="0"/>
      <w:marRight w:val="0"/>
      <w:marTop w:val="0"/>
      <w:marBottom w:val="0"/>
      <w:divBdr>
        <w:top w:val="none" w:sz="0" w:space="0" w:color="auto"/>
        <w:left w:val="none" w:sz="0" w:space="0" w:color="auto"/>
        <w:bottom w:val="none" w:sz="0" w:space="0" w:color="auto"/>
        <w:right w:val="none" w:sz="0" w:space="0" w:color="auto"/>
      </w:divBdr>
    </w:div>
    <w:div w:id="998191531">
      <w:bodyDiv w:val="1"/>
      <w:marLeft w:val="0"/>
      <w:marRight w:val="0"/>
      <w:marTop w:val="0"/>
      <w:marBottom w:val="0"/>
      <w:divBdr>
        <w:top w:val="none" w:sz="0" w:space="0" w:color="auto"/>
        <w:left w:val="none" w:sz="0" w:space="0" w:color="auto"/>
        <w:bottom w:val="none" w:sz="0" w:space="0" w:color="auto"/>
        <w:right w:val="none" w:sz="0" w:space="0" w:color="auto"/>
      </w:divBdr>
    </w:div>
    <w:div w:id="1000278057">
      <w:bodyDiv w:val="1"/>
      <w:marLeft w:val="0"/>
      <w:marRight w:val="0"/>
      <w:marTop w:val="0"/>
      <w:marBottom w:val="0"/>
      <w:divBdr>
        <w:top w:val="none" w:sz="0" w:space="0" w:color="auto"/>
        <w:left w:val="none" w:sz="0" w:space="0" w:color="auto"/>
        <w:bottom w:val="none" w:sz="0" w:space="0" w:color="auto"/>
        <w:right w:val="none" w:sz="0" w:space="0" w:color="auto"/>
      </w:divBdr>
    </w:div>
    <w:div w:id="1007320812">
      <w:bodyDiv w:val="1"/>
      <w:marLeft w:val="0"/>
      <w:marRight w:val="0"/>
      <w:marTop w:val="0"/>
      <w:marBottom w:val="0"/>
      <w:divBdr>
        <w:top w:val="none" w:sz="0" w:space="0" w:color="auto"/>
        <w:left w:val="none" w:sz="0" w:space="0" w:color="auto"/>
        <w:bottom w:val="none" w:sz="0" w:space="0" w:color="auto"/>
        <w:right w:val="none" w:sz="0" w:space="0" w:color="auto"/>
      </w:divBdr>
    </w:div>
    <w:div w:id="1013648682">
      <w:bodyDiv w:val="1"/>
      <w:marLeft w:val="0"/>
      <w:marRight w:val="0"/>
      <w:marTop w:val="0"/>
      <w:marBottom w:val="0"/>
      <w:divBdr>
        <w:top w:val="none" w:sz="0" w:space="0" w:color="auto"/>
        <w:left w:val="none" w:sz="0" w:space="0" w:color="auto"/>
        <w:bottom w:val="none" w:sz="0" w:space="0" w:color="auto"/>
        <w:right w:val="none" w:sz="0" w:space="0" w:color="auto"/>
      </w:divBdr>
    </w:div>
    <w:div w:id="1019627008">
      <w:bodyDiv w:val="1"/>
      <w:marLeft w:val="0"/>
      <w:marRight w:val="0"/>
      <w:marTop w:val="0"/>
      <w:marBottom w:val="0"/>
      <w:divBdr>
        <w:top w:val="none" w:sz="0" w:space="0" w:color="auto"/>
        <w:left w:val="none" w:sz="0" w:space="0" w:color="auto"/>
        <w:bottom w:val="none" w:sz="0" w:space="0" w:color="auto"/>
        <w:right w:val="none" w:sz="0" w:space="0" w:color="auto"/>
      </w:divBdr>
    </w:div>
    <w:div w:id="1035614716">
      <w:bodyDiv w:val="1"/>
      <w:marLeft w:val="0"/>
      <w:marRight w:val="0"/>
      <w:marTop w:val="0"/>
      <w:marBottom w:val="0"/>
      <w:divBdr>
        <w:top w:val="none" w:sz="0" w:space="0" w:color="auto"/>
        <w:left w:val="none" w:sz="0" w:space="0" w:color="auto"/>
        <w:bottom w:val="none" w:sz="0" w:space="0" w:color="auto"/>
        <w:right w:val="none" w:sz="0" w:space="0" w:color="auto"/>
      </w:divBdr>
    </w:div>
    <w:div w:id="1044476854">
      <w:bodyDiv w:val="1"/>
      <w:marLeft w:val="0"/>
      <w:marRight w:val="0"/>
      <w:marTop w:val="0"/>
      <w:marBottom w:val="0"/>
      <w:divBdr>
        <w:top w:val="none" w:sz="0" w:space="0" w:color="auto"/>
        <w:left w:val="none" w:sz="0" w:space="0" w:color="auto"/>
        <w:bottom w:val="none" w:sz="0" w:space="0" w:color="auto"/>
        <w:right w:val="none" w:sz="0" w:space="0" w:color="auto"/>
      </w:divBdr>
    </w:div>
    <w:div w:id="1055348339">
      <w:bodyDiv w:val="1"/>
      <w:marLeft w:val="0"/>
      <w:marRight w:val="0"/>
      <w:marTop w:val="0"/>
      <w:marBottom w:val="0"/>
      <w:divBdr>
        <w:top w:val="none" w:sz="0" w:space="0" w:color="auto"/>
        <w:left w:val="none" w:sz="0" w:space="0" w:color="auto"/>
        <w:bottom w:val="none" w:sz="0" w:space="0" w:color="auto"/>
        <w:right w:val="none" w:sz="0" w:space="0" w:color="auto"/>
      </w:divBdr>
    </w:div>
    <w:div w:id="1057899922">
      <w:bodyDiv w:val="1"/>
      <w:marLeft w:val="0"/>
      <w:marRight w:val="0"/>
      <w:marTop w:val="0"/>
      <w:marBottom w:val="0"/>
      <w:divBdr>
        <w:top w:val="none" w:sz="0" w:space="0" w:color="auto"/>
        <w:left w:val="none" w:sz="0" w:space="0" w:color="auto"/>
        <w:bottom w:val="none" w:sz="0" w:space="0" w:color="auto"/>
        <w:right w:val="none" w:sz="0" w:space="0" w:color="auto"/>
      </w:divBdr>
    </w:div>
    <w:div w:id="1071584455">
      <w:bodyDiv w:val="1"/>
      <w:marLeft w:val="0"/>
      <w:marRight w:val="0"/>
      <w:marTop w:val="0"/>
      <w:marBottom w:val="0"/>
      <w:divBdr>
        <w:top w:val="none" w:sz="0" w:space="0" w:color="auto"/>
        <w:left w:val="none" w:sz="0" w:space="0" w:color="auto"/>
        <w:bottom w:val="none" w:sz="0" w:space="0" w:color="auto"/>
        <w:right w:val="none" w:sz="0" w:space="0" w:color="auto"/>
      </w:divBdr>
      <w:divsChild>
        <w:div w:id="729159823">
          <w:marLeft w:val="0"/>
          <w:marRight w:val="0"/>
          <w:marTop w:val="0"/>
          <w:marBottom w:val="0"/>
          <w:divBdr>
            <w:top w:val="none" w:sz="0" w:space="0" w:color="auto"/>
            <w:left w:val="none" w:sz="0" w:space="0" w:color="auto"/>
            <w:bottom w:val="none" w:sz="0" w:space="0" w:color="auto"/>
            <w:right w:val="none" w:sz="0" w:space="0" w:color="auto"/>
          </w:divBdr>
        </w:div>
      </w:divsChild>
    </w:div>
    <w:div w:id="1103573714">
      <w:bodyDiv w:val="1"/>
      <w:marLeft w:val="0"/>
      <w:marRight w:val="0"/>
      <w:marTop w:val="0"/>
      <w:marBottom w:val="0"/>
      <w:divBdr>
        <w:top w:val="none" w:sz="0" w:space="0" w:color="auto"/>
        <w:left w:val="none" w:sz="0" w:space="0" w:color="auto"/>
        <w:bottom w:val="none" w:sz="0" w:space="0" w:color="auto"/>
        <w:right w:val="none" w:sz="0" w:space="0" w:color="auto"/>
      </w:divBdr>
    </w:div>
    <w:div w:id="1107120456">
      <w:bodyDiv w:val="1"/>
      <w:marLeft w:val="0"/>
      <w:marRight w:val="0"/>
      <w:marTop w:val="0"/>
      <w:marBottom w:val="0"/>
      <w:divBdr>
        <w:top w:val="none" w:sz="0" w:space="0" w:color="auto"/>
        <w:left w:val="none" w:sz="0" w:space="0" w:color="auto"/>
        <w:bottom w:val="none" w:sz="0" w:space="0" w:color="auto"/>
        <w:right w:val="none" w:sz="0" w:space="0" w:color="auto"/>
      </w:divBdr>
    </w:div>
    <w:div w:id="1113206035">
      <w:bodyDiv w:val="1"/>
      <w:marLeft w:val="0"/>
      <w:marRight w:val="0"/>
      <w:marTop w:val="0"/>
      <w:marBottom w:val="0"/>
      <w:divBdr>
        <w:top w:val="none" w:sz="0" w:space="0" w:color="auto"/>
        <w:left w:val="none" w:sz="0" w:space="0" w:color="auto"/>
        <w:bottom w:val="none" w:sz="0" w:space="0" w:color="auto"/>
        <w:right w:val="none" w:sz="0" w:space="0" w:color="auto"/>
      </w:divBdr>
    </w:div>
    <w:div w:id="1122185691">
      <w:bodyDiv w:val="1"/>
      <w:marLeft w:val="0"/>
      <w:marRight w:val="0"/>
      <w:marTop w:val="0"/>
      <w:marBottom w:val="0"/>
      <w:divBdr>
        <w:top w:val="none" w:sz="0" w:space="0" w:color="auto"/>
        <w:left w:val="none" w:sz="0" w:space="0" w:color="auto"/>
        <w:bottom w:val="none" w:sz="0" w:space="0" w:color="auto"/>
        <w:right w:val="none" w:sz="0" w:space="0" w:color="auto"/>
      </w:divBdr>
    </w:div>
    <w:div w:id="1131749354">
      <w:bodyDiv w:val="1"/>
      <w:marLeft w:val="0"/>
      <w:marRight w:val="0"/>
      <w:marTop w:val="0"/>
      <w:marBottom w:val="0"/>
      <w:divBdr>
        <w:top w:val="none" w:sz="0" w:space="0" w:color="auto"/>
        <w:left w:val="none" w:sz="0" w:space="0" w:color="auto"/>
        <w:bottom w:val="none" w:sz="0" w:space="0" w:color="auto"/>
        <w:right w:val="none" w:sz="0" w:space="0" w:color="auto"/>
      </w:divBdr>
    </w:div>
    <w:div w:id="1146974865">
      <w:bodyDiv w:val="1"/>
      <w:marLeft w:val="0"/>
      <w:marRight w:val="0"/>
      <w:marTop w:val="0"/>
      <w:marBottom w:val="0"/>
      <w:divBdr>
        <w:top w:val="none" w:sz="0" w:space="0" w:color="auto"/>
        <w:left w:val="none" w:sz="0" w:space="0" w:color="auto"/>
        <w:bottom w:val="none" w:sz="0" w:space="0" w:color="auto"/>
        <w:right w:val="none" w:sz="0" w:space="0" w:color="auto"/>
      </w:divBdr>
    </w:div>
    <w:div w:id="1156609170">
      <w:bodyDiv w:val="1"/>
      <w:marLeft w:val="0"/>
      <w:marRight w:val="0"/>
      <w:marTop w:val="0"/>
      <w:marBottom w:val="0"/>
      <w:divBdr>
        <w:top w:val="none" w:sz="0" w:space="0" w:color="auto"/>
        <w:left w:val="none" w:sz="0" w:space="0" w:color="auto"/>
        <w:bottom w:val="none" w:sz="0" w:space="0" w:color="auto"/>
        <w:right w:val="none" w:sz="0" w:space="0" w:color="auto"/>
      </w:divBdr>
    </w:div>
    <w:div w:id="1161382890">
      <w:bodyDiv w:val="1"/>
      <w:marLeft w:val="0"/>
      <w:marRight w:val="0"/>
      <w:marTop w:val="0"/>
      <w:marBottom w:val="0"/>
      <w:divBdr>
        <w:top w:val="none" w:sz="0" w:space="0" w:color="auto"/>
        <w:left w:val="none" w:sz="0" w:space="0" w:color="auto"/>
        <w:bottom w:val="none" w:sz="0" w:space="0" w:color="auto"/>
        <w:right w:val="none" w:sz="0" w:space="0" w:color="auto"/>
      </w:divBdr>
    </w:div>
    <w:div w:id="1168132722">
      <w:bodyDiv w:val="1"/>
      <w:marLeft w:val="0"/>
      <w:marRight w:val="0"/>
      <w:marTop w:val="0"/>
      <w:marBottom w:val="0"/>
      <w:divBdr>
        <w:top w:val="none" w:sz="0" w:space="0" w:color="auto"/>
        <w:left w:val="none" w:sz="0" w:space="0" w:color="auto"/>
        <w:bottom w:val="none" w:sz="0" w:space="0" w:color="auto"/>
        <w:right w:val="none" w:sz="0" w:space="0" w:color="auto"/>
      </w:divBdr>
    </w:div>
    <w:div w:id="1171213066">
      <w:bodyDiv w:val="1"/>
      <w:marLeft w:val="0"/>
      <w:marRight w:val="0"/>
      <w:marTop w:val="0"/>
      <w:marBottom w:val="0"/>
      <w:divBdr>
        <w:top w:val="none" w:sz="0" w:space="0" w:color="auto"/>
        <w:left w:val="none" w:sz="0" w:space="0" w:color="auto"/>
        <w:bottom w:val="none" w:sz="0" w:space="0" w:color="auto"/>
        <w:right w:val="none" w:sz="0" w:space="0" w:color="auto"/>
      </w:divBdr>
    </w:div>
    <w:div w:id="1177040235">
      <w:bodyDiv w:val="1"/>
      <w:marLeft w:val="0"/>
      <w:marRight w:val="0"/>
      <w:marTop w:val="0"/>
      <w:marBottom w:val="0"/>
      <w:divBdr>
        <w:top w:val="none" w:sz="0" w:space="0" w:color="auto"/>
        <w:left w:val="none" w:sz="0" w:space="0" w:color="auto"/>
        <w:bottom w:val="none" w:sz="0" w:space="0" w:color="auto"/>
        <w:right w:val="none" w:sz="0" w:space="0" w:color="auto"/>
      </w:divBdr>
    </w:div>
    <w:div w:id="1183203208">
      <w:bodyDiv w:val="1"/>
      <w:marLeft w:val="0"/>
      <w:marRight w:val="0"/>
      <w:marTop w:val="0"/>
      <w:marBottom w:val="0"/>
      <w:divBdr>
        <w:top w:val="none" w:sz="0" w:space="0" w:color="auto"/>
        <w:left w:val="none" w:sz="0" w:space="0" w:color="auto"/>
        <w:bottom w:val="none" w:sz="0" w:space="0" w:color="auto"/>
        <w:right w:val="none" w:sz="0" w:space="0" w:color="auto"/>
      </w:divBdr>
    </w:div>
    <w:div w:id="1211916508">
      <w:bodyDiv w:val="1"/>
      <w:marLeft w:val="0"/>
      <w:marRight w:val="0"/>
      <w:marTop w:val="0"/>
      <w:marBottom w:val="0"/>
      <w:divBdr>
        <w:top w:val="none" w:sz="0" w:space="0" w:color="auto"/>
        <w:left w:val="none" w:sz="0" w:space="0" w:color="auto"/>
        <w:bottom w:val="none" w:sz="0" w:space="0" w:color="auto"/>
        <w:right w:val="none" w:sz="0" w:space="0" w:color="auto"/>
      </w:divBdr>
    </w:div>
    <w:div w:id="1212423155">
      <w:bodyDiv w:val="1"/>
      <w:marLeft w:val="0"/>
      <w:marRight w:val="0"/>
      <w:marTop w:val="0"/>
      <w:marBottom w:val="0"/>
      <w:divBdr>
        <w:top w:val="none" w:sz="0" w:space="0" w:color="auto"/>
        <w:left w:val="none" w:sz="0" w:space="0" w:color="auto"/>
        <w:bottom w:val="none" w:sz="0" w:space="0" w:color="auto"/>
        <w:right w:val="none" w:sz="0" w:space="0" w:color="auto"/>
      </w:divBdr>
    </w:div>
    <w:div w:id="1226716497">
      <w:bodyDiv w:val="1"/>
      <w:marLeft w:val="0"/>
      <w:marRight w:val="0"/>
      <w:marTop w:val="0"/>
      <w:marBottom w:val="0"/>
      <w:divBdr>
        <w:top w:val="none" w:sz="0" w:space="0" w:color="auto"/>
        <w:left w:val="none" w:sz="0" w:space="0" w:color="auto"/>
        <w:bottom w:val="none" w:sz="0" w:space="0" w:color="auto"/>
        <w:right w:val="none" w:sz="0" w:space="0" w:color="auto"/>
      </w:divBdr>
    </w:div>
    <w:div w:id="1233275079">
      <w:bodyDiv w:val="1"/>
      <w:marLeft w:val="0"/>
      <w:marRight w:val="0"/>
      <w:marTop w:val="0"/>
      <w:marBottom w:val="0"/>
      <w:divBdr>
        <w:top w:val="none" w:sz="0" w:space="0" w:color="auto"/>
        <w:left w:val="none" w:sz="0" w:space="0" w:color="auto"/>
        <w:bottom w:val="none" w:sz="0" w:space="0" w:color="auto"/>
        <w:right w:val="none" w:sz="0" w:space="0" w:color="auto"/>
      </w:divBdr>
    </w:div>
    <w:div w:id="1244727495">
      <w:bodyDiv w:val="1"/>
      <w:marLeft w:val="0"/>
      <w:marRight w:val="0"/>
      <w:marTop w:val="0"/>
      <w:marBottom w:val="0"/>
      <w:divBdr>
        <w:top w:val="none" w:sz="0" w:space="0" w:color="auto"/>
        <w:left w:val="none" w:sz="0" w:space="0" w:color="auto"/>
        <w:bottom w:val="none" w:sz="0" w:space="0" w:color="auto"/>
        <w:right w:val="none" w:sz="0" w:space="0" w:color="auto"/>
      </w:divBdr>
    </w:div>
    <w:div w:id="1247956381">
      <w:bodyDiv w:val="1"/>
      <w:marLeft w:val="0"/>
      <w:marRight w:val="0"/>
      <w:marTop w:val="0"/>
      <w:marBottom w:val="0"/>
      <w:divBdr>
        <w:top w:val="none" w:sz="0" w:space="0" w:color="auto"/>
        <w:left w:val="none" w:sz="0" w:space="0" w:color="auto"/>
        <w:bottom w:val="none" w:sz="0" w:space="0" w:color="auto"/>
        <w:right w:val="none" w:sz="0" w:space="0" w:color="auto"/>
      </w:divBdr>
    </w:div>
    <w:div w:id="1270897606">
      <w:bodyDiv w:val="1"/>
      <w:marLeft w:val="0"/>
      <w:marRight w:val="0"/>
      <w:marTop w:val="0"/>
      <w:marBottom w:val="0"/>
      <w:divBdr>
        <w:top w:val="none" w:sz="0" w:space="0" w:color="auto"/>
        <w:left w:val="none" w:sz="0" w:space="0" w:color="auto"/>
        <w:bottom w:val="none" w:sz="0" w:space="0" w:color="auto"/>
        <w:right w:val="none" w:sz="0" w:space="0" w:color="auto"/>
      </w:divBdr>
    </w:div>
    <w:div w:id="1318221755">
      <w:bodyDiv w:val="1"/>
      <w:marLeft w:val="0"/>
      <w:marRight w:val="0"/>
      <w:marTop w:val="0"/>
      <w:marBottom w:val="0"/>
      <w:divBdr>
        <w:top w:val="none" w:sz="0" w:space="0" w:color="auto"/>
        <w:left w:val="none" w:sz="0" w:space="0" w:color="auto"/>
        <w:bottom w:val="none" w:sz="0" w:space="0" w:color="auto"/>
        <w:right w:val="none" w:sz="0" w:space="0" w:color="auto"/>
      </w:divBdr>
    </w:div>
    <w:div w:id="1341002476">
      <w:bodyDiv w:val="1"/>
      <w:marLeft w:val="0"/>
      <w:marRight w:val="0"/>
      <w:marTop w:val="0"/>
      <w:marBottom w:val="0"/>
      <w:divBdr>
        <w:top w:val="none" w:sz="0" w:space="0" w:color="auto"/>
        <w:left w:val="none" w:sz="0" w:space="0" w:color="auto"/>
        <w:bottom w:val="none" w:sz="0" w:space="0" w:color="auto"/>
        <w:right w:val="none" w:sz="0" w:space="0" w:color="auto"/>
      </w:divBdr>
    </w:div>
    <w:div w:id="1361858811">
      <w:bodyDiv w:val="1"/>
      <w:marLeft w:val="0"/>
      <w:marRight w:val="0"/>
      <w:marTop w:val="0"/>
      <w:marBottom w:val="0"/>
      <w:divBdr>
        <w:top w:val="none" w:sz="0" w:space="0" w:color="auto"/>
        <w:left w:val="none" w:sz="0" w:space="0" w:color="auto"/>
        <w:bottom w:val="none" w:sz="0" w:space="0" w:color="auto"/>
        <w:right w:val="none" w:sz="0" w:space="0" w:color="auto"/>
      </w:divBdr>
    </w:div>
    <w:div w:id="1365985457">
      <w:bodyDiv w:val="1"/>
      <w:marLeft w:val="0"/>
      <w:marRight w:val="0"/>
      <w:marTop w:val="0"/>
      <w:marBottom w:val="0"/>
      <w:divBdr>
        <w:top w:val="none" w:sz="0" w:space="0" w:color="auto"/>
        <w:left w:val="none" w:sz="0" w:space="0" w:color="auto"/>
        <w:bottom w:val="none" w:sz="0" w:space="0" w:color="auto"/>
        <w:right w:val="none" w:sz="0" w:space="0" w:color="auto"/>
      </w:divBdr>
    </w:div>
    <w:div w:id="1390688704">
      <w:bodyDiv w:val="1"/>
      <w:marLeft w:val="0"/>
      <w:marRight w:val="0"/>
      <w:marTop w:val="0"/>
      <w:marBottom w:val="0"/>
      <w:divBdr>
        <w:top w:val="none" w:sz="0" w:space="0" w:color="auto"/>
        <w:left w:val="none" w:sz="0" w:space="0" w:color="auto"/>
        <w:bottom w:val="none" w:sz="0" w:space="0" w:color="auto"/>
        <w:right w:val="none" w:sz="0" w:space="0" w:color="auto"/>
      </w:divBdr>
    </w:div>
    <w:div w:id="1391997042">
      <w:bodyDiv w:val="1"/>
      <w:marLeft w:val="0"/>
      <w:marRight w:val="0"/>
      <w:marTop w:val="0"/>
      <w:marBottom w:val="0"/>
      <w:divBdr>
        <w:top w:val="none" w:sz="0" w:space="0" w:color="auto"/>
        <w:left w:val="none" w:sz="0" w:space="0" w:color="auto"/>
        <w:bottom w:val="none" w:sz="0" w:space="0" w:color="auto"/>
        <w:right w:val="none" w:sz="0" w:space="0" w:color="auto"/>
      </w:divBdr>
    </w:div>
    <w:div w:id="1418942823">
      <w:bodyDiv w:val="1"/>
      <w:marLeft w:val="0"/>
      <w:marRight w:val="0"/>
      <w:marTop w:val="0"/>
      <w:marBottom w:val="0"/>
      <w:divBdr>
        <w:top w:val="none" w:sz="0" w:space="0" w:color="auto"/>
        <w:left w:val="none" w:sz="0" w:space="0" w:color="auto"/>
        <w:bottom w:val="none" w:sz="0" w:space="0" w:color="auto"/>
        <w:right w:val="none" w:sz="0" w:space="0" w:color="auto"/>
      </w:divBdr>
    </w:div>
    <w:div w:id="1438597048">
      <w:bodyDiv w:val="1"/>
      <w:marLeft w:val="0"/>
      <w:marRight w:val="0"/>
      <w:marTop w:val="0"/>
      <w:marBottom w:val="0"/>
      <w:divBdr>
        <w:top w:val="none" w:sz="0" w:space="0" w:color="auto"/>
        <w:left w:val="none" w:sz="0" w:space="0" w:color="auto"/>
        <w:bottom w:val="none" w:sz="0" w:space="0" w:color="auto"/>
        <w:right w:val="none" w:sz="0" w:space="0" w:color="auto"/>
      </w:divBdr>
    </w:div>
    <w:div w:id="1444689216">
      <w:bodyDiv w:val="1"/>
      <w:marLeft w:val="0"/>
      <w:marRight w:val="0"/>
      <w:marTop w:val="0"/>
      <w:marBottom w:val="0"/>
      <w:divBdr>
        <w:top w:val="none" w:sz="0" w:space="0" w:color="auto"/>
        <w:left w:val="none" w:sz="0" w:space="0" w:color="auto"/>
        <w:bottom w:val="none" w:sz="0" w:space="0" w:color="auto"/>
        <w:right w:val="none" w:sz="0" w:space="0" w:color="auto"/>
      </w:divBdr>
    </w:div>
    <w:div w:id="1446343192">
      <w:bodyDiv w:val="1"/>
      <w:marLeft w:val="0"/>
      <w:marRight w:val="0"/>
      <w:marTop w:val="0"/>
      <w:marBottom w:val="0"/>
      <w:divBdr>
        <w:top w:val="none" w:sz="0" w:space="0" w:color="auto"/>
        <w:left w:val="none" w:sz="0" w:space="0" w:color="auto"/>
        <w:bottom w:val="none" w:sz="0" w:space="0" w:color="auto"/>
        <w:right w:val="none" w:sz="0" w:space="0" w:color="auto"/>
      </w:divBdr>
    </w:div>
    <w:div w:id="1459451291">
      <w:bodyDiv w:val="1"/>
      <w:marLeft w:val="0"/>
      <w:marRight w:val="0"/>
      <w:marTop w:val="0"/>
      <w:marBottom w:val="0"/>
      <w:divBdr>
        <w:top w:val="none" w:sz="0" w:space="0" w:color="auto"/>
        <w:left w:val="none" w:sz="0" w:space="0" w:color="auto"/>
        <w:bottom w:val="none" w:sz="0" w:space="0" w:color="auto"/>
        <w:right w:val="none" w:sz="0" w:space="0" w:color="auto"/>
      </w:divBdr>
    </w:div>
    <w:div w:id="1469281780">
      <w:bodyDiv w:val="1"/>
      <w:marLeft w:val="0"/>
      <w:marRight w:val="0"/>
      <w:marTop w:val="0"/>
      <w:marBottom w:val="0"/>
      <w:divBdr>
        <w:top w:val="none" w:sz="0" w:space="0" w:color="auto"/>
        <w:left w:val="none" w:sz="0" w:space="0" w:color="auto"/>
        <w:bottom w:val="none" w:sz="0" w:space="0" w:color="auto"/>
        <w:right w:val="none" w:sz="0" w:space="0" w:color="auto"/>
      </w:divBdr>
    </w:div>
    <w:div w:id="1469589519">
      <w:bodyDiv w:val="1"/>
      <w:marLeft w:val="0"/>
      <w:marRight w:val="0"/>
      <w:marTop w:val="0"/>
      <w:marBottom w:val="0"/>
      <w:divBdr>
        <w:top w:val="none" w:sz="0" w:space="0" w:color="auto"/>
        <w:left w:val="none" w:sz="0" w:space="0" w:color="auto"/>
        <w:bottom w:val="none" w:sz="0" w:space="0" w:color="auto"/>
        <w:right w:val="none" w:sz="0" w:space="0" w:color="auto"/>
      </w:divBdr>
    </w:div>
    <w:div w:id="1469663577">
      <w:bodyDiv w:val="1"/>
      <w:marLeft w:val="0"/>
      <w:marRight w:val="0"/>
      <w:marTop w:val="0"/>
      <w:marBottom w:val="0"/>
      <w:divBdr>
        <w:top w:val="none" w:sz="0" w:space="0" w:color="auto"/>
        <w:left w:val="none" w:sz="0" w:space="0" w:color="auto"/>
        <w:bottom w:val="none" w:sz="0" w:space="0" w:color="auto"/>
        <w:right w:val="none" w:sz="0" w:space="0" w:color="auto"/>
      </w:divBdr>
    </w:div>
    <w:div w:id="1479490548">
      <w:bodyDiv w:val="1"/>
      <w:marLeft w:val="0"/>
      <w:marRight w:val="0"/>
      <w:marTop w:val="0"/>
      <w:marBottom w:val="0"/>
      <w:divBdr>
        <w:top w:val="none" w:sz="0" w:space="0" w:color="auto"/>
        <w:left w:val="none" w:sz="0" w:space="0" w:color="auto"/>
        <w:bottom w:val="none" w:sz="0" w:space="0" w:color="auto"/>
        <w:right w:val="none" w:sz="0" w:space="0" w:color="auto"/>
      </w:divBdr>
    </w:div>
    <w:div w:id="1489781732">
      <w:bodyDiv w:val="1"/>
      <w:marLeft w:val="0"/>
      <w:marRight w:val="0"/>
      <w:marTop w:val="0"/>
      <w:marBottom w:val="0"/>
      <w:divBdr>
        <w:top w:val="none" w:sz="0" w:space="0" w:color="auto"/>
        <w:left w:val="none" w:sz="0" w:space="0" w:color="auto"/>
        <w:bottom w:val="none" w:sz="0" w:space="0" w:color="auto"/>
        <w:right w:val="none" w:sz="0" w:space="0" w:color="auto"/>
      </w:divBdr>
    </w:div>
    <w:div w:id="1523124740">
      <w:bodyDiv w:val="1"/>
      <w:marLeft w:val="0"/>
      <w:marRight w:val="0"/>
      <w:marTop w:val="0"/>
      <w:marBottom w:val="0"/>
      <w:divBdr>
        <w:top w:val="none" w:sz="0" w:space="0" w:color="auto"/>
        <w:left w:val="none" w:sz="0" w:space="0" w:color="auto"/>
        <w:bottom w:val="none" w:sz="0" w:space="0" w:color="auto"/>
        <w:right w:val="none" w:sz="0" w:space="0" w:color="auto"/>
      </w:divBdr>
    </w:div>
    <w:div w:id="1527409280">
      <w:bodyDiv w:val="1"/>
      <w:marLeft w:val="0"/>
      <w:marRight w:val="0"/>
      <w:marTop w:val="0"/>
      <w:marBottom w:val="0"/>
      <w:divBdr>
        <w:top w:val="none" w:sz="0" w:space="0" w:color="auto"/>
        <w:left w:val="none" w:sz="0" w:space="0" w:color="auto"/>
        <w:bottom w:val="none" w:sz="0" w:space="0" w:color="auto"/>
        <w:right w:val="none" w:sz="0" w:space="0" w:color="auto"/>
      </w:divBdr>
    </w:div>
    <w:div w:id="1534077050">
      <w:bodyDiv w:val="1"/>
      <w:marLeft w:val="0"/>
      <w:marRight w:val="0"/>
      <w:marTop w:val="0"/>
      <w:marBottom w:val="0"/>
      <w:divBdr>
        <w:top w:val="none" w:sz="0" w:space="0" w:color="auto"/>
        <w:left w:val="none" w:sz="0" w:space="0" w:color="auto"/>
        <w:bottom w:val="none" w:sz="0" w:space="0" w:color="auto"/>
        <w:right w:val="none" w:sz="0" w:space="0" w:color="auto"/>
      </w:divBdr>
    </w:div>
    <w:div w:id="1538161147">
      <w:bodyDiv w:val="1"/>
      <w:marLeft w:val="0"/>
      <w:marRight w:val="0"/>
      <w:marTop w:val="0"/>
      <w:marBottom w:val="0"/>
      <w:divBdr>
        <w:top w:val="none" w:sz="0" w:space="0" w:color="auto"/>
        <w:left w:val="none" w:sz="0" w:space="0" w:color="auto"/>
        <w:bottom w:val="none" w:sz="0" w:space="0" w:color="auto"/>
        <w:right w:val="none" w:sz="0" w:space="0" w:color="auto"/>
      </w:divBdr>
    </w:div>
    <w:div w:id="1542935457">
      <w:bodyDiv w:val="1"/>
      <w:marLeft w:val="0"/>
      <w:marRight w:val="0"/>
      <w:marTop w:val="0"/>
      <w:marBottom w:val="0"/>
      <w:divBdr>
        <w:top w:val="none" w:sz="0" w:space="0" w:color="auto"/>
        <w:left w:val="none" w:sz="0" w:space="0" w:color="auto"/>
        <w:bottom w:val="none" w:sz="0" w:space="0" w:color="auto"/>
        <w:right w:val="none" w:sz="0" w:space="0" w:color="auto"/>
      </w:divBdr>
    </w:div>
    <w:div w:id="1546795766">
      <w:bodyDiv w:val="1"/>
      <w:marLeft w:val="0"/>
      <w:marRight w:val="0"/>
      <w:marTop w:val="0"/>
      <w:marBottom w:val="0"/>
      <w:divBdr>
        <w:top w:val="none" w:sz="0" w:space="0" w:color="auto"/>
        <w:left w:val="none" w:sz="0" w:space="0" w:color="auto"/>
        <w:bottom w:val="none" w:sz="0" w:space="0" w:color="auto"/>
        <w:right w:val="none" w:sz="0" w:space="0" w:color="auto"/>
      </w:divBdr>
    </w:div>
    <w:div w:id="1570143171">
      <w:bodyDiv w:val="1"/>
      <w:marLeft w:val="0"/>
      <w:marRight w:val="0"/>
      <w:marTop w:val="0"/>
      <w:marBottom w:val="0"/>
      <w:divBdr>
        <w:top w:val="none" w:sz="0" w:space="0" w:color="auto"/>
        <w:left w:val="none" w:sz="0" w:space="0" w:color="auto"/>
        <w:bottom w:val="none" w:sz="0" w:space="0" w:color="auto"/>
        <w:right w:val="none" w:sz="0" w:space="0" w:color="auto"/>
      </w:divBdr>
    </w:div>
    <w:div w:id="1579746308">
      <w:bodyDiv w:val="1"/>
      <w:marLeft w:val="0"/>
      <w:marRight w:val="0"/>
      <w:marTop w:val="0"/>
      <w:marBottom w:val="0"/>
      <w:divBdr>
        <w:top w:val="none" w:sz="0" w:space="0" w:color="auto"/>
        <w:left w:val="none" w:sz="0" w:space="0" w:color="auto"/>
        <w:bottom w:val="none" w:sz="0" w:space="0" w:color="auto"/>
        <w:right w:val="none" w:sz="0" w:space="0" w:color="auto"/>
      </w:divBdr>
    </w:div>
    <w:div w:id="1585913679">
      <w:bodyDiv w:val="1"/>
      <w:marLeft w:val="0"/>
      <w:marRight w:val="0"/>
      <w:marTop w:val="0"/>
      <w:marBottom w:val="0"/>
      <w:divBdr>
        <w:top w:val="none" w:sz="0" w:space="0" w:color="auto"/>
        <w:left w:val="none" w:sz="0" w:space="0" w:color="auto"/>
        <w:bottom w:val="none" w:sz="0" w:space="0" w:color="auto"/>
        <w:right w:val="none" w:sz="0" w:space="0" w:color="auto"/>
      </w:divBdr>
    </w:div>
    <w:div w:id="1619483841">
      <w:bodyDiv w:val="1"/>
      <w:marLeft w:val="0"/>
      <w:marRight w:val="0"/>
      <w:marTop w:val="0"/>
      <w:marBottom w:val="0"/>
      <w:divBdr>
        <w:top w:val="none" w:sz="0" w:space="0" w:color="auto"/>
        <w:left w:val="none" w:sz="0" w:space="0" w:color="auto"/>
        <w:bottom w:val="none" w:sz="0" w:space="0" w:color="auto"/>
        <w:right w:val="none" w:sz="0" w:space="0" w:color="auto"/>
      </w:divBdr>
    </w:div>
    <w:div w:id="1634406903">
      <w:bodyDiv w:val="1"/>
      <w:marLeft w:val="0"/>
      <w:marRight w:val="0"/>
      <w:marTop w:val="0"/>
      <w:marBottom w:val="0"/>
      <w:divBdr>
        <w:top w:val="none" w:sz="0" w:space="0" w:color="auto"/>
        <w:left w:val="none" w:sz="0" w:space="0" w:color="auto"/>
        <w:bottom w:val="none" w:sz="0" w:space="0" w:color="auto"/>
        <w:right w:val="none" w:sz="0" w:space="0" w:color="auto"/>
      </w:divBdr>
    </w:div>
    <w:div w:id="1661545740">
      <w:bodyDiv w:val="1"/>
      <w:marLeft w:val="0"/>
      <w:marRight w:val="0"/>
      <w:marTop w:val="0"/>
      <w:marBottom w:val="0"/>
      <w:divBdr>
        <w:top w:val="none" w:sz="0" w:space="0" w:color="auto"/>
        <w:left w:val="none" w:sz="0" w:space="0" w:color="auto"/>
        <w:bottom w:val="none" w:sz="0" w:space="0" w:color="auto"/>
        <w:right w:val="none" w:sz="0" w:space="0" w:color="auto"/>
      </w:divBdr>
    </w:div>
    <w:div w:id="167136921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6229072">
      <w:bodyDiv w:val="1"/>
      <w:marLeft w:val="0"/>
      <w:marRight w:val="0"/>
      <w:marTop w:val="0"/>
      <w:marBottom w:val="0"/>
      <w:divBdr>
        <w:top w:val="none" w:sz="0" w:space="0" w:color="auto"/>
        <w:left w:val="none" w:sz="0" w:space="0" w:color="auto"/>
        <w:bottom w:val="none" w:sz="0" w:space="0" w:color="auto"/>
        <w:right w:val="none" w:sz="0" w:space="0" w:color="auto"/>
      </w:divBdr>
    </w:div>
    <w:div w:id="1681813551">
      <w:bodyDiv w:val="1"/>
      <w:marLeft w:val="0"/>
      <w:marRight w:val="0"/>
      <w:marTop w:val="0"/>
      <w:marBottom w:val="0"/>
      <w:divBdr>
        <w:top w:val="none" w:sz="0" w:space="0" w:color="auto"/>
        <w:left w:val="none" w:sz="0" w:space="0" w:color="auto"/>
        <w:bottom w:val="none" w:sz="0" w:space="0" w:color="auto"/>
        <w:right w:val="none" w:sz="0" w:space="0" w:color="auto"/>
      </w:divBdr>
    </w:div>
    <w:div w:id="1693454718">
      <w:bodyDiv w:val="1"/>
      <w:marLeft w:val="0"/>
      <w:marRight w:val="0"/>
      <w:marTop w:val="0"/>
      <w:marBottom w:val="0"/>
      <w:divBdr>
        <w:top w:val="none" w:sz="0" w:space="0" w:color="auto"/>
        <w:left w:val="none" w:sz="0" w:space="0" w:color="auto"/>
        <w:bottom w:val="none" w:sz="0" w:space="0" w:color="auto"/>
        <w:right w:val="none" w:sz="0" w:space="0" w:color="auto"/>
      </w:divBdr>
    </w:div>
    <w:div w:id="1703743804">
      <w:bodyDiv w:val="1"/>
      <w:marLeft w:val="0"/>
      <w:marRight w:val="0"/>
      <w:marTop w:val="0"/>
      <w:marBottom w:val="0"/>
      <w:divBdr>
        <w:top w:val="none" w:sz="0" w:space="0" w:color="auto"/>
        <w:left w:val="none" w:sz="0" w:space="0" w:color="auto"/>
        <w:bottom w:val="none" w:sz="0" w:space="0" w:color="auto"/>
        <w:right w:val="none" w:sz="0" w:space="0" w:color="auto"/>
      </w:divBdr>
    </w:div>
    <w:div w:id="1711833029">
      <w:bodyDiv w:val="1"/>
      <w:marLeft w:val="0"/>
      <w:marRight w:val="0"/>
      <w:marTop w:val="0"/>
      <w:marBottom w:val="0"/>
      <w:divBdr>
        <w:top w:val="none" w:sz="0" w:space="0" w:color="auto"/>
        <w:left w:val="none" w:sz="0" w:space="0" w:color="auto"/>
        <w:bottom w:val="none" w:sz="0" w:space="0" w:color="auto"/>
        <w:right w:val="none" w:sz="0" w:space="0" w:color="auto"/>
      </w:divBdr>
    </w:div>
    <w:div w:id="1730416693">
      <w:bodyDiv w:val="1"/>
      <w:marLeft w:val="0"/>
      <w:marRight w:val="0"/>
      <w:marTop w:val="0"/>
      <w:marBottom w:val="0"/>
      <w:divBdr>
        <w:top w:val="none" w:sz="0" w:space="0" w:color="auto"/>
        <w:left w:val="none" w:sz="0" w:space="0" w:color="auto"/>
        <w:bottom w:val="none" w:sz="0" w:space="0" w:color="auto"/>
        <w:right w:val="none" w:sz="0" w:space="0" w:color="auto"/>
      </w:divBdr>
    </w:div>
    <w:div w:id="1776096787">
      <w:bodyDiv w:val="1"/>
      <w:marLeft w:val="0"/>
      <w:marRight w:val="0"/>
      <w:marTop w:val="0"/>
      <w:marBottom w:val="0"/>
      <w:divBdr>
        <w:top w:val="none" w:sz="0" w:space="0" w:color="auto"/>
        <w:left w:val="none" w:sz="0" w:space="0" w:color="auto"/>
        <w:bottom w:val="none" w:sz="0" w:space="0" w:color="auto"/>
        <w:right w:val="none" w:sz="0" w:space="0" w:color="auto"/>
      </w:divBdr>
    </w:div>
    <w:div w:id="1793935859">
      <w:bodyDiv w:val="1"/>
      <w:marLeft w:val="0"/>
      <w:marRight w:val="0"/>
      <w:marTop w:val="0"/>
      <w:marBottom w:val="0"/>
      <w:divBdr>
        <w:top w:val="none" w:sz="0" w:space="0" w:color="auto"/>
        <w:left w:val="none" w:sz="0" w:space="0" w:color="auto"/>
        <w:bottom w:val="none" w:sz="0" w:space="0" w:color="auto"/>
        <w:right w:val="none" w:sz="0" w:space="0" w:color="auto"/>
      </w:divBdr>
    </w:div>
    <w:div w:id="1821997808">
      <w:bodyDiv w:val="1"/>
      <w:marLeft w:val="0"/>
      <w:marRight w:val="0"/>
      <w:marTop w:val="0"/>
      <w:marBottom w:val="0"/>
      <w:divBdr>
        <w:top w:val="none" w:sz="0" w:space="0" w:color="auto"/>
        <w:left w:val="none" w:sz="0" w:space="0" w:color="auto"/>
        <w:bottom w:val="none" w:sz="0" w:space="0" w:color="auto"/>
        <w:right w:val="none" w:sz="0" w:space="0" w:color="auto"/>
      </w:divBdr>
    </w:div>
    <w:div w:id="1824616522">
      <w:bodyDiv w:val="1"/>
      <w:marLeft w:val="0"/>
      <w:marRight w:val="0"/>
      <w:marTop w:val="0"/>
      <w:marBottom w:val="0"/>
      <w:divBdr>
        <w:top w:val="none" w:sz="0" w:space="0" w:color="auto"/>
        <w:left w:val="none" w:sz="0" w:space="0" w:color="auto"/>
        <w:bottom w:val="none" w:sz="0" w:space="0" w:color="auto"/>
        <w:right w:val="none" w:sz="0" w:space="0" w:color="auto"/>
      </w:divBdr>
    </w:div>
    <w:div w:id="1824927717">
      <w:bodyDiv w:val="1"/>
      <w:marLeft w:val="0"/>
      <w:marRight w:val="0"/>
      <w:marTop w:val="0"/>
      <w:marBottom w:val="0"/>
      <w:divBdr>
        <w:top w:val="none" w:sz="0" w:space="0" w:color="auto"/>
        <w:left w:val="none" w:sz="0" w:space="0" w:color="auto"/>
        <w:bottom w:val="none" w:sz="0" w:space="0" w:color="auto"/>
        <w:right w:val="none" w:sz="0" w:space="0" w:color="auto"/>
      </w:divBdr>
    </w:div>
    <w:div w:id="1864398088">
      <w:bodyDiv w:val="1"/>
      <w:marLeft w:val="0"/>
      <w:marRight w:val="0"/>
      <w:marTop w:val="0"/>
      <w:marBottom w:val="0"/>
      <w:divBdr>
        <w:top w:val="none" w:sz="0" w:space="0" w:color="auto"/>
        <w:left w:val="none" w:sz="0" w:space="0" w:color="auto"/>
        <w:bottom w:val="none" w:sz="0" w:space="0" w:color="auto"/>
        <w:right w:val="none" w:sz="0" w:space="0" w:color="auto"/>
      </w:divBdr>
    </w:div>
    <w:div w:id="1866946498">
      <w:bodyDiv w:val="1"/>
      <w:marLeft w:val="0"/>
      <w:marRight w:val="0"/>
      <w:marTop w:val="0"/>
      <w:marBottom w:val="0"/>
      <w:divBdr>
        <w:top w:val="none" w:sz="0" w:space="0" w:color="auto"/>
        <w:left w:val="none" w:sz="0" w:space="0" w:color="auto"/>
        <w:bottom w:val="none" w:sz="0" w:space="0" w:color="auto"/>
        <w:right w:val="none" w:sz="0" w:space="0" w:color="auto"/>
      </w:divBdr>
    </w:div>
    <w:div w:id="1872303697">
      <w:bodyDiv w:val="1"/>
      <w:marLeft w:val="0"/>
      <w:marRight w:val="0"/>
      <w:marTop w:val="0"/>
      <w:marBottom w:val="0"/>
      <w:divBdr>
        <w:top w:val="none" w:sz="0" w:space="0" w:color="auto"/>
        <w:left w:val="none" w:sz="0" w:space="0" w:color="auto"/>
        <w:bottom w:val="none" w:sz="0" w:space="0" w:color="auto"/>
        <w:right w:val="none" w:sz="0" w:space="0" w:color="auto"/>
      </w:divBdr>
    </w:div>
    <w:div w:id="1899630558">
      <w:bodyDiv w:val="1"/>
      <w:marLeft w:val="0"/>
      <w:marRight w:val="0"/>
      <w:marTop w:val="0"/>
      <w:marBottom w:val="0"/>
      <w:divBdr>
        <w:top w:val="none" w:sz="0" w:space="0" w:color="auto"/>
        <w:left w:val="none" w:sz="0" w:space="0" w:color="auto"/>
        <w:bottom w:val="none" w:sz="0" w:space="0" w:color="auto"/>
        <w:right w:val="none" w:sz="0" w:space="0" w:color="auto"/>
      </w:divBdr>
    </w:div>
    <w:div w:id="1935940611">
      <w:bodyDiv w:val="1"/>
      <w:marLeft w:val="0"/>
      <w:marRight w:val="0"/>
      <w:marTop w:val="0"/>
      <w:marBottom w:val="0"/>
      <w:divBdr>
        <w:top w:val="none" w:sz="0" w:space="0" w:color="auto"/>
        <w:left w:val="none" w:sz="0" w:space="0" w:color="auto"/>
        <w:bottom w:val="none" w:sz="0" w:space="0" w:color="auto"/>
        <w:right w:val="none" w:sz="0" w:space="0" w:color="auto"/>
      </w:divBdr>
    </w:div>
    <w:div w:id="1940138220">
      <w:bodyDiv w:val="1"/>
      <w:marLeft w:val="0"/>
      <w:marRight w:val="0"/>
      <w:marTop w:val="0"/>
      <w:marBottom w:val="0"/>
      <w:divBdr>
        <w:top w:val="none" w:sz="0" w:space="0" w:color="auto"/>
        <w:left w:val="none" w:sz="0" w:space="0" w:color="auto"/>
        <w:bottom w:val="none" w:sz="0" w:space="0" w:color="auto"/>
        <w:right w:val="none" w:sz="0" w:space="0" w:color="auto"/>
      </w:divBdr>
    </w:div>
    <w:div w:id="1965694899">
      <w:bodyDiv w:val="1"/>
      <w:marLeft w:val="0"/>
      <w:marRight w:val="0"/>
      <w:marTop w:val="0"/>
      <w:marBottom w:val="0"/>
      <w:divBdr>
        <w:top w:val="none" w:sz="0" w:space="0" w:color="auto"/>
        <w:left w:val="none" w:sz="0" w:space="0" w:color="auto"/>
        <w:bottom w:val="none" w:sz="0" w:space="0" w:color="auto"/>
        <w:right w:val="none" w:sz="0" w:space="0" w:color="auto"/>
      </w:divBdr>
    </w:div>
    <w:div w:id="1976446813">
      <w:bodyDiv w:val="1"/>
      <w:marLeft w:val="0"/>
      <w:marRight w:val="0"/>
      <w:marTop w:val="0"/>
      <w:marBottom w:val="0"/>
      <w:divBdr>
        <w:top w:val="none" w:sz="0" w:space="0" w:color="auto"/>
        <w:left w:val="none" w:sz="0" w:space="0" w:color="auto"/>
        <w:bottom w:val="none" w:sz="0" w:space="0" w:color="auto"/>
        <w:right w:val="none" w:sz="0" w:space="0" w:color="auto"/>
      </w:divBdr>
    </w:div>
    <w:div w:id="1976712938">
      <w:bodyDiv w:val="1"/>
      <w:marLeft w:val="0"/>
      <w:marRight w:val="0"/>
      <w:marTop w:val="0"/>
      <w:marBottom w:val="0"/>
      <w:divBdr>
        <w:top w:val="none" w:sz="0" w:space="0" w:color="auto"/>
        <w:left w:val="none" w:sz="0" w:space="0" w:color="auto"/>
        <w:bottom w:val="none" w:sz="0" w:space="0" w:color="auto"/>
        <w:right w:val="none" w:sz="0" w:space="0" w:color="auto"/>
      </w:divBdr>
    </w:div>
    <w:div w:id="1977635959">
      <w:bodyDiv w:val="1"/>
      <w:marLeft w:val="0"/>
      <w:marRight w:val="0"/>
      <w:marTop w:val="0"/>
      <w:marBottom w:val="0"/>
      <w:divBdr>
        <w:top w:val="none" w:sz="0" w:space="0" w:color="auto"/>
        <w:left w:val="none" w:sz="0" w:space="0" w:color="auto"/>
        <w:bottom w:val="none" w:sz="0" w:space="0" w:color="auto"/>
        <w:right w:val="none" w:sz="0" w:space="0" w:color="auto"/>
      </w:divBdr>
    </w:div>
    <w:div w:id="2012951307">
      <w:bodyDiv w:val="1"/>
      <w:marLeft w:val="0"/>
      <w:marRight w:val="0"/>
      <w:marTop w:val="0"/>
      <w:marBottom w:val="0"/>
      <w:divBdr>
        <w:top w:val="none" w:sz="0" w:space="0" w:color="auto"/>
        <w:left w:val="none" w:sz="0" w:space="0" w:color="auto"/>
        <w:bottom w:val="none" w:sz="0" w:space="0" w:color="auto"/>
        <w:right w:val="none" w:sz="0" w:space="0" w:color="auto"/>
      </w:divBdr>
    </w:div>
    <w:div w:id="2021815520">
      <w:bodyDiv w:val="1"/>
      <w:marLeft w:val="0"/>
      <w:marRight w:val="0"/>
      <w:marTop w:val="0"/>
      <w:marBottom w:val="0"/>
      <w:divBdr>
        <w:top w:val="none" w:sz="0" w:space="0" w:color="auto"/>
        <w:left w:val="none" w:sz="0" w:space="0" w:color="auto"/>
        <w:bottom w:val="none" w:sz="0" w:space="0" w:color="auto"/>
        <w:right w:val="none" w:sz="0" w:space="0" w:color="auto"/>
      </w:divBdr>
    </w:div>
    <w:div w:id="2027125299">
      <w:bodyDiv w:val="1"/>
      <w:marLeft w:val="0"/>
      <w:marRight w:val="0"/>
      <w:marTop w:val="0"/>
      <w:marBottom w:val="0"/>
      <w:divBdr>
        <w:top w:val="none" w:sz="0" w:space="0" w:color="auto"/>
        <w:left w:val="none" w:sz="0" w:space="0" w:color="auto"/>
        <w:bottom w:val="none" w:sz="0" w:space="0" w:color="auto"/>
        <w:right w:val="none" w:sz="0" w:space="0" w:color="auto"/>
      </w:divBdr>
    </w:div>
    <w:div w:id="2030990038">
      <w:bodyDiv w:val="1"/>
      <w:marLeft w:val="0"/>
      <w:marRight w:val="0"/>
      <w:marTop w:val="0"/>
      <w:marBottom w:val="0"/>
      <w:divBdr>
        <w:top w:val="none" w:sz="0" w:space="0" w:color="auto"/>
        <w:left w:val="none" w:sz="0" w:space="0" w:color="auto"/>
        <w:bottom w:val="none" w:sz="0" w:space="0" w:color="auto"/>
        <w:right w:val="none" w:sz="0" w:space="0" w:color="auto"/>
      </w:divBdr>
    </w:div>
    <w:div w:id="2039775010">
      <w:bodyDiv w:val="1"/>
      <w:marLeft w:val="0"/>
      <w:marRight w:val="0"/>
      <w:marTop w:val="0"/>
      <w:marBottom w:val="0"/>
      <w:divBdr>
        <w:top w:val="none" w:sz="0" w:space="0" w:color="auto"/>
        <w:left w:val="none" w:sz="0" w:space="0" w:color="auto"/>
        <w:bottom w:val="none" w:sz="0" w:space="0" w:color="auto"/>
        <w:right w:val="none" w:sz="0" w:space="0" w:color="auto"/>
      </w:divBdr>
      <w:divsChild>
        <w:div w:id="667578">
          <w:marLeft w:val="0"/>
          <w:marRight w:val="0"/>
          <w:marTop w:val="0"/>
          <w:marBottom w:val="0"/>
          <w:divBdr>
            <w:top w:val="none" w:sz="0" w:space="0" w:color="auto"/>
            <w:left w:val="none" w:sz="0" w:space="0" w:color="auto"/>
            <w:bottom w:val="none" w:sz="0" w:space="0" w:color="auto"/>
            <w:right w:val="none" w:sz="0" w:space="0" w:color="auto"/>
          </w:divBdr>
          <w:divsChild>
            <w:div w:id="6563775">
              <w:marLeft w:val="0"/>
              <w:marRight w:val="0"/>
              <w:marTop w:val="150"/>
              <w:marBottom w:val="150"/>
              <w:divBdr>
                <w:top w:val="none" w:sz="0" w:space="0" w:color="auto"/>
                <w:left w:val="none" w:sz="0" w:space="0" w:color="auto"/>
                <w:bottom w:val="none" w:sz="0" w:space="0" w:color="auto"/>
                <w:right w:val="none" w:sz="0" w:space="0" w:color="auto"/>
              </w:divBdr>
            </w:div>
            <w:div w:id="7803888">
              <w:marLeft w:val="375"/>
              <w:marRight w:val="75"/>
              <w:marTop w:val="0"/>
              <w:marBottom w:val="0"/>
              <w:divBdr>
                <w:top w:val="none" w:sz="0" w:space="0" w:color="auto"/>
                <w:left w:val="none" w:sz="0" w:space="0" w:color="auto"/>
                <w:bottom w:val="none" w:sz="0" w:space="0" w:color="auto"/>
                <w:right w:val="none" w:sz="0" w:space="0" w:color="auto"/>
              </w:divBdr>
              <w:divsChild>
                <w:div w:id="1851020377">
                  <w:marLeft w:val="0"/>
                  <w:marRight w:val="0"/>
                  <w:marTop w:val="300"/>
                  <w:marBottom w:val="300"/>
                  <w:divBdr>
                    <w:top w:val="none" w:sz="0" w:space="0" w:color="auto"/>
                    <w:left w:val="none" w:sz="0" w:space="0" w:color="auto"/>
                    <w:bottom w:val="none" w:sz="0" w:space="0" w:color="auto"/>
                    <w:right w:val="none" w:sz="0" w:space="0" w:color="auto"/>
                  </w:divBdr>
                </w:div>
              </w:divsChild>
            </w:div>
            <w:div w:id="1943874129">
              <w:marLeft w:val="0"/>
              <w:marRight w:val="0"/>
              <w:marTop w:val="150"/>
              <w:marBottom w:val="150"/>
              <w:divBdr>
                <w:top w:val="none" w:sz="0" w:space="0" w:color="auto"/>
                <w:left w:val="none" w:sz="0" w:space="0" w:color="auto"/>
                <w:bottom w:val="none" w:sz="0" w:space="0" w:color="auto"/>
                <w:right w:val="none" w:sz="0" w:space="0" w:color="auto"/>
              </w:divBdr>
            </w:div>
          </w:divsChild>
        </w:div>
        <w:div w:id="368455987">
          <w:marLeft w:val="0"/>
          <w:marRight w:val="0"/>
          <w:marTop w:val="0"/>
          <w:marBottom w:val="0"/>
          <w:divBdr>
            <w:top w:val="none" w:sz="0" w:space="0" w:color="auto"/>
            <w:left w:val="none" w:sz="0" w:space="0" w:color="auto"/>
            <w:bottom w:val="none" w:sz="0" w:space="0" w:color="auto"/>
            <w:right w:val="none" w:sz="0" w:space="0" w:color="auto"/>
          </w:divBdr>
          <w:divsChild>
            <w:div w:id="264310559">
              <w:marLeft w:val="0"/>
              <w:marRight w:val="0"/>
              <w:marTop w:val="0"/>
              <w:marBottom w:val="0"/>
              <w:divBdr>
                <w:top w:val="none" w:sz="0" w:space="0" w:color="auto"/>
                <w:left w:val="none" w:sz="0" w:space="0" w:color="auto"/>
                <w:bottom w:val="none" w:sz="0" w:space="0" w:color="auto"/>
                <w:right w:val="none" w:sz="0" w:space="0" w:color="auto"/>
              </w:divBdr>
              <w:divsChild>
                <w:div w:id="1144349867">
                  <w:marLeft w:val="0"/>
                  <w:marRight w:val="0"/>
                  <w:marTop w:val="0"/>
                  <w:marBottom w:val="0"/>
                  <w:divBdr>
                    <w:top w:val="none" w:sz="0" w:space="0" w:color="auto"/>
                    <w:left w:val="none" w:sz="0" w:space="0" w:color="auto"/>
                    <w:bottom w:val="none" w:sz="0" w:space="0" w:color="auto"/>
                    <w:right w:val="none" w:sz="0" w:space="0" w:color="auto"/>
                  </w:divBdr>
                  <w:divsChild>
                    <w:div w:id="993676779">
                      <w:marLeft w:val="0"/>
                      <w:marRight w:val="0"/>
                      <w:marTop w:val="525"/>
                      <w:marBottom w:val="0"/>
                      <w:divBdr>
                        <w:top w:val="none" w:sz="0" w:space="0" w:color="auto"/>
                        <w:left w:val="none" w:sz="0" w:space="0" w:color="auto"/>
                        <w:bottom w:val="none" w:sz="0" w:space="0" w:color="auto"/>
                        <w:right w:val="none" w:sz="0" w:space="0" w:color="auto"/>
                      </w:divBdr>
                    </w:div>
                    <w:div w:id="1232544421">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900944600">
              <w:marLeft w:val="0"/>
              <w:marRight w:val="0"/>
              <w:marTop w:val="0"/>
              <w:marBottom w:val="0"/>
              <w:divBdr>
                <w:top w:val="none" w:sz="0" w:space="0" w:color="auto"/>
                <w:left w:val="none" w:sz="0" w:space="0" w:color="auto"/>
                <w:bottom w:val="none" w:sz="0" w:space="0" w:color="auto"/>
                <w:right w:val="none" w:sz="0" w:space="0" w:color="auto"/>
              </w:divBdr>
              <w:divsChild>
                <w:div w:id="219755443">
                  <w:marLeft w:val="0"/>
                  <w:marRight w:val="0"/>
                  <w:marTop w:val="0"/>
                  <w:marBottom w:val="0"/>
                  <w:divBdr>
                    <w:top w:val="none" w:sz="0" w:space="0" w:color="auto"/>
                    <w:left w:val="none" w:sz="0" w:space="0" w:color="auto"/>
                    <w:bottom w:val="none" w:sz="0" w:space="0" w:color="auto"/>
                    <w:right w:val="none" w:sz="0" w:space="0" w:color="auto"/>
                  </w:divBdr>
                  <w:divsChild>
                    <w:div w:id="1891644960">
                      <w:marLeft w:val="0"/>
                      <w:marRight w:val="0"/>
                      <w:marTop w:val="0"/>
                      <w:marBottom w:val="0"/>
                      <w:divBdr>
                        <w:top w:val="none" w:sz="0" w:space="0" w:color="auto"/>
                        <w:left w:val="none" w:sz="0" w:space="0" w:color="auto"/>
                        <w:bottom w:val="none" w:sz="0" w:space="0" w:color="auto"/>
                        <w:right w:val="none" w:sz="0" w:space="0" w:color="auto"/>
                      </w:divBdr>
                      <w:divsChild>
                        <w:div w:id="975640270">
                          <w:marLeft w:val="0"/>
                          <w:marRight w:val="0"/>
                          <w:marTop w:val="0"/>
                          <w:marBottom w:val="0"/>
                          <w:divBdr>
                            <w:top w:val="none" w:sz="0" w:space="0" w:color="auto"/>
                            <w:left w:val="none" w:sz="0" w:space="0" w:color="auto"/>
                            <w:bottom w:val="none" w:sz="0" w:space="0" w:color="auto"/>
                            <w:right w:val="none" w:sz="0" w:space="0" w:color="auto"/>
                          </w:divBdr>
                        </w:div>
                        <w:div w:id="1621111471">
                          <w:marLeft w:val="150"/>
                          <w:marRight w:val="0"/>
                          <w:marTop w:val="300"/>
                          <w:marBottom w:val="0"/>
                          <w:divBdr>
                            <w:top w:val="none" w:sz="0" w:space="0" w:color="auto"/>
                            <w:left w:val="none" w:sz="0" w:space="0" w:color="auto"/>
                            <w:bottom w:val="none" w:sz="0" w:space="0" w:color="auto"/>
                            <w:right w:val="none" w:sz="0" w:space="0" w:color="auto"/>
                          </w:divBdr>
                        </w:div>
                        <w:div w:id="1897626065">
                          <w:marLeft w:val="0"/>
                          <w:marRight w:val="0"/>
                          <w:marTop w:val="0"/>
                          <w:marBottom w:val="0"/>
                          <w:divBdr>
                            <w:top w:val="single" w:sz="6" w:space="1" w:color="DDDDDD"/>
                            <w:left w:val="single" w:sz="6" w:space="1" w:color="DDDDDD"/>
                            <w:bottom w:val="single" w:sz="6" w:space="1" w:color="DDDDDD"/>
                            <w:right w:val="single" w:sz="6" w:space="1" w:color="DDDDDD"/>
                          </w:divBdr>
                        </w:div>
                      </w:divsChild>
                    </w:div>
                  </w:divsChild>
                </w:div>
                <w:div w:id="689452236">
                  <w:marLeft w:val="0"/>
                  <w:marRight w:val="0"/>
                  <w:marTop w:val="450"/>
                  <w:marBottom w:val="450"/>
                  <w:divBdr>
                    <w:top w:val="none" w:sz="0" w:space="0" w:color="auto"/>
                    <w:left w:val="none" w:sz="0" w:space="0" w:color="auto"/>
                    <w:bottom w:val="none" w:sz="0" w:space="0" w:color="auto"/>
                    <w:right w:val="none" w:sz="0" w:space="0" w:color="auto"/>
                  </w:divBdr>
                  <w:divsChild>
                    <w:div w:id="456531395">
                      <w:marLeft w:val="150"/>
                      <w:marRight w:val="150"/>
                      <w:marTop w:val="150"/>
                      <w:marBottom w:val="150"/>
                      <w:divBdr>
                        <w:top w:val="single" w:sz="6" w:space="11" w:color="999999"/>
                        <w:left w:val="single" w:sz="6" w:space="11" w:color="999999"/>
                        <w:bottom w:val="single" w:sz="6" w:space="11" w:color="999999"/>
                        <w:right w:val="single" w:sz="6" w:space="11" w:color="999999"/>
                      </w:divBdr>
                    </w:div>
                    <w:div w:id="1317953520">
                      <w:marLeft w:val="0"/>
                      <w:marRight w:val="0"/>
                      <w:marTop w:val="0"/>
                      <w:marBottom w:val="0"/>
                      <w:divBdr>
                        <w:top w:val="none" w:sz="0" w:space="0" w:color="auto"/>
                        <w:left w:val="none" w:sz="0" w:space="0" w:color="auto"/>
                        <w:bottom w:val="none" w:sz="0" w:space="0" w:color="auto"/>
                        <w:right w:val="none" w:sz="0" w:space="0" w:color="auto"/>
                      </w:divBdr>
                    </w:div>
                    <w:div w:id="1724600247">
                      <w:marLeft w:val="150"/>
                      <w:marRight w:val="150"/>
                      <w:marTop w:val="150"/>
                      <w:marBottom w:val="150"/>
                      <w:divBdr>
                        <w:top w:val="single" w:sz="6" w:space="0" w:color="999999"/>
                        <w:left w:val="single" w:sz="6" w:space="0" w:color="999999"/>
                        <w:bottom w:val="single" w:sz="6" w:space="0" w:color="999999"/>
                        <w:right w:val="single" w:sz="6" w:space="0" w:color="999999"/>
                      </w:divBdr>
                      <w:divsChild>
                        <w:div w:id="1149786795">
                          <w:marLeft w:val="0"/>
                          <w:marRight w:val="0"/>
                          <w:marTop w:val="0"/>
                          <w:marBottom w:val="0"/>
                          <w:divBdr>
                            <w:top w:val="none" w:sz="0" w:space="0" w:color="auto"/>
                            <w:left w:val="none" w:sz="0" w:space="0" w:color="auto"/>
                            <w:bottom w:val="single" w:sz="6" w:space="8" w:color="AAAAAA"/>
                            <w:right w:val="none" w:sz="0" w:space="0" w:color="auto"/>
                          </w:divBdr>
                        </w:div>
                        <w:div w:id="1949005711">
                          <w:marLeft w:val="0"/>
                          <w:marRight w:val="0"/>
                          <w:marTop w:val="0"/>
                          <w:marBottom w:val="0"/>
                          <w:divBdr>
                            <w:top w:val="none" w:sz="0" w:space="0" w:color="auto"/>
                            <w:left w:val="none" w:sz="0" w:space="0" w:color="auto"/>
                            <w:bottom w:val="none" w:sz="0" w:space="0" w:color="auto"/>
                            <w:right w:val="none" w:sz="0" w:space="0" w:color="auto"/>
                          </w:divBdr>
                          <w:divsChild>
                            <w:div w:id="277101505">
                              <w:marLeft w:val="0"/>
                              <w:marRight w:val="0"/>
                              <w:marTop w:val="0"/>
                              <w:marBottom w:val="0"/>
                              <w:divBdr>
                                <w:top w:val="none" w:sz="0" w:space="0" w:color="auto"/>
                                <w:left w:val="none" w:sz="0" w:space="0" w:color="auto"/>
                                <w:bottom w:val="single" w:sz="6" w:space="8" w:color="BBBBBB"/>
                                <w:right w:val="none" w:sz="0" w:space="0" w:color="auto"/>
                              </w:divBdr>
                            </w:div>
                          </w:divsChild>
                        </w:div>
                        <w:div w:id="2086101883">
                          <w:marLeft w:val="0"/>
                          <w:marRight w:val="0"/>
                          <w:marTop w:val="0"/>
                          <w:marBottom w:val="0"/>
                          <w:divBdr>
                            <w:top w:val="none" w:sz="0" w:space="0" w:color="auto"/>
                            <w:left w:val="single" w:sz="12" w:space="8" w:color="FFF296"/>
                            <w:bottom w:val="single" w:sz="6" w:space="8" w:color="AAAAAA"/>
                            <w:right w:val="none" w:sz="0" w:space="0" w:color="auto"/>
                          </w:divBdr>
                        </w:div>
                      </w:divsChild>
                    </w:div>
                  </w:divsChild>
                </w:div>
              </w:divsChild>
            </w:div>
          </w:divsChild>
        </w:div>
        <w:div w:id="815142121">
          <w:marLeft w:val="0"/>
          <w:marRight w:val="0"/>
          <w:marTop w:val="0"/>
          <w:marBottom w:val="0"/>
          <w:divBdr>
            <w:top w:val="none" w:sz="0" w:space="0" w:color="auto"/>
            <w:left w:val="none" w:sz="0" w:space="0" w:color="auto"/>
            <w:bottom w:val="none" w:sz="0" w:space="0" w:color="auto"/>
            <w:right w:val="none" w:sz="0" w:space="0" w:color="auto"/>
          </w:divBdr>
          <w:divsChild>
            <w:div w:id="1058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7675">
      <w:bodyDiv w:val="1"/>
      <w:marLeft w:val="0"/>
      <w:marRight w:val="0"/>
      <w:marTop w:val="0"/>
      <w:marBottom w:val="0"/>
      <w:divBdr>
        <w:top w:val="none" w:sz="0" w:space="0" w:color="auto"/>
        <w:left w:val="none" w:sz="0" w:space="0" w:color="auto"/>
        <w:bottom w:val="none" w:sz="0" w:space="0" w:color="auto"/>
        <w:right w:val="none" w:sz="0" w:space="0" w:color="auto"/>
      </w:divBdr>
    </w:div>
    <w:div w:id="2088452570">
      <w:bodyDiv w:val="1"/>
      <w:marLeft w:val="0"/>
      <w:marRight w:val="0"/>
      <w:marTop w:val="0"/>
      <w:marBottom w:val="0"/>
      <w:divBdr>
        <w:top w:val="none" w:sz="0" w:space="0" w:color="auto"/>
        <w:left w:val="none" w:sz="0" w:space="0" w:color="auto"/>
        <w:bottom w:val="none" w:sz="0" w:space="0" w:color="auto"/>
        <w:right w:val="none" w:sz="0" w:space="0" w:color="auto"/>
      </w:divBdr>
    </w:div>
    <w:div w:id="2091809162">
      <w:bodyDiv w:val="1"/>
      <w:marLeft w:val="0"/>
      <w:marRight w:val="0"/>
      <w:marTop w:val="0"/>
      <w:marBottom w:val="0"/>
      <w:divBdr>
        <w:top w:val="none" w:sz="0" w:space="0" w:color="auto"/>
        <w:left w:val="none" w:sz="0" w:space="0" w:color="auto"/>
        <w:bottom w:val="none" w:sz="0" w:space="0" w:color="auto"/>
        <w:right w:val="none" w:sz="0" w:space="0" w:color="auto"/>
      </w:divBdr>
      <w:divsChild>
        <w:div w:id="22168462">
          <w:marLeft w:val="0"/>
          <w:marRight w:val="0"/>
          <w:marTop w:val="0"/>
          <w:marBottom w:val="0"/>
          <w:divBdr>
            <w:top w:val="none" w:sz="0" w:space="0" w:color="auto"/>
            <w:left w:val="none" w:sz="0" w:space="0" w:color="auto"/>
            <w:bottom w:val="none" w:sz="0" w:space="0" w:color="auto"/>
            <w:right w:val="none" w:sz="0" w:space="0" w:color="auto"/>
          </w:divBdr>
        </w:div>
        <w:div w:id="141047367">
          <w:marLeft w:val="0"/>
          <w:marRight w:val="0"/>
          <w:marTop w:val="0"/>
          <w:marBottom w:val="0"/>
          <w:divBdr>
            <w:top w:val="none" w:sz="0" w:space="0" w:color="auto"/>
            <w:left w:val="none" w:sz="0" w:space="0" w:color="auto"/>
            <w:bottom w:val="none" w:sz="0" w:space="0" w:color="auto"/>
            <w:right w:val="none" w:sz="0" w:space="0" w:color="auto"/>
          </w:divBdr>
        </w:div>
        <w:div w:id="246307130">
          <w:marLeft w:val="0"/>
          <w:marRight w:val="0"/>
          <w:marTop w:val="0"/>
          <w:marBottom w:val="0"/>
          <w:divBdr>
            <w:top w:val="none" w:sz="0" w:space="0" w:color="auto"/>
            <w:left w:val="none" w:sz="0" w:space="0" w:color="auto"/>
            <w:bottom w:val="none" w:sz="0" w:space="0" w:color="auto"/>
            <w:right w:val="none" w:sz="0" w:space="0" w:color="auto"/>
          </w:divBdr>
        </w:div>
        <w:div w:id="733548816">
          <w:marLeft w:val="0"/>
          <w:marRight w:val="0"/>
          <w:marTop w:val="0"/>
          <w:marBottom w:val="0"/>
          <w:divBdr>
            <w:top w:val="none" w:sz="0" w:space="0" w:color="auto"/>
            <w:left w:val="none" w:sz="0" w:space="0" w:color="auto"/>
            <w:bottom w:val="none" w:sz="0" w:space="0" w:color="auto"/>
            <w:right w:val="none" w:sz="0" w:space="0" w:color="auto"/>
          </w:divBdr>
        </w:div>
        <w:div w:id="742416625">
          <w:marLeft w:val="0"/>
          <w:marRight w:val="0"/>
          <w:marTop w:val="0"/>
          <w:marBottom w:val="0"/>
          <w:divBdr>
            <w:top w:val="none" w:sz="0" w:space="0" w:color="auto"/>
            <w:left w:val="none" w:sz="0" w:space="0" w:color="auto"/>
            <w:bottom w:val="none" w:sz="0" w:space="0" w:color="auto"/>
            <w:right w:val="none" w:sz="0" w:space="0" w:color="auto"/>
          </w:divBdr>
        </w:div>
        <w:div w:id="878514873">
          <w:marLeft w:val="0"/>
          <w:marRight w:val="0"/>
          <w:marTop w:val="0"/>
          <w:marBottom w:val="0"/>
          <w:divBdr>
            <w:top w:val="none" w:sz="0" w:space="0" w:color="auto"/>
            <w:left w:val="none" w:sz="0" w:space="0" w:color="auto"/>
            <w:bottom w:val="none" w:sz="0" w:space="0" w:color="auto"/>
            <w:right w:val="none" w:sz="0" w:space="0" w:color="auto"/>
          </w:divBdr>
        </w:div>
        <w:div w:id="907569272">
          <w:marLeft w:val="0"/>
          <w:marRight w:val="0"/>
          <w:marTop w:val="0"/>
          <w:marBottom w:val="0"/>
          <w:divBdr>
            <w:top w:val="none" w:sz="0" w:space="0" w:color="auto"/>
            <w:left w:val="none" w:sz="0" w:space="0" w:color="auto"/>
            <w:bottom w:val="none" w:sz="0" w:space="0" w:color="auto"/>
            <w:right w:val="none" w:sz="0" w:space="0" w:color="auto"/>
          </w:divBdr>
        </w:div>
        <w:div w:id="1484544292">
          <w:marLeft w:val="0"/>
          <w:marRight w:val="0"/>
          <w:marTop w:val="0"/>
          <w:marBottom w:val="0"/>
          <w:divBdr>
            <w:top w:val="none" w:sz="0" w:space="0" w:color="auto"/>
            <w:left w:val="none" w:sz="0" w:space="0" w:color="auto"/>
            <w:bottom w:val="none" w:sz="0" w:space="0" w:color="auto"/>
            <w:right w:val="none" w:sz="0" w:space="0" w:color="auto"/>
          </w:divBdr>
        </w:div>
        <w:div w:id="1718701305">
          <w:marLeft w:val="0"/>
          <w:marRight w:val="0"/>
          <w:marTop w:val="0"/>
          <w:marBottom w:val="0"/>
          <w:divBdr>
            <w:top w:val="none" w:sz="0" w:space="0" w:color="auto"/>
            <w:left w:val="none" w:sz="0" w:space="0" w:color="auto"/>
            <w:bottom w:val="none" w:sz="0" w:space="0" w:color="auto"/>
            <w:right w:val="none" w:sz="0" w:space="0" w:color="auto"/>
          </w:divBdr>
        </w:div>
        <w:div w:id="1789548433">
          <w:marLeft w:val="0"/>
          <w:marRight w:val="0"/>
          <w:marTop w:val="0"/>
          <w:marBottom w:val="0"/>
          <w:divBdr>
            <w:top w:val="none" w:sz="0" w:space="0" w:color="auto"/>
            <w:left w:val="none" w:sz="0" w:space="0" w:color="auto"/>
            <w:bottom w:val="none" w:sz="0" w:space="0" w:color="auto"/>
            <w:right w:val="none" w:sz="0" w:space="0" w:color="auto"/>
          </w:divBdr>
        </w:div>
        <w:div w:id="1864128449">
          <w:marLeft w:val="0"/>
          <w:marRight w:val="0"/>
          <w:marTop w:val="0"/>
          <w:marBottom w:val="0"/>
          <w:divBdr>
            <w:top w:val="none" w:sz="0" w:space="0" w:color="auto"/>
            <w:left w:val="none" w:sz="0" w:space="0" w:color="auto"/>
            <w:bottom w:val="none" w:sz="0" w:space="0" w:color="auto"/>
            <w:right w:val="none" w:sz="0" w:space="0" w:color="auto"/>
          </w:divBdr>
        </w:div>
      </w:divsChild>
    </w:div>
    <w:div w:id="2111585105">
      <w:bodyDiv w:val="1"/>
      <w:marLeft w:val="0"/>
      <w:marRight w:val="0"/>
      <w:marTop w:val="0"/>
      <w:marBottom w:val="0"/>
      <w:divBdr>
        <w:top w:val="none" w:sz="0" w:space="0" w:color="auto"/>
        <w:left w:val="none" w:sz="0" w:space="0" w:color="auto"/>
        <w:bottom w:val="none" w:sz="0" w:space="0" w:color="auto"/>
        <w:right w:val="none" w:sz="0" w:space="0" w:color="auto"/>
      </w:divBdr>
    </w:div>
    <w:div w:id="2113933178">
      <w:bodyDiv w:val="1"/>
      <w:marLeft w:val="0"/>
      <w:marRight w:val="0"/>
      <w:marTop w:val="0"/>
      <w:marBottom w:val="0"/>
      <w:divBdr>
        <w:top w:val="none" w:sz="0" w:space="0" w:color="auto"/>
        <w:left w:val="none" w:sz="0" w:space="0" w:color="auto"/>
        <w:bottom w:val="none" w:sz="0" w:space="0" w:color="auto"/>
        <w:right w:val="none" w:sz="0" w:space="0" w:color="auto"/>
      </w:divBdr>
    </w:div>
    <w:div w:id="2120221207">
      <w:bodyDiv w:val="1"/>
      <w:marLeft w:val="0"/>
      <w:marRight w:val="0"/>
      <w:marTop w:val="0"/>
      <w:marBottom w:val="0"/>
      <w:divBdr>
        <w:top w:val="none" w:sz="0" w:space="0" w:color="auto"/>
        <w:left w:val="none" w:sz="0" w:space="0" w:color="auto"/>
        <w:bottom w:val="none" w:sz="0" w:space="0" w:color="auto"/>
        <w:right w:val="none" w:sz="0" w:space="0" w:color="auto"/>
      </w:divBdr>
    </w:div>
    <w:div w:id="214323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mailto:celia.schmid@students.fhnw.ch" TargetMode="External"/><Relationship Id="rId26" Type="http://schemas.openxmlformats.org/officeDocument/2006/relationships/image" Target="media/image5.emf"/><Relationship Id="rId21" Type="http://schemas.openxmlformats.org/officeDocument/2006/relationships/image" Target="media/image4.png"/><Relationship Id="rId34"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simon.drabert@stuedents.fhnw.ch" TargetMode="External"/><Relationship Id="rId25" Type="http://schemas.openxmlformats.org/officeDocument/2006/relationships/customXml" Target="ink/ink2.xm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franck.polin@students.fhnw.ch" TargetMode="External"/><Relationship Id="rId29"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customXml" Target="ink/ink1.xml"/><Relationship Id="rId28" Type="http://schemas.openxmlformats.org/officeDocument/2006/relationships/image" Target="media/image6.emf"/><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christopher.vogel@students.fhnw.ch"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customXml" Target="ink/ink3.xml"/><Relationship Id="rId30" Type="http://schemas.openxmlformats.org/officeDocument/2006/relationships/image" Target="media/image7.emf"/><Relationship Id="rId35" Type="http://schemas.openxmlformats.org/officeDocument/2006/relationships/footer" Target="footer4.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PC\Dropbox\FHNW_Thomas\Semester%205\ToBIT\Revisionen\Thomas_Felder_ToBIT_Neuromarketing_How_To_Implement_A_Call_To_Action.dot"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9-03-25T17:46:32.015"/>
    </inkml:context>
    <inkml:brush xml:id="br0">
      <inkml:brushProperty name="width" value="0.05" units="cm"/>
      <inkml:brushProperty name="height" value="0.05" units="cm"/>
      <inkml:brushProperty name="fitToCurve" value="1"/>
    </inkml:brush>
  </inkml:definitions>
  <inkml:trace contextRef="#ctx0" brushRef="#br0">109 402 0,'22'0'157,"-2"0"-142,24 0 1,0 0 0,-22 0-1,-1 0-15,1 0 16,-1 0-16,1 0 31,1 0-15,-2 0-1,-21-22 17,21 22-1,1 0-16,-22-21 1,0 0 0,21 21 15,-21-21-15,22 21-1,-22-21-15,23-22 16,-23 22-1,0 0 1,21 21 0,-21-21-1,0 0 32,0 0-31,0-1 15,0 1-31,0 1 16,0-1-1,0 0 1,-21 21-16,-24-21 16,24 21-1,-22-22 1,22 22 15,-24 0-31,24 0 31,-1 0-15,1 0 46,21 22-46,0 20 0,0-21-16,0-1 15,0 23 1,0-22-16,0 0 16,0 0-1,0 21-15,0-19 16,0-3-1,0 1 17,0 0-32,21-21 15,-21 21-15,0 0 16,22-21 0,-22 43-16,0-22 15,0 0 1,0 0-16,0-1 15,0 2 1,0-1 15,0 0-15,0 0-16,0 0 16,0 0 15,0 1-16,-22-1 1,22-1 0,0 1-16,-21-21 31,21 21-31,-22 0 16,-1-21-1,2 23 16,-1-23-15,0 0 0,2 0-1,-2 0-15,0 0 32,0 0-32,0 0 15,1 0 1,-1 0-1</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6:47.988"/>
    </inkml:context>
    <inkml:brush xml:id="br0">
      <inkml:brushProperty name="width" value="0.05" units="cm"/>
      <inkml:brushProperty name="height" value="0.05" units="cm"/>
      <inkml:brushProperty name="fitToCurve" value="1"/>
    </inkml:brush>
  </inkml:definitions>
  <inkml:trace contextRef="#ctx0" brushRef="#br0">19 0 0,'0'42'32,"0"22"-17,0-22-15,20 43 16,-20-22 0,0 1-16,19 20 15,-19 1 1,20-22-16,-20 42 15,20-41 1,-20-22-16,0 43 16,20-43-16,-20 1 15,0-1 1,0 0-16,0-21 16,0 1-1,0-1 1,0-42 171,0-22-171,0 22 0,0-21-16,0 21 15,-20-1-15,20-20 16,0 0-1,0 21 1,0-1 0,0 1-16,-20 0 15,20 0-15,0 0 16,0 0 0,0-1-16,0 1 15,-20 0 1,1-21-1,19 21 1,0-1-16,0 2 16,0-1-1,0 0-15,0 0 16,0 0 15,0-1-31,0 1 16,-20 21-1,20-21-15,0 0 16,-19 0 0,19 0-1,0-1 17,0 1-32,0 0 31,0 0 0,0 0-31,0 0 47,0-1-31,0 1-1,39-21 16,-39 21-31,39 21 16,-19-21 0,0-1-16,19 22 15,-20 0 17,1 0-17,0 0 1,0 0 46,-20 22-46,19-1 0,-19 0-1,20 42-15,-20-20 16,0-1-1,19 0 1,-19 1-16,0-22 16,0 21-16,0-21 15,0 1 1,0 20-16,0-21 16,0 20-1,0 2-15,0-22 16,0 0-1,0 0 1,0 0 0,0 1-1,0-1 1,0 21 0,0 0-1,0-20 1,0-1-1,0 0-15,0 0 47,-19-21-47,-1 21 16,1-21 46,19 21-46,-20-21-16,20 22 31,-20-22-15,0 0 0,20 21 15,-19-21-31,-1 0 47,1 0-16,-1 0 31,0 0-15,0 0 0</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9:10.769"/>
    </inkml:context>
    <inkml:brush xml:id="br0">
      <inkml:brushProperty name="width" value="0.05" units="cm"/>
      <inkml:brushProperty name="height" value="0.05" units="cm"/>
      <inkml:brushProperty name="fitToCurve" value="1"/>
    </inkml:brush>
  </inkml:definitions>
  <inkml:trace contextRef="#ctx0" brushRef="#br0">0 864 0,'21'0'125,"0"0"-109,1 0-1,-22-21 1,21 21 15,-21-22-31,21 22 16,0 0 46,0 0-46,0 0-1,1 0 48,-1 0-47,-21-21 77,21 21-30,-21 21 31,0 43-79,21-22-15,-21 0 16,0 0-1,0-21-15,0 43 16,0-43-16,0 0 16,0 20-1,0-20 1,0 1 0,0-65 93,21-19-93,-21-23-1,0 0-15,0 2 16,0 40-1,0 1-15,0 21 16,0 0 15,0 1 1,21 20 30,1 0-46,-1 0-1,21 0 1,22 0-16,20 0 16,-64 0-1,23 0-15,-22 0 16,0 0-1,0 0 1,0 0 31,-63 0 109,21 0-156,-21 0 16,0 0-1,0 0 1,21 20 0,21 1-1,-21-21 17,21 21-32,0 0 31,0 0-16,0 1 1,0-1-16,0 0 31,0 0-31,0 0 63,0-1-16,0 2-32,21-22-15,0 21 32,0-21-32,0 21 46,-1-21-30,2 0 47,-1 0-32,0 0-16,0 0 32,0 0-15,-21-21 108,0 0-124,0-1 15,0 2-15,0-22 15,0 21-31,0 0 16,0-22-16,21 43 15,-21-21 1,0 0-1,0 0 17,22 42 171,-22 0-203,0 0 15,0 0 1,0 1-16,0-1 16,0 0-1,21 0 1,-21 20 0,0-19-1,0 20-15,0-21 31,0 0 1,148-21 468,21-400-297,-169 379-188,0 0 1,0 0 0,0-22-1,0 22 1,0-41-16,0-2 16,0 43-1,0-21-15,-21 20 16,21 2-1,0-1 1,0 0-16,0 0 31,-21-22-31,21 22 16,0-21 0,0 21-16,0 1 15,0-23 1,-21 43-16,21-21 15,0 0 1,-21 21 15,-1 0-15,1 0 15,0 0-31,0 0 16,0 0-1,0 0 1,-1 0 31,1 0-31,0 0-16,21 21 15,0 0 1,0 0-16,0 21 15,-21 21 1,21-20-16,0-1 16,0 20-1,0 2-15,0-22 16,0 22-16,0-2 16,0-19-1,0 20-15,21 21 16,0-21-1,-21-20-15,21-1 16,-21 20 0,0-40-16,0-1 15,22 21 1,-1-21 0,-21 0-16,0 1 15,21-22 1,-21 21 15,0 0-31,21-1 31,-21 1-31,0 0 16,21-21 0,-21 22-1,0-1 16,21-21-31,1 0 32,-1 0-32,0 0 15,0 0 1,0 0 31,0 0-16,-21-21 16,0-22-31,-21 2-1,21 20-15,0 0 16,0-1-16,0 1 15,-21 21 1,21-42 0,-21 21-1,0 0 1,21-1 0,-21 22 30,21-20-46,0-1 16,-22 21 0,22-21-1,0 0 1,-21 21 0</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9:14.285"/>
    </inkml:context>
    <inkml:brush xml:id="br0">
      <inkml:brushProperty name="width" value="0.05" units="cm"/>
      <inkml:brushProperty name="height" value="0.05" units="cm"/>
      <inkml:brushProperty name="fitToCurve" value="1"/>
    </inkml:brush>
  </inkml:definitions>
  <inkml:trace contextRef="#ctx0" brushRef="#br0">0 1234 0,'22'0'78,"41"-23"-62,0 2-1,21 21-15,-20-22 16,-43 22 0,21-21-16,-21 21 15,2 0 1,-2 0-1,-1 0 17,1 0 30,0-22-31,-21 1 16,0-2-15,0 2-17,0-1 1,0 1-1,0-1 1,0-22 0,-21 44-16,0-21 31,1 21-31,-1 0 31,-2 0-31,2 0 16,0 0-1,0 0 1,0 0 0,0 0-1,21 21 32,-22-21-31,22 23-16,-21-2 15,21 1-15,-21-22 32,21 43-17,0-22 1,0 2-16,0-2 16,0 22-1,0-21-15,0-1 16,0 2-1,0-2-15,21 1 32,-21-1-17,21-21 1,-21 22 0,22-22 30,41 0-30,2 0-16,-24 0 16,1 0-16,-21 21 15,1-21 1,-1 0-16,0 0 31,0 0 0,0 0 1,-21-21-17,0-22 17,0 21-32,0-22 15,0 23 1,0-22-16,0 0 15,0 20 1,0 2-16,0-1 16,0-21-16,0 22 15,0 64 173,0-22-173,0 1 1,0-1-16,0 2 31,0-2 16,21-42 78,-21-23-109,0 22-1,0-21 1,0 22 0,0-2-1,0-20-15,0 22 16,0 0 0,0 0 15,0-2 16,22 23 0,-1 0-16,0 0-16,20 0 1,-20 0-16,1 0 16,-1 0-1,21 0-15,0 0 16,1 0 0,40-42-16,23-23 15,-41-43-15,-23 64 16,21-86-1,-21 44-15,-21-1 16,0 22 0,22 21-16,-43 1 15,0 0 1,0 21-16,0 0 16,0 1-1,-22 21 32,22 21-47,-42 45 16,0 20-1,-21 44-15,-22-22 16,42 66 0,1-22-16,21-2 15,-42 1 1,42 1-16,21 22 15,-21 20-15,21-107 16,0-66 0,0 22-16,0 1 15,-21-44 110,0 0-93</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BBF58E887630A849A5A3038A79179978" ma:contentTypeVersion="0" ma:contentTypeDescription="Ein neues Dokument erstellen." ma:contentTypeScope="" ma:versionID="77d0101d03e956b8a6f20a8387536985">
  <xsd:schema xmlns:xsd="http://www.w3.org/2001/XMLSchema" xmlns:xs="http://www.w3.org/2001/XMLSchema" xmlns:p="http://schemas.microsoft.com/office/2006/metadata/properties" xmlns:ns2="835d524a-573c-4cfc-a0b5-d1716377ad39" targetNamespace="http://schemas.microsoft.com/office/2006/metadata/properties" ma:root="true" ma:fieldsID="e3feed37d5bf3cf3396918b853f420ee" ns2:_="">
    <xsd:import namespace="835d524a-573c-4cfc-a0b5-d1716377ad3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d524a-573c-4cfc-a0b5-d1716377ad39"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27277-0D43-4115-8948-6B71941FCBAA}">
  <ds:schemaRefs>
    <ds:schemaRef ds:uri="http://schemas.microsoft.com/sharepoint/events"/>
  </ds:schemaRefs>
</ds:datastoreItem>
</file>

<file path=customXml/itemProps2.xml><?xml version="1.0" encoding="utf-8"?>
<ds:datastoreItem xmlns:ds="http://schemas.openxmlformats.org/officeDocument/2006/customXml" ds:itemID="{A178BBCD-7467-4BA8-B21F-75A640C9BFCE}">
  <ds:schemaRefs>
    <ds:schemaRef ds:uri="http://schemas.microsoft.com/sharepoint/v3/contenttype/forms"/>
  </ds:schemaRefs>
</ds:datastoreItem>
</file>

<file path=customXml/itemProps3.xml><?xml version="1.0" encoding="utf-8"?>
<ds:datastoreItem xmlns:ds="http://schemas.openxmlformats.org/officeDocument/2006/customXml" ds:itemID="{541DBAB1-7D9A-4AFC-8AC8-ACAD8F97D3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93A533-13A5-4733-A6DE-CF23E67F2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d524a-573c-4cfc-a0b5-d1716377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6F14676-07E2-4606-8A0E-3C9D88ECE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Thomas_Felder_ToBIT_Neuromarketing_How_To_Implement_A_Call_To_Action</Template>
  <TotalTime>0</TotalTime>
  <Pages>12</Pages>
  <Words>682</Words>
  <Characters>4299</Characters>
  <Application>Microsoft Office Word</Application>
  <DocSecurity>0</DocSecurity>
  <Lines>35</Lines>
  <Paragraphs>9</Paragraphs>
  <ScaleCrop>false</ScaleCrop>
  <Manager/>
  <Company>University of Applied Sciences Northwestern Switzerland</Company>
  <LinksUpToDate>false</LinksUpToDate>
  <CharactersWithSpaces>4972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ITP_Blockchain_Applicable_For_Processes_ITP</dc:title>
  <dc:subject/>
  <dc:creator/>
  <cp:keywords/>
  <dc:description/>
  <cp:lastModifiedBy>simon drabert</cp:lastModifiedBy>
  <cp:revision>2225</cp:revision>
  <cp:lastPrinted>2019-10-24T20:03:00Z</cp:lastPrinted>
  <dcterms:created xsi:type="dcterms:W3CDTF">2019-12-06T09:32:00Z</dcterms:created>
  <dcterms:modified xsi:type="dcterms:W3CDTF">2019-12-06T13:15:00Z</dcterms:modified>
  <cp:category>public</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0x010100BBF58E887630A849A5A3038A79179978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Id 6_1">
    <vt:lpwstr>http://www.zotero.org/styles/ieee</vt:lpwstr>
  </property>
  <property fmtid="{D5CDD505-2E9C-101B-9397-08002B2CF9AE}" pid="13" name="Mendeley Recent Style Name 6_1">
    <vt:lpwstr>IEEE</vt:lpwstr>
  </property>
  <property fmtid="{D5CDD505-2E9C-101B-9397-08002B2CF9AE}" pid="14" name="Mendeley Recent Style Id 7_1">
    <vt:lpwstr>http://www.zotero.org/styles/modern-humanities-research-association</vt:lpwstr>
  </property>
  <property fmtid="{D5CDD505-2E9C-101B-9397-08002B2CF9AE}" pid="15" name="Mendeley Recent Style Name 7_1">
    <vt:lpwstr>Modern Humanities Research Association 3rd edition (note with bibliography)</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9_1">
    <vt:lpwstr>Nature</vt:lpwstr>
  </property>
  <property fmtid="{D5CDD505-2E9C-101B-9397-08002B2CF9AE}" pid="19" name="Mendeley Document_1">
    <vt:lpwstr>True</vt:lpwstr>
  </property>
  <property fmtid="{D5CDD505-2E9C-101B-9397-08002B2CF9AE}" pid="20" name="Mendeley Citation Style_1">
    <vt:lpwstr>http://www.zotero.org/styles/apa</vt:lpwstr>
  </property>
  <property fmtid="{D5CDD505-2E9C-101B-9397-08002B2CF9AE}" pid="21" name="Mendeley Recent Style Name 4_1">
    <vt:lpwstr>Chicago Manual of Style 17th edition (author-date)</vt:lpwstr>
  </property>
  <property fmtid="{D5CDD505-2E9C-101B-9397-08002B2CF9AE}" pid="22" name="Mendeley Recent Style Name 8_1">
    <vt:lpwstr>Modern Language Association 8th edition</vt:lpwstr>
  </property>
  <property fmtid="{D5CDD505-2E9C-101B-9397-08002B2CF9AE}" pid="23" name="Mendeley Recent Style Id 5_1">
    <vt:lpwstr>http://www.zotero.org/styles/harvard1</vt:lpwstr>
  </property>
  <property fmtid="{D5CDD505-2E9C-101B-9397-08002B2CF9AE}" pid="24" name="Mendeley Recent Style Name 5_1">
    <vt:lpwstr>Harvard reference format 1 (deprecated)</vt:lpwstr>
  </property>
  <property fmtid="{D5CDD505-2E9C-101B-9397-08002B2CF9AE}" pid="25" name="Mendeley Unique User Id_1">
    <vt:lpwstr>24d70149-ecaf-3a1d-a268-196ac937aeaf</vt:lpwstr>
  </property>
</Properties>
</file>