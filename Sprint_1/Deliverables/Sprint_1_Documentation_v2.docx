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F50FD" w14:textId="1F71A150" w:rsidR="00661BA3" w:rsidRPr="00014AA4" w:rsidRDefault="008F334E" w:rsidP="004A469E">
      <w:pPr>
        <w:keepNext/>
        <w:jc w:val="left"/>
        <w:rPr>
          <w:b/>
          <w:sz w:val="40"/>
          <w:szCs w:val="40"/>
          <w:lang w:val="en-US"/>
        </w:rPr>
      </w:pPr>
      <w:r w:rsidRPr="00014AA4">
        <w:rPr>
          <w:b/>
          <w:sz w:val="40"/>
          <w:szCs w:val="40"/>
          <w:lang w:val="en-US"/>
        </w:rPr>
        <w:t xml:space="preserve">Agile Business </w:t>
      </w:r>
      <w:r w:rsidR="00014AA4" w:rsidRPr="00014AA4">
        <w:rPr>
          <w:b/>
          <w:sz w:val="40"/>
          <w:szCs w:val="40"/>
          <w:lang w:val="en-US"/>
        </w:rPr>
        <w:t>Analysis</w:t>
      </w:r>
    </w:p>
    <w:p w14:paraId="09C456FD" w14:textId="592609AE" w:rsidR="00A75B71" w:rsidRPr="00014AA4" w:rsidRDefault="009E7725" w:rsidP="004A469E">
      <w:pPr>
        <w:keepNext/>
        <w:jc w:val="left"/>
        <w:rPr>
          <w:b/>
          <w:i/>
          <w:color w:val="404040" w:themeColor="text1" w:themeTint="BF"/>
          <w:sz w:val="36"/>
          <w:szCs w:val="36"/>
          <w:lang w:val="en-US"/>
        </w:rPr>
      </w:pPr>
      <w:r>
        <w:rPr>
          <w:b/>
          <w:i/>
          <w:color w:val="404040" w:themeColor="text1" w:themeTint="BF"/>
          <w:sz w:val="36"/>
          <w:szCs w:val="36"/>
          <w:lang w:val="en-US"/>
        </w:rPr>
        <w:t xml:space="preserve">Report </w:t>
      </w:r>
      <w:r w:rsidR="003656BC">
        <w:rPr>
          <w:b/>
          <w:i/>
          <w:color w:val="404040" w:themeColor="text1" w:themeTint="BF"/>
          <w:sz w:val="36"/>
          <w:szCs w:val="36"/>
          <w:lang w:val="en-US"/>
        </w:rPr>
        <w:t xml:space="preserve">for Sprint </w:t>
      </w:r>
      <w:r>
        <w:rPr>
          <w:b/>
          <w:i/>
          <w:color w:val="404040" w:themeColor="text1" w:themeTint="BF"/>
          <w:sz w:val="36"/>
          <w:szCs w:val="36"/>
          <w:lang w:val="en-US"/>
        </w:rPr>
        <w:t>1</w:t>
      </w:r>
      <w:r w:rsidR="008F334E" w:rsidRPr="00014AA4">
        <w:rPr>
          <w:b/>
          <w:i/>
          <w:color w:val="404040" w:themeColor="text1" w:themeTint="BF"/>
          <w:sz w:val="36"/>
          <w:szCs w:val="36"/>
          <w:lang w:val="en-US"/>
        </w:rPr>
        <w:t xml:space="preserve"> </w:t>
      </w:r>
    </w:p>
    <w:p w14:paraId="49948993" w14:textId="77777777" w:rsidR="00A75B71" w:rsidRPr="00014AA4" w:rsidRDefault="00A75B71" w:rsidP="004A469E">
      <w:pPr>
        <w:keepNext/>
        <w:jc w:val="left"/>
        <w:rPr>
          <w:b/>
          <w:i/>
          <w:color w:val="404040" w:themeColor="text1" w:themeTint="BF"/>
          <w:sz w:val="36"/>
          <w:szCs w:val="36"/>
          <w:lang w:val="en-US"/>
        </w:rPr>
      </w:pPr>
    </w:p>
    <w:p w14:paraId="726A14DD" w14:textId="08ED7680" w:rsidR="00014EAE" w:rsidRPr="00014AA4" w:rsidRDefault="00014EAE" w:rsidP="00014EAE">
      <w:pPr>
        <w:keepNext/>
        <w:jc w:val="left"/>
        <w:rPr>
          <w:lang w:val="en-US"/>
        </w:rPr>
      </w:pPr>
    </w:p>
    <w:p w14:paraId="1EA45114" w14:textId="20C72344" w:rsidR="007C3163" w:rsidRPr="00014AA4" w:rsidRDefault="007C3163" w:rsidP="00DC2A04">
      <w:pPr>
        <w:rPr>
          <w:lang w:val="en-US"/>
        </w:rPr>
      </w:pPr>
    </w:p>
    <w:p w14:paraId="49A4F37C" w14:textId="77777777" w:rsidR="002C6C41" w:rsidRPr="00014AA4" w:rsidRDefault="002C6C41" w:rsidP="00DC2A04">
      <w:pPr>
        <w:rPr>
          <w:lang w:val="en-US"/>
        </w:rPr>
      </w:pPr>
    </w:p>
    <w:p w14:paraId="06FFDB05" w14:textId="77777777" w:rsidR="0023458A" w:rsidRPr="00A04505" w:rsidRDefault="0023458A" w:rsidP="001B5CE8">
      <w:pPr>
        <w:tabs>
          <w:tab w:val="clear" w:pos="851"/>
          <w:tab w:val="left" w:pos="2835"/>
        </w:tabs>
        <w:jc w:val="left"/>
        <w:rPr>
          <w:b/>
          <w:sz w:val="32"/>
          <w:szCs w:val="32"/>
          <w:lang w:val="en-US"/>
        </w:rPr>
      </w:pPr>
    </w:p>
    <w:p w14:paraId="091E345D" w14:textId="558EB2DB" w:rsidR="009B05BC" w:rsidRPr="0060170F" w:rsidRDefault="009B05BC" w:rsidP="0DB23944">
      <w:pPr>
        <w:tabs>
          <w:tab w:val="clear" w:pos="851"/>
          <w:tab w:val="left" w:pos="2835"/>
        </w:tabs>
        <w:ind w:left="2835" w:hanging="2835"/>
        <w:rPr>
          <w:sz w:val="28"/>
          <w:szCs w:val="28"/>
          <w:lang w:val="en-GB"/>
        </w:rPr>
      </w:pPr>
      <w:r w:rsidRPr="0DB23944">
        <w:rPr>
          <w:sz w:val="28"/>
          <w:szCs w:val="28"/>
          <w:u w:val="single"/>
          <w:lang w:val="en-GB"/>
        </w:rPr>
        <w:t>Organization</w:t>
      </w:r>
      <w:r w:rsidRPr="0060170F">
        <w:rPr>
          <w:sz w:val="28"/>
          <w:szCs w:val="28"/>
          <w:lang w:val="en-GB"/>
        </w:rPr>
        <w:t xml:space="preserve">: </w:t>
      </w:r>
      <w:r w:rsidRPr="0060170F">
        <w:rPr>
          <w:sz w:val="28"/>
          <w:szCs w:val="28"/>
          <w:lang w:val="en-GB"/>
        </w:rPr>
        <w:tab/>
        <w:t xml:space="preserve">University of Applied Sciences and Arts </w:t>
      </w:r>
      <w:proofErr w:type="spellStart"/>
      <w:r w:rsidRPr="0060170F">
        <w:rPr>
          <w:sz w:val="28"/>
          <w:szCs w:val="28"/>
          <w:lang w:val="en-GB"/>
        </w:rPr>
        <w:t>Northwestern</w:t>
      </w:r>
      <w:proofErr w:type="spellEnd"/>
      <w:r w:rsidRPr="0060170F">
        <w:rPr>
          <w:sz w:val="28"/>
          <w:szCs w:val="28"/>
          <w:lang w:val="en-GB"/>
        </w:rPr>
        <w:t xml:space="preserve"> Switzerland </w:t>
      </w:r>
    </w:p>
    <w:p w14:paraId="66CB9426" w14:textId="54DE79B1" w:rsidR="009B4086" w:rsidRPr="0060170F" w:rsidRDefault="000D0889" w:rsidP="0DB23944">
      <w:pPr>
        <w:tabs>
          <w:tab w:val="clear" w:pos="851"/>
          <w:tab w:val="left" w:pos="2835"/>
        </w:tabs>
        <w:ind w:left="2835" w:hanging="2835"/>
        <w:jc w:val="left"/>
        <w:rPr>
          <w:sz w:val="28"/>
          <w:szCs w:val="28"/>
          <w:lang w:val="en-GB"/>
        </w:rPr>
      </w:pPr>
      <w:r w:rsidRPr="0060170F">
        <w:rPr>
          <w:sz w:val="28"/>
          <w:szCs w:val="28"/>
          <w:lang w:val="en-GB"/>
        </w:rPr>
        <w:t>Author</w:t>
      </w:r>
      <w:r w:rsidR="00C61D9F" w:rsidRPr="0060170F">
        <w:rPr>
          <w:sz w:val="28"/>
          <w:szCs w:val="28"/>
          <w:lang w:val="en-GB"/>
        </w:rPr>
        <w:t>s</w:t>
      </w:r>
      <w:r w:rsidR="00DC2A04" w:rsidRPr="0060170F">
        <w:rPr>
          <w:sz w:val="28"/>
          <w:szCs w:val="28"/>
          <w:lang w:val="en-GB"/>
        </w:rPr>
        <w:t xml:space="preserve">: </w:t>
      </w:r>
      <w:r w:rsidR="00DC2A04" w:rsidRPr="0060170F">
        <w:rPr>
          <w:sz w:val="28"/>
          <w:szCs w:val="28"/>
          <w:lang w:val="en-GB"/>
        </w:rPr>
        <w:tab/>
      </w:r>
      <w:r w:rsidR="00C61D9F" w:rsidRPr="0060170F">
        <w:rPr>
          <w:sz w:val="28"/>
          <w:szCs w:val="28"/>
          <w:lang w:val="en-GB"/>
        </w:rPr>
        <w:t>Simon D</w:t>
      </w:r>
      <w:r w:rsidR="00E252DD" w:rsidRPr="0060170F">
        <w:rPr>
          <w:sz w:val="28"/>
          <w:szCs w:val="28"/>
          <w:lang w:val="en-GB"/>
        </w:rPr>
        <w:t>rabert</w:t>
      </w:r>
      <w:r w:rsidR="000468E1">
        <w:rPr>
          <w:sz w:val="28"/>
          <w:szCs w:val="28"/>
          <w:lang w:val="en-GB"/>
        </w:rPr>
        <w:t>, Franck Polin, Celia Schmid, Christopher Vo</w:t>
      </w:r>
      <w:r w:rsidR="00C064B9">
        <w:rPr>
          <w:sz w:val="28"/>
          <w:szCs w:val="28"/>
          <w:lang w:val="en-GB"/>
        </w:rPr>
        <w:t>ge</w:t>
      </w:r>
      <w:r w:rsidR="000468E1">
        <w:rPr>
          <w:sz w:val="28"/>
          <w:szCs w:val="28"/>
          <w:lang w:val="en-GB"/>
        </w:rPr>
        <w:t>l</w:t>
      </w:r>
    </w:p>
    <w:p w14:paraId="3EC78774" w14:textId="77777777" w:rsidR="00694B7C" w:rsidRDefault="00694B7C" w:rsidP="00696A18">
      <w:pPr>
        <w:tabs>
          <w:tab w:val="clear" w:pos="851"/>
          <w:tab w:val="left" w:pos="2835"/>
        </w:tabs>
        <w:rPr>
          <w:sz w:val="28"/>
          <w:szCs w:val="28"/>
          <w:lang w:val="en-GB"/>
        </w:rPr>
      </w:pPr>
    </w:p>
    <w:p w14:paraId="2AFF50C5" w14:textId="0728AED3" w:rsidR="00DC2A04" w:rsidRPr="0060170F" w:rsidRDefault="000D0889" w:rsidP="00696A18">
      <w:pPr>
        <w:tabs>
          <w:tab w:val="clear" w:pos="851"/>
          <w:tab w:val="left" w:pos="2835"/>
        </w:tabs>
        <w:rPr>
          <w:sz w:val="28"/>
          <w:szCs w:val="28"/>
          <w:lang w:val="en-GB"/>
        </w:rPr>
      </w:pPr>
      <w:r w:rsidRPr="0060170F">
        <w:rPr>
          <w:sz w:val="28"/>
          <w:szCs w:val="28"/>
          <w:lang w:val="en-GB"/>
        </w:rPr>
        <w:t>Place</w:t>
      </w:r>
      <w:r w:rsidR="00DC2A04" w:rsidRPr="0060170F">
        <w:rPr>
          <w:sz w:val="28"/>
          <w:szCs w:val="28"/>
          <w:lang w:val="en-GB"/>
        </w:rPr>
        <w:t xml:space="preserve">, </w:t>
      </w:r>
      <w:r w:rsidRPr="0060170F">
        <w:rPr>
          <w:sz w:val="28"/>
          <w:szCs w:val="28"/>
          <w:lang w:val="en-GB"/>
        </w:rPr>
        <w:t>Date</w:t>
      </w:r>
      <w:r w:rsidR="00DC2A04" w:rsidRPr="0060170F">
        <w:rPr>
          <w:sz w:val="28"/>
          <w:szCs w:val="28"/>
          <w:lang w:val="en-GB"/>
        </w:rPr>
        <w:t xml:space="preserve">: </w:t>
      </w:r>
      <w:r w:rsidR="00DC2A04" w:rsidRPr="0060170F">
        <w:rPr>
          <w:sz w:val="28"/>
          <w:szCs w:val="28"/>
          <w:lang w:val="en-GB"/>
        </w:rPr>
        <w:tab/>
      </w:r>
      <w:proofErr w:type="spellStart"/>
      <w:r w:rsidR="00893922" w:rsidRPr="0060170F">
        <w:rPr>
          <w:sz w:val="28"/>
          <w:szCs w:val="28"/>
          <w:lang w:val="en-GB"/>
        </w:rPr>
        <w:t>Olten</w:t>
      </w:r>
      <w:proofErr w:type="spellEnd"/>
      <w:r w:rsidR="00DC2A04" w:rsidRPr="0060170F">
        <w:rPr>
          <w:sz w:val="28"/>
          <w:szCs w:val="28"/>
          <w:lang w:val="en-GB"/>
        </w:rPr>
        <w:t>,</w:t>
      </w:r>
      <w:r w:rsidR="00E252DD" w:rsidRPr="0060170F">
        <w:rPr>
          <w:sz w:val="28"/>
          <w:szCs w:val="28"/>
          <w:lang w:val="en-GB"/>
        </w:rPr>
        <w:t xml:space="preserve"> </w:t>
      </w:r>
      <w:r w:rsidR="00014AA4">
        <w:rPr>
          <w:sz w:val="28"/>
          <w:szCs w:val="28"/>
          <w:lang w:val="en-GB"/>
        </w:rPr>
        <w:t>24.10</w:t>
      </w:r>
      <w:r w:rsidR="00605748" w:rsidRPr="00605748">
        <w:rPr>
          <w:sz w:val="28"/>
          <w:szCs w:val="28"/>
          <w:lang w:val="en-GB"/>
        </w:rPr>
        <w:t>.2019</w:t>
      </w:r>
    </w:p>
    <w:p w14:paraId="31521AC9" w14:textId="77777777" w:rsidR="005500E7" w:rsidRPr="0060170F" w:rsidRDefault="005500E7" w:rsidP="005500E7">
      <w:pPr>
        <w:rPr>
          <w:lang w:val="en-GB"/>
        </w:rPr>
        <w:sectPr w:rsidR="005500E7" w:rsidRPr="0060170F" w:rsidSect="005C218B">
          <w:headerReference w:type="even" r:id="rId12"/>
          <w:headerReference w:type="default" r:id="rId13"/>
          <w:footerReference w:type="even" r:id="rId14"/>
          <w:headerReference w:type="first" r:id="rId15"/>
          <w:footerReference w:type="first" r:id="rId16"/>
          <w:pgSz w:w="11907" w:h="16840" w:code="9"/>
          <w:pgMar w:top="1701" w:right="851" w:bottom="1588" w:left="1418" w:header="680" w:footer="1021" w:gutter="0"/>
          <w:cols w:space="708"/>
          <w:docGrid w:linePitch="360"/>
        </w:sectPr>
      </w:pPr>
    </w:p>
    <w:tbl>
      <w:tblPr>
        <w:tblW w:w="12853" w:type="dxa"/>
        <w:tblLook w:val="04A0" w:firstRow="1" w:lastRow="0" w:firstColumn="1" w:lastColumn="0" w:noHBand="0" w:noVBand="1"/>
      </w:tblPr>
      <w:tblGrid>
        <w:gridCol w:w="8931"/>
        <w:gridCol w:w="3922"/>
      </w:tblGrid>
      <w:tr w:rsidR="0085541C" w:rsidRPr="00211B57" w14:paraId="1B41A5F5" w14:textId="77777777" w:rsidTr="67E12F99">
        <w:tc>
          <w:tcPr>
            <w:tcW w:w="8931" w:type="dxa"/>
            <w:shd w:val="clear" w:color="auto" w:fill="auto"/>
          </w:tcPr>
          <w:p w14:paraId="20C9582E" w14:textId="0EE6B587" w:rsidR="00A75B71" w:rsidRDefault="00014AA4" w:rsidP="00F613E7">
            <w:pPr>
              <w:tabs>
                <w:tab w:val="left" w:pos="567"/>
              </w:tabs>
              <w:rPr>
                <w:b/>
                <w:lang w:val="en-GB" w:eastAsia="de-DE"/>
              </w:rPr>
            </w:pPr>
            <w:r>
              <w:rPr>
                <w:b/>
                <w:lang w:val="en-GB" w:eastAsia="de-DE"/>
              </w:rPr>
              <w:lastRenderedPageBreak/>
              <w:t>Agile Business Analysis</w:t>
            </w:r>
          </w:p>
          <w:p w14:paraId="60EECBAD" w14:textId="200D70E7" w:rsidR="00507598" w:rsidRPr="0060170F" w:rsidRDefault="007A294B" w:rsidP="00F613E7">
            <w:pPr>
              <w:tabs>
                <w:tab w:val="left" w:pos="567"/>
              </w:tabs>
              <w:jc w:val="left"/>
              <w:rPr>
                <w:b/>
                <w:lang w:val="en-GB" w:eastAsia="de-DE"/>
              </w:rPr>
            </w:pPr>
            <w:r w:rsidRPr="007A294B">
              <w:rPr>
                <w:lang w:val="en-GB" w:eastAsia="de-DE"/>
              </w:rPr>
              <w:t>Student Chatbot for the Module Business Intelligence Documentation Sprint 1</w:t>
            </w:r>
            <w:r w:rsidR="00A75B71" w:rsidRPr="00A75B71">
              <w:rPr>
                <w:lang w:val="en-GB" w:eastAsia="de-DE"/>
              </w:rPr>
              <w:t xml:space="preserve"> </w:t>
            </w:r>
          </w:p>
        </w:tc>
        <w:tc>
          <w:tcPr>
            <w:tcW w:w="3922" w:type="dxa"/>
            <w:shd w:val="clear" w:color="auto" w:fill="auto"/>
          </w:tcPr>
          <w:p w14:paraId="4408A8D4" w14:textId="77777777" w:rsidR="00D34E78" w:rsidRPr="0060170F" w:rsidRDefault="00D34E78" w:rsidP="00F613E7">
            <w:pPr>
              <w:tabs>
                <w:tab w:val="left" w:pos="567"/>
              </w:tabs>
              <w:jc w:val="left"/>
              <w:rPr>
                <w:b/>
                <w:lang w:val="en-GB" w:eastAsia="de-DE"/>
              </w:rPr>
            </w:pPr>
          </w:p>
        </w:tc>
      </w:tr>
      <w:tr w:rsidR="0085541C" w:rsidRPr="0060170F" w14:paraId="4BBDD372" w14:textId="77777777" w:rsidTr="67E12F99">
        <w:tc>
          <w:tcPr>
            <w:tcW w:w="8931" w:type="dxa"/>
            <w:shd w:val="clear" w:color="auto" w:fill="auto"/>
          </w:tcPr>
          <w:p w14:paraId="4AB88103" w14:textId="77777777" w:rsidR="00A75B71" w:rsidRPr="007A294B" w:rsidRDefault="00A75B71" w:rsidP="00CF01DA">
            <w:pPr>
              <w:tabs>
                <w:tab w:val="left" w:pos="567"/>
              </w:tabs>
              <w:spacing w:after="0"/>
              <w:jc w:val="left"/>
              <w:rPr>
                <w:b/>
                <w:lang w:val="en-US" w:eastAsia="de-DE"/>
              </w:rPr>
            </w:pPr>
          </w:p>
          <w:p w14:paraId="408872C8" w14:textId="626EAB8F" w:rsidR="00DB738A" w:rsidRPr="0060170F" w:rsidRDefault="00DB738A" w:rsidP="00CF01DA">
            <w:pPr>
              <w:tabs>
                <w:tab w:val="left" w:pos="567"/>
              </w:tabs>
              <w:spacing w:after="0"/>
              <w:jc w:val="left"/>
              <w:rPr>
                <w:b/>
                <w:lang w:val="en-GB" w:eastAsia="de-DE"/>
              </w:rPr>
            </w:pPr>
            <w:r w:rsidRPr="0060170F">
              <w:rPr>
                <w:b/>
                <w:lang w:val="en-GB" w:eastAsia="de-DE"/>
              </w:rPr>
              <w:t>Aut</w:t>
            </w:r>
            <w:r w:rsidR="009B05BC" w:rsidRPr="0060170F">
              <w:rPr>
                <w:b/>
                <w:lang w:val="en-GB" w:eastAsia="de-DE"/>
              </w:rPr>
              <w:t>h</w:t>
            </w:r>
            <w:r w:rsidRPr="0060170F">
              <w:rPr>
                <w:b/>
                <w:lang w:val="en-GB" w:eastAsia="de-DE"/>
              </w:rPr>
              <w:t>or</w:t>
            </w:r>
            <w:r w:rsidR="00103D46" w:rsidRPr="0060170F">
              <w:rPr>
                <w:b/>
                <w:lang w:val="en-GB" w:eastAsia="de-DE"/>
              </w:rPr>
              <w:t>s</w:t>
            </w:r>
          </w:p>
        </w:tc>
        <w:tc>
          <w:tcPr>
            <w:tcW w:w="3922" w:type="dxa"/>
            <w:shd w:val="clear" w:color="auto" w:fill="auto"/>
          </w:tcPr>
          <w:p w14:paraId="4DA84722" w14:textId="77777777" w:rsidR="00DB738A" w:rsidRPr="0060170F" w:rsidRDefault="00DB738A" w:rsidP="00CF01DA">
            <w:pPr>
              <w:tabs>
                <w:tab w:val="left" w:pos="567"/>
              </w:tabs>
              <w:spacing w:after="0"/>
              <w:jc w:val="left"/>
              <w:rPr>
                <w:b/>
                <w:lang w:val="en-GB" w:eastAsia="de-DE"/>
              </w:rPr>
            </w:pPr>
          </w:p>
        </w:tc>
      </w:tr>
      <w:tr w:rsidR="0085541C" w:rsidRPr="0060170F" w14:paraId="4AE0A9CB" w14:textId="77777777" w:rsidTr="67E12F99">
        <w:tc>
          <w:tcPr>
            <w:tcW w:w="8931" w:type="dxa"/>
            <w:shd w:val="clear" w:color="auto" w:fill="auto"/>
          </w:tcPr>
          <w:p w14:paraId="618260A0" w14:textId="4070A26C" w:rsidR="00A75B71" w:rsidRDefault="00A75B71" w:rsidP="0082069F">
            <w:pPr>
              <w:tabs>
                <w:tab w:val="left" w:pos="567"/>
              </w:tabs>
              <w:jc w:val="left"/>
              <w:rPr>
                <w:rStyle w:val="Lienhypertexte"/>
              </w:rPr>
            </w:pPr>
            <w:r w:rsidRPr="009F1EA1">
              <w:t>Simon A. Drabert</w:t>
            </w:r>
            <w:r w:rsidRPr="009F1EA1">
              <w:br/>
              <w:t>Parkstrasse 38</w:t>
            </w:r>
            <w:r w:rsidRPr="009F1EA1">
              <w:br/>
              <w:t>4102 Binningen</w:t>
            </w:r>
            <w:r w:rsidRPr="009F1EA1">
              <w:br/>
              <w:t>+4176 560 77 15</w:t>
            </w:r>
            <w:r w:rsidRPr="009F1EA1">
              <w:br/>
            </w:r>
            <w:hyperlink r:id="rId17" w:history="1">
              <w:r w:rsidRPr="009F1EA1">
                <w:rPr>
                  <w:rStyle w:val="Lienhypertexte"/>
                </w:rPr>
                <w:t>simon.drabert@stuedents.fhnw.ch</w:t>
              </w:r>
            </w:hyperlink>
          </w:p>
          <w:p w14:paraId="06FD6792" w14:textId="427B0A14" w:rsidR="008F334E" w:rsidRDefault="008F334E" w:rsidP="0082069F">
            <w:pPr>
              <w:tabs>
                <w:tab w:val="left" w:pos="567"/>
              </w:tabs>
              <w:jc w:val="left"/>
              <w:rPr>
                <w:rStyle w:val="Lienhypertexte"/>
              </w:rPr>
            </w:pPr>
          </w:p>
          <w:p w14:paraId="4B4FF219" w14:textId="26D55A57" w:rsidR="008F334E" w:rsidRPr="00B5533F" w:rsidRDefault="008F334E" w:rsidP="008F334E">
            <w:pPr>
              <w:tabs>
                <w:tab w:val="left" w:pos="567"/>
              </w:tabs>
              <w:jc w:val="left"/>
            </w:pPr>
            <w:r w:rsidRPr="00B5533F">
              <w:t>Celia</w:t>
            </w:r>
            <w:r w:rsidR="00B5533F" w:rsidRPr="00B5533F">
              <w:t xml:space="preserve"> Schmid</w:t>
            </w:r>
            <w:r w:rsidRPr="00B5533F">
              <w:br/>
            </w:r>
            <w:r w:rsidR="00B5533F" w:rsidRPr="00B5533F">
              <w:t>Hoh</w:t>
            </w:r>
            <w:r w:rsidR="00B5533F">
              <w:t>lstrasse 482</w:t>
            </w:r>
            <w:r w:rsidRPr="00B5533F">
              <w:br/>
            </w:r>
            <w:r w:rsidR="00B5533F">
              <w:t>8048 Zürich</w:t>
            </w:r>
            <w:r w:rsidRPr="00B5533F">
              <w:br/>
              <w:t xml:space="preserve">+4176 </w:t>
            </w:r>
            <w:r w:rsidR="00742BB9">
              <w:t>234</w:t>
            </w:r>
            <w:r w:rsidRPr="00B5533F">
              <w:t xml:space="preserve"> </w:t>
            </w:r>
            <w:r w:rsidR="00742BB9">
              <w:t>17 08</w:t>
            </w:r>
            <w:r w:rsidRPr="00B5533F">
              <w:br/>
            </w:r>
            <w:hyperlink r:id="rId18" w:history="1">
              <w:r w:rsidR="00742BB9" w:rsidRPr="00A66AFB">
                <w:rPr>
                  <w:rStyle w:val="Lienhypertexte"/>
                </w:rPr>
                <w:t>celia.schmid@students.fhnw.ch</w:t>
              </w:r>
            </w:hyperlink>
            <w:r w:rsidR="00742BB9">
              <w:t xml:space="preserve"> </w:t>
            </w:r>
          </w:p>
          <w:p w14:paraId="053E8A65" w14:textId="550785C4" w:rsidR="008F334E" w:rsidRPr="00B5533F" w:rsidRDefault="008F334E" w:rsidP="0082069F">
            <w:pPr>
              <w:tabs>
                <w:tab w:val="left" w:pos="567"/>
              </w:tabs>
              <w:jc w:val="left"/>
            </w:pPr>
          </w:p>
          <w:p w14:paraId="05DCB601" w14:textId="23D91313" w:rsidR="007A294B" w:rsidRPr="009F1EA1" w:rsidRDefault="007A294B" w:rsidP="007A294B">
            <w:pPr>
              <w:tabs>
                <w:tab w:val="left" w:pos="567"/>
              </w:tabs>
              <w:jc w:val="left"/>
            </w:pPr>
            <w:r w:rsidRPr="009F1EA1">
              <w:t>Christopher Vogel</w:t>
            </w:r>
            <w:r w:rsidRPr="009F1EA1">
              <w:br/>
              <w:t>Ba</w:t>
            </w:r>
            <w:r>
              <w:t>h</w:t>
            </w:r>
            <w:r w:rsidRPr="009F1EA1">
              <w:t>nhofplatz 2</w:t>
            </w:r>
            <w:r w:rsidRPr="009F1EA1">
              <w:br/>
              <w:t>4133 Pratteln</w:t>
            </w:r>
            <w:r w:rsidRPr="009F1EA1">
              <w:br/>
              <w:t>+41 78 883 99 12</w:t>
            </w:r>
            <w:r w:rsidRPr="009F1EA1">
              <w:br/>
            </w:r>
            <w:hyperlink r:id="rId19" w:history="1">
              <w:r w:rsidR="00742BB9" w:rsidRPr="00A66AFB">
                <w:rPr>
                  <w:rStyle w:val="Lienhypertexte"/>
                </w:rPr>
                <w:t>christopher.vogel@students.fhnw.ch</w:t>
              </w:r>
            </w:hyperlink>
          </w:p>
          <w:p w14:paraId="4CEA4C04" w14:textId="7E83157F" w:rsidR="008F334E" w:rsidRPr="009F1EA1" w:rsidRDefault="008F334E" w:rsidP="008F334E">
            <w:pPr>
              <w:tabs>
                <w:tab w:val="left" w:pos="567"/>
              </w:tabs>
              <w:jc w:val="left"/>
            </w:pPr>
          </w:p>
          <w:p w14:paraId="410B67EF" w14:textId="01634B7D" w:rsidR="008F334E" w:rsidRPr="009F1EA1" w:rsidRDefault="67E12F99" w:rsidP="67E12F99">
            <w:pPr>
              <w:tabs>
                <w:tab w:val="left" w:pos="567"/>
              </w:tabs>
              <w:jc w:val="left"/>
            </w:pPr>
            <w:r>
              <w:t>Franck</w:t>
            </w:r>
            <w:r w:rsidR="000C3371">
              <w:t xml:space="preserve"> Polin</w:t>
            </w:r>
            <w:r w:rsidR="008F334E">
              <w:br/>
            </w:r>
            <w:r>
              <w:t>Holeestrasse 116</w:t>
            </w:r>
            <w:r w:rsidR="008F334E">
              <w:br/>
            </w:r>
            <w:r>
              <w:t>4054 Basel</w:t>
            </w:r>
            <w:r w:rsidR="008F334E">
              <w:br/>
            </w:r>
            <w:r>
              <w:t>+41 76 524 27 82</w:t>
            </w:r>
            <w:r w:rsidR="008F334E">
              <w:br/>
            </w:r>
            <w:hyperlink r:id="rId20" w:history="1">
              <w:r w:rsidR="00525649" w:rsidRPr="00F90B7F">
                <w:rPr>
                  <w:rStyle w:val="Lienhypertexte"/>
                </w:rPr>
                <w:t>franck.polin@stuedents.fhnw.ch</w:t>
              </w:r>
            </w:hyperlink>
          </w:p>
          <w:p w14:paraId="00831D65" w14:textId="610C00EE" w:rsidR="008F334E" w:rsidRDefault="008F334E" w:rsidP="0082069F">
            <w:pPr>
              <w:tabs>
                <w:tab w:val="left" w:pos="567"/>
              </w:tabs>
              <w:jc w:val="left"/>
            </w:pPr>
          </w:p>
          <w:p w14:paraId="5494575E" w14:textId="5B03D7D2" w:rsidR="00A75B71" w:rsidRPr="00BB618C" w:rsidRDefault="00A75B71" w:rsidP="0082069F">
            <w:pPr>
              <w:tabs>
                <w:tab w:val="left" w:pos="567"/>
              </w:tabs>
              <w:jc w:val="left"/>
              <w:rPr>
                <w:lang w:eastAsia="de-DE"/>
              </w:rPr>
            </w:pPr>
          </w:p>
        </w:tc>
        <w:tc>
          <w:tcPr>
            <w:tcW w:w="3922" w:type="dxa"/>
            <w:shd w:val="clear" w:color="auto" w:fill="auto"/>
          </w:tcPr>
          <w:p w14:paraId="59E89673" w14:textId="77777777" w:rsidR="00D34E78" w:rsidRPr="00BB618C" w:rsidRDefault="00D34E78" w:rsidP="00F613E7">
            <w:pPr>
              <w:tabs>
                <w:tab w:val="left" w:pos="567"/>
              </w:tabs>
              <w:jc w:val="left"/>
              <w:rPr>
                <w:b/>
                <w:lang w:eastAsia="de-DE"/>
              </w:rPr>
            </w:pPr>
          </w:p>
        </w:tc>
      </w:tr>
    </w:tbl>
    <w:p w14:paraId="06FA22A5" w14:textId="77777777" w:rsidR="00C600AD" w:rsidRDefault="00C600AD">
      <w:r>
        <w:br w:type="page"/>
      </w:r>
    </w:p>
    <w:tbl>
      <w:tblPr>
        <w:tblW w:w="12853" w:type="dxa"/>
        <w:tblLook w:val="04A0" w:firstRow="1" w:lastRow="0" w:firstColumn="1" w:lastColumn="0" w:noHBand="0" w:noVBand="1"/>
      </w:tblPr>
      <w:tblGrid>
        <w:gridCol w:w="8931"/>
        <w:gridCol w:w="3922"/>
      </w:tblGrid>
      <w:tr w:rsidR="0085541C" w:rsidRPr="0060170F" w14:paraId="235A49B5" w14:textId="77777777" w:rsidTr="67E12F99">
        <w:tc>
          <w:tcPr>
            <w:tcW w:w="8931" w:type="dxa"/>
            <w:shd w:val="clear" w:color="auto" w:fill="auto"/>
          </w:tcPr>
          <w:p w14:paraId="27DEBFCB" w14:textId="1EC8588F" w:rsidR="00DB738A" w:rsidRPr="0060170F" w:rsidRDefault="009B05BC" w:rsidP="00CF01DA">
            <w:pPr>
              <w:tabs>
                <w:tab w:val="left" w:pos="567"/>
              </w:tabs>
              <w:spacing w:after="0"/>
              <w:jc w:val="left"/>
              <w:rPr>
                <w:b/>
                <w:lang w:val="en-GB" w:eastAsia="de-DE"/>
              </w:rPr>
            </w:pPr>
            <w:r w:rsidRPr="0060170F">
              <w:rPr>
                <w:b/>
                <w:lang w:val="en-GB" w:eastAsia="de-DE"/>
              </w:rPr>
              <w:lastRenderedPageBreak/>
              <w:t>Contact</w:t>
            </w:r>
          </w:p>
        </w:tc>
        <w:tc>
          <w:tcPr>
            <w:tcW w:w="3922" w:type="dxa"/>
            <w:shd w:val="clear" w:color="auto" w:fill="auto"/>
          </w:tcPr>
          <w:p w14:paraId="27708991" w14:textId="77777777" w:rsidR="00DB738A" w:rsidRPr="0060170F" w:rsidRDefault="00DB738A" w:rsidP="00DB738A">
            <w:pPr>
              <w:tabs>
                <w:tab w:val="left" w:pos="567"/>
              </w:tabs>
              <w:spacing w:after="0" w:line="240" w:lineRule="auto"/>
              <w:jc w:val="left"/>
              <w:rPr>
                <w:b/>
                <w:lang w:val="en-GB" w:eastAsia="de-DE"/>
              </w:rPr>
            </w:pPr>
          </w:p>
        </w:tc>
      </w:tr>
      <w:tr w:rsidR="0085541C" w:rsidRPr="0060170F" w14:paraId="5CC60065" w14:textId="77777777" w:rsidTr="67E12F99">
        <w:tc>
          <w:tcPr>
            <w:tcW w:w="8931" w:type="dxa"/>
            <w:shd w:val="clear" w:color="auto" w:fill="auto"/>
          </w:tcPr>
          <w:p w14:paraId="59CA69E9" w14:textId="0EC44CD6" w:rsidR="00BB6A09" w:rsidRPr="009F1EA1" w:rsidRDefault="00B86382" w:rsidP="00BB6A09">
            <w:pPr>
              <w:tabs>
                <w:tab w:val="left" w:pos="567"/>
              </w:tabs>
              <w:jc w:val="left"/>
            </w:pPr>
            <w:r w:rsidRPr="009F1EA1">
              <w:t xml:space="preserve">Prof. </w:t>
            </w:r>
            <w:r w:rsidR="004C0283" w:rsidRPr="009F1EA1">
              <w:t xml:space="preserve">Dr. </w:t>
            </w:r>
            <w:r w:rsidR="008F334E">
              <w:t>Knut Hinkelmann</w:t>
            </w:r>
            <w:r w:rsidR="002866A7" w:rsidRPr="009F1EA1">
              <w:t xml:space="preserve"> </w:t>
            </w:r>
            <w:r w:rsidR="00D34E78" w:rsidRPr="009F1EA1">
              <w:br/>
            </w:r>
            <w:r w:rsidR="009B05BC" w:rsidRPr="009F1EA1">
              <w:t xml:space="preserve">University </w:t>
            </w:r>
            <w:proofErr w:type="spellStart"/>
            <w:r w:rsidR="009B05BC" w:rsidRPr="009F1EA1">
              <w:t>of</w:t>
            </w:r>
            <w:proofErr w:type="spellEnd"/>
            <w:r w:rsidR="009B05BC" w:rsidRPr="009F1EA1">
              <w:t xml:space="preserve"> Applied Sciences and Arts</w:t>
            </w:r>
            <w:r w:rsidR="0085541C" w:rsidRPr="009F1EA1">
              <w:t xml:space="preserve"> </w:t>
            </w:r>
            <w:r w:rsidR="009B05BC" w:rsidRPr="009F1EA1">
              <w:t xml:space="preserve">Northwestern </w:t>
            </w:r>
            <w:proofErr w:type="spellStart"/>
            <w:r w:rsidR="009B05BC" w:rsidRPr="009F1EA1">
              <w:t>Switzerland</w:t>
            </w:r>
            <w:proofErr w:type="spellEnd"/>
            <w:r w:rsidR="0085541C" w:rsidRPr="009F1EA1">
              <w:br/>
              <w:t>Hochschule für Wirtschaft</w:t>
            </w:r>
            <w:r w:rsidR="00D34E78" w:rsidRPr="009F1EA1">
              <w:br/>
            </w:r>
          </w:p>
        </w:tc>
        <w:tc>
          <w:tcPr>
            <w:tcW w:w="3922" w:type="dxa"/>
            <w:shd w:val="clear" w:color="auto" w:fill="auto"/>
          </w:tcPr>
          <w:p w14:paraId="454E0296" w14:textId="77777777" w:rsidR="00D34E78" w:rsidRPr="009F1EA1" w:rsidRDefault="00D34E78" w:rsidP="00F613E7">
            <w:pPr>
              <w:tabs>
                <w:tab w:val="left" w:pos="567"/>
              </w:tabs>
              <w:jc w:val="left"/>
              <w:rPr>
                <w:b/>
              </w:rPr>
            </w:pPr>
          </w:p>
        </w:tc>
      </w:tr>
      <w:tr w:rsidR="0085541C" w:rsidRPr="0060170F" w14:paraId="47DAA58C" w14:textId="77777777" w:rsidTr="67E12F99">
        <w:trPr>
          <w:trHeight w:val="313"/>
        </w:trPr>
        <w:tc>
          <w:tcPr>
            <w:tcW w:w="8931" w:type="dxa"/>
            <w:shd w:val="clear" w:color="auto" w:fill="auto"/>
          </w:tcPr>
          <w:p w14:paraId="3309FC9B" w14:textId="77777777" w:rsidR="00DB738A" w:rsidRPr="0060170F" w:rsidRDefault="009B05BC" w:rsidP="00CF01DA">
            <w:pPr>
              <w:tabs>
                <w:tab w:val="left" w:pos="567"/>
              </w:tabs>
              <w:spacing w:after="0"/>
              <w:jc w:val="left"/>
              <w:rPr>
                <w:b/>
                <w:lang w:val="en-GB" w:eastAsia="de-DE"/>
              </w:rPr>
            </w:pPr>
            <w:r w:rsidRPr="0060170F">
              <w:rPr>
                <w:b/>
                <w:lang w:val="en-GB" w:eastAsia="de-DE"/>
              </w:rPr>
              <w:t>Organization</w:t>
            </w:r>
          </w:p>
        </w:tc>
        <w:tc>
          <w:tcPr>
            <w:tcW w:w="3922" w:type="dxa"/>
            <w:shd w:val="clear" w:color="auto" w:fill="auto"/>
          </w:tcPr>
          <w:p w14:paraId="212C9EF3" w14:textId="77777777" w:rsidR="00DB738A" w:rsidRPr="0060170F" w:rsidRDefault="00DB738A" w:rsidP="00DB738A">
            <w:pPr>
              <w:tabs>
                <w:tab w:val="left" w:pos="567"/>
              </w:tabs>
              <w:spacing w:after="0" w:line="240" w:lineRule="auto"/>
              <w:jc w:val="left"/>
              <w:rPr>
                <w:b/>
                <w:lang w:val="en-GB" w:eastAsia="de-DE"/>
              </w:rPr>
            </w:pPr>
          </w:p>
        </w:tc>
      </w:tr>
      <w:tr w:rsidR="0085541C" w:rsidRPr="00211B57" w14:paraId="67E4E1D1" w14:textId="77777777" w:rsidTr="67E12F99">
        <w:tc>
          <w:tcPr>
            <w:tcW w:w="8931" w:type="dxa"/>
            <w:shd w:val="clear" w:color="auto" w:fill="auto"/>
          </w:tcPr>
          <w:p w14:paraId="2A0DBA76" w14:textId="280BC5DD" w:rsidR="0085541C" w:rsidRPr="0060170F" w:rsidRDefault="009B05BC" w:rsidP="005C218B">
            <w:pPr>
              <w:tabs>
                <w:tab w:val="left" w:pos="567"/>
              </w:tabs>
              <w:jc w:val="left"/>
              <w:rPr>
                <w:b/>
                <w:lang w:val="en-GB" w:eastAsia="de-DE"/>
              </w:rPr>
            </w:pPr>
            <w:r w:rsidRPr="0060170F">
              <w:rPr>
                <w:lang w:val="en-GB" w:eastAsia="de-DE"/>
              </w:rPr>
              <w:t>University of Applied Sciences and Arts</w:t>
            </w:r>
            <w:r w:rsidR="0085541C" w:rsidRPr="0060170F">
              <w:rPr>
                <w:lang w:val="en-GB" w:eastAsia="de-DE"/>
              </w:rPr>
              <w:t xml:space="preserve"> </w:t>
            </w:r>
            <w:proofErr w:type="spellStart"/>
            <w:r w:rsidRPr="0060170F">
              <w:rPr>
                <w:lang w:val="en-GB" w:eastAsia="de-DE"/>
              </w:rPr>
              <w:t>Northwestern</w:t>
            </w:r>
            <w:proofErr w:type="spellEnd"/>
            <w:r w:rsidR="00DD3E8F" w:rsidRPr="0060170F">
              <w:rPr>
                <w:lang w:val="en-GB" w:eastAsia="de-DE"/>
              </w:rPr>
              <w:t xml:space="preserve"> Switzerland</w:t>
            </w:r>
            <w:r w:rsidR="0085541C" w:rsidRPr="0060170F">
              <w:rPr>
                <w:lang w:val="en-GB" w:eastAsia="de-DE"/>
              </w:rPr>
              <w:br/>
            </w:r>
            <w:proofErr w:type="spellStart"/>
            <w:r w:rsidR="0085541C" w:rsidRPr="0060170F">
              <w:rPr>
                <w:lang w:val="en-GB" w:eastAsia="de-DE"/>
              </w:rPr>
              <w:t>Riggenbachstrasse</w:t>
            </w:r>
            <w:proofErr w:type="spellEnd"/>
            <w:r w:rsidR="0085541C" w:rsidRPr="0060170F">
              <w:rPr>
                <w:lang w:val="en-GB" w:eastAsia="de-DE"/>
              </w:rPr>
              <w:t xml:space="preserve"> 16</w:t>
            </w:r>
            <w:r w:rsidR="00D34E78" w:rsidRPr="0060170F">
              <w:rPr>
                <w:lang w:val="en-GB" w:eastAsia="de-DE"/>
              </w:rPr>
              <w:br/>
            </w:r>
            <w:r w:rsidR="00DD3E8F" w:rsidRPr="0060170F">
              <w:rPr>
                <w:lang w:val="en-GB" w:eastAsia="de-DE"/>
              </w:rPr>
              <w:t xml:space="preserve">4600 </w:t>
            </w:r>
            <w:proofErr w:type="spellStart"/>
            <w:r w:rsidR="00DD3E8F" w:rsidRPr="0060170F">
              <w:rPr>
                <w:lang w:val="en-GB" w:eastAsia="de-DE"/>
              </w:rPr>
              <w:t>Olten</w:t>
            </w:r>
            <w:proofErr w:type="spellEnd"/>
          </w:p>
        </w:tc>
        <w:tc>
          <w:tcPr>
            <w:tcW w:w="3922" w:type="dxa"/>
            <w:shd w:val="clear" w:color="auto" w:fill="auto"/>
          </w:tcPr>
          <w:p w14:paraId="6BB70919" w14:textId="77777777" w:rsidR="00D34E78" w:rsidRPr="0060170F" w:rsidRDefault="00D34E78" w:rsidP="00F613E7">
            <w:pPr>
              <w:tabs>
                <w:tab w:val="left" w:pos="567"/>
              </w:tabs>
              <w:jc w:val="left"/>
              <w:rPr>
                <w:b/>
                <w:lang w:val="en-GB" w:eastAsia="de-DE"/>
              </w:rPr>
            </w:pPr>
          </w:p>
        </w:tc>
      </w:tr>
      <w:tr w:rsidR="0085541C" w:rsidRPr="0060170F" w14:paraId="36EF7FD6" w14:textId="77777777" w:rsidTr="67E12F99">
        <w:tc>
          <w:tcPr>
            <w:tcW w:w="8931" w:type="dxa"/>
            <w:shd w:val="clear" w:color="auto" w:fill="auto"/>
          </w:tcPr>
          <w:p w14:paraId="52B7F1C1" w14:textId="56834E5E" w:rsidR="00507598" w:rsidRPr="0060170F" w:rsidRDefault="00507598" w:rsidP="00F613E7">
            <w:pPr>
              <w:tabs>
                <w:tab w:val="left" w:pos="567"/>
              </w:tabs>
              <w:jc w:val="left"/>
              <w:rPr>
                <w:b/>
                <w:lang w:val="en-GB" w:eastAsia="de-DE"/>
              </w:rPr>
            </w:pPr>
          </w:p>
          <w:p w14:paraId="06625E31" w14:textId="0CFA5D81" w:rsidR="007C3163" w:rsidRPr="00CF7805" w:rsidRDefault="002073D8" w:rsidP="00F613E7">
            <w:pPr>
              <w:tabs>
                <w:tab w:val="left" w:pos="567"/>
              </w:tabs>
              <w:jc w:val="left"/>
              <w:rPr>
                <w:lang w:eastAsia="de-DE"/>
              </w:rPr>
            </w:pPr>
            <w:r w:rsidRPr="00CF7805">
              <w:rPr>
                <w:lang w:eastAsia="de-DE"/>
              </w:rPr>
              <w:t>Olten</w:t>
            </w:r>
            <w:r w:rsidR="007C3163" w:rsidRPr="00CF7805">
              <w:rPr>
                <w:lang w:eastAsia="de-DE"/>
              </w:rPr>
              <w:t xml:space="preserve">, </w:t>
            </w:r>
            <w:r w:rsidR="008F334E">
              <w:rPr>
                <w:lang w:eastAsia="de-DE"/>
              </w:rPr>
              <w:t>24.10</w:t>
            </w:r>
            <w:r w:rsidR="00C1096B" w:rsidRPr="00CF7805">
              <w:rPr>
                <w:lang w:eastAsia="de-DE"/>
              </w:rPr>
              <w:t>.2019</w:t>
            </w:r>
          </w:p>
          <w:p w14:paraId="75C2695A" w14:textId="015EC1B8" w:rsidR="00507598" w:rsidRPr="00CF7805" w:rsidRDefault="00507598" w:rsidP="00760B92">
            <w:pPr>
              <w:tabs>
                <w:tab w:val="left" w:pos="567"/>
                <w:tab w:val="center" w:pos="4357"/>
              </w:tabs>
              <w:jc w:val="left"/>
              <w:rPr>
                <w:rFonts w:cs="Arial"/>
              </w:rPr>
            </w:pPr>
          </w:p>
        </w:tc>
        <w:tc>
          <w:tcPr>
            <w:tcW w:w="3922" w:type="dxa"/>
            <w:shd w:val="clear" w:color="auto" w:fill="auto"/>
          </w:tcPr>
          <w:p w14:paraId="3E50A5A5" w14:textId="77777777" w:rsidR="00507598" w:rsidRPr="00CF7805" w:rsidRDefault="00507598" w:rsidP="00760B92">
            <w:pPr>
              <w:keepNext/>
              <w:tabs>
                <w:tab w:val="left" w:pos="567"/>
              </w:tabs>
              <w:jc w:val="left"/>
              <w:rPr>
                <w:b/>
                <w:lang w:eastAsia="de-DE"/>
              </w:rPr>
            </w:pPr>
          </w:p>
        </w:tc>
      </w:tr>
    </w:tbl>
    <w:p w14:paraId="57FC291F" w14:textId="77777777" w:rsidR="00F7330E" w:rsidRPr="0060170F" w:rsidRDefault="000D0889" w:rsidP="00D000CF">
      <w:pPr>
        <w:pStyle w:val="berschrift1ohneNummerierung"/>
        <w:rPr>
          <w:lang w:val="en-GB"/>
        </w:rPr>
      </w:pPr>
      <w:bookmarkStart w:id="0" w:name="_Toc22847784"/>
      <w:r w:rsidRPr="0060170F">
        <w:rPr>
          <w:lang w:val="en-GB"/>
        </w:rPr>
        <w:lastRenderedPageBreak/>
        <w:t>Declaration of Authen</w:t>
      </w:r>
      <w:r w:rsidR="00D24F26" w:rsidRPr="0060170F">
        <w:rPr>
          <w:lang w:val="en-GB"/>
        </w:rPr>
        <w:t>ti</w:t>
      </w:r>
      <w:r w:rsidRPr="0060170F">
        <w:rPr>
          <w:lang w:val="en-GB"/>
        </w:rPr>
        <w:t>city</w:t>
      </w:r>
      <w:bookmarkEnd w:id="0"/>
    </w:p>
    <w:p w14:paraId="0C38CE66" w14:textId="77777777" w:rsidR="008F334E" w:rsidRPr="0060170F" w:rsidRDefault="008F334E" w:rsidP="008F334E">
      <w:pPr>
        <w:rPr>
          <w:szCs w:val="22"/>
          <w:lang w:val="en-GB"/>
        </w:rPr>
      </w:pPr>
      <w:r w:rsidRPr="0060170F">
        <w:rPr>
          <w:szCs w:val="22"/>
          <w:lang w:val="en-GB"/>
        </w:rPr>
        <w:t xml:space="preserve">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w:t>
      </w:r>
      <w:proofErr w:type="gramStart"/>
      <w:r w:rsidRPr="0060170F">
        <w:rPr>
          <w:szCs w:val="22"/>
          <w:lang w:val="en-GB"/>
        </w:rPr>
        <w:t>on the basis of</w:t>
      </w:r>
      <w:proofErr w:type="gramEnd"/>
      <w:r w:rsidRPr="0060170F">
        <w:rPr>
          <w:szCs w:val="22"/>
          <w:lang w:val="en-GB"/>
        </w:rPr>
        <w:t xml:space="preserve"> that material may be revoked. We declare that all statements and information contained herein are true, correct and accurate to the best of my knowledge and belief. This paper or part of it have not been published to date. It has thus not been made available to other interested parties or examination boards.</w:t>
      </w:r>
    </w:p>
    <w:p w14:paraId="7A52E70F" w14:textId="77777777" w:rsidR="008F334E" w:rsidRPr="0060170F" w:rsidRDefault="008F334E" w:rsidP="008F334E">
      <w:pPr>
        <w:rPr>
          <w:lang w:val="en-GB"/>
        </w:rPr>
      </w:pPr>
    </w:p>
    <w:p w14:paraId="597719A4" w14:textId="6AB27E85"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Celia</w:t>
      </w:r>
      <w:r w:rsidRPr="008A5985">
        <w:rPr>
          <w:lang w:val="en-US"/>
        </w:rPr>
        <w:tab/>
        <w:t>Simone Drabert</w:t>
      </w:r>
      <w:r w:rsidRPr="008A5985">
        <w:rPr>
          <w:lang w:val="en-US"/>
        </w:rPr>
        <w:tab/>
        <w:t>Christopher Vogel</w:t>
      </w:r>
      <w:r w:rsidRPr="008A5985">
        <w:rPr>
          <w:lang w:val="en-US"/>
        </w:rPr>
        <w:tab/>
      </w:r>
    </w:p>
    <w:p w14:paraId="491F97B2" w14:textId="7294D7AF" w:rsidR="008F334E" w:rsidRPr="0060170F" w:rsidRDefault="00A04505" w:rsidP="008F334E">
      <w:pPr>
        <w:tabs>
          <w:tab w:val="clear" w:pos="851"/>
          <w:tab w:val="left" w:pos="1418"/>
          <w:tab w:val="left" w:pos="3686"/>
          <w:tab w:val="left" w:pos="6096"/>
        </w:tabs>
        <w:rPr>
          <w:lang w:val="en-GB"/>
        </w:rPr>
      </w:pPr>
      <w:r w:rsidRPr="0060170F">
        <w:rPr>
          <w:noProof/>
          <w:sz w:val="24"/>
          <w:lang w:val="en-GB"/>
        </w:rPr>
        <w:drawing>
          <wp:anchor distT="0" distB="0" distL="114300" distR="114300" simplePos="0" relativeHeight="251658245" behindDoc="1" locked="0" layoutInCell="1" allowOverlap="1" wp14:anchorId="21D63ECE" wp14:editId="0ED48C64">
            <wp:simplePos x="0" y="0"/>
            <wp:positionH relativeFrom="column">
              <wp:posOffset>3935895</wp:posOffset>
            </wp:positionH>
            <wp:positionV relativeFrom="paragraph">
              <wp:posOffset>268605</wp:posOffset>
            </wp:positionV>
            <wp:extent cx="822960" cy="461010"/>
            <wp:effectExtent l="0" t="0" r="0" b="0"/>
            <wp:wrapNone/>
            <wp:docPr id="8"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21" cstate="screen">
                      <a:extLst>
                        <a:ext uri="{28A0092B-C50C-407E-A947-70E740481C1C}">
                          <a14:useLocalDpi xmlns:a14="http://schemas.microsoft.com/office/drawing/2010/main" val="0"/>
                        </a:ext>
                      </a:extLst>
                    </a:blip>
                    <a:stretch>
                      <a:fillRect/>
                    </a:stretch>
                  </pic:blipFill>
                  <pic:spPr>
                    <a:xfrm>
                      <a:off x="0" y="0"/>
                      <a:ext cx="822960" cy="461010"/>
                    </a:xfrm>
                    <a:prstGeom prst="rect">
                      <a:avLst/>
                    </a:prstGeom>
                  </pic:spPr>
                </pic:pic>
              </a:graphicData>
            </a:graphic>
            <wp14:sizeRelH relativeFrom="page">
              <wp14:pctWidth>0</wp14:pctWidth>
            </wp14:sizeRelH>
            <wp14:sizeRelV relativeFrom="page">
              <wp14:pctHeight>0</wp14:pctHeight>
            </wp14:sizeRelV>
          </wp:anchor>
        </w:drawing>
      </w:r>
      <w:r w:rsidR="008F334E" w:rsidRPr="0060170F">
        <w:rPr>
          <w:sz w:val="16"/>
          <w:szCs w:val="16"/>
          <w:lang w:val="en-GB"/>
        </w:rPr>
        <w:t>Place and Date</w:t>
      </w:r>
      <w:r w:rsidR="008F334E" w:rsidRPr="0060170F">
        <w:rPr>
          <w:lang w:val="en-GB"/>
        </w:rPr>
        <w:tab/>
      </w:r>
      <w:proofErr w:type="spellStart"/>
      <w:r w:rsidR="008F334E" w:rsidRPr="0060170F">
        <w:rPr>
          <w:lang w:val="en-GB"/>
        </w:rPr>
        <w:t>Olten</w:t>
      </w:r>
      <w:proofErr w:type="spellEnd"/>
      <w:r w:rsidR="008F334E" w:rsidRPr="0060170F">
        <w:rPr>
          <w:lang w:val="en-GB"/>
        </w:rPr>
        <w:t xml:space="preserve">, </w:t>
      </w:r>
      <w:r w:rsidR="008F334E">
        <w:rPr>
          <w:lang w:val="en-GB"/>
        </w:rPr>
        <w:t>24.10.2019</w:t>
      </w:r>
      <w:r w:rsidR="008F334E" w:rsidRPr="0060170F">
        <w:rPr>
          <w:lang w:val="en-GB"/>
        </w:rPr>
        <w:tab/>
      </w:r>
      <w:proofErr w:type="spellStart"/>
      <w:r w:rsidR="008F334E" w:rsidRPr="0060170F">
        <w:rPr>
          <w:lang w:val="en-GB"/>
        </w:rPr>
        <w:t>Olten</w:t>
      </w:r>
      <w:proofErr w:type="spellEnd"/>
      <w:r w:rsidR="008F334E" w:rsidRPr="0060170F">
        <w:rPr>
          <w:lang w:val="en-GB"/>
        </w:rPr>
        <w:t xml:space="preserve">, </w:t>
      </w:r>
      <w:r w:rsidR="008F334E">
        <w:rPr>
          <w:lang w:val="en-GB"/>
        </w:rPr>
        <w:t>24.10.2019</w:t>
      </w:r>
      <w:r w:rsidR="008F334E" w:rsidRPr="0060170F">
        <w:rPr>
          <w:lang w:val="en-GB"/>
        </w:rPr>
        <w:tab/>
      </w:r>
      <w:proofErr w:type="spellStart"/>
      <w:r w:rsidR="008F334E" w:rsidRPr="0060170F">
        <w:rPr>
          <w:lang w:val="en-GB"/>
        </w:rPr>
        <w:t>Olten</w:t>
      </w:r>
      <w:proofErr w:type="spellEnd"/>
      <w:r w:rsidR="008F334E" w:rsidRPr="0060170F">
        <w:rPr>
          <w:lang w:val="en-GB"/>
        </w:rPr>
        <w:t xml:space="preserve">, </w:t>
      </w:r>
      <w:r w:rsidR="008F334E">
        <w:rPr>
          <w:lang w:val="en-GB"/>
        </w:rPr>
        <w:t>24.10.2019</w:t>
      </w:r>
    </w:p>
    <w:p w14:paraId="5C0B6FD0" w14:textId="1AA6F5E5" w:rsidR="008F334E" w:rsidRPr="0060170F" w:rsidRDefault="00C600AD" w:rsidP="008F334E">
      <w:pPr>
        <w:tabs>
          <w:tab w:val="clear" w:pos="851"/>
          <w:tab w:val="left" w:pos="1418"/>
          <w:tab w:val="left" w:pos="3686"/>
          <w:tab w:val="left" w:pos="6096"/>
        </w:tabs>
        <w:rPr>
          <w:lang w:val="en-GB"/>
        </w:rPr>
      </w:pPr>
      <w:r>
        <w:rPr>
          <w:noProof/>
        </w:rPr>
        <w:drawing>
          <wp:anchor distT="0" distB="0" distL="114300" distR="114300" simplePos="0" relativeHeight="251658244" behindDoc="0" locked="0" layoutInCell="1" allowOverlap="1" wp14:anchorId="0F92E515" wp14:editId="06B2F01E">
            <wp:simplePos x="0" y="0"/>
            <wp:positionH relativeFrom="column">
              <wp:posOffset>858520</wp:posOffset>
            </wp:positionH>
            <wp:positionV relativeFrom="paragraph">
              <wp:posOffset>9526</wp:posOffset>
            </wp:positionV>
            <wp:extent cx="1357041" cy="330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9398" cy="330774"/>
                    </a:xfrm>
                    <a:prstGeom prst="rect">
                      <a:avLst/>
                    </a:prstGeom>
                  </pic:spPr>
                </pic:pic>
              </a:graphicData>
            </a:graphic>
            <wp14:sizeRelH relativeFrom="margin">
              <wp14:pctWidth>0</wp14:pctWidth>
            </wp14:sizeRelH>
            <wp14:sizeRelV relativeFrom="margin">
              <wp14:pctHeight>0</wp14:pctHeight>
            </wp14:sizeRelV>
          </wp:anchor>
        </w:drawing>
      </w:r>
      <w:r w:rsidR="008F334E" w:rsidRPr="00AF36AF">
        <w:rPr>
          <w:noProof/>
          <w:lang w:val="en-GB" w:eastAsia="de-DE"/>
        </w:rPr>
        <mc:AlternateContent>
          <mc:Choice Requires="wpi">
            <w:drawing>
              <wp:anchor distT="0" distB="0" distL="114300" distR="114300" simplePos="0" relativeHeight="251658240" behindDoc="0" locked="0" layoutInCell="1" allowOverlap="1" wp14:anchorId="5428004D" wp14:editId="4FED63E3">
                <wp:simplePos x="0" y="0"/>
                <wp:positionH relativeFrom="column">
                  <wp:posOffset>2407920</wp:posOffset>
                </wp:positionH>
                <wp:positionV relativeFrom="paragraph">
                  <wp:posOffset>34925</wp:posOffset>
                </wp:positionV>
                <wp:extent cx="182880" cy="282575"/>
                <wp:effectExtent l="38100" t="57150" r="26670" b="41275"/>
                <wp:wrapNone/>
                <wp:docPr id="1" name="Freihand 1"/>
                <wp:cNvGraphicFramePr/>
                <a:graphic xmlns:a="http://schemas.openxmlformats.org/drawingml/2006/main">
                  <a:graphicData uri="http://schemas.microsoft.com/office/word/2010/wordprocessingInk">
                    <w14:contentPart bwMode="auto" r:id="rId23">
                      <w14:nvContentPartPr>
                        <w14:cNvContentPartPr/>
                      </w14:nvContentPartPr>
                      <w14:xfrm>
                        <a:off x="0" y="0"/>
                        <a:ext cx="182880" cy="282575"/>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2769792F">
              <v:shapetype id="_x0000_t75" coordsize="21600,21600" filled="f" stroked="f" o:spt="75" o:preferrelative="t" path="m@4@5l@4@11@9@11@9@5xe" w14:anchorId="4E15768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1" style="position:absolute;margin-left:188.9pt;margin-top:2.05pt;width:15.75pt;height:23.6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">
                <v:imagedata o:title="" r:id="rId24"/>
              </v:shape>
            </w:pict>
          </mc:Fallback>
        </mc:AlternateContent>
      </w:r>
      <w:r w:rsidR="008F334E" w:rsidRPr="00AF36AF">
        <w:rPr>
          <w:noProof/>
          <w:lang w:val="en-GB" w:eastAsia="de-DE"/>
        </w:rPr>
        <mc:AlternateContent>
          <mc:Choice Requires="wpi">
            <w:drawing>
              <wp:anchor distT="0" distB="0" distL="114300" distR="114300" simplePos="0" relativeHeight="251658241" behindDoc="0" locked="0" layoutInCell="1" allowOverlap="1" wp14:anchorId="2CDA1778" wp14:editId="45C323EB">
                <wp:simplePos x="0" y="0"/>
                <wp:positionH relativeFrom="column">
                  <wp:posOffset>2682240</wp:posOffset>
                </wp:positionH>
                <wp:positionV relativeFrom="paragraph">
                  <wp:posOffset>39370</wp:posOffset>
                </wp:positionV>
                <wp:extent cx="114300" cy="403860"/>
                <wp:effectExtent l="57150" t="38100" r="57150" b="53340"/>
                <wp:wrapNone/>
                <wp:docPr id="12" name="Freihand 12"/>
                <wp:cNvGraphicFramePr/>
                <a:graphic xmlns:a="http://schemas.openxmlformats.org/drawingml/2006/main">
                  <a:graphicData uri="http://schemas.microsoft.com/office/word/2010/wordprocessingInk">
                    <w14:contentPart bwMode="auto" r:id="rId25">
                      <w14:nvContentPartPr>
                        <w14:cNvContentPartPr/>
                      </w14:nvContentPartPr>
                      <w14:xfrm>
                        <a:off x="0" y="0"/>
                        <a:ext cx="114300" cy="40386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579BD337">
              <v:shape id="Freihand 12" style="position:absolute;margin-left:210.5pt;margin-top:2.4pt;width:10.4pt;height:33.2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" w14:anchorId="24CF69FA">
                <v:imagedata o:title="" r:id="rId26"/>
              </v:shape>
            </w:pict>
          </mc:Fallback>
        </mc:AlternateContent>
      </w:r>
      <w:r w:rsidR="008F334E" w:rsidRPr="00AF36AF">
        <w:rPr>
          <w:noProof/>
          <w:lang w:val="en-GB" w:eastAsia="de-DE"/>
        </w:rPr>
        <mc:AlternateContent>
          <mc:Choice Requires="wpi">
            <w:drawing>
              <wp:anchor distT="0" distB="0" distL="114300" distR="114300" simplePos="0" relativeHeight="251658242" behindDoc="0" locked="0" layoutInCell="1" allowOverlap="1" wp14:anchorId="6A45D997" wp14:editId="14B9734A">
                <wp:simplePos x="0" y="0"/>
                <wp:positionH relativeFrom="column">
                  <wp:posOffset>2834005</wp:posOffset>
                </wp:positionH>
                <wp:positionV relativeFrom="paragraph">
                  <wp:posOffset>-97790</wp:posOffset>
                </wp:positionV>
                <wp:extent cx="381000" cy="449580"/>
                <wp:effectExtent l="38100" t="38100" r="57150" b="45720"/>
                <wp:wrapNone/>
                <wp:docPr id="22" name="Freihand 22"/>
                <wp:cNvGraphicFramePr/>
                <a:graphic xmlns:a="http://schemas.openxmlformats.org/drawingml/2006/main">
                  <a:graphicData uri="http://schemas.microsoft.com/office/word/2010/wordprocessingInk">
                    <w14:contentPart bwMode="auto" r:id="rId27">
                      <w14:nvContentPartPr>
                        <w14:cNvContentPartPr/>
                      </w14:nvContentPartPr>
                      <w14:xfrm>
                        <a:off x="0" y="0"/>
                        <a:ext cx="381000" cy="44958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11CD0500">
              <v:shape id="Freihand 22" style="position:absolute;margin-left:222.45pt;margin-top:-8.4pt;width:31.4pt;height:36.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" w14:anchorId="6E8C7A59">
                <v:imagedata o:title="" r:id="rId28"/>
              </v:shape>
            </w:pict>
          </mc:Fallback>
        </mc:AlternateContent>
      </w:r>
      <w:r w:rsidR="008F334E" w:rsidRPr="00AF36AF">
        <w:rPr>
          <w:noProof/>
          <w:lang w:val="en-GB" w:eastAsia="de-DE"/>
        </w:rPr>
        <mc:AlternateContent>
          <mc:Choice Requires="wpi">
            <w:drawing>
              <wp:anchor distT="0" distB="0" distL="114300" distR="114300" simplePos="0" relativeHeight="251658243" behindDoc="0" locked="0" layoutInCell="1" allowOverlap="1" wp14:anchorId="298893E8" wp14:editId="779F03B2">
                <wp:simplePos x="0" y="0"/>
                <wp:positionH relativeFrom="column">
                  <wp:posOffset>3215005</wp:posOffset>
                </wp:positionH>
                <wp:positionV relativeFrom="paragraph">
                  <wp:posOffset>-162560</wp:posOffset>
                </wp:positionV>
                <wp:extent cx="511200" cy="617760"/>
                <wp:effectExtent l="38100" t="57150" r="60325" b="49530"/>
                <wp:wrapNone/>
                <wp:docPr id="23" name="Freihand 23"/>
                <wp:cNvGraphicFramePr/>
                <a:graphic xmlns:a="http://schemas.openxmlformats.org/drawingml/2006/main">
                  <a:graphicData uri="http://schemas.microsoft.com/office/word/2010/wordprocessingInk">
                    <w14:contentPart bwMode="auto" r:id="rId29">
                      <w14:nvContentPartPr>
                        <w14:cNvContentPartPr/>
                      </w14:nvContentPartPr>
                      <w14:xfrm>
                        <a:off x="0" y="0"/>
                        <a:ext cx="511200" cy="61776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76A2A7A5">
              <v:shape id="Freihand 23" style="position:absolute;margin-left:252.45pt;margin-top:-13.5pt;width:41.65pt;height:50.0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" w14:anchorId="3FB5FDE6">
                <v:imagedata o:title="" r:id="rId30"/>
              </v:shape>
            </w:pict>
          </mc:Fallback>
        </mc:AlternateContent>
      </w:r>
    </w:p>
    <w:p w14:paraId="3DCD6AD6" w14:textId="5DADE0C5" w:rsidR="008F334E" w:rsidRPr="0060170F" w:rsidRDefault="008F334E" w:rsidP="008F334E">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p>
    <w:p w14:paraId="0C885947" w14:textId="77777777" w:rsidR="008F334E" w:rsidRPr="0060170F" w:rsidRDefault="008F334E" w:rsidP="008F334E">
      <w:pPr>
        <w:rPr>
          <w:lang w:val="en-GB"/>
        </w:rPr>
      </w:pPr>
    </w:p>
    <w:p w14:paraId="46D4BC60" w14:textId="77777777" w:rsidR="008F334E" w:rsidRPr="0060170F" w:rsidRDefault="008F334E" w:rsidP="008F334E">
      <w:pPr>
        <w:rPr>
          <w:lang w:val="en-GB"/>
        </w:rPr>
      </w:pPr>
    </w:p>
    <w:p w14:paraId="6A4B92E7" w14:textId="7EA35C5F"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Franck</w:t>
      </w:r>
      <w:r w:rsidRPr="008A5985">
        <w:rPr>
          <w:lang w:val="en-US"/>
        </w:rPr>
        <w:tab/>
      </w:r>
      <w:r w:rsidRPr="008A5985">
        <w:rPr>
          <w:lang w:val="en-US"/>
        </w:rPr>
        <w:tab/>
      </w:r>
      <w:r w:rsidRPr="008A5985">
        <w:rPr>
          <w:lang w:val="en-US"/>
        </w:rPr>
        <w:tab/>
      </w:r>
    </w:p>
    <w:p w14:paraId="704F9490" w14:textId="6C5D669B" w:rsidR="008F334E" w:rsidRPr="0060170F" w:rsidRDefault="00E417D7" w:rsidP="355C0DD3">
      <w:pPr>
        <w:tabs>
          <w:tab w:val="clear" w:pos="851"/>
          <w:tab w:val="left" w:pos="1418"/>
          <w:tab w:val="left" w:pos="3686"/>
          <w:tab w:val="left" w:pos="6096"/>
        </w:tabs>
        <w:rPr>
          <w:lang w:val="en-GB"/>
        </w:rPr>
      </w:pPr>
      <w:r>
        <w:rPr>
          <w:noProof/>
        </w:rPr>
        <w:drawing>
          <wp:anchor distT="0" distB="0" distL="114300" distR="114300" simplePos="0" relativeHeight="251658246" behindDoc="0" locked="0" layoutInCell="1" allowOverlap="1" wp14:anchorId="4EA80A92" wp14:editId="51C1070E">
            <wp:simplePos x="0" y="0"/>
            <wp:positionH relativeFrom="column">
              <wp:posOffset>585470</wp:posOffset>
            </wp:positionH>
            <wp:positionV relativeFrom="paragraph">
              <wp:posOffset>314960</wp:posOffset>
            </wp:positionV>
            <wp:extent cx="1914525" cy="422775"/>
            <wp:effectExtent l="0" t="0" r="0" b="0"/>
            <wp:wrapNone/>
            <wp:docPr id="722474805" name="Picture 66911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1172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14525" cy="422775"/>
                    </a:xfrm>
                    <a:prstGeom prst="rect">
                      <a:avLst/>
                    </a:prstGeom>
                  </pic:spPr>
                </pic:pic>
              </a:graphicData>
            </a:graphic>
          </wp:anchor>
        </w:drawing>
      </w:r>
      <w:r w:rsidR="008F334E" w:rsidRPr="0060170F">
        <w:rPr>
          <w:sz w:val="16"/>
          <w:szCs w:val="16"/>
          <w:lang w:val="en-GB"/>
        </w:rPr>
        <w:t>Place and Date</w:t>
      </w:r>
      <w:r w:rsidR="008F334E" w:rsidRPr="0060170F">
        <w:rPr>
          <w:lang w:val="en-GB"/>
        </w:rPr>
        <w:tab/>
      </w:r>
      <w:proofErr w:type="spellStart"/>
      <w:r w:rsidR="008F334E" w:rsidRPr="0060170F">
        <w:rPr>
          <w:lang w:val="en-GB"/>
        </w:rPr>
        <w:t>Olten</w:t>
      </w:r>
      <w:proofErr w:type="spellEnd"/>
      <w:r w:rsidR="008F334E" w:rsidRPr="0060170F">
        <w:rPr>
          <w:lang w:val="en-GB"/>
        </w:rPr>
        <w:t xml:space="preserve">, </w:t>
      </w:r>
      <w:r w:rsidR="008F334E">
        <w:rPr>
          <w:lang w:val="en-GB"/>
        </w:rPr>
        <w:t>24.10.2019</w:t>
      </w:r>
      <w:r w:rsidR="008F334E" w:rsidRPr="0060170F">
        <w:rPr>
          <w:lang w:val="en-GB"/>
        </w:rPr>
        <w:tab/>
      </w:r>
      <w:r w:rsidR="008F334E" w:rsidRPr="0060170F">
        <w:rPr>
          <w:lang w:val="en-GB"/>
        </w:rPr>
        <w:tab/>
      </w:r>
    </w:p>
    <w:p w14:paraId="3A38C224" w14:textId="73D92495" w:rsidR="355C0DD3" w:rsidRDefault="355C0DD3" w:rsidP="355C0DD3"/>
    <w:p w14:paraId="6FD57AD3" w14:textId="5CCC41B2" w:rsidR="008F334E" w:rsidRPr="0060170F" w:rsidRDefault="008F334E" w:rsidP="32237F93">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p>
    <w:p w14:paraId="6BD5D727" w14:textId="33AA18C4" w:rsidR="008F334E" w:rsidRPr="0060170F" w:rsidRDefault="008F334E" w:rsidP="355C0DD3">
      <w:pPr>
        <w:rPr>
          <w:lang w:val="en-GB"/>
        </w:rPr>
      </w:pPr>
    </w:p>
    <w:p w14:paraId="47AC8761" w14:textId="7F8826AC" w:rsidR="0011142B" w:rsidRPr="0060170F" w:rsidRDefault="0011142B" w:rsidP="0011142B">
      <w:pPr>
        <w:rPr>
          <w:lang w:val="en-GB" w:eastAsia="de-DE"/>
        </w:rPr>
      </w:pPr>
    </w:p>
    <w:p w14:paraId="297E4BB9" w14:textId="55D7D4F3" w:rsidR="00F7330E" w:rsidRPr="0060170F" w:rsidRDefault="00C50E6F" w:rsidP="00D000CF">
      <w:pPr>
        <w:pStyle w:val="berschrift1ohneNummerierung"/>
        <w:rPr>
          <w:lang w:val="en-GB"/>
        </w:rPr>
      </w:pPr>
      <w:bookmarkStart w:id="1" w:name="_Toc22847785"/>
      <w:r w:rsidRPr="0060170F">
        <w:rPr>
          <w:lang w:val="en-GB"/>
        </w:rPr>
        <w:lastRenderedPageBreak/>
        <w:t>Index</w:t>
      </w:r>
      <w:bookmarkEnd w:id="1"/>
    </w:p>
    <w:p w14:paraId="358CB103" w14:textId="59B7C8A5" w:rsidR="00CC2DE4" w:rsidRDefault="00104CD9">
      <w:pPr>
        <w:pStyle w:val="TM1"/>
        <w:rPr>
          <w:rFonts w:asciiTheme="minorHAnsi" w:eastAsiaTheme="minorEastAsia" w:hAnsiTheme="minorHAnsi" w:cstheme="minorBidi"/>
          <w:noProof/>
          <w:szCs w:val="22"/>
          <w:lang w:eastAsia="de-CH"/>
        </w:rPr>
      </w:pPr>
      <w:r w:rsidRPr="0060170F">
        <w:rPr>
          <w:lang w:val="en-GB"/>
        </w:rPr>
        <w:fldChar w:fldCharType="begin"/>
      </w:r>
      <w:r w:rsidRPr="0060170F">
        <w:rPr>
          <w:lang w:val="en-GB"/>
        </w:rPr>
        <w:instrText xml:space="preserve"> TOC \o "1-4" \h \z \u </w:instrText>
      </w:r>
      <w:r w:rsidRPr="0060170F">
        <w:rPr>
          <w:lang w:val="en-GB"/>
        </w:rPr>
        <w:fldChar w:fldCharType="separate"/>
      </w:r>
      <w:hyperlink w:anchor="_Toc22847784" w:history="1">
        <w:r w:rsidR="00CC2DE4" w:rsidRPr="00887B1E">
          <w:rPr>
            <w:rStyle w:val="Lienhypertexte"/>
            <w:noProof/>
            <w:lang w:val="en-GB"/>
          </w:rPr>
          <w:t>Declaration of Authenticity</w:t>
        </w:r>
        <w:r w:rsidR="00CC2DE4">
          <w:rPr>
            <w:noProof/>
            <w:webHidden/>
          </w:rPr>
          <w:tab/>
        </w:r>
        <w:r w:rsidR="00CC2DE4">
          <w:rPr>
            <w:noProof/>
            <w:webHidden/>
          </w:rPr>
          <w:fldChar w:fldCharType="begin"/>
        </w:r>
        <w:r w:rsidR="00CC2DE4">
          <w:rPr>
            <w:noProof/>
            <w:webHidden/>
          </w:rPr>
          <w:instrText xml:space="preserve"> PAGEREF _Toc22847784 \h </w:instrText>
        </w:r>
        <w:r w:rsidR="00CC2DE4">
          <w:rPr>
            <w:noProof/>
            <w:webHidden/>
          </w:rPr>
        </w:r>
        <w:r w:rsidR="00CC2DE4">
          <w:rPr>
            <w:noProof/>
            <w:webHidden/>
          </w:rPr>
          <w:fldChar w:fldCharType="separate"/>
        </w:r>
        <w:r w:rsidR="00902E56">
          <w:rPr>
            <w:noProof/>
            <w:webHidden/>
          </w:rPr>
          <w:t>IV</w:t>
        </w:r>
        <w:r w:rsidR="00CC2DE4">
          <w:rPr>
            <w:noProof/>
            <w:webHidden/>
          </w:rPr>
          <w:fldChar w:fldCharType="end"/>
        </w:r>
      </w:hyperlink>
    </w:p>
    <w:p w14:paraId="716F91C2" w14:textId="3BEACC9E" w:rsidR="00CC2DE4" w:rsidRDefault="00DF3D8F">
      <w:pPr>
        <w:pStyle w:val="TM1"/>
        <w:rPr>
          <w:rFonts w:asciiTheme="minorHAnsi" w:eastAsiaTheme="minorEastAsia" w:hAnsiTheme="minorHAnsi" w:cstheme="minorBidi"/>
          <w:noProof/>
          <w:szCs w:val="22"/>
          <w:lang w:eastAsia="de-CH"/>
        </w:rPr>
      </w:pPr>
      <w:hyperlink w:anchor="_Toc22847785" w:history="1">
        <w:r w:rsidR="00CC2DE4" w:rsidRPr="00887B1E">
          <w:rPr>
            <w:rStyle w:val="Lienhypertexte"/>
            <w:noProof/>
            <w:lang w:val="en-GB"/>
          </w:rPr>
          <w:t>Index</w:t>
        </w:r>
        <w:r w:rsidR="00CC2DE4">
          <w:rPr>
            <w:noProof/>
            <w:webHidden/>
          </w:rPr>
          <w:tab/>
        </w:r>
        <w:r w:rsidR="00CC2DE4">
          <w:rPr>
            <w:noProof/>
            <w:webHidden/>
          </w:rPr>
          <w:fldChar w:fldCharType="begin"/>
        </w:r>
        <w:r w:rsidR="00CC2DE4">
          <w:rPr>
            <w:noProof/>
            <w:webHidden/>
          </w:rPr>
          <w:instrText xml:space="preserve"> PAGEREF _Toc22847785 \h </w:instrText>
        </w:r>
        <w:r w:rsidR="00CC2DE4">
          <w:rPr>
            <w:noProof/>
            <w:webHidden/>
          </w:rPr>
        </w:r>
        <w:r w:rsidR="00CC2DE4">
          <w:rPr>
            <w:noProof/>
            <w:webHidden/>
          </w:rPr>
          <w:fldChar w:fldCharType="separate"/>
        </w:r>
        <w:r w:rsidR="00902E56">
          <w:rPr>
            <w:noProof/>
            <w:webHidden/>
          </w:rPr>
          <w:t>V</w:t>
        </w:r>
        <w:r w:rsidR="00CC2DE4">
          <w:rPr>
            <w:noProof/>
            <w:webHidden/>
          </w:rPr>
          <w:fldChar w:fldCharType="end"/>
        </w:r>
      </w:hyperlink>
    </w:p>
    <w:p w14:paraId="6037BF3A" w14:textId="7CE21B3E" w:rsidR="00CC2DE4" w:rsidRDefault="00DF3D8F">
      <w:pPr>
        <w:pStyle w:val="TM1"/>
        <w:rPr>
          <w:rFonts w:asciiTheme="minorHAnsi" w:eastAsiaTheme="minorEastAsia" w:hAnsiTheme="minorHAnsi" w:cstheme="minorBidi"/>
          <w:noProof/>
          <w:szCs w:val="22"/>
          <w:lang w:eastAsia="de-CH"/>
        </w:rPr>
      </w:pPr>
      <w:hyperlink w:anchor="_Toc22847786" w:history="1">
        <w:r w:rsidR="00CC2DE4" w:rsidRPr="00887B1E">
          <w:rPr>
            <w:rStyle w:val="Lienhypertexte"/>
            <w:noProof/>
            <w:lang w:val="en-US"/>
          </w:rPr>
          <w:t>1</w:t>
        </w:r>
        <w:r w:rsidR="00CC2DE4">
          <w:rPr>
            <w:rFonts w:asciiTheme="minorHAnsi" w:eastAsiaTheme="minorEastAsia" w:hAnsiTheme="minorHAnsi" w:cstheme="minorBidi"/>
            <w:noProof/>
            <w:szCs w:val="22"/>
            <w:lang w:eastAsia="de-CH"/>
          </w:rPr>
          <w:tab/>
        </w:r>
        <w:r w:rsidR="00CC2DE4" w:rsidRPr="00887B1E">
          <w:rPr>
            <w:rStyle w:val="Lienhypertexte"/>
            <w:noProof/>
            <w:lang w:val="en-US"/>
          </w:rPr>
          <w:t>Selection of the topic and pitching the idea</w:t>
        </w:r>
        <w:r w:rsidR="00CC2DE4">
          <w:rPr>
            <w:noProof/>
            <w:webHidden/>
          </w:rPr>
          <w:tab/>
        </w:r>
        <w:r w:rsidR="00CC2DE4">
          <w:rPr>
            <w:noProof/>
            <w:webHidden/>
          </w:rPr>
          <w:fldChar w:fldCharType="begin"/>
        </w:r>
        <w:r w:rsidR="00CC2DE4">
          <w:rPr>
            <w:noProof/>
            <w:webHidden/>
          </w:rPr>
          <w:instrText xml:space="preserve"> PAGEREF _Toc22847786 \h </w:instrText>
        </w:r>
        <w:r w:rsidR="00CC2DE4">
          <w:rPr>
            <w:noProof/>
            <w:webHidden/>
          </w:rPr>
        </w:r>
        <w:r w:rsidR="00CC2DE4">
          <w:rPr>
            <w:noProof/>
            <w:webHidden/>
          </w:rPr>
          <w:fldChar w:fldCharType="separate"/>
        </w:r>
        <w:r w:rsidR="00902E56">
          <w:rPr>
            <w:noProof/>
            <w:webHidden/>
          </w:rPr>
          <w:t>6</w:t>
        </w:r>
        <w:r w:rsidR="00CC2DE4">
          <w:rPr>
            <w:noProof/>
            <w:webHidden/>
          </w:rPr>
          <w:fldChar w:fldCharType="end"/>
        </w:r>
      </w:hyperlink>
    </w:p>
    <w:p w14:paraId="55B008BC" w14:textId="5E21AF71" w:rsidR="00CC2DE4" w:rsidRDefault="00DF3D8F">
      <w:pPr>
        <w:pStyle w:val="TM1"/>
        <w:rPr>
          <w:rFonts w:asciiTheme="minorHAnsi" w:eastAsiaTheme="minorEastAsia" w:hAnsiTheme="minorHAnsi" w:cstheme="minorBidi"/>
          <w:noProof/>
          <w:szCs w:val="22"/>
          <w:lang w:eastAsia="de-CH"/>
        </w:rPr>
      </w:pPr>
      <w:hyperlink w:anchor="_Toc22847787" w:history="1">
        <w:r w:rsidR="00CC2DE4" w:rsidRPr="00887B1E">
          <w:rPr>
            <w:rStyle w:val="Lienhypertexte"/>
            <w:noProof/>
            <w:lang w:val="en-US"/>
          </w:rPr>
          <w:t>2</w:t>
        </w:r>
        <w:r w:rsidR="00CC2DE4">
          <w:rPr>
            <w:rFonts w:asciiTheme="minorHAnsi" w:eastAsiaTheme="minorEastAsia" w:hAnsiTheme="minorHAnsi" w:cstheme="minorBidi"/>
            <w:noProof/>
            <w:szCs w:val="22"/>
            <w:lang w:eastAsia="de-CH"/>
          </w:rPr>
          <w:tab/>
        </w:r>
        <w:r w:rsidR="00CC2DE4" w:rsidRPr="00887B1E">
          <w:rPr>
            <w:rStyle w:val="Lienhypertexte"/>
            <w:noProof/>
            <w:lang w:val="en-US"/>
          </w:rPr>
          <w:t>The first sprint of team 5</w:t>
        </w:r>
        <w:r w:rsidR="00CC2DE4">
          <w:rPr>
            <w:noProof/>
            <w:webHidden/>
          </w:rPr>
          <w:tab/>
        </w:r>
        <w:r w:rsidR="00CC2DE4">
          <w:rPr>
            <w:noProof/>
            <w:webHidden/>
          </w:rPr>
          <w:fldChar w:fldCharType="begin"/>
        </w:r>
        <w:r w:rsidR="00CC2DE4">
          <w:rPr>
            <w:noProof/>
            <w:webHidden/>
          </w:rPr>
          <w:instrText xml:space="preserve"> PAGEREF _Toc22847787 \h </w:instrText>
        </w:r>
        <w:r w:rsidR="00CC2DE4">
          <w:rPr>
            <w:noProof/>
            <w:webHidden/>
          </w:rPr>
        </w:r>
        <w:r w:rsidR="00CC2DE4">
          <w:rPr>
            <w:noProof/>
            <w:webHidden/>
          </w:rPr>
          <w:fldChar w:fldCharType="separate"/>
        </w:r>
        <w:r w:rsidR="00902E56">
          <w:rPr>
            <w:noProof/>
            <w:webHidden/>
          </w:rPr>
          <w:t>7</w:t>
        </w:r>
        <w:r w:rsidR="00CC2DE4">
          <w:rPr>
            <w:noProof/>
            <w:webHidden/>
          </w:rPr>
          <w:fldChar w:fldCharType="end"/>
        </w:r>
      </w:hyperlink>
    </w:p>
    <w:p w14:paraId="5D4BE704" w14:textId="3A3BD5A5" w:rsidR="00CC2DE4" w:rsidRDefault="00DF3D8F">
      <w:pPr>
        <w:pStyle w:val="TM1"/>
        <w:rPr>
          <w:rFonts w:asciiTheme="minorHAnsi" w:eastAsiaTheme="minorEastAsia" w:hAnsiTheme="minorHAnsi" w:cstheme="minorBidi"/>
          <w:noProof/>
          <w:szCs w:val="22"/>
          <w:lang w:eastAsia="de-CH"/>
        </w:rPr>
      </w:pPr>
      <w:hyperlink w:anchor="_Toc22847788" w:history="1">
        <w:r w:rsidR="00CC2DE4" w:rsidRPr="00887B1E">
          <w:rPr>
            <w:rStyle w:val="Lienhypertexte"/>
            <w:noProof/>
            <w:lang w:val="en-US"/>
          </w:rPr>
          <w:t>3</w:t>
        </w:r>
        <w:r w:rsidR="00CC2DE4">
          <w:rPr>
            <w:rFonts w:asciiTheme="minorHAnsi" w:eastAsiaTheme="minorEastAsia" w:hAnsiTheme="minorHAnsi" w:cstheme="minorBidi"/>
            <w:noProof/>
            <w:szCs w:val="22"/>
            <w:lang w:eastAsia="de-CH"/>
          </w:rPr>
          <w:tab/>
        </w:r>
        <w:r w:rsidR="00CC2DE4" w:rsidRPr="00887B1E">
          <w:rPr>
            <w:rStyle w:val="Lienhypertexte"/>
            <w:noProof/>
            <w:lang w:val="en-US"/>
          </w:rPr>
          <w:t>Feedback on the use of techniques</w:t>
        </w:r>
        <w:r w:rsidR="00CC2DE4">
          <w:rPr>
            <w:noProof/>
            <w:webHidden/>
          </w:rPr>
          <w:tab/>
        </w:r>
        <w:r w:rsidR="00CC2DE4">
          <w:rPr>
            <w:noProof/>
            <w:webHidden/>
          </w:rPr>
          <w:fldChar w:fldCharType="begin"/>
        </w:r>
        <w:r w:rsidR="00CC2DE4">
          <w:rPr>
            <w:noProof/>
            <w:webHidden/>
          </w:rPr>
          <w:instrText xml:space="preserve"> PAGEREF _Toc22847788 \h </w:instrText>
        </w:r>
        <w:r w:rsidR="00CC2DE4">
          <w:rPr>
            <w:noProof/>
            <w:webHidden/>
          </w:rPr>
        </w:r>
        <w:r w:rsidR="00CC2DE4">
          <w:rPr>
            <w:noProof/>
            <w:webHidden/>
          </w:rPr>
          <w:fldChar w:fldCharType="separate"/>
        </w:r>
        <w:r w:rsidR="00902E56">
          <w:rPr>
            <w:noProof/>
            <w:webHidden/>
          </w:rPr>
          <w:t>9</w:t>
        </w:r>
        <w:r w:rsidR="00CC2DE4">
          <w:rPr>
            <w:noProof/>
            <w:webHidden/>
          </w:rPr>
          <w:fldChar w:fldCharType="end"/>
        </w:r>
      </w:hyperlink>
    </w:p>
    <w:p w14:paraId="184343A2" w14:textId="1AC5E91D" w:rsidR="00F7330E" w:rsidRPr="0060170F" w:rsidRDefault="00104CD9" w:rsidP="00C24BC2">
      <w:pPr>
        <w:pStyle w:val="Corpsdetexte"/>
        <w:rPr>
          <w:lang w:val="en-GB"/>
        </w:rPr>
      </w:pPr>
      <w:r w:rsidRPr="0060170F">
        <w:rPr>
          <w:lang w:val="en-GB"/>
        </w:rPr>
        <w:fldChar w:fldCharType="end"/>
      </w:r>
    </w:p>
    <w:p w14:paraId="678664BB" w14:textId="32D0F988" w:rsidR="00234133" w:rsidRPr="002B3A39" w:rsidRDefault="00234133" w:rsidP="002B3A39">
      <w:pPr>
        <w:pStyle w:val="Titre1"/>
        <w:numPr>
          <w:ilvl w:val="0"/>
          <w:numId w:val="0"/>
        </w:numPr>
        <w:ind w:left="432" w:hanging="432"/>
        <w:rPr>
          <w:lang w:val="en-GB"/>
        </w:rPr>
        <w:sectPr w:rsidR="00234133" w:rsidRPr="002B3A39" w:rsidSect="003D6050">
          <w:headerReference w:type="default" r:id="rId32"/>
          <w:footerReference w:type="default" r:id="rId33"/>
          <w:headerReference w:type="first" r:id="rId34"/>
          <w:footerReference w:type="first" r:id="rId35"/>
          <w:pgSz w:w="11907" w:h="16840" w:code="9"/>
          <w:pgMar w:top="1701" w:right="851" w:bottom="1588" w:left="1418" w:header="680" w:footer="1021" w:gutter="0"/>
          <w:pgNumType w:fmt="upperRoman"/>
          <w:cols w:space="708"/>
          <w:docGrid w:linePitch="360"/>
        </w:sectPr>
      </w:pPr>
    </w:p>
    <w:p w14:paraId="28601B7B" w14:textId="3E3F67A9" w:rsidR="0093577F" w:rsidRDefault="0093577F" w:rsidP="0093577F">
      <w:pPr>
        <w:pStyle w:val="Titre1"/>
        <w:rPr>
          <w:lang w:val="en-US"/>
        </w:rPr>
      </w:pPr>
      <w:bookmarkStart w:id="2" w:name="_Toc22847786"/>
      <w:r w:rsidRPr="00157E4B">
        <w:rPr>
          <w:lang w:val="en-US"/>
        </w:rPr>
        <w:lastRenderedPageBreak/>
        <w:t>Selection of the topic and pitching the idea</w:t>
      </w:r>
      <w:bookmarkEnd w:id="2"/>
    </w:p>
    <w:p w14:paraId="71174D16" w14:textId="77777777" w:rsidR="00B36533" w:rsidRDefault="00B36533" w:rsidP="0093577F">
      <w:pPr>
        <w:rPr>
          <w:rFonts w:cs="Arial"/>
          <w:lang w:val="en-US"/>
        </w:rPr>
      </w:pPr>
      <w:r w:rsidRPr="00B36533">
        <w:rPr>
          <w:rFonts w:cs="Arial"/>
          <w:lang w:val="en-US"/>
        </w:rPr>
        <w:t>At first, the group needed to work on choosing the topic of the project. One of the team members, Chris Vogel, inquired at his company and got offered four possible projects that could be seen as candidates for the project. One of the teachers of the course offered a fifth topic, to investigate the topic of the creation of a student assistant solution via the use of a chatbot for answering course related questions in an automated way.</w:t>
      </w:r>
    </w:p>
    <w:p w14:paraId="37EEF87D" w14:textId="4F6F04C8" w:rsidR="0093577F" w:rsidRPr="003747AF" w:rsidRDefault="0093577F" w:rsidP="0093577F">
      <w:pPr>
        <w:rPr>
          <w:rFonts w:cs="Arial"/>
          <w:lang w:val="en-US"/>
        </w:rPr>
      </w:pPr>
      <w:r w:rsidRPr="003747AF">
        <w:rPr>
          <w:rFonts w:cs="Arial"/>
          <w:lang w:val="en-US"/>
        </w:rPr>
        <w:t xml:space="preserve">During a brainstorming session, the team assessed the applicability of each topic to what was expected in the module. Especially important were their level of complexity and whether they were suitable for managing a project in an agile way. This already led to a narrowing of the choice to two topics: The first from </w:t>
      </w:r>
      <w:r w:rsidRPr="4FEDE235">
        <w:rPr>
          <w:rFonts w:cs="Arial"/>
          <w:lang w:val="en-US"/>
        </w:rPr>
        <w:t xml:space="preserve">Chris </w:t>
      </w:r>
      <w:r w:rsidRPr="2D417BBC">
        <w:rPr>
          <w:rFonts w:cs="Arial"/>
          <w:lang w:val="en-US"/>
        </w:rPr>
        <w:t>Vogel’s</w:t>
      </w:r>
      <w:r w:rsidRPr="003747AF">
        <w:rPr>
          <w:rFonts w:cs="Arial"/>
          <w:lang w:val="en-US"/>
        </w:rPr>
        <w:t xml:space="preserve"> company, about optimizing a process related to billing, the other the investigation of the chatbot solution.</w:t>
      </w:r>
    </w:p>
    <w:p w14:paraId="65BFAC33" w14:textId="77777777" w:rsidR="0093577F" w:rsidRPr="003747AF" w:rsidRDefault="0093577F" w:rsidP="0093577F">
      <w:pPr>
        <w:rPr>
          <w:rFonts w:cs="Arial"/>
          <w:lang w:val="en-US"/>
        </w:rPr>
      </w:pPr>
      <w:r w:rsidRPr="003747AF">
        <w:rPr>
          <w:rFonts w:cs="Arial"/>
          <w:lang w:val="en-US"/>
        </w:rPr>
        <w:t>After that, each team member reflected on his own for a couple of days. Then, the team had a conference call where the pros and cons of the two topics where listed and weighted. In the end, it came to a vote and the topic of the chatbot solution was chosen.</w:t>
      </w:r>
    </w:p>
    <w:p w14:paraId="053E03BC" w14:textId="77777777" w:rsidR="0093577F" w:rsidRPr="003747AF" w:rsidRDefault="0093577F" w:rsidP="0093577F">
      <w:pPr>
        <w:rPr>
          <w:rFonts w:cs="Arial"/>
          <w:lang w:val="en-US"/>
        </w:rPr>
      </w:pPr>
      <w:r w:rsidRPr="003747AF">
        <w:rPr>
          <w:rFonts w:cs="Arial"/>
          <w:lang w:val="en-US"/>
        </w:rPr>
        <w:t xml:space="preserve">Following that, Franck </w:t>
      </w:r>
      <w:r w:rsidRPr="23956F72">
        <w:rPr>
          <w:rFonts w:cs="Arial"/>
          <w:lang w:val="en-US"/>
        </w:rPr>
        <w:t>Polin prepared</w:t>
      </w:r>
      <w:r w:rsidRPr="003747AF">
        <w:rPr>
          <w:rFonts w:cs="Arial"/>
          <w:lang w:val="en-US"/>
        </w:rPr>
        <w:t xml:space="preserve"> a few slides for the pitching session of the 4</w:t>
      </w:r>
      <w:r w:rsidRPr="003747AF">
        <w:rPr>
          <w:rFonts w:cs="Arial"/>
          <w:vertAlign w:val="superscript"/>
          <w:lang w:val="en-US"/>
        </w:rPr>
        <w:t>th</w:t>
      </w:r>
      <w:r w:rsidRPr="003747AF">
        <w:rPr>
          <w:rFonts w:cs="Arial"/>
          <w:lang w:val="en-US"/>
        </w:rPr>
        <w:t xml:space="preserve"> of October and presented his ideas to the group. After some rework in a group workshop, the team was ready for the pitch.</w:t>
      </w:r>
    </w:p>
    <w:p w14:paraId="372209A8" w14:textId="77777777" w:rsidR="0093577F" w:rsidRPr="003747AF" w:rsidRDefault="0093577F" w:rsidP="0093577F">
      <w:pPr>
        <w:rPr>
          <w:rFonts w:cs="Arial"/>
          <w:lang w:val="en-US"/>
        </w:rPr>
      </w:pPr>
      <w:r w:rsidRPr="003747AF">
        <w:rPr>
          <w:rFonts w:cs="Arial"/>
          <w:lang w:val="en-US"/>
        </w:rPr>
        <w:t>The pitch was very useful, as it allowed to get first feedback from the teachers and also to observe the pitches from the other groups and their respective feedback. Thus, the team was able to determinate the scope of the project more and to start working on an approach for the first sprint.</w:t>
      </w:r>
    </w:p>
    <w:p w14:paraId="21788355" w14:textId="77777777" w:rsidR="0093577F" w:rsidRPr="0093577F" w:rsidRDefault="0093577F" w:rsidP="0093577F">
      <w:pPr>
        <w:rPr>
          <w:lang w:val="en-US" w:eastAsia="de-DE"/>
        </w:rPr>
      </w:pPr>
    </w:p>
    <w:p w14:paraId="1F6C7156" w14:textId="77777777" w:rsidR="0093577F" w:rsidRPr="003747AF" w:rsidRDefault="0093577F" w:rsidP="0093577F">
      <w:pPr>
        <w:pStyle w:val="Titre1"/>
        <w:rPr>
          <w:lang w:val="en-US"/>
        </w:rPr>
      </w:pPr>
      <w:bookmarkStart w:id="3" w:name="_Toc22847787"/>
      <w:r w:rsidRPr="003747AF">
        <w:rPr>
          <w:lang w:val="en-US"/>
        </w:rPr>
        <w:lastRenderedPageBreak/>
        <w:t>The first sprint of team 5</w:t>
      </w:r>
      <w:bookmarkEnd w:id="3"/>
    </w:p>
    <w:p w14:paraId="1D76D2F8" w14:textId="77777777" w:rsidR="0093577F" w:rsidRPr="003747AF" w:rsidRDefault="0093577F" w:rsidP="0093577F">
      <w:pPr>
        <w:rPr>
          <w:rFonts w:cs="Arial"/>
          <w:lang w:val="en-US"/>
        </w:rPr>
      </w:pPr>
      <w:r w:rsidRPr="003747AF">
        <w:rPr>
          <w:rFonts w:cs="Arial"/>
          <w:lang w:val="en-US"/>
        </w:rPr>
        <w:t xml:space="preserve">As the experimentation on a chatbot student assistant solution would primarily be focused on one specific course, business intelligence, the two students following this course this semester approached the teacher Friedrich Witschel and asked for his thoughts on the matter and whether he would be available for a skype interview. As a result, a skype conference was set between the team and </w:t>
      </w:r>
      <w:r>
        <w:rPr>
          <w:rFonts w:cs="Arial"/>
          <w:lang w:val="en-US"/>
        </w:rPr>
        <w:t xml:space="preserve">Friedrich </w:t>
      </w:r>
      <w:r w:rsidRPr="003747AF">
        <w:rPr>
          <w:rFonts w:cs="Arial"/>
          <w:lang w:val="en-US"/>
        </w:rPr>
        <w:t>Witschel on the 14</w:t>
      </w:r>
      <w:r w:rsidRPr="003747AF">
        <w:rPr>
          <w:rFonts w:cs="Arial"/>
          <w:vertAlign w:val="superscript"/>
          <w:lang w:val="en-US"/>
        </w:rPr>
        <w:t>th</w:t>
      </w:r>
      <w:r w:rsidRPr="003747AF">
        <w:rPr>
          <w:rFonts w:cs="Arial"/>
          <w:lang w:val="en-US"/>
        </w:rPr>
        <w:t xml:space="preserve"> of October.</w:t>
      </w:r>
    </w:p>
    <w:p w14:paraId="728848E9" w14:textId="715ECE31" w:rsidR="0093577F" w:rsidRPr="003747AF" w:rsidRDefault="0093577F" w:rsidP="0093577F">
      <w:pPr>
        <w:rPr>
          <w:rFonts w:cs="Arial"/>
          <w:lang w:val="en-US"/>
        </w:rPr>
      </w:pPr>
      <w:r w:rsidRPr="003747AF">
        <w:rPr>
          <w:rFonts w:cs="Arial"/>
          <w:lang w:val="en-US"/>
        </w:rPr>
        <w:t>Before the call, the team had its first coaching on Friday the 11</w:t>
      </w:r>
      <w:r w:rsidRPr="003747AF">
        <w:rPr>
          <w:rFonts w:cs="Arial"/>
          <w:vertAlign w:val="superscript"/>
          <w:lang w:val="en-US"/>
        </w:rPr>
        <w:t>th</w:t>
      </w:r>
      <w:r w:rsidRPr="003747AF">
        <w:rPr>
          <w:rFonts w:cs="Arial"/>
          <w:lang w:val="en-US"/>
        </w:rPr>
        <w:t xml:space="preserve"> of October. With one of the coaches, several subjects were discussed. This discussion can be considered to be an interview of a stakeholder, as the teacher and sponsor, Mr. Knut </w:t>
      </w:r>
      <w:proofErr w:type="spellStart"/>
      <w:r w:rsidRPr="003747AF">
        <w:rPr>
          <w:rFonts w:cs="Arial"/>
          <w:lang w:val="en-US"/>
        </w:rPr>
        <w:t>Hinkelmann</w:t>
      </w:r>
      <w:proofErr w:type="spellEnd"/>
      <w:r w:rsidRPr="003747AF">
        <w:rPr>
          <w:rFonts w:cs="Arial"/>
          <w:lang w:val="en-US"/>
        </w:rPr>
        <w:t xml:space="preserve">, is involved </w:t>
      </w:r>
      <w:r w:rsidR="009222AB">
        <w:rPr>
          <w:rFonts w:cs="Arial"/>
          <w:lang w:val="en-US"/>
        </w:rPr>
        <w:t xml:space="preserve">in </w:t>
      </w:r>
      <w:bookmarkStart w:id="4" w:name="_GoBack"/>
      <w:bookmarkEnd w:id="4"/>
      <w:r w:rsidRPr="003747AF">
        <w:rPr>
          <w:rFonts w:cs="Arial"/>
          <w:lang w:val="en-US"/>
        </w:rPr>
        <w:t xml:space="preserve">the investigations led at the FHNW on the development of student assistant solutions (cf. </w:t>
      </w:r>
      <w:r w:rsidRPr="003747AF">
        <w:rPr>
          <w:rFonts w:cs="Arial"/>
          <w:i/>
          <w:lang w:val="en-US"/>
        </w:rPr>
        <w:t>Stakeholder analysis</w:t>
      </w:r>
      <w:r w:rsidRPr="003747AF">
        <w:rPr>
          <w:rFonts w:cs="Arial"/>
          <w:lang w:val="en-US"/>
        </w:rPr>
        <w:t>).</w:t>
      </w:r>
    </w:p>
    <w:p w14:paraId="71620429" w14:textId="77777777" w:rsidR="0093577F" w:rsidRPr="003747AF" w:rsidRDefault="0093577F" w:rsidP="0093577F">
      <w:pPr>
        <w:rPr>
          <w:rFonts w:cs="Arial"/>
          <w:lang w:val="en-US"/>
        </w:rPr>
      </w:pPr>
      <w:r w:rsidRPr="003747AF">
        <w:rPr>
          <w:rFonts w:cs="Arial"/>
          <w:lang w:val="en-US"/>
        </w:rPr>
        <w:t>Amongst other things, issues about agility and the potential use of artificial intelligence for developing the chatbot were discussed. The main outcome of the coaching session was that the team decided to focus on a few specific areas of knowledge (that the chatbot would theoretically be able to give answers to).  In other words, instead of investigating all aspects of what the chatbot should be able to know, the experimentations would be narrowed down to 2 use cases. The objective of that would be to determine how far the team could get and whether and highlight potential limits to the experiment.</w:t>
      </w:r>
    </w:p>
    <w:p w14:paraId="584679ED" w14:textId="77777777" w:rsidR="0093577F" w:rsidRPr="003747AF" w:rsidRDefault="0093577F" w:rsidP="0093577F">
      <w:pPr>
        <w:rPr>
          <w:rFonts w:cs="Arial"/>
          <w:lang w:val="en-US"/>
        </w:rPr>
      </w:pPr>
      <w:r w:rsidRPr="003747AF">
        <w:rPr>
          <w:rFonts w:cs="Arial"/>
          <w:lang w:val="en-US"/>
        </w:rPr>
        <w:t xml:space="preserve">Also, using the provided program </w:t>
      </w:r>
      <w:r w:rsidRPr="003747AF">
        <w:rPr>
          <w:rFonts w:cs="Arial"/>
          <w:i/>
          <w:lang w:val="en-US"/>
        </w:rPr>
        <w:t>Trello</w:t>
      </w:r>
      <w:r w:rsidRPr="003747AF">
        <w:rPr>
          <w:rFonts w:cs="Arial"/>
          <w:lang w:val="en-US"/>
        </w:rPr>
        <w:t>,</w:t>
      </w:r>
      <w:r w:rsidRPr="003747AF">
        <w:rPr>
          <w:rFonts w:cs="Arial"/>
          <w:i/>
          <w:lang w:val="en-US"/>
        </w:rPr>
        <w:t xml:space="preserve"> </w:t>
      </w:r>
      <w:r w:rsidRPr="003747AF">
        <w:rPr>
          <w:rFonts w:cs="Arial"/>
          <w:lang w:val="en-US"/>
        </w:rPr>
        <w:t xml:space="preserve">the technique of backlog management was introduced. Similar to a Kanban Board, the team’s </w:t>
      </w:r>
      <w:r w:rsidRPr="003747AF">
        <w:rPr>
          <w:rFonts w:cs="Arial"/>
          <w:i/>
          <w:lang w:val="en-US"/>
        </w:rPr>
        <w:t xml:space="preserve">Trello </w:t>
      </w:r>
      <w:r w:rsidRPr="003747AF">
        <w:rPr>
          <w:rFonts w:cs="Arial"/>
          <w:lang w:val="en-US"/>
        </w:rPr>
        <w:t>table was composed of multiple tasks that were deemed necessary for the first sprint.</w:t>
      </w:r>
    </w:p>
    <w:p w14:paraId="22C05BA1" w14:textId="77777777" w:rsidR="0093577F" w:rsidRPr="003747AF" w:rsidRDefault="0093577F" w:rsidP="0093577F">
      <w:pPr>
        <w:rPr>
          <w:rFonts w:cs="Arial"/>
          <w:lang w:val="en-US"/>
        </w:rPr>
      </w:pPr>
      <w:r w:rsidRPr="003747AF">
        <w:rPr>
          <w:rFonts w:cs="Arial"/>
          <w:lang w:val="en-US"/>
        </w:rPr>
        <w:t>The call with F</w:t>
      </w:r>
      <w:r>
        <w:rPr>
          <w:rFonts w:cs="Arial"/>
          <w:lang w:val="en-US"/>
        </w:rPr>
        <w:t xml:space="preserve">riedrich Witschel </w:t>
      </w:r>
      <w:r w:rsidRPr="003747AF">
        <w:rPr>
          <w:rFonts w:cs="Arial"/>
          <w:lang w:val="en-US"/>
        </w:rPr>
        <w:t>on the 14</w:t>
      </w:r>
      <w:r w:rsidRPr="003747AF">
        <w:rPr>
          <w:rFonts w:cs="Arial"/>
          <w:vertAlign w:val="superscript"/>
          <w:lang w:val="en-US"/>
        </w:rPr>
        <w:t>th</w:t>
      </w:r>
      <w:r w:rsidRPr="003747AF">
        <w:rPr>
          <w:rFonts w:cs="Arial"/>
          <w:lang w:val="en-US"/>
        </w:rPr>
        <w:t xml:space="preserve"> of October can be seen as the real starting point of the team’s first sprint. This call could also be defined as an interview of an expert on the subject but also a stakeholder (cf. </w:t>
      </w:r>
      <w:r w:rsidRPr="003747AF">
        <w:rPr>
          <w:rFonts w:cs="Arial"/>
          <w:i/>
          <w:lang w:val="en-US"/>
        </w:rPr>
        <w:t>Stakeholder analysis</w:t>
      </w:r>
      <w:r w:rsidRPr="003747AF">
        <w:rPr>
          <w:rFonts w:cs="Arial"/>
          <w:lang w:val="en-US"/>
        </w:rPr>
        <w:t>). Plus, with the use of the techniques that are advised for elicitation purposes like personas, a good understanding of the needs of two stakeholders, the student and the professor was obtained.</w:t>
      </w:r>
    </w:p>
    <w:p w14:paraId="488803DB" w14:textId="77777777" w:rsidR="0093577F" w:rsidRPr="003747AF" w:rsidRDefault="0093577F" w:rsidP="0093577F">
      <w:pPr>
        <w:rPr>
          <w:rFonts w:cs="Arial"/>
          <w:b/>
          <w:lang w:val="en-US"/>
        </w:rPr>
      </w:pPr>
      <w:r w:rsidRPr="003747AF">
        <w:rPr>
          <w:rFonts w:cs="Arial"/>
          <w:b/>
          <w:lang w:val="en-US"/>
        </w:rPr>
        <w:t>The main outcomes of the interview are:</w:t>
      </w:r>
    </w:p>
    <w:p w14:paraId="2508D6A1" w14:textId="77777777" w:rsidR="0093577F" w:rsidRPr="003747AF" w:rsidRDefault="0093577F" w:rsidP="0093577F">
      <w:pPr>
        <w:pStyle w:val="Paragraphedeliste"/>
        <w:numPr>
          <w:ilvl w:val="0"/>
          <w:numId w:val="14"/>
        </w:numPr>
        <w:tabs>
          <w:tab w:val="clear" w:pos="851"/>
        </w:tabs>
        <w:spacing w:after="160" w:line="259" w:lineRule="auto"/>
        <w:jc w:val="left"/>
        <w:rPr>
          <w:rFonts w:cs="Arial"/>
          <w:lang w:val="en-US"/>
        </w:rPr>
      </w:pPr>
      <w:r w:rsidRPr="003747AF">
        <w:rPr>
          <w:rFonts w:cs="Arial"/>
          <w:lang w:val="en-US"/>
        </w:rPr>
        <w:t>A starting point for the experimentation was found:</w:t>
      </w:r>
    </w:p>
    <w:p w14:paraId="5F1EB1CF" w14:textId="77777777" w:rsidR="0093577F" w:rsidRPr="003747AF" w:rsidRDefault="0093577F" w:rsidP="0093577F">
      <w:pPr>
        <w:pStyle w:val="Paragraphedeliste"/>
        <w:numPr>
          <w:ilvl w:val="1"/>
          <w:numId w:val="14"/>
        </w:numPr>
        <w:tabs>
          <w:tab w:val="clear" w:pos="851"/>
        </w:tabs>
        <w:spacing w:after="160" w:line="259" w:lineRule="auto"/>
        <w:jc w:val="left"/>
        <w:rPr>
          <w:rFonts w:cs="Arial"/>
          <w:lang w:val="en-US"/>
        </w:rPr>
      </w:pPr>
      <w:r w:rsidRPr="003747AF">
        <w:rPr>
          <w:rFonts w:cs="Arial"/>
          <w:lang w:val="en-US"/>
        </w:rPr>
        <w:t>Quiz about multidimensional modeling of the Business Intelligence module</w:t>
      </w:r>
    </w:p>
    <w:p w14:paraId="37982B71" w14:textId="77777777" w:rsidR="0093577F" w:rsidRPr="003747AF" w:rsidRDefault="0093577F" w:rsidP="0093577F">
      <w:pPr>
        <w:pStyle w:val="Paragraphedeliste"/>
        <w:numPr>
          <w:ilvl w:val="1"/>
          <w:numId w:val="14"/>
        </w:numPr>
        <w:tabs>
          <w:tab w:val="clear" w:pos="851"/>
        </w:tabs>
        <w:spacing w:after="160" w:line="259" w:lineRule="auto"/>
        <w:jc w:val="left"/>
        <w:rPr>
          <w:rFonts w:cs="Arial"/>
          <w:lang w:val="en-US"/>
        </w:rPr>
      </w:pPr>
      <w:r w:rsidRPr="003747AF">
        <w:rPr>
          <w:rFonts w:cs="Arial"/>
          <w:lang w:val="en-US"/>
        </w:rPr>
        <w:t>Questions about the student assignment of the Business Intelligence module</w:t>
      </w:r>
    </w:p>
    <w:p w14:paraId="63C74E56" w14:textId="77777777" w:rsidR="0093577F" w:rsidRPr="003747AF" w:rsidRDefault="0093577F" w:rsidP="0093577F">
      <w:pPr>
        <w:pStyle w:val="Paragraphedeliste"/>
        <w:numPr>
          <w:ilvl w:val="1"/>
          <w:numId w:val="14"/>
        </w:numPr>
        <w:tabs>
          <w:tab w:val="clear" w:pos="851"/>
        </w:tabs>
        <w:spacing w:after="160" w:line="259" w:lineRule="auto"/>
        <w:jc w:val="left"/>
        <w:rPr>
          <w:rFonts w:cs="Arial"/>
          <w:lang w:val="en-US"/>
        </w:rPr>
      </w:pPr>
      <w:r w:rsidRPr="003747AF">
        <w:rPr>
          <w:rFonts w:cs="Arial"/>
          <w:lang w:val="en-US"/>
        </w:rPr>
        <w:t>Assistance on where to find knowledge within the course</w:t>
      </w:r>
      <w:r w:rsidRPr="003747AF">
        <w:rPr>
          <w:rFonts w:cs="Arial"/>
          <w:lang w:val="en-US"/>
        </w:rPr>
        <w:br/>
      </w:r>
    </w:p>
    <w:p w14:paraId="70153399" w14:textId="77777777" w:rsidR="0093577F" w:rsidRPr="003747AF" w:rsidRDefault="0093577F" w:rsidP="0093577F">
      <w:pPr>
        <w:pStyle w:val="Paragraphedeliste"/>
        <w:numPr>
          <w:ilvl w:val="0"/>
          <w:numId w:val="14"/>
        </w:numPr>
        <w:tabs>
          <w:tab w:val="clear" w:pos="851"/>
        </w:tabs>
        <w:spacing w:after="160" w:line="259" w:lineRule="auto"/>
        <w:jc w:val="left"/>
        <w:rPr>
          <w:rFonts w:cs="Arial"/>
          <w:lang w:val="en-US"/>
        </w:rPr>
      </w:pPr>
      <w:r w:rsidRPr="003747AF">
        <w:rPr>
          <w:rFonts w:cs="Arial"/>
          <w:lang w:val="en-US"/>
        </w:rPr>
        <w:t xml:space="preserve">Friedrich </w:t>
      </w:r>
      <w:r>
        <w:rPr>
          <w:rFonts w:cs="Arial"/>
          <w:lang w:val="en-US"/>
        </w:rPr>
        <w:t xml:space="preserve">Witschel </w:t>
      </w:r>
      <w:r w:rsidRPr="003747AF">
        <w:rPr>
          <w:rFonts w:cs="Arial"/>
          <w:lang w:val="en-US"/>
        </w:rPr>
        <w:t>provided an example of a dialog scenario which the team could use a base for the creation of dialogues</w:t>
      </w:r>
    </w:p>
    <w:p w14:paraId="7869662C" w14:textId="77777777" w:rsidR="0093577F" w:rsidRPr="003747AF" w:rsidRDefault="0093577F" w:rsidP="0093577F">
      <w:pPr>
        <w:rPr>
          <w:rFonts w:cs="Arial"/>
          <w:lang w:val="en-US"/>
        </w:rPr>
      </w:pPr>
      <w:r w:rsidRPr="003747AF">
        <w:rPr>
          <w:rFonts w:cs="Arial"/>
          <w:lang w:val="en-US"/>
        </w:rPr>
        <w:t xml:space="preserve">Then, an approach for the first sprint was defined (use of the planning workshop technique). Along with the writing of dialogues and related experimentation, the team would make an analysis of the </w:t>
      </w:r>
      <w:r w:rsidRPr="003747AF">
        <w:rPr>
          <w:rFonts w:cs="Arial"/>
          <w:lang w:val="en-US"/>
        </w:rPr>
        <w:lastRenderedPageBreak/>
        <w:t>functional requirements for the chatbot solution and also an analysis of the main stakeholders that had been identified so far.</w:t>
      </w:r>
    </w:p>
    <w:p w14:paraId="7E818DE8" w14:textId="0AED8C69" w:rsidR="0093577F" w:rsidRPr="003747AF" w:rsidRDefault="0093577F" w:rsidP="0093577F">
      <w:pPr>
        <w:rPr>
          <w:rFonts w:cs="Arial"/>
          <w:lang w:val="en-US"/>
        </w:rPr>
      </w:pPr>
      <w:r w:rsidRPr="003747AF">
        <w:rPr>
          <w:rFonts w:cs="Arial"/>
          <w:lang w:val="en-US"/>
        </w:rPr>
        <w:t>Each team member worked on a task and delivered their results until the Friday the 18</w:t>
      </w:r>
      <w:r w:rsidRPr="003747AF">
        <w:rPr>
          <w:rFonts w:cs="Arial"/>
          <w:vertAlign w:val="superscript"/>
          <w:lang w:val="en-US"/>
        </w:rPr>
        <w:t>th</w:t>
      </w:r>
      <w:r w:rsidRPr="003747AF">
        <w:rPr>
          <w:rFonts w:cs="Arial"/>
          <w:lang w:val="en-US"/>
        </w:rPr>
        <w:t xml:space="preserve"> of October. On that day, the 2</w:t>
      </w:r>
      <w:r w:rsidRPr="003747AF">
        <w:rPr>
          <w:rFonts w:cs="Arial"/>
          <w:vertAlign w:val="superscript"/>
          <w:lang w:val="en-US"/>
        </w:rPr>
        <w:t>nd</w:t>
      </w:r>
      <w:r w:rsidRPr="003747AF">
        <w:rPr>
          <w:rFonts w:cs="Arial"/>
          <w:lang w:val="en-US"/>
        </w:rPr>
        <w:t xml:space="preserve"> coaching was done. Maia</w:t>
      </w:r>
      <w:r w:rsidR="00211B57">
        <w:rPr>
          <w:rFonts w:cs="Arial"/>
          <w:lang w:val="en-US"/>
        </w:rPr>
        <w:t xml:space="preserve"> </w:t>
      </w:r>
      <w:proofErr w:type="spellStart"/>
      <w:r w:rsidR="00211B57">
        <w:rPr>
          <w:rFonts w:cs="Arial"/>
          <w:lang w:val="en-US"/>
        </w:rPr>
        <w:t>Spahic</w:t>
      </w:r>
      <w:proofErr w:type="spellEnd"/>
      <w:r w:rsidRPr="003747AF">
        <w:rPr>
          <w:rFonts w:cs="Arial"/>
          <w:lang w:val="en-US"/>
        </w:rPr>
        <w:t xml:space="preserve">, a coach for the assignment, made preliminary explanations of the tool </w:t>
      </w:r>
      <w:proofErr w:type="spellStart"/>
      <w:r w:rsidRPr="003747AF">
        <w:rPr>
          <w:rFonts w:cs="Arial"/>
          <w:i/>
          <w:lang w:val="en-US"/>
        </w:rPr>
        <w:t>Dialogflow</w:t>
      </w:r>
      <w:proofErr w:type="spellEnd"/>
      <w:r w:rsidRPr="003747AF">
        <w:rPr>
          <w:rFonts w:cs="Arial"/>
          <w:i/>
          <w:lang w:val="en-US"/>
        </w:rPr>
        <w:t xml:space="preserve"> </w:t>
      </w:r>
      <w:r w:rsidRPr="003747AF">
        <w:rPr>
          <w:rFonts w:cs="Arial"/>
          <w:lang w:val="en-US"/>
        </w:rPr>
        <w:t>(tool developed and provided by Google), which</w:t>
      </w:r>
      <w:r w:rsidRPr="003747AF">
        <w:rPr>
          <w:rFonts w:cs="Arial"/>
          <w:i/>
          <w:lang w:val="en-US"/>
        </w:rPr>
        <w:t xml:space="preserve"> </w:t>
      </w:r>
      <w:r w:rsidRPr="003747AF">
        <w:rPr>
          <w:rFonts w:cs="Arial"/>
          <w:lang w:val="en-US"/>
        </w:rPr>
        <w:t xml:space="preserve">would be used for the experimentation with the dialogues written so far. After some discussion about the project documentation and its expected degree of detail, the team went on to have its first workshop dedicated to the experimentation on a chatbot solution using </w:t>
      </w:r>
      <w:proofErr w:type="spellStart"/>
      <w:r w:rsidRPr="003747AF">
        <w:rPr>
          <w:rFonts w:cs="Arial"/>
          <w:lang w:val="en-US"/>
        </w:rPr>
        <w:t>Dialogflow</w:t>
      </w:r>
      <w:proofErr w:type="spellEnd"/>
      <w:r w:rsidRPr="003747AF">
        <w:rPr>
          <w:rFonts w:cs="Arial"/>
          <w:lang w:val="en-US"/>
        </w:rPr>
        <w:t xml:space="preserve">.  </w:t>
      </w:r>
    </w:p>
    <w:p w14:paraId="4B2DFB16" w14:textId="77777777" w:rsidR="0093577F" w:rsidRPr="003747AF" w:rsidRDefault="0093577F" w:rsidP="0093577F">
      <w:pPr>
        <w:rPr>
          <w:rFonts w:cs="Arial"/>
          <w:lang w:val="en-US"/>
        </w:rPr>
      </w:pPr>
      <w:proofErr w:type="spellStart"/>
      <w:r w:rsidRPr="003747AF">
        <w:rPr>
          <w:rFonts w:cs="Arial"/>
          <w:lang w:val="en-US"/>
        </w:rPr>
        <w:t>Chirs</w:t>
      </w:r>
      <w:proofErr w:type="spellEnd"/>
      <w:r w:rsidRPr="003747AF">
        <w:rPr>
          <w:rFonts w:cs="Arial"/>
          <w:lang w:val="en-US"/>
        </w:rPr>
        <w:t xml:space="preserve"> Vogel, who was already a little familiar with the tool </w:t>
      </w:r>
      <w:proofErr w:type="spellStart"/>
      <w:r w:rsidRPr="003747AF">
        <w:rPr>
          <w:rFonts w:cs="Arial"/>
          <w:lang w:val="en-US"/>
        </w:rPr>
        <w:t>Dialogflow</w:t>
      </w:r>
      <w:proofErr w:type="spellEnd"/>
      <w:r w:rsidRPr="003747AF">
        <w:rPr>
          <w:rFonts w:cs="Arial"/>
          <w:lang w:val="en-US"/>
        </w:rPr>
        <w:t xml:space="preserve">, gave some basic explanations to the rest of the team. Then, the whole team worked together on making its first Q&amp;A with </w:t>
      </w:r>
      <w:proofErr w:type="spellStart"/>
      <w:r w:rsidRPr="003747AF">
        <w:rPr>
          <w:rFonts w:cs="Arial"/>
          <w:i/>
          <w:lang w:val="en-US"/>
        </w:rPr>
        <w:t>Dialogflow</w:t>
      </w:r>
      <w:proofErr w:type="spellEnd"/>
      <w:r w:rsidRPr="003747AF">
        <w:rPr>
          <w:rFonts w:cs="Arial"/>
          <w:i/>
          <w:lang w:val="en-US"/>
        </w:rPr>
        <w:t xml:space="preserve">. </w:t>
      </w:r>
      <w:r w:rsidRPr="003747AF">
        <w:rPr>
          <w:rFonts w:cs="Arial"/>
          <w:lang w:val="en-US"/>
        </w:rPr>
        <w:t xml:space="preserve">After some successes, the team understood that one area required further investigation. In fact, for the dialogues about the Quiz number 3 of the Business Intelligence module, there was a need to provide knowledge to the chatbot about which answer was correct and which were not. </w:t>
      </w:r>
    </w:p>
    <w:p w14:paraId="3E0653EF" w14:textId="77777777" w:rsidR="0093577F" w:rsidRPr="003747AF" w:rsidRDefault="0093577F" w:rsidP="0093577F">
      <w:pPr>
        <w:rPr>
          <w:rFonts w:cs="Arial"/>
          <w:i/>
          <w:lang w:val="en-US"/>
        </w:rPr>
      </w:pPr>
      <w:r w:rsidRPr="003747AF">
        <w:rPr>
          <w:rFonts w:cs="Arial"/>
          <w:lang w:val="en-US"/>
        </w:rPr>
        <w:t xml:space="preserve">Incidentally, the future chatbot solution was nicknamed </w:t>
      </w:r>
      <w:r w:rsidRPr="003747AF">
        <w:rPr>
          <w:rFonts w:cs="Arial"/>
          <w:i/>
          <w:lang w:val="en-US"/>
        </w:rPr>
        <w:t xml:space="preserve">Dessa </w:t>
      </w:r>
      <w:r w:rsidRPr="003747AF">
        <w:rPr>
          <w:rFonts w:cs="Arial"/>
          <w:lang w:val="en-US"/>
        </w:rPr>
        <w:t>(inspired from the acronym of Domain Specific Software Architecture)</w:t>
      </w:r>
      <w:r w:rsidRPr="003747AF">
        <w:rPr>
          <w:rFonts w:cs="Arial"/>
          <w:i/>
          <w:lang w:val="en-US"/>
        </w:rPr>
        <w:t>.</w:t>
      </w:r>
    </w:p>
    <w:p w14:paraId="13CEC29B" w14:textId="77777777" w:rsidR="0093577F" w:rsidRPr="003747AF" w:rsidRDefault="0093577F" w:rsidP="0093577F">
      <w:pPr>
        <w:rPr>
          <w:rFonts w:cs="Arial"/>
          <w:lang w:val="en-US"/>
        </w:rPr>
      </w:pPr>
      <w:r w:rsidRPr="003747AF">
        <w:rPr>
          <w:rFonts w:cs="Arial"/>
          <w:lang w:val="en-US"/>
        </w:rPr>
        <w:t>Another interesting outcome of the workshop was the initiation of a reflection about the architecture of the chatbot’s knowledge base.</w:t>
      </w:r>
    </w:p>
    <w:p w14:paraId="7E0C726C" w14:textId="77777777" w:rsidR="0093577F" w:rsidRPr="003747AF" w:rsidRDefault="0093577F" w:rsidP="0093577F">
      <w:pPr>
        <w:rPr>
          <w:rFonts w:cs="Arial"/>
          <w:lang w:val="en-US"/>
        </w:rPr>
      </w:pPr>
      <w:r w:rsidRPr="003747AF">
        <w:rPr>
          <w:rFonts w:cs="Arial"/>
          <w:lang w:val="en-US"/>
        </w:rPr>
        <w:t>At the end of the workshop, the team agreed on a task assignment until the end of the first sprint (again, use of the planning workshop technique).</w:t>
      </w:r>
    </w:p>
    <w:p w14:paraId="3E8E8954" w14:textId="77777777" w:rsidR="0093577F" w:rsidRPr="003747AF" w:rsidRDefault="0093577F" w:rsidP="0093577F">
      <w:pPr>
        <w:rPr>
          <w:rFonts w:cs="Arial"/>
          <w:b/>
          <w:lang w:val="en-US"/>
        </w:rPr>
      </w:pPr>
      <w:r w:rsidRPr="003747AF">
        <w:rPr>
          <w:rFonts w:cs="Arial"/>
          <w:b/>
          <w:lang w:val="en-US"/>
        </w:rPr>
        <w:t>The result of the technique was as followed:</w:t>
      </w:r>
    </w:p>
    <w:p w14:paraId="7D372B29" w14:textId="77777777" w:rsidR="0093577F" w:rsidRPr="003747AF" w:rsidRDefault="0093577F" w:rsidP="0093577F">
      <w:pPr>
        <w:pStyle w:val="Paragraphedeliste"/>
        <w:numPr>
          <w:ilvl w:val="0"/>
          <w:numId w:val="16"/>
        </w:numPr>
        <w:tabs>
          <w:tab w:val="clear" w:pos="851"/>
        </w:tabs>
        <w:spacing w:after="160" w:line="259" w:lineRule="auto"/>
        <w:jc w:val="left"/>
        <w:rPr>
          <w:rFonts w:cs="Arial"/>
          <w:lang w:val="en-US"/>
        </w:rPr>
      </w:pPr>
      <w:r w:rsidRPr="003747AF">
        <w:rPr>
          <w:rFonts w:cs="Arial"/>
          <w:lang w:val="en-US"/>
        </w:rPr>
        <w:t>Report of first sprint (Franck</w:t>
      </w:r>
      <w:r>
        <w:rPr>
          <w:rFonts w:cs="Arial"/>
          <w:lang w:val="en-US"/>
        </w:rPr>
        <w:t xml:space="preserve"> Polin</w:t>
      </w:r>
      <w:r w:rsidRPr="003747AF">
        <w:rPr>
          <w:rFonts w:cs="Arial"/>
          <w:lang w:val="en-US"/>
        </w:rPr>
        <w:t>)</w:t>
      </w:r>
    </w:p>
    <w:p w14:paraId="487FC752" w14:textId="77777777" w:rsidR="0093577F" w:rsidRPr="003747AF" w:rsidRDefault="0093577F" w:rsidP="0093577F">
      <w:pPr>
        <w:pStyle w:val="Paragraphedeliste"/>
        <w:numPr>
          <w:ilvl w:val="0"/>
          <w:numId w:val="16"/>
        </w:numPr>
        <w:tabs>
          <w:tab w:val="clear" w:pos="851"/>
        </w:tabs>
        <w:spacing w:after="160" w:line="259" w:lineRule="auto"/>
        <w:jc w:val="left"/>
        <w:rPr>
          <w:rFonts w:cs="Arial"/>
          <w:lang w:val="en-US"/>
        </w:rPr>
      </w:pPr>
      <w:r w:rsidRPr="003747AF">
        <w:rPr>
          <w:rFonts w:cs="Arial"/>
          <w:lang w:val="en-US"/>
        </w:rPr>
        <w:t>Documentation: (Simon</w:t>
      </w:r>
      <w:r>
        <w:rPr>
          <w:rFonts w:cs="Arial"/>
          <w:lang w:val="en-US"/>
        </w:rPr>
        <w:t xml:space="preserve"> Drabert</w:t>
      </w:r>
      <w:r w:rsidRPr="003747AF">
        <w:rPr>
          <w:rFonts w:cs="Arial"/>
          <w:lang w:val="en-US"/>
        </w:rPr>
        <w:t>)</w:t>
      </w:r>
    </w:p>
    <w:p w14:paraId="690E5F57" w14:textId="77777777" w:rsidR="0093577F" w:rsidRPr="003747AF" w:rsidRDefault="0093577F" w:rsidP="0093577F">
      <w:pPr>
        <w:pStyle w:val="Paragraphedeliste"/>
        <w:numPr>
          <w:ilvl w:val="0"/>
          <w:numId w:val="15"/>
        </w:numPr>
        <w:tabs>
          <w:tab w:val="clear" w:pos="851"/>
        </w:tabs>
        <w:spacing w:after="160" w:line="259" w:lineRule="auto"/>
        <w:jc w:val="left"/>
        <w:rPr>
          <w:rFonts w:cs="Arial"/>
          <w:lang w:val="en-US"/>
        </w:rPr>
      </w:pPr>
      <w:r w:rsidRPr="003747AF">
        <w:rPr>
          <w:rFonts w:cs="Arial"/>
          <w:lang w:val="en-US"/>
        </w:rPr>
        <w:t>Requirements analysis</w:t>
      </w:r>
    </w:p>
    <w:p w14:paraId="676C828A" w14:textId="77777777" w:rsidR="0093577F" w:rsidRPr="003747AF" w:rsidRDefault="0093577F" w:rsidP="0093577F">
      <w:pPr>
        <w:pStyle w:val="Paragraphedeliste"/>
        <w:numPr>
          <w:ilvl w:val="0"/>
          <w:numId w:val="15"/>
        </w:numPr>
        <w:tabs>
          <w:tab w:val="clear" w:pos="851"/>
        </w:tabs>
        <w:spacing w:after="160" w:line="259" w:lineRule="auto"/>
        <w:jc w:val="left"/>
        <w:rPr>
          <w:rFonts w:cs="Arial"/>
          <w:lang w:val="en-US"/>
        </w:rPr>
      </w:pPr>
      <w:r w:rsidRPr="003747AF">
        <w:rPr>
          <w:rFonts w:cs="Arial"/>
          <w:lang w:val="en-US"/>
        </w:rPr>
        <w:t>Stakeholder analysis</w:t>
      </w:r>
    </w:p>
    <w:p w14:paraId="48D8E497" w14:textId="77777777" w:rsidR="0093577F" w:rsidRPr="003747AF" w:rsidRDefault="0093577F" w:rsidP="0093577F">
      <w:pPr>
        <w:pStyle w:val="Paragraphedeliste"/>
        <w:numPr>
          <w:ilvl w:val="0"/>
          <w:numId w:val="16"/>
        </w:numPr>
        <w:tabs>
          <w:tab w:val="clear" w:pos="851"/>
        </w:tabs>
        <w:spacing w:after="160" w:line="259" w:lineRule="auto"/>
        <w:jc w:val="left"/>
        <w:rPr>
          <w:rFonts w:cs="Arial"/>
          <w:lang w:val="en-US"/>
        </w:rPr>
      </w:pPr>
      <w:r w:rsidRPr="003747AF">
        <w:rPr>
          <w:rFonts w:cs="Arial"/>
          <w:lang w:val="en-US"/>
        </w:rPr>
        <w:t xml:space="preserve">Further investigate possibilities of Dessa using </w:t>
      </w:r>
      <w:proofErr w:type="spellStart"/>
      <w:r w:rsidRPr="003747AF">
        <w:rPr>
          <w:rFonts w:cs="Arial"/>
          <w:i/>
          <w:lang w:val="en-US"/>
        </w:rPr>
        <w:t>Dialogflow</w:t>
      </w:r>
      <w:proofErr w:type="spellEnd"/>
      <w:r w:rsidRPr="003747AF">
        <w:rPr>
          <w:rFonts w:cs="Arial"/>
          <w:lang w:val="en-US"/>
        </w:rPr>
        <w:t xml:space="preserve"> (Celia </w:t>
      </w:r>
      <w:r>
        <w:rPr>
          <w:rFonts w:cs="Arial"/>
          <w:lang w:val="en-US"/>
        </w:rPr>
        <w:t xml:space="preserve">Schmid </w:t>
      </w:r>
      <w:r w:rsidRPr="003747AF">
        <w:rPr>
          <w:rFonts w:cs="Arial"/>
          <w:lang w:val="en-US"/>
        </w:rPr>
        <w:t>&amp; Chris</w:t>
      </w:r>
      <w:r>
        <w:rPr>
          <w:rFonts w:cs="Arial"/>
          <w:lang w:val="en-US"/>
        </w:rPr>
        <w:t xml:space="preserve"> Vogel</w:t>
      </w:r>
      <w:r w:rsidRPr="003747AF">
        <w:rPr>
          <w:rFonts w:cs="Arial"/>
          <w:lang w:val="en-US"/>
        </w:rPr>
        <w:t>).</w:t>
      </w:r>
    </w:p>
    <w:p w14:paraId="43C64361" w14:textId="0101F7CF" w:rsidR="0093577F" w:rsidRDefault="0093577F" w:rsidP="0093577F">
      <w:pPr>
        <w:rPr>
          <w:rFonts w:cs="Arial"/>
          <w:lang w:val="en-US"/>
        </w:rPr>
      </w:pPr>
      <w:r w:rsidRPr="003747AF">
        <w:rPr>
          <w:rFonts w:cs="Arial"/>
          <w:lang w:val="en-US"/>
        </w:rPr>
        <w:t xml:space="preserve">During the further investigation of the possibilities of Dessa using </w:t>
      </w:r>
      <w:proofErr w:type="spellStart"/>
      <w:r w:rsidRPr="003747AF">
        <w:rPr>
          <w:rFonts w:cs="Arial"/>
          <w:lang w:val="en-US"/>
        </w:rPr>
        <w:t>Dialogflow</w:t>
      </w:r>
      <w:proofErr w:type="spellEnd"/>
      <w:r w:rsidRPr="003747AF">
        <w:rPr>
          <w:rFonts w:cs="Arial"/>
          <w:lang w:val="en-US"/>
        </w:rPr>
        <w:t xml:space="preserve">, Chris </w:t>
      </w:r>
      <w:r w:rsidR="005D2FE6">
        <w:rPr>
          <w:rFonts w:cs="Arial"/>
          <w:lang w:val="en-US"/>
        </w:rPr>
        <w:t xml:space="preserve">Vogel </w:t>
      </w:r>
      <w:r w:rsidRPr="003747AF">
        <w:rPr>
          <w:rFonts w:cs="Arial"/>
          <w:lang w:val="en-US"/>
        </w:rPr>
        <w:t xml:space="preserve">concluded that another tool </w:t>
      </w:r>
      <w:r w:rsidRPr="003747AF">
        <w:rPr>
          <w:rFonts w:cs="Arial"/>
          <w:i/>
          <w:lang w:val="en-US"/>
        </w:rPr>
        <w:t xml:space="preserve">Google Action Console </w:t>
      </w:r>
      <w:r w:rsidRPr="003747AF">
        <w:rPr>
          <w:rFonts w:cs="Arial"/>
          <w:lang w:val="en-US"/>
        </w:rPr>
        <w:t>would be more adapted for the dialogues related to the Quiz questions. From initially one, there was two tools that would be used for the solution. Hence, the solution requirements shifted, adding several tasks to the backlog like for example “find a way to merge the two programs”.</w:t>
      </w:r>
    </w:p>
    <w:p w14:paraId="7FD0C4E4" w14:textId="593A8675" w:rsidR="0071374E" w:rsidRDefault="0071374E" w:rsidP="0071374E">
      <w:pPr>
        <w:rPr>
          <w:lang w:val="en-US" w:eastAsia="de-DE"/>
        </w:rPr>
      </w:pPr>
    </w:p>
    <w:p w14:paraId="3545234D" w14:textId="386810EC" w:rsidR="0093577F" w:rsidRDefault="0093577F" w:rsidP="0071374E">
      <w:pPr>
        <w:rPr>
          <w:lang w:val="en-US" w:eastAsia="de-DE"/>
        </w:rPr>
      </w:pPr>
    </w:p>
    <w:p w14:paraId="0B5E004F" w14:textId="303E909F" w:rsidR="0093577F" w:rsidRDefault="0093577F" w:rsidP="0071374E">
      <w:pPr>
        <w:rPr>
          <w:lang w:val="en-US" w:eastAsia="de-DE"/>
        </w:rPr>
      </w:pPr>
    </w:p>
    <w:p w14:paraId="0CF1D083" w14:textId="77777777" w:rsidR="0093577F" w:rsidRPr="003747AF" w:rsidRDefault="0093577F" w:rsidP="0093577F">
      <w:pPr>
        <w:pStyle w:val="Titre1"/>
        <w:rPr>
          <w:lang w:val="en-US"/>
        </w:rPr>
      </w:pPr>
      <w:bookmarkStart w:id="5" w:name="_Toc22847788"/>
      <w:r w:rsidRPr="003747AF">
        <w:rPr>
          <w:lang w:val="en-US"/>
        </w:rPr>
        <w:lastRenderedPageBreak/>
        <w:t>Feedback on the use of techniques</w:t>
      </w:r>
      <w:bookmarkEnd w:id="5"/>
    </w:p>
    <w:p w14:paraId="5FF77030" w14:textId="4B043E13" w:rsidR="0093577F" w:rsidRPr="0093577F" w:rsidRDefault="0DB23944" w:rsidP="0DB23944">
      <w:pPr>
        <w:rPr>
          <w:lang w:val="en-US" w:eastAsia="de-DE"/>
        </w:rPr>
      </w:pPr>
      <w:r w:rsidRPr="0DB23944">
        <w:rPr>
          <w:lang w:val="en-US" w:eastAsia="de-DE"/>
        </w:rPr>
        <w:t>Planning workshops: Works fine, task assignment is everyone’s forte. What about co-creation? For now, mostly happens in workshops.</w:t>
      </w:r>
    </w:p>
    <w:p w14:paraId="3297B8CE" w14:textId="77777777" w:rsidR="0093577F" w:rsidRPr="0093577F" w:rsidRDefault="0093577F" w:rsidP="0093577F">
      <w:pPr>
        <w:rPr>
          <w:lang w:val="en-US" w:eastAsia="de-DE"/>
        </w:rPr>
      </w:pPr>
      <w:r w:rsidRPr="0093577F">
        <w:rPr>
          <w:lang w:val="en-US" w:eastAsia="de-DE"/>
        </w:rPr>
        <w:t xml:space="preserve">Backlog management: used via first experimentation with Trello. It sounds good but the added value has, for now, remained limited. Its effectiveness might be raised if used and updated by everybody on a more regular basis. Members of the team use the tools they are used to use for coordination purposes. </w:t>
      </w:r>
    </w:p>
    <w:p w14:paraId="019988BD" w14:textId="438C7D0B" w:rsidR="0093577F" w:rsidRPr="0093577F" w:rsidRDefault="0DB23944" w:rsidP="0DB23944">
      <w:pPr>
        <w:rPr>
          <w:lang w:val="en-US" w:eastAsia="de-DE"/>
        </w:rPr>
      </w:pPr>
      <w:r w:rsidRPr="0DB23944">
        <w:rPr>
          <w:lang w:val="en-US" w:eastAsia="de-DE"/>
        </w:rPr>
        <w:t>Personas:  Phrases like “let’s say I’m the student, it’ll be easier to get motivated if I can ask Dessa about something I’m unsure about” were useful to discuss about stakeholder needs.</w:t>
      </w:r>
    </w:p>
    <w:sectPr w:rsidR="0093577F" w:rsidRPr="0093577F" w:rsidSect="0010371E">
      <w:pgSz w:w="11907" w:h="16840" w:code="9"/>
      <w:pgMar w:top="1701" w:right="851" w:bottom="1289" w:left="1418" w:header="680"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0C5B3" w14:textId="77777777" w:rsidR="00DF3D8F" w:rsidRDefault="00DF3D8F">
      <w:r>
        <w:separator/>
      </w:r>
    </w:p>
  </w:endnote>
  <w:endnote w:type="continuationSeparator" w:id="0">
    <w:p w14:paraId="403D9869" w14:textId="77777777" w:rsidR="00DF3D8F" w:rsidRDefault="00DF3D8F">
      <w:r>
        <w:continuationSeparator/>
      </w:r>
    </w:p>
  </w:endnote>
  <w:endnote w:type="continuationNotice" w:id="1">
    <w:p w14:paraId="034A199A" w14:textId="77777777" w:rsidR="00DF3D8F" w:rsidRDefault="00DF3D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Open Sans Light">
    <w:altName w:val="Segoe UI"/>
    <w:panose1 w:val="00000000000000000000"/>
    <w:charset w:val="00"/>
    <w:family w:val="swiss"/>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81E19" w14:textId="77777777" w:rsidR="0071374E" w:rsidRDefault="0071374E" w:rsidP="005500E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II</w:t>
    </w:r>
    <w:r>
      <w:rPr>
        <w:rStyle w:val="Numrodepage"/>
      </w:rPr>
      <w:fldChar w:fldCharType="end"/>
    </w:r>
  </w:p>
  <w:p w14:paraId="123779D4" w14:textId="77777777" w:rsidR="0071374E" w:rsidRDefault="0071374E" w:rsidP="005B574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72FE" w14:textId="77777777" w:rsidR="0071374E" w:rsidRDefault="0071374E" w:rsidP="005500E7">
    <w:pPr>
      <w:pStyle w:val="Pieddepag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6623" w14:textId="617E8F72" w:rsidR="0071374E" w:rsidRPr="005500E7" w:rsidRDefault="0071374E" w:rsidP="002F0631">
    <w:pPr>
      <w:pStyle w:val="Pieddepage"/>
      <w:jc w:val="right"/>
    </w:pPr>
    <w:r>
      <w:rPr>
        <w:rStyle w:val="Numrodepage"/>
      </w:rPr>
      <w:fldChar w:fldCharType="begin"/>
    </w:r>
    <w:r>
      <w:rPr>
        <w:rStyle w:val="Numrodepage"/>
      </w:rPr>
      <w:instrText xml:space="preserve">PAGE  </w:instrText>
    </w:r>
    <w:r>
      <w:rPr>
        <w:rStyle w:val="Numrodepage"/>
      </w:rPr>
      <w:fldChar w:fldCharType="separate"/>
    </w:r>
    <w:r>
      <w:rPr>
        <w:rStyle w:val="Numrodepage"/>
        <w:noProof/>
      </w:rPr>
      <w:t>13</w:t>
    </w:r>
    <w:r>
      <w:rPr>
        <w:rStyle w:val="Numrodepag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38F50" w14:textId="77777777" w:rsidR="0071374E" w:rsidRDefault="0071374E" w:rsidP="005500E7">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8A2B9" w14:textId="77777777" w:rsidR="00DF3D8F" w:rsidRDefault="00DF3D8F">
      <w:r>
        <w:separator/>
      </w:r>
    </w:p>
  </w:footnote>
  <w:footnote w:type="continuationSeparator" w:id="0">
    <w:p w14:paraId="02029349" w14:textId="77777777" w:rsidR="00DF3D8F" w:rsidRDefault="00DF3D8F">
      <w:r>
        <w:continuationSeparator/>
      </w:r>
    </w:p>
  </w:footnote>
  <w:footnote w:type="continuationNotice" w:id="1">
    <w:p w14:paraId="1BCCD2B8" w14:textId="77777777" w:rsidR="00DF3D8F" w:rsidRDefault="00DF3D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3A94" w14:textId="77777777" w:rsidR="0071374E" w:rsidRDefault="0071374E">
    <w:pPr>
      <w:pStyle w:val="En-tte"/>
    </w:pPr>
    <w:r>
      <w:rPr>
        <w:noProof/>
        <w:lang w:eastAsia="de-CH"/>
      </w:rPr>
      <w:drawing>
        <wp:anchor distT="0" distB="0" distL="114300" distR="114300" simplePos="0" relativeHeight="251658243" behindDoc="0" locked="1" layoutInCell="1" allowOverlap="1" wp14:anchorId="5291F1F2" wp14:editId="550DC7E5">
          <wp:simplePos x="0" y="0"/>
          <wp:positionH relativeFrom="page">
            <wp:posOffset>3775710</wp:posOffset>
          </wp:positionH>
          <wp:positionV relativeFrom="page">
            <wp:posOffset>317500</wp:posOffset>
          </wp:positionV>
          <wp:extent cx="8890" cy="8890"/>
          <wp:effectExtent l="0" t="0" r="0" b="0"/>
          <wp:wrapNone/>
          <wp:docPr id="71"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
                  <a:stretch>
                    <a:fillRect/>
                  </a:stretch>
                </pic:blipFill>
                <pic:spPr>
                  <a:xfrm>
                    <a:off x="0" y="0"/>
                    <a:ext cx="8890" cy="88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431F" w14:textId="705CB702" w:rsidR="0071374E" w:rsidRPr="00BA0923" w:rsidRDefault="0071374E" w:rsidP="00BA0923">
    <w:pPr>
      <w:pStyle w:val="En-tte"/>
    </w:pPr>
    <w:r>
      <w:rPr>
        <w:noProof/>
      </w:rPr>
      <w:drawing>
        <wp:anchor distT="0" distB="0" distL="114300" distR="114300" simplePos="0" relativeHeight="251658245" behindDoc="0" locked="0" layoutInCell="1" allowOverlap="1" wp14:anchorId="2FE5C96E" wp14:editId="1D6D44A0">
          <wp:simplePos x="0" y="0"/>
          <wp:positionH relativeFrom="margin">
            <wp:posOffset>-254971</wp:posOffset>
          </wp:positionH>
          <wp:positionV relativeFrom="margin">
            <wp:posOffset>-811194</wp:posOffset>
          </wp:positionV>
          <wp:extent cx="4478655" cy="431800"/>
          <wp:effectExtent l="0" t="0" r="0" b="6350"/>
          <wp:wrapSquare wrapText="bothSides"/>
          <wp:docPr id="2" name="Picture 2"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8244" behindDoc="0" locked="1" layoutInCell="1" allowOverlap="1" wp14:anchorId="287963CC" wp14:editId="0CBA6FD1">
          <wp:simplePos x="0" y="0"/>
          <wp:positionH relativeFrom="page">
            <wp:posOffset>3775710</wp:posOffset>
          </wp:positionH>
          <wp:positionV relativeFrom="page">
            <wp:posOffset>317500</wp:posOffset>
          </wp:positionV>
          <wp:extent cx="8890" cy="8890"/>
          <wp:effectExtent l="0" t="0" r="0" b="0"/>
          <wp:wrapNone/>
          <wp:docPr id="15"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
                  <a:stretch>
                    <a:fillRect/>
                  </a:stretch>
                </pic:blipFill>
                <pic:spPr>
                  <a:xfrm>
                    <a:off x="0" y="0"/>
                    <a:ext cx="8890" cy="8890"/>
                  </a:xfrm>
                  <a:prstGeom prst="rect">
                    <a:avLst/>
                  </a:prstGeom>
                </pic:spPr>
              </pic:pic>
            </a:graphicData>
          </a:graphic>
        </wp:anchor>
      </w:drawing>
    </w:r>
    <w:r>
      <w:rPr>
        <w:noProof/>
        <w:lang w:eastAsia="de-CH"/>
      </w:rPr>
      <w:drawing>
        <wp:anchor distT="0" distB="0" distL="114300" distR="114300" simplePos="0" relativeHeight="251658241" behindDoc="0" locked="0" layoutInCell="1" allowOverlap="1" wp14:anchorId="2A53A316" wp14:editId="67604D4F">
          <wp:simplePos x="0" y="0"/>
          <wp:positionH relativeFrom="page">
            <wp:posOffset>644525</wp:posOffset>
          </wp:positionH>
          <wp:positionV relativeFrom="page">
            <wp:posOffset>269875</wp:posOffset>
          </wp:positionV>
          <wp:extent cx="2331085" cy="362585"/>
          <wp:effectExtent l="0" t="0" r="0" b="0"/>
          <wp:wrapTopAndBottom/>
          <wp:docPr id="25" name="Bild 12" descr="FHNW_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HNW_H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D8C27"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2" behindDoc="0" locked="1" layoutInCell="1" allowOverlap="1" wp14:anchorId="6A8AAB94" wp14:editId="7482CC3A">
          <wp:simplePos x="0" y="0"/>
          <wp:positionH relativeFrom="page">
            <wp:posOffset>3775710</wp:posOffset>
          </wp:positionH>
          <wp:positionV relativeFrom="page">
            <wp:posOffset>317500</wp:posOffset>
          </wp:positionV>
          <wp:extent cx="8890" cy="8890"/>
          <wp:effectExtent l="0" t="0" r="0" b="0"/>
          <wp:wrapNone/>
          <wp:docPr id="66"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
                  <a:stretch>
                    <a:fillRect/>
                  </a:stretch>
                </pic:blipFill>
                <pic:spPr>
                  <a:xfrm>
                    <a:off x="0" y="0"/>
                    <a:ext cx="8890" cy="889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EF80" w14:textId="16CA1E52" w:rsidR="0071374E" w:rsidRPr="004D632A" w:rsidRDefault="0071374E" w:rsidP="004D632A">
    <w:pPr>
      <w:pStyle w:val="En-tte"/>
    </w:pPr>
    <w:r>
      <w:rPr>
        <w:noProof/>
      </w:rPr>
      <w:drawing>
        <wp:anchor distT="0" distB="0" distL="114300" distR="114300" simplePos="0" relativeHeight="251658246" behindDoc="0" locked="0" layoutInCell="1" allowOverlap="1" wp14:anchorId="62F9F3BF" wp14:editId="55A727A9">
          <wp:simplePos x="0" y="0"/>
          <wp:positionH relativeFrom="margin">
            <wp:posOffset>-279288</wp:posOffset>
          </wp:positionH>
          <wp:positionV relativeFrom="margin">
            <wp:posOffset>-734695</wp:posOffset>
          </wp:positionV>
          <wp:extent cx="4478655" cy="431800"/>
          <wp:effectExtent l="0" t="0" r="0" b="6350"/>
          <wp:wrapSquare wrapText="bothSides"/>
          <wp:docPr id="17" name="Picture 4"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982DD"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0" behindDoc="0" locked="1" layoutInCell="1" allowOverlap="1" wp14:anchorId="55D08A2D" wp14:editId="68E60FAD">
          <wp:simplePos x="0" y="0"/>
          <wp:positionH relativeFrom="page">
            <wp:posOffset>3775710</wp:posOffset>
          </wp:positionH>
          <wp:positionV relativeFrom="page">
            <wp:posOffset>317500</wp:posOffset>
          </wp:positionV>
          <wp:extent cx="8890" cy="8890"/>
          <wp:effectExtent l="0" t="0" r="0" b="0"/>
          <wp:wrapNone/>
          <wp:docPr id="18"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
                  <a:stretch>
                    <a:fillRect/>
                  </a:stretch>
                </pic:blipFill>
                <pic:spPr>
                  <a:xfrm>
                    <a:off x="0" y="0"/>
                    <a:ext cx="8890" cy="8890"/>
                  </a:xfrm>
                  <a:prstGeom prst="rect">
                    <a:avLst/>
                  </a:prstGeom>
                </pic:spPr>
              </pic:pic>
            </a:graphicData>
          </a:graphic>
        </wp:anchor>
      </w:drawing>
    </w: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BC842E8"/>
    <w:lvl w:ilvl="0">
      <w:start w:val="1"/>
      <w:numFmt w:val="bullet"/>
      <w:pStyle w:val="Listepuces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994E450"/>
    <w:lvl w:ilvl="0">
      <w:start w:val="1"/>
      <w:numFmt w:val="bullet"/>
      <w:pStyle w:val="Listepuce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1727B20"/>
    <w:lvl w:ilvl="0">
      <w:start w:val="1"/>
      <w:numFmt w:val="bullet"/>
      <w:pStyle w:val="Listepuce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66C1C4"/>
    <w:lvl w:ilvl="0">
      <w:start w:val="1"/>
      <w:numFmt w:val="bullet"/>
      <w:pStyle w:val="Listepuces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7702072"/>
    <w:lvl w:ilvl="0">
      <w:start w:val="1"/>
      <w:numFmt w:val="bullet"/>
      <w:pStyle w:val="Listepuces"/>
      <w:lvlText w:val=""/>
      <w:lvlJc w:val="left"/>
      <w:pPr>
        <w:tabs>
          <w:tab w:val="num" w:pos="360"/>
        </w:tabs>
        <w:ind w:left="360" w:hanging="360"/>
      </w:pPr>
      <w:rPr>
        <w:rFonts w:ascii="Symbol" w:hAnsi="Symbol" w:hint="default"/>
      </w:rPr>
    </w:lvl>
  </w:abstractNum>
  <w:abstractNum w:abstractNumId="5" w15:restartNumberingAfterBreak="0">
    <w:nsid w:val="018F6FE9"/>
    <w:multiLevelType w:val="hybridMultilevel"/>
    <w:tmpl w:val="C742C1E2"/>
    <w:lvl w:ilvl="0" w:tplc="0DA0F3C8">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970426"/>
    <w:multiLevelType w:val="hybridMultilevel"/>
    <w:tmpl w:val="4E36FF4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E963ACC"/>
    <w:multiLevelType w:val="hybridMultilevel"/>
    <w:tmpl w:val="BDFCF2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3C0E78"/>
    <w:multiLevelType w:val="hybridMultilevel"/>
    <w:tmpl w:val="6DBC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FE31162"/>
    <w:multiLevelType w:val="hybridMultilevel"/>
    <w:tmpl w:val="5A60A73A"/>
    <w:lvl w:ilvl="0" w:tplc="02D048A6">
      <w:start w:val="1"/>
      <w:numFmt w:val="decimal"/>
      <w:lvlText w:val="%1."/>
      <w:lvlJc w:val="left"/>
      <w:pPr>
        <w:ind w:left="705" w:hanging="705"/>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01B0929"/>
    <w:multiLevelType w:val="hybridMultilevel"/>
    <w:tmpl w:val="AFA83D30"/>
    <w:lvl w:ilvl="0" w:tplc="44BC6B46">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96616E"/>
    <w:multiLevelType w:val="hybridMultilevel"/>
    <w:tmpl w:val="29228838"/>
    <w:lvl w:ilvl="0" w:tplc="3350F1F6">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8BC26B6"/>
    <w:multiLevelType w:val="hybridMultilevel"/>
    <w:tmpl w:val="1C8461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F792D7F"/>
    <w:multiLevelType w:val="multilevel"/>
    <w:tmpl w:val="777090C0"/>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1002"/>
        </w:tabs>
        <w:ind w:left="1002" w:hanging="576"/>
      </w:pPr>
      <w:rPr>
        <w:rFonts w:hint="default"/>
        <w:lang w:val="de-CH"/>
      </w:rPr>
    </w:lvl>
    <w:lvl w:ilvl="2">
      <w:start w:val="1"/>
      <w:numFmt w:val="decimal"/>
      <w:pStyle w:val="Titre3"/>
      <w:lvlText w:val="%1.%2.%3"/>
      <w:lvlJc w:val="left"/>
      <w:pPr>
        <w:tabs>
          <w:tab w:val="num" w:pos="1146"/>
        </w:tabs>
        <w:ind w:left="1146"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4" w15:restartNumberingAfterBreak="0">
    <w:nsid w:val="5BEE0A5E"/>
    <w:multiLevelType w:val="hybridMultilevel"/>
    <w:tmpl w:val="D6D40744"/>
    <w:lvl w:ilvl="0" w:tplc="1010B97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4"/>
  </w:num>
  <w:num w:numId="9">
    <w:abstractNumId w:val="11"/>
  </w:num>
  <w:num w:numId="10">
    <w:abstractNumId w:val="5"/>
  </w:num>
  <w:num w:numId="11">
    <w:abstractNumId w:val="12"/>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10"/>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activeWritingStyle w:appName="MSWord" w:lang="fr-CH" w:vendorID="64" w:dllVersion="6" w:nlCheck="1" w:checkStyle="0"/>
  <w:activeWritingStyle w:appName="MSWord" w:lang="de-DE"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de-DE" w:vendorID="64" w:dllVersion="4096" w:nlCheck="1" w:checkStyle="0"/>
  <w:activeWritingStyle w:appName="MSWord" w:lang="it-IT"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89"/>
    <w:rsid w:val="000002CA"/>
    <w:rsid w:val="00000C9C"/>
    <w:rsid w:val="00000CAA"/>
    <w:rsid w:val="00000CEC"/>
    <w:rsid w:val="0000121B"/>
    <w:rsid w:val="0000122B"/>
    <w:rsid w:val="000015A0"/>
    <w:rsid w:val="00001619"/>
    <w:rsid w:val="0000169A"/>
    <w:rsid w:val="00001C28"/>
    <w:rsid w:val="00001ECF"/>
    <w:rsid w:val="00002454"/>
    <w:rsid w:val="0000249D"/>
    <w:rsid w:val="000028B5"/>
    <w:rsid w:val="00002A80"/>
    <w:rsid w:val="00002EFF"/>
    <w:rsid w:val="00002F8D"/>
    <w:rsid w:val="00002F98"/>
    <w:rsid w:val="000030B5"/>
    <w:rsid w:val="000033D8"/>
    <w:rsid w:val="00003637"/>
    <w:rsid w:val="00003BB5"/>
    <w:rsid w:val="00003E61"/>
    <w:rsid w:val="00003F5C"/>
    <w:rsid w:val="00004068"/>
    <w:rsid w:val="000046D6"/>
    <w:rsid w:val="00004A6C"/>
    <w:rsid w:val="00004D8E"/>
    <w:rsid w:val="00004F30"/>
    <w:rsid w:val="00004FA3"/>
    <w:rsid w:val="0000502B"/>
    <w:rsid w:val="00005140"/>
    <w:rsid w:val="00005407"/>
    <w:rsid w:val="000057AA"/>
    <w:rsid w:val="00005BFE"/>
    <w:rsid w:val="00005E86"/>
    <w:rsid w:val="00005EB2"/>
    <w:rsid w:val="000064DB"/>
    <w:rsid w:val="000069D3"/>
    <w:rsid w:val="00006BBE"/>
    <w:rsid w:val="00006CB6"/>
    <w:rsid w:val="00006D3C"/>
    <w:rsid w:val="0000770A"/>
    <w:rsid w:val="00007786"/>
    <w:rsid w:val="00007B32"/>
    <w:rsid w:val="00007BE4"/>
    <w:rsid w:val="00007CC9"/>
    <w:rsid w:val="00007D2D"/>
    <w:rsid w:val="00007D7C"/>
    <w:rsid w:val="00007EA2"/>
    <w:rsid w:val="00010777"/>
    <w:rsid w:val="00010836"/>
    <w:rsid w:val="0001096D"/>
    <w:rsid w:val="00010B20"/>
    <w:rsid w:val="0001103F"/>
    <w:rsid w:val="00011204"/>
    <w:rsid w:val="0001129F"/>
    <w:rsid w:val="000112EA"/>
    <w:rsid w:val="000112ED"/>
    <w:rsid w:val="00011683"/>
    <w:rsid w:val="000116A9"/>
    <w:rsid w:val="000118D3"/>
    <w:rsid w:val="00011992"/>
    <w:rsid w:val="000119C7"/>
    <w:rsid w:val="00011D9F"/>
    <w:rsid w:val="00012060"/>
    <w:rsid w:val="00012092"/>
    <w:rsid w:val="00012266"/>
    <w:rsid w:val="000124FE"/>
    <w:rsid w:val="0001250F"/>
    <w:rsid w:val="000126C2"/>
    <w:rsid w:val="00012A3B"/>
    <w:rsid w:val="00012AFC"/>
    <w:rsid w:val="00012D25"/>
    <w:rsid w:val="00012E3D"/>
    <w:rsid w:val="00012E7F"/>
    <w:rsid w:val="000130C9"/>
    <w:rsid w:val="000138C2"/>
    <w:rsid w:val="00013A9B"/>
    <w:rsid w:val="00013C9F"/>
    <w:rsid w:val="000144B4"/>
    <w:rsid w:val="000145A4"/>
    <w:rsid w:val="000145E9"/>
    <w:rsid w:val="000147ED"/>
    <w:rsid w:val="000149DD"/>
    <w:rsid w:val="00014AA4"/>
    <w:rsid w:val="00014EAE"/>
    <w:rsid w:val="00014EDA"/>
    <w:rsid w:val="0001501F"/>
    <w:rsid w:val="00015493"/>
    <w:rsid w:val="000158B5"/>
    <w:rsid w:val="000159D5"/>
    <w:rsid w:val="00015A19"/>
    <w:rsid w:val="00015BD5"/>
    <w:rsid w:val="00015E46"/>
    <w:rsid w:val="00015EBE"/>
    <w:rsid w:val="00015FD4"/>
    <w:rsid w:val="0001613A"/>
    <w:rsid w:val="00016288"/>
    <w:rsid w:val="00016330"/>
    <w:rsid w:val="0001705F"/>
    <w:rsid w:val="0001742F"/>
    <w:rsid w:val="00017B72"/>
    <w:rsid w:val="00017D2C"/>
    <w:rsid w:val="0002042C"/>
    <w:rsid w:val="0002096D"/>
    <w:rsid w:val="000209AD"/>
    <w:rsid w:val="00020C2F"/>
    <w:rsid w:val="00020C70"/>
    <w:rsid w:val="0002109E"/>
    <w:rsid w:val="000211DD"/>
    <w:rsid w:val="00021234"/>
    <w:rsid w:val="000213BB"/>
    <w:rsid w:val="00021590"/>
    <w:rsid w:val="000215CB"/>
    <w:rsid w:val="000216DC"/>
    <w:rsid w:val="00021737"/>
    <w:rsid w:val="000221A6"/>
    <w:rsid w:val="000221DC"/>
    <w:rsid w:val="000226A5"/>
    <w:rsid w:val="00022866"/>
    <w:rsid w:val="00022D0C"/>
    <w:rsid w:val="00022E68"/>
    <w:rsid w:val="000234C9"/>
    <w:rsid w:val="00023556"/>
    <w:rsid w:val="0002356D"/>
    <w:rsid w:val="000235FD"/>
    <w:rsid w:val="0002395A"/>
    <w:rsid w:val="00023B61"/>
    <w:rsid w:val="000241B3"/>
    <w:rsid w:val="0002423B"/>
    <w:rsid w:val="00024253"/>
    <w:rsid w:val="0002431B"/>
    <w:rsid w:val="0002443E"/>
    <w:rsid w:val="00024778"/>
    <w:rsid w:val="00024A2F"/>
    <w:rsid w:val="00024D2F"/>
    <w:rsid w:val="00024DB6"/>
    <w:rsid w:val="00024E7D"/>
    <w:rsid w:val="00024E99"/>
    <w:rsid w:val="00025290"/>
    <w:rsid w:val="000255DE"/>
    <w:rsid w:val="0002562A"/>
    <w:rsid w:val="000256CE"/>
    <w:rsid w:val="00025BD3"/>
    <w:rsid w:val="00025C2F"/>
    <w:rsid w:val="00025E2B"/>
    <w:rsid w:val="00025E7C"/>
    <w:rsid w:val="00025FB6"/>
    <w:rsid w:val="00025FB8"/>
    <w:rsid w:val="000262F9"/>
    <w:rsid w:val="000263A6"/>
    <w:rsid w:val="000264A0"/>
    <w:rsid w:val="000264D3"/>
    <w:rsid w:val="0002689B"/>
    <w:rsid w:val="000269BA"/>
    <w:rsid w:val="00026BA8"/>
    <w:rsid w:val="00026BBA"/>
    <w:rsid w:val="00026D6B"/>
    <w:rsid w:val="000271D0"/>
    <w:rsid w:val="00027234"/>
    <w:rsid w:val="00027305"/>
    <w:rsid w:val="000273D8"/>
    <w:rsid w:val="000274F5"/>
    <w:rsid w:val="0002751D"/>
    <w:rsid w:val="000275E0"/>
    <w:rsid w:val="0002783B"/>
    <w:rsid w:val="0002789C"/>
    <w:rsid w:val="000278DB"/>
    <w:rsid w:val="000278E1"/>
    <w:rsid w:val="00027ADE"/>
    <w:rsid w:val="00027FF7"/>
    <w:rsid w:val="00030547"/>
    <w:rsid w:val="00030A39"/>
    <w:rsid w:val="00030BA6"/>
    <w:rsid w:val="00031017"/>
    <w:rsid w:val="00031341"/>
    <w:rsid w:val="000314EE"/>
    <w:rsid w:val="00031586"/>
    <w:rsid w:val="00031902"/>
    <w:rsid w:val="00031B47"/>
    <w:rsid w:val="00031CFF"/>
    <w:rsid w:val="00031D39"/>
    <w:rsid w:val="0003206F"/>
    <w:rsid w:val="0003230D"/>
    <w:rsid w:val="00032F7F"/>
    <w:rsid w:val="00033250"/>
    <w:rsid w:val="00033395"/>
    <w:rsid w:val="0003364A"/>
    <w:rsid w:val="000336A3"/>
    <w:rsid w:val="000337BA"/>
    <w:rsid w:val="00033C71"/>
    <w:rsid w:val="000340E2"/>
    <w:rsid w:val="00034383"/>
    <w:rsid w:val="0003465E"/>
    <w:rsid w:val="0003477D"/>
    <w:rsid w:val="00034809"/>
    <w:rsid w:val="000348D7"/>
    <w:rsid w:val="00034A3A"/>
    <w:rsid w:val="00034DA9"/>
    <w:rsid w:val="00034E73"/>
    <w:rsid w:val="00034F1E"/>
    <w:rsid w:val="00035340"/>
    <w:rsid w:val="00035868"/>
    <w:rsid w:val="00035AB2"/>
    <w:rsid w:val="00035C1B"/>
    <w:rsid w:val="00035DFD"/>
    <w:rsid w:val="000362F5"/>
    <w:rsid w:val="00036411"/>
    <w:rsid w:val="000366A4"/>
    <w:rsid w:val="00036D89"/>
    <w:rsid w:val="00037104"/>
    <w:rsid w:val="00037298"/>
    <w:rsid w:val="00037386"/>
    <w:rsid w:val="00037434"/>
    <w:rsid w:val="00037710"/>
    <w:rsid w:val="00037DFC"/>
    <w:rsid w:val="00040020"/>
    <w:rsid w:val="000401D7"/>
    <w:rsid w:val="000405EE"/>
    <w:rsid w:val="00040786"/>
    <w:rsid w:val="00040D1E"/>
    <w:rsid w:val="000414E3"/>
    <w:rsid w:val="000418C6"/>
    <w:rsid w:val="00041EF6"/>
    <w:rsid w:val="0004206D"/>
    <w:rsid w:val="000420AF"/>
    <w:rsid w:val="000420C4"/>
    <w:rsid w:val="00042535"/>
    <w:rsid w:val="00042A2D"/>
    <w:rsid w:val="00042AC5"/>
    <w:rsid w:val="00042D18"/>
    <w:rsid w:val="00043127"/>
    <w:rsid w:val="000432A9"/>
    <w:rsid w:val="00043526"/>
    <w:rsid w:val="0004382A"/>
    <w:rsid w:val="000439E0"/>
    <w:rsid w:val="00043C8D"/>
    <w:rsid w:val="00043EC7"/>
    <w:rsid w:val="00044277"/>
    <w:rsid w:val="00044802"/>
    <w:rsid w:val="00044EC3"/>
    <w:rsid w:val="0004503A"/>
    <w:rsid w:val="0004541F"/>
    <w:rsid w:val="000454A3"/>
    <w:rsid w:val="000454DF"/>
    <w:rsid w:val="00045C0B"/>
    <w:rsid w:val="00045F75"/>
    <w:rsid w:val="000468E1"/>
    <w:rsid w:val="00046B02"/>
    <w:rsid w:val="00047060"/>
    <w:rsid w:val="000474D5"/>
    <w:rsid w:val="000476F7"/>
    <w:rsid w:val="0004772E"/>
    <w:rsid w:val="00047DCE"/>
    <w:rsid w:val="00047EB1"/>
    <w:rsid w:val="00050201"/>
    <w:rsid w:val="0005048F"/>
    <w:rsid w:val="000504CB"/>
    <w:rsid w:val="00050552"/>
    <w:rsid w:val="0005059C"/>
    <w:rsid w:val="00050646"/>
    <w:rsid w:val="000506DF"/>
    <w:rsid w:val="000508A7"/>
    <w:rsid w:val="00050A22"/>
    <w:rsid w:val="00050B56"/>
    <w:rsid w:val="00050C90"/>
    <w:rsid w:val="000516BD"/>
    <w:rsid w:val="0005170D"/>
    <w:rsid w:val="00051860"/>
    <w:rsid w:val="00051906"/>
    <w:rsid w:val="00051C58"/>
    <w:rsid w:val="0005210F"/>
    <w:rsid w:val="000521E8"/>
    <w:rsid w:val="0005245E"/>
    <w:rsid w:val="00052486"/>
    <w:rsid w:val="00052915"/>
    <w:rsid w:val="00052996"/>
    <w:rsid w:val="00052DD3"/>
    <w:rsid w:val="00052FB5"/>
    <w:rsid w:val="00053008"/>
    <w:rsid w:val="0005300B"/>
    <w:rsid w:val="00053048"/>
    <w:rsid w:val="000530A0"/>
    <w:rsid w:val="00053A99"/>
    <w:rsid w:val="00053BC2"/>
    <w:rsid w:val="00053C1E"/>
    <w:rsid w:val="00053E07"/>
    <w:rsid w:val="000547D6"/>
    <w:rsid w:val="00054880"/>
    <w:rsid w:val="000554F4"/>
    <w:rsid w:val="000556B2"/>
    <w:rsid w:val="00055964"/>
    <w:rsid w:val="00055AAB"/>
    <w:rsid w:val="00055BB5"/>
    <w:rsid w:val="00055FEB"/>
    <w:rsid w:val="00056563"/>
    <w:rsid w:val="000569AF"/>
    <w:rsid w:val="00056AE7"/>
    <w:rsid w:val="00056DD8"/>
    <w:rsid w:val="00056E0A"/>
    <w:rsid w:val="00056E84"/>
    <w:rsid w:val="00056F61"/>
    <w:rsid w:val="00057F22"/>
    <w:rsid w:val="00060133"/>
    <w:rsid w:val="00060262"/>
    <w:rsid w:val="0006049A"/>
    <w:rsid w:val="000606A1"/>
    <w:rsid w:val="00060F08"/>
    <w:rsid w:val="00060F92"/>
    <w:rsid w:val="00060F9E"/>
    <w:rsid w:val="0006128F"/>
    <w:rsid w:val="0006129D"/>
    <w:rsid w:val="000614C3"/>
    <w:rsid w:val="0006152B"/>
    <w:rsid w:val="0006160B"/>
    <w:rsid w:val="00061662"/>
    <w:rsid w:val="0006191B"/>
    <w:rsid w:val="0006197F"/>
    <w:rsid w:val="00061E1B"/>
    <w:rsid w:val="0006214E"/>
    <w:rsid w:val="000623D2"/>
    <w:rsid w:val="0006242D"/>
    <w:rsid w:val="00062648"/>
    <w:rsid w:val="00062A9E"/>
    <w:rsid w:val="00062B3C"/>
    <w:rsid w:val="00063140"/>
    <w:rsid w:val="00063384"/>
    <w:rsid w:val="000635F4"/>
    <w:rsid w:val="00063678"/>
    <w:rsid w:val="00063833"/>
    <w:rsid w:val="00063837"/>
    <w:rsid w:val="00063AB8"/>
    <w:rsid w:val="00063E39"/>
    <w:rsid w:val="0006447D"/>
    <w:rsid w:val="000644E4"/>
    <w:rsid w:val="00064993"/>
    <w:rsid w:val="00064B05"/>
    <w:rsid w:val="00064B1C"/>
    <w:rsid w:val="00064B85"/>
    <w:rsid w:val="00064B94"/>
    <w:rsid w:val="00064D84"/>
    <w:rsid w:val="00064E87"/>
    <w:rsid w:val="00064E8A"/>
    <w:rsid w:val="0006534A"/>
    <w:rsid w:val="0006539A"/>
    <w:rsid w:val="000653A0"/>
    <w:rsid w:val="0006581E"/>
    <w:rsid w:val="0006584B"/>
    <w:rsid w:val="0006585C"/>
    <w:rsid w:val="000661DA"/>
    <w:rsid w:val="00066290"/>
    <w:rsid w:val="00066CA0"/>
    <w:rsid w:val="00066CE7"/>
    <w:rsid w:val="00066CF0"/>
    <w:rsid w:val="000670AC"/>
    <w:rsid w:val="00067189"/>
    <w:rsid w:val="0006762C"/>
    <w:rsid w:val="00067F73"/>
    <w:rsid w:val="0007032C"/>
    <w:rsid w:val="00070702"/>
    <w:rsid w:val="0007071B"/>
    <w:rsid w:val="0007094E"/>
    <w:rsid w:val="00070E2D"/>
    <w:rsid w:val="00070E7B"/>
    <w:rsid w:val="00070E98"/>
    <w:rsid w:val="00070F16"/>
    <w:rsid w:val="0007115B"/>
    <w:rsid w:val="00071384"/>
    <w:rsid w:val="0007147B"/>
    <w:rsid w:val="00071E46"/>
    <w:rsid w:val="00072391"/>
    <w:rsid w:val="0007274D"/>
    <w:rsid w:val="000729D8"/>
    <w:rsid w:val="00072B34"/>
    <w:rsid w:val="00072FC4"/>
    <w:rsid w:val="0007302F"/>
    <w:rsid w:val="00073898"/>
    <w:rsid w:val="00073FD2"/>
    <w:rsid w:val="000740E5"/>
    <w:rsid w:val="00074163"/>
    <w:rsid w:val="0007430F"/>
    <w:rsid w:val="0007464F"/>
    <w:rsid w:val="00074737"/>
    <w:rsid w:val="000749CF"/>
    <w:rsid w:val="00074AA0"/>
    <w:rsid w:val="00075037"/>
    <w:rsid w:val="0007551A"/>
    <w:rsid w:val="000755EB"/>
    <w:rsid w:val="0007579A"/>
    <w:rsid w:val="00076110"/>
    <w:rsid w:val="000761DB"/>
    <w:rsid w:val="000762C4"/>
    <w:rsid w:val="000766EC"/>
    <w:rsid w:val="000772F1"/>
    <w:rsid w:val="0007744E"/>
    <w:rsid w:val="00077575"/>
    <w:rsid w:val="00077B79"/>
    <w:rsid w:val="00077DCC"/>
    <w:rsid w:val="000807FB"/>
    <w:rsid w:val="000808B2"/>
    <w:rsid w:val="00080908"/>
    <w:rsid w:val="00080964"/>
    <w:rsid w:val="00080D14"/>
    <w:rsid w:val="00080E78"/>
    <w:rsid w:val="0008136F"/>
    <w:rsid w:val="000814D0"/>
    <w:rsid w:val="00081661"/>
    <w:rsid w:val="0008193F"/>
    <w:rsid w:val="000819D2"/>
    <w:rsid w:val="00081A42"/>
    <w:rsid w:val="00081D24"/>
    <w:rsid w:val="00082182"/>
    <w:rsid w:val="000822A5"/>
    <w:rsid w:val="0008261F"/>
    <w:rsid w:val="0008289B"/>
    <w:rsid w:val="00082B5B"/>
    <w:rsid w:val="00082F84"/>
    <w:rsid w:val="0008313E"/>
    <w:rsid w:val="00083597"/>
    <w:rsid w:val="0008378C"/>
    <w:rsid w:val="00084323"/>
    <w:rsid w:val="00084904"/>
    <w:rsid w:val="00084BA5"/>
    <w:rsid w:val="00084C6E"/>
    <w:rsid w:val="00084D2C"/>
    <w:rsid w:val="00085018"/>
    <w:rsid w:val="00085317"/>
    <w:rsid w:val="000859BA"/>
    <w:rsid w:val="00085BDC"/>
    <w:rsid w:val="00085D3B"/>
    <w:rsid w:val="000860AD"/>
    <w:rsid w:val="00086642"/>
    <w:rsid w:val="000867CC"/>
    <w:rsid w:val="00086896"/>
    <w:rsid w:val="0008694B"/>
    <w:rsid w:val="00086D26"/>
    <w:rsid w:val="0008711E"/>
    <w:rsid w:val="00087127"/>
    <w:rsid w:val="000878D8"/>
    <w:rsid w:val="00087B33"/>
    <w:rsid w:val="00087D17"/>
    <w:rsid w:val="000914C1"/>
    <w:rsid w:val="0009156B"/>
    <w:rsid w:val="000916DD"/>
    <w:rsid w:val="000917A0"/>
    <w:rsid w:val="000918EC"/>
    <w:rsid w:val="00091B94"/>
    <w:rsid w:val="000921D0"/>
    <w:rsid w:val="0009233E"/>
    <w:rsid w:val="000923FA"/>
    <w:rsid w:val="00092455"/>
    <w:rsid w:val="00092584"/>
    <w:rsid w:val="00092778"/>
    <w:rsid w:val="00092893"/>
    <w:rsid w:val="00092B1D"/>
    <w:rsid w:val="000930DE"/>
    <w:rsid w:val="000930F5"/>
    <w:rsid w:val="00093508"/>
    <w:rsid w:val="0009359A"/>
    <w:rsid w:val="000938AD"/>
    <w:rsid w:val="0009452F"/>
    <w:rsid w:val="00094A40"/>
    <w:rsid w:val="00094A4D"/>
    <w:rsid w:val="00094EA2"/>
    <w:rsid w:val="00094EC9"/>
    <w:rsid w:val="00094EDE"/>
    <w:rsid w:val="00094F0F"/>
    <w:rsid w:val="00094F8F"/>
    <w:rsid w:val="00095286"/>
    <w:rsid w:val="00095460"/>
    <w:rsid w:val="0009555D"/>
    <w:rsid w:val="0009570C"/>
    <w:rsid w:val="00095AF8"/>
    <w:rsid w:val="00095BF4"/>
    <w:rsid w:val="00095C7A"/>
    <w:rsid w:val="00095DB1"/>
    <w:rsid w:val="00095E92"/>
    <w:rsid w:val="00096356"/>
    <w:rsid w:val="0009638B"/>
    <w:rsid w:val="0009676C"/>
    <w:rsid w:val="00096A92"/>
    <w:rsid w:val="00096D86"/>
    <w:rsid w:val="00096E72"/>
    <w:rsid w:val="00096FC4"/>
    <w:rsid w:val="000972B1"/>
    <w:rsid w:val="00097373"/>
    <w:rsid w:val="00097BA4"/>
    <w:rsid w:val="00097DAB"/>
    <w:rsid w:val="00097DB2"/>
    <w:rsid w:val="000A01B9"/>
    <w:rsid w:val="000A021D"/>
    <w:rsid w:val="000A09E1"/>
    <w:rsid w:val="000A0BE6"/>
    <w:rsid w:val="000A0D60"/>
    <w:rsid w:val="000A0E9B"/>
    <w:rsid w:val="000A1075"/>
    <w:rsid w:val="000A134B"/>
    <w:rsid w:val="000A179E"/>
    <w:rsid w:val="000A17C4"/>
    <w:rsid w:val="000A18DE"/>
    <w:rsid w:val="000A1908"/>
    <w:rsid w:val="000A1CA6"/>
    <w:rsid w:val="000A1DCB"/>
    <w:rsid w:val="000A1F12"/>
    <w:rsid w:val="000A22DA"/>
    <w:rsid w:val="000A257C"/>
    <w:rsid w:val="000A26E9"/>
    <w:rsid w:val="000A2DB8"/>
    <w:rsid w:val="000A2EAF"/>
    <w:rsid w:val="000A31BC"/>
    <w:rsid w:val="000A334C"/>
    <w:rsid w:val="000A3686"/>
    <w:rsid w:val="000A377F"/>
    <w:rsid w:val="000A380F"/>
    <w:rsid w:val="000A382B"/>
    <w:rsid w:val="000A3ADA"/>
    <w:rsid w:val="000A3C54"/>
    <w:rsid w:val="000A4758"/>
    <w:rsid w:val="000A475A"/>
    <w:rsid w:val="000A4C4C"/>
    <w:rsid w:val="000A54C8"/>
    <w:rsid w:val="000A583C"/>
    <w:rsid w:val="000A58B7"/>
    <w:rsid w:val="000A5B9F"/>
    <w:rsid w:val="000A5BA7"/>
    <w:rsid w:val="000A5BFF"/>
    <w:rsid w:val="000A6252"/>
    <w:rsid w:val="000A652E"/>
    <w:rsid w:val="000A6A61"/>
    <w:rsid w:val="000A6E45"/>
    <w:rsid w:val="000A7065"/>
    <w:rsid w:val="000A7178"/>
    <w:rsid w:val="000A7252"/>
    <w:rsid w:val="000A76A5"/>
    <w:rsid w:val="000A7B35"/>
    <w:rsid w:val="000A7CC9"/>
    <w:rsid w:val="000B02C0"/>
    <w:rsid w:val="000B0349"/>
    <w:rsid w:val="000B0571"/>
    <w:rsid w:val="000B073F"/>
    <w:rsid w:val="000B082E"/>
    <w:rsid w:val="000B0E5C"/>
    <w:rsid w:val="000B1588"/>
    <w:rsid w:val="000B16D7"/>
    <w:rsid w:val="000B1A2F"/>
    <w:rsid w:val="000B1A7A"/>
    <w:rsid w:val="000B1C01"/>
    <w:rsid w:val="000B1FCA"/>
    <w:rsid w:val="000B2551"/>
    <w:rsid w:val="000B258A"/>
    <w:rsid w:val="000B25F8"/>
    <w:rsid w:val="000B2683"/>
    <w:rsid w:val="000B27B2"/>
    <w:rsid w:val="000B2895"/>
    <w:rsid w:val="000B2F09"/>
    <w:rsid w:val="000B32FF"/>
    <w:rsid w:val="000B33E0"/>
    <w:rsid w:val="000B3409"/>
    <w:rsid w:val="000B379C"/>
    <w:rsid w:val="000B3857"/>
    <w:rsid w:val="000B38E4"/>
    <w:rsid w:val="000B46AE"/>
    <w:rsid w:val="000B47D5"/>
    <w:rsid w:val="000B4942"/>
    <w:rsid w:val="000B4A3D"/>
    <w:rsid w:val="000B4ADE"/>
    <w:rsid w:val="000B4D79"/>
    <w:rsid w:val="000B4E0D"/>
    <w:rsid w:val="000B4EB3"/>
    <w:rsid w:val="000B5370"/>
    <w:rsid w:val="000B5389"/>
    <w:rsid w:val="000B5532"/>
    <w:rsid w:val="000B563F"/>
    <w:rsid w:val="000B5C1C"/>
    <w:rsid w:val="000B628D"/>
    <w:rsid w:val="000B6707"/>
    <w:rsid w:val="000B6781"/>
    <w:rsid w:val="000B68ED"/>
    <w:rsid w:val="000B69AB"/>
    <w:rsid w:val="000B6B57"/>
    <w:rsid w:val="000B6DD6"/>
    <w:rsid w:val="000B6F96"/>
    <w:rsid w:val="000B6FF3"/>
    <w:rsid w:val="000B7102"/>
    <w:rsid w:val="000B7231"/>
    <w:rsid w:val="000B7AEC"/>
    <w:rsid w:val="000B7CF9"/>
    <w:rsid w:val="000C0825"/>
    <w:rsid w:val="000C09D1"/>
    <w:rsid w:val="000C0AD7"/>
    <w:rsid w:val="000C0BEB"/>
    <w:rsid w:val="000C0D7D"/>
    <w:rsid w:val="000C0E7C"/>
    <w:rsid w:val="000C1287"/>
    <w:rsid w:val="000C15BE"/>
    <w:rsid w:val="000C1B3A"/>
    <w:rsid w:val="000C1B42"/>
    <w:rsid w:val="000C1C3F"/>
    <w:rsid w:val="000C200B"/>
    <w:rsid w:val="000C2273"/>
    <w:rsid w:val="000C26C8"/>
    <w:rsid w:val="000C2AF1"/>
    <w:rsid w:val="000C2C2A"/>
    <w:rsid w:val="000C2D84"/>
    <w:rsid w:val="000C2EA2"/>
    <w:rsid w:val="000C2FD4"/>
    <w:rsid w:val="000C3371"/>
    <w:rsid w:val="000C33A7"/>
    <w:rsid w:val="000C34A6"/>
    <w:rsid w:val="000C361C"/>
    <w:rsid w:val="000C3B06"/>
    <w:rsid w:val="000C3B43"/>
    <w:rsid w:val="000C3BE9"/>
    <w:rsid w:val="000C3C57"/>
    <w:rsid w:val="000C3D10"/>
    <w:rsid w:val="000C3F1C"/>
    <w:rsid w:val="000C40D2"/>
    <w:rsid w:val="000C4305"/>
    <w:rsid w:val="000C44B7"/>
    <w:rsid w:val="000C462C"/>
    <w:rsid w:val="000C4A78"/>
    <w:rsid w:val="000C4C74"/>
    <w:rsid w:val="000C59D3"/>
    <w:rsid w:val="000C60BD"/>
    <w:rsid w:val="000C6353"/>
    <w:rsid w:val="000C6541"/>
    <w:rsid w:val="000C658B"/>
    <w:rsid w:val="000C6694"/>
    <w:rsid w:val="000C69E1"/>
    <w:rsid w:val="000C6EB6"/>
    <w:rsid w:val="000C6FD9"/>
    <w:rsid w:val="000C7625"/>
    <w:rsid w:val="000C76D7"/>
    <w:rsid w:val="000C7BCE"/>
    <w:rsid w:val="000C7E5B"/>
    <w:rsid w:val="000D0290"/>
    <w:rsid w:val="000D06D5"/>
    <w:rsid w:val="000D0889"/>
    <w:rsid w:val="000D0ECD"/>
    <w:rsid w:val="000D114E"/>
    <w:rsid w:val="000D1206"/>
    <w:rsid w:val="000D168E"/>
    <w:rsid w:val="000D1B59"/>
    <w:rsid w:val="000D1F87"/>
    <w:rsid w:val="000D2187"/>
    <w:rsid w:val="000D25BF"/>
    <w:rsid w:val="000D25ED"/>
    <w:rsid w:val="000D270E"/>
    <w:rsid w:val="000D287E"/>
    <w:rsid w:val="000D2D12"/>
    <w:rsid w:val="000D3014"/>
    <w:rsid w:val="000D39BA"/>
    <w:rsid w:val="000D3FB6"/>
    <w:rsid w:val="000D400D"/>
    <w:rsid w:val="000D4025"/>
    <w:rsid w:val="000D42E2"/>
    <w:rsid w:val="000D46E5"/>
    <w:rsid w:val="000D4AFA"/>
    <w:rsid w:val="000D4B3F"/>
    <w:rsid w:val="000D4BD2"/>
    <w:rsid w:val="000D509B"/>
    <w:rsid w:val="000D5842"/>
    <w:rsid w:val="000D5955"/>
    <w:rsid w:val="000D601B"/>
    <w:rsid w:val="000D6064"/>
    <w:rsid w:val="000D63E0"/>
    <w:rsid w:val="000D6CD6"/>
    <w:rsid w:val="000D7467"/>
    <w:rsid w:val="000D75CA"/>
    <w:rsid w:val="000D7ABC"/>
    <w:rsid w:val="000D7AC0"/>
    <w:rsid w:val="000D7F3E"/>
    <w:rsid w:val="000E0939"/>
    <w:rsid w:val="000E10DA"/>
    <w:rsid w:val="000E178F"/>
    <w:rsid w:val="000E195D"/>
    <w:rsid w:val="000E1E0B"/>
    <w:rsid w:val="000E1EB1"/>
    <w:rsid w:val="000E21F2"/>
    <w:rsid w:val="000E2210"/>
    <w:rsid w:val="000E223D"/>
    <w:rsid w:val="000E2645"/>
    <w:rsid w:val="000E279A"/>
    <w:rsid w:val="000E2A23"/>
    <w:rsid w:val="000E2F25"/>
    <w:rsid w:val="000E3341"/>
    <w:rsid w:val="000E3511"/>
    <w:rsid w:val="000E3982"/>
    <w:rsid w:val="000E3AEB"/>
    <w:rsid w:val="000E3CF9"/>
    <w:rsid w:val="000E3EFB"/>
    <w:rsid w:val="000E3F4B"/>
    <w:rsid w:val="000E4536"/>
    <w:rsid w:val="000E4703"/>
    <w:rsid w:val="000E4820"/>
    <w:rsid w:val="000E4956"/>
    <w:rsid w:val="000E4CF0"/>
    <w:rsid w:val="000E4D70"/>
    <w:rsid w:val="000E5ACA"/>
    <w:rsid w:val="000E5BA1"/>
    <w:rsid w:val="000E5DBF"/>
    <w:rsid w:val="000E5FA6"/>
    <w:rsid w:val="000E6493"/>
    <w:rsid w:val="000E64F5"/>
    <w:rsid w:val="000E65B1"/>
    <w:rsid w:val="000E6E00"/>
    <w:rsid w:val="000E6EAD"/>
    <w:rsid w:val="000E6F05"/>
    <w:rsid w:val="000E7226"/>
    <w:rsid w:val="000E739E"/>
    <w:rsid w:val="000E7B03"/>
    <w:rsid w:val="000E7CF5"/>
    <w:rsid w:val="000F002F"/>
    <w:rsid w:val="000F014F"/>
    <w:rsid w:val="000F032F"/>
    <w:rsid w:val="000F0DFF"/>
    <w:rsid w:val="000F1010"/>
    <w:rsid w:val="000F1036"/>
    <w:rsid w:val="000F1050"/>
    <w:rsid w:val="000F125F"/>
    <w:rsid w:val="000F15FC"/>
    <w:rsid w:val="000F1644"/>
    <w:rsid w:val="000F1ADC"/>
    <w:rsid w:val="000F2262"/>
    <w:rsid w:val="000F269E"/>
    <w:rsid w:val="000F2784"/>
    <w:rsid w:val="000F293D"/>
    <w:rsid w:val="000F2A0D"/>
    <w:rsid w:val="000F2EEC"/>
    <w:rsid w:val="000F3140"/>
    <w:rsid w:val="000F3321"/>
    <w:rsid w:val="000F3638"/>
    <w:rsid w:val="000F397B"/>
    <w:rsid w:val="000F3B4F"/>
    <w:rsid w:val="000F3D2B"/>
    <w:rsid w:val="000F3DBD"/>
    <w:rsid w:val="000F421E"/>
    <w:rsid w:val="000F439C"/>
    <w:rsid w:val="000F47E9"/>
    <w:rsid w:val="000F496E"/>
    <w:rsid w:val="000F4E4D"/>
    <w:rsid w:val="000F4E9E"/>
    <w:rsid w:val="000F5174"/>
    <w:rsid w:val="000F5190"/>
    <w:rsid w:val="000F55AE"/>
    <w:rsid w:val="000F56D3"/>
    <w:rsid w:val="000F5DAB"/>
    <w:rsid w:val="000F669A"/>
    <w:rsid w:val="000F6983"/>
    <w:rsid w:val="000F6A99"/>
    <w:rsid w:val="000F6C37"/>
    <w:rsid w:val="000F71A4"/>
    <w:rsid w:val="000F7249"/>
    <w:rsid w:val="000F7340"/>
    <w:rsid w:val="000F7411"/>
    <w:rsid w:val="000F7563"/>
    <w:rsid w:val="000F7965"/>
    <w:rsid w:val="000F7CE1"/>
    <w:rsid w:val="000F7EBD"/>
    <w:rsid w:val="00100034"/>
    <w:rsid w:val="0010013E"/>
    <w:rsid w:val="00100793"/>
    <w:rsid w:val="0010096F"/>
    <w:rsid w:val="00100B80"/>
    <w:rsid w:val="00100C57"/>
    <w:rsid w:val="00100D9A"/>
    <w:rsid w:val="00101045"/>
    <w:rsid w:val="00101123"/>
    <w:rsid w:val="0010140B"/>
    <w:rsid w:val="001014E1"/>
    <w:rsid w:val="00101747"/>
    <w:rsid w:val="00101885"/>
    <w:rsid w:val="00101889"/>
    <w:rsid w:val="00101BD8"/>
    <w:rsid w:val="00101C5D"/>
    <w:rsid w:val="00101E80"/>
    <w:rsid w:val="001021B9"/>
    <w:rsid w:val="00102295"/>
    <w:rsid w:val="00102525"/>
    <w:rsid w:val="00103309"/>
    <w:rsid w:val="001034A2"/>
    <w:rsid w:val="0010371E"/>
    <w:rsid w:val="001038D9"/>
    <w:rsid w:val="00103D46"/>
    <w:rsid w:val="001040DE"/>
    <w:rsid w:val="001044C6"/>
    <w:rsid w:val="001049F8"/>
    <w:rsid w:val="00104A4B"/>
    <w:rsid w:val="00104B03"/>
    <w:rsid w:val="00104B68"/>
    <w:rsid w:val="00104CD9"/>
    <w:rsid w:val="00104DC5"/>
    <w:rsid w:val="00104E6B"/>
    <w:rsid w:val="00105124"/>
    <w:rsid w:val="001051AD"/>
    <w:rsid w:val="001051D2"/>
    <w:rsid w:val="001053E2"/>
    <w:rsid w:val="001055F2"/>
    <w:rsid w:val="00105677"/>
    <w:rsid w:val="0010569D"/>
    <w:rsid w:val="001056DC"/>
    <w:rsid w:val="001056EA"/>
    <w:rsid w:val="00105995"/>
    <w:rsid w:val="00105C4B"/>
    <w:rsid w:val="00106BF2"/>
    <w:rsid w:val="00107317"/>
    <w:rsid w:val="001079AB"/>
    <w:rsid w:val="00107B3B"/>
    <w:rsid w:val="00107B58"/>
    <w:rsid w:val="00107E2C"/>
    <w:rsid w:val="00110338"/>
    <w:rsid w:val="00110519"/>
    <w:rsid w:val="00110600"/>
    <w:rsid w:val="001108F3"/>
    <w:rsid w:val="00110AE2"/>
    <w:rsid w:val="00110B49"/>
    <w:rsid w:val="00110B98"/>
    <w:rsid w:val="00110BE8"/>
    <w:rsid w:val="00111413"/>
    <w:rsid w:val="0011142B"/>
    <w:rsid w:val="00111562"/>
    <w:rsid w:val="001117F9"/>
    <w:rsid w:val="001119EA"/>
    <w:rsid w:val="00111BAC"/>
    <w:rsid w:val="00111D33"/>
    <w:rsid w:val="00111E61"/>
    <w:rsid w:val="00112211"/>
    <w:rsid w:val="00112570"/>
    <w:rsid w:val="00112704"/>
    <w:rsid w:val="001127A5"/>
    <w:rsid w:val="00112A06"/>
    <w:rsid w:val="00112B70"/>
    <w:rsid w:val="00112D24"/>
    <w:rsid w:val="00112F14"/>
    <w:rsid w:val="001130B7"/>
    <w:rsid w:val="00113135"/>
    <w:rsid w:val="001131F1"/>
    <w:rsid w:val="0011324C"/>
    <w:rsid w:val="0011327B"/>
    <w:rsid w:val="00113299"/>
    <w:rsid w:val="001135FD"/>
    <w:rsid w:val="00113626"/>
    <w:rsid w:val="00113662"/>
    <w:rsid w:val="00113AED"/>
    <w:rsid w:val="00113B81"/>
    <w:rsid w:val="00113C54"/>
    <w:rsid w:val="001145F2"/>
    <w:rsid w:val="00114804"/>
    <w:rsid w:val="00114D8F"/>
    <w:rsid w:val="00115160"/>
    <w:rsid w:val="001153E8"/>
    <w:rsid w:val="001153F7"/>
    <w:rsid w:val="0011546C"/>
    <w:rsid w:val="00115492"/>
    <w:rsid w:val="00115576"/>
    <w:rsid w:val="00115990"/>
    <w:rsid w:val="00115A25"/>
    <w:rsid w:val="00115B19"/>
    <w:rsid w:val="00115B1F"/>
    <w:rsid w:val="00115B5B"/>
    <w:rsid w:val="00115B78"/>
    <w:rsid w:val="00116244"/>
    <w:rsid w:val="001162BE"/>
    <w:rsid w:val="00116B05"/>
    <w:rsid w:val="00116D02"/>
    <w:rsid w:val="00116DEC"/>
    <w:rsid w:val="00116E61"/>
    <w:rsid w:val="00117095"/>
    <w:rsid w:val="001175B7"/>
    <w:rsid w:val="001175DE"/>
    <w:rsid w:val="0011760C"/>
    <w:rsid w:val="00117ACF"/>
    <w:rsid w:val="001206E3"/>
    <w:rsid w:val="00120A3B"/>
    <w:rsid w:val="001210D7"/>
    <w:rsid w:val="0012122A"/>
    <w:rsid w:val="00121368"/>
    <w:rsid w:val="0012164D"/>
    <w:rsid w:val="001216DA"/>
    <w:rsid w:val="00121BEC"/>
    <w:rsid w:val="00121C31"/>
    <w:rsid w:val="00121F05"/>
    <w:rsid w:val="00122033"/>
    <w:rsid w:val="001221EB"/>
    <w:rsid w:val="00122B4F"/>
    <w:rsid w:val="00122D83"/>
    <w:rsid w:val="00122D8E"/>
    <w:rsid w:val="00122E4D"/>
    <w:rsid w:val="00122F42"/>
    <w:rsid w:val="00123323"/>
    <w:rsid w:val="001233B7"/>
    <w:rsid w:val="001236E2"/>
    <w:rsid w:val="001238E5"/>
    <w:rsid w:val="00123A81"/>
    <w:rsid w:val="001240E0"/>
    <w:rsid w:val="001240E2"/>
    <w:rsid w:val="00124742"/>
    <w:rsid w:val="00124770"/>
    <w:rsid w:val="001249B0"/>
    <w:rsid w:val="001249F7"/>
    <w:rsid w:val="00124C36"/>
    <w:rsid w:val="00124FAC"/>
    <w:rsid w:val="001253DC"/>
    <w:rsid w:val="00125415"/>
    <w:rsid w:val="001254A1"/>
    <w:rsid w:val="001258E4"/>
    <w:rsid w:val="00125EB9"/>
    <w:rsid w:val="00126205"/>
    <w:rsid w:val="001267E2"/>
    <w:rsid w:val="00126C16"/>
    <w:rsid w:val="00126E92"/>
    <w:rsid w:val="00126EAF"/>
    <w:rsid w:val="00126F25"/>
    <w:rsid w:val="0012712F"/>
    <w:rsid w:val="00127C32"/>
    <w:rsid w:val="0013008A"/>
    <w:rsid w:val="001300F3"/>
    <w:rsid w:val="00130101"/>
    <w:rsid w:val="001301D6"/>
    <w:rsid w:val="001302C2"/>
    <w:rsid w:val="00130832"/>
    <w:rsid w:val="001309CF"/>
    <w:rsid w:val="00130B23"/>
    <w:rsid w:val="00130C5D"/>
    <w:rsid w:val="00130EB3"/>
    <w:rsid w:val="0013120B"/>
    <w:rsid w:val="00131235"/>
    <w:rsid w:val="0013143D"/>
    <w:rsid w:val="001315EC"/>
    <w:rsid w:val="0013187D"/>
    <w:rsid w:val="00131DF4"/>
    <w:rsid w:val="00131E4E"/>
    <w:rsid w:val="00131F5D"/>
    <w:rsid w:val="0013281B"/>
    <w:rsid w:val="00132828"/>
    <w:rsid w:val="0013341D"/>
    <w:rsid w:val="00133473"/>
    <w:rsid w:val="00133BFA"/>
    <w:rsid w:val="00134133"/>
    <w:rsid w:val="001343FA"/>
    <w:rsid w:val="001348D0"/>
    <w:rsid w:val="00134AFD"/>
    <w:rsid w:val="00134BBA"/>
    <w:rsid w:val="00134DEE"/>
    <w:rsid w:val="00134E53"/>
    <w:rsid w:val="00134F15"/>
    <w:rsid w:val="00135258"/>
    <w:rsid w:val="00135790"/>
    <w:rsid w:val="00135A5C"/>
    <w:rsid w:val="00135AE7"/>
    <w:rsid w:val="00136443"/>
    <w:rsid w:val="0013652D"/>
    <w:rsid w:val="001367D4"/>
    <w:rsid w:val="001368E5"/>
    <w:rsid w:val="00136AF7"/>
    <w:rsid w:val="00136D14"/>
    <w:rsid w:val="00136D1F"/>
    <w:rsid w:val="00136F32"/>
    <w:rsid w:val="00136F7C"/>
    <w:rsid w:val="00137137"/>
    <w:rsid w:val="00137283"/>
    <w:rsid w:val="00137964"/>
    <w:rsid w:val="00137A4A"/>
    <w:rsid w:val="00137D94"/>
    <w:rsid w:val="00137E39"/>
    <w:rsid w:val="00140156"/>
    <w:rsid w:val="001406EA"/>
    <w:rsid w:val="00140B8C"/>
    <w:rsid w:val="00140D12"/>
    <w:rsid w:val="00140D13"/>
    <w:rsid w:val="00141307"/>
    <w:rsid w:val="00141315"/>
    <w:rsid w:val="00141482"/>
    <w:rsid w:val="00141CCE"/>
    <w:rsid w:val="00141E86"/>
    <w:rsid w:val="001424BD"/>
    <w:rsid w:val="00142F64"/>
    <w:rsid w:val="00142FE0"/>
    <w:rsid w:val="0014344D"/>
    <w:rsid w:val="001434B3"/>
    <w:rsid w:val="001436D9"/>
    <w:rsid w:val="0014377B"/>
    <w:rsid w:val="00143817"/>
    <w:rsid w:val="00143850"/>
    <w:rsid w:val="00143AFA"/>
    <w:rsid w:val="00143E76"/>
    <w:rsid w:val="001442D7"/>
    <w:rsid w:val="00144394"/>
    <w:rsid w:val="0014478D"/>
    <w:rsid w:val="00144A9E"/>
    <w:rsid w:val="0014515F"/>
    <w:rsid w:val="001456A0"/>
    <w:rsid w:val="00145A3C"/>
    <w:rsid w:val="00145B1A"/>
    <w:rsid w:val="00145B26"/>
    <w:rsid w:val="00145B7A"/>
    <w:rsid w:val="00145DAA"/>
    <w:rsid w:val="00145E50"/>
    <w:rsid w:val="00146063"/>
    <w:rsid w:val="0014606B"/>
    <w:rsid w:val="00147430"/>
    <w:rsid w:val="00147445"/>
    <w:rsid w:val="001474A0"/>
    <w:rsid w:val="0014753B"/>
    <w:rsid w:val="00147797"/>
    <w:rsid w:val="00147AD8"/>
    <w:rsid w:val="00147EDA"/>
    <w:rsid w:val="00147F62"/>
    <w:rsid w:val="0015014B"/>
    <w:rsid w:val="00150582"/>
    <w:rsid w:val="00150631"/>
    <w:rsid w:val="001509CF"/>
    <w:rsid w:val="00150CCD"/>
    <w:rsid w:val="00150D7C"/>
    <w:rsid w:val="00150EB2"/>
    <w:rsid w:val="00150F8D"/>
    <w:rsid w:val="00151006"/>
    <w:rsid w:val="00151042"/>
    <w:rsid w:val="00151348"/>
    <w:rsid w:val="00151687"/>
    <w:rsid w:val="0015183E"/>
    <w:rsid w:val="0015215D"/>
    <w:rsid w:val="0015273D"/>
    <w:rsid w:val="00152861"/>
    <w:rsid w:val="001528F4"/>
    <w:rsid w:val="001529B5"/>
    <w:rsid w:val="00152DAC"/>
    <w:rsid w:val="00153023"/>
    <w:rsid w:val="001531CB"/>
    <w:rsid w:val="001531DF"/>
    <w:rsid w:val="00153858"/>
    <w:rsid w:val="00153BEB"/>
    <w:rsid w:val="00153CF1"/>
    <w:rsid w:val="0015427E"/>
    <w:rsid w:val="001542CF"/>
    <w:rsid w:val="0015456A"/>
    <w:rsid w:val="00154AE5"/>
    <w:rsid w:val="00154D8D"/>
    <w:rsid w:val="00154E59"/>
    <w:rsid w:val="00155277"/>
    <w:rsid w:val="00155309"/>
    <w:rsid w:val="00155382"/>
    <w:rsid w:val="00155634"/>
    <w:rsid w:val="00155663"/>
    <w:rsid w:val="001556D5"/>
    <w:rsid w:val="001556F3"/>
    <w:rsid w:val="00155CBB"/>
    <w:rsid w:val="00155D16"/>
    <w:rsid w:val="001560FE"/>
    <w:rsid w:val="00156140"/>
    <w:rsid w:val="0015659A"/>
    <w:rsid w:val="001567EA"/>
    <w:rsid w:val="00156DC9"/>
    <w:rsid w:val="0015719E"/>
    <w:rsid w:val="001571C6"/>
    <w:rsid w:val="001573D3"/>
    <w:rsid w:val="00157AB4"/>
    <w:rsid w:val="00157B9D"/>
    <w:rsid w:val="001605DE"/>
    <w:rsid w:val="00160A82"/>
    <w:rsid w:val="00160CBF"/>
    <w:rsid w:val="00160D05"/>
    <w:rsid w:val="00160E63"/>
    <w:rsid w:val="00160E6C"/>
    <w:rsid w:val="00160E9A"/>
    <w:rsid w:val="00160EE5"/>
    <w:rsid w:val="0016103E"/>
    <w:rsid w:val="0016118D"/>
    <w:rsid w:val="0016122D"/>
    <w:rsid w:val="001618F0"/>
    <w:rsid w:val="00161B7D"/>
    <w:rsid w:val="00161D22"/>
    <w:rsid w:val="00162D01"/>
    <w:rsid w:val="001630C3"/>
    <w:rsid w:val="00163113"/>
    <w:rsid w:val="001631CA"/>
    <w:rsid w:val="00163639"/>
    <w:rsid w:val="00163672"/>
    <w:rsid w:val="00163673"/>
    <w:rsid w:val="00163967"/>
    <w:rsid w:val="00163BEB"/>
    <w:rsid w:val="00163D74"/>
    <w:rsid w:val="00163D7D"/>
    <w:rsid w:val="00163EEC"/>
    <w:rsid w:val="00163F7D"/>
    <w:rsid w:val="00163FCE"/>
    <w:rsid w:val="001642B8"/>
    <w:rsid w:val="0016438B"/>
    <w:rsid w:val="00164621"/>
    <w:rsid w:val="00164AB6"/>
    <w:rsid w:val="0016505D"/>
    <w:rsid w:val="0016565C"/>
    <w:rsid w:val="00165756"/>
    <w:rsid w:val="00165C25"/>
    <w:rsid w:val="00165D4D"/>
    <w:rsid w:val="00166010"/>
    <w:rsid w:val="001660BF"/>
    <w:rsid w:val="001661B0"/>
    <w:rsid w:val="0016649F"/>
    <w:rsid w:val="0016667A"/>
    <w:rsid w:val="0016668E"/>
    <w:rsid w:val="001666A4"/>
    <w:rsid w:val="0016671A"/>
    <w:rsid w:val="00166E5A"/>
    <w:rsid w:val="00167054"/>
    <w:rsid w:val="001671D7"/>
    <w:rsid w:val="001672D1"/>
    <w:rsid w:val="001672DA"/>
    <w:rsid w:val="0016734F"/>
    <w:rsid w:val="00167702"/>
    <w:rsid w:val="00167952"/>
    <w:rsid w:val="00167C47"/>
    <w:rsid w:val="00167C7F"/>
    <w:rsid w:val="0017013A"/>
    <w:rsid w:val="00170619"/>
    <w:rsid w:val="00170B7B"/>
    <w:rsid w:val="00170E22"/>
    <w:rsid w:val="00170F3E"/>
    <w:rsid w:val="00171473"/>
    <w:rsid w:val="00171501"/>
    <w:rsid w:val="00171541"/>
    <w:rsid w:val="00171561"/>
    <w:rsid w:val="00171690"/>
    <w:rsid w:val="00171BC4"/>
    <w:rsid w:val="001720A7"/>
    <w:rsid w:val="001721A2"/>
    <w:rsid w:val="001727BA"/>
    <w:rsid w:val="00172BE0"/>
    <w:rsid w:val="0017309B"/>
    <w:rsid w:val="001739FC"/>
    <w:rsid w:val="00173A2F"/>
    <w:rsid w:val="00173B72"/>
    <w:rsid w:val="00173CA0"/>
    <w:rsid w:val="00174329"/>
    <w:rsid w:val="001743E8"/>
    <w:rsid w:val="00174A1B"/>
    <w:rsid w:val="00174B2C"/>
    <w:rsid w:val="00174C59"/>
    <w:rsid w:val="00175080"/>
    <w:rsid w:val="0017544D"/>
    <w:rsid w:val="001754CD"/>
    <w:rsid w:val="00175630"/>
    <w:rsid w:val="00175701"/>
    <w:rsid w:val="001758F2"/>
    <w:rsid w:val="00175B70"/>
    <w:rsid w:val="00175E34"/>
    <w:rsid w:val="00175E8E"/>
    <w:rsid w:val="00175EA4"/>
    <w:rsid w:val="00175FA4"/>
    <w:rsid w:val="00176309"/>
    <w:rsid w:val="001766D7"/>
    <w:rsid w:val="001767F9"/>
    <w:rsid w:val="00176820"/>
    <w:rsid w:val="0017692A"/>
    <w:rsid w:val="00176BD0"/>
    <w:rsid w:val="00176CA1"/>
    <w:rsid w:val="00177612"/>
    <w:rsid w:val="001778C3"/>
    <w:rsid w:val="00177A6C"/>
    <w:rsid w:val="00177CF5"/>
    <w:rsid w:val="0018071F"/>
    <w:rsid w:val="0018076E"/>
    <w:rsid w:val="0018091C"/>
    <w:rsid w:val="00180D99"/>
    <w:rsid w:val="00180DB1"/>
    <w:rsid w:val="00180EE6"/>
    <w:rsid w:val="00181020"/>
    <w:rsid w:val="00181091"/>
    <w:rsid w:val="001811FB"/>
    <w:rsid w:val="00181B42"/>
    <w:rsid w:val="00181CC8"/>
    <w:rsid w:val="00181EEC"/>
    <w:rsid w:val="00181F13"/>
    <w:rsid w:val="00182208"/>
    <w:rsid w:val="0018267A"/>
    <w:rsid w:val="00182880"/>
    <w:rsid w:val="0018297F"/>
    <w:rsid w:val="00182A0D"/>
    <w:rsid w:val="00182BCD"/>
    <w:rsid w:val="00182FD0"/>
    <w:rsid w:val="001834C7"/>
    <w:rsid w:val="00183731"/>
    <w:rsid w:val="00183890"/>
    <w:rsid w:val="00183AA8"/>
    <w:rsid w:val="00183AFC"/>
    <w:rsid w:val="00183B19"/>
    <w:rsid w:val="00183D05"/>
    <w:rsid w:val="00183DF3"/>
    <w:rsid w:val="00183EAF"/>
    <w:rsid w:val="00184155"/>
    <w:rsid w:val="00184924"/>
    <w:rsid w:val="00184A8E"/>
    <w:rsid w:val="00184E2E"/>
    <w:rsid w:val="0018547A"/>
    <w:rsid w:val="00185A4B"/>
    <w:rsid w:val="00185E0D"/>
    <w:rsid w:val="00186257"/>
    <w:rsid w:val="00186323"/>
    <w:rsid w:val="001866C1"/>
    <w:rsid w:val="0018681B"/>
    <w:rsid w:val="00186933"/>
    <w:rsid w:val="00186B13"/>
    <w:rsid w:val="0018720E"/>
    <w:rsid w:val="0018766C"/>
    <w:rsid w:val="00187B2B"/>
    <w:rsid w:val="00187B40"/>
    <w:rsid w:val="00187B47"/>
    <w:rsid w:val="00187BE4"/>
    <w:rsid w:val="00187F48"/>
    <w:rsid w:val="00187F62"/>
    <w:rsid w:val="0019001F"/>
    <w:rsid w:val="0019003A"/>
    <w:rsid w:val="001901F0"/>
    <w:rsid w:val="00190694"/>
    <w:rsid w:val="0019085A"/>
    <w:rsid w:val="00190978"/>
    <w:rsid w:val="00190CA4"/>
    <w:rsid w:val="00190CCD"/>
    <w:rsid w:val="00190DD7"/>
    <w:rsid w:val="00190E10"/>
    <w:rsid w:val="00190FDF"/>
    <w:rsid w:val="0019120F"/>
    <w:rsid w:val="00191466"/>
    <w:rsid w:val="00191482"/>
    <w:rsid w:val="00191A2B"/>
    <w:rsid w:val="00191ADA"/>
    <w:rsid w:val="00191CFA"/>
    <w:rsid w:val="001920B3"/>
    <w:rsid w:val="00192858"/>
    <w:rsid w:val="00192864"/>
    <w:rsid w:val="00192A0A"/>
    <w:rsid w:val="0019312C"/>
    <w:rsid w:val="001934B0"/>
    <w:rsid w:val="0019357F"/>
    <w:rsid w:val="0019371E"/>
    <w:rsid w:val="00193745"/>
    <w:rsid w:val="00193E31"/>
    <w:rsid w:val="00193F84"/>
    <w:rsid w:val="001941D8"/>
    <w:rsid w:val="001949A6"/>
    <w:rsid w:val="00194E4C"/>
    <w:rsid w:val="00194FEF"/>
    <w:rsid w:val="00195262"/>
    <w:rsid w:val="00195E3F"/>
    <w:rsid w:val="00195F9C"/>
    <w:rsid w:val="001962B6"/>
    <w:rsid w:val="0019639D"/>
    <w:rsid w:val="00196412"/>
    <w:rsid w:val="00196432"/>
    <w:rsid w:val="0019653B"/>
    <w:rsid w:val="0019679E"/>
    <w:rsid w:val="001968D4"/>
    <w:rsid w:val="00197005"/>
    <w:rsid w:val="00197034"/>
    <w:rsid w:val="001977CB"/>
    <w:rsid w:val="00197B38"/>
    <w:rsid w:val="00197DC8"/>
    <w:rsid w:val="00197EFD"/>
    <w:rsid w:val="001A08D4"/>
    <w:rsid w:val="001A0A87"/>
    <w:rsid w:val="001A0C13"/>
    <w:rsid w:val="001A0F6C"/>
    <w:rsid w:val="001A0FE0"/>
    <w:rsid w:val="001A14AE"/>
    <w:rsid w:val="001A16BE"/>
    <w:rsid w:val="001A1BA4"/>
    <w:rsid w:val="001A1C4A"/>
    <w:rsid w:val="001A2488"/>
    <w:rsid w:val="001A2556"/>
    <w:rsid w:val="001A26A0"/>
    <w:rsid w:val="001A2B36"/>
    <w:rsid w:val="001A2B54"/>
    <w:rsid w:val="001A2D36"/>
    <w:rsid w:val="001A36D5"/>
    <w:rsid w:val="001A37A8"/>
    <w:rsid w:val="001A3B0A"/>
    <w:rsid w:val="001A3BCA"/>
    <w:rsid w:val="001A3CB0"/>
    <w:rsid w:val="001A3F91"/>
    <w:rsid w:val="001A4169"/>
    <w:rsid w:val="001A4291"/>
    <w:rsid w:val="001A42C0"/>
    <w:rsid w:val="001A4604"/>
    <w:rsid w:val="001A46F1"/>
    <w:rsid w:val="001A4761"/>
    <w:rsid w:val="001A4C20"/>
    <w:rsid w:val="001A4F47"/>
    <w:rsid w:val="001A500F"/>
    <w:rsid w:val="001A5035"/>
    <w:rsid w:val="001A565E"/>
    <w:rsid w:val="001A5780"/>
    <w:rsid w:val="001A57A6"/>
    <w:rsid w:val="001A5AD2"/>
    <w:rsid w:val="001A5D41"/>
    <w:rsid w:val="001A5F68"/>
    <w:rsid w:val="001A5FFD"/>
    <w:rsid w:val="001A6618"/>
    <w:rsid w:val="001A66FB"/>
    <w:rsid w:val="001A6A20"/>
    <w:rsid w:val="001A6B2D"/>
    <w:rsid w:val="001A6B45"/>
    <w:rsid w:val="001A6C06"/>
    <w:rsid w:val="001A6D51"/>
    <w:rsid w:val="001A6E5F"/>
    <w:rsid w:val="001A6FE5"/>
    <w:rsid w:val="001A70DA"/>
    <w:rsid w:val="001A79EA"/>
    <w:rsid w:val="001A7B97"/>
    <w:rsid w:val="001B00FC"/>
    <w:rsid w:val="001B056D"/>
    <w:rsid w:val="001B06D0"/>
    <w:rsid w:val="001B06D2"/>
    <w:rsid w:val="001B0745"/>
    <w:rsid w:val="001B08E3"/>
    <w:rsid w:val="001B0C7F"/>
    <w:rsid w:val="001B10E6"/>
    <w:rsid w:val="001B1174"/>
    <w:rsid w:val="001B11FE"/>
    <w:rsid w:val="001B1357"/>
    <w:rsid w:val="001B137A"/>
    <w:rsid w:val="001B13AC"/>
    <w:rsid w:val="001B161A"/>
    <w:rsid w:val="001B1637"/>
    <w:rsid w:val="001B178C"/>
    <w:rsid w:val="001B17C9"/>
    <w:rsid w:val="001B182B"/>
    <w:rsid w:val="001B1E89"/>
    <w:rsid w:val="001B2112"/>
    <w:rsid w:val="001B2180"/>
    <w:rsid w:val="001B2587"/>
    <w:rsid w:val="001B28DD"/>
    <w:rsid w:val="001B2A36"/>
    <w:rsid w:val="001B2C6D"/>
    <w:rsid w:val="001B2EDA"/>
    <w:rsid w:val="001B2F08"/>
    <w:rsid w:val="001B3043"/>
    <w:rsid w:val="001B370E"/>
    <w:rsid w:val="001B3941"/>
    <w:rsid w:val="001B3A77"/>
    <w:rsid w:val="001B3F87"/>
    <w:rsid w:val="001B3FA6"/>
    <w:rsid w:val="001B4009"/>
    <w:rsid w:val="001B40A0"/>
    <w:rsid w:val="001B4259"/>
    <w:rsid w:val="001B478A"/>
    <w:rsid w:val="001B4872"/>
    <w:rsid w:val="001B4E33"/>
    <w:rsid w:val="001B5243"/>
    <w:rsid w:val="001B5CE8"/>
    <w:rsid w:val="001B5DA7"/>
    <w:rsid w:val="001B5DD1"/>
    <w:rsid w:val="001B6501"/>
    <w:rsid w:val="001B6B4D"/>
    <w:rsid w:val="001B6D84"/>
    <w:rsid w:val="001B7090"/>
    <w:rsid w:val="001B72DC"/>
    <w:rsid w:val="001B794F"/>
    <w:rsid w:val="001B799A"/>
    <w:rsid w:val="001B7DD3"/>
    <w:rsid w:val="001B7FB7"/>
    <w:rsid w:val="001B7FC1"/>
    <w:rsid w:val="001C00BE"/>
    <w:rsid w:val="001C0D23"/>
    <w:rsid w:val="001C142F"/>
    <w:rsid w:val="001C14F3"/>
    <w:rsid w:val="001C1518"/>
    <w:rsid w:val="001C19FC"/>
    <w:rsid w:val="001C1B67"/>
    <w:rsid w:val="001C1C1D"/>
    <w:rsid w:val="001C1EBC"/>
    <w:rsid w:val="001C27B5"/>
    <w:rsid w:val="001C2A65"/>
    <w:rsid w:val="001C2B06"/>
    <w:rsid w:val="001C2C98"/>
    <w:rsid w:val="001C30CD"/>
    <w:rsid w:val="001C3196"/>
    <w:rsid w:val="001C3669"/>
    <w:rsid w:val="001C3B97"/>
    <w:rsid w:val="001C3E27"/>
    <w:rsid w:val="001C3ECD"/>
    <w:rsid w:val="001C3EFA"/>
    <w:rsid w:val="001C4384"/>
    <w:rsid w:val="001C4577"/>
    <w:rsid w:val="001C487B"/>
    <w:rsid w:val="001C4CF9"/>
    <w:rsid w:val="001C4DD5"/>
    <w:rsid w:val="001C4EA0"/>
    <w:rsid w:val="001C4EFA"/>
    <w:rsid w:val="001C4F11"/>
    <w:rsid w:val="001C4FB9"/>
    <w:rsid w:val="001C4FD4"/>
    <w:rsid w:val="001C5041"/>
    <w:rsid w:val="001C563D"/>
    <w:rsid w:val="001C5A32"/>
    <w:rsid w:val="001C5A60"/>
    <w:rsid w:val="001C5BEA"/>
    <w:rsid w:val="001C5FF4"/>
    <w:rsid w:val="001C6421"/>
    <w:rsid w:val="001C65D5"/>
    <w:rsid w:val="001C664C"/>
    <w:rsid w:val="001C66B0"/>
    <w:rsid w:val="001C66E5"/>
    <w:rsid w:val="001C6856"/>
    <w:rsid w:val="001C6AD1"/>
    <w:rsid w:val="001C6C0C"/>
    <w:rsid w:val="001C6DDE"/>
    <w:rsid w:val="001C6FE2"/>
    <w:rsid w:val="001C712A"/>
    <w:rsid w:val="001C71E4"/>
    <w:rsid w:val="001C7385"/>
    <w:rsid w:val="001C789F"/>
    <w:rsid w:val="001C791B"/>
    <w:rsid w:val="001C7A59"/>
    <w:rsid w:val="001C7F11"/>
    <w:rsid w:val="001C7F3C"/>
    <w:rsid w:val="001C7FEF"/>
    <w:rsid w:val="001D04BF"/>
    <w:rsid w:val="001D0623"/>
    <w:rsid w:val="001D0903"/>
    <w:rsid w:val="001D0D4D"/>
    <w:rsid w:val="001D0D6A"/>
    <w:rsid w:val="001D0F10"/>
    <w:rsid w:val="001D0FEA"/>
    <w:rsid w:val="001D16E8"/>
    <w:rsid w:val="001D1A86"/>
    <w:rsid w:val="001D1CF7"/>
    <w:rsid w:val="001D1EF0"/>
    <w:rsid w:val="001D21DD"/>
    <w:rsid w:val="001D23A7"/>
    <w:rsid w:val="001D2440"/>
    <w:rsid w:val="001D291D"/>
    <w:rsid w:val="001D2ED0"/>
    <w:rsid w:val="001D30B2"/>
    <w:rsid w:val="001D33D3"/>
    <w:rsid w:val="001D3423"/>
    <w:rsid w:val="001D35E0"/>
    <w:rsid w:val="001D366A"/>
    <w:rsid w:val="001D38C8"/>
    <w:rsid w:val="001D3911"/>
    <w:rsid w:val="001D3959"/>
    <w:rsid w:val="001D3D1E"/>
    <w:rsid w:val="001D3D23"/>
    <w:rsid w:val="001D3DAF"/>
    <w:rsid w:val="001D43CE"/>
    <w:rsid w:val="001D471F"/>
    <w:rsid w:val="001D48A8"/>
    <w:rsid w:val="001D4943"/>
    <w:rsid w:val="001D4A19"/>
    <w:rsid w:val="001D4DCB"/>
    <w:rsid w:val="001D4FFC"/>
    <w:rsid w:val="001D501B"/>
    <w:rsid w:val="001D5977"/>
    <w:rsid w:val="001D5EC5"/>
    <w:rsid w:val="001D5F10"/>
    <w:rsid w:val="001D664F"/>
    <w:rsid w:val="001D6EF7"/>
    <w:rsid w:val="001D709C"/>
    <w:rsid w:val="001D71F8"/>
    <w:rsid w:val="001E05B0"/>
    <w:rsid w:val="001E05D8"/>
    <w:rsid w:val="001E0A54"/>
    <w:rsid w:val="001E0D9D"/>
    <w:rsid w:val="001E0DCC"/>
    <w:rsid w:val="001E0FFE"/>
    <w:rsid w:val="001E1027"/>
    <w:rsid w:val="001E11CA"/>
    <w:rsid w:val="001E11EB"/>
    <w:rsid w:val="001E1A0D"/>
    <w:rsid w:val="001E1A72"/>
    <w:rsid w:val="001E1C00"/>
    <w:rsid w:val="001E1D6D"/>
    <w:rsid w:val="001E2059"/>
    <w:rsid w:val="001E27D0"/>
    <w:rsid w:val="001E2859"/>
    <w:rsid w:val="001E29A1"/>
    <w:rsid w:val="001E29C5"/>
    <w:rsid w:val="001E324C"/>
    <w:rsid w:val="001E34C3"/>
    <w:rsid w:val="001E3991"/>
    <w:rsid w:val="001E3E01"/>
    <w:rsid w:val="001E3FB7"/>
    <w:rsid w:val="001E4569"/>
    <w:rsid w:val="001E480D"/>
    <w:rsid w:val="001E4854"/>
    <w:rsid w:val="001E4A17"/>
    <w:rsid w:val="001E4C33"/>
    <w:rsid w:val="001E4CDB"/>
    <w:rsid w:val="001E4F9C"/>
    <w:rsid w:val="001E525B"/>
    <w:rsid w:val="001E5374"/>
    <w:rsid w:val="001E53FE"/>
    <w:rsid w:val="001E601E"/>
    <w:rsid w:val="001E60FF"/>
    <w:rsid w:val="001E6412"/>
    <w:rsid w:val="001E6573"/>
    <w:rsid w:val="001E6845"/>
    <w:rsid w:val="001E6A4A"/>
    <w:rsid w:val="001E6B82"/>
    <w:rsid w:val="001E6BA0"/>
    <w:rsid w:val="001E6EBA"/>
    <w:rsid w:val="001E75B5"/>
    <w:rsid w:val="001E7E5E"/>
    <w:rsid w:val="001E7F63"/>
    <w:rsid w:val="001F0264"/>
    <w:rsid w:val="001F0662"/>
    <w:rsid w:val="001F07CF"/>
    <w:rsid w:val="001F0C95"/>
    <w:rsid w:val="001F0F33"/>
    <w:rsid w:val="001F12FA"/>
    <w:rsid w:val="001F1889"/>
    <w:rsid w:val="001F1A49"/>
    <w:rsid w:val="001F2224"/>
    <w:rsid w:val="001F22CD"/>
    <w:rsid w:val="001F24EB"/>
    <w:rsid w:val="001F2608"/>
    <w:rsid w:val="001F284A"/>
    <w:rsid w:val="001F2BEB"/>
    <w:rsid w:val="001F2F5F"/>
    <w:rsid w:val="001F30C3"/>
    <w:rsid w:val="001F3378"/>
    <w:rsid w:val="001F3722"/>
    <w:rsid w:val="001F3911"/>
    <w:rsid w:val="001F44BA"/>
    <w:rsid w:val="001F44D4"/>
    <w:rsid w:val="001F459A"/>
    <w:rsid w:val="001F4600"/>
    <w:rsid w:val="001F4708"/>
    <w:rsid w:val="001F47BD"/>
    <w:rsid w:val="001F48A2"/>
    <w:rsid w:val="001F48E4"/>
    <w:rsid w:val="001F4A85"/>
    <w:rsid w:val="001F4CBB"/>
    <w:rsid w:val="001F4F63"/>
    <w:rsid w:val="001F5126"/>
    <w:rsid w:val="001F51CC"/>
    <w:rsid w:val="001F5301"/>
    <w:rsid w:val="001F5342"/>
    <w:rsid w:val="001F54BC"/>
    <w:rsid w:val="001F59FD"/>
    <w:rsid w:val="001F5A18"/>
    <w:rsid w:val="001F5A6F"/>
    <w:rsid w:val="001F5C4D"/>
    <w:rsid w:val="001F5E02"/>
    <w:rsid w:val="001F6000"/>
    <w:rsid w:val="001F6046"/>
    <w:rsid w:val="001F6930"/>
    <w:rsid w:val="001F6A4C"/>
    <w:rsid w:val="001F72C5"/>
    <w:rsid w:val="001F745E"/>
    <w:rsid w:val="001F74FA"/>
    <w:rsid w:val="001F7664"/>
    <w:rsid w:val="001F76DD"/>
    <w:rsid w:val="001F785D"/>
    <w:rsid w:val="001F7864"/>
    <w:rsid w:val="001F7BEA"/>
    <w:rsid w:val="001F7C20"/>
    <w:rsid w:val="001F7C99"/>
    <w:rsid w:val="001F7E5C"/>
    <w:rsid w:val="00200070"/>
    <w:rsid w:val="00200605"/>
    <w:rsid w:val="00200742"/>
    <w:rsid w:val="002009D2"/>
    <w:rsid w:val="00200B34"/>
    <w:rsid w:val="0020108A"/>
    <w:rsid w:val="00201331"/>
    <w:rsid w:val="0020144B"/>
    <w:rsid w:val="002019F4"/>
    <w:rsid w:val="002019FE"/>
    <w:rsid w:val="00201A19"/>
    <w:rsid w:val="00201BB3"/>
    <w:rsid w:val="00201D4E"/>
    <w:rsid w:val="00201F4D"/>
    <w:rsid w:val="00201F8A"/>
    <w:rsid w:val="0020200A"/>
    <w:rsid w:val="00202200"/>
    <w:rsid w:val="00202907"/>
    <w:rsid w:val="0020293F"/>
    <w:rsid w:val="00202BD6"/>
    <w:rsid w:val="00202EE9"/>
    <w:rsid w:val="00203030"/>
    <w:rsid w:val="0020349A"/>
    <w:rsid w:val="002034A3"/>
    <w:rsid w:val="002034F7"/>
    <w:rsid w:val="00203603"/>
    <w:rsid w:val="00203A86"/>
    <w:rsid w:val="002040B5"/>
    <w:rsid w:val="0020413D"/>
    <w:rsid w:val="00204167"/>
    <w:rsid w:val="0020434B"/>
    <w:rsid w:val="00204AD3"/>
    <w:rsid w:val="00204AE4"/>
    <w:rsid w:val="00204F75"/>
    <w:rsid w:val="00205101"/>
    <w:rsid w:val="0020588C"/>
    <w:rsid w:val="002059D4"/>
    <w:rsid w:val="00205BCD"/>
    <w:rsid w:val="00205DEB"/>
    <w:rsid w:val="00205F53"/>
    <w:rsid w:val="00206311"/>
    <w:rsid w:val="002066C0"/>
    <w:rsid w:val="00206770"/>
    <w:rsid w:val="0020685C"/>
    <w:rsid w:val="0020689C"/>
    <w:rsid w:val="002068CC"/>
    <w:rsid w:val="00206C12"/>
    <w:rsid w:val="00206C5A"/>
    <w:rsid w:val="00206D18"/>
    <w:rsid w:val="00206D89"/>
    <w:rsid w:val="002073D8"/>
    <w:rsid w:val="00207522"/>
    <w:rsid w:val="002076A6"/>
    <w:rsid w:val="0021030F"/>
    <w:rsid w:val="002105C3"/>
    <w:rsid w:val="00210921"/>
    <w:rsid w:val="002109B2"/>
    <w:rsid w:val="00210A44"/>
    <w:rsid w:val="00210AF0"/>
    <w:rsid w:val="002110AF"/>
    <w:rsid w:val="00211405"/>
    <w:rsid w:val="00211411"/>
    <w:rsid w:val="00211495"/>
    <w:rsid w:val="002115DF"/>
    <w:rsid w:val="002117EB"/>
    <w:rsid w:val="0021180E"/>
    <w:rsid w:val="00211B57"/>
    <w:rsid w:val="00211BA4"/>
    <w:rsid w:val="0021240C"/>
    <w:rsid w:val="0021284A"/>
    <w:rsid w:val="00212C24"/>
    <w:rsid w:val="00212CC3"/>
    <w:rsid w:val="00212EBF"/>
    <w:rsid w:val="0021321D"/>
    <w:rsid w:val="00213CEA"/>
    <w:rsid w:val="00213D48"/>
    <w:rsid w:val="00213D50"/>
    <w:rsid w:val="00213F95"/>
    <w:rsid w:val="00213FDB"/>
    <w:rsid w:val="00214125"/>
    <w:rsid w:val="0021458E"/>
    <w:rsid w:val="00214856"/>
    <w:rsid w:val="002149BE"/>
    <w:rsid w:val="00214A13"/>
    <w:rsid w:val="00214A4B"/>
    <w:rsid w:val="00214D49"/>
    <w:rsid w:val="00214ED9"/>
    <w:rsid w:val="00215273"/>
    <w:rsid w:val="00215324"/>
    <w:rsid w:val="002156DE"/>
    <w:rsid w:val="0021572A"/>
    <w:rsid w:val="002157F8"/>
    <w:rsid w:val="00215895"/>
    <w:rsid w:val="00215D5A"/>
    <w:rsid w:val="00215E41"/>
    <w:rsid w:val="00215FF0"/>
    <w:rsid w:val="0021600E"/>
    <w:rsid w:val="0021613B"/>
    <w:rsid w:val="0021623B"/>
    <w:rsid w:val="0021653C"/>
    <w:rsid w:val="00216693"/>
    <w:rsid w:val="00216897"/>
    <w:rsid w:val="00216A2A"/>
    <w:rsid w:val="00216A8C"/>
    <w:rsid w:val="00216BA0"/>
    <w:rsid w:val="00216C29"/>
    <w:rsid w:val="00216F34"/>
    <w:rsid w:val="002177C8"/>
    <w:rsid w:val="00217812"/>
    <w:rsid w:val="002178AB"/>
    <w:rsid w:val="002201F0"/>
    <w:rsid w:val="00220305"/>
    <w:rsid w:val="00220744"/>
    <w:rsid w:val="002208BB"/>
    <w:rsid w:val="00220BF2"/>
    <w:rsid w:val="00220C1E"/>
    <w:rsid w:val="00221173"/>
    <w:rsid w:val="002213F6"/>
    <w:rsid w:val="002214E5"/>
    <w:rsid w:val="0022177A"/>
    <w:rsid w:val="00221E54"/>
    <w:rsid w:val="00221E60"/>
    <w:rsid w:val="002222F1"/>
    <w:rsid w:val="00222421"/>
    <w:rsid w:val="002228AE"/>
    <w:rsid w:val="00222B8C"/>
    <w:rsid w:val="0022322B"/>
    <w:rsid w:val="00223269"/>
    <w:rsid w:val="002236E6"/>
    <w:rsid w:val="002238E6"/>
    <w:rsid w:val="00223E09"/>
    <w:rsid w:val="00223E0F"/>
    <w:rsid w:val="002246A0"/>
    <w:rsid w:val="00224B79"/>
    <w:rsid w:val="00225053"/>
    <w:rsid w:val="002252E7"/>
    <w:rsid w:val="00225376"/>
    <w:rsid w:val="00225498"/>
    <w:rsid w:val="00225500"/>
    <w:rsid w:val="0022552E"/>
    <w:rsid w:val="00225F8F"/>
    <w:rsid w:val="0022672E"/>
    <w:rsid w:val="002268B2"/>
    <w:rsid w:val="00226D2D"/>
    <w:rsid w:val="00227157"/>
    <w:rsid w:val="00227601"/>
    <w:rsid w:val="00227BCF"/>
    <w:rsid w:val="00227C9A"/>
    <w:rsid w:val="00227F21"/>
    <w:rsid w:val="00227F58"/>
    <w:rsid w:val="00230226"/>
    <w:rsid w:val="0023025D"/>
    <w:rsid w:val="00230A02"/>
    <w:rsid w:val="00230AA3"/>
    <w:rsid w:val="00230B0F"/>
    <w:rsid w:val="00231D18"/>
    <w:rsid w:val="00231D31"/>
    <w:rsid w:val="00231E19"/>
    <w:rsid w:val="00232134"/>
    <w:rsid w:val="00232235"/>
    <w:rsid w:val="00232344"/>
    <w:rsid w:val="00232553"/>
    <w:rsid w:val="00232A16"/>
    <w:rsid w:val="00232B35"/>
    <w:rsid w:val="00232D0A"/>
    <w:rsid w:val="00232D57"/>
    <w:rsid w:val="002330EE"/>
    <w:rsid w:val="0023337C"/>
    <w:rsid w:val="00233382"/>
    <w:rsid w:val="00233777"/>
    <w:rsid w:val="00233989"/>
    <w:rsid w:val="00233D11"/>
    <w:rsid w:val="00234133"/>
    <w:rsid w:val="00234202"/>
    <w:rsid w:val="002343CB"/>
    <w:rsid w:val="0023458A"/>
    <w:rsid w:val="002346A0"/>
    <w:rsid w:val="00234DD9"/>
    <w:rsid w:val="00234E2B"/>
    <w:rsid w:val="0023539D"/>
    <w:rsid w:val="002353F9"/>
    <w:rsid w:val="002354E6"/>
    <w:rsid w:val="002355F5"/>
    <w:rsid w:val="002357E6"/>
    <w:rsid w:val="002358C4"/>
    <w:rsid w:val="00235BD2"/>
    <w:rsid w:val="002363C6"/>
    <w:rsid w:val="002366EB"/>
    <w:rsid w:val="00236D6A"/>
    <w:rsid w:val="00236E42"/>
    <w:rsid w:val="00236F52"/>
    <w:rsid w:val="0023707A"/>
    <w:rsid w:val="00237311"/>
    <w:rsid w:val="002373EC"/>
    <w:rsid w:val="00237B6B"/>
    <w:rsid w:val="00237E5B"/>
    <w:rsid w:val="00237E8F"/>
    <w:rsid w:val="00237F91"/>
    <w:rsid w:val="00240185"/>
    <w:rsid w:val="0024086D"/>
    <w:rsid w:val="0024089E"/>
    <w:rsid w:val="00240C4C"/>
    <w:rsid w:val="00240EB2"/>
    <w:rsid w:val="00240F05"/>
    <w:rsid w:val="0024101C"/>
    <w:rsid w:val="00241196"/>
    <w:rsid w:val="002419B5"/>
    <w:rsid w:val="00241A64"/>
    <w:rsid w:val="00241D45"/>
    <w:rsid w:val="00241EC6"/>
    <w:rsid w:val="00241EEA"/>
    <w:rsid w:val="00241FE4"/>
    <w:rsid w:val="00242092"/>
    <w:rsid w:val="0024218E"/>
    <w:rsid w:val="002424EA"/>
    <w:rsid w:val="00242590"/>
    <w:rsid w:val="00242839"/>
    <w:rsid w:val="00242929"/>
    <w:rsid w:val="00242BEE"/>
    <w:rsid w:val="0024321A"/>
    <w:rsid w:val="0024324F"/>
    <w:rsid w:val="002435A6"/>
    <w:rsid w:val="00243C90"/>
    <w:rsid w:val="00244433"/>
    <w:rsid w:val="00244554"/>
    <w:rsid w:val="0024496E"/>
    <w:rsid w:val="00244A70"/>
    <w:rsid w:val="00244F72"/>
    <w:rsid w:val="002452F5"/>
    <w:rsid w:val="00245312"/>
    <w:rsid w:val="00245320"/>
    <w:rsid w:val="002456E8"/>
    <w:rsid w:val="002457EC"/>
    <w:rsid w:val="00245A7D"/>
    <w:rsid w:val="00245D54"/>
    <w:rsid w:val="00245FD6"/>
    <w:rsid w:val="00246002"/>
    <w:rsid w:val="002464EF"/>
    <w:rsid w:val="0024664F"/>
    <w:rsid w:val="00246682"/>
    <w:rsid w:val="002466B1"/>
    <w:rsid w:val="00246815"/>
    <w:rsid w:val="002468C0"/>
    <w:rsid w:val="002468DC"/>
    <w:rsid w:val="00246D3C"/>
    <w:rsid w:val="00246D91"/>
    <w:rsid w:val="00246DB8"/>
    <w:rsid w:val="00246F7B"/>
    <w:rsid w:val="002473C9"/>
    <w:rsid w:val="002476C3"/>
    <w:rsid w:val="00247B6B"/>
    <w:rsid w:val="00247C17"/>
    <w:rsid w:val="00247E45"/>
    <w:rsid w:val="00247EBF"/>
    <w:rsid w:val="00247F20"/>
    <w:rsid w:val="00250274"/>
    <w:rsid w:val="00250334"/>
    <w:rsid w:val="002503AA"/>
    <w:rsid w:val="002506D6"/>
    <w:rsid w:val="0025079A"/>
    <w:rsid w:val="0025091C"/>
    <w:rsid w:val="00250A39"/>
    <w:rsid w:val="00251205"/>
    <w:rsid w:val="00251852"/>
    <w:rsid w:val="00251CB4"/>
    <w:rsid w:val="00251E55"/>
    <w:rsid w:val="00252314"/>
    <w:rsid w:val="00252CDD"/>
    <w:rsid w:val="00252D88"/>
    <w:rsid w:val="00252F62"/>
    <w:rsid w:val="002530F9"/>
    <w:rsid w:val="0025310A"/>
    <w:rsid w:val="00253DD3"/>
    <w:rsid w:val="00253E03"/>
    <w:rsid w:val="00253F52"/>
    <w:rsid w:val="00254261"/>
    <w:rsid w:val="002542DD"/>
    <w:rsid w:val="002549A5"/>
    <w:rsid w:val="00254B37"/>
    <w:rsid w:val="00254BF8"/>
    <w:rsid w:val="00254D3C"/>
    <w:rsid w:val="002558E2"/>
    <w:rsid w:val="00255D0C"/>
    <w:rsid w:val="00256171"/>
    <w:rsid w:val="002565B5"/>
    <w:rsid w:val="002567C6"/>
    <w:rsid w:val="00256817"/>
    <w:rsid w:val="00256C00"/>
    <w:rsid w:val="00256CE9"/>
    <w:rsid w:val="00256EE1"/>
    <w:rsid w:val="0025759C"/>
    <w:rsid w:val="002576FD"/>
    <w:rsid w:val="00257BE9"/>
    <w:rsid w:val="00257D71"/>
    <w:rsid w:val="00260442"/>
    <w:rsid w:val="00260675"/>
    <w:rsid w:val="00260AA8"/>
    <w:rsid w:val="00260C30"/>
    <w:rsid w:val="00260E34"/>
    <w:rsid w:val="0026115A"/>
    <w:rsid w:val="002611C3"/>
    <w:rsid w:val="00261A96"/>
    <w:rsid w:val="00261AE2"/>
    <w:rsid w:val="00261B6D"/>
    <w:rsid w:val="00261C1C"/>
    <w:rsid w:val="00261CB9"/>
    <w:rsid w:val="0026232E"/>
    <w:rsid w:val="002624C0"/>
    <w:rsid w:val="002625B3"/>
    <w:rsid w:val="00262813"/>
    <w:rsid w:val="00262A4E"/>
    <w:rsid w:val="00262E16"/>
    <w:rsid w:val="00262E34"/>
    <w:rsid w:val="00263057"/>
    <w:rsid w:val="00263585"/>
    <w:rsid w:val="00263A0A"/>
    <w:rsid w:val="00263F78"/>
    <w:rsid w:val="002640F1"/>
    <w:rsid w:val="00264173"/>
    <w:rsid w:val="002643CB"/>
    <w:rsid w:val="002646D1"/>
    <w:rsid w:val="00264E26"/>
    <w:rsid w:val="0026515C"/>
    <w:rsid w:val="00265747"/>
    <w:rsid w:val="002658A5"/>
    <w:rsid w:val="00265A06"/>
    <w:rsid w:val="00265E37"/>
    <w:rsid w:val="00266131"/>
    <w:rsid w:val="002661E6"/>
    <w:rsid w:val="00266377"/>
    <w:rsid w:val="00266A58"/>
    <w:rsid w:val="00266E4C"/>
    <w:rsid w:val="00266E91"/>
    <w:rsid w:val="002673E6"/>
    <w:rsid w:val="002673FE"/>
    <w:rsid w:val="00267512"/>
    <w:rsid w:val="002678EB"/>
    <w:rsid w:val="00267CBA"/>
    <w:rsid w:val="00267CE2"/>
    <w:rsid w:val="00267D83"/>
    <w:rsid w:val="00267DBE"/>
    <w:rsid w:val="00267FE4"/>
    <w:rsid w:val="00270018"/>
    <w:rsid w:val="002702F6"/>
    <w:rsid w:val="002703E3"/>
    <w:rsid w:val="0027086D"/>
    <w:rsid w:val="00270925"/>
    <w:rsid w:val="00270AA5"/>
    <w:rsid w:val="00270C56"/>
    <w:rsid w:val="00271057"/>
    <w:rsid w:val="0027151C"/>
    <w:rsid w:val="00271581"/>
    <w:rsid w:val="00271B3B"/>
    <w:rsid w:val="00271C2A"/>
    <w:rsid w:val="00271E8A"/>
    <w:rsid w:val="00272253"/>
    <w:rsid w:val="002722D1"/>
    <w:rsid w:val="0027231A"/>
    <w:rsid w:val="00272346"/>
    <w:rsid w:val="002730C4"/>
    <w:rsid w:val="002748FB"/>
    <w:rsid w:val="00274CA4"/>
    <w:rsid w:val="00274DCD"/>
    <w:rsid w:val="00274F27"/>
    <w:rsid w:val="00274FF0"/>
    <w:rsid w:val="002755CE"/>
    <w:rsid w:val="00275B61"/>
    <w:rsid w:val="00276399"/>
    <w:rsid w:val="002763CB"/>
    <w:rsid w:val="0027662A"/>
    <w:rsid w:val="0027663B"/>
    <w:rsid w:val="00276A0E"/>
    <w:rsid w:val="00276AB6"/>
    <w:rsid w:val="00276EFF"/>
    <w:rsid w:val="002772B2"/>
    <w:rsid w:val="002774FF"/>
    <w:rsid w:val="00277588"/>
    <w:rsid w:val="002775C6"/>
    <w:rsid w:val="00277661"/>
    <w:rsid w:val="00277842"/>
    <w:rsid w:val="0027784C"/>
    <w:rsid w:val="00277C3D"/>
    <w:rsid w:val="0028009D"/>
    <w:rsid w:val="002800AA"/>
    <w:rsid w:val="00280596"/>
    <w:rsid w:val="00280609"/>
    <w:rsid w:val="00280972"/>
    <w:rsid w:val="00280D31"/>
    <w:rsid w:val="00280EA5"/>
    <w:rsid w:val="00280F30"/>
    <w:rsid w:val="00280F6C"/>
    <w:rsid w:val="00280FAD"/>
    <w:rsid w:val="002810A5"/>
    <w:rsid w:val="002811B9"/>
    <w:rsid w:val="00281858"/>
    <w:rsid w:val="00281DBC"/>
    <w:rsid w:val="00282184"/>
    <w:rsid w:val="002825A0"/>
    <w:rsid w:val="002828AA"/>
    <w:rsid w:val="00282BF6"/>
    <w:rsid w:val="0028335D"/>
    <w:rsid w:val="0028386F"/>
    <w:rsid w:val="00283A14"/>
    <w:rsid w:val="00283E5B"/>
    <w:rsid w:val="00284036"/>
    <w:rsid w:val="00284213"/>
    <w:rsid w:val="00284410"/>
    <w:rsid w:val="00284975"/>
    <w:rsid w:val="00284B97"/>
    <w:rsid w:val="00284C6A"/>
    <w:rsid w:val="00284D14"/>
    <w:rsid w:val="00284F71"/>
    <w:rsid w:val="00285A75"/>
    <w:rsid w:val="00285ADA"/>
    <w:rsid w:val="00285BF0"/>
    <w:rsid w:val="00285C91"/>
    <w:rsid w:val="00285D4A"/>
    <w:rsid w:val="00285DE0"/>
    <w:rsid w:val="00286057"/>
    <w:rsid w:val="002863E2"/>
    <w:rsid w:val="002866A7"/>
    <w:rsid w:val="002868CC"/>
    <w:rsid w:val="00286968"/>
    <w:rsid w:val="00286988"/>
    <w:rsid w:val="00287052"/>
    <w:rsid w:val="00287185"/>
    <w:rsid w:val="002878BC"/>
    <w:rsid w:val="002879DB"/>
    <w:rsid w:val="00287BF1"/>
    <w:rsid w:val="00290497"/>
    <w:rsid w:val="00290587"/>
    <w:rsid w:val="00290AA0"/>
    <w:rsid w:val="00290C4B"/>
    <w:rsid w:val="00291226"/>
    <w:rsid w:val="002914A6"/>
    <w:rsid w:val="00291620"/>
    <w:rsid w:val="00291788"/>
    <w:rsid w:val="002919E6"/>
    <w:rsid w:val="00291BE6"/>
    <w:rsid w:val="002923C4"/>
    <w:rsid w:val="0029242D"/>
    <w:rsid w:val="00292812"/>
    <w:rsid w:val="0029293D"/>
    <w:rsid w:val="00292C8E"/>
    <w:rsid w:val="00292CC5"/>
    <w:rsid w:val="00292FE6"/>
    <w:rsid w:val="00293835"/>
    <w:rsid w:val="00293C66"/>
    <w:rsid w:val="00294090"/>
    <w:rsid w:val="00294104"/>
    <w:rsid w:val="002942CC"/>
    <w:rsid w:val="002944DA"/>
    <w:rsid w:val="0029460A"/>
    <w:rsid w:val="00294A36"/>
    <w:rsid w:val="00294C12"/>
    <w:rsid w:val="00294E7C"/>
    <w:rsid w:val="00294F01"/>
    <w:rsid w:val="002950E0"/>
    <w:rsid w:val="0029534A"/>
    <w:rsid w:val="0029545B"/>
    <w:rsid w:val="00295797"/>
    <w:rsid w:val="002957EE"/>
    <w:rsid w:val="00295824"/>
    <w:rsid w:val="00295929"/>
    <w:rsid w:val="0029596C"/>
    <w:rsid w:val="00295AE2"/>
    <w:rsid w:val="00295D35"/>
    <w:rsid w:val="00295EE7"/>
    <w:rsid w:val="002961A5"/>
    <w:rsid w:val="00296353"/>
    <w:rsid w:val="002963FC"/>
    <w:rsid w:val="00296A0B"/>
    <w:rsid w:val="00296A43"/>
    <w:rsid w:val="00296A6E"/>
    <w:rsid w:val="00296CA5"/>
    <w:rsid w:val="00296CCB"/>
    <w:rsid w:val="002972D0"/>
    <w:rsid w:val="00297394"/>
    <w:rsid w:val="00297EDB"/>
    <w:rsid w:val="00297F40"/>
    <w:rsid w:val="002A02A3"/>
    <w:rsid w:val="002A068D"/>
    <w:rsid w:val="002A0905"/>
    <w:rsid w:val="002A0E82"/>
    <w:rsid w:val="002A1006"/>
    <w:rsid w:val="002A126E"/>
    <w:rsid w:val="002A127B"/>
    <w:rsid w:val="002A14CE"/>
    <w:rsid w:val="002A1AF7"/>
    <w:rsid w:val="002A1C77"/>
    <w:rsid w:val="002A1FB1"/>
    <w:rsid w:val="002A22D3"/>
    <w:rsid w:val="002A2691"/>
    <w:rsid w:val="002A29D7"/>
    <w:rsid w:val="002A2B00"/>
    <w:rsid w:val="002A2D6E"/>
    <w:rsid w:val="002A3431"/>
    <w:rsid w:val="002A3492"/>
    <w:rsid w:val="002A357E"/>
    <w:rsid w:val="002A35BD"/>
    <w:rsid w:val="002A3703"/>
    <w:rsid w:val="002A3A92"/>
    <w:rsid w:val="002A3B36"/>
    <w:rsid w:val="002A3D02"/>
    <w:rsid w:val="002A3E37"/>
    <w:rsid w:val="002A41FC"/>
    <w:rsid w:val="002A44B6"/>
    <w:rsid w:val="002A49E7"/>
    <w:rsid w:val="002A4AAB"/>
    <w:rsid w:val="002A4AC0"/>
    <w:rsid w:val="002A4F46"/>
    <w:rsid w:val="002A4F8C"/>
    <w:rsid w:val="002A4FC2"/>
    <w:rsid w:val="002A50D1"/>
    <w:rsid w:val="002A56B6"/>
    <w:rsid w:val="002A6054"/>
    <w:rsid w:val="002A66C6"/>
    <w:rsid w:val="002A677A"/>
    <w:rsid w:val="002A69F9"/>
    <w:rsid w:val="002A6CE1"/>
    <w:rsid w:val="002A6DB3"/>
    <w:rsid w:val="002A7051"/>
    <w:rsid w:val="002A732C"/>
    <w:rsid w:val="002A7D4D"/>
    <w:rsid w:val="002A7D53"/>
    <w:rsid w:val="002A7E2B"/>
    <w:rsid w:val="002A7EC4"/>
    <w:rsid w:val="002B008C"/>
    <w:rsid w:val="002B02C4"/>
    <w:rsid w:val="002B03E4"/>
    <w:rsid w:val="002B0481"/>
    <w:rsid w:val="002B0C1E"/>
    <w:rsid w:val="002B0D51"/>
    <w:rsid w:val="002B0D8D"/>
    <w:rsid w:val="002B0F3D"/>
    <w:rsid w:val="002B1157"/>
    <w:rsid w:val="002B1365"/>
    <w:rsid w:val="002B1866"/>
    <w:rsid w:val="002B1875"/>
    <w:rsid w:val="002B195D"/>
    <w:rsid w:val="002B1CCA"/>
    <w:rsid w:val="002B1DCF"/>
    <w:rsid w:val="002B1E09"/>
    <w:rsid w:val="002B1E44"/>
    <w:rsid w:val="002B204E"/>
    <w:rsid w:val="002B29CC"/>
    <w:rsid w:val="002B2A61"/>
    <w:rsid w:val="002B305A"/>
    <w:rsid w:val="002B30C9"/>
    <w:rsid w:val="002B30D6"/>
    <w:rsid w:val="002B31A8"/>
    <w:rsid w:val="002B3473"/>
    <w:rsid w:val="002B350E"/>
    <w:rsid w:val="002B3984"/>
    <w:rsid w:val="002B3A39"/>
    <w:rsid w:val="002B3F14"/>
    <w:rsid w:val="002B43F4"/>
    <w:rsid w:val="002B4518"/>
    <w:rsid w:val="002B4A29"/>
    <w:rsid w:val="002B4D4A"/>
    <w:rsid w:val="002B501B"/>
    <w:rsid w:val="002B50F0"/>
    <w:rsid w:val="002B5117"/>
    <w:rsid w:val="002B5183"/>
    <w:rsid w:val="002B5336"/>
    <w:rsid w:val="002B5647"/>
    <w:rsid w:val="002B5C40"/>
    <w:rsid w:val="002B5C55"/>
    <w:rsid w:val="002B5E08"/>
    <w:rsid w:val="002B618C"/>
    <w:rsid w:val="002B6420"/>
    <w:rsid w:val="002B6A46"/>
    <w:rsid w:val="002B6F93"/>
    <w:rsid w:val="002B6FB7"/>
    <w:rsid w:val="002B7272"/>
    <w:rsid w:val="002B74CE"/>
    <w:rsid w:val="002B7704"/>
    <w:rsid w:val="002B791E"/>
    <w:rsid w:val="002B7A68"/>
    <w:rsid w:val="002B7A96"/>
    <w:rsid w:val="002B7A99"/>
    <w:rsid w:val="002B7D87"/>
    <w:rsid w:val="002B7D9F"/>
    <w:rsid w:val="002B7F5F"/>
    <w:rsid w:val="002C0387"/>
    <w:rsid w:val="002C04CB"/>
    <w:rsid w:val="002C053A"/>
    <w:rsid w:val="002C064D"/>
    <w:rsid w:val="002C0773"/>
    <w:rsid w:val="002C0835"/>
    <w:rsid w:val="002C0929"/>
    <w:rsid w:val="002C0994"/>
    <w:rsid w:val="002C0D9A"/>
    <w:rsid w:val="002C10AD"/>
    <w:rsid w:val="002C1427"/>
    <w:rsid w:val="002C16FC"/>
    <w:rsid w:val="002C19CA"/>
    <w:rsid w:val="002C1B28"/>
    <w:rsid w:val="002C1B40"/>
    <w:rsid w:val="002C1C76"/>
    <w:rsid w:val="002C1EFB"/>
    <w:rsid w:val="002C218F"/>
    <w:rsid w:val="002C227E"/>
    <w:rsid w:val="002C2965"/>
    <w:rsid w:val="002C297F"/>
    <w:rsid w:val="002C29D3"/>
    <w:rsid w:val="002C3111"/>
    <w:rsid w:val="002C3198"/>
    <w:rsid w:val="002C3376"/>
    <w:rsid w:val="002C361D"/>
    <w:rsid w:val="002C39BD"/>
    <w:rsid w:val="002C3D54"/>
    <w:rsid w:val="002C40AD"/>
    <w:rsid w:val="002C44ED"/>
    <w:rsid w:val="002C45F7"/>
    <w:rsid w:val="002C46B0"/>
    <w:rsid w:val="002C46C4"/>
    <w:rsid w:val="002C47EB"/>
    <w:rsid w:val="002C4E76"/>
    <w:rsid w:val="002C523A"/>
    <w:rsid w:val="002C58AF"/>
    <w:rsid w:val="002C595E"/>
    <w:rsid w:val="002C5B10"/>
    <w:rsid w:val="002C5BF7"/>
    <w:rsid w:val="002C5CC3"/>
    <w:rsid w:val="002C5FCE"/>
    <w:rsid w:val="002C62AE"/>
    <w:rsid w:val="002C69B1"/>
    <w:rsid w:val="002C6B55"/>
    <w:rsid w:val="002C6C41"/>
    <w:rsid w:val="002C6DCC"/>
    <w:rsid w:val="002C6E64"/>
    <w:rsid w:val="002C6EEA"/>
    <w:rsid w:val="002C703D"/>
    <w:rsid w:val="002C707C"/>
    <w:rsid w:val="002C70AF"/>
    <w:rsid w:val="002C75BE"/>
    <w:rsid w:val="002C7637"/>
    <w:rsid w:val="002C7682"/>
    <w:rsid w:val="002C7F11"/>
    <w:rsid w:val="002D027A"/>
    <w:rsid w:val="002D0893"/>
    <w:rsid w:val="002D0CC4"/>
    <w:rsid w:val="002D0F4A"/>
    <w:rsid w:val="002D126A"/>
    <w:rsid w:val="002D1A21"/>
    <w:rsid w:val="002D1CA9"/>
    <w:rsid w:val="002D1ECC"/>
    <w:rsid w:val="002D21FA"/>
    <w:rsid w:val="002D2278"/>
    <w:rsid w:val="002D238B"/>
    <w:rsid w:val="002D28E8"/>
    <w:rsid w:val="002D2B52"/>
    <w:rsid w:val="002D2D5B"/>
    <w:rsid w:val="002D3037"/>
    <w:rsid w:val="002D315B"/>
    <w:rsid w:val="002D35CE"/>
    <w:rsid w:val="002D3905"/>
    <w:rsid w:val="002D3CB2"/>
    <w:rsid w:val="002D3DAB"/>
    <w:rsid w:val="002D3F13"/>
    <w:rsid w:val="002D420D"/>
    <w:rsid w:val="002D4562"/>
    <w:rsid w:val="002D47C7"/>
    <w:rsid w:val="002D4833"/>
    <w:rsid w:val="002D4A24"/>
    <w:rsid w:val="002D4A4B"/>
    <w:rsid w:val="002D4E66"/>
    <w:rsid w:val="002D4F95"/>
    <w:rsid w:val="002D5291"/>
    <w:rsid w:val="002D5482"/>
    <w:rsid w:val="002D54A1"/>
    <w:rsid w:val="002D5B9A"/>
    <w:rsid w:val="002D5C45"/>
    <w:rsid w:val="002D6510"/>
    <w:rsid w:val="002D7033"/>
    <w:rsid w:val="002D72B4"/>
    <w:rsid w:val="002D72F9"/>
    <w:rsid w:val="002D75F2"/>
    <w:rsid w:val="002D7A40"/>
    <w:rsid w:val="002D7A43"/>
    <w:rsid w:val="002E0390"/>
    <w:rsid w:val="002E0480"/>
    <w:rsid w:val="002E05FA"/>
    <w:rsid w:val="002E0EE4"/>
    <w:rsid w:val="002E0F72"/>
    <w:rsid w:val="002E11A7"/>
    <w:rsid w:val="002E1319"/>
    <w:rsid w:val="002E1494"/>
    <w:rsid w:val="002E1835"/>
    <w:rsid w:val="002E1A72"/>
    <w:rsid w:val="002E1CE6"/>
    <w:rsid w:val="002E20A2"/>
    <w:rsid w:val="002E2163"/>
    <w:rsid w:val="002E2238"/>
    <w:rsid w:val="002E23CA"/>
    <w:rsid w:val="002E2732"/>
    <w:rsid w:val="002E2C12"/>
    <w:rsid w:val="002E3123"/>
    <w:rsid w:val="002E3531"/>
    <w:rsid w:val="002E39FF"/>
    <w:rsid w:val="002E3CBA"/>
    <w:rsid w:val="002E3DB5"/>
    <w:rsid w:val="002E41F7"/>
    <w:rsid w:val="002E428E"/>
    <w:rsid w:val="002E43E7"/>
    <w:rsid w:val="002E4CE7"/>
    <w:rsid w:val="002E50C3"/>
    <w:rsid w:val="002E55B9"/>
    <w:rsid w:val="002E57CD"/>
    <w:rsid w:val="002E5A27"/>
    <w:rsid w:val="002E5A84"/>
    <w:rsid w:val="002E5C26"/>
    <w:rsid w:val="002E5F50"/>
    <w:rsid w:val="002E64CD"/>
    <w:rsid w:val="002E659F"/>
    <w:rsid w:val="002E68AB"/>
    <w:rsid w:val="002E690F"/>
    <w:rsid w:val="002E6BE6"/>
    <w:rsid w:val="002E6CF9"/>
    <w:rsid w:val="002E7009"/>
    <w:rsid w:val="002E712D"/>
    <w:rsid w:val="002E791B"/>
    <w:rsid w:val="002E7DC2"/>
    <w:rsid w:val="002E7E4C"/>
    <w:rsid w:val="002F00F9"/>
    <w:rsid w:val="002F0631"/>
    <w:rsid w:val="002F066F"/>
    <w:rsid w:val="002F0982"/>
    <w:rsid w:val="002F0CC5"/>
    <w:rsid w:val="002F0D5C"/>
    <w:rsid w:val="002F1043"/>
    <w:rsid w:val="002F1125"/>
    <w:rsid w:val="002F114A"/>
    <w:rsid w:val="002F1199"/>
    <w:rsid w:val="002F1FD1"/>
    <w:rsid w:val="002F21C4"/>
    <w:rsid w:val="002F281F"/>
    <w:rsid w:val="002F283C"/>
    <w:rsid w:val="002F30E2"/>
    <w:rsid w:val="002F312B"/>
    <w:rsid w:val="002F331B"/>
    <w:rsid w:val="002F3527"/>
    <w:rsid w:val="002F35FA"/>
    <w:rsid w:val="002F3734"/>
    <w:rsid w:val="002F37C2"/>
    <w:rsid w:val="002F3CE9"/>
    <w:rsid w:val="002F3FAA"/>
    <w:rsid w:val="002F424A"/>
    <w:rsid w:val="002F4675"/>
    <w:rsid w:val="002F4730"/>
    <w:rsid w:val="002F4F6E"/>
    <w:rsid w:val="002F51CC"/>
    <w:rsid w:val="002F5802"/>
    <w:rsid w:val="002F595D"/>
    <w:rsid w:val="002F59CF"/>
    <w:rsid w:val="002F5ACA"/>
    <w:rsid w:val="002F5C4C"/>
    <w:rsid w:val="002F5F3F"/>
    <w:rsid w:val="002F600E"/>
    <w:rsid w:val="002F6825"/>
    <w:rsid w:val="002F6918"/>
    <w:rsid w:val="002F6A9F"/>
    <w:rsid w:val="002F6F1A"/>
    <w:rsid w:val="002F70C7"/>
    <w:rsid w:val="002F720C"/>
    <w:rsid w:val="002F7458"/>
    <w:rsid w:val="002F7543"/>
    <w:rsid w:val="002F7672"/>
    <w:rsid w:val="002F76F7"/>
    <w:rsid w:val="002F7B5A"/>
    <w:rsid w:val="002F7BF0"/>
    <w:rsid w:val="002F7D24"/>
    <w:rsid w:val="003005A4"/>
    <w:rsid w:val="00300B8F"/>
    <w:rsid w:val="00301028"/>
    <w:rsid w:val="0030154E"/>
    <w:rsid w:val="0030165D"/>
    <w:rsid w:val="00301A9A"/>
    <w:rsid w:val="00301BC0"/>
    <w:rsid w:val="00301E01"/>
    <w:rsid w:val="00301F0B"/>
    <w:rsid w:val="0030226C"/>
    <w:rsid w:val="003022F2"/>
    <w:rsid w:val="00302845"/>
    <w:rsid w:val="003029EE"/>
    <w:rsid w:val="00302B40"/>
    <w:rsid w:val="00302D00"/>
    <w:rsid w:val="00303326"/>
    <w:rsid w:val="003036A0"/>
    <w:rsid w:val="003036DC"/>
    <w:rsid w:val="00303BC0"/>
    <w:rsid w:val="0030408D"/>
    <w:rsid w:val="0030411B"/>
    <w:rsid w:val="003041FE"/>
    <w:rsid w:val="003045D0"/>
    <w:rsid w:val="00304639"/>
    <w:rsid w:val="003046F8"/>
    <w:rsid w:val="00304D31"/>
    <w:rsid w:val="00304D52"/>
    <w:rsid w:val="00305013"/>
    <w:rsid w:val="003054C8"/>
    <w:rsid w:val="00305663"/>
    <w:rsid w:val="003059F5"/>
    <w:rsid w:val="00305DCE"/>
    <w:rsid w:val="00305F5D"/>
    <w:rsid w:val="003063F0"/>
    <w:rsid w:val="00306714"/>
    <w:rsid w:val="00306A28"/>
    <w:rsid w:val="00306B52"/>
    <w:rsid w:val="00307565"/>
    <w:rsid w:val="003078A6"/>
    <w:rsid w:val="00307D07"/>
    <w:rsid w:val="00307DC2"/>
    <w:rsid w:val="00307E7E"/>
    <w:rsid w:val="00307F93"/>
    <w:rsid w:val="00310071"/>
    <w:rsid w:val="00310264"/>
    <w:rsid w:val="00310706"/>
    <w:rsid w:val="00310724"/>
    <w:rsid w:val="0031092E"/>
    <w:rsid w:val="0031116D"/>
    <w:rsid w:val="00311215"/>
    <w:rsid w:val="003117F1"/>
    <w:rsid w:val="003119E8"/>
    <w:rsid w:val="00311C82"/>
    <w:rsid w:val="00311CFF"/>
    <w:rsid w:val="00311D62"/>
    <w:rsid w:val="003120B7"/>
    <w:rsid w:val="00312633"/>
    <w:rsid w:val="00312957"/>
    <w:rsid w:val="00312A47"/>
    <w:rsid w:val="00312C2B"/>
    <w:rsid w:val="00312D13"/>
    <w:rsid w:val="00312D94"/>
    <w:rsid w:val="00312F63"/>
    <w:rsid w:val="003130C5"/>
    <w:rsid w:val="0031313E"/>
    <w:rsid w:val="0031321D"/>
    <w:rsid w:val="00313340"/>
    <w:rsid w:val="003138C1"/>
    <w:rsid w:val="00314027"/>
    <w:rsid w:val="003143AE"/>
    <w:rsid w:val="00314525"/>
    <w:rsid w:val="0031480F"/>
    <w:rsid w:val="00314887"/>
    <w:rsid w:val="00314894"/>
    <w:rsid w:val="003148F9"/>
    <w:rsid w:val="00314F56"/>
    <w:rsid w:val="00315278"/>
    <w:rsid w:val="003159E4"/>
    <w:rsid w:val="00315BEE"/>
    <w:rsid w:val="00315DFA"/>
    <w:rsid w:val="00315E4B"/>
    <w:rsid w:val="00315F52"/>
    <w:rsid w:val="00315F83"/>
    <w:rsid w:val="00316575"/>
    <w:rsid w:val="003166E4"/>
    <w:rsid w:val="00316989"/>
    <w:rsid w:val="0031733B"/>
    <w:rsid w:val="0031769A"/>
    <w:rsid w:val="00317836"/>
    <w:rsid w:val="003178F6"/>
    <w:rsid w:val="00317AAB"/>
    <w:rsid w:val="0032045F"/>
    <w:rsid w:val="00320517"/>
    <w:rsid w:val="00320524"/>
    <w:rsid w:val="0032095D"/>
    <w:rsid w:val="00320D4E"/>
    <w:rsid w:val="0032111C"/>
    <w:rsid w:val="003214A1"/>
    <w:rsid w:val="003216F0"/>
    <w:rsid w:val="0032192D"/>
    <w:rsid w:val="00322092"/>
    <w:rsid w:val="003229D4"/>
    <w:rsid w:val="00322F59"/>
    <w:rsid w:val="003235E7"/>
    <w:rsid w:val="00324264"/>
    <w:rsid w:val="003242A8"/>
    <w:rsid w:val="0032437E"/>
    <w:rsid w:val="0032445F"/>
    <w:rsid w:val="003244A0"/>
    <w:rsid w:val="003249B3"/>
    <w:rsid w:val="00324A5C"/>
    <w:rsid w:val="00324FA1"/>
    <w:rsid w:val="00325334"/>
    <w:rsid w:val="003257F5"/>
    <w:rsid w:val="00325C81"/>
    <w:rsid w:val="00325CFE"/>
    <w:rsid w:val="00325DCB"/>
    <w:rsid w:val="00325E1F"/>
    <w:rsid w:val="00325E70"/>
    <w:rsid w:val="00326016"/>
    <w:rsid w:val="003261D2"/>
    <w:rsid w:val="00326310"/>
    <w:rsid w:val="00326DF9"/>
    <w:rsid w:val="00327577"/>
    <w:rsid w:val="00327622"/>
    <w:rsid w:val="00327987"/>
    <w:rsid w:val="00327D8E"/>
    <w:rsid w:val="00330037"/>
    <w:rsid w:val="003302F7"/>
    <w:rsid w:val="00330624"/>
    <w:rsid w:val="00331165"/>
    <w:rsid w:val="00331805"/>
    <w:rsid w:val="00332519"/>
    <w:rsid w:val="00332942"/>
    <w:rsid w:val="00332D93"/>
    <w:rsid w:val="00333041"/>
    <w:rsid w:val="003335B9"/>
    <w:rsid w:val="003335F8"/>
    <w:rsid w:val="003340BD"/>
    <w:rsid w:val="00334352"/>
    <w:rsid w:val="00334861"/>
    <w:rsid w:val="003349D2"/>
    <w:rsid w:val="00334A46"/>
    <w:rsid w:val="00334B7D"/>
    <w:rsid w:val="00335418"/>
    <w:rsid w:val="00335444"/>
    <w:rsid w:val="00335526"/>
    <w:rsid w:val="003357EE"/>
    <w:rsid w:val="00335803"/>
    <w:rsid w:val="00335F93"/>
    <w:rsid w:val="003363D3"/>
    <w:rsid w:val="00336914"/>
    <w:rsid w:val="003369F9"/>
    <w:rsid w:val="00336AB9"/>
    <w:rsid w:val="00336F78"/>
    <w:rsid w:val="00337176"/>
    <w:rsid w:val="00337370"/>
    <w:rsid w:val="003373BE"/>
    <w:rsid w:val="00337903"/>
    <w:rsid w:val="00337C2C"/>
    <w:rsid w:val="003403A0"/>
    <w:rsid w:val="0034049E"/>
    <w:rsid w:val="00340989"/>
    <w:rsid w:val="00340D86"/>
    <w:rsid w:val="00340E1E"/>
    <w:rsid w:val="0034127A"/>
    <w:rsid w:val="0034128E"/>
    <w:rsid w:val="0034138C"/>
    <w:rsid w:val="003415E8"/>
    <w:rsid w:val="00341827"/>
    <w:rsid w:val="00341A1F"/>
    <w:rsid w:val="00341F92"/>
    <w:rsid w:val="0034209A"/>
    <w:rsid w:val="003420E4"/>
    <w:rsid w:val="003421D2"/>
    <w:rsid w:val="003423B9"/>
    <w:rsid w:val="0034274E"/>
    <w:rsid w:val="00342886"/>
    <w:rsid w:val="00342A5E"/>
    <w:rsid w:val="00342ADA"/>
    <w:rsid w:val="00342D49"/>
    <w:rsid w:val="00342DCD"/>
    <w:rsid w:val="00343086"/>
    <w:rsid w:val="003433CF"/>
    <w:rsid w:val="00343550"/>
    <w:rsid w:val="00343592"/>
    <w:rsid w:val="00343ABB"/>
    <w:rsid w:val="00343FC2"/>
    <w:rsid w:val="003441C9"/>
    <w:rsid w:val="003443A7"/>
    <w:rsid w:val="0034440A"/>
    <w:rsid w:val="003446D9"/>
    <w:rsid w:val="00344D55"/>
    <w:rsid w:val="003454ED"/>
    <w:rsid w:val="0034594C"/>
    <w:rsid w:val="00345A27"/>
    <w:rsid w:val="00345BCE"/>
    <w:rsid w:val="0034615B"/>
    <w:rsid w:val="003461D1"/>
    <w:rsid w:val="0034656B"/>
    <w:rsid w:val="0034684C"/>
    <w:rsid w:val="00346857"/>
    <w:rsid w:val="00346A78"/>
    <w:rsid w:val="00346C0E"/>
    <w:rsid w:val="00347058"/>
    <w:rsid w:val="00347232"/>
    <w:rsid w:val="00347913"/>
    <w:rsid w:val="00347BE5"/>
    <w:rsid w:val="00347C00"/>
    <w:rsid w:val="00347E4F"/>
    <w:rsid w:val="00347FEA"/>
    <w:rsid w:val="00350343"/>
    <w:rsid w:val="00350545"/>
    <w:rsid w:val="00350819"/>
    <w:rsid w:val="00350942"/>
    <w:rsid w:val="0035095D"/>
    <w:rsid w:val="00350AFB"/>
    <w:rsid w:val="00350FEC"/>
    <w:rsid w:val="00351076"/>
    <w:rsid w:val="003515F4"/>
    <w:rsid w:val="003516DE"/>
    <w:rsid w:val="0035196E"/>
    <w:rsid w:val="003519D1"/>
    <w:rsid w:val="00351A28"/>
    <w:rsid w:val="00351EF9"/>
    <w:rsid w:val="00351FC9"/>
    <w:rsid w:val="003522D6"/>
    <w:rsid w:val="0035281E"/>
    <w:rsid w:val="00352870"/>
    <w:rsid w:val="003529C8"/>
    <w:rsid w:val="00352A6E"/>
    <w:rsid w:val="00352B2C"/>
    <w:rsid w:val="00352BD0"/>
    <w:rsid w:val="00352C70"/>
    <w:rsid w:val="00352F60"/>
    <w:rsid w:val="00352F72"/>
    <w:rsid w:val="00353207"/>
    <w:rsid w:val="00353229"/>
    <w:rsid w:val="003532F9"/>
    <w:rsid w:val="003535D7"/>
    <w:rsid w:val="00353698"/>
    <w:rsid w:val="0035381B"/>
    <w:rsid w:val="00354569"/>
    <w:rsid w:val="00354732"/>
    <w:rsid w:val="00354C15"/>
    <w:rsid w:val="00354C94"/>
    <w:rsid w:val="00354E93"/>
    <w:rsid w:val="00354F9B"/>
    <w:rsid w:val="003550C4"/>
    <w:rsid w:val="003553BB"/>
    <w:rsid w:val="00355611"/>
    <w:rsid w:val="00355704"/>
    <w:rsid w:val="00355B67"/>
    <w:rsid w:val="00355FE3"/>
    <w:rsid w:val="00356091"/>
    <w:rsid w:val="00356309"/>
    <w:rsid w:val="003569EE"/>
    <w:rsid w:val="00356B00"/>
    <w:rsid w:val="00356CF1"/>
    <w:rsid w:val="00356F9C"/>
    <w:rsid w:val="0035714E"/>
    <w:rsid w:val="0035746A"/>
    <w:rsid w:val="003578CB"/>
    <w:rsid w:val="00357D71"/>
    <w:rsid w:val="00360564"/>
    <w:rsid w:val="0036064A"/>
    <w:rsid w:val="003606BF"/>
    <w:rsid w:val="0036073A"/>
    <w:rsid w:val="00360B44"/>
    <w:rsid w:val="00360E51"/>
    <w:rsid w:val="003615E7"/>
    <w:rsid w:val="00361680"/>
    <w:rsid w:val="0036204C"/>
    <w:rsid w:val="003620E0"/>
    <w:rsid w:val="003621C5"/>
    <w:rsid w:val="00362294"/>
    <w:rsid w:val="0036325B"/>
    <w:rsid w:val="0036338C"/>
    <w:rsid w:val="003633DE"/>
    <w:rsid w:val="00363A52"/>
    <w:rsid w:val="00363D94"/>
    <w:rsid w:val="00363DD6"/>
    <w:rsid w:val="00363E6B"/>
    <w:rsid w:val="00363EE4"/>
    <w:rsid w:val="00363FFC"/>
    <w:rsid w:val="00364411"/>
    <w:rsid w:val="00364E1D"/>
    <w:rsid w:val="003651ED"/>
    <w:rsid w:val="00365314"/>
    <w:rsid w:val="00365566"/>
    <w:rsid w:val="0036559A"/>
    <w:rsid w:val="00365683"/>
    <w:rsid w:val="003656BC"/>
    <w:rsid w:val="003657D5"/>
    <w:rsid w:val="00365A94"/>
    <w:rsid w:val="00365A98"/>
    <w:rsid w:val="00366000"/>
    <w:rsid w:val="0036640B"/>
    <w:rsid w:val="003666D2"/>
    <w:rsid w:val="0036682E"/>
    <w:rsid w:val="003668A4"/>
    <w:rsid w:val="003668AC"/>
    <w:rsid w:val="00366B18"/>
    <w:rsid w:val="00366DD5"/>
    <w:rsid w:val="00367564"/>
    <w:rsid w:val="00367682"/>
    <w:rsid w:val="00367728"/>
    <w:rsid w:val="003679E9"/>
    <w:rsid w:val="00367C81"/>
    <w:rsid w:val="00370239"/>
    <w:rsid w:val="003705F5"/>
    <w:rsid w:val="003706CE"/>
    <w:rsid w:val="003707D3"/>
    <w:rsid w:val="0037081A"/>
    <w:rsid w:val="0037088C"/>
    <w:rsid w:val="003708DD"/>
    <w:rsid w:val="00370CDC"/>
    <w:rsid w:val="00370F2E"/>
    <w:rsid w:val="00370FD0"/>
    <w:rsid w:val="0037159B"/>
    <w:rsid w:val="00371962"/>
    <w:rsid w:val="00371971"/>
    <w:rsid w:val="00371AA0"/>
    <w:rsid w:val="00371CDC"/>
    <w:rsid w:val="00371E0A"/>
    <w:rsid w:val="00372617"/>
    <w:rsid w:val="0037278A"/>
    <w:rsid w:val="0037296B"/>
    <w:rsid w:val="00372F06"/>
    <w:rsid w:val="00372FA3"/>
    <w:rsid w:val="00372FD1"/>
    <w:rsid w:val="0037323F"/>
    <w:rsid w:val="003734D2"/>
    <w:rsid w:val="003737F9"/>
    <w:rsid w:val="00373BEB"/>
    <w:rsid w:val="00374050"/>
    <w:rsid w:val="003742C2"/>
    <w:rsid w:val="00374375"/>
    <w:rsid w:val="003743B0"/>
    <w:rsid w:val="003747E0"/>
    <w:rsid w:val="00374B8F"/>
    <w:rsid w:val="00374D2C"/>
    <w:rsid w:val="00374DF3"/>
    <w:rsid w:val="00374E66"/>
    <w:rsid w:val="00374FA9"/>
    <w:rsid w:val="00374FD6"/>
    <w:rsid w:val="0037504E"/>
    <w:rsid w:val="00375339"/>
    <w:rsid w:val="0037540A"/>
    <w:rsid w:val="00375490"/>
    <w:rsid w:val="003758E2"/>
    <w:rsid w:val="0037595E"/>
    <w:rsid w:val="003759FC"/>
    <w:rsid w:val="00375DFF"/>
    <w:rsid w:val="00375FB2"/>
    <w:rsid w:val="00376A05"/>
    <w:rsid w:val="00376A92"/>
    <w:rsid w:val="00376BE4"/>
    <w:rsid w:val="003770E9"/>
    <w:rsid w:val="003771CA"/>
    <w:rsid w:val="00377382"/>
    <w:rsid w:val="00377976"/>
    <w:rsid w:val="00377B49"/>
    <w:rsid w:val="00377BF4"/>
    <w:rsid w:val="00377DDE"/>
    <w:rsid w:val="00377E5F"/>
    <w:rsid w:val="00377F60"/>
    <w:rsid w:val="00377FB3"/>
    <w:rsid w:val="003807B7"/>
    <w:rsid w:val="0038089A"/>
    <w:rsid w:val="00380F5C"/>
    <w:rsid w:val="003811E3"/>
    <w:rsid w:val="00381394"/>
    <w:rsid w:val="003814AE"/>
    <w:rsid w:val="0038173E"/>
    <w:rsid w:val="00381A21"/>
    <w:rsid w:val="00381AE5"/>
    <w:rsid w:val="00381EC5"/>
    <w:rsid w:val="00382252"/>
    <w:rsid w:val="00382262"/>
    <w:rsid w:val="003822A3"/>
    <w:rsid w:val="00382485"/>
    <w:rsid w:val="00382498"/>
    <w:rsid w:val="003825DA"/>
    <w:rsid w:val="003825F8"/>
    <w:rsid w:val="003829D4"/>
    <w:rsid w:val="00382AEF"/>
    <w:rsid w:val="00383CBA"/>
    <w:rsid w:val="00383E33"/>
    <w:rsid w:val="0038439D"/>
    <w:rsid w:val="0038449B"/>
    <w:rsid w:val="0038469F"/>
    <w:rsid w:val="0038470F"/>
    <w:rsid w:val="00384847"/>
    <w:rsid w:val="00384A13"/>
    <w:rsid w:val="00384A76"/>
    <w:rsid w:val="00384E00"/>
    <w:rsid w:val="003850DA"/>
    <w:rsid w:val="00385259"/>
    <w:rsid w:val="0038570B"/>
    <w:rsid w:val="00385A9F"/>
    <w:rsid w:val="00385FBB"/>
    <w:rsid w:val="00385FBD"/>
    <w:rsid w:val="0038667B"/>
    <w:rsid w:val="00386A9A"/>
    <w:rsid w:val="00386FD5"/>
    <w:rsid w:val="00387035"/>
    <w:rsid w:val="003874DD"/>
    <w:rsid w:val="0038768C"/>
    <w:rsid w:val="0038782C"/>
    <w:rsid w:val="0038792B"/>
    <w:rsid w:val="00387CF4"/>
    <w:rsid w:val="00390178"/>
    <w:rsid w:val="00390198"/>
    <w:rsid w:val="003901A9"/>
    <w:rsid w:val="003904F4"/>
    <w:rsid w:val="00390667"/>
    <w:rsid w:val="00390D2B"/>
    <w:rsid w:val="00390EA9"/>
    <w:rsid w:val="00390FFC"/>
    <w:rsid w:val="003911B3"/>
    <w:rsid w:val="003912BF"/>
    <w:rsid w:val="0039165C"/>
    <w:rsid w:val="00391778"/>
    <w:rsid w:val="003918EE"/>
    <w:rsid w:val="0039193D"/>
    <w:rsid w:val="00391E6E"/>
    <w:rsid w:val="0039226D"/>
    <w:rsid w:val="003925F6"/>
    <w:rsid w:val="0039280C"/>
    <w:rsid w:val="003929D3"/>
    <w:rsid w:val="00392C61"/>
    <w:rsid w:val="00392E4A"/>
    <w:rsid w:val="003932D1"/>
    <w:rsid w:val="0039333E"/>
    <w:rsid w:val="003934DA"/>
    <w:rsid w:val="00393701"/>
    <w:rsid w:val="003938D0"/>
    <w:rsid w:val="003938D7"/>
    <w:rsid w:val="00393F4F"/>
    <w:rsid w:val="00393FBB"/>
    <w:rsid w:val="00394096"/>
    <w:rsid w:val="003944D1"/>
    <w:rsid w:val="003944DF"/>
    <w:rsid w:val="00394998"/>
    <w:rsid w:val="00394FDD"/>
    <w:rsid w:val="00395104"/>
    <w:rsid w:val="00395287"/>
    <w:rsid w:val="0039567C"/>
    <w:rsid w:val="003957E1"/>
    <w:rsid w:val="00395885"/>
    <w:rsid w:val="00395AC6"/>
    <w:rsid w:val="00395B44"/>
    <w:rsid w:val="00395BFC"/>
    <w:rsid w:val="00395FB7"/>
    <w:rsid w:val="00395FC8"/>
    <w:rsid w:val="0039623A"/>
    <w:rsid w:val="00396349"/>
    <w:rsid w:val="0039674E"/>
    <w:rsid w:val="00396997"/>
    <w:rsid w:val="00396A24"/>
    <w:rsid w:val="003970AC"/>
    <w:rsid w:val="00397410"/>
    <w:rsid w:val="00397521"/>
    <w:rsid w:val="0039784F"/>
    <w:rsid w:val="003978B6"/>
    <w:rsid w:val="00397B19"/>
    <w:rsid w:val="00397C4D"/>
    <w:rsid w:val="00397DE0"/>
    <w:rsid w:val="003A0133"/>
    <w:rsid w:val="003A0136"/>
    <w:rsid w:val="003A0608"/>
    <w:rsid w:val="003A122D"/>
    <w:rsid w:val="003A1382"/>
    <w:rsid w:val="003A13D4"/>
    <w:rsid w:val="003A1C45"/>
    <w:rsid w:val="003A1C5C"/>
    <w:rsid w:val="003A1CBF"/>
    <w:rsid w:val="003A1E4E"/>
    <w:rsid w:val="003A20AE"/>
    <w:rsid w:val="003A2278"/>
    <w:rsid w:val="003A24D4"/>
    <w:rsid w:val="003A2556"/>
    <w:rsid w:val="003A26D3"/>
    <w:rsid w:val="003A2D20"/>
    <w:rsid w:val="003A2E9A"/>
    <w:rsid w:val="003A3CA7"/>
    <w:rsid w:val="003A3E42"/>
    <w:rsid w:val="003A3FB4"/>
    <w:rsid w:val="003A4078"/>
    <w:rsid w:val="003A4116"/>
    <w:rsid w:val="003A42FA"/>
    <w:rsid w:val="003A43BD"/>
    <w:rsid w:val="003A477A"/>
    <w:rsid w:val="003A4869"/>
    <w:rsid w:val="003A48DF"/>
    <w:rsid w:val="003A4C22"/>
    <w:rsid w:val="003A4CDE"/>
    <w:rsid w:val="003A4DAC"/>
    <w:rsid w:val="003A4E1A"/>
    <w:rsid w:val="003A5060"/>
    <w:rsid w:val="003A514A"/>
    <w:rsid w:val="003A5277"/>
    <w:rsid w:val="003A5421"/>
    <w:rsid w:val="003A5F57"/>
    <w:rsid w:val="003A6642"/>
    <w:rsid w:val="003A6694"/>
    <w:rsid w:val="003A691C"/>
    <w:rsid w:val="003A6A98"/>
    <w:rsid w:val="003A6C29"/>
    <w:rsid w:val="003A76C6"/>
    <w:rsid w:val="003A7802"/>
    <w:rsid w:val="003A7B29"/>
    <w:rsid w:val="003A7CF0"/>
    <w:rsid w:val="003A7DF4"/>
    <w:rsid w:val="003A7FA5"/>
    <w:rsid w:val="003B046B"/>
    <w:rsid w:val="003B049E"/>
    <w:rsid w:val="003B05A6"/>
    <w:rsid w:val="003B062A"/>
    <w:rsid w:val="003B0977"/>
    <w:rsid w:val="003B0A10"/>
    <w:rsid w:val="003B0C03"/>
    <w:rsid w:val="003B0FB2"/>
    <w:rsid w:val="003B0FC8"/>
    <w:rsid w:val="003B10D8"/>
    <w:rsid w:val="003B1929"/>
    <w:rsid w:val="003B1A36"/>
    <w:rsid w:val="003B1BD1"/>
    <w:rsid w:val="003B1D17"/>
    <w:rsid w:val="003B1E10"/>
    <w:rsid w:val="003B1F2D"/>
    <w:rsid w:val="003B2147"/>
    <w:rsid w:val="003B24BB"/>
    <w:rsid w:val="003B2AC0"/>
    <w:rsid w:val="003B2BEF"/>
    <w:rsid w:val="003B2EA6"/>
    <w:rsid w:val="003B2EAF"/>
    <w:rsid w:val="003B2F27"/>
    <w:rsid w:val="003B30F0"/>
    <w:rsid w:val="003B30FD"/>
    <w:rsid w:val="003B31DD"/>
    <w:rsid w:val="003B3238"/>
    <w:rsid w:val="003B349D"/>
    <w:rsid w:val="003B35DF"/>
    <w:rsid w:val="003B36C8"/>
    <w:rsid w:val="003B37A4"/>
    <w:rsid w:val="003B398B"/>
    <w:rsid w:val="003B3B8A"/>
    <w:rsid w:val="003B3C10"/>
    <w:rsid w:val="003B3EB2"/>
    <w:rsid w:val="003B3EDD"/>
    <w:rsid w:val="003B3F47"/>
    <w:rsid w:val="003B3FB7"/>
    <w:rsid w:val="003B4081"/>
    <w:rsid w:val="003B42ED"/>
    <w:rsid w:val="003B4AB7"/>
    <w:rsid w:val="003B4CFC"/>
    <w:rsid w:val="003B4D3F"/>
    <w:rsid w:val="003B5566"/>
    <w:rsid w:val="003B592F"/>
    <w:rsid w:val="003B5E14"/>
    <w:rsid w:val="003B60B3"/>
    <w:rsid w:val="003B6185"/>
    <w:rsid w:val="003B62BC"/>
    <w:rsid w:val="003B6339"/>
    <w:rsid w:val="003B6936"/>
    <w:rsid w:val="003B6F38"/>
    <w:rsid w:val="003B7A41"/>
    <w:rsid w:val="003B7B5D"/>
    <w:rsid w:val="003B7C5C"/>
    <w:rsid w:val="003C058D"/>
    <w:rsid w:val="003C085E"/>
    <w:rsid w:val="003C0B5B"/>
    <w:rsid w:val="003C0BA4"/>
    <w:rsid w:val="003C0CB8"/>
    <w:rsid w:val="003C0E20"/>
    <w:rsid w:val="003C0EDA"/>
    <w:rsid w:val="003C0FDF"/>
    <w:rsid w:val="003C1328"/>
    <w:rsid w:val="003C13B2"/>
    <w:rsid w:val="003C1458"/>
    <w:rsid w:val="003C14AA"/>
    <w:rsid w:val="003C1519"/>
    <w:rsid w:val="003C151F"/>
    <w:rsid w:val="003C1A62"/>
    <w:rsid w:val="003C1A6C"/>
    <w:rsid w:val="003C1C21"/>
    <w:rsid w:val="003C1D0F"/>
    <w:rsid w:val="003C226D"/>
    <w:rsid w:val="003C23D1"/>
    <w:rsid w:val="003C2429"/>
    <w:rsid w:val="003C2E3F"/>
    <w:rsid w:val="003C2F02"/>
    <w:rsid w:val="003C3174"/>
    <w:rsid w:val="003C32C0"/>
    <w:rsid w:val="003C34ED"/>
    <w:rsid w:val="003C351F"/>
    <w:rsid w:val="003C3602"/>
    <w:rsid w:val="003C3EE4"/>
    <w:rsid w:val="003C476D"/>
    <w:rsid w:val="003C48AE"/>
    <w:rsid w:val="003C48E4"/>
    <w:rsid w:val="003C4E40"/>
    <w:rsid w:val="003C4F76"/>
    <w:rsid w:val="003C50D1"/>
    <w:rsid w:val="003C5616"/>
    <w:rsid w:val="003C5633"/>
    <w:rsid w:val="003C5635"/>
    <w:rsid w:val="003C5702"/>
    <w:rsid w:val="003C5857"/>
    <w:rsid w:val="003C59C6"/>
    <w:rsid w:val="003C652E"/>
    <w:rsid w:val="003C682F"/>
    <w:rsid w:val="003C6AE1"/>
    <w:rsid w:val="003C6BD5"/>
    <w:rsid w:val="003C6CF7"/>
    <w:rsid w:val="003C6EEF"/>
    <w:rsid w:val="003C72C7"/>
    <w:rsid w:val="003C7776"/>
    <w:rsid w:val="003C77AA"/>
    <w:rsid w:val="003C79E4"/>
    <w:rsid w:val="003C7C9C"/>
    <w:rsid w:val="003D0404"/>
    <w:rsid w:val="003D09F6"/>
    <w:rsid w:val="003D0B0E"/>
    <w:rsid w:val="003D0B88"/>
    <w:rsid w:val="003D0C15"/>
    <w:rsid w:val="003D0C4C"/>
    <w:rsid w:val="003D0D86"/>
    <w:rsid w:val="003D107E"/>
    <w:rsid w:val="003D10E0"/>
    <w:rsid w:val="003D1441"/>
    <w:rsid w:val="003D17B4"/>
    <w:rsid w:val="003D205E"/>
    <w:rsid w:val="003D2301"/>
    <w:rsid w:val="003D263E"/>
    <w:rsid w:val="003D2FB8"/>
    <w:rsid w:val="003D3036"/>
    <w:rsid w:val="003D31F6"/>
    <w:rsid w:val="003D36E1"/>
    <w:rsid w:val="003D38C5"/>
    <w:rsid w:val="003D3C5E"/>
    <w:rsid w:val="003D3E0A"/>
    <w:rsid w:val="003D44E4"/>
    <w:rsid w:val="003D4BE7"/>
    <w:rsid w:val="003D4EE0"/>
    <w:rsid w:val="003D51DB"/>
    <w:rsid w:val="003D5404"/>
    <w:rsid w:val="003D5768"/>
    <w:rsid w:val="003D5ABA"/>
    <w:rsid w:val="003D5C58"/>
    <w:rsid w:val="003D5D8F"/>
    <w:rsid w:val="003D5E4C"/>
    <w:rsid w:val="003D5FAA"/>
    <w:rsid w:val="003D6050"/>
    <w:rsid w:val="003D60E6"/>
    <w:rsid w:val="003D6251"/>
    <w:rsid w:val="003D6B7C"/>
    <w:rsid w:val="003D6D72"/>
    <w:rsid w:val="003D703B"/>
    <w:rsid w:val="003D7564"/>
    <w:rsid w:val="003D7806"/>
    <w:rsid w:val="003D7853"/>
    <w:rsid w:val="003D788E"/>
    <w:rsid w:val="003D79DC"/>
    <w:rsid w:val="003D7B44"/>
    <w:rsid w:val="003D7B92"/>
    <w:rsid w:val="003E0404"/>
    <w:rsid w:val="003E0529"/>
    <w:rsid w:val="003E06D3"/>
    <w:rsid w:val="003E12C0"/>
    <w:rsid w:val="003E1528"/>
    <w:rsid w:val="003E21EF"/>
    <w:rsid w:val="003E2214"/>
    <w:rsid w:val="003E2810"/>
    <w:rsid w:val="003E28DB"/>
    <w:rsid w:val="003E2C77"/>
    <w:rsid w:val="003E3076"/>
    <w:rsid w:val="003E3079"/>
    <w:rsid w:val="003E3424"/>
    <w:rsid w:val="003E3BD9"/>
    <w:rsid w:val="003E3ED0"/>
    <w:rsid w:val="003E43BC"/>
    <w:rsid w:val="003E4566"/>
    <w:rsid w:val="003E46E6"/>
    <w:rsid w:val="003E4707"/>
    <w:rsid w:val="003E47EB"/>
    <w:rsid w:val="003E4882"/>
    <w:rsid w:val="003E48C4"/>
    <w:rsid w:val="003E4BD5"/>
    <w:rsid w:val="003E4FDB"/>
    <w:rsid w:val="003E50ED"/>
    <w:rsid w:val="003E59D1"/>
    <w:rsid w:val="003E5BFF"/>
    <w:rsid w:val="003E5CCF"/>
    <w:rsid w:val="003E5D7B"/>
    <w:rsid w:val="003E5FE0"/>
    <w:rsid w:val="003E6316"/>
    <w:rsid w:val="003E6922"/>
    <w:rsid w:val="003E6A4C"/>
    <w:rsid w:val="003E6ABB"/>
    <w:rsid w:val="003E6BDF"/>
    <w:rsid w:val="003E71CC"/>
    <w:rsid w:val="003E75A7"/>
    <w:rsid w:val="003E7611"/>
    <w:rsid w:val="003E7D06"/>
    <w:rsid w:val="003E7D0A"/>
    <w:rsid w:val="003F00E0"/>
    <w:rsid w:val="003F01E1"/>
    <w:rsid w:val="003F0221"/>
    <w:rsid w:val="003F04C7"/>
    <w:rsid w:val="003F06AF"/>
    <w:rsid w:val="003F075F"/>
    <w:rsid w:val="003F0C1E"/>
    <w:rsid w:val="003F0CA7"/>
    <w:rsid w:val="003F0D59"/>
    <w:rsid w:val="003F109B"/>
    <w:rsid w:val="003F115C"/>
    <w:rsid w:val="003F1161"/>
    <w:rsid w:val="003F134F"/>
    <w:rsid w:val="003F19AE"/>
    <w:rsid w:val="003F1C5B"/>
    <w:rsid w:val="003F2143"/>
    <w:rsid w:val="003F21F4"/>
    <w:rsid w:val="003F2395"/>
    <w:rsid w:val="003F2396"/>
    <w:rsid w:val="003F2D65"/>
    <w:rsid w:val="003F2E2D"/>
    <w:rsid w:val="003F30D9"/>
    <w:rsid w:val="003F3308"/>
    <w:rsid w:val="003F341D"/>
    <w:rsid w:val="003F35C9"/>
    <w:rsid w:val="003F3A8D"/>
    <w:rsid w:val="003F3B18"/>
    <w:rsid w:val="003F3E1B"/>
    <w:rsid w:val="003F40D2"/>
    <w:rsid w:val="003F474D"/>
    <w:rsid w:val="003F4973"/>
    <w:rsid w:val="003F4A3E"/>
    <w:rsid w:val="003F5227"/>
    <w:rsid w:val="003F54F3"/>
    <w:rsid w:val="003F57E3"/>
    <w:rsid w:val="003F57E7"/>
    <w:rsid w:val="003F590F"/>
    <w:rsid w:val="003F5CD5"/>
    <w:rsid w:val="003F5DC3"/>
    <w:rsid w:val="003F653C"/>
    <w:rsid w:val="003F66F8"/>
    <w:rsid w:val="003F67E4"/>
    <w:rsid w:val="003F69AE"/>
    <w:rsid w:val="003F6CA9"/>
    <w:rsid w:val="003F6CFF"/>
    <w:rsid w:val="003F6D0B"/>
    <w:rsid w:val="003F6D2D"/>
    <w:rsid w:val="003F7049"/>
    <w:rsid w:val="003F73DD"/>
    <w:rsid w:val="003F77F7"/>
    <w:rsid w:val="003F7813"/>
    <w:rsid w:val="003F7A37"/>
    <w:rsid w:val="004005CA"/>
    <w:rsid w:val="004009C2"/>
    <w:rsid w:val="00401682"/>
    <w:rsid w:val="00401AD4"/>
    <w:rsid w:val="00401C17"/>
    <w:rsid w:val="00402088"/>
    <w:rsid w:val="004021C3"/>
    <w:rsid w:val="0040225B"/>
    <w:rsid w:val="0040232E"/>
    <w:rsid w:val="00402495"/>
    <w:rsid w:val="00402764"/>
    <w:rsid w:val="0040284B"/>
    <w:rsid w:val="00402858"/>
    <w:rsid w:val="00402A2B"/>
    <w:rsid w:val="004032E8"/>
    <w:rsid w:val="004032EE"/>
    <w:rsid w:val="00403667"/>
    <w:rsid w:val="004036E7"/>
    <w:rsid w:val="00403F22"/>
    <w:rsid w:val="00403F6F"/>
    <w:rsid w:val="00403F74"/>
    <w:rsid w:val="0040455A"/>
    <w:rsid w:val="004052C8"/>
    <w:rsid w:val="00405AEC"/>
    <w:rsid w:val="00405C12"/>
    <w:rsid w:val="00405DDB"/>
    <w:rsid w:val="00405EF7"/>
    <w:rsid w:val="00406187"/>
    <w:rsid w:val="00406474"/>
    <w:rsid w:val="004067F4"/>
    <w:rsid w:val="004068C3"/>
    <w:rsid w:val="00406B87"/>
    <w:rsid w:val="00406D2A"/>
    <w:rsid w:val="00406D70"/>
    <w:rsid w:val="00406E78"/>
    <w:rsid w:val="00406EEA"/>
    <w:rsid w:val="00406F67"/>
    <w:rsid w:val="004071F4"/>
    <w:rsid w:val="00407919"/>
    <w:rsid w:val="004079A6"/>
    <w:rsid w:val="004079CD"/>
    <w:rsid w:val="00407A7F"/>
    <w:rsid w:val="00407CD4"/>
    <w:rsid w:val="00407E23"/>
    <w:rsid w:val="00410048"/>
    <w:rsid w:val="004102DF"/>
    <w:rsid w:val="004103CB"/>
    <w:rsid w:val="004104CD"/>
    <w:rsid w:val="0041055C"/>
    <w:rsid w:val="004105DA"/>
    <w:rsid w:val="00410680"/>
    <w:rsid w:val="004108E8"/>
    <w:rsid w:val="00410D0E"/>
    <w:rsid w:val="00411167"/>
    <w:rsid w:val="0041138C"/>
    <w:rsid w:val="004113B0"/>
    <w:rsid w:val="004115B8"/>
    <w:rsid w:val="004116B6"/>
    <w:rsid w:val="00411849"/>
    <w:rsid w:val="00411960"/>
    <w:rsid w:val="00411ACA"/>
    <w:rsid w:val="00411C39"/>
    <w:rsid w:val="00411EF8"/>
    <w:rsid w:val="00412144"/>
    <w:rsid w:val="00412277"/>
    <w:rsid w:val="00412678"/>
    <w:rsid w:val="00412694"/>
    <w:rsid w:val="00412A31"/>
    <w:rsid w:val="00412B6E"/>
    <w:rsid w:val="00412C73"/>
    <w:rsid w:val="00412CDB"/>
    <w:rsid w:val="00412F73"/>
    <w:rsid w:val="00413329"/>
    <w:rsid w:val="004134C8"/>
    <w:rsid w:val="00413EAC"/>
    <w:rsid w:val="0041406E"/>
    <w:rsid w:val="0041420A"/>
    <w:rsid w:val="0041442B"/>
    <w:rsid w:val="00414729"/>
    <w:rsid w:val="00414801"/>
    <w:rsid w:val="00414854"/>
    <w:rsid w:val="00414AAF"/>
    <w:rsid w:val="00414B16"/>
    <w:rsid w:val="00414C34"/>
    <w:rsid w:val="00414F6D"/>
    <w:rsid w:val="004150E2"/>
    <w:rsid w:val="0041532E"/>
    <w:rsid w:val="004158F9"/>
    <w:rsid w:val="00415947"/>
    <w:rsid w:val="004159CD"/>
    <w:rsid w:val="00415CD3"/>
    <w:rsid w:val="004160EC"/>
    <w:rsid w:val="0041640F"/>
    <w:rsid w:val="004164A3"/>
    <w:rsid w:val="0041678E"/>
    <w:rsid w:val="00416AC3"/>
    <w:rsid w:val="00416D97"/>
    <w:rsid w:val="00417554"/>
    <w:rsid w:val="004175F8"/>
    <w:rsid w:val="0041761D"/>
    <w:rsid w:val="004177EA"/>
    <w:rsid w:val="00417A8A"/>
    <w:rsid w:val="00417DF3"/>
    <w:rsid w:val="00417DF4"/>
    <w:rsid w:val="00417E87"/>
    <w:rsid w:val="00420057"/>
    <w:rsid w:val="004200A9"/>
    <w:rsid w:val="004200F1"/>
    <w:rsid w:val="0042011E"/>
    <w:rsid w:val="00420397"/>
    <w:rsid w:val="004203CB"/>
    <w:rsid w:val="0042061C"/>
    <w:rsid w:val="004206D8"/>
    <w:rsid w:val="00420906"/>
    <w:rsid w:val="0042123B"/>
    <w:rsid w:val="004214AE"/>
    <w:rsid w:val="004216B9"/>
    <w:rsid w:val="00421961"/>
    <w:rsid w:val="00421B5A"/>
    <w:rsid w:val="00421F8A"/>
    <w:rsid w:val="00422258"/>
    <w:rsid w:val="004224F1"/>
    <w:rsid w:val="00422550"/>
    <w:rsid w:val="0042269D"/>
    <w:rsid w:val="00422829"/>
    <w:rsid w:val="00422FCF"/>
    <w:rsid w:val="004232C2"/>
    <w:rsid w:val="00423741"/>
    <w:rsid w:val="00423786"/>
    <w:rsid w:val="00423A96"/>
    <w:rsid w:val="00423E08"/>
    <w:rsid w:val="0042446F"/>
    <w:rsid w:val="00424564"/>
    <w:rsid w:val="004245A7"/>
    <w:rsid w:val="0042463F"/>
    <w:rsid w:val="004247CE"/>
    <w:rsid w:val="004249BE"/>
    <w:rsid w:val="00424DD3"/>
    <w:rsid w:val="004250B4"/>
    <w:rsid w:val="004250FB"/>
    <w:rsid w:val="00425360"/>
    <w:rsid w:val="004253DF"/>
    <w:rsid w:val="00425600"/>
    <w:rsid w:val="004256D3"/>
    <w:rsid w:val="00425CF3"/>
    <w:rsid w:val="00426277"/>
    <w:rsid w:val="00426290"/>
    <w:rsid w:val="004265B0"/>
    <w:rsid w:val="004267F8"/>
    <w:rsid w:val="00426813"/>
    <w:rsid w:val="00426B96"/>
    <w:rsid w:val="00426CD3"/>
    <w:rsid w:val="00427696"/>
    <w:rsid w:val="00427717"/>
    <w:rsid w:val="00427893"/>
    <w:rsid w:val="00427ED3"/>
    <w:rsid w:val="004307EF"/>
    <w:rsid w:val="00430CB7"/>
    <w:rsid w:val="00430D9F"/>
    <w:rsid w:val="00430DB8"/>
    <w:rsid w:val="004312B7"/>
    <w:rsid w:val="00431C8C"/>
    <w:rsid w:val="00432665"/>
    <w:rsid w:val="004326FE"/>
    <w:rsid w:val="004328CC"/>
    <w:rsid w:val="00432A05"/>
    <w:rsid w:val="00432AAD"/>
    <w:rsid w:val="00432B25"/>
    <w:rsid w:val="00433407"/>
    <w:rsid w:val="0043371F"/>
    <w:rsid w:val="00433759"/>
    <w:rsid w:val="00433843"/>
    <w:rsid w:val="0043396D"/>
    <w:rsid w:val="00434936"/>
    <w:rsid w:val="00434AC3"/>
    <w:rsid w:val="004356EC"/>
    <w:rsid w:val="00435859"/>
    <w:rsid w:val="0043599E"/>
    <w:rsid w:val="00435B1D"/>
    <w:rsid w:val="00435DAF"/>
    <w:rsid w:val="0043619D"/>
    <w:rsid w:val="004361B7"/>
    <w:rsid w:val="00436700"/>
    <w:rsid w:val="00436764"/>
    <w:rsid w:val="0043697A"/>
    <w:rsid w:val="00436A2E"/>
    <w:rsid w:val="00436A59"/>
    <w:rsid w:val="00436D2B"/>
    <w:rsid w:val="00436DA1"/>
    <w:rsid w:val="00437316"/>
    <w:rsid w:val="0043758B"/>
    <w:rsid w:val="004379C9"/>
    <w:rsid w:val="00437DBD"/>
    <w:rsid w:val="00437F83"/>
    <w:rsid w:val="00440044"/>
    <w:rsid w:val="004400E9"/>
    <w:rsid w:val="00440294"/>
    <w:rsid w:val="004402F1"/>
    <w:rsid w:val="0044036F"/>
    <w:rsid w:val="00440382"/>
    <w:rsid w:val="00440865"/>
    <w:rsid w:val="00440AFF"/>
    <w:rsid w:val="00440DED"/>
    <w:rsid w:val="0044106B"/>
    <w:rsid w:val="0044157D"/>
    <w:rsid w:val="004416CC"/>
    <w:rsid w:val="00441D38"/>
    <w:rsid w:val="0044281B"/>
    <w:rsid w:val="00442CCA"/>
    <w:rsid w:val="00442CD7"/>
    <w:rsid w:val="00443097"/>
    <w:rsid w:val="0044330D"/>
    <w:rsid w:val="00443326"/>
    <w:rsid w:val="00443490"/>
    <w:rsid w:val="004436CC"/>
    <w:rsid w:val="00443AE7"/>
    <w:rsid w:val="00443BA4"/>
    <w:rsid w:val="00444740"/>
    <w:rsid w:val="00444828"/>
    <w:rsid w:val="00444845"/>
    <w:rsid w:val="00444FAE"/>
    <w:rsid w:val="004450D5"/>
    <w:rsid w:val="004454B0"/>
    <w:rsid w:val="00445B4A"/>
    <w:rsid w:val="00445FA0"/>
    <w:rsid w:val="00446295"/>
    <w:rsid w:val="00446490"/>
    <w:rsid w:val="0044678E"/>
    <w:rsid w:val="004467B9"/>
    <w:rsid w:val="00446B62"/>
    <w:rsid w:val="00446CD6"/>
    <w:rsid w:val="004471A2"/>
    <w:rsid w:val="004471AD"/>
    <w:rsid w:val="00447547"/>
    <w:rsid w:val="0044774E"/>
    <w:rsid w:val="00447A2B"/>
    <w:rsid w:val="00447BE7"/>
    <w:rsid w:val="00447D66"/>
    <w:rsid w:val="00447E5D"/>
    <w:rsid w:val="004502B6"/>
    <w:rsid w:val="004502EB"/>
    <w:rsid w:val="00450A34"/>
    <w:rsid w:val="004512FB"/>
    <w:rsid w:val="00451307"/>
    <w:rsid w:val="004513CD"/>
    <w:rsid w:val="00451472"/>
    <w:rsid w:val="00451579"/>
    <w:rsid w:val="00451613"/>
    <w:rsid w:val="00451708"/>
    <w:rsid w:val="004517ED"/>
    <w:rsid w:val="0045199E"/>
    <w:rsid w:val="00451B8B"/>
    <w:rsid w:val="00451C6D"/>
    <w:rsid w:val="00452257"/>
    <w:rsid w:val="00452355"/>
    <w:rsid w:val="004525B8"/>
    <w:rsid w:val="0045293A"/>
    <w:rsid w:val="00452A11"/>
    <w:rsid w:val="00452AD7"/>
    <w:rsid w:val="00452B0B"/>
    <w:rsid w:val="0045396A"/>
    <w:rsid w:val="00453AE8"/>
    <w:rsid w:val="004540C6"/>
    <w:rsid w:val="00454424"/>
    <w:rsid w:val="004544E8"/>
    <w:rsid w:val="00454596"/>
    <w:rsid w:val="00454873"/>
    <w:rsid w:val="00454912"/>
    <w:rsid w:val="004549A2"/>
    <w:rsid w:val="00454E0B"/>
    <w:rsid w:val="00455187"/>
    <w:rsid w:val="00455315"/>
    <w:rsid w:val="004553D2"/>
    <w:rsid w:val="00455736"/>
    <w:rsid w:val="00455DB1"/>
    <w:rsid w:val="0045607F"/>
    <w:rsid w:val="00456553"/>
    <w:rsid w:val="0045661D"/>
    <w:rsid w:val="0045683B"/>
    <w:rsid w:val="00456A96"/>
    <w:rsid w:val="00456AFB"/>
    <w:rsid w:val="0045743A"/>
    <w:rsid w:val="004577BA"/>
    <w:rsid w:val="00457AEB"/>
    <w:rsid w:val="00457BB5"/>
    <w:rsid w:val="00457C1C"/>
    <w:rsid w:val="004600F7"/>
    <w:rsid w:val="004603E9"/>
    <w:rsid w:val="004604CF"/>
    <w:rsid w:val="00460539"/>
    <w:rsid w:val="00460540"/>
    <w:rsid w:val="004609F5"/>
    <w:rsid w:val="00460AD0"/>
    <w:rsid w:val="00460BA1"/>
    <w:rsid w:val="00460CB1"/>
    <w:rsid w:val="00460E90"/>
    <w:rsid w:val="004611CF"/>
    <w:rsid w:val="00461218"/>
    <w:rsid w:val="00461327"/>
    <w:rsid w:val="00461560"/>
    <w:rsid w:val="004619B6"/>
    <w:rsid w:val="00461A20"/>
    <w:rsid w:val="00461BC7"/>
    <w:rsid w:val="00461C9C"/>
    <w:rsid w:val="00461F43"/>
    <w:rsid w:val="004626B1"/>
    <w:rsid w:val="004627F8"/>
    <w:rsid w:val="0046281F"/>
    <w:rsid w:val="0046286D"/>
    <w:rsid w:val="00462D21"/>
    <w:rsid w:val="00463021"/>
    <w:rsid w:val="004631D6"/>
    <w:rsid w:val="004632CC"/>
    <w:rsid w:val="0046353F"/>
    <w:rsid w:val="00463658"/>
    <w:rsid w:val="00463685"/>
    <w:rsid w:val="00463DF2"/>
    <w:rsid w:val="00463E9A"/>
    <w:rsid w:val="004642CF"/>
    <w:rsid w:val="004653DB"/>
    <w:rsid w:val="004653E4"/>
    <w:rsid w:val="0046568E"/>
    <w:rsid w:val="004657CD"/>
    <w:rsid w:val="00465916"/>
    <w:rsid w:val="00465B82"/>
    <w:rsid w:val="00466635"/>
    <w:rsid w:val="00466797"/>
    <w:rsid w:val="0046694C"/>
    <w:rsid w:val="00466DC4"/>
    <w:rsid w:val="00466F49"/>
    <w:rsid w:val="00467167"/>
    <w:rsid w:val="00467352"/>
    <w:rsid w:val="00467520"/>
    <w:rsid w:val="00467A23"/>
    <w:rsid w:val="00467A31"/>
    <w:rsid w:val="00467B35"/>
    <w:rsid w:val="00467C55"/>
    <w:rsid w:val="00467F03"/>
    <w:rsid w:val="00467FDA"/>
    <w:rsid w:val="00470648"/>
    <w:rsid w:val="00470BB0"/>
    <w:rsid w:val="00470D72"/>
    <w:rsid w:val="004711C0"/>
    <w:rsid w:val="00471439"/>
    <w:rsid w:val="00471790"/>
    <w:rsid w:val="0047179A"/>
    <w:rsid w:val="004718E2"/>
    <w:rsid w:val="004719E2"/>
    <w:rsid w:val="00471B4B"/>
    <w:rsid w:val="00471F76"/>
    <w:rsid w:val="00472F52"/>
    <w:rsid w:val="00473028"/>
    <w:rsid w:val="00473045"/>
    <w:rsid w:val="004730D7"/>
    <w:rsid w:val="004732D7"/>
    <w:rsid w:val="00473343"/>
    <w:rsid w:val="00473465"/>
    <w:rsid w:val="004734C0"/>
    <w:rsid w:val="0047371F"/>
    <w:rsid w:val="00473856"/>
    <w:rsid w:val="0047385F"/>
    <w:rsid w:val="00473C8E"/>
    <w:rsid w:val="00473CB2"/>
    <w:rsid w:val="00473E13"/>
    <w:rsid w:val="00473FC6"/>
    <w:rsid w:val="0047403B"/>
    <w:rsid w:val="004743C2"/>
    <w:rsid w:val="00474492"/>
    <w:rsid w:val="00474A17"/>
    <w:rsid w:val="00474C3C"/>
    <w:rsid w:val="004750B6"/>
    <w:rsid w:val="004752CE"/>
    <w:rsid w:val="00475AD7"/>
    <w:rsid w:val="00475B95"/>
    <w:rsid w:val="00475ECB"/>
    <w:rsid w:val="00475F22"/>
    <w:rsid w:val="00476445"/>
    <w:rsid w:val="00476484"/>
    <w:rsid w:val="00476E84"/>
    <w:rsid w:val="00476F8B"/>
    <w:rsid w:val="00476F8C"/>
    <w:rsid w:val="00477218"/>
    <w:rsid w:val="0047728F"/>
    <w:rsid w:val="00477781"/>
    <w:rsid w:val="00477818"/>
    <w:rsid w:val="00477BB3"/>
    <w:rsid w:val="00477C53"/>
    <w:rsid w:val="00480165"/>
    <w:rsid w:val="00480991"/>
    <w:rsid w:val="00480F92"/>
    <w:rsid w:val="00481013"/>
    <w:rsid w:val="00481295"/>
    <w:rsid w:val="00481314"/>
    <w:rsid w:val="00481373"/>
    <w:rsid w:val="004815E1"/>
    <w:rsid w:val="0048162F"/>
    <w:rsid w:val="00481D0B"/>
    <w:rsid w:val="004821C2"/>
    <w:rsid w:val="004821F9"/>
    <w:rsid w:val="0048228B"/>
    <w:rsid w:val="004824BD"/>
    <w:rsid w:val="004824E5"/>
    <w:rsid w:val="004826D1"/>
    <w:rsid w:val="00482B48"/>
    <w:rsid w:val="00482B56"/>
    <w:rsid w:val="00483061"/>
    <w:rsid w:val="00483573"/>
    <w:rsid w:val="00483771"/>
    <w:rsid w:val="004839D6"/>
    <w:rsid w:val="00483C60"/>
    <w:rsid w:val="00483FB7"/>
    <w:rsid w:val="004843B0"/>
    <w:rsid w:val="00484799"/>
    <w:rsid w:val="004849CC"/>
    <w:rsid w:val="00484CF4"/>
    <w:rsid w:val="00484D9D"/>
    <w:rsid w:val="00484E5A"/>
    <w:rsid w:val="00484E6F"/>
    <w:rsid w:val="00484EC6"/>
    <w:rsid w:val="004850A9"/>
    <w:rsid w:val="004856B4"/>
    <w:rsid w:val="004857E4"/>
    <w:rsid w:val="00485828"/>
    <w:rsid w:val="00485C32"/>
    <w:rsid w:val="00485D30"/>
    <w:rsid w:val="00485DC6"/>
    <w:rsid w:val="00485E31"/>
    <w:rsid w:val="00486470"/>
    <w:rsid w:val="00486651"/>
    <w:rsid w:val="004868B0"/>
    <w:rsid w:val="00486C38"/>
    <w:rsid w:val="00486DD4"/>
    <w:rsid w:val="00486E4D"/>
    <w:rsid w:val="00486F5E"/>
    <w:rsid w:val="00486FC9"/>
    <w:rsid w:val="00487553"/>
    <w:rsid w:val="004879DD"/>
    <w:rsid w:val="00487C28"/>
    <w:rsid w:val="00487CBB"/>
    <w:rsid w:val="00487CBC"/>
    <w:rsid w:val="00487D73"/>
    <w:rsid w:val="0049002C"/>
    <w:rsid w:val="004901AE"/>
    <w:rsid w:val="00490617"/>
    <w:rsid w:val="004906A4"/>
    <w:rsid w:val="004906BE"/>
    <w:rsid w:val="004907BC"/>
    <w:rsid w:val="00490A5D"/>
    <w:rsid w:val="00490C03"/>
    <w:rsid w:val="00490F16"/>
    <w:rsid w:val="00490F6D"/>
    <w:rsid w:val="0049127E"/>
    <w:rsid w:val="00491612"/>
    <w:rsid w:val="00491A46"/>
    <w:rsid w:val="00491CA7"/>
    <w:rsid w:val="00492044"/>
    <w:rsid w:val="004925C3"/>
    <w:rsid w:val="00492769"/>
    <w:rsid w:val="004927A1"/>
    <w:rsid w:val="00492875"/>
    <w:rsid w:val="00492A29"/>
    <w:rsid w:val="00492B40"/>
    <w:rsid w:val="00492E2B"/>
    <w:rsid w:val="00492E5D"/>
    <w:rsid w:val="00492F87"/>
    <w:rsid w:val="00492FD8"/>
    <w:rsid w:val="004930B8"/>
    <w:rsid w:val="00493311"/>
    <w:rsid w:val="00493631"/>
    <w:rsid w:val="004938CE"/>
    <w:rsid w:val="004938DC"/>
    <w:rsid w:val="00493A78"/>
    <w:rsid w:val="00493BED"/>
    <w:rsid w:val="00494448"/>
    <w:rsid w:val="00494A55"/>
    <w:rsid w:val="00495070"/>
    <w:rsid w:val="00495443"/>
    <w:rsid w:val="00495A90"/>
    <w:rsid w:val="00495C21"/>
    <w:rsid w:val="00496310"/>
    <w:rsid w:val="00496CEC"/>
    <w:rsid w:val="004971C3"/>
    <w:rsid w:val="0049729D"/>
    <w:rsid w:val="004973DB"/>
    <w:rsid w:val="0049744F"/>
    <w:rsid w:val="0049790F"/>
    <w:rsid w:val="0049797F"/>
    <w:rsid w:val="004979EC"/>
    <w:rsid w:val="00497F78"/>
    <w:rsid w:val="004A0289"/>
    <w:rsid w:val="004A0536"/>
    <w:rsid w:val="004A06D2"/>
    <w:rsid w:val="004A0AF8"/>
    <w:rsid w:val="004A0B9C"/>
    <w:rsid w:val="004A0C49"/>
    <w:rsid w:val="004A0CDF"/>
    <w:rsid w:val="004A11D8"/>
    <w:rsid w:val="004A1262"/>
    <w:rsid w:val="004A1280"/>
    <w:rsid w:val="004A13B0"/>
    <w:rsid w:val="004A15B2"/>
    <w:rsid w:val="004A15D2"/>
    <w:rsid w:val="004A16F3"/>
    <w:rsid w:val="004A172E"/>
    <w:rsid w:val="004A1772"/>
    <w:rsid w:val="004A1990"/>
    <w:rsid w:val="004A1A7E"/>
    <w:rsid w:val="004A213F"/>
    <w:rsid w:val="004A2506"/>
    <w:rsid w:val="004A256A"/>
    <w:rsid w:val="004A268A"/>
    <w:rsid w:val="004A26C0"/>
    <w:rsid w:val="004A2BD7"/>
    <w:rsid w:val="004A2F42"/>
    <w:rsid w:val="004A2F5A"/>
    <w:rsid w:val="004A2F70"/>
    <w:rsid w:val="004A31BE"/>
    <w:rsid w:val="004A3494"/>
    <w:rsid w:val="004A3569"/>
    <w:rsid w:val="004A35B4"/>
    <w:rsid w:val="004A36D4"/>
    <w:rsid w:val="004A39CD"/>
    <w:rsid w:val="004A405D"/>
    <w:rsid w:val="004A4212"/>
    <w:rsid w:val="004A429D"/>
    <w:rsid w:val="004A44C9"/>
    <w:rsid w:val="004A469E"/>
    <w:rsid w:val="004A4D84"/>
    <w:rsid w:val="004A5251"/>
    <w:rsid w:val="004A5269"/>
    <w:rsid w:val="004A5483"/>
    <w:rsid w:val="004A55B5"/>
    <w:rsid w:val="004A5A02"/>
    <w:rsid w:val="004A5A41"/>
    <w:rsid w:val="004A5AAD"/>
    <w:rsid w:val="004A5C8C"/>
    <w:rsid w:val="004A61FC"/>
    <w:rsid w:val="004A626E"/>
    <w:rsid w:val="004A638F"/>
    <w:rsid w:val="004A641F"/>
    <w:rsid w:val="004A6887"/>
    <w:rsid w:val="004A6914"/>
    <w:rsid w:val="004A7127"/>
    <w:rsid w:val="004A71A7"/>
    <w:rsid w:val="004A73C3"/>
    <w:rsid w:val="004A7584"/>
    <w:rsid w:val="004A765E"/>
    <w:rsid w:val="004A7921"/>
    <w:rsid w:val="004A79AF"/>
    <w:rsid w:val="004A79E3"/>
    <w:rsid w:val="004A7AAE"/>
    <w:rsid w:val="004A7CFF"/>
    <w:rsid w:val="004A7D71"/>
    <w:rsid w:val="004A7DB5"/>
    <w:rsid w:val="004A7E60"/>
    <w:rsid w:val="004B000F"/>
    <w:rsid w:val="004B00F5"/>
    <w:rsid w:val="004B026F"/>
    <w:rsid w:val="004B039C"/>
    <w:rsid w:val="004B05DE"/>
    <w:rsid w:val="004B0876"/>
    <w:rsid w:val="004B09D7"/>
    <w:rsid w:val="004B0FA5"/>
    <w:rsid w:val="004B11AD"/>
    <w:rsid w:val="004B129D"/>
    <w:rsid w:val="004B12CA"/>
    <w:rsid w:val="004B12E2"/>
    <w:rsid w:val="004B1855"/>
    <w:rsid w:val="004B1A56"/>
    <w:rsid w:val="004B1D54"/>
    <w:rsid w:val="004B2417"/>
    <w:rsid w:val="004B2489"/>
    <w:rsid w:val="004B2678"/>
    <w:rsid w:val="004B2C50"/>
    <w:rsid w:val="004B2D10"/>
    <w:rsid w:val="004B2F47"/>
    <w:rsid w:val="004B323D"/>
    <w:rsid w:val="004B3427"/>
    <w:rsid w:val="004B3463"/>
    <w:rsid w:val="004B3598"/>
    <w:rsid w:val="004B37A5"/>
    <w:rsid w:val="004B3830"/>
    <w:rsid w:val="004B397F"/>
    <w:rsid w:val="004B3B4E"/>
    <w:rsid w:val="004B3B74"/>
    <w:rsid w:val="004B3BEE"/>
    <w:rsid w:val="004B3DD1"/>
    <w:rsid w:val="004B42B2"/>
    <w:rsid w:val="004B4875"/>
    <w:rsid w:val="004B4AA8"/>
    <w:rsid w:val="004B4D34"/>
    <w:rsid w:val="004B5398"/>
    <w:rsid w:val="004B597D"/>
    <w:rsid w:val="004B5F74"/>
    <w:rsid w:val="004B5FDA"/>
    <w:rsid w:val="004B607A"/>
    <w:rsid w:val="004B6083"/>
    <w:rsid w:val="004B6210"/>
    <w:rsid w:val="004B6228"/>
    <w:rsid w:val="004B6258"/>
    <w:rsid w:val="004B64F4"/>
    <w:rsid w:val="004B6650"/>
    <w:rsid w:val="004B6724"/>
    <w:rsid w:val="004B6881"/>
    <w:rsid w:val="004B6AE6"/>
    <w:rsid w:val="004B6B75"/>
    <w:rsid w:val="004B6D22"/>
    <w:rsid w:val="004B718F"/>
    <w:rsid w:val="004B7ADB"/>
    <w:rsid w:val="004B7EB2"/>
    <w:rsid w:val="004C0283"/>
    <w:rsid w:val="004C0965"/>
    <w:rsid w:val="004C0A45"/>
    <w:rsid w:val="004C0BB4"/>
    <w:rsid w:val="004C1183"/>
    <w:rsid w:val="004C11FA"/>
    <w:rsid w:val="004C12BA"/>
    <w:rsid w:val="004C12F9"/>
    <w:rsid w:val="004C148C"/>
    <w:rsid w:val="004C1619"/>
    <w:rsid w:val="004C1CCE"/>
    <w:rsid w:val="004C216C"/>
    <w:rsid w:val="004C2342"/>
    <w:rsid w:val="004C2383"/>
    <w:rsid w:val="004C268D"/>
    <w:rsid w:val="004C2738"/>
    <w:rsid w:val="004C2868"/>
    <w:rsid w:val="004C2A61"/>
    <w:rsid w:val="004C2B2C"/>
    <w:rsid w:val="004C2E8F"/>
    <w:rsid w:val="004C2F94"/>
    <w:rsid w:val="004C2FB4"/>
    <w:rsid w:val="004C3138"/>
    <w:rsid w:val="004C3302"/>
    <w:rsid w:val="004C3879"/>
    <w:rsid w:val="004C3C8F"/>
    <w:rsid w:val="004C42F2"/>
    <w:rsid w:val="004C4710"/>
    <w:rsid w:val="004C4872"/>
    <w:rsid w:val="004C4C57"/>
    <w:rsid w:val="004C4CCC"/>
    <w:rsid w:val="004C4D2A"/>
    <w:rsid w:val="004C503E"/>
    <w:rsid w:val="004C5063"/>
    <w:rsid w:val="004C5251"/>
    <w:rsid w:val="004C5905"/>
    <w:rsid w:val="004C59A1"/>
    <w:rsid w:val="004C5B99"/>
    <w:rsid w:val="004C5D4E"/>
    <w:rsid w:val="004C5F06"/>
    <w:rsid w:val="004C5FDD"/>
    <w:rsid w:val="004C5FFF"/>
    <w:rsid w:val="004C605A"/>
    <w:rsid w:val="004C60AE"/>
    <w:rsid w:val="004C63EC"/>
    <w:rsid w:val="004C64F4"/>
    <w:rsid w:val="004C68B7"/>
    <w:rsid w:val="004C6A30"/>
    <w:rsid w:val="004C7236"/>
    <w:rsid w:val="004C742D"/>
    <w:rsid w:val="004C79D5"/>
    <w:rsid w:val="004C7E84"/>
    <w:rsid w:val="004D0216"/>
    <w:rsid w:val="004D0394"/>
    <w:rsid w:val="004D06F3"/>
    <w:rsid w:val="004D087D"/>
    <w:rsid w:val="004D0AF7"/>
    <w:rsid w:val="004D0E57"/>
    <w:rsid w:val="004D11D7"/>
    <w:rsid w:val="004D11EB"/>
    <w:rsid w:val="004D1203"/>
    <w:rsid w:val="004D16B5"/>
    <w:rsid w:val="004D170F"/>
    <w:rsid w:val="004D1922"/>
    <w:rsid w:val="004D1E08"/>
    <w:rsid w:val="004D1ECB"/>
    <w:rsid w:val="004D2166"/>
    <w:rsid w:val="004D21D1"/>
    <w:rsid w:val="004D22C6"/>
    <w:rsid w:val="004D23BD"/>
    <w:rsid w:val="004D2594"/>
    <w:rsid w:val="004D25FD"/>
    <w:rsid w:val="004D2A37"/>
    <w:rsid w:val="004D2B7C"/>
    <w:rsid w:val="004D2CA6"/>
    <w:rsid w:val="004D30E7"/>
    <w:rsid w:val="004D333E"/>
    <w:rsid w:val="004D34FD"/>
    <w:rsid w:val="004D35B7"/>
    <w:rsid w:val="004D3A9D"/>
    <w:rsid w:val="004D3C14"/>
    <w:rsid w:val="004D3E82"/>
    <w:rsid w:val="004D4385"/>
    <w:rsid w:val="004D465C"/>
    <w:rsid w:val="004D492C"/>
    <w:rsid w:val="004D4BDC"/>
    <w:rsid w:val="004D4C8D"/>
    <w:rsid w:val="004D5249"/>
    <w:rsid w:val="004D5AB0"/>
    <w:rsid w:val="004D6001"/>
    <w:rsid w:val="004D60B2"/>
    <w:rsid w:val="004D632A"/>
    <w:rsid w:val="004D65AD"/>
    <w:rsid w:val="004D6FBC"/>
    <w:rsid w:val="004D7294"/>
    <w:rsid w:val="004D76A8"/>
    <w:rsid w:val="004D76BF"/>
    <w:rsid w:val="004D76C9"/>
    <w:rsid w:val="004D793D"/>
    <w:rsid w:val="004D799C"/>
    <w:rsid w:val="004E00DF"/>
    <w:rsid w:val="004E04BC"/>
    <w:rsid w:val="004E052B"/>
    <w:rsid w:val="004E05C2"/>
    <w:rsid w:val="004E060C"/>
    <w:rsid w:val="004E06D3"/>
    <w:rsid w:val="004E089E"/>
    <w:rsid w:val="004E0CC9"/>
    <w:rsid w:val="004E0E55"/>
    <w:rsid w:val="004E104A"/>
    <w:rsid w:val="004E1330"/>
    <w:rsid w:val="004E1670"/>
    <w:rsid w:val="004E180C"/>
    <w:rsid w:val="004E1AB6"/>
    <w:rsid w:val="004E221D"/>
    <w:rsid w:val="004E2618"/>
    <w:rsid w:val="004E2D67"/>
    <w:rsid w:val="004E2F6C"/>
    <w:rsid w:val="004E307C"/>
    <w:rsid w:val="004E3254"/>
    <w:rsid w:val="004E34D7"/>
    <w:rsid w:val="004E367E"/>
    <w:rsid w:val="004E3774"/>
    <w:rsid w:val="004E377B"/>
    <w:rsid w:val="004E3811"/>
    <w:rsid w:val="004E3903"/>
    <w:rsid w:val="004E41E5"/>
    <w:rsid w:val="004E4727"/>
    <w:rsid w:val="004E49F5"/>
    <w:rsid w:val="004E4AE7"/>
    <w:rsid w:val="004E531D"/>
    <w:rsid w:val="004E5B43"/>
    <w:rsid w:val="004E5CA8"/>
    <w:rsid w:val="004E5ECF"/>
    <w:rsid w:val="004E6069"/>
    <w:rsid w:val="004E6378"/>
    <w:rsid w:val="004E63E2"/>
    <w:rsid w:val="004E6686"/>
    <w:rsid w:val="004E6726"/>
    <w:rsid w:val="004E6745"/>
    <w:rsid w:val="004E67A8"/>
    <w:rsid w:val="004E6802"/>
    <w:rsid w:val="004E6964"/>
    <w:rsid w:val="004E69BD"/>
    <w:rsid w:val="004E6A25"/>
    <w:rsid w:val="004E6B76"/>
    <w:rsid w:val="004E6C19"/>
    <w:rsid w:val="004E6F43"/>
    <w:rsid w:val="004E7026"/>
    <w:rsid w:val="004E71FE"/>
    <w:rsid w:val="004E73DD"/>
    <w:rsid w:val="004E749B"/>
    <w:rsid w:val="004E7539"/>
    <w:rsid w:val="004E7716"/>
    <w:rsid w:val="004E7AF2"/>
    <w:rsid w:val="004E7C56"/>
    <w:rsid w:val="004E7E12"/>
    <w:rsid w:val="004F00E6"/>
    <w:rsid w:val="004F0525"/>
    <w:rsid w:val="004F08A5"/>
    <w:rsid w:val="004F0D8F"/>
    <w:rsid w:val="004F123A"/>
    <w:rsid w:val="004F14C9"/>
    <w:rsid w:val="004F15AA"/>
    <w:rsid w:val="004F16B6"/>
    <w:rsid w:val="004F1B49"/>
    <w:rsid w:val="004F1BB1"/>
    <w:rsid w:val="004F1D44"/>
    <w:rsid w:val="004F1DCA"/>
    <w:rsid w:val="004F1E4F"/>
    <w:rsid w:val="004F2032"/>
    <w:rsid w:val="004F227F"/>
    <w:rsid w:val="004F2290"/>
    <w:rsid w:val="004F22B7"/>
    <w:rsid w:val="004F23FB"/>
    <w:rsid w:val="004F26B5"/>
    <w:rsid w:val="004F2E21"/>
    <w:rsid w:val="004F2EE3"/>
    <w:rsid w:val="004F3226"/>
    <w:rsid w:val="004F33A0"/>
    <w:rsid w:val="004F37A1"/>
    <w:rsid w:val="004F3A21"/>
    <w:rsid w:val="004F410C"/>
    <w:rsid w:val="004F4188"/>
    <w:rsid w:val="004F436C"/>
    <w:rsid w:val="004F4742"/>
    <w:rsid w:val="004F4B8D"/>
    <w:rsid w:val="004F50EE"/>
    <w:rsid w:val="004F517B"/>
    <w:rsid w:val="004F5904"/>
    <w:rsid w:val="004F5A77"/>
    <w:rsid w:val="004F5F00"/>
    <w:rsid w:val="004F605A"/>
    <w:rsid w:val="004F6302"/>
    <w:rsid w:val="004F6FB8"/>
    <w:rsid w:val="004F7000"/>
    <w:rsid w:val="004F730D"/>
    <w:rsid w:val="004F756B"/>
    <w:rsid w:val="004F75FD"/>
    <w:rsid w:val="004F77E9"/>
    <w:rsid w:val="00500239"/>
    <w:rsid w:val="005003E7"/>
    <w:rsid w:val="005006A1"/>
    <w:rsid w:val="00500F5D"/>
    <w:rsid w:val="00501088"/>
    <w:rsid w:val="005011E4"/>
    <w:rsid w:val="00501327"/>
    <w:rsid w:val="005014C4"/>
    <w:rsid w:val="00501511"/>
    <w:rsid w:val="005015B3"/>
    <w:rsid w:val="00501834"/>
    <w:rsid w:val="00501C19"/>
    <w:rsid w:val="00501F50"/>
    <w:rsid w:val="00502082"/>
    <w:rsid w:val="0050209E"/>
    <w:rsid w:val="005022BF"/>
    <w:rsid w:val="0050253D"/>
    <w:rsid w:val="005027DA"/>
    <w:rsid w:val="00502B2E"/>
    <w:rsid w:val="00502B47"/>
    <w:rsid w:val="005031EE"/>
    <w:rsid w:val="005032AE"/>
    <w:rsid w:val="005037E0"/>
    <w:rsid w:val="0050385A"/>
    <w:rsid w:val="00503A5C"/>
    <w:rsid w:val="00503B6E"/>
    <w:rsid w:val="00503BFF"/>
    <w:rsid w:val="00503C28"/>
    <w:rsid w:val="00503C94"/>
    <w:rsid w:val="0050402F"/>
    <w:rsid w:val="005041F3"/>
    <w:rsid w:val="005042D6"/>
    <w:rsid w:val="0050445E"/>
    <w:rsid w:val="0050463D"/>
    <w:rsid w:val="005047FC"/>
    <w:rsid w:val="005049A2"/>
    <w:rsid w:val="00504E20"/>
    <w:rsid w:val="00505467"/>
    <w:rsid w:val="0050558F"/>
    <w:rsid w:val="005055B9"/>
    <w:rsid w:val="005058F6"/>
    <w:rsid w:val="0050598F"/>
    <w:rsid w:val="00505B55"/>
    <w:rsid w:val="0050608B"/>
    <w:rsid w:val="005060D8"/>
    <w:rsid w:val="0050639B"/>
    <w:rsid w:val="00506582"/>
    <w:rsid w:val="005066C4"/>
    <w:rsid w:val="00506754"/>
    <w:rsid w:val="005072BB"/>
    <w:rsid w:val="00507598"/>
    <w:rsid w:val="00507843"/>
    <w:rsid w:val="00507B15"/>
    <w:rsid w:val="00507F85"/>
    <w:rsid w:val="0051026F"/>
    <w:rsid w:val="0051083F"/>
    <w:rsid w:val="0051091F"/>
    <w:rsid w:val="00510A2F"/>
    <w:rsid w:val="00510D57"/>
    <w:rsid w:val="00510E09"/>
    <w:rsid w:val="00510ED0"/>
    <w:rsid w:val="00511504"/>
    <w:rsid w:val="005117B7"/>
    <w:rsid w:val="00511DA3"/>
    <w:rsid w:val="005120FB"/>
    <w:rsid w:val="005121F4"/>
    <w:rsid w:val="0051266E"/>
    <w:rsid w:val="00512A61"/>
    <w:rsid w:val="00512B53"/>
    <w:rsid w:val="0051300D"/>
    <w:rsid w:val="0051326C"/>
    <w:rsid w:val="005140DB"/>
    <w:rsid w:val="00514205"/>
    <w:rsid w:val="005142CE"/>
    <w:rsid w:val="00514587"/>
    <w:rsid w:val="005147DD"/>
    <w:rsid w:val="00514DE9"/>
    <w:rsid w:val="0051587C"/>
    <w:rsid w:val="00515A37"/>
    <w:rsid w:val="005163C2"/>
    <w:rsid w:val="005169AD"/>
    <w:rsid w:val="00516B6E"/>
    <w:rsid w:val="00516D7E"/>
    <w:rsid w:val="00516F94"/>
    <w:rsid w:val="00517171"/>
    <w:rsid w:val="00517392"/>
    <w:rsid w:val="00517586"/>
    <w:rsid w:val="005176E9"/>
    <w:rsid w:val="0051796E"/>
    <w:rsid w:val="00517F53"/>
    <w:rsid w:val="00520071"/>
    <w:rsid w:val="005200F5"/>
    <w:rsid w:val="00520553"/>
    <w:rsid w:val="0052060D"/>
    <w:rsid w:val="00520681"/>
    <w:rsid w:val="00520863"/>
    <w:rsid w:val="005208D7"/>
    <w:rsid w:val="00520B6B"/>
    <w:rsid w:val="00520C79"/>
    <w:rsid w:val="00520D3F"/>
    <w:rsid w:val="00520E6D"/>
    <w:rsid w:val="00520F32"/>
    <w:rsid w:val="0052104F"/>
    <w:rsid w:val="005212D7"/>
    <w:rsid w:val="00521508"/>
    <w:rsid w:val="00521FE5"/>
    <w:rsid w:val="00522113"/>
    <w:rsid w:val="00522445"/>
    <w:rsid w:val="00522578"/>
    <w:rsid w:val="00522ADC"/>
    <w:rsid w:val="00522E8D"/>
    <w:rsid w:val="00522FB8"/>
    <w:rsid w:val="005232EF"/>
    <w:rsid w:val="0052488E"/>
    <w:rsid w:val="00524CE5"/>
    <w:rsid w:val="00524DFF"/>
    <w:rsid w:val="00524F6A"/>
    <w:rsid w:val="005251E2"/>
    <w:rsid w:val="005251FB"/>
    <w:rsid w:val="00525649"/>
    <w:rsid w:val="00525739"/>
    <w:rsid w:val="00525A81"/>
    <w:rsid w:val="00525ABB"/>
    <w:rsid w:val="00525CDC"/>
    <w:rsid w:val="00525D97"/>
    <w:rsid w:val="005260A0"/>
    <w:rsid w:val="00526106"/>
    <w:rsid w:val="00526367"/>
    <w:rsid w:val="00526752"/>
    <w:rsid w:val="00526AD3"/>
    <w:rsid w:val="00526BD4"/>
    <w:rsid w:val="00526D45"/>
    <w:rsid w:val="00526E97"/>
    <w:rsid w:val="00527172"/>
    <w:rsid w:val="00527486"/>
    <w:rsid w:val="005274BF"/>
    <w:rsid w:val="0052770B"/>
    <w:rsid w:val="00527B3C"/>
    <w:rsid w:val="00527BFD"/>
    <w:rsid w:val="00527DE5"/>
    <w:rsid w:val="00530136"/>
    <w:rsid w:val="00530299"/>
    <w:rsid w:val="005303C4"/>
    <w:rsid w:val="00530433"/>
    <w:rsid w:val="005306AA"/>
    <w:rsid w:val="00530E54"/>
    <w:rsid w:val="00531129"/>
    <w:rsid w:val="005315B9"/>
    <w:rsid w:val="005316E0"/>
    <w:rsid w:val="00531A3C"/>
    <w:rsid w:val="00531A54"/>
    <w:rsid w:val="005320A9"/>
    <w:rsid w:val="005320C2"/>
    <w:rsid w:val="0053242C"/>
    <w:rsid w:val="0053257C"/>
    <w:rsid w:val="00532861"/>
    <w:rsid w:val="00532A03"/>
    <w:rsid w:val="00532A82"/>
    <w:rsid w:val="00532AD3"/>
    <w:rsid w:val="00533175"/>
    <w:rsid w:val="00533504"/>
    <w:rsid w:val="0053360F"/>
    <w:rsid w:val="005336F6"/>
    <w:rsid w:val="0053376B"/>
    <w:rsid w:val="00533B91"/>
    <w:rsid w:val="00533BC2"/>
    <w:rsid w:val="00533D2A"/>
    <w:rsid w:val="00533D4B"/>
    <w:rsid w:val="00534529"/>
    <w:rsid w:val="005348C1"/>
    <w:rsid w:val="0053499C"/>
    <w:rsid w:val="00534D3B"/>
    <w:rsid w:val="00534E22"/>
    <w:rsid w:val="00535273"/>
    <w:rsid w:val="0053587E"/>
    <w:rsid w:val="0053592E"/>
    <w:rsid w:val="00535F75"/>
    <w:rsid w:val="005360A8"/>
    <w:rsid w:val="0053610B"/>
    <w:rsid w:val="0053676D"/>
    <w:rsid w:val="00536AD2"/>
    <w:rsid w:val="00536D26"/>
    <w:rsid w:val="0053719F"/>
    <w:rsid w:val="0053726E"/>
    <w:rsid w:val="005374BA"/>
    <w:rsid w:val="00537A47"/>
    <w:rsid w:val="00537AA1"/>
    <w:rsid w:val="00540007"/>
    <w:rsid w:val="005403E1"/>
    <w:rsid w:val="005405FF"/>
    <w:rsid w:val="00540B40"/>
    <w:rsid w:val="00540CFD"/>
    <w:rsid w:val="00540D18"/>
    <w:rsid w:val="005414F3"/>
    <w:rsid w:val="005418E7"/>
    <w:rsid w:val="00541D2B"/>
    <w:rsid w:val="0054242F"/>
    <w:rsid w:val="005424F3"/>
    <w:rsid w:val="00542747"/>
    <w:rsid w:val="0054344C"/>
    <w:rsid w:val="005434D4"/>
    <w:rsid w:val="0054356E"/>
    <w:rsid w:val="00543975"/>
    <w:rsid w:val="00543FA7"/>
    <w:rsid w:val="00543FB8"/>
    <w:rsid w:val="005441B3"/>
    <w:rsid w:val="005444A7"/>
    <w:rsid w:val="005444BE"/>
    <w:rsid w:val="005445C7"/>
    <w:rsid w:val="00544E32"/>
    <w:rsid w:val="005450AA"/>
    <w:rsid w:val="005450F2"/>
    <w:rsid w:val="005452D0"/>
    <w:rsid w:val="005453BA"/>
    <w:rsid w:val="005453BE"/>
    <w:rsid w:val="005454CB"/>
    <w:rsid w:val="0054569D"/>
    <w:rsid w:val="005456FF"/>
    <w:rsid w:val="00545A58"/>
    <w:rsid w:val="00546327"/>
    <w:rsid w:val="00546F00"/>
    <w:rsid w:val="0054734D"/>
    <w:rsid w:val="005473B7"/>
    <w:rsid w:val="0054777D"/>
    <w:rsid w:val="00547D83"/>
    <w:rsid w:val="005500E7"/>
    <w:rsid w:val="005500EE"/>
    <w:rsid w:val="0055051F"/>
    <w:rsid w:val="005505BE"/>
    <w:rsid w:val="00550781"/>
    <w:rsid w:val="00550A97"/>
    <w:rsid w:val="00550E76"/>
    <w:rsid w:val="00550F78"/>
    <w:rsid w:val="005519F7"/>
    <w:rsid w:val="00551CA8"/>
    <w:rsid w:val="00551F6F"/>
    <w:rsid w:val="00551F85"/>
    <w:rsid w:val="005525EA"/>
    <w:rsid w:val="00552A45"/>
    <w:rsid w:val="00552B1F"/>
    <w:rsid w:val="00553124"/>
    <w:rsid w:val="0055312F"/>
    <w:rsid w:val="00553132"/>
    <w:rsid w:val="005532D6"/>
    <w:rsid w:val="00553404"/>
    <w:rsid w:val="00553A05"/>
    <w:rsid w:val="00553B08"/>
    <w:rsid w:val="00553EAD"/>
    <w:rsid w:val="0055445E"/>
    <w:rsid w:val="00554578"/>
    <w:rsid w:val="00554AD8"/>
    <w:rsid w:val="00554D3C"/>
    <w:rsid w:val="00554DA4"/>
    <w:rsid w:val="00554DBC"/>
    <w:rsid w:val="00554E8A"/>
    <w:rsid w:val="00554F3F"/>
    <w:rsid w:val="005552BB"/>
    <w:rsid w:val="0055530F"/>
    <w:rsid w:val="005553D1"/>
    <w:rsid w:val="00555577"/>
    <w:rsid w:val="005555FD"/>
    <w:rsid w:val="005557C0"/>
    <w:rsid w:val="005565D5"/>
    <w:rsid w:val="005568DA"/>
    <w:rsid w:val="00556AB0"/>
    <w:rsid w:val="00556C23"/>
    <w:rsid w:val="00556C31"/>
    <w:rsid w:val="00556D5D"/>
    <w:rsid w:val="00556DC6"/>
    <w:rsid w:val="0055705F"/>
    <w:rsid w:val="005575CB"/>
    <w:rsid w:val="0055765E"/>
    <w:rsid w:val="00557A7D"/>
    <w:rsid w:val="005601DD"/>
    <w:rsid w:val="0056027C"/>
    <w:rsid w:val="00560361"/>
    <w:rsid w:val="005606A5"/>
    <w:rsid w:val="00560B65"/>
    <w:rsid w:val="005611D1"/>
    <w:rsid w:val="00561266"/>
    <w:rsid w:val="005618B9"/>
    <w:rsid w:val="005618E7"/>
    <w:rsid w:val="00561FAC"/>
    <w:rsid w:val="00562072"/>
    <w:rsid w:val="005626CD"/>
    <w:rsid w:val="0056270A"/>
    <w:rsid w:val="00562A49"/>
    <w:rsid w:val="00562A58"/>
    <w:rsid w:val="00562DED"/>
    <w:rsid w:val="00563318"/>
    <w:rsid w:val="005633BE"/>
    <w:rsid w:val="005634C3"/>
    <w:rsid w:val="00563706"/>
    <w:rsid w:val="00563C0C"/>
    <w:rsid w:val="00563DAD"/>
    <w:rsid w:val="00564230"/>
    <w:rsid w:val="005643C3"/>
    <w:rsid w:val="0056457F"/>
    <w:rsid w:val="005646FF"/>
    <w:rsid w:val="00564782"/>
    <w:rsid w:val="005648FC"/>
    <w:rsid w:val="00564C15"/>
    <w:rsid w:val="00564C8D"/>
    <w:rsid w:val="00564D24"/>
    <w:rsid w:val="00565814"/>
    <w:rsid w:val="005659FA"/>
    <w:rsid w:val="00565AD7"/>
    <w:rsid w:val="00565EFC"/>
    <w:rsid w:val="00566109"/>
    <w:rsid w:val="005666A3"/>
    <w:rsid w:val="00566AD5"/>
    <w:rsid w:val="005671E0"/>
    <w:rsid w:val="005675BE"/>
    <w:rsid w:val="00567711"/>
    <w:rsid w:val="005677E8"/>
    <w:rsid w:val="00567AD4"/>
    <w:rsid w:val="00567B35"/>
    <w:rsid w:val="00567BCE"/>
    <w:rsid w:val="00570184"/>
    <w:rsid w:val="00570489"/>
    <w:rsid w:val="005706F5"/>
    <w:rsid w:val="005708E0"/>
    <w:rsid w:val="005709AA"/>
    <w:rsid w:val="00570E89"/>
    <w:rsid w:val="00571029"/>
    <w:rsid w:val="00571271"/>
    <w:rsid w:val="005712D0"/>
    <w:rsid w:val="00571366"/>
    <w:rsid w:val="005715E4"/>
    <w:rsid w:val="00571A88"/>
    <w:rsid w:val="00571D00"/>
    <w:rsid w:val="00571EFD"/>
    <w:rsid w:val="005722CD"/>
    <w:rsid w:val="00572419"/>
    <w:rsid w:val="00572732"/>
    <w:rsid w:val="00572DEB"/>
    <w:rsid w:val="00573150"/>
    <w:rsid w:val="005737F5"/>
    <w:rsid w:val="00573C50"/>
    <w:rsid w:val="00573C68"/>
    <w:rsid w:val="00573E79"/>
    <w:rsid w:val="0057412A"/>
    <w:rsid w:val="00574179"/>
    <w:rsid w:val="005741BC"/>
    <w:rsid w:val="00574A62"/>
    <w:rsid w:val="00574D5A"/>
    <w:rsid w:val="00574F63"/>
    <w:rsid w:val="005750C2"/>
    <w:rsid w:val="005751E5"/>
    <w:rsid w:val="00575887"/>
    <w:rsid w:val="00575B98"/>
    <w:rsid w:val="00575C63"/>
    <w:rsid w:val="00575D74"/>
    <w:rsid w:val="00576112"/>
    <w:rsid w:val="005764C0"/>
    <w:rsid w:val="00576558"/>
    <w:rsid w:val="005765AD"/>
    <w:rsid w:val="005767E3"/>
    <w:rsid w:val="00576BC3"/>
    <w:rsid w:val="00576D9D"/>
    <w:rsid w:val="00576DC8"/>
    <w:rsid w:val="005773C3"/>
    <w:rsid w:val="0057761F"/>
    <w:rsid w:val="00577773"/>
    <w:rsid w:val="0057787E"/>
    <w:rsid w:val="00577A5F"/>
    <w:rsid w:val="00577A9A"/>
    <w:rsid w:val="00577C4D"/>
    <w:rsid w:val="00577F6A"/>
    <w:rsid w:val="005800AB"/>
    <w:rsid w:val="00580436"/>
    <w:rsid w:val="005808BC"/>
    <w:rsid w:val="00580B44"/>
    <w:rsid w:val="00580E0A"/>
    <w:rsid w:val="00581398"/>
    <w:rsid w:val="00581708"/>
    <w:rsid w:val="0058173F"/>
    <w:rsid w:val="005818E6"/>
    <w:rsid w:val="005819CC"/>
    <w:rsid w:val="00581A36"/>
    <w:rsid w:val="00581F61"/>
    <w:rsid w:val="005822B5"/>
    <w:rsid w:val="005823E3"/>
    <w:rsid w:val="005824FD"/>
    <w:rsid w:val="00582588"/>
    <w:rsid w:val="0058269A"/>
    <w:rsid w:val="00582A03"/>
    <w:rsid w:val="00582A3E"/>
    <w:rsid w:val="00582A97"/>
    <w:rsid w:val="00582D71"/>
    <w:rsid w:val="005834B0"/>
    <w:rsid w:val="005834E4"/>
    <w:rsid w:val="0058398C"/>
    <w:rsid w:val="005839D9"/>
    <w:rsid w:val="00583AED"/>
    <w:rsid w:val="00583F0D"/>
    <w:rsid w:val="00583F8B"/>
    <w:rsid w:val="00584043"/>
    <w:rsid w:val="0058439E"/>
    <w:rsid w:val="005843C7"/>
    <w:rsid w:val="005844BD"/>
    <w:rsid w:val="00584E0A"/>
    <w:rsid w:val="00584E5D"/>
    <w:rsid w:val="0058524C"/>
    <w:rsid w:val="00585555"/>
    <w:rsid w:val="00585558"/>
    <w:rsid w:val="00585E0A"/>
    <w:rsid w:val="0058625A"/>
    <w:rsid w:val="0058628E"/>
    <w:rsid w:val="005865F5"/>
    <w:rsid w:val="00586B68"/>
    <w:rsid w:val="00586C4D"/>
    <w:rsid w:val="00586C60"/>
    <w:rsid w:val="00586E62"/>
    <w:rsid w:val="00586F4C"/>
    <w:rsid w:val="00587311"/>
    <w:rsid w:val="00587484"/>
    <w:rsid w:val="00587633"/>
    <w:rsid w:val="005877BF"/>
    <w:rsid w:val="00587F1F"/>
    <w:rsid w:val="005901E5"/>
    <w:rsid w:val="005901F5"/>
    <w:rsid w:val="0059035A"/>
    <w:rsid w:val="00590640"/>
    <w:rsid w:val="0059073F"/>
    <w:rsid w:val="00590BFA"/>
    <w:rsid w:val="00590D6F"/>
    <w:rsid w:val="00590D74"/>
    <w:rsid w:val="0059102E"/>
    <w:rsid w:val="0059134A"/>
    <w:rsid w:val="0059148D"/>
    <w:rsid w:val="00591896"/>
    <w:rsid w:val="005919B3"/>
    <w:rsid w:val="00591C73"/>
    <w:rsid w:val="00591D87"/>
    <w:rsid w:val="00591DBF"/>
    <w:rsid w:val="00592000"/>
    <w:rsid w:val="005922B7"/>
    <w:rsid w:val="00592345"/>
    <w:rsid w:val="0059263F"/>
    <w:rsid w:val="00592831"/>
    <w:rsid w:val="00592C54"/>
    <w:rsid w:val="005931E1"/>
    <w:rsid w:val="005931F6"/>
    <w:rsid w:val="00593564"/>
    <w:rsid w:val="00593940"/>
    <w:rsid w:val="00593948"/>
    <w:rsid w:val="00594008"/>
    <w:rsid w:val="0059429D"/>
    <w:rsid w:val="00594465"/>
    <w:rsid w:val="00594921"/>
    <w:rsid w:val="005949BA"/>
    <w:rsid w:val="00594A7A"/>
    <w:rsid w:val="00595956"/>
    <w:rsid w:val="005959BB"/>
    <w:rsid w:val="00595B7D"/>
    <w:rsid w:val="00595FBC"/>
    <w:rsid w:val="0059618D"/>
    <w:rsid w:val="0059634D"/>
    <w:rsid w:val="005964B3"/>
    <w:rsid w:val="0059658C"/>
    <w:rsid w:val="005965AF"/>
    <w:rsid w:val="00596681"/>
    <w:rsid w:val="00596730"/>
    <w:rsid w:val="00596B54"/>
    <w:rsid w:val="0059765B"/>
    <w:rsid w:val="00597E77"/>
    <w:rsid w:val="005A02F2"/>
    <w:rsid w:val="005A08D7"/>
    <w:rsid w:val="005A0A6B"/>
    <w:rsid w:val="005A0C58"/>
    <w:rsid w:val="005A100E"/>
    <w:rsid w:val="005A16F7"/>
    <w:rsid w:val="005A1B2B"/>
    <w:rsid w:val="005A2493"/>
    <w:rsid w:val="005A2546"/>
    <w:rsid w:val="005A258D"/>
    <w:rsid w:val="005A31A9"/>
    <w:rsid w:val="005A321F"/>
    <w:rsid w:val="005A33A8"/>
    <w:rsid w:val="005A3461"/>
    <w:rsid w:val="005A350E"/>
    <w:rsid w:val="005A36F6"/>
    <w:rsid w:val="005A37BB"/>
    <w:rsid w:val="005A3815"/>
    <w:rsid w:val="005A3D6F"/>
    <w:rsid w:val="005A4072"/>
    <w:rsid w:val="005A4361"/>
    <w:rsid w:val="005A446B"/>
    <w:rsid w:val="005A46A7"/>
    <w:rsid w:val="005A4707"/>
    <w:rsid w:val="005A4774"/>
    <w:rsid w:val="005A4925"/>
    <w:rsid w:val="005A5309"/>
    <w:rsid w:val="005A5452"/>
    <w:rsid w:val="005A5BB9"/>
    <w:rsid w:val="005A637E"/>
    <w:rsid w:val="005A63E7"/>
    <w:rsid w:val="005A6414"/>
    <w:rsid w:val="005A6BEE"/>
    <w:rsid w:val="005A6C5C"/>
    <w:rsid w:val="005A6EAE"/>
    <w:rsid w:val="005A756D"/>
    <w:rsid w:val="005A797F"/>
    <w:rsid w:val="005A79EF"/>
    <w:rsid w:val="005A7A27"/>
    <w:rsid w:val="005B0090"/>
    <w:rsid w:val="005B0311"/>
    <w:rsid w:val="005B036A"/>
    <w:rsid w:val="005B0836"/>
    <w:rsid w:val="005B0891"/>
    <w:rsid w:val="005B08B8"/>
    <w:rsid w:val="005B1093"/>
    <w:rsid w:val="005B14F5"/>
    <w:rsid w:val="005B157F"/>
    <w:rsid w:val="005B1717"/>
    <w:rsid w:val="005B1725"/>
    <w:rsid w:val="005B1A86"/>
    <w:rsid w:val="005B1BCE"/>
    <w:rsid w:val="005B1E76"/>
    <w:rsid w:val="005B20AD"/>
    <w:rsid w:val="005B2C1B"/>
    <w:rsid w:val="005B2E5A"/>
    <w:rsid w:val="005B30B5"/>
    <w:rsid w:val="005B3123"/>
    <w:rsid w:val="005B3909"/>
    <w:rsid w:val="005B399E"/>
    <w:rsid w:val="005B3CA3"/>
    <w:rsid w:val="005B3FC4"/>
    <w:rsid w:val="005B45A2"/>
    <w:rsid w:val="005B464B"/>
    <w:rsid w:val="005B47A6"/>
    <w:rsid w:val="005B4B58"/>
    <w:rsid w:val="005B4B9B"/>
    <w:rsid w:val="005B53B8"/>
    <w:rsid w:val="005B53C0"/>
    <w:rsid w:val="005B5493"/>
    <w:rsid w:val="005B5746"/>
    <w:rsid w:val="005B59DB"/>
    <w:rsid w:val="005B5A95"/>
    <w:rsid w:val="005B6139"/>
    <w:rsid w:val="005B62AB"/>
    <w:rsid w:val="005B65F1"/>
    <w:rsid w:val="005B66D4"/>
    <w:rsid w:val="005B6781"/>
    <w:rsid w:val="005B6970"/>
    <w:rsid w:val="005B6CAE"/>
    <w:rsid w:val="005B6CD7"/>
    <w:rsid w:val="005B6D2B"/>
    <w:rsid w:val="005C03DC"/>
    <w:rsid w:val="005C042A"/>
    <w:rsid w:val="005C04A8"/>
    <w:rsid w:val="005C05CF"/>
    <w:rsid w:val="005C0AC1"/>
    <w:rsid w:val="005C0BDE"/>
    <w:rsid w:val="005C0E59"/>
    <w:rsid w:val="005C0F0A"/>
    <w:rsid w:val="005C0F97"/>
    <w:rsid w:val="005C11B6"/>
    <w:rsid w:val="005C125C"/>
    <w:rsid w:val="005C12B1"/>
    <w:rsid w:val="005C1459"/>
    <w:rsid w:val="005C1479"/>
    <w:rsid w:val="005C152F"/>
    <w:rsid w:val="005C15FA"/>
    <w:rsid w:val="005C197E"/>
    <w:rsid w:val="005C1B49"/>
    <w:rsid w:val="005C1F5E"/>
    <w:rsid w:val="005C2189"/>
    <w:rsid w:val="005C218B"/>
    <w:rsid w:val="005C22EE"/>
    <w:rsid w:val="005C2B71"/>
    <w:rsid w:val="005C2DC5"/>
    <w:rsid w:val="005C2F6E"/>
    <w:rsid w:val="005C300C"/>
    <w:rsid w:val="005C311B"/>
    <w:rsid w:val="005C315C"/>
    <w:rsid w:val="005C3309"/>
    <w:rsid w:val="005C33B8"/>
    <w:rsid w:val="005C3479"/>
    <w:rsid w:val="005C3712"/>
    <w:rsid w:val="005C3907"/>
    <w:rsid w:val="005C3DC9"/>
    <w:rsid w:val="005C3DF1"/>
    <w:rsid w:val="005C3EDC"/>
    <w:rsid w:val="005C3F9B"/>
    <w:rsid w:val="005C4288"/>
    <w:rsid w:val="005C4364"/>
    <w:rsid w:val="005C4604"/>
    <w:rsid w:val="005C49AF"/>
    <w:rsid w:val="005C4A82"/>
    <w:rsid w:val="005C4AAD"/>
    <w:rsid w:val="005C4BE4"/>
    <w:rsid w:val="005C4C55"/>
    <w:rsid w:val="005C5210"/>
    <w:rsid w:val="005C5223"/>
    <w:rsid w:val="005C5487"/>
    <w:rsid w:val="005C5651"/>
    <w:rsid w:val="005C57E4"/>
    <w:rsid w:val="005C585D"/>
    <w:rsid w:val="005C58FC"/>
    <w:rsid w:val="005C5ADC"/>
    <w:rsid w:val="005C5C88"/>
    <w:rsid w:val="005C5D13"/>
    <w:rsid w:val="005C5FBC"/>
    <w:rsid w:val="005C67A7"/>
    <w:rsid w:val="005C6918"/>
    <w:rsid w:val="005C6CAF"/>
    <w:rsid w:val="005C70CF"/>
    <w:rsid w:val="005C718B"/>
    <w:rsid w:val="005C7489"/>
    <w:rsid w:val="005C7A36"/>
    <w:rsid w:val="005C7B1D"/>
    <w:rsid w:val="005C7C3D"/>
    <w:rsid w:val="005C7E44"/>
    <w:rsid w:val="005D0048"/>
    <w:rsid w:val="005D00E2"/>
    <w:rsid w:val="005D012B"/>
    <w:rsid w:val="005D0686"/>
    <w:rsid w:val="005D0E7B"/>
    <w:rsid w:val="005D1066"/>
    <w:rsid w:val="005D12C7"/>
    <w:rsid w:val="005D12EF"/>
    <w:rsid w:val="005D13E2"/>
    <w:rsid w:val="005D1623"/>
    <w:rsid w:val="005D189C"/>
    <w:rsid w:val="005D192B"/>
    <w:rsid w:val="005D1A99"/>
    <w:rsid w:val="005D1FF2"/>
    <w:rsid w:val="005D20C7"/>
    <w:rsid w:val="005D2132"/>
    <w:rsid w:val="005D21B9"/>
    <w:rsid w:val="005D2394"/>
    <w:rsid w:val="005D2909"/>
    <w:rsid w:val="005D294C"/>
    <w:rsid w:val="005D2C54"/>
    <w:rsid w:val="005D2D54"/>
    <w:rsid w:val="005D2D98"/>
    <w:rsid w:val="005D2FE6"/>
    <w:rsid w:val="005D30BA"/>
    <w:rsid w:val="005D32F7"/>
    <w:rsid w:val="005D3588"/>
    <w:rsid w:val="005D3597"/>
    <w:rsid w:val="005D389F"/>
    <w:rsid w:val="005D39BE"/>
    <w:rsid w:val="005D4358"/>
    <w:rsid w:val="005D46F8"/>
    <w:rsid w:val="005D4717"/>
    <w:rsid w:val="005D4941"/>
    <w:rsid w:val="005D51D6"/>
    <w:rsid w:val="005D52DB"/>
    <w:rsid w:val="005D54BE"/>
    <w:rsid w:val="005D558B"/>
    <w:rsid w:val="005D589E"/>
    <w:rsid w:val="005D597E"/>
    <w:rsid w:val="005D5B0B"/>
    <w:rsid w:val="005D5BE6"/>
    <w:rsid w:val="005D5DE9"/>
    <w:rsid w:val="005D5F8D"/>
    <w:rsid w:val="005D6063"/>
    <w:rsid w:val="005D60F7"/>
    <w:rsid w:val="005D60FB"/>
    <w:rsid w:val="005D61CF"/>
    <w:rsid w:val="005D6495"/>
    <w:rsid w:val="005D6649"/>
    <w:rsid w:val="005D6A5E"/>
    <w:rsid w:val="005D6ACD"/>
    <w:rsid w:val="005D6CB6"/>
    <w:rsid w:val="005D6DD8"/>
    <w:rsid w:val="005D6E64"/>
    <w:rsid w:val="005D6EB1"/>
    <w:rsid w:val="005D6ECB"/>
    <w:rsid w:val="005D6F43"/>
    <w:rsid w:val="005D7316"/>
    <w:rsid w:val="005D789B"/>
    <w:rsid w:val="005D7C9C"/>
    <w:rsid w:val="005E02BC"/>
    <w:rsid w:val="005E05DD"/>
    <w:rsid w:val="005E06E8"/>
    <w:rsid w:val="005E0947"/>
    <w:rsid w:val="005E1102"/>
    <w:rsid w:val="005E1272"/>
    <w:rsid w:val="005E143B"/>
    <w:rsid w:val="005E15E1"/>
    <w:rsid w:val="005E1B4A"/>
    <w:rsid w:val="005E1C58"/>
    <w:rsid w:val="005E1D5C"/>
    <w:rsid w:val="005E1DB9"/>
    <w:rsid w:val="005E1E0E"/>
    <w:rsid w:val="005E2007"/>
    <w:rsid w:val="005E2069"/>
    <w:rsid w:val="005E2091"/>
    <w:rsid w:val="005E247E"/>
    <w:rsid w:val="005E262B"/>
    <w:rsid w:val="005E28F3"/>
    <w:rsid w:val="005E2D40"/>
    <w:rsid w:val="005E3080"/>
    <w:rsid w:val="005E30A4"/>
    <w:rsid w:val="005E30E9"/>
    <w:rsid w:val="005E34E9"/>
    <w:rsid w:val="005E357B"/>
    <w:rsid w:val="005E35CF"/>
    <w:rsid w:val="005E361E"/>
    <w:rsid w:val="005E3702"/>
    <w:rsid w:val="005E3BC5"/>
    <w:rsid w:val="005E3C93"/>
    <w:rsid w:val="005E3CD4"/>
    <w:rsid w:val="005E3D0B"/>
    <w:rsid w:val="005E40B3"/>
    <w:rsid w:val="005E4390"/>
    <w:rsid w:val="005E4473"/>
    <w:rsid w:val="005E459D"/>
    <w:rsid w:val="005E4F0E"/>
    <w:rsid w:val="005E4FF7"/>
    <w:rsid w:val="005E507A"/>
    <w:rsid w:val="005E5308"/>
    <w:rsid w:val="005E5311"/>
    <w:rsid w:val="005E551D"/>
    <w:rsid w:val="005E56A8"/>
    <w:rsid w:val="005E56D9"/>
    <w:rsid w:val="005E5741"/>
    <w:rsid w:val="005E5CF4"/>
    <w:rsid w:val="005E5DC3"/>
    <w:rsid w:val="005E5DF7"/>
    <w:rsid w:val="005E6245"/>
    <w:rsid w:val="005E62E9"/>
    <w:rsid w:val="005E67B3"/>
    <w:rsid w:val="005E6916"/>
    <w:rsid w:val="005E70B5"/>
    <w:rsid w:val="005E7706"/>
    <w:rsid w:val="005E7921"/>
    <w:rsid w:val="005E7B73"/>
    <w:rsid w:val="005E7BF8"/>
    <w:rsid w:val="005F01E0"/>
    <w:rsid w:val="005F08CE"/>
    <w:rsid w:val="005F0BE7"/>
    <w:rsid w:val="005F0C67"/>
    <w:rsid w:val="005F14D1"/>
    <w:rsid w:val="005F14EC"/>
    <w:rsid w:val="005F14FE"/>
    <w:rsid w:val="005F1A46"/>
    <w:rsid w:val="005F1B55"/>
    <w:rsid w:val="005F1BA6"/>
    <w:rsid w:val="005F1D39"/>
    <w:rsid w:val="005F21DA"/>
    <w:rsid w:val="005F2628"/>
    <w:rsid w:val="005F26EC"/>
    <w:rsid w:val="005F2B86"/>
    <w:rsid w:val="005F3072"/>
    <w:rsid w:val="005F3107"/>
    <w:rsid w:val="005F31C1"/>
    <w:rsid w:val="005F34B8"/>
    <w:rsid w:val="005F351F"/>
    <w:rsid w:val="005F386C"/>
    <w:rsid w:val="005F386E"/>
    <w:rsid w:val="005F4119"/>
    <w:rsid w:val="005F4217"/>
    <w:rsid w:val="005F429A"/>
    <w:rsid w:val="005F437E"/>
    <w:rsid w:val="005F48C1"/>
    <w:rsid w:val="005F49FB"/>
    <w:rsid w:val="005F52A9"/>
    <w:rsid w:val="005F53DB"/>
    <w:rsid w:val="005F53EB"/>
    <w:rsid w:val="005F5616"/>
    <w:rsid w:val="005F5627"/>
    <w:rsid w:val="005F57D8"/>
    <w:rsid w:val="005F590D"/>
    <w:rsid w:val="005F5B22"/>
    <w:rsid w:val="005F5B2F"/>
    <w:rsid w:val="005F5ECA"/>
    <w:rsid w:val="005F6233"/>
    <w:rsid w:val="005F6733"/>
    <w:rsid w:val="005F67D4"/>
    <w:rsid w:val="005F6C3C"/>
    <w:rsid w:val="005F7400"/>
    <w:rsid w:val="005F78CA"/>
    <w:rsid w:val="005F792F"/>
    <w:rsid w:val="005F7C01"/>
    <w:rsid w:val="005F7DDE"/>
    <w:rsid w:val="005F7F4C"/>
    <w:rsid w:val="0060001F"/>
    <w:rsid w:val="0060096D"/>
    <w:rsid w:val="00600D6A"/>
    <w:rsid w:val="0060106D"/>
    <w:rsid w:val="00601077"/>
    <w:rsid w:val="00601159"/>
    <w:rsid w:val="006012DE"/>
    <w:rsid w:val="0060141F"/>
    <w:rsid w:val="00601452"/>
    <w:rsid w:val="0060170F"/>
    <w:rsid w:val="006018A2"/>
    <w:rsid w:val="00601996"/>
    <w:rsid w:val="00601C9A"/>
    <w:rsid w:val="00601D04"/>
    <w:rsid w:val="00602122"/>
    <w:rsid w:val="00602B52"/>
    <w:rsid w:val="00602CE8"/>
    <w:rsid w:val="00602D6B"/>
    <w:rsid w:val="00602FB6"/>
    <w:rsid w:val="00603209"/>
    <w:rsid w:val="006035BB"/>
    <w:rsid w:val="006038B0"/>
    <w:rsid w:val="00603D6C"/>
    <w:rsid w:val="0060406C"/>
    <w:rsid w:val="006040B0"/>
    <w:rsid w:val="006040F1"/>
    <w:rsid w:val="00604137"/>
    <w:rsid w:val="00604870"/>
    <w:rsid w:val="00604E94"/>
    <w:rsid w:val="0060545C"/>
    <w:rsid w:val="006056BF"/>
    <w:rsid w:val="006056F5"/>
    <w:rsid w:val="00605748"/>
    <w:rsid w:val="006057D6"/>
    <w:rsid w:val="00605A9F"/>
    <w:rsid w:val="00605D28"/>
    <w:rsid w:val="00605F49"/>
    <w:rsid w:val="006061F8"/>
    <w:rsid w:val="00606384"/>
    <w:rsid w:val="006063D4"/>
    <w:rsid w:val="0060674F"/>
    <w:rsid w:val="006067DE"/>
    <w:rsid w:val="00606C23"/>
    <w:rsid w:val="00606F37"/>
    <w:rsid w:val="006070A4"/>
    <w:rsid w:val="00607146"/>
    <w:rsid w:val="006073A9"/>
    <w:rsid w:val="00607417"/>
    <w:rsid w:val="00607507"/>
    <w:rsid w:val="00607562"/>
    <w:rsid w:val="00607875"/>
    <w:rsid w:val="006109F2"/>
    <w:rsid w:val="00610C96"/>
    <w:rsid w:val="00610DD0"/>
    <w:rsid w:val="0061110A"/>
    <w:rsid w:val="00611197"/>
    <w:rsid w:val="0061128A"/>
    <w:rsid w:val="00611F98"/>
    <w:rsid w:val="00612BE3"/>
    <w:rsid w:val="00612D44"/>
    <w:rsid w:val="00613064"/>
    <w:rsid w:val="006131D6"/>
    <w:rsid w:val="00613243"/>
    <w:rsid w:val="006132E1"/>
    <w:rsid w:val="00613333"/>
    <w:rsid w:val="0061361C"/>
    <w:rsid w:val="006137A2"/>
    <w:rsid w:val="00613B5B"/>
    <w:rsid w:val="00613C8F"/>
    <w:rsid w:val="006140C0"/>
    <w:rsid w:val="00614151"/>
    <w:rsid w:val="006143C1"/>
    <w:rsid w:val="006147C2"/>
    <w:rsid w:val="00614B0F"/>
    <w:rsid w:val="00614F80"/>
    <w:rsid w:val="006158D5"/>
    <w:rsid w:val="00615E19"/>
    <w:rsid w:val="00615ED1"/>
    <w:rsid w:val="006163FB"/>
    <w:rsid w:val="00616677"/>
    <w:rsid w:val="006168E3"/>
    <w:rsid w:val="0061714B"/>
    <w:rsid w:val="00617265"/>
    <w:rsid w:val="00617616"/>
    <w:rsid w:val="00617B4C"/>
    <w:rsid w:val="00617B95"/>
    <w:rsid w:val="006204EB"/>
    <w:rsid w:val="00620500"/>
    <w:rsid w:val="00620759"/>
    <w:rsid w:val="00620813"/>
    <w:rsid w:val="00620AD8"/>
    <w:rsid w:val="00620D8B"/>
    <w:rsid w:val="00621124"/>
    <w:rsid w:val="00621212"/>
    <w:rsid w:val="00621247"/>
    <w:rsid w:val="006218EF"/>
    <w:rsid w:val="00621E2D"/>
    <w:rsid w:val="006223CC"/>
    <w:rsid w:val="0062264B"/>
    <w:rsid w:val="00622672"/>
    <w:rsid w:val="00622886"/>
    <w:rsid w:val="006228E0"/>
    <w:rsid w:val="00623035"/>
    <w:rsid w:val="006232F2"/>
    <w:rsid w:val="00623535"/>
    <w:rsid w:val="0062386F"/>
    <w:rsid w:val="00623D72"/>
    <w:rsid w:val="00624033"/>
    <w:rsid w:val="006246F9"/>
    <w:rsid w:val="00624AB8"/>
    <w:rsid w:val="00624CB9"/>
    <w:rsid w:val="00624D4E"/>
    <w:rsid w:val="00624E30"/>
    <w:rsid w:val="006253A5"/>
    <w:rsid w:val="00625722"/>
    <w:rsid w:val="006257F8"/>
    <w:rsid w:val="00625D48"/>
    <w:rsid w:val="00626063"/>
    <w:rsid w:val="006262D8"/>
    <w:rsid w:val="006267B2"/>
    <w:rsid w:val="00626D19"/>
    <w:rsid w:val="00627326"/>
    <w:rsid w:val="00627369"/>
    <w:rsid w:val="00627575"/>
    <w:rsid w:val="006277B8"/>
    <w:rsid w:val="0062788D"/>
    <w:rsid w:val="00627BC2"/>
    <w:rsid w:val="00627E31"/>
    <w:rsid w:val="00627F1F"/>
    <w:rsid w:val="00630642"/>
    <w:rsid w:val="0063080B"/>
    <w:rsid w:val="00630DF9"/>
    <w:rsid w:val="00630E06"/>
    <w:rsid w:val="0063115C"/>
    <w:rsid w:val="006311DC"/>
    <w:rsid w:val="006313D7"/>
    <w:rsid w:val="0063160C"/>
    <w:rsid w:val="00631DD7"/>
    <w:rsid w:val="00631F55"/>
    <w:rsid w:val="0063216F"/>
    <w:rsid w:val="006321E9"/>
    <w:rsid w:val="006325E1"/>
    <w:rsid w:val="00632B3F"/>
    <w:rsid w:val="00632DB3"/>
    <w:rsid w:val="00632E04"/>
    <w:rsid w:val="00633344"/>
    <w:rsid w:val="00633606"/>
    <w:rsid w:val="0063378D"/>
    <w:rsid w:val="006337FB"/>
    <w:rsid w:val="00633CB6"/>
    <w:rsid w:val="00633D6D"/>
    <w:rsid w:val="00633F00"/>
    <w:rsid w:val="00633F2D"/>
    <w:rsid w:val="00634164"/>
    <w:rsid w:val="00634657"/>
    <w:rsid w:val="00634D75"/>
    <w:rsid w:val="00634FCA"/>
    <w:rsid w:val="006357C9"/>
    <w:rsid w:val="006357D0"/>
    <w:rsid w:val="0063586E"/>
    <w:rsid w:val="006358A0"/>
    <w:rsid w:val="00635EAF"/>
    <w:rsid w:val="00635EC5"/>
    <w:rsid w:val="006364BC"/>
    <w:rsid w:val="006365A5"/>
    <w:rsid w:val="00636DAC"/>
    <w:rsid w:val="00636EF7"/>
    <w:rsid w:val="006373F7"/>
    <w:rsid w:val="006375AC"/>
    <w:rsid w:val="00637D77"/>
    <w:rsid w:val="00637EA1"/>
    <w:rsid w:val="00637EFC"/>
    <w:rsid w:val="006405A2"/>
    <w:rsid w:val="00640610"/>
    <w:rsid w:val="006414CD"/>
    <w:rsid w:val="006414D7"/>
    <w:rsid w:val="006414D8"/>
    <w:rsid w:val="00641798"/>
    <w:rsid w:val="00641C77"/>
    <w:rsid w:val="00642308"/>
    <w:rsid w:val="0064231F"/>
    <w:rsid w:val="0064251B"/>
    <w:rsid w:val="0064291F"/>
    <w:rsid w:val="00642994"/>
    <w:rsid w:val="00642E3B"/>
    <w:rsid w:val="00642F13"/>
    <w:rsid w:val="00643446"/>
    <w:rsid w:val="0064351E"/>
    <w:rsid w:val="006437BE"/>
    <w:rsid w:val="006439B4"/>
    <w:rsid w:val="00643B68"/>
    <w:rsid w:val="00643D6E"/>
    <w:rsid w:val="00643DE2"/>
    <w:rsid w:val="00643DE7"/>
    <w:rsid w:val="00643F3D"/>
    <w:rsid w:val="00644057"/>
    <w:rsid w:val="0064408E"/>
    <w:rsid w:val="00644147"/>
    <w:rsid w:val="006441AC"/>
    <w:rsid w:val="006442D9"/>
    <w:rsid w:val="0064433A"/>
    <w:rsid w:val="006444F4"/>
    <w:rsid w:val="00644B6E"/>
    <w:rsid w:val="00644D08"/>
    <w:rsid w:val="00644F2C"/>
    <w:rsid w:val="00644F54"/>
    <w:rsid w:val="00645BAF"/>
    <w:rsid w:val="00645D75"/>
    <w:rsid w:val="00645D81"/>
    <w:rsid w:val="006462F1"/>
    <w:rsid w:val="006468B2"/>
    <w:rsid w:val="0064732A"/>
    <w:rsid w:val="006473AB"/>
    <w:rsid w:val="006474CA"/>
    <w:rsid w:val="006476B1"/>
    <w:rsid w:val="0064789C"/>
    <w:rsid w:val="00647993"/>
    <w:rsid w:val="00647A6E"/>
    <w:rsid w:val="00647B7C"/>
    <w:rsid w:val="00647C18"/>
    <w:rsid w:val="00647DBA"/>
    <w:rsid w:val="00647EA9"/>
    <w:rsid w:val="00647F2A"/>
    <w:rsid w:val="00650655"/>
    <w:rsid w:val="00650859"/>
    <w:rsid w:val="00650919"/>
    <w:rsid w:val="00650BC3"/>
    <w:rsid w:val="00650F80"/>
    <w:rsid w:val="00651097"/>
    <w:rsid w:val="006510D6"/>
    <w:rsid w:val="006513D2"/>
    <w:rsid w:val="00651B85"/>
    <w:rsid w:val="00651C16"/>
    <w:rsid w:val="00651C75"/>
    <w:rsid w:val="00651D1B"/>
    <w:rsid w:val="00651D3E"/>
    <w:rsid w:val="00651D40"/>
    <w:rsid w:val="006521D5"/>
    <w:rsid w:val="006523EF"/>
    <w:rsid w:val="006525E6"/>
    <w:rsid w:val="006525F1"/>
    <w:rsid w:val="00652B99"/>
    <w:rsid w:val="00652E8C"/>
    <w:rsid w:val="00652EBB"/>
    <w:rsid w:val="00652FE1"/>
    <w:rsid w:val="00652FE9"/>
    <w:rsid w:val="00653194"/>
    <w:rsid w:val="006534D5"/>
    <w:rsid w:val="006535D6"/>
    <w:rsid w:val="00653A49"/>
    <w:rsid w:val="00653FB4"/>
    <w:rsid w:val="00654308"/>
    <w:rsid w:val="00654B9D"/>
    <w:rsid w:val="00654C61"/>
    <w:rsid w:val="00654D0E"/>
    <w:rsid w:val="00654FDD"/>
    <w:rsid w:val="0065535D"/>
    <w:rsid w:val="00655BB5"/>
    <w:rsid w:val="00655C6C"/>
    <w:rsid w:val="00655E8D"/>
    <w:rsid w:val="00655FCC"/>
    <w:rsid w:val="0065601E"/>
    <w:rsid w:val="00656A2C"/>
    <w:rsid w:val="00656E70"/>
    <w:rsid w:val="006573D3"/>
    <w:rsid w:val="00657615"/>
    <w:rsid w:val="0065785E"/>
    <w:rsid w:val="006579D9"/>
    <w:rsid w:val="00657BE3"/>
    <w:rsid w:val="00657C81"/>
    <w:rsid w:val="00660230"/>
    <w:rsid w:val="00660236"/>
    <w:rsid w:val="00660389"/>
    <w:rsid w:val="006608C2"/>
    <w:rsid w:val="00660C7E"/>
    <w:rsid w:val="00660D2D"/>
    <w:rsid w:val="00660EE4"/>
    <w:rsid w:val="00660FCA"/>
    <w:rsid w:val="006610DF"/>
    <w:rsid w:val="00661117"/>
    <w:rsid w:val="006615CB"/>
    <w:rsid w:val="0066170B"/>
    <w:rsid w:val="00661796"/>
    <w:rsid w:val="006618C4"/>
    <w:rsid w:val="006618FC"/>
    <w:rsid w:val="00661BA3"/>
    <w:rsid w:val="00661EAA"/>
    <w:rsid w:val="00662433"/>
    <w:rsid w:val="006625B8"/>
    <w:rsid w:val="00662D5D"/>
    <w:rsid w:val="0066331C"/>
    <w:rsid w:val="006637C2"/>
    <w:rsid w:val="00663ACA"/>
    <w:rsid w:val="00663CF2"/>
    <w:rsid w:val="00663D20"/>
    <w:rsid w:val="0066408B"/>
    <w:rsid w:val="006641A1"/>
    <w:rsid w:val="006642BF"/>
    <w:rsid w:val="0066433E"/>
    <w:rsid w:val="0066439F"/>
    <w:rsid w:val="006649EA"/>
    <w:rsid w:val="00664ECF"/>
    <w:rsid w:val="006651E6"/>
    <w:rsid w:val="006655D0"/>
    <w:rsid w:val="006655FC"/>
    <w:rsid w:val="00665903"/>
    <w:rsid w:val="00665964"/>
    <w:rsid w:val="00665A18"/>
    <w:rsid w:val="00665E3E"/>
    <w:rsid w:val="00665F30"/>
    <w:rsid w:val="00666384"/>
    <w:rsid w:val="0066640A"/>
    <w:rsid w:val="0066651F"/>
    <w:rsid w:val="0066688C"/>
    <w:rsid w:val="00666AD8"/>
    <w:rsid w:val="00666CFF"/>
    <w:rsid w:val="00666D41"/>
    <w:rsid w:val="0066706B"/>
    <w:rsid w:val="00667118"/>
    <w:rsid w:val="00667224"/>
    <w:rsid w:val="00667249"/>
    <w:rsid w:val="0066744B"/>
    <w:rsid w:val="006677A1"/>
    <w:rsid w:val="006678EB"/>
    <w:rsid w:val="0066791B"/>
    <w:rsid w:val="00667953"/>
    <w:rsid w:val="00667969"/>
    <w:rsid w:val="00667B2F"/>
    <w:rsid w:val="00667EBE"/>
    <w:rsid w:val="00667F68"/>
    <w:rsid w:val="00667FC7"/>
    <w:rsid w:val="0067030C"/>
    <w:rsid w:val="00670416"/>
    <w:rsid w:val="006705E8"/>
    <w:rsid w:val="006709AF"/>
    <w:rsid w:val="00670A86"/>
    <w:rsid w:val="00670F9D"/>
    <w:rsid w:val="0067147C"/>
    <w:rsid w:val="00671A32"/>
    <w:rsid w:val="006722D9"/>
    <w:rsid w:val="006723D2"/>
    <w:rsid w:val="00672AAE"/>
    <w:rsid w:val="006733AB"/>
    <w:rsid w:val="006736B5"/>
    <w:rsid w:val="006736B6"/>
    <w:rsid w:val="006736FD"/>
    <w:rsid w:val="00673826"/>
    <w:rsid w:val="0067390C"/>
    <w:rsid w:val="00673915"/>
    <w:rsid w:val="006740B5"/>
    <w:rsid w:val="00674142"/>
    <w:rsid w:val="00674339"/>
    <w:rsid w:val="006744DB"/>
    <w:rsid w:val="006745D2"/>
    <w:rsid w:val="0067476B"/>
    <w:rsid w:val="0067483E"/>
    <w:rsid w:val="006749BE"/>
    <w:rsid w:val="00674D07"/>
    <w:rsid w:val="00675004"/>
    <w:rsid w:val="006757A4"/>
    <w:rsid w:val="006760F4"/>
    <w:rsid w:val="00676379"/>
    <w:rsid w:val="00676A73"/>
    <w:rsid w:val="00676BF7"/>
    <w:rsid w:val="00676CEC"/>
    <w:rsid w:val="00676EBA"/>
    <w:rsid w:val="00677205"/>
    <w:rsid w:val="00677298"/>
    <w:rsid w:val="00677467"/>
    <w:rsid w:val="0067772E"/>
    <w:rsid w:val="0067778B"/>
    <w:rsid w:val="0067787C"/>
    <w:rsid w:val="006779D8"/>
    <w:rsid w:val="00677E3E"/>
    <w:rsid w:val="006801D1"/>
    <w:rsid w:val="006803AA"/>
    <w:rsid w:val="00680649"/>
    <w:rsid w:val="00680A0E"/>
    <w:rsid w:val="00680F58"/>
    <w:rsid w:val="00681005"/>
    <w:rsid w:val="006812D9"/>
    <w:rsid w:val="0068135E"/>
    <w:rsid w:val="00681363"/>
    <w:rsid w:val="00681C4B"/>
    <w:rsid w:val="00681D1F"/>
    <w:rsid w:val="00681FC2"/>
    <w:rsid w:val="00682066"/>
    <w:rsid w:val="006821B8"/>
    <w:rsid w:val="00682299"/>
    <w:rsid w:val="0068246D"/>
    <w:rsid w:val="00682736"/>
    <w:rsid w:val="006828EA"/>
    <w:rsid w:val="00682903"/>
    <w:rsid w:val="00682BDF"/>
    <w:rsid w:val="00682C10"/>
    <w:rsid w:val="006836CE"/>
    <w:rsid w:val="006837CB"/>
    <w:rsid w:val="00683D46"/>
    <w:rsid w:val="006848B2"/>
    <w:rsid w:val="00684BA2"/>
    <w:rsid w:val="00685262"/>
    <w:rsid w:val="006853B7"/>
    <w:rsid w:val="0068549B"/>
    <w:rsid w:val="006854EA"/>
    <w:rsid w:val="00685548"/>
    <w:rsid w:val="00685AE2"/>
    <w:rsid w:val="00685C5E"/>
    <w:rsid w:val="00685CF6"/>
    <w:rsid w:val="00685E39"/>
    <w:rsid w:val="006863E6"/>
    <w:rsid w:val="006866AD"/>
    <w:rsid w:val="006868FC"/>
    <w:rsid w:val="006869EB"/>
    <w:rsid w:val="006870BC"/>
    <w:rsid w:val="0068712E"/>
    <w:rsid w:val="006872FD"/>
    <w:rsid w:val="0068730C"/>
    <w:rsid w:val="006873A5"/>
    <w:rsid w:val="006875D7"/>
    <w:rsid w:val="00687659"/>
    <w:rsid w:val="00687C7A"/>
    <w:rsid w:val="00687ED0"/>
    <w:rsid w:val="00687F38"/>
    <w:rsid w:val="00687F69"/>
    <w:rsid w:val="00690700"/>
    <w:rsid w:val="00690959"/>
    <w:rsid w:val="00690B7A"/>
    <w:rsid w:val="00690D37"/>
    <w:rsid w:val="00690FAF"/>
    <w:rsid w:val="00690FB3"/>
    <w:rsid w:val="00691135"/>
    <w:rsid w:val="006913DC"/>
    <w:rsid w:val="006915EC"/>
    <w:rsid w:val="00691EDA"/>
    <w:rsid w:val="00692220"/>
    <w:rsid w:val="00692310"/>
    <w:rsid w:val="006925B6"/>
    <w:rsid w:val="00692671"/>
    <w:rsid w:val="00692934"/>
    <w:rsid w:val="00692AA0"/>
    <w:rsid w:val="00692B78"/>
    <w:rsid w:val="00692F11"/>
    <w:rsid w:val="00692F8E"/>
    <w:rsid w:val="00693023"/>
    <w:rsid w:val="00693096"/>
    <w:rsid w:val="0069342D"/>
    <w:rsid w:val="006934D8"/>
    <w:rsid w:val="006935E7"/>
    <w:rsid w:val="006938FA"/>
    <w:rsid w:val="00693ACB"/>
    <w:rsid w:val="00693C4C"/>
    <w:rsid w:val="00693CDA"/>
    <w:rsid w:val="00693DDA"/>
    <w:rsid w:val="00694052"/>
    <w:rsid w:val="00694337"/>
    <w:rsid w:val="0069440C"/>
    <w:rsid w:val="0069463F"/>
    <w:rsid w:val="00694814"/>
    <w:rsid w:val="006949BB"/>
    <w:rsid w:val="00694B7A"/>
    <w:rsid w:val="00694B7C"/>
    <w:rsid w:val="00694D98"/>
    <w:rsid w:val="00694DFF"/>
    <w:rsid w:val="006956CF"/>
    <w:rsid w:val="006957BE"/>
    <w:rsid w:val="006959FC"/>
    <w:rsid w:val="00695DE6"/>
    <w:rsid w:val="006966D9"/>
    <w:rsid w:val="00696770"/>
    <w:rsid w:val="006968EC"/>
    <w:rsid w:val="0069699A"/>
    <w:rsid w:val="00696A10"/>
    <w:rsid w:val="00696A18"/>
    <w:rsid w:val="006974FD"/>
    <w:rsid w:val="006977F2"/>
    <w:rsid w:val="006978CD"/>
    <w:rsid w:val="00697B98"/>
    <w:rsid w:val="00697B9E"/>
    <w:rsid w:val="00697FE6"/>
    <w:rsid w:val="006A0008"/>
    <w:rsid w:val="006A0A06"/>
    <w:rsid w:val="006A0B7E"/>
    <w:rsid w:val="006A0D5E"/>
    <w:rsid w:val="006A10AF"/>
    <w:rsid w:val="006A13F2"/>
    <w:rsid w:val="006A16B2"/>
    <w:rsid w:val="006A16DB"/>
    <w:rsid w:val="006A176D"/>
    <w:rsid w:val="006A1B4B"/>
    <w:rsid w:val="006A224B"/>
    <w:rsid w:val="006A2E05"/>
    <w:rsid w:val="006A2E0B"/>
    <w:rsid w:val="006A2E72"/>
    <w:rsid w:val="006A31BC"/>
    <w:rsid w:val="006A387F"/>
    <w:rsid w:val="006A3A06"/>
    <w:rsid w:val="006A3AC8"/>
    <w:rsid w:val="006A3BDD"/>
    <w:rsid w:val="006A4231"/>
    <w:rsid w:val="006A4406"/>
    <w:rsid w:val="006A48F7"/>
    <w:rsid w:val="006A4B99"/>
    <w:rsid w:val="006A4D4F"/>
    <w:rsid w:val="006A4DFD"/>
    <w:rsid w:val="006A5009"/>
    <w:rsid w:val="006A510E"/>
    <w:rsid w:val="006A5407"/>
    <w:rsid w:val="006A552E"/>
    <w:rsid w:val="006A5672"/>
    <w:rsid w:val="006A582B"/>
    <w:rsid w:val="006A5843"/>
    <w:rsid w:val="006A5A14"/>
    <w:rsid w:val="006A5B1D"/>
    <w:rsid w:val="006A5E9F"/>
    <w:rsid w:val="006A6886"/>
    <w:rsid w:val="006A6C7F"/>
    <w:rsid w:val="006A6DAF"/>
    <w:rsid w:val="006A6F08"/>
    <w:rsid w:val="006A7481"/>
    <w:rsid w:val="006A7725"/>
    <w:rsid w:val="006A79D0"/>
    <w:rsid w:val="006A7E9E"/>
    <w:rsid w:val="006A7FC3"/>
    <w:rsid w:val="006B003F"/>
    <w:rsid w:val="006B0217"/>
    <w:rsid w:val="006B0273"/>
    <w:rsid w:val="006B02F9"/>
    <w:rsid w:val="006B0327"/>
    <w:rsid w:val="006B044F"/>
    <w:rsid w:val="006B060B"/>
    <w:rsid w:val="006B062F"/>
    <w:rsid w:val="006B0725"/>
    <w:rsid w:val="006B074F"/>
    <w:rsid w:val="006B0763"/>
    <w:rsid w:val="006B08F1"/>
    <w:rsid w:val="006B0B1C"/>
    <w:rsid w:val="006B0C8B"/>
    <w:rsid w:val="006B0F3F"/>
    <w:rsid w:val="006B10DE"/>
    <w:rsid w:val="006B1177"/>
    <w:rsid w:val="006B1B94"/>
    <w:rsid w:val="006B20AA"/>
    <w:rsid w:val="006B2BA9"/>
    <w:rsid w:val="006B2C11"/>
    <w:rsid w:val="006B2DD0"/>
    <w:rsid w:val="006B3144"/>
    <w:rsid w:val="006B3550"/>
    <w:rsid w:val="006B377B"/>
    <w:rsid w:val="006B3D81"/>
    <w:rsid w:val="006B3EF0"/>
    <w:rsid w:val="006B44EF"/>
    <w:rsid w:val="006B4616"/>
    <w:rsid w:val="006B4907"/>
    <w:rsid w:val="006B4A7A"/>
    <w:rsid w:val="006B4CCC"/>
    <w:rsid w:val="006B4E80"/>
    <w:rsid w:val="006B53D5"/>
    <w:rsid w:val="006B551D"/>
    <w:rsid w:val="006B5685"/>
    <w:rsid w:val="006B6094"/>
    <w:rsid w:val="006B6344"/>
    <w:rsid w:val="006B6363"/>
    <w:rsid w:val="006B637D"/>
    <w:rsid w:val="006B6AC8"/>
    <w:rsid w:val="006B72E9"/>
    <w:rsid w:val="006B7391"/>
    <w:rsid w:val="006B747A"/>
    <w:rsid w:val="006B74EA"/>
    <w:rsid w:val="006B77E7"/>
    <w:rsid w:val="006B77F7"/>
    <w:rsid w:val="006B7AA2"/>
    <w:rsid w:val="006B7F65"/>
    <w:rsid w:val="006C0448"/>
    <w:rsid w:val="006C0786"/>
    <w:rsid w:val="006C0B07"/>
    <w:rsid w:val="006C0D4D"/>
    <w:rsid w:val="006C0F26"/>
    <w:rsid w:val="006C107D"/>
    <w:rsid w:val="006C11EA"/>
    <w:rsid w:val="006C1275"/>
    <w:rsid w:val="006C14FF"/>
    <w:rsid w:val="006C15DA"/>
    <w:rsid w:val="006C1648"/>
    <w:rsid w:val="006C1C1E"/>
    <w:rsid w:val="006C1D54"/>
    <w:rsid w:val="006C1EA9"/>
    <w:rsid w:val="006C2201"/>
    <w:rsid w:val="006C2F41"/>
    <w:rsid w:val="006C2F7D"/>
    <w:rsid w:val="006C2FA9"/>
    <w:rsid w:val="006C3477"/>
    <w:rsid w:val="006C3509"/>
    <w:rsid w:val="006C364E"/>
    <w:rsid w:val="006C3688"/>
    <w:rsid w:val="006C37F0"/>
    <w:rsid w:val="006C3AE8"/>
    <w:rsid w:val="006C3BC8"/>
    <w:rsid w:val="006C3C16"/>
    <w:rsid w:val="006C3D08"/>
    <w:rsid w:val="006C3D78"/>
    <w:rsid w:val="006C40B8"/>
    <w:rsid w:val="006C4262"/>
    <w:rsid w:val="006C471B"/>
    <w:rsid w:val="006C4748"/>
    <w:rsid w:val="006C4FFC"/>
    <w:rsid w:val="006C5356"/>
    <w:rsid w:val="006C53ED"/>
    <w:rsid w:val="006C5417"/>
    <w:rsid w:val="006C5431"/>
    <w:rsid w:val="006C5618"/>
    <w:rsid w:val="006C563F"/>
    <w:rsid w:val="006C5C6A"/>
    <w:rsid w:val="006C5E27"/>
    <w:rsid w:val="006C5E45"/>
    <w:rsid w:val="006C6075"/>
    <w:rsid w:val="006C61F2"/>
    <w:rsid w:val="006C647F"/>
    <w:rsid w:val="006C656E"/>
    <w:rsid w:val="006C71A1"/>
    <w:rsid w:val="006C7210"/>
    <w:rsid w:val="006C7464"/>
    <w:rsid w:val="006C7A50"/>
    <w:rsid w:val="006C7B83"/>
    <w:rsid w:val="006C7D34"/>
    <w:rsid w:val="006C7D3E"/>
    <w:rsid w:val="006C7E05"/>
    <w:rsid w:val="006C7E9E"/>
    <w:rsid w:val="006D02E9"/>
    <w:rsid w:val="006D05BA"/>
    <w:rsid w:val="006D05F1"/>
    <w:rsid w:val="006D0684"/>
    <w:rsid w:val="006D09FB"/>
    <w:rsid w:val="006D0E3F"/>
    <w:rsid w:val="006D1096"/>
    <w:rsid w:val="006D13F7"/>
    <w:rsid w:val="006D14E6"/>
    <w:rsid w:val="006D1A85"/>
    <w:rsid w:val="006D1C13"/>
    <w:rsid w:val="006D1DA9"/>
    <w:rsid w:val="006D205D"/>
    <w:rsid w:val="006D213D"/>
    <w:rsid w:val="006D286A"/>
    <w:rsid w:val="006D29DB"/>
    <w:rsid w:val="006D2A9C"/>
    <w:rsid w:val="006D2DDF"/>
    <w:rsid w:val="006D30BE"/>
    <w:rsid w:val="006D35A4"/>
    <w:rsid w:val="006D35DB"/>
    <w:rsid w:val="006D3A1F"/>
    <w:rsid w:val="006D3BFE"/>
    <w:rsid w:val="006D4133"/>
    <w:rsid w:val="006D42EB"/>
    <w:rsid w:val="006D4311"/>
    <w:rsid w:val="006D4501"/>
    <w:rsid w:val="006D45C6"/>
    <w:rsid w:val="006D4C60"/>
    <w:rsid w:val="006D4E06"/>
    <w:rsid w:val="006D4F9A"/>
    <w:rsid w:val="006D50A9"/>
    <w:rsid w:val="006D5259"/>
    <w:rsid w:val="006D543F"/>
    <w:rsid w:val="006D5514"/>
    <w:rsid w:val="006D564C"/>
    <w:rsid w:val="006D5A78"/>
    <w:rsid w:val="006D5AFD"/>
    <w:rsid w:val="006D5C84"/>
    <w:rsid w:val="006D5CA8"/>
    <w:rsid w:val="006D603C"/>
    <w:rsid w:val="006D60BC"/>
    <w:rsid w:val="006D63B6"/>
    <w:rsid w:val="006D678B"/>
    <w:rsid w:val="006D6C97"/>
    <w:rsid w:val="006D6DAD"/>
    <w:rsid w:val="006D7276"/>
    <w:rsid w:val="006D7576"/>
    <w:rsid w:val="006D798F"/>
    <w:rsid w:val="006E0006"/>
    <w:rsid w:val="006E0245"/>
    <w:rsid w:val="006E0336"/>
    <w:rsid w:val="006E0610"/>
    <w:rsid w:val="006E0748"/>
    <w:rsid w:val="006E0F8D"/>
    <w:rsid w:val="006E13D0"/>
    <w:rsid w:val="006E14AB"/>
    <w:rsid w:val="006E17BD"/>
    <w:rsid w:val="006E18D0"/>
    <w:rsid w:val="006E19D4"/>
    <w:rsid w:val="006E1AB2"/>
    <w:rsid w:val="006E1BE9"/>
    <w:rsid w:val="006E2073"/>
    <w:rsid w:val="006E27C5"/>
    <w:rsid w:val="006E2A6B"/>
    <w:rsid w:val="006E2B8D"/>
    <w:rsid w:val="006E30F7"/>
    <w:rsid w:val="006E369E"/>
    <w:rsid w:val="006E36C1"/>
    <w:rsid w:val="006E3896"/>
    <w:rsid w:val="006E424A"/>
    <w:rsid w:val="006E4422"/>
    <w:rsid w:val="006E5848"/>
    <w:rsid w:val="006E59D3"/>
    <w:rsid w:val="006E5E59"/>
    <w:rsid w:val="006E60A0"/>
    <w:rsid w:val="006E658F"/>
    <w:rsid w:val="006E65CC"/>
    <w:rsid w:val="006E6655"/>
    <w:rsid w:val="006E68E1"/>
    <w:rsid w:val="006E6A9E"/>
    <w:rsid w:val="006E6CC8"/>
    <w:rsid w:val="006E7198"/>
    <w:rsid w:val="006E752D"/>
    <w:rsid w:val="006E76BB"/>
    <w:rsid w:val="006E7859"/>
    <w:rsid w:val="006E7E40"/>
    <w:rsid w:val="006F02AD"/>
    <w:rsid w:val="006F04EF"/>
    <w:rsid w:val="006F061B"/>
    <w:rsid w:val="006F0A3C"/>
    <w:rsid w:val="006F1059"/>
    <w:rsid w:val="006F1575"/>
    <w:rsid w:val="006F1592"/>
    <w:rsid w:val="006F18D5"/>
    <w:rsid w:val="006F1E6F"/>
    <w:rsid w:val="006F1EF4"/>
    <w:rsid w:val="006F20E6"/>
    <w:rsid w:val="006F22AE"/>
    <w:rsid w:val="006F262C"/>
    <w:rsid w:val="006F2B62"/>
    <w:rsid w:val="006F2C79"/>
    <w:rsid w:val="006F2DA2"/>
    <w:rsid w:val="006F3D58"/>
    <w:rsid w:val="006F4026"/>
    <w:rsid w:val="006F4094"/>
    <w:rsid w:val="006F41A1"/>
    <w:rsid w:val="006F41E6"/>
    <w:rsid w:val="006F428D"/>
    <w:rsid w:val="006F4462"/>
    <w:rsid w:val="006F4566"/>
    <w:rsid w:val="006F4757"/>
    <w:rsid w:val="006F4971"/>
    <w:rsid w:val="006F4B85"/>
    <w:rsid w:val="006F4DB7"/>
    <w:rsid w:val="006F4E76"/>
    <w:rsid w:val="006F5073"/>
    <w:rsid w:val="006F509C"/>
    <w:rsid w:val="006F50CF"/>
    <w:rsid w:val="006F514D"/>
    <w:rsid w:val="006F51D6"/>
    <w:rsid w:val="006F5212"/>
    <w:rsid w:val="006F568E"/>
    <w:rsid w:val="006F571F"/>
    <w:rsid w:val="006F579D"/>
    <w:rsid w:val="006F5A5E"/>
    <w:rsid w:val="006F5A85"/>
    <w:rsid w:val="006F5C03"/>
    <w:rsid w:val="006F5DB3"/>
    <w:rsid w:val="006F5DF4"/>
    <w:rsid w:val="006F5F41"/>
    <w:rsid w:val="006F5FDE"/>
    <w:rsid w:val="006F61FC"/>
    <w:rsid w:val="006F634C"/>
    <w:rsid w:val="006F6439"/>
    <w:rsid w:val="006F676E"/>
    <w:rsid w:val="006F6BE5"/>
    <w:rsid w:val="006F6E5B"/>
    <w:rsid w:val="006F6FC8"/>
    <w:rsid w:val="006F725E"/>
    <w:rsid w:val="006F74B9"/>
    <w:rsid w:val="006F7563"/>
    <w:rsid w:val="006F7962"/>
    <w:rsid w:val="006F7B2C"/>
    <w:rsid w:val="006F7B60"/>
    <w:rsid w:val="006F7CDB"/>
    <w:rsid w:val="006F7EA8"/>
    <w:rsid w:val="00700144"/>
    <w:rsid w:val="0070020D"/>
    <w:rsid w:val="0070030E"/>
    <w:rsid w:val="007007FB"/>
    <w:rsid w:val="00700D7E"/>
    <w:rsid w:val="00700DCA"/>
    <w:rsid w:val="00700DF0"/>
    <w:rsid w:val="007016A4"/>
    <w:rsid w:val="00701A89"/>
    <w:rsid w:val="00701C1E"/>
    <w:rsid w:val="00701C65"/>
    <w:rsid w:val="00701E2A"/>
    <w:rsid w:val="0070205A"/>
    <w:rsid w:val="00702214"/>
    <w:rsid w:val="00702368"/>
    <w:rsid w:val="007025EE"/>
    <w:rsid w:val="00702950"/>
    <w:rsid w:val="00702DAD"/>
    <w:rsid w:val="00703B07"/>
    <w:rsid w:val="00704294"/>
    <w:rsid w:val="0070492E"/>
    <w:rsid w:val="0070495E"/>
    <w:rsid w:val="00704B88"/>
    <w:rsid w:val="00704E1C"/>
    <w:rsid w:val="00704E49"/>
    <w:rsid w:val="00705125"/>
    <w:rsid w:val="007055DA"/>
    <w:rsid w:val="007058E9"/>
    <w:rsid w:val="00705A27"/>
    <w:rsid w:val="00705A4C"/>
    <w:rsid w:val="00705B84"/>
    <w:rsid w:val="00705BB0"/>
    <w:rsid w:val="00705BE5"/>
    <w:rsid w:val="00705C8D"/>
    <w:rsid w:val="0070664D"/>
    <w:rsid w:val="007068D8"/>
    <w:rsid w:val="007068DF"/>
    <w:rsid w:val="0070717C"/>
    <w:rsid w:val="007072BE"/>
    <w:rsid w:val="00707443"/>
    <w:rsid w:val="00707CCD"/>
    <w:rsid w:val="00707E17"/>
    <w:rsid w:val="00710000"/>
    <w:rsid w:val="0071015E"/>
    <w:rsid w:val="007102FA"/>
    <w:rsid w:val="007105E7"/>
    <w:rsid w:val="007107CB"/>
    <w:rsid w:val="0071086B"/>
    <w:rsid w:val="00710CE6"/>
    <w:rsid w:val="00710FEE"/>
    <w:rsid w:val="00711057"/>
    <w:rsid w:val="00711105"/>
    <w:rsid w:val="00711195"/>
    <w:rsid w:val="007113F1"/>
    <w:rsid w:val="007114AB"/>
    <w:rsid w:val="00711572"/>
    <w:rsid w:val="00711982"/>
    <w:rsid w:val="00711D8F"/>
    <w:rsid w:val="00711E56"/>
    <w:rsid w:val="00712E57"/>
    <w:rsid w:val="00712E9A"/>
    <w:rsid w:val="0071374E"/>
    <w:rsid w:val="00713BD9"/>
    <w:rsid w:val="00713C16"/>
    <w:rsid w:val="00713D5E"/>
    <w:rsid w:val="007141A6"/>
    <w:rsid w:val="007146EB"/>
    <w:rsid w:val="00714EE8"/>
    <w:rsid w:val="0071503C"/>
    <w:rsid w:val="007153A3"/>
    <w:rsid w:val="00715418"/>
    <w:rsid w:val="0071575B"/>
    <w:rsid w:val="00715CDC"/>
    <w:rsid w:val="00715D80"/>
    <w:rsid w:val="00715E49"/>
    <w:rsid w:val="00715FB2"/>
    <w:rsid w:val="007161E1"/>
    <w:rsid w:val="007163CB"/>
    <w:rsid w:val="0071643A"/>
    <w:rsid w:val="007165A0"/>
    <w:rsid w:val="007168A8"/>
    <w:rsid w:val="00716D53"/>
    <w:rsid w:val="00716D8B"/>
    <w:rsid w:val="007170EE"/>
    <w:rsid w:val="0071784B"/>
    <w:rsid w:val="007178AD"/>
    <w:rsid w:val="00720241"/>
    <w:rsid w:val="007206D1"/>
    <w:rsid w:val="007209CA"/>
    <w:rsid w:val="007210B8"/>
    <w:rsid w:val="00721396"/>
    <w:rsid w:val="00721430"/>
    <w:rsid w:val="007214AB"/>
    <w:rsid w:val="007218D5"/>
    <w:rsid w:val="007219C0"/>
    <w:rsid w:val="00721D40"/>
    <w:rsid w:val="00721E99"/>
    <w:rsid w:val="00721F9A"/>
    <w:rsid w:val="00722172"/>
    <w:rsid w:val="00722217"/>
    <w:rsid w:val="00722613"/>
    <w:rsid w:val="0072261C"/>
    <w:rsid w:val="0072268C"/>
    <w:rsid w:val="00722A3C"/>
    <w:rsid w:val="00722AB5"/>
    <w:rsid w:val="00722B49"/>
    <w:rsid w:val="00722E23"/>
    <w:rsid w:val="00722F22"/>
    <w:rsid w:val="00722FC6"/>
    <w:rsid w:val="00723C09"/>
    <w:rsid w:val="0072418F"/>
    <w:rsid w:val="00724316"/>
    <w:rsid w:val="00725258"/>
    <w:rsid w:val="0072525B"/>
    <w:rsid w:val="007253CC"/>
    <w:rsid w:val="007255A8"/>
    <w:rsid w:val="007256E6"/>
    <w:rsid w:val="00725A16"/>
    <w:rsid w:val="00725B88"/>
    <w:rsid w:val="00725FCC"/>
    <w:rsid w:val="00726018"/>
    <w:rsid w:val="007261BA"/>
    <w:rsid w:val="007262B6"/>
    <w:rsid w:val="00726453"/>
    <w:rsid w:val="007264E6"/>
    <w:rsid w:val="00726C20"/>
    <w:rsid w:val="00726C39"/>
    <w:rsid w:val="00726D0E"/>
    <w:rsid w:val="00726D62"/>
    <w:rsid w:val="00726E37"/>
    <w:rsid w:val="00727509"/>
    <w:rsid w:val="007277D7"/>
    <w:rsid w:val="0072792F"/>
    <w:rsid w:val="00727C59"/>
    <w:rsid w:val="00727D4A"/>
    <w:rsid w:val="00727EFD"/>
    <w:rsid w:val="0073004F"/>
    <w:rsid w:val="00730297"/>
    <w:rsid w:val="00730533"/>
    <w:rsid w:val="00730723"/>
    <w:rsid w:val="007308BC"/>
    <w:rsid w:val="00730E6A"/>
    <w:rsid w:val="00731587"/>
    <w:rsid w:val="007315E9"/>
    <w:rsid w:val="0073195E"/>
    <w:rsid w:val="00732390"/>
    <w:rsid w:val="00732BCE"/>
    <w:rsid w:val="00732C1E"/>
    <w:rsid w:val="00732DBA"/>
    <w:rsid w:val="00732E2C"/>
    <w:rsid w:val="0073307C"/>
    <w:rsid w:val="00733681"/>
    <w:rsid w:val="00733812"/>
    <w:rsid w:val="00733A10"/>
    <w:rsid w:val="00733C2B"/>
    <w:rsid w:val="00733E3C"/>
    <w:rsid w:val="00733EC3"/>
    <w:rsid w:val="00733F83"/>
    <w:rsid w:val="0073410F"/>
    <w:rsid w:val="00734176"/>
    <w:rsid w:val="007343B4"/>
    <w:rsid w:val="0073459A"/>
    <w:rsid w:val="00734663"/>
    <w:rsid w:val="007346BA"/>
    <w:rsid w:val="007349A4"/>
    <w:rsid w:val="00734F8F"/>
    <w:rsid w:val="0073515B"/>
    <w:rsid w:val="007354E9"/>
    <w:rsid w:val="007355B8"/>
    <w:rsid w:val="007355E7"/>
    <w:rsid w:val="007356B0"/>
    <w:rsid w:val="007357AE"/>
    <w:rsid w:val="00735AB2"/>
    <w:rsid w:val="00735AC8"/>
    <w:rsid w:val="00735E9E"/>
    <w:rsid w:val="00735F2A"/>
    <w:rsid w:val="00736119"/>
    <w:rsid w:val="007361E8"/>
    <w:rsid w:val="0073685B"/>
    <w:rsid w:val="00736879"/>
    <w:rsid w:val="007369E1"/>
    <w:rsid w:val="00736DA1"/>
    <w:rsid w:val="00736EA6"/>
    <w:rsid w:val="007376EF"/>
    <w:rsid w:val="00737976"/>
    <w:rsid w:val="0074024B"/>
    <w:rsid w:val="00740303"/>
    <w:rsid w:val="00740471"/>
    <w:rsid w:val="00740611"/>
    <w:rsid w:val="00740926"/>
    <w:rsid w:val="00740AD5"/>
    <w:rsid w:val="007411DD"/>
    <w:rsid w:val="007413A1"/>
    <w:rsid w:val="007415C6"/>
    <w:rsid w:val="00741656"/>
    <w:rsid w:val="007416EA"/>
    <w:rsid w:val="007417EE"/>
    <w:rsid w:val="00741E30"/>
    <w:rsid w:val="00741FED"/>
    <w:rsid w:val="00742259"/>
    <w:rsid w:val="007423AA"/>
    <w:rsid w:val="007423F5"/>
    <w:rsid w:val="00742485"/>
    <w:rsid w:val="007429BD"/>
    <w:rsid w:val="007429F4"/>
    <w:rsid w:val="00742BB9"/>
    <w:rsid w:val="00743491"/>
    <w:rsid w:val="00743A3B"/>
    <w:rsid w:val="00743DFA"/>
    <w:rsid w:val="00743EAA"/>
    <w:rsid w:val="0074408F"/>
    <w:rsid w:val="00744779"/>
    <w:rsid w:val="007447CB"/>
    <w:rsid w:val="0074497E"/>
    <w:rsid w:val="00744A09"/>
    <w:rsid w:val="00744AF5"/>
    <w:rsid w:val="00744CFC"/>
    <w:rsid w:val="0074562E"/>
    <w:rsid w:val="00745D4C"/>
    <w:rsid w:val="00745FFE"/>
    <w:rsid w:val="0074621E"/>
    <w:rsid w:val="0074630E"/>
    <w:rsid w:val="00746590"/>
    <w:rsid w:val="0074678D"/>
    <w:rsid w:val="00746A97"/>
    <w:rsid w:val="00747081"/>
    <w:rsid w:val="007472A2"/>
    <w:rsid w:val="00747746"/>
    <w:rsid w:val="00747B72"/>
    <w:rsid w:val="00747B9E"/>
    <w:rsid w:val="00747C1A"/>
    <w:rsid w:val="00747C33"/>
    <w:rsid w:val="00747E4C"/>
    <w:rsid w:val="00747F30"/>
    <w:rsid w:val="00750021"/>
    <w:rsid w:val="0075013C"/>
    <w:rsid w:val="007501B2"/>
    <w:rsid w:val="007502FA"/>
    <w:rsid w:val="0075032F"/>
    <w:rsid w:val="00750ABC"/>
    <w:rsid w:val="00751056"/>
    <w:rsid w:val="007514D5"/>
    <w:rsid w:val="00751B6B"/>
    <w:rsid w:val="00751C15"/>
    <w:rsid w:val="00751ED0"/>
    <w:rsid w:val="00751FC8"/>
    <w:rsid w:val="00752027"/>
    <w:rsid w:val="0075251F"/>
    <w:rsid w:val="00752575"/>
    <w:rsid w:val="00752630"/>
    <w:rsid w:val="00753384"/>
    <w:rsid w:val="007539D8"/>
    <w:rsid w:val="00753F52"/>
    <w:rsid w:val="007547E7"/>
    <w:rsid w:val="00754B3E"/>
    <w:rsid w:val="00754C28"/>
    <w:rsid w:val="0075501B"/>
    <w:rsid w:val="00755126"/>
    <w:rsid w:val="007557A1"/>
    <w:rsid w:val="0075586C"/>
    <w:rsid w:val="00755EC3"/>
    <w:rsid w:val="00756668"/>
    <w:rsid w:val="0075693A"/>
    <w:rsid w:val="00756B3C"/>
    <w:rsid w:val="00756B83"/>
    <w:rsid w:val="00756E07"/>
    <w:rsid w:val="00756F0E"/>
    <w:rsid w:val="00756FBA"/>
    <w:rsid w:val="00756FC0"/>
    <w:rsid w:val="0075702E"/>
    <w:rsid w:val="007570F1"/>
    <w:rsid w:val="0075776C"/>
    <w:rsid w:val="00757BB9"/>
    <w:rsid w:val="00757E74"/>
    <w:rsid w:val="007600FB"/>
    <w:rsid w:val="007601E1"/>
    <w:rsid w:val="007603C6"/>
    <w:rsid w:val="00760480"/>
    <w:rsid w:val="00760B92"/>
    <w:rsid w:val="00760C89"/>
    <w:rsid w:val="00760DFD"/>
    <w:rsid w:val="00760DFF"/>
    <w:rsid w:val="00760E30"/>
    <w:rsid w:val="00760F38"/>
    <w:rsid w:val="00761103"/>
    <w:rsid w:val="0076145A"/>
    <w:rsid w:val="00761597"/>
    <w:rsid w:val="00761622"/>
    <w:rsid w:val="00761885"/>
    <w:rsid w:val="00761AE7"/>
    <w:rsid w:val="00761C9E"/>
    <w:rsid w:val="00761F1C"/>
    <w:rsid w:val="007627F2"/>
    <w:rsid w:val="00762A8C"/>
    <w:rsid w:val="00762FE2"/>
    <w:rsid w:val="007633FD"/>
    <w:rsid w:val="00763B82"/>
    <w:rsid w:val="00763EFE"/>
    <w:rsid w:val="0076404C"/>
    <w:rsid w:val="007643E7"/>
    <w:rsid w:val="00764587"/>
    <w:rsid w:val="00764899"/>
    <w:rsid w:val="00764955"/>
    <w:rsid w:val="00764B64"/>
    <w:rsid w:val="00764C4A"/>
    <w:rsid w:val="00765216"/>
    <w:rsid w:val="0076523E"/>
    <w:rsid w:val="0076542B"/>
    <w:rsid w:val="007656A1"/>
    <w:rsid w:val="00765AEB"/>
    <w:rsid w:val="00765B65"/>
    <w:rsid w:val="0076632C"/>
    <w:rsid w:val="00766339"/>
    <w:rsid w:val="00766A27"/>
    <w:rsid w:val="00766DA4"/>
    <w:rsid w:val="00766E74"/>
    <w:rsid w:val="007670C0"/>
    <w:rsid w:val="007673D6"/>
    <w:rsid w:val="007674A5"/>
    <w:rsid w:val="00767B52"/>
    <w:rsid w:val="00767F95"/>
    <w:rsid w:val="0077004C"/>
    <w:rsid w:val="0077051A"/>
    <w:rsid w:val="00770726"/>
    <w:rsid w:val="007708EC"/>
    <w:rsid w:val="00770964"/>
    <w:rsid w:val="00770C9F"/>
    <w:rsid w:val="00770FA3"/>
    <w:rsid w:val="00771396"/>
    <w:rsid w:val="00771A14"/>
    <w:rsid w:val="00771CE6"/>
    <w:rsid w:val="00771E45"/>
    <w:rsid w:val="00771F6C"/>
    <w:rsid w:val="007722AD"/>
    <w:rsid w:val="0077246F"/>
    <w:rsid w:val="00772670"/>
    <w:rsid w:val="00772B4E"/>
    <w:rsid w:val="00772B83"/>
    <w:rsid w:val="00772B8B"/>
    <w:rsid w:val="00772B99"/>
    <w:rsid w:val="007733B6"/>
    <w:rsid w:val="007733C4"/>
    <w:rsid w:val="007739B3"/>
    <w:rsid w:val="00773B9E"/>
    <w:rsid w:val="00773B9F"/>
    <w:rsid w:val="00773D08"/>
    <w:rsid w:val="00773DDE"/>
    <w:rsid w:val="007740A8"/>
    <w:rsid w:val="00774242"/>
    <w:rsid w:val="00774CFE"/>
    <w:rsid w:val="00774E55"/>
    <w:rsid w:val="0077508F"/>
    <w:rsid w:val="00775440"/>
    <w:rsid w:val="007754A4"/>
    <w:rsid w:val="007759B2"/>
    <w:rsid w:val="00775F37"/>
    <w:rsid w:val="00776226"/>
    <w:rsid w:val="007763E9"/>
    <w:rsid w:val="007765BA"/>
    <w:rsid w:val="00776804"/>
    <w:rsid w:val="007768A8"/>
    <w:rsid w:val="007769E2"/>
    <w:rsid w:val="00776F3D"/>
    <w:rsid w:val="00777252"/>
    <w:rsid w:val="007777BD"/>
    <w:rsid w:val="00777CE5"/>
    <w:rsid w:val="0078022D"/>
    <w:rsid w:val="00780250"/>
    <w:rsid w:val="00780656"/>
    <w:rsid w:val="007806E2"/>
    <w:rsid w:val="00780B3A"/>
    <w:rsid w:val="00780E4D"/>
    <w:rsid w:val="00780F0D"/>
    <w:rsid w:val="00780FDE"/>
    <w:rsid w:val="00781012"/>
    <w:rsid w:val="007810BF"/>
    <w:rsid w:val="007813F5"/>
    <w:rsid w:val="00781471"/>
    <w:rsid w:val="00781482"/>
    <w:rsid w:val="007815E3"/>
    <w:rsid w:val="00781608"/>
    <w:rsid w:val="0078178A"/>
    <w:rsid w:val="007817D8"/>
    <w:rsid w:val="007817F1"/>
    <w:rsid w:val="0078184B"/>
    <w:rsid w:val="00781A1D"/>
    <w:rsid w:val="00781C09"/>
    <w:rsid w:val="00781D31"/>
    <w:rsid w:val="00781F8F"/>
    <w:rsid w:val="0078203B"/>
    <w:rsid w:val="0078265F"/>
    <w:rsid w:val="007826CF"/>
    <w:rsid w:val="007826E5"/>
    <w:rsid w:val="0078270E"/>
    <w:rsid w:val="007828FC"/>
    <w:rsid w:val="00782C9E"/>
    <w:rsid w:val="007830F4"/>
    <w:rsid w:val="00783126"/>
    <w:rsid w:val="007831E8"/>
    <w:rsid w:val="007837AD"/>
    <w:rsid w:val="00783801"/>
    <w:rsid w:val="00783A08"/>
    <w:rsid w:val="00783B10"/>
    <w:rsid w:val="00783D16"/>
    <w:rsid w:val="0078405D"/>
    <w:rsid w:val="007842A3"/>
    <w:rsid w:val="007846D7"/>
    <w:rsid w:val="00784D53"/>
    <w:rsid w:val="007851B5"/>
    <w:rsid w:val="007856A0"/>
    <w:rsid w:val="00785820"/>
    <w:rsid w:val="00785CC7"/>
    <w:rsid w:val="00785D05"/>
    <w:rsid w:val="00786263"/>
    <w:rsid w:val="00786610"/>
    <w:rsid w:val="00786D34"/>
    <w:rsid w:val="0078710F"/>
    <w:rsid w:val="00787233"/>
    <w:rsid w:val="007872B0"/>
    <w:rsid w:val="007872ED"/>
    <w:rsid w:val="00787486"/>
    <w:rsid w:val="0078759B"/>
    <w:rsid w:val="00787618"/>
    <w:rsid w:val="00787901"/>
    <w:rsid w:val="00787A31"/>
    <w:rsid w:val="00787A83"/>
    <w:rsid w:val="00787B5E"/>
    <w:rsid w:val="007901B9"/>
    <w:rsid w:val="007902CA"/>
    <w:rsid w:val="007902EF"/>
    <w:rsid w:val="007906A5"/>
    <w:rsid w:val="00790B55"/>
    <w:rsid w:val="00790BF5"/>
    <w:rsid w:val="00790C61"/>
    <w:rsid w:val="0079142A"/>
    <w:rsid w:val="00791757"/>
    <w:rsid w:val="007918AF"/>
    <w:rsid w:val="00791B45"/>
    <w:rsid w:val="00791E77"/>
    <w:rsid w:val="007922B4"/>
    <w:rsid w:val="0079245A"/>
    <w:rsid w:val="00792641"/>
    <w:rsid w:val="00792646"/>
    <w:rsid w:val="00792707"/>
    <w:rsid w:val="00792FF4"/>
    <w:rsid w:val="007931BF"/>
    <w:rsid w:val="007931E8"/>
    <w:rsid w:val="0079326B"/>
    <w:rsid w:val="0079333F"/>
    <w:rsid w:val="007935BF"/>
    <w:rsid w:val="007935EB"/>
    <w:rsid w:val="00793650"/>
    <w:rsid w:val="00793AD4"/>
    <w:rsid w:val="00793D9E"/>
    <w:rsid w:val="007949B6"/>
    <w:rsid w:val="007949C9"/>
    <w:rsid w:val="00794A7C"/>
    <w:rsid w:val="00794A9C"/>
    <w:rsid w:val="00794B76"/>
    <w:rsid w:val="00795173"/>
    <w:rsid w:val="00795470"/>
    <w:rsid w:val="007955FE"/>
    <w:rsid w:val="0079588B"/>
    <w:rsid w:val="00795A5A"/>
    <w:rsid w:val="00795C2B"/>
    <w:rsid w:val="0079610E"/>
    <w:rsid w:val="00796339"/>
    <w:rsid w:val="00796595"/>
    <w:rsid w:val="00796BDB"/>
    <w:rsid w:val="00796DD4"/>
    <w:rsid w:val="00797053"/>
    <w:rsid w:val="007970F7"/>
    <w:rsid w:val="00797329"/>
    <w:rsid w:val="0079777A"/>
    <w:rsid w:val="00797DE3"/>
    <w:rsid w:val="00797E7F"/>
    <w:rsid w:val="007A012A"/>
    <w:rsid w:val="007A03DE"/>
    <w:rsid w:val="007A0555"/>
    <w:rsid w:val="007A0579"/>
    <w:rsid w:val="007A0658"/>
    <w:rsid w:val="007A084D"/>
    <w:rsid w:val="007A08A8"/>
    <w:rsid w:val="007A1042"/>
    <w:rsid w:val="007A1364"/>
    <w:rsid w:val="007A1630"/>
    <w:rsid w:val="007A165B"/>
    <w:rsid w:val="007A17BA"/>
    <w:rsid w:val="007A1815"/>
    <w:rsid w:val="007A19B1"/>
    <w:rsid w:val="007A2120"/>
    <w:rsid w:val="007A288A"/>
    <w:rsid w:val="007A294B"/>
    <w:rsid w:val="007A2958"/>
    <w:rsid w:val="007A2A66"/>
    <w:rsid w:val="007A2CFD"/>
    <w:rsid w:val="007A2E2A"/>
    <w:rsid w:val="007A2FAB"/>
    <w:rsid w:val="007A3836"/>
    <w:rsid w:val="007A3FB5"/>
    <w:rsid w:val="007A4194"/>
    <w:rsid w:val="007A4214"/>
    <w:rsid w:val="007A4233"/>
    <w:rsid w:val="007A4692"/>
    <w:rsid w:val="007A49FC"/>
    <w:rsid w:val="007A4CDD"/>
    <w:rsid w:val="007A575B"/>
    <w:rsid w:val="007A586F"/>
    <w:rsid w:val="007A5A56"/>
    <w:rsid w:val="007A62C6"/>
    <w:rsid w:val="007A65D7"/>
    <w:rsid w:val="007A6FE9"/>
    <w:rsid w:val="007A7142"/>
    <w:rsid w:val="007A755F"/>
    <w:rsid w:val="007A77B7"/>
    <w:rsid w:val="007A78BD"/>
    <w:rsid w:val="007A7955"/>
    <w:rsid w:val="007A7D8A"/>
    <w:rsid w:val="007B031E"/>
    <w:rsid w:val="007B049A"/>
    <w:rsid w:val="007B07AD"/>
    <w:rsid w:val="007B07F0"/>
    <w:rsid w:val="007B0A36"/>
    <w:rsid w:val="007B0C32"/>
    <w:rsid w:val="007B0C72"/>
    <w:rsid w:val="007B0E44"/>
    <w:rsid w:val="007B0F9F"/>
    <w:rsid w:val="007B11CE"/>
    <w:rsid w:val="007B1990"/>
    <w:rsid w:val="007B19E4"/>
    <w:rsid w:val="007B1C43"/>
    <w:rsid w:val="007B20C5"/>
    <w:rsid w:val="007B2332"/>
    <w:rsid w:val="007B241F"/>
    <w:rsid w:val="007B24A0"/>
    <w:rsid w:val="007B260A"/>
    <w:rsid w:val="007B2754"/>
    <w:rsid w:val="007B2792"/>
    <w:rsid w:val="007B283C"/>
    <w:rsid w:val="007B2B8A"/>
    <w:rsid w:val="007B2BD1"/>
    <w:rsid w:val="007B2BEA"/>
    <w:rsid w:val="007B30C4"/>
    <w:rsid w:val="007B3312"/>
    <w:rsid w:val="007B359F"/>
    <w:rsid w:val="007B3C76"/>
    <w:rsid w:val="007B415E"/>
    <w:rsid w:val="007B424E"/>
    <w:rsid w:val="007B4620"/>
    <w:rsid w:val="007B46A1"/>
    <w:rsid w:val="007B46B7"/>
    <w:rsid w:val="007B47DE"/>
    <w:rsid w:val="007B4BB8"/>
    <w:rsid w:val="007B4C55"/>
    <w:rsid w:val="007B569B"/>
    <w:rsid w:val="007B56E5"/>
    <w:rsid w:val="007B57BE"/>
    <w:rsid w:val="007B5964"/>
    <w:rsid w:val="007B5B45"/>
    <w:rsid w:val="007B5F49"/>
    <w:rsid w:val="007B63B6"/>
    <w:rsid w:val="007B64F0"/>
    <w:rsid w:val="007B6653"/>
    <w:rsid w:val="007B67F3"/>
    <w:rsid w:val="007B6DB3"/>
    <w:rsid w:val="007B714B"/>
    <w:rsid w:val="007B74A4"/>
    <w:rsid w:val="007B7AC8"/>
    <w:rsid w:val="007B7EBE"/>
    <w:rsid w:val="007C00F1"/>
    <w:rsid w:val="007C03A9"/>
    <w:rsid w:val="007C0D45"/>
    <w:rsid w:val="007C0F22"/>
    <w:rsid w:val="007C117F"/>
    <w:rsid w:val="007C1485"/>
    <w:rsid w:val="007C169F"/>
    <w:rsid w:val="007C1F05"/>
    <w:rsid w:val="007C1F36"/>
    <w:rsid w:val="007C1FCE"/>
    <w:rsid w:val="007C2069"/>
    <w:rsid w:val="007C25B9"/>
    <w:rsid w:val="007C28EA"/>
    <w:rsid w:val="007C2C73"/>
    <w:rsid w:val="007C2CDF"/>
    <w:rsid w:val="007C2CE2"/>
    <w:rsid w:val="007C2E5F"/>
    <w:rsid w:val="007C3153"/>
    <w:rsid w:val="007C3163"/>
    <w:rsid w:val="007C3418"/>
    <w:rsid w:val="007C3A8D"/>
    <w:rsid w:val="007C3EC3"/>
    <w:rsid w:val="007C44AA"/>
    <w:rsid w:val="007C49C1"/>
    <w:rsid w:val="007C4ACB"/>
    <w:rsid w:val="007C4C62"/>
    <w:rsid w:val="007C5320"/>
    <w:rsid w:val="007C55B6"/>
    <w:rsid w:val="007C563A"/>
    <w:rsid w:val="007C56CC"/>
    <w:rsid w:val="007C5AA2"/>
    <w:rsid w:val="007C5E59"/>
    <w:rsid w:val="007C5FFA"/>
    <w:rsid w:val="007C63A6"/>
    <w:rsid w:val="007C6538"/>
    <w:rsid w:val="007C670C"/>
    <w:rsid w:val="007C6B32"/>
    <w:rsid w:val="007C6C15"/>
    <w:rsid w:val="007C720B"/>
    <w:rsid w:val="007C7257"/>
    <w:rsid w:val="007C76CE"/>
    <w:rsid w:val="007C793E"/>
    <w:rsid w:val="007C7C46"/>
    <w:rsid w:val="007D014C"/>
    <w:rsid w:val="007D05D3"/>
    <w:rsid w:val="007D0823"/>
    <w:rsid w:val="007D090C"/>
    <w:rsid w:val="007D0B43"/>
    <w:rsid w:val="007D0C16"/>
    <w:rsid w:val="007D0C25"/>
    <w:rsid w:val="007D10F1"/>
    <w:rsid w:val="007D115B"/>
    <w:rsid w:val="007D15FB"/>
    <w:rsid w:val="007D1CC5"/>
    <w:rsid w:val="007D22B4"/>
    <w:rsid w:val="007D2635"/>
    <w:rsid w:val="007D279B"/>
    <w:rsid w:val="007D29AC"/>
    <w:rsid w:val="007D2C64"/>
    <w:rsid w:val="007D3000"/>
    <w:rsid w:val="007D3425"/>
    <w:rsid w:val="007D3503"/>
    <w:rsid w:val="007D3D40"/>
    <w:rsid w:val="007D4287"/>
    <w:rsid w:val="007D46C5"/>
    <w:rsid w:val="007D4A96"/>
    <w:rsid w:val="007D4B57"/>
    <w:rsid w:val="007D4CC0"/>
    <w:rsid w:val="007D4E29"/>
    <w:rsid w:val="007D5285"/>
    <w:rsid w:val="007D555C"/>
    <w:rsid w:val="007D5647"/>
    <w:rsid w:val="007D571C"/>
    <w:rsid w:val="007D58DA"/>
    <w:rsid w:val="007D5941"/>
    <w:rsid w:val="007D5D6E"/>
    <w:rsid w:val="007D5E69"/>
    <w:rsid w:val="007D5FA3"/>
    <w:rsid w:val="007D68F5"/>
    <w:rsid w:val="007D6A8A"/>
    <w:rsid w:val="007D6FAB"/>
    <w:rsid w:val="007D70A2"/>
    <w:rsid w:val="007D70F5"/>
    <w:rsid w:val="007D7411"/>
    <w:rsid w:val="007D7813"/>
    <w:rsid w:val="007D78F4"/>
    <w:rsid w:val="007D7B4B"/>
    <w:rsid w:val="007D7EC0"/>
    <w:rsid w:val="007E017A"/>
    <w:rsid w:val="007E0254"/>
    <w:rsid w:val="007E02B9"/>
    <w:rsid w:val="007E0643"/>
    <w:rsid w:val="007E08CC"/>
    <w:rsid w:val="007E0ABD"/>
    <w:rsid w:val="007E0BF0"/>
    <w:rsid w:val="007E0E73"/>
    <w:rsid w:val="007E0EFD"/>
    <w:rsid w:val="007E1532"/>
    <w:rsid w:val="007E1A52"/>
    <w:rsid w:val="007E2270"/>
    <w:rsid w:val="007E2A33"/>
    <w:rsid w:val="007E2B96"/>
    <w:rsid w:val="007E2BA8"/>
    <w:rsid w:val="007E2E1D"/>
    <w:rsid w:val="007E2F32"/>
    <w:rsid w:val="007E2FFF"/>
    <w:rsid w:val="007E318C"/>
    <w:rsid w:val="007E3378"/>
    <w:rsid w:val="007E3F5E"/>
    <w:rsid w:val="007E436B"/>
    <w:rsid w:val="007E475D"/>
    <w:rsid w:val="007E4781"/>
    <w:rsid w:val="007E4964"/>
    <w:rsid w:val="007E4F6F"/>
    <w:rsid w:val="007E50A6"/>
    <w:rsid w:val="007E50FE"/>
    <w:rsid w:val="007E5904"/>
    <w:rsid w:val="007E5910"/>
    <w:rsid w:val="007E5B4F"/>
    <w:rsid w:val="007E5EE1"/>
    <w:rsid w:val="007E6063"/>
    <w:rsid w:val="007E608F"/>
    <w:rsid w:val="007E6357"/>
    <w:rsid w:val="007E6404"/>
    <w:rsid w:val="007E66F8"/>
    <w:rsid w:val="007E69CA"/>
    <w:rsid w:val="007E6C6D"/>
    <w:rsid w:val="007E6C6E"/>
    <w:rsid w:val="007E6EC3"/>
    <w:rsid w:val="007E70B9"/>
    <w:rsid w:val="007E7226"/>
    <w:rsid w:val="007E733B"/>
    <w:rsid w:val="007E76C1"/>
    <w:rsid w:val="007E7C85"/>
    <w:rsid w:val="007F00F6"/>
    <w:rsid w:val="007F01F0"/>
    <w:rsid w:val="007F03AD"/>
    <w:rsid w:val="007F054C"/>
    <w:rsid w:val="007F056C"/>
    <w:rsid w:val="007F0BEC"/>
    <w:rsid w:val="007F0C06"/>
    <w:rsid w:val="007F0E97"/>
    <w:rsid w:val="007F0EE8"/>
    <w:rsid w:val="007F10B0"/>
    <w:rsid w:val="007F119A"/>
    <w:rsid w:val="007F131A"/>
    <w:rsid w:val="007F13AF"/>
    <w:rsid w:val="007F1523"/>
    <w:rsid w:val="007F1974"/>
    <w:rsid w:val="007F1B7E"/>
    <w:rsid w:val="007F1C3B"/>
    <w:rsid w:val="007F1CA6"/>
    <w:rsid w:val="007F1E06"/>
    <w:rsid w:val="007F1EDA"/>
    <w:rsid w:val="007F1F5E"/>
    <w:rsid w:val="007F2259"/>
    <w:rsid w:val="007F2778"/>
    <w:rsid w:val="007F280C"/>
    <w:rsid w:val="007F2B1A"/>
    <w:rsid w:val="007F320C"/>
    <w:rsid w:val="007F3239"/>
    <w:rsid w:val="007F33D1"/>
    <w:rsid w:val="007F390A"/>
    <w:rsid w:val="007F3B81"/>
    <w:rsid w:val="007F3E63"/>
    <w:rsid w:val="007F3FF3"/>
    <w:rsid w:val="007F4261"/>
    <w:rsid w:val="007F43E4"/>
    <w:rsid w:val="007F44F3"/>
    <w:rsid w:val="007F4758"/>
    <w:rsid w:val="007F4922"/>
    <w:rsid w:val="007F49E3"/>
    <w:rsid w:val="007F4A99"/>
    <w:rsid w:val="007F4BB1"/>
    <w:rsid w:val="007F4C64"/>
    <w:rsid w:val="007F5363"/>
    <w:rsid w:val="007F564D"/>
    <w:rsid w:val="007F5ACB"/>
    <w:rsid w:val="007F5CAA"/>
    <w:rsid w:val="007F5CCE"/>
    <w:rsid w:val="007F5DAB"/>
    <w:rsid w:val="007F6196"/>
    <w:rsid w:val="007F629D"/>
    <w:rsid w:val="007F6524"/>
    <w:rsid w:val="007F661A"/>
    <w:rsid w:val="007F6783"/>
    <w:rsid w:val="007F69C8"/>
    <w:rsid w:val="007F6A36"/>
    <w:rsid w:val="007F6AD1"/>
    <w:rsid w:val="007F6B06"/>
    <w:rsid w:val="007F7203"/>
    <w:rsid w:val="007F7258"/>
    <w:rsid w:val="007F74FB"/>
    <w:rsid w:val="007F7D08"/>
    <w:rsid w:val="007F7D3B"/>
    <w:rsid w:val="008000E8"/>
    <w:rsid w:val="008001C1"/>
    <w:rsid w:val="008002D7"/>
    <w:rsid w:val="00800523"/>
    <w:rsid w:val="008009D1"/>
    <w:rsid w:val="008009EE"/>
    <w:rsid w:val="00801010"/>
    <w:rsid w:val="0080142F"/>
    <w:rsid w:val="0080182E"/>
    <w:rsid w:val="00801E14"/>
    <w:rsid w:val="00802289"/>
    <w:rsid w:val="008028ED"/>
    <w:rsid w:val="00802BE3"/>
    <w:rsid w:val="00803185"/>
    <w:rsid w:val="00803440"/>
    <w:rsid w:val="0080376C"/>
    <w:rsid w:val="008037A7"/>
    <w:rsid w:val="00803D4D"/>
    <w:rsid w:val="00803FB8"/>
    <w:rsid w:val="0080402C"/>
    <w:rsid w:val="00804036"/>
    <w:rsid w:val="0080429D"/>
    <w:rsid w:val="00804725"/>
    <w:rsid w:val="00804A47"/>
    <w:rsid w:val="00805175"/>
    <w:rsid w:val="0080533F"/>
    <w:rsid w:val="008053C0"/>
    <w:rsid w:val="0080573A"/>
    <w:rsid w:val="0080587C"/>
    <w:rsid w:val="00805927"/>
    <w:rsid w:val="00805D23"/>
    <w:rsid w:val="00805D35"/>
    <w:rsid w:val="00805F35"/>
    <w:rsid w:val="008061EF"/>
    <w:rsid w:val="008064D1"/>
    <w:rsid w:val="00806515"/>
    <w:rsid w:val="0080653E"/>
    <w:rsid w:val="008065CD"/>
    <w:rsid w:val="00806796"/>
    <w:rsid w:val="00806888"/>
    <w:rsid w:val="008068E3"/>
    <w:rsid w:val="00806AB2"/>
    <w:rsid w:val="00806C04"/>
    <w:rsid w:val="00807090"/>
    <w:rsid w:val="008070F5"/>
    <w:rsid w:val="00807125"/>
    <w:rsid w:val="00807174"/>
    <w:rsid w:val="008071FC"/>
    <w:rsid w:val="00807216"/>
    <w:rsid w:val="0080798D"/>
    <w:rsid w:val="00807C04"/>
    <w:rsid w:val="00807C7F"/>
    <w:rsid w:val="00807DA2"/>
    <w:rsid w:val="00807DD4"/>
    <w:rsid w:val="00807F3A"/>
    <w:rsid w:val="00810280"/>
    <w:rsid w:val="00810305"/>
    <w:rsid w:val="00810F84"/>
    <w:rsid w:val="00810FCC"/>
    <w:rsid w:val="008112CB"/>
    <w:rsid w:val="00811320"/>
    <w:rsid w:val="0081154D"/>
    <w:rsid w:val="00811685"/>
    <w:rsid w:val="00811821"/>
    <w:rsid w:val="00811BC9"/>
    <w:rsid w:val="00811C1B"/>
    <w:rsid w:val="00812458"/>
    <w:rsid w:val="00812B14"/>
    <w:rsid w:val="00812B4D"/>
    <w:rsid w:val="00812BBE"/>
    <w:rsid w:val="00812C60"/>
    <w:rsid w:val="0081317B"/>
    <w:rsid w:val="0081334F"/>
    <w:rsid w:val="00813470"/>
    <w:rsid w:val="00813529"/>
    <w:rsid w:val="008135C8"/>
    <w:rsid w:val="00813C2A"/>
    <w:rsid w:val="00813D23"/>
    <w:rsid w:val="00813E8F"/>
    <w:rsid w:val="00813F1D"/>
    <w:rsid w:val="00814156"/>
    <w:rsid w:val="008141E0"/>
    <w:rsid w:val="00814280"/>
    <w:rsid w:val="008147A0"/>
    <w:rsid w:val="0081482B"/>
    <w:rsid w:val="00814AE0"/>
    <w:rsid w:val="00814BFA"/>
    <w:rsid w:val="00814E9E"/>
    <w:rsid w:val="00815390"/>
    <w:rsid w:val="00815598"/>
    <w:rsid w:val="008156CC"/>
    <w:rsid w:val="00816147"/>
    <w:rsid w:val="0081616F"/>
    <w:rsid w:val="00816171"/>
    <w:rsid w:val="00816764"/>
    <w:rsid w:val="0081685B"/>
    <w:rsid w:val="0081697C"/>
    <w:rsid w:val="00816A7F"/>
    <w:rsid w:val="00816CED"/>
    <w:rsid w:val="00816D0F"/>
    <w:rsid w:val="00817127"/>
    <w:rsid w:val="00817290"/>
    <w:rsid w:val="008173FC"/>
    <w:rsid w:val="00817440"/>
    <w:rsid w:val="008176B1"/>
    <w:rsid w:val="008177C8"/>
    <w:rsid w:val="008179A7"/>
    <w:rsid w:val="008179DA"/>
    <w:rsid w:val="00817BEE"/>
    <w:rsid w:val="00820292"/>
    <w:rsid w:val="00820344"/>
    <w:rsid w:val="0082062F"/>
    <w:rsid w:val="0082069F"/>
    <w:rsid w:val="00820A92"/>
    <w:rsid w:val="00820D4C"/>
    <w:rsid w:val="0082134D"/>
    <w:rsid w:val="00821BDB"/>
    <w:rsid w:val="008222B9"/>
    <w:rsid w:val="00822348"/>
    <w:rsid w:val="0082253D"/>
    <w:rsid w:val="0082270B"/>
    <w:rsid w:val="008228EE"/>
    <w:rsid w:val="00822923"/>
    <w:rsid w:val="00822AFE"/>
    <w:rsid w:val="00822B4E"/>
    <w:rsid w:val="00822C92"/>
    <w:rsid w:val="00822F07"/>
    <w:rsid w:val="00822FCB"/>
    <w:rsid w:val="008230A7"/>
    <w:rsid w:val="008231C6"/>
    <w:rsid w:val="008234E4"/>
    <w:rsid w:val="00823923"/>
    <w:rsid w:val="00823936"/>
    <w:rsid w:val="00823C00"/>
    <w:rsid w:val="00823CE9"/>
    <w:rsid w:val="00823D97"/>
    <w:rsid w:val="008242F2"/>
    <w:rsid w:val="0082437B"/>
    <w:rsid w:val="00824777"/>
    <w:rsid w:val="00824B87"/>
    <w:rsid w:val="00824CAE"/>
    <w:rsid w:val="00824E83"/>
    <w:rsid w:val="00824F0B"/>
    <w:rsid w:val="0082500F"/>
    <w:rsid w:val="0082515F"/>
    <w:rsid w:val="008253A7"/>
    <w:rsid w:val="00825600"/>
    <w:rsid w:val="00825836"/>
    <w:rsid w:val="0082598B"/>
    <w:rsid w:val="00825AB7"/>
    <w:rsid w:val="00825CDB"/>
    <w:rsid w:val="0082601F"/>
    <w:rsid w:val="0082680E"/>
    <w:rsid w:val="00826D4A"/>
    <w:rsid w:val="00826FDD"/>
    <w:rsid w:val="00827258"/>
    <w:rsid w:val="008272D9"/>
    <w:rsid w:val="008276C2"/>
    <w:rsid w:val="008277B0"/>
    <w:rsid w:val="00827960"/>
    <w:rsid w:val="00827C4C"/>
    <w:rsid w:val="00827E06"/>
    <w:rsid w:val="008302B9"/>
    <w:rsid w:val="00830452"/>
    <w:rsid w:val="00830564"/>
    <w:rsid w:val="008307A9"/>
    <w:rsid w:val="00830872"/>
    <w:rsid w:val="0083126A"/>
    <w:rsid w:val="008318FA"/>
    <w:rsid w:val="00832072"/>
    <w:rsid w:val="0083229C"/>
    <w:rsid w:val="0083250E"/>
    <w:rsid w:val="008325E8"/>
    <w:rsid w:val="00832D19"/>
    <w:rsid w:val="00832DC5"/>
    <w:rsid w:val="00832E9A"/>
    <w:rsid w:val="008330E4"/>
    <w:rsid w:val="00833280"/>
    <w:rsid w:val="00833359"/>
    <w:rsid w:val="008335B0"/>
    <w:rsid w:val="00833810"/>
    <w:rsid w:val="00833843"/>
    <w:rsid w:val="00833BDC"/>
    <w:rsid w:val="00833F6E"/>
    <w:rsid w:val="008340C2"/>
    <w:rsid w:val="008347FE"/>
    <w:rsid w:val="008348E3"/>
    <w:rsid w:val="00834DC1"/>
    <w:rsid w:val="008359A4"/>
    <w:rsid w:val="008366E7"/>
    <w:rsid w:val="00836901"/>
    <w:rsid w:val="008369E8"/>
    <w:rsid w:val="00836AD1"/>
    <w:rsid w:val="00836D0B"/>
    <w:rsid w:val="00836E3E"/>
    <w:rsid w:val="00837020"/>
    <w:rsid w:val="008377BC"/>
    <w:rsid w:val="008379CC"/>
    <w:rsid w:val="0084001E"/>
    <w:rsid w:val="008401E2"/>
    <w:rsid w:val="00840535"/>
    <w:rsid w:val="00840621"/>
    <w:rsid w:val="00840692"/>
    <w:rsid w:val="008406E4"/>
    <w:rsid w:val="00840CEA"/>
    <w:rsid w:val="008410D2"/>
    <w:rsid w:val="00841405"/>
    <w:rsid w:val="0084196B"/>
    <w:rsid w:val="00841D20"/>
    <w:rsid w:val="00841E5B"/>
    <w:rsid w:val="00842138"/>
    <w:rsid w:val="00842223"/>
    <w:rsid w:val="0084244C"/>
    <w:rsid w:val="008428BD"/>
    <w:rsid w:val="0084294F"/>
    <w:rsid w:val="00842B62"/>
    <w:rsid w:val="00842B71"/>
    <w:rsid w:val="00842BE8"/>
    <w:rsid w:val="00842F6D"/>
    <w:rsid w:val="00843343"/>
    <w:rsid w:val="00843835"/>
    <w:rsid w:val="00843E2E"/>
    <w:rsid w:val="00843F50"/>
    <w:rsid w:val="008444AA"/>
    <w:rsid w:val="0084450D"/>
    <w:rsid w:val="00844738"/>
    <w:rsid w:val="008449FD"/>
    <w:rsid w:val="00845049"/>
    <w:rsid w:val="008450FC"/>
    <w:rsid w:val="008451CE"/>
    <w:rsid w:val="008452D2"/>
    <w:rsid w:val="00845306"/>
    <w:rsid w:val="00845470"/>
    <w:rsid w:val="008455B1"/>
    <w:rsid w:val="0084599C"/>
    <w:rsid w:val="00845D29"/>
    <w:rsid w:val="00846229"/>
    <w:rsid w:val="00846612"/>
    <w:rsid w:val="00846623"/>
    <w:rsid w:val="008468BA"/>
    <w:rsid w:val="0084692F"/>
    <w:rsid w:val="00846BE5"/>
    <w:rsid w:val="00846FBA"/>
    <w:rsid w:val="0084732B"/>
    <w:rsid w:val="00847518"/>
    <w:rsid w:val="00847A6D"/>
    <w:rsid w:val="00847A93"/>
    <w:rsid w:val="00847DB9"/>
    <w:rsid w:val="00847F72"/>
    <w:rsid w:val="0085042D"/>
    <w:rsid w:val="00850798"/>
    <w:rsid w:val="00850813"/>
    <w:rsid w:val="00850851"/>
    <w:rsid w:val="00850B47"/>
    <w:rsid w:val="00850C45"/>
    <w:rsid w:val="00850CA8"/>
    <w:rsid w:val="00850EBF"/>
    <w:rsid w:val="00850ECC"/>
    <w:rsid w:val="00850EFD"/>
    <w:rsid w:val="008515F2"/>
    <w:rsid w:val="00851E3D"/>
    <w:rsid w:val="008521FE"/>
    <w:rsid w:val="0085226F"/>
    <w:rsid w:val="00852327"/>
    <w:rsid w:val="00852687"/>
    <w:rsid w:val="00852854"/>
    <w:rsid w:val="00852B91"/>
    <w:rsid w:val="00852E17"/>
    <w:rsid w:val="00853360"/>
    <w:rsid w:val="00853582"/>
    <w:rsid w:val="00853642"/>
    <w:rsid w:val="00853848"/>
    <w:rsid w:val="00853CF5"/>
    <w:rsid w:val="00853E62"/>
    <w:rsid w:val="00853F16"/>
    <w:rsid w:val="008541CD"/>
    <w:rsid w:val="0085449F"/>
    <w:rsid w:val="00854577"/>
    <w:rsid w:val="00854B50"/>
    <w:rsid w:val="00855034"/>
    <w:rsid w:val="00855413"/>
    <w:rsid w:val="0085541C"/>
    <w:rsid w:val="008554AE"/>
    <w:rsid w:val="008556A9"/>
    <w:rsid w:val="008556C5"/>
    <w:rsid w:val="00855A7A"/>
    <w:rsid w:val="00855B38"/>
    <w:rsid w:val="00855F19"/>
    <w:rsid w:val="00855F78"/>
    <w:rsid w:val="00856344"/>
    <w:rsid w:val="008564EF"/>
    <w:rsid w:val="008565B8"/>
    <w:rsid w:val="008566F7"/>
    <w:rsid w:val="00856827"/>
    <w:rsid w:val="008568A2"/>
    <w:rsid w:val="008569DA"/>
    <w:rsid w:val="00856B28"/>
    <w:rsid w:val="00856C89"/>
    <w:rsid w:val="00856FC2"/>
    <w:rsid w:val="00857338"/>
    <w:rsid w:val="0085734B"/>
    <w:rsid w:val="008574DF"/>
    <w:rsid w:val="00857CB4"/>
    <w:rsid w:val="00857D03"/>
    <w:rsid w:val="00857DE9"/>
    <w:rsid w:val="00857F9A"/>
    <w:rsid w:val="008601D8"/>
    <w:rsid w:val="00860453"/>
    <w:rsid w:val="008604FF"/>
    <w:rsid w:val="00860518"/>
    <w:rsid w:val="00860A28"/>
    <w:rsid w:val="00860BB5"/>
    <w:rsid w:val="00860C9A"/>
    <w:rsid w:val="00860E55"/>
    <w:rsid w:val="00861123"/>
    <w:rsid w:val="00861182"/>
    <w:rsid w:val="008617E8"/>
    <w:rsid w:val="0086194D"/>
    <w:rsid w:val="00861B17"/>
    <w:rsid w:val="00861BD7"/>
    <w:rsid w:val="00861E34"/>
    <w:rsid w:val="00862080"/>
    <w:rsid w:val="00862D9F"/>
    <w:rsid w:val="00862DD0"/>
    <w:rsid w:val="00863191"/>
    <w:rsid w:val="00863494"/>
    <w:rsid w:val="0086358C"/>
    <w:rsid w:val="008635E7"/>
    <w:rsid w:val="0086393F"/>
    <w:rsid w:val="00863E8C"/>
    <w:rsid w:val="00863F81"/>
    <w:rsid w:val="0086467F"/>
    <w:rsid w:val="00864FF2"/>
    <w:rsid w:val="008653E2"/>
    <w:rsid w:val="00865774"/>
    <w:rsid w:val="00865923"/>
    <w:rsid w:val="00865B16"/>
    <w:rsid w:val="00865E39"/>
    <w:rsid w:val="0086648B"/>
    <w:rsid w:val="00866627"/>
    <w:rsid w:val="00866766"/>
    <w:rsid w:val="00866BA4"/>
    <w:rsid w:val="00866BD1"/>
    <w:rsid w:val="00867277"/>
    <w:rsid w:val="0086728C"/>
    <w:rsid w:val="00867E83"/>
    <w:rsid w:val="0087031A"/>
    <w:rsid w:val="0087039A"/>
    <w:rsid w:val="0087047F"/>
    <w:rsid w:val="0087074A"/>
    <w:rsid w:val="00870755"/>
    <w:rsid w:val="008707A5"/>
    <w:rsid w:val="008708F8"/>
    <w:rsid w:val="00870F32"/>
    <w:rsid w:val="0087106A"/>
    <w:rsid w:val="0087117E"/>
    <w:rsid w:val="00871275"/>
    <w:rsid w:val="008712C8"/>
    <w:rsid w:val="00871332"/>
    <w:rsid w:val="00871781"/>
    <w:rsid w:val="00871877"/>
    <w:rsid w:val="00871AD0"/>
    <w:rsid w:val="00871D3B"/>
    <w:rsid w:val="00871E2B"/>
    <w:rsid w:val="00871F74"/>
    <w:rsid w:val="0087216F"/>
    <w:rsid w:val="00872342"/>
    <w:rsid w:val="00872627"/>
    <w:rsid w:val="008726AF"/>
    <w:rsid w:val="008729A2"/>
    <w:rsid w:val="00872A3D"/>
    <w:rsid w:val="00872ECF"/>
    <w:rsid w:val="008731A0"/>
    <w:rsid w:val="00873302"/>
    <w:rsid w:val="00873622"/>
    <w:rsid w:val="00873F41"/>
    <w:rsid w:val="0087402E"/>
    <w:rsid w:val="00874047"/>
    <w:rsid w:val="008743D9"/>
    <w:rsid w:val="00874501"/>
    <w:rsid w:val="00874517"/>
    <w:rsid w:val="008745FC"/>
    <w:rsid w:val="00874931"/>
    <w:rsid w:val="00874E98"/>
    <w:rsid w:val="00875361"/>
    <w:rsid w:val="00875A0D"/>
    <w:rsid w:val="00875D58"/>
    <w:rsid w:val="0087639C"/>
    <w:rsid w:val="008764A6"/>
    <w:rsid w:val="00876834"/>
    <w:rsid w:val="0087761D"/>
    <w:rsid w:val="008778C9"/>
    <w:rsid w:val="008778EA"/>
    <w:rsid w:val="008801B3"/>
    <w:rsid w:val="0088035C"/>
    <w:rsid w:val="00880B5C"/>
    <w:rsid w:val="00880F79"/>
    <w:rsid w:val="00881371"/>
    <w:rsid w:val="008815B6"/>
    <w:rsid w:val="00881611"/>
    <w:rsid w:val="0088169A"/>
    <w:rsid w:val="00881E79"/>
    <w:rsid w:val="00882536"/>
    <w:rsid w:val="00882BDB"/>
    <w:rsid w:val="00882D18"/>
    <w:rsid w:val="00882DBB"/>
    <w:rsid w:val="00882F82"/>
    <w:rsid w:val="0088313D"/>
    <w:rsid w:val="00883713"/>
    <w:rsid w:val="00883EF1"/>
    <w:rsid w:val="0088438A"/>
    <w:rsid w:val="008847F3"/>
    <w:rsid w:val="00884D51"/>
    <w:rsid w:val="00885497"/>
    <w:rsid w:val="00885576"/>
    <w:rsid w:val="00885806"/>
    <w:rsid w:val="008858AB"/>
    <w:rsid w:val="00885CB2"/>
    <w:rsid w:val="00885D3E"/>
    <w:rsid w:val="008865C2"/>
    <w:rsid w:val="0088694C"/>
    <w:rsid w:val="008869AA"/>
    <w:rsid w:val="008870A6"/>
    <w:rsid w:val="008870D8"/>
    <w:rsid w:val="00887786"/>
    <w:rsid w:val="008879F9"/>
    <w:rsid w:val="00890197"/>
    <w:rsid w:val="00890746"/>
    <w:rsid w:val="0089081A"/>
    <w:rsid w:val="0089096F"/>
    <w:rsid w:val="00890E00"/>
    <w:rsid w:val="00891251"/>
    <w:rsid w:val="00891330"/>
    <w:rsid w:val="00891498"/>
    <w:rsid w:val="008914B8"/>
    <w:rsid w:val="00891985"/>
    <w:rsid w:val="008919A0"/>
    <w:rsid w:val="00891A18"/>
    <w:rsid w:val="00891DC7"/>
    <w:rsid w:val="0089226C"/>
    <w:rsid w:val="00892274"/>
    <w:rsid w:val="008928D1"/>
    <w:rsid w:val="00892E68"/>
    <w:rsid w:val="00893303"/>
    <w:rsid w:val="00893814"/>
    <w:rsid w:val="008938B6"/>
    <w:rsid w:val="00893922"/>
    <w:rsid w:val="00893D94"/>
    <w:rsid w:val="008940B4"/>
    <w:rsid w:val="008940E6"/>
    <w:rsid w:val="00894181"/>
    <w:rsid w:val="008942F9"/>
    <w:rsid w:val="00894326"/>
    <w:rsid w:val="00894627"/>
    <w:rsid w:val="008948F0"/>
    <w:rsid w:val="00894D3D"/>
    <w:rsid w:val="00894F30"/>
    <w:rsid w:val="00895DCB"/>
    <w:rsid w:val="008960CA"/>
    <w:rsid w:val="008961F4"/>
    <w:rsid w:val="008962B3"/>
    <w:rsid w:val="00896552"/>
    <w:rsid w:val="0089689A"/>
    <w:rsid w:val="008968E4"/>
    <w:rsid w:val="00896F3A"/>
    <w:rsid w:val="00896FCF"/>
    <w:rsid w:val="00897183"/>
    <w:rsid w:val="00897268"/>
    <w:rsid w:val="0089745C"/>
    <w:rsid w:val="00897916"/>
    <w:rsid w:val="00897A1F"/>
    <w:rsid w:val="00897A98"/>
    <w:rsid w:val="00897DF1"/>
    <w:rsid w:val="008A03EC"/>
    <w:rsid w:val="008A0482"/>
    <w:rsid w:val="008A0498"/>
    <w:rsid w:val="008A0548"/>
    <w:rsid w:val="008A087E"/>
    <w:rsid w:val="008A0B40"/>
    <w:rsid w:val="008A0C77"/>
    <w:rsid w:val="008A0ED5"/>
    <w:rsid w:val="008A1287"/>
    <w:rsid w:val="008A161B"/>
    <w:rsid w:val="008A1CA9"/>
    <w:rsid w:val="008A1D07"/>
    <w:rsid w:val="008A1D7F"/>
    <w:rsid w:val="008A1EEA"/>
    <w:rsid w:val="008A208A"/>
    <w:rsid w:val="008A21EB"/>
    <w:rsid w:val="008A21FA"/>
    <w:rsid w:val="008A2317"/>
    <w:rsid w:val="008A2530"/>
    <w:rsid w:val="008A2769"/>
    <w:rsid w:val="008A2CCE"/>
    <w:rsid w:val="008A35C5"/>
    <w:rsid w:val="008A3652"/>
    <w:rsid w:val="008A3689"/>
    <w:rsid w:val="008A36F8"/>
    <w:rsid w:val="008A377E"/>
    <w:rsid w:val="008A3B05"/>
    <w:rsid w:val="008A46CA"/>
    <w:rsid w:val="008A46E0"/>
    <w:rsid w:val="008A470C"/>
    <w:rsid w:val="008A496B"/>
    <w:rsid w:val="008A51F0"/>
    <w:rsid w:val="008A54BC"/>
    <w:rsid w:val="008A5784"/>
    <w:rsid w:val="008A5985"/>
    <w:rsid w:val="008A59C7"/>
    <w:rsid w:val="008A59FF"/>
    <w:rsid w:val="008A5A54"/>
    <w:rsid w:val="008A5BF9"/>
    <w:rsid w:val="008A5F26"/>
    <w:rsid w:val="008A6225"/>
    <w:rsid w:val="008A63E6"/>
    <w:rsid w:val="008A64BE"/>
    <w:rsid w:val="008A66F5"/>
    <w:rsid w:val="008A6AF2"/>
    <w:rsid w:val="008A6B45"/>
    <w:rsid w:val="008A6D7B"/>
    <w:rsid w:val="008A6D96"/>
    <w:rsid w:val="008A73E7"/>
    <w:rsid w:val="008A774E"/>
    <w:rsid w:val="008A79DB"/>
    <w:rsid w:val="008B023B"/>
    <w:rsid w:val="008B0785"/>
    <w:rsid w:val="008B089A"/>
    <w:rsid w:val="008B0CD6"/>
    <w:rsid w:val="008B0D5C"/>
    <w:rsid w:val="008B0F72"/>
    <w:rsid w:val="008B101F"/>
    <w:rsid w:val="008B11E3"/>
    <w:rsid w:val="008B1899"/>
    <w:rsid w:val="008B1D4A"/>
    <w:rsid w:val="008B1F08"/>
    <w:rsid w:val="008B2385"/>
    <w:rsid w:val="008B25AD"/>
    <w:rsid w:val="008B27DD"/>
    <w:rsid w:val="008B28C2"/>
    <w:rsid w:val="008B28DD"/>
    <w:rsid w:val="008B2910"/>
    <w:rsid w:val="008B2A2E"/>
    <w:rsid w:val="008B30C8"/>
    <w:rsid w:val="008B3282"/>
    <w:rsid w:val="008B390F"/>
    <w:rsid w:val="008B3A7D"/>
    <w:rsid w:val="008B3B7E"/>
    <w:rsid w:val="008B3C90"/>
    <w:rsid w:val="008B3D39"/>
    <w:rsid w:val="008B424F"/>
    <w:rsid w:val="008B4CEA"/>
    <w:rsid w:val="008B4DBF"/>
    <w:rsid w:val="008B4E1D"/>
    <w:rsid w:val="008B5520"/>
    <w:rsid w:val="008B5584"/>
    <w:rsid w:val="008B5610"/>
    <w:rsid w:val="008B5ADF"/>
    <w:rsid w:val="008B5FDD"/>
    <w:rsid w:val="008B6332"/>
    <w:rsid w:val="008B6503"/>
    <w:rsid w:val="008B6672"/>
    <w:rsid w:val="008B6758"/>
    <w:rsid w:val="008B71B1"/>
    <w:rsid w:val="008B7409"/>
    <w:rsid w:val="008B742E"/>
    <w:rsid w:val="008B7511"/>
    <w:rsid w:val="008B7617"/>
    <w:rsid w:val="008B796E"/>
    <w:rsid w:val="008B7AE3"/>
    <w:rsid w:val="008B7C65"/>
    <w:rsid w:val="008B7D46"/>
    <w:rsid w:val="008C014E"/>
    <w:rsid w:val="008C0471"/>
    <w:rsid w:val="008C0637"/>
    <w:rsid w:val="008C0FD8"/>
    <w:rsid w:val="008C10F8"/>
    <w:rsid w:val="008C1137"/>
    <w:rsid w:val="008C1224"/>
    <w:rsid w:val="008C1A79"/>
    <w:rsid w:val="008C1E3B"/>
    <w:rsid w:val="008C2596"/>
    <w:rsid w:val="008C277E"/>
    <w:rsid w:val="008C27DE"/>
    <w:rsid w:val="008C28BC"/>
    <w:rsid w:val="008C2A4C"/>
    <w:rsid w:val="008C3130"/>
    <w:rsid w:val="008C317D"/>
    <w:rsid w:val="008C327C"/>
    <w:rsid w:val="008C3286"/>
    <w:rsid w:val="008C3376"/>
    <w:rsid w:val="008C350F"/>
    <w:rsid w:val="008C35B7"/>
    <w:rsid w:val="008C3601"/>
    <w:rsid w:val="008C3837"/>
    <w:rsid w:val="008C39D1"/>
    <w:rsid w:val="008C3BAD"/>
    <w:rsid w:val="008C3C32"/>
    <w:rsid w:val="008C3F92"/>
    <w:rsid w:val="008C3F98"/>
    <w:rsid w:val="008C4203"/>
    <w:rsid w:val="008C42A0"/>
    <w:rsid w:val="008C42CB"/>
    <w:rsid w:val="008C46D5"/>
    <w:rsid w:val="008C47D8"/>
    <w:rsid w:val="008C497E"/>
    <w:rsid w:val="008C4A96"/>
    <w:rsid w:val="008C4F18"/>
    <w:rsid w:val="008C51E0"/>
    <w:rsid w:val="008C54C7"/>
    <w:rsid w:val="008C5A0A"/>
    <w:rsid w:val="008C65DC"/>
    <w:rsid w:val="008C662B"/>
    <w:rsid w:val="008C67AF"/>
    <w:rsid w:val="008C67B7"/>
    <w:rsid w:val="008C6E29"/>
    <w:rsid w:val="008C6F96"/>
    <w:rsid w:val="008C71C7"/>
    <w:rsid w:val="008C7430"/>
    <w:rsid w:val="008C7734"/>
    <w:rsid w:val="008C7A19"/>
    <w:rsid w:val="008C7D04"/>
    <w:rsid w:val="008C7DA9"/>
    <w:rsid w:val="008D03A0"/>
    <w:rsid w:val="008D03F1"/>
    <w:rsid w:val="008D06BD"/>
    <w:rsid w:val="008D072A"/>
    <w:rsid w:val="008D0730"/>
    <w:rsid w:val="008D0849"/>
    <w:rsid w:val="008D1004"/>
    <w:rsid w:val="008D10A1"/>
    <w:rsid w:val="008D1449"/>
    <w:rsid w:val="008D16A6"/>
    <w:rsid w:val="008D172B"/>
    <w:rsid w:val="008D17A2"/>
    <w:rsid w:val="008D1CE5"/>
    <w:rsid w:val="008D1D45"/>
    <w:rsid w:val="008D2201"/>
    <w:rsid w:val="008D2891"/>
    <w:rsid w:val="008D2A09"/>
    <w:rsid w:val="008D2AEB"/>
    <w:rsid w:val="008D2B0D"/>
    <w:rsid w:val="008D2E93"/>
    <w:rsid w:val="008D306D"/>
    <w:rsid w:val="008D313A"/>
    <w:rsid w:val="008D34C8"/>
    <w:rsid w:val="008D38EA"/>
    <w:rsid w:val="008D3A97"/>
    <w:rsid w:val="008D3B62"/>
    <w:rsid w:val="008D3EB1"/>
    <w:rsid w:val="008D3FF3"/>
    <w:rsid w:val="008D4103"/>
    <w:rsid w:val="008D41FF"/>
    <w:rsid w:val="008D454C"/>
    <w:rsid w:val="008D465D"/>
    <w:rsid w:val="008D47CF"/>
    <w:rsid w:val="008D4D45"/>
    <w:rsid w:val="008D515B"/>
    <w:rsid w:val="008D5461"/>
    <w:rsid w:val="008D5AEA"/>
    <w:rsid w:val="008D5D5C"/>
    <w:rsid w:val="008D5F2A"/>
    <w:rsid w:val="008D6085"/>
    <w:rsid w:val="008D63BA"/>
    <w:rsid w:val="008D651A"/>
    <w:rsid w:val="008D670D"/>
    <w:rsid w:val="008D671F"/>
    <w:rsid w:val="008D6837"/>
    <w:rsid w:val="008D6E14"/>
    <w:rsid w:val="008D6E3A"/>
    <w:rsid w:val="008D704F"/>
    <w:rsid w:val="008D7193"/>
    <w:rsid w:val="008D72E1"/>
    <w:rsid w:val="008D72ED"/>
    <w:rsid w:val="008D75D2"/>
    <w:rsid w:val="008D7679"/>
    <w:rsid w:val="008D76AA"/>
    <w:rsid w:val="008D7A63"/>
    <w:rsid w:val="008E02A9"/>
    <w:rsid w:val="008E03F5"/>
    <w:rsid w:val="008E06C1"/>
    <w:rsid w:val="008E0815"/>
    <w:rsid w:val="008E097C"/>
    <w:rsid w:val="008E0A70"/>
    <w:rsid w:val="008E0E26"/>
    <w:rsid w:val="008E0F42"/>
    <w:rsid w:val="008E1089"/>
    <w:rsid w:val="008E10C1"/>
    <w:rsid w:val="008E15D9"/>
    <w:rsid w:val="008E1923"/>
    <w:rsid w:val="008E196C"/>
    <w:rsid w:val="008E1EB5"/>
    <w:rsid w:val="008E1F4E"/>
    <w:rsid w:val="008E1FD6"/>
    <w:rsid w:val="008E206A"/>
    <w:rsid w:val="008E20E7"/>
    <w:rsid w:val="008E2434"/>
    <w:rsid w:val="008E2C34"/>
    <w:rsid w:val="008E31DC"/>
    <w:rsid w:val="008E32B0"/>
    <w:rsid w:val="008E3356"/>
    <w:rsid w:val="008E345F"/>
    <w:rsid w:val="008E3545"/>
    <w:rsid w:val="008E39FA"/>
    <w:rsid w:val="008E3BCF"/>
    <w:rsid w:val="008E3DA6"/>
    <w:rsid w:val="008E4908"/>
    <w:rsid w:val="008E497A"/>
    <w:rsid w:val="008E4AF0"/>
    <w:rsid w:val="008E4C00"/>
    <w:rsid w:val="008E4C1B"/>
    <w:rsid w:val="008E4CE2"/>
    <w:rsid w:val="008E5D26"/>
    <w:rsid w:val="008E5EC7"/>
    <w:rsid w:val="008E6068"/>
    <w:rsid w:val="008E618A"/>
    <w:rsid w:val="008E6211"/>
    <w:rsid w:val="008E62C1"/>
    <w:rsid w:val="008E64DC"/>
    <w:rsid w:val="008E68EF"/>
    <w:rsid w:val="008E6933"/>
    <w:rsid w:val="008E6A4B"/>
    <w:rsid w:val="008E6AA6"/>
    <w:rsid w:val="008E6E61"/>
    <w:rsid w:val="008E7335"/>
    <w:rsid w:val="008E7507"/>
    <w:rsid w:val="008E75B9"/>
    <w:rsid w:val="008E768E"/>
    <w:rsid w:val="008E772E"/>
    <w:rsid w:val="008E790D"/>
    <w:rsid w:val="008E7A8A"/>
    <w:rsid w:val="008E7E7E"/>
    <w:rsid w:val="008F0225"/>
    <w:rsid w:val="008F0867"/>
    <w:rsid w:val="008F0A38"/>
    <w:rsid w:val="008F1129"/>
    <w:rsid w:val="008F1409"/>
    <w:rsid w:val="008F1488"/>
    <w:rsid w:val="008F15DE"/>
    <w:rsid w:val="008F1659"/>
    <w:rsid w:val="008F1D04"/>
    <w:rsid w:val="008F1D3B"/>
    <w:rsid w:val="008F20D9"/>
    <w:rsid w:val="008F2312"/>
    <w:rsid w:val="008F252E"/>
    <w:rsid w:val="008F2673"/>
    <w:rsid w:val="008F27DD"/>
    <w:rsid w:val="008F28EF"/>
    <w:rsid w:val="008F2C66"/>
    <w:rsid w:val="008F334E"/>
    <w:rsid w:val="008F3743"/>
    <w:rsid w:val="008F39B3"/>
    <w:rsid w:val="008F3A25"/>
    <w:rsid w:val="008F3B7D"/>
    <w:rsid w:val="008F4346"/>
    <w:rsid w:val="008F444E"/>
    <w:rsid w:val="008F44EA"/>
    <w:rsid w:val="008F4752"/>
    <w:rsid w:val="008F4892"/>
    <w:rsid w:val="008F4C84"/>
    <w:rsid w:val="008F4EB9"/>
    <w:rsid w:val="008F50CF"/>
    <w:rsid w:val="008F54BB"/>
    <w:rsid w:val="008F55FF"/>
    <w:rsid w:val="008F5930"/>
    <w:rsid w:val="008F5C8F"/>
    <w:rsid w:val="008F5F5A"/>
    <w:rsid w:val="008F5F7E"/>
    <w:rsid w:val="008F6118"/>
    <w:rsid w:val="008F613C"/>
    <w:rsid w:val="008F61B6"/>
    <w:rsid w:val="008F667D"/>
    <w:rsid w:val="008F6832"/>
    <w:rsid w:val="008F6998"/>
    <w:rsid w:val="008F71E9"/>
    <w:rsid w:val="008F736A"/>
    <w:rsid w:val="008F75D3"/>
    <w:rsid w:val="008F79BC"/>
    <w:rsid w:val="008F7CD0"/>
    <w:rsid w:val="0090005F"/>
    <w:rsid w:val="009000F9"/>
    <w:rsid w:val="0090034F"/>
    <w:rsid w:val="0090036D"/>
    <w:rsid w:val="0090037D"/>
    <w:rsid w:val="0090039B"/>
    <w:rsid w:val="009003CD"/>
    <w:rsid w:val="0090061D"/>
    <w:rsid w:val="0090086A"/>
    <w:rsid w:val="00900C00"/>
    <w:rsid w:val="00900CC9"/>
    <w:rsid w:val="00900E3B"/>
    <w:rsid w:val="00901077"/>
    <w:rsid w:val="00901244"/>
    <w:rsid w:val="0090145D"/>
    <w:rsid w:val="00901487"/>
    <w:rsid w:val="009014A3"/>
    <w:rsid w:val="00901B06"/>
    <w:rsid w:val="00901C2B"/>
    <w:rsid w:val="00901C4E"/>
    <w:rsid w:val="00901DF4"/>
    <w:rsid w:val="00901F38"/>
    <w:rsid w:val="009020A5"/>
    <w:rsid w:val="0090242C"/>
    <w:rsid w:val="00902A52"/>
    <w:rsid w:val="00902E56"/>
    <w:rsid w:val="009036E7"/>
    <w:rsid w:val="00904281"/>
    <w:rsid w:val="00904482"/>
    <w:rsid w:val="00904A23"/>
    <w:rsid w:val="00904EBD"/>
    <w:rsid w:val="00904F69"/>
    <w:rsid w:val="00905284"/>
    <w:rsid w:val="009054C2"/>
    <w:rsid w:val="00905524"/>
    <w:rsid w:val="009056D2"/>
    <w:rsid w:val="0090582D"/>
    <w:rsid w:val="00905A61"/>
    <w:rsid w:val="00905EFF"/>
    <w:rsid w:val="00906159"/>
    <w:rsid w:val="009062C1"/>
    <w:rsid w:val="009063B5"/>
    <w:rsid w:val="00906620"/>
    <w:rsid w:val="00906B6C"/>
    <w:rsid w:val="0090730B"/>
    <w:rsid w:val="0090747E"/>
    <w:rsid w:val="009075D1"/>
    <w:rsid w:val="009076E0"/>
    <w:rsid w:val="00907A69"/>
    <w:rsid w:val="00907C34"/>
    <w:rsid w:val="00907DDA"/>
    <w:rsid w:val="009104C9"/>
    <w:rsid w:val="0091099C"/>
    <w:rsid w:val="00910D72"/>
    <w:rsid w:val="00911286"/>
    <w:rsid w:val="009113A2"/>
    <w:rsid w:val="009114D7"/>
    <w:rsid w:val="00911548"/>
    <w:rsid w:val="009115BF"/>
    <w:rsid w:val="00911762"/>
    <w:rsid w:val="0091185D"/>
    <w:rsid w:val="0091198D"/>
    <w:rsid w:val="009123EB"/>
    <w:rsid w:val="009124DE"/>
    <w:rsid w:val="009126ED"/>
    <w:rsid w:val="009130CC"/>
    <w:rsid w:val="009133C3"/>
    <w:rsid w:val="00913500"/>
    <w:rsid w:val="00913993"/>
    <w:rsid w:val="00913FF8"/>
    <w:rsid w:val="009145FC"/>
    <w:rsid w:val="00914DCE"/>
    <w:rsid w:val="0091516B"/>
    <w:rsid w:val="0091522F"/>
    <w:rsid w:val="009152F7"/>
    <w:rsid w:val="009156A2"/>
    <w:rsid w:val="00915E88"/>
    <w:rsid w:val="0091631B"/>
    <w:rsid w:val="0091645F"/>
    <w:rsid w:val="0091671A"/>
    <w:rsid w:val="00916D19"/>
    <w:rsid w:val="00916D85"/>
    <w:rsid w:val="00916DA7"/>
    <w:rsid w:val="0091759D"/>
    <w:rsid w:val="0091762C"/>
    <w:rsid w:val="009176C3"/>
    <w:rsid w:val="009179BB"/>
    <w:rsid w:val="00917A52"/>
    <w:rsid w:val="00917C19"/>
    <w:rsid w:val="00917E5F"/>
    <w:rsid w:val="00917F81"/>
    <w:rsid w:val="0092042D"/>
    <w:rsid w:val="00920521"/>
    <w:rsid w:val="00920610"/>
    <w:rsid w:val="00920C89"/>
    <w:rsid w:val="00920F56"/>
    <w:rsid w:val="00921223"/>
    <w:rsid w:val="0092130B"/>
    <w:rsid w:val="00921481"/>
    <w:rsid w:val="00921640"/>
    <w:rsid w:val="0092166B"/>
    <w:rsid w:val="009216CA"/>
    <w:rsid w:val="00921875"/>
    <w:rsid w:val="00921BD5"/>
    <w:rsid w:val="00921D3E"/>
    <w:rsid w:val="00921F2B"/>
    <w:rsid w:val="00921F3E"/>
    <w:rsid w:val="00922118"/>
    <w:rsid w:val="0092226F"/>
    <w:rsid w:val="009222AB"/>
    <w:rsid w:val="00922706"/>
    <w:rsid w:val="0092283B"/>
    <w:rsid w:val="00922889"/>
    <w:rsid w:val="00922938"/>
    <w:rsid w:val="00922C3A"/>
    <w:rsid w:val="00922C5A"/>
    <w:rsid w:val="0092303B"/>
    <w:rsid w:val="009230DE"/>
    <w:rsid w:val="009237EC"/>
    <w:rsid w:val="00923DE3"/>
    <w:rsid w:val="009240C0"/>
    <w:rsid w:val="00924156"/>
    <w:rsid w:val="00924526"/>
    <w:rsid w:val="00924662"/>
    <w:rsid w:val="0092472E"/>
    <w:rsid w:val="00924BCB"/>
    <w:rsid w:val="00924CFA"/>
    <w:rsid w:val="00924E48"/>
    <w:rsid w:val="0092540D"/>
    <w:rsid w:val="00925555"/>
    <w:rsid w:val="00925AA1"/>
    <w:rsid w:val="00925C9E"/>
    <w:rsid w:val="00925F64"/>
    <w:rsid w:val="00925FB0"/>
    <w:rsid w:val="00926151"/>
    <w:rsid w:val="0092679F"/>
    <w:rsid w:val="009270A3"/>
    <w:rsid w:val="009270B2"/>
    <w:rsid w:val="0092733C"/>
    <w:rsid w:val="009273D6"/>
    <w:rsid w:val="00927913"/>
    <w:rsid w:val="00927D2B"/>
    <w:rsid w:val="00927EEC"/>
    <w:rsid w:val="0093012F"/>
    <w:rsid w:val="00930192"/>
    <w:rsid w:val="009303A0"/>
    <w:rsid w:val="009305C7"/>
    <w:rsid w:val="0093063F"/>
    <w:rsid w:val="00930DBE"/>
    <w:rsid w:val="009312D9"/>
    <w:rsid w:val="0093142E"/>
    <w:rsid w:val="009315D9"/>
    <w:rsid w:val="00931C21"/>
    <w:rsid w:val="00931EB6"/>
    <w:rsid w:val="00931F73"/>
    <w:rsid w:val="00932216"/>
    <w:rsid w:val="009324A3"/>
    <w:rsid w:val="009324B7"/>
    <w:rsid w:val="00932554"/>
    <w:rsid w:val="009329FF"/>
    <w:rsid w:val="00932B95"/>
    <w:rsid w:val="00933161"/>
    <w:rsid w:val="009331A2"/>
    <w:rsid w:val="00933A7F"/>
    <w:rsid w:val="00933CC6"/>
    <w:rsid w:val="00934113"/>
    <w:rsid w:val="00934282"/>
    <w:rsid w:val="00934645"/>
    <w:rsid w:val="0093479C"/>
    <w:rsid w:val="00934E73"/>
    <w:rsid w:val="00935209"/>
    <w:rsid w:val="00935287"/>
    <w:rsid w:val="00935336"/>
    <w:rsid w:val="0093564D"/>
    <w:rsid w:val="0093577F"/>
    <w:rsid w:val="00935C62"/>
    <w:rsid w:val="00935D0F"/>
    <w:rsid w:val="00935D36"/>
    <w:rsid w:val="00935DE4"/>
    <w:rsid w:val="009362EA"/>
    <w:rsid w:val="009365DF"/>
    <w:rsid w:val="00936E7B"/>
    <w:rsid w:val="00937167"/>
    <w:rsid w:val="009374D2"/>
    <w:rsid w:val="0093786D"/>
    <w:rsid w:val="0093797F"/>
    <w:rsid w:val="00937D73"/>
    <w:rsid w:val="0094035B"/>
    <w:rsid w:val="009405FE"/>
    <w:rsid w:val="00940866"/>
    <w:rsid w:val="009409F1"/>
    <w:rsid w:val="00940F64"/>
    <w:rsid w:val="00940FB3"/>
    <w:rsid w:val="009410CD"/>
    <w:rsid w:val="009415AE"/>
    <w:rsid w:val="009415D8"/>
    <w:rsid w:val="00941658"/>
    <w:rsid w:val="009416E0"/>
    <w:rsid w:val="00941768"/>
    <w:rsid w:val="00941A3B"/>
    <w:rsid w:val="00941D36"/>
    <w:rsid w:val="00942BD4"/>
    <w:rsid w:val="00942C3B"/>
    <w:rsid w:val="00942CEA"/>
    <w:rsid w:val="0094324C"/>
    <w:rsid w:val="00943422"/>
    <w:rsid w:val="009437C6"/>
    <w:rsid w:val="00943BCA"/>
    <w:rsid w:val="009442A8"/>
    <w:rsid w:val="00944370"/>
    <w:rsid w:val="00944465"/>
    <w:rsid w:val="00944C31"/>
    <w:rsid w:val="00944E44"/>
    <w:rsid w:val="0094512E"/>
    <w:rsid w:val="00945673"/>
    <w:rsid w:val="00945952"/>
    <w:rsid w:val="00945C92"/>
    <w:rsid w:val="00945F90"/>
    <w:rsid w:val="009464BA"/>
    <w:rsid w:val="00947187"/>
    <w:rsid w:val="00947240"/>
    <w:rsid w:val="00947803"/>
    <w:rsid w:val="00947929"/>
    <w:rsid w:val="00947E1C"/>
    <w:rsid w:val="00947E25"/>
    <w:rsid w:val="00947EF6"/>
    <w:rsid w:val="00950659"/>
    <w:rsid w:val="0095076B"/>
    <w:rsid w:val="00950A99"/>
    <w:rsid w:val="00950C16"/>
    <w:rsid w:val="00950F76"/>
    <w:rsid w:val="00951109"/>
    <w:rsid w:val="009514D3"/>
    <w:rsid w:val="009515AC"/>
    <w:rsid w:val="00951855"/>
    <w:rsid w:val="00951F03"/>
    <w:rsid w:val="009520F5"/>
    <w:rsid w:val="00952646"/>
    <w:rsid w:val="00952974"/>
    <w:rsid w:val="00952BE2"/>
    <w:rsid w:val="00952C1C"/>
    <w:rsid w:val="00952E20"/>
    <w:rsid w:val="009530BD"/>
    <w:rsid w:val="0095320A"/>
    <w:rsid w:val="009532E7"/>
    <w:rsid w:val="00953315"/>
    <w:rsid w:val="00953422"/>
    <w:rsid w:val="0095384C"/>
    <w:rsid w:val="00953934"/>
    <w:rsid w:val="009544D9"/>
    <w:rsid w:val="00954592"/>
    <w:rsid w:val="00954675"/>
    <w:rsid w:val="00954818"/>
    <w:rsid w:val="00954E5E"/>
    <w:rsid w:val="00955060"/>
    <w:rsid w:val="009551C8"/>
    <w:rsid w:val="0095539B"/>
    <w:rsid w:val="009554E1"/>
    <w:rsid w:val="009559F7"/>
    <w:rsid w:val="00955C29"/>
    <w:rsid w:val="009561F6"/>
    <w:rsid w:val="00956316"/>
    <w:rsid w:val="00956519"/>
    <w:rsid w:val="0095651C"/>
    <w:rsid w:val="0095679B"/>
    <w:rsid w:val="00956A74"/>
    <w:rsid w:val="00956B2E"/>
    <w:rsid w:val="00956EBB"/>
    <w:rsid w:val="0095703E"/>
    <w:rsid w:val="0095707D"/>
    <w:rsid w:val="00957129"/>
    <w:rsid w:val="0095785B"/>
    <w:rsid w:val="009579AF"/>
    <w:rsid w:val="00957D16"/>
    <w:rsid w:val="00957E0C"/>
    <w:rsid w:val="00960334"/>
    <w:rsid w:val="00960709"/>
    <w:rsid w:val="00960B0C"/>
    <w:rsid w:val="00960D27"/>
    <w:rsid w:val="00961CD4"/>
    <w:rsid w:val="00961F2E"/>
    <w:rsid w:val="009624D3"/>
    <w:rsid w:val="0096269D"/>
    <w:rsid w:val="00962814"/>
    <w:rsid w:val="00962B45"/>
    <w:rsid w:val="00962E68"/>
    <w:rsid w:val="00962EF7"/>
    <w:rsid w:val="009632C9"/>
    <w:rsid w:val="009633C2"/>
    <w:rsid w:val="00963400"/>
    <w:rsid w:val="0096360C"/>
    <w:rsid w:val="00963F2D"/>
    <w:rsid w:val="00963FC9"/>
    <w:rsid w:val="009642F2"/>
    <w:rsid w:val="00964416"/>
    <w:rsid w:val="009645C8"/>
    <w:rsid w:val="00964A84"/>
    <w:rsid w:val="00964C2E"/>
    <w:rsid w:val="00964F67"/>
    <w:rsid w:val="00965130"/>
    <w:rsid w:val="00965A6B"/>
    <w:rsid w:val="00965E4C"/>
    <w:rsid w:val="00965F5D"/>
    <w:rsid w:val="00966301"/>
    <w:rsid w:val="00966570"/>
    <w:rsid w:val="009669AC"/>
    <w:rsid w:val="00966D40"/>
    <w:rsid w:val="0096731B"/>
    <w:rsid w:val="009676D5"/>
    <w:rsid w:val="00967882"/>
    <w:rsid w:val="009679C9"/>
    <w:rsid w:val="00967D5A"/>
    <w:rsid w:val="00967ECC"/>
    <w:rsid w:val="009700EE"/>
    <w:rsid w:val="00970122"/>
    <w:rsid w:val="009705DD"/>
    <w:rsid w:val="00970604"/>
    <w:rsid w:val="0097095F"/>
    <w:rsid w:val="00970CF6"/>
    <w:rsid w:val="00970D07"/>
    <w:rsid w:val="009712E3"/>
    <w:rsid w:val="00971540"/>
    <w:rsid w:val="009717EB"/>
    <w:rsid w:val="009719D9"/>
    <w:rsid w:val="00971B7A"/>
    <w:rsid w:val="00971BBA"/>
    <w:rsid w:val="00972512"/>
    <w:rsid w:val="009725D6"/>
    <w:rsid w:val="009726BD"/>
    <w:rsid w:val="0097275E"/>
    <w:rsid w:val="00972B07"/>
    <w:rsid w:val="00972DD4"/>
    <w:rsid w:val="00973133"/>
    <w:rsid w:val="009733F0"/>
    <w:rsid w:val="00973404"/>
    <w:rsid w:val="009734AD"/>
    <w:rsid w:val="009734CC"/>
    <w:rsid w:val="00973816"/>
    <w:rsid w:val="0097390A"/>
    <w:rsid w:val="00973BC9"/>
    <w:rsid w:val="00973DC0"/>
    <w:rsid w:val="0097439A"/>
    <w:rsid w:val="009743C6"/>
    <w:rsid w:val="00974506"/>
    <w:rsid w:val="009745A2"/>
    <w:rsid w:val="00974962"/>
    <w:rsid w:val="00974C6E"/>
    <w:rsid w:val="00974DF2"/>
    <w:rsid w:val="00974E1C"/>
    <w:rsid w:val="00974F3D"/>
    <w:rsid w:val="00975661"/>
    <w:rsid w:val="009757AE"/>
    <w:rsid w:val="00975820"/>
    <w:rsid w:val="00975C25"/>
    <w:rsid w:val="00975D4A"/>
    <w:rsid w:val="00975E74"/>
    <w:rsid w:val="009760A6"/>
    <w:rsid w:val="009761EF"/>
    <w:rsid w:val="00976F29"/>
    <w:rsid w:val="00976F93"/>
    <w:rsid w:val="00977423"/>
    <w:rsid w:val="00977727"/>
    <w:rsid w:val="00977940"/>
    <w:rsid w:val="009779B8"/>
    <w:rsid w:val="00977D00"/>
    <w:rsid w:val="00977DF4"/>
    <w:rsid w:val="009800CE"/>
    <w:rsid w:val="00980337"/>
    <w:rsid w:val="009804B6"/>
    <w:rsid w:val="009806E9"/>
    <w:rsid w:val="0098080B"/>
    <w:rsid w:val="00980A69"/>
    <w:rsid w:val="00980B0A"/>
    <w:rsid w:val="00980C76"/>
    <w:rsid w:val="00980F33"/>
    <w:rsid w:val="0098113D"/>
    <w:rsid w:val="009813DE"/>
    <w:rsid w:val="009816E4"/>
    <w:rsid w:val="00981746"/>
    <w:rsid w:val="00981831"/>
    <w:rsid w:val="00981C5C"/>
    <w:rsid w:val="00981F62"/>
    <w:rsid w:val="009829D5"/>
    <w:rsid w:val="00982C5C"/>
    <w:rsid w:val="00982FFD"/>
    <w:rsid w:val="00983166"/>
    <w:rsid w:val="00983168"/>
    <w:rsid w:val="009832D4"/>
    <w:rsid w:val="0098347B"/>
    <w:rsid w:val="00983A43"/>
    <w:rsid w:val="00983C45"/>
    <w:rsid w:val="00983C98"/>
    <w:rsid w:val="009842FB"/>
    <w:rsid w:val="00984561"/>
    <w:rsid w:val="00984666"/>
    <w:rsid w:val="009847A6"/>
    <w:rsid w:val="009847D6"/>
    <w:rsid w:val="0098495B"/>
    <w:rsid w:val="00984961"/>
    <w:rsid w:val="00984D87"/>
    <w:rsid w:val="009854A2"/>
    <w:rsid w:val="00985577"/>
    <w:rsid w:val="00985615"/>
    <w:rsid w:val="00985867"/>
    <w:rsid w:val="009859FD"/>
    <w:rsid w:val="00985C75"/>
    <w:rsid w:val="00985D65"/>
    <w:rsid w:val="00985DDD"/>
    <w:rsid w:val="00986364"/>
    <w:rsid w:val="00986DB0"/>
    <w:rsid w:val="00987067"/>
    <w:rsid w:val="0098708B"/>
    <w:rsid w:val="009872CA"/>
    <w:rsid w:val="00987367"/>
    <w:rsid w:val="0098739E"/>
    <w:rsid w:val="009878DA"/>
    <w:rsid w:val="00987AD5"/>
    <w:rsid w:val="00987CB8"/>
    <w:rsid w:val="00987D1C"/>
    <w:rsid w:val="00987E37"/>
    <w:rsid w:val="0099012E"/>
    <w:rsid w:val="0099057D"/>
    <w:rsid w:val="0099067D"/>
    <w:rsid w:val="009906C7"/>
    <w:rsid w:val="009909EF"/>
    <w:rsid w:val="0099100D"/>
    <w:rsid w:val="00991292"/>
    <w:rsid w:val="00991644"/>
    <w:rsid w:val="00991ACA"/>
    <w:rsid w:val="00991E64"/>
    <w:rsid w:val="00991EDA"/>
    <w:rsid w:val="00992A19"/>
    <w:rsid w:val="00992A38"/>
    <w:rsid w:val="00992A7C"/>
    <w:rsid w:val="00992C99"/>
    <w:rsid w:val="00993196"/>
    <w:rsid w:val="009934FA"/>
    <w:rsid w:val="00993784"/>
    <w:rsid w:val="00993829"/>
    <w:rsid w:val="00993892"/>
    <w:rsid w:val="009939CF"/>
    <w:rsid w:val="00993DF7"/>
    <w:rsid w:val="009944E5"/>
    <w:rsid w:val="009945B4"/>
    <w:rsid w:val="00995586"/>
    <w:rsid w:val="0099586C"/>
    <w:rsid w:val="00995BA6"/>
    <w:rsid w:val="00995C43"/>
    <w:rsid w:val="00995D58"/>
    <w:rsid w:val="00995F51"/>
    <w:rsid w:val="009962A9"/>
    <w:rsid w:val="00996594"/>
    <w:rsid w:val="00996634"/>
    <w:rsid w:val="00996A02"/>
    <w:rsid w:val="00996E4B"/>
    <w:rsid w:val="00996E75"/>
    <w:rsid w:val="00997130"/>
    <w:rsid w:val="0099727C"/>
    <w:rsid w:val="00997309"/>
    <w:rsid w:val="009973BC"/>
    <w:rsid w:val="00997664"/>
    <w:rsid w:val="0099779C"/>
    <w:rsid w:val="00997C9C"/>
    <w:rsid w:val="00997D2A"/>
    <w:rsid w:val="00997E2D"/>
    <w:rsid w:val="009A0430"/>
    <w:rsid w:val="009A05E4"/>
    <w:rsid w:val="009A0605"/>
    <w:rsid w:val="009A064E"/>
    <w:rsid w:val="009A0911"/>
    <w:rsid w:val="009A0AE4"/>
    <w:rsid w:val="009A0DD1"/>
    <w:rsid w:val="009A0EC2"/>
    <w:rsid w:val="009A103D"/>
    <w:rsid w:val="009A10B1"/>
    <w:rsid w:val="009A116F"/>
    <w:rsid w:val="009A119F"/>
    <w:rsid w:val="009A12AF"/>
    <w:rsid w:val="009A1B58"/>
    <w:rsid w:val="009A1C06"/>
    <w:rsid w:val="009A1E8C"/>
    <w:rsid w:val="009A2DC6"/>
    <w:rsid w:val="009A2EB9"/>
    <w:rsid w:val="009A31DE"/>
    <w:rsid w:val="009A31FA"/>
    <w:rsid w:val="009A3378"/>
    <w:rsid w:val="009A33C7"/>
    <w:rsid w:val="009A34E6"/>
    <w:rsid w:val="009A3587"/>
    <w:rsid w:val="009A3630"/>
    <w:rsid w:val="009A3A85"/>
    <w:rsid w:val="009A3AA9"/>
    <w:rsid w:val="009A3AD0"/>
    <w:rsid w:val="009A3EE0"/>
    <w:rsid w:val="009A4254"/>
    <w:rsid w:val="009A4374"/>
    <w:rsid w:val="009A498F"/>
    <w:rsid w:val="009A49BA"/>
    <w:rsid w:val="009A49E5"/>
    <w:rsid w:val="009A4A77"/>
    <w:rsid w:val="009A4AB1"/>
    <w:rsid w:val="009A4AEA"/>
    <w:rsid w:val="009A4E26"/>
    <w:rsid w:val="009A5189"/>
    <w:rsid w:val="009A5464"/>
    <w:rsid w:val="009A5A79"/>
    <w:rsid w:val="009A5C35"/>
    <w:rsid w:val="009A5CDD"/>
    <w:rsid w:val="009A5DFF"/>
    <w:rsid w:val="009A6270"/>
    <w:rsid w:val="009A6566"/>
    <w:rsid w:val="009A6777"/>
    <w:rsid w:val="009A6789"/>
    <w:rsid w:val="009A6A6E"/>
    <w:rsid w:val="009A6A88"/>
    <w:rsid w:val="009A6D2C"/>
    <w:rsid w:val="009A6DF1"/>
    <w:rsid w:val="009A7222"/>
    <w:rsid w:val="009A73E6"/>
    <w:rsid w:val="009A7516"/>
    <w:rsid w:val="009A7942"/>
    <w:rsid w:val="009A7BED"/>
    <w:rsid w:val="009B037F"/>
    <w:rsid w:val="009B03EF"/>
    <w:rsid w:val="009B0597"/>
    <w:rsid w:val="009B05BC"/>
    <w:rsid w:val="009B0CDE"/>
    <w:rsid w:val="009B0DC1"/>
    <w:rsid w:val="009B1100"/>
    <w:rsid w:val="009B125D"/>
    <w:rsid w:val="009B1624"/>
    <w:rsid w:val="009B1707"/>
    <w:rsid w:val="009B28D3"/>
    <w:rsid w:val="009B2918"/>
    <w:rsid w:val="009B2A93"/>
    <w:rsid w:val="009B2DA4"/>
    <w:rsid w:val="009B36E0"/>
    <w:rsid w:val="009B371A"/>
    <w:rsid w:val="009B3A9E"/>
    <w:rsid w:val="009B4086"/>
    <w:rsid w:val="009B4412"/>
    <w:rsid w:val="009B50A4"/>
    <w:rsid w:val="009B520B"/>
    <w:rsid w:val="009B55D1"/>
    <w:rsid w:val="009B5914"/>
    <w:rsid w:val="009B5B89"/>
    <w:rsid w:val="009B5D81"/>
    <w:rsid w:val="009B64A0"/>
    <w:rsid w:val="009B65AC"/>
    <w:rsid w:val="009B69BB"/>
    <w:rsid w:val="009B6B96"/>
    <w:rsid w:val="009B6C68"/>
    <w:rsid w:val="009B6D23"/>
    <w:rsid w:val="009B7352"/>
    <w:rsid w:val="009B7581"/>
    <w:rsid w:val="009B7620"/>
    <w:rsid w:val="009B7649"/>
    <w:rsid w:val="009B76E0"/>
    <w:rsid w:val="009B772A"/>
    <w:rsid w:val="009B7900"/>
    <w:rsid w:val="009B7970"/>
    <w:rsid w:val="009B7BA6"/>
    <w:rsid w:val="009B7BD7"/>
    <w:rsid w:val="009B7C7A"/>
    <w:rsid w:val="009B7E7E"/>
    <w:rsid w:val="009B7FB1"/>
    <w:rsid w:val="009C01FC"/>
    <w:rsid w:val="009C0216"/>
    <w:rsid w:val="009C073E"/>
    <w:rsid w:val="009C07C8"/>
    <w:rsid w:val="009C0AE5"/>
    <w:rsid w:val="009C0CBA"/>
    <w:rsid w:val="009C0E35"/>
    <w:rsid w:val="009C1159"/>
    <w:rsid w:val="009C1235"/>
    <w:rsid w:val="009C12F5"/>
    <w:rsid w:val="009C1325"/>
    <w:rsid w:val="009C16CA"/>
    <w:rsid w:val="009C183C"/>
    <w:rsid w:val="009C1AAC"/>
    <w:rsid w:val="009C1B8E"/>
    <w:rsid w:val="009C1CAD"/>
    <w:rsid w:val="009C1DAE"/>
    <w:rsid w:val="009C1DD8"/>
    <w:rsid w:val="009C2502"/>
    <w:rsid w:val="009C26F0"/>
    <w:rsid w:val="009C2A4B"/>
    <w:rsid w:val="009C3026"/>
    <w:rsid w:val="009C3079"/>
    <w:rsid w:val="009C33AF"/>
    <w:rsid w:val="009C35B9"/>
    <w:rsid w:val="009C38DC"/>
    <w:rsid w:val="009C3918"/>
    <w:rsid w:val="009C3B63"/>
    <w:rsid w:val="009C3BCD"/>
    <w:rsid w:val="009C408B"/>
    <w:rsid w:val="009C4219"/>
    <w:rsid w:val="009C4408"/>
    <w:rsid w:val="009C4CA0"/>
    <w:rsid w:val="009C4E0B"/>
    <w:rsid w:val="009C4FAB"/>
    <w:rsid w:val="009C5178"/>
    <w:rsid w:val="009C52B2"/>
    <w:rsid w:val="009C575F"/>
    <w:rsid w:val="009C5CAA"/>
    <w:rsid w:val="009C63FB"/>
    <w:rsid w:val="009C6562"/>
    <w:rsid w:val="009C6E65"/>
    <w:rsid w:val="009C6FBA"/>
    <w:rsid w:val="009C705E"/>
    <w:rsid w:val="009C718D"/>
    <w:rsid w:val="009C7306"/>
    <w:rsid w:val="009C7475"/>
    <w:rsid w:val="009C7C4C"/>
    <w:rsid w:val="009C7C71"/>
    <w:rsid w:val="009C7CF1"/>
    <w:rsid w:val="009D000B"/>
    <w:rsid w:val="009D01B4"/>
    <w:rsid w:val="009D029F"/>
    <w:rsid w:val="009D03AC"/>
    <w:rsid w:val="009D05DF"/>
    <w:rsid w:val="009D0A21"/>
    <w:rsid w:val="009D11A6"/>
    <w:rsid w:val="009D14D8"/>
    <w:rsid w:val="009D168B"/>
    <w:rsid w:val="009D16D1"/>
    <w:rsid w:val="009D1E18"/>
    <w:rsid w:val="009D1F27"/>
    <w:rsid w:val="009D228A"/>
    <w:rsid w:val="009D235D"/>
    <w:rsid w:val="009D23F6"/>
    <w:rsid w:val="009D26FD"/>
    <w:rsid w:val="009D27F2"/>
    <w:rsid w:val="009D2930"/>
    <w:rsid w:val="009D2A64"/>
    <w:rsid w:val="009D2AFF"/>
    <w:rsid w:val="009D2BA7"/>
    <w:rsid w:val="009D2CDC"/>
    <w:rsid w:val="009D2D34"/>
    <w:rsid w:val="009D2F82"/>
    <w:rsid w:val="009D330A"/>
    <w:rsid w:val="009D3754"/>
    <w:rsid w:val="009D3DF8"/>
    <w:rsid w:val="009D3E48"/>
    <w:rsid w:val="009D4223"/>
    <w:rsid w:val="009D47F8"/>
    <w:rsid w:val="009D48A7"/>
    <w:rsid w:val="009D4CB8"/>
    <w:rsid w:val="009D4D98"/>
    <w:rsid w:val="009D5693"/>
    <w:rsid w:val="009D56F1"/>
    <w:rsid w:val="009D581E"/>
    <w:rsid w:val="009D5ED7"/>
    <w:rsid w:val="009D604F"/>
    <w:rsid w:val="009D6173"/>
    <w:rsid w:val="009D688E"/>
    <w:rsid w:val="009D6B14"/>
    <w:rsid w:val="009D6D75"/>
    <w:rsid w:val="009D6FDA"/>
    <w:rsid w:val="009D74F0"/>
    <w:rsid w:val="009D76D4"/>
    <w:rsid w:val="009D783A"/>
    <w:rsid w:val="009D7B28"/>
    <w:rsid w:val="009D7F2A"/>
    <w:rsid w:val="009D7FC1"/>
    <w:rsid w:val="009E0093"/>
    <w:rsid w:val="009E0117"/>
    <w:rsid w:val="009E0233"/>
    <w:rsid w:val="009E05E3"/>
    <w:rsid w:val="009E067B"/>
    <w:rsid w:val="009E0722"/>
    <w:rsid w:val="009E0E34"/>
    <w:rsid w:val="009E1425"/>
    <w:rsid w:val="009E17AA"/>
    <w:rsid w:val="009E17F0"/>
    <w:rsid w:val="009E18E5"/>
    <w:rsid w:val="009E1B75"/>
    <w:rsid w:val="009E1C71"/>
    <w:rsid w:val="009E1D5A"/>
    <w:rsid w:val="009E2000"/>
    <w:rsid w:val="009E2544"/>
    <w:rsid w:val="009E2AD0"/>
    <w:rsid w:val="009E30A4"/>
    <w:rsid w:val="009E30BF"/>
    <w:rsid w:val="009E3695"/>
    <w:rsid w:val="009E3B75"/>
    <w:rsid w:val="009E3F72"/>
    <w:rsid w:val="009E4168"/>
    <w:rsid w:val="009E4280"/>
    <w:rsid w:val="009E431B"/>
    <w:rsid w:val="009E467D"/>
    <w:rsid w:val="009E497E"/>
    <w:rsid w:val="009E4D13"/>
    <w:rsid w:val="009E4DD3"/>
    <w:rsid w:val="009E53BD"/>
    <w:rsid w:val="009E56BA"/>
    <w:rsid w:val="009E5865"/>
    <w:rsid w:val="009E5C07"/>
    <w:rsid w:val="009E5C86"/>
    <w:rsid w:val="009E5E24"/>
    <w:rsid w:val="009E5E57"/>
    <w:rsid w:val="009E5F08"/>
    <w:rsid w:val="009E5F35"/>
    <w:rsid w:val="009E5FCF"/>
    <w:rsid w:val="009E5FD0"/>
    <w:rsid w:val="009E601D"/>
    <w:rsid w:val="009E61A2"/>
    <w:rsid w:val="009E6292"/>
    <w:rsid w:val="009E6305"/>
    <w:rsid w:val="009E6DA8"/>
    <w:rsid w:val="009E724B"/>
    <w:rsid w:val="009E7725"/>
    <w:rsid w:val="009E7788"/>
    <w:rsid w:val="009E7BDF"/>
    <w:rsid w:val="009F024E"/>
    <w:rsid w:val="009F0289"/>
    <w:rsid w:val="009F05A2"/>
    <w:rsid w:val="009F05B6"/>
    <w:rsid w:val="009F084B"/>
    <w:rsid w:val="009F0887"/>
    <w:rsid w:val="009F08B0"/>
    <w:rsid w:val="009F116D"/>
    <w:rsid w:val="009F1170"/>
    <w:rsid w:val="009F1A54"/>
    <w:rsid w:val="009F1ACA"/>
    <w:rsid w:val="009F1C8B"/>
    <w:rsid w:val="009F1EA1"/>
    <w:rsid w:val="009F23D5"/>
    <w:rsid w:val="009F257E"/>
    <w:rsid w:val="009F264B"/>
    <w:rsid w:val="009F27B1"/>
    <w:rsid w:val="009F2B24"/>
    <w:rsid w:val="009F2EF6"/>
    <w:rsid w:val="009F3240"/>
    <w:rsid w:val="009F32D5"/>
    <w:rsid w:val="009F3476"/>
    <w:rsid w:val="009F3621"/>
    <w:rsid w:val="009F36B0"/>
    <w:rsid w:val="009F391A"/>
    <w:rsid w:val="009F39DB"/>
    <w:rsid w:val="009F3C3E"/>
    <w:rsid w:val="009F41A0"/>
    <w:rsid w:val="009F41FB"/>
    <w:rsid w:val="009F4419"/>
    <w:rsid w:val="009F44A4"/>
    <w:rsid w:val="009F4548"/>
    <w:rsid w:val="009F4839"/>
    <w:rsid w:val="009F4BB3"/>
    <w:rsid w:val="009F4C64"/>
    <w:rsid w:val="009F5377"/>
    <w:rsid w:val="009F56D3"/>
    <w:rsid w:val="009F62C5"/>
    <w:rsid w:val="009F6414"/>
    <w:rsid w:val="009F6746"/>
    <w:rsid w:val="009F68D8"/>
    <w:rsid w:val="009F6F03"/>
    <w:rsid w:val="009F6F52"/>
    <w:rsid w:val="009F74AC"/>
    <w:rsid w:val="009F759C"/>
    <w:rsid w:val="009F7B4D"/>
    <w:rsid w:val="009F7C3A"/>
    <w:rsid w:val="00A00AE4"/>
    <w:rsid w:val="00A00B3C"/>
    <w:rsid w:val="00A00C2C"/>
    <w:rsid w:val="00A0119F"/>
    <w:rsid w:val="00A012D3"/>
    <w:rsid w:val="00A0146E"/>
    <w:rsid w:val="00A017A7"/>
    <w:rsid w:val="00A019BA"/>
    <w:rsid w:val="00A01A35"/>
    <w:rsid w:val="00A01C43"/>
    <w:rsid w:val="00A01D6C"/>
    <w:rsid w:val="00A01EC7"/>
    <w:rsid w:val="00A0226E"/>
    <w:rsid w:val="00A02336"/>
    <w:rsid w:val="00A0236C"/>
    <w:rsid w:val="00A02573"/>
    <w:rsid w:val="00A028D6"/>
    <w:rsid w:val="00A02F96"/>
    <w:rsid w:val="00A03128"/>
    <w:rsid w:val="00A03612"/>
    <w:rsid w:val="00A038EE"/>
    <w:rsid w:val="00A03938"/>
    <w:rsid w:val="00A03985"/>
    <w:rsid w:val="00A03F7F"/>
    <w:rsid w:val="00A03FC3"/>
    <w:rsid w:val="00A04175"/>
    <w:rsid w:val="00A04269"/>
    <w:rsid w:val="00A04505"/>
    <w:rsid w:val="00A04857"/>
    <w:rsid w:val="00A04A7D"/>
    <w:rsid w:val="00A04AC7"/>
    <w:rsid w:val="00A04EED"/>
    <w:rsid w:val="00A05248"/>
    <w:rsid w:val="00A056C3"/>
    <w:rsid w:val="00A05764"/>
    <w:rsid w:val="00A057B0"/>
    <w:rsid w:val="00A05AF9"/>
    <w:rsid w:val="00A05DA6"/>
    <w:rsid w:val="00A060FB"/>
    <w:rsid w:val="00A0615D"/>
    <w:rsid w:val="00A0653C"/>
    <w:rsid w:val="00A065E4"/>
    <w:rsid w:val="00A065E9"/>
    <w:rsid w:val="00A0677A"/>
    <w:rsid w:val="00A06796"/>
    <w:rsid w:val="00A06D18"/>
    <w:rsid w:val="00A072AD"/>
    <w:rsid w:val="00A07317"/>
    <w:rsid w:val="00A07371"/>
    <w:rsid w:val="00A0737D"/>
    <w:rsid w:val="00A07383"/>
    <w:rsid w:val="00A07CA8"/>
    <w:rsid w:val="00A1005F"/>
    <w:rsid w:val="00A100F8"/>
    <w:rsid w:val="00A10196"/>
    <w:rsid w:val="00A1069D"/>
    <w:rsid w:val="00A10A7B"/>
    <w:rsid w:val="00A10AF8"/>
    <w:rsid w:val="00A10B7E"/>
    <w:rsid w:val="00A10C8C"/>
    <w:rsid w:val="00A10D28"/>
    <w:rsid w:val="00A10E2C"/>
    <w:rsid w:val="00A10FEA"/>
    <w:rsid w:val="00A1148C"/>
    <w:rsid w:val="00A11B7B"/>
    <w:rsid w:val="00A11B87"/>
    <w:rsid w:val="00A11EB5"/>
    <w:rsid w:val="00A12102"/>
    <w:rsid w:val="00A12334"/>
    <w:rsid w:val="00A12347"/>
    <w:rsid w:val="00A12A18"/>
    <w:rsid w:val="00A12A30"/>
    <w:rsid w:val="00A12F8D"/>
    <w:rsid w:val="00A13293"/>
    <w:rsid w:val="00A13326"/>
    <w:rsid w:val="00A13510"/>
    <w:rsid w:val="00A13560"/>
    <w:rsid w:val="00A136B9"/>
    <w:rsid w:val="00A139ED"/>
    <w:rsid w:val="00A13A65"/>
    <w:rsid w:val="00A13AA8"/>
    <w:rsid w:val="00A13ADF"/>
    <w:rsid w:val="00A1402C"/>
    <w:rsid w:val="00A1406C"/>
    <w:rsid w:val="00A14458"/>
    <w:rsid w:val="00A146A3"/>
    <w:rsid w:val="00A14D3E"/>
    <w:rsid w:val="00A14D64"/>
    <w:rsid w:val="00A14FC7"/>
    <w:rsid w:val="00A152F6"/>
    <w:rsid w:val="00A154FA"/>
    <w:rsid w:val="00A15763"/>
    <w:rsid w:val="00A158B3"/>
    <w:rsid w:val="00A15948"/>
    <w:rsid w:val="00A15C1A"/>
    <w:rsid w:val="00A15E93"/>
    <w:rsid w:val="00A15FEA"/>
    <w:rsid w:val="00A16014"/>
    <w:rsid w:val="00A16197"/>
    <w:rsid w:val="00A1652A"/>
    <w:rsid w:val="00A16569"/>
    <w:rsid w:val="00A169F2"/>
    <w:rsid w:val="00A16A58"/>
    <w:rsid w:val="00A16AAA"/>
    <w:rsid w:val="00A16C07"/>
    <w:rsid w:val="00A16F71"/>
    <w:rsid w:val="00A17357"/>
    <w:rsid w:val="00A175F4"/>
    <w:rsid w:val="00A17712"/>
    <w:rsid w:val="00A17A1D"/>
    <w:rsid w:val="00A17A4A"/>
    <w:rsid w:val="00A17D5D"/>
    <w:rsid w:val="00A20484"/>
    <w:rsid w:val="00A20653"/>
    <w:rsid w:val="00A209BD"/>
    <w:rsid w:val="00A20A9B"/>
    <w:rsid w:val="00A20BB5"/>
    <w:rsid w:val="00A20DD9"/>
    <w:rsid w:val="00A20DDC"/>
    <w:rsid w:val="00A20EEB"/>
    <w:rsid w:val="00A20F66"/>
    <w:rsid w:val="00A21220"/>
    <w:rsid w:val="00A21234"/>
    <w:rsid w:val="00A212CB"/>
    <w:rsid w:val="00A2160C"/>
    <w:rsid w:val="00A21799"/>
    <w:rsid w:val="00A21A28"/>
    <w:rsid w:val="00A21C0D"/>
    <w:rsid w:val="00A21C73"/>
    <w:rsid w:val="00A21F7F"/>
    <w:rsid w:val="00A2218B"/>
    <w:rsid w:val="00A223E4"/>
    <w:rsid w:val="00A227CA"/>
    <w:rsid w:val="00A22A5B"/>
    <w:rsid w:val="00A22A80"/>
    <w:rsid w:val="00A22C3F"/>
    <w:rsid w:val="00A230BA"/>
    <w:rsid w:val="00A23182"/>
    <w:rsid w:val="00A23353"/>
    <w:rsid w:val="00A23374"/>
    <w:rsid w:val="00A23435"/>
    <w:rsid w:val="00A2353D"/>
    <w:rsid w:val="00A23A44"/>
    <w:rsid w:val="00A23B99"/>
    <w:rsid w:val="00A23C75"/>
    <w:rsid w:val="00A241D0"/>
    <w:rsid w:val="00A24B5C"/>
    <w:rsid w:val="00A24F60"/>
    <w:rsid w:val="00A24FF8"/>
    <w:rsid w:val="00A2516E"/>
    <w:rsid w:val="00A2526F"/>
    <w:rsid w:val="00A25385"/>
    <w:rsid w:val="00A25724"/>
    <w:rsid w:val="00A25859"/>
    <w:rsid w:val="00A25863"/>
    <w:rsid w:val="00A25A09"/>
    <w:rsid w:val="00A25A44"/>
    <w:rsid w:val="00A25B38"/>
    <w:rsid w:val="00A26857"/>
    <w:rsid w:val="00A26A90"/>
    <w:rsid w:val="00A26B4C"/>
    <w:rsid w:val="00A26DB6"/>
    <w:rsid w:val="00A26DCD"/>
    <w:rsid w:val="00A26DF5"/>
    <w:rsid w:val="00A274C9"/>
    <w:rsid w:val="00A2751D"/>
    <w:rsid w:val="00A2767A"/>
    <w:rsid w:val="00A276CF"/>
    <w:rsid w:val="00A27A30"/>
    <w:rsid w:val="00A27BF7"/>
    <w:rsid w:val="00A27D7F"/>
    <w:rsid w:val="00A27E1B"/>
    <w:rsid w:val="00A27E4A"/>
    <w:rsid w:val="00A303CC"/>
    <w:rsid w:val="00A304E0"/>
    <w:rsid w:val="00A30A77"/>
    <w:rsid w:val="00A30B37"/>
    <w:rsid w:val="00A31172"/>
    <w:rsid w:val="00A3119D"/>
    <w:rsid w:val="00A3127A"/>
    <w:rsid w:val="00A31AFB"/>
    <w:rsid w:val="00A32054"/>
    <w:rsid w:val="00A323D9"/>
    <w:rsid w:val="00A325A9"/>
    <w:rsid w:val="00A3261C"/>
    <w:rsid w:val="00A329E5"/>
    <w:rsid w:val="00A329F3"/>
    <w:rsid w:val="00A32B2D"/>
    <w:rsid w:val="00A32D10"/>
    <w:rsid w:val="00A32F68"/>
    <w:rsid w:val="00A3325A"/>
    <w:rsid w:val="00A3357B"/>
    <w:rsid w:val="00A33620"/>
    <w:rsid w:val="00A336FB"/>
    <w:rsid w:val="00A3391D"/>
    <w:rsid w:val="00A3399D"/>
    <w:rsid w:val="00A33A66"/>
    <w:rsid w:val="00A33DF8"/>
    <w:rsid w:val="00A33EFE"/>
    <w:rsid w:val="00A3418E"/>
    <w:rsid w:val="00A342F7"/>
    <w:rsid w:val="00A34450"/>
    <w:rsid w:val="00A344E2"/>
    <w:rsid w:val="00A34636"/>
    <w:rsid w:val="00A3495B"/>
    <w:rsid w:val="00A34BCF"/>
    <w:rsid w:val="00A34D0E"/>
    <w:rsid w:val="00A34E1F"/>
    <w:rsid w:val="00A34FBD"/>
    <w:rsid w:val="00A3519C"/>
    <w:rsid w:val="00A3526A"/>
    <w:rsid w:val="00A35368"/>
    <w:rsid w:val="00A3542E"/>
    <w:rsid w:val="00A35613"/>
    <w:rsid w:val="00A359DA"/>
    <w:rsid w:val="00A35FB8"/>
    <w:rsid w:val="00A363BA"/>
    <w:rsid w:val="00A3642C"/>
    <w:rsid w:val="00A36AD7"/>
    <w:rsid w:val="00A370BF"/>
    <w:rsid w:val="00A37112"/>
    <w:rsid w:val="00A37351"/>
    <w:rsid w:val="00A3772D"/>
    <w:rsid w:val="00A3780F"/>
    <w:rsid w:val="00A379BF"/>
    <w:rsid w:val="00A379CC"/>
    <w:rsid w:val="00A37A7C"/>
    <w:rsid w:val="00A37AC7"/>
    <w:rsid w:val="00A40130"/>
    <w:rsid w:val="00A4016F"/>
    <w:rsid w:val="00A40742"/>
    <w:rsid w:val="00A409BF"/>
    <w:rsid w:val="00A40A81"/>
    <w:rsid w:val="00A40AC2"/>
    <w:rsid w:val="00A40AFD"/>
    <w:rsid w:val="00A40BE9"/>
    <w:rsid w:val="00A40EC2"/>
    <w:rsid w:val="00A41089"/>
    <w:rsid w:val="00A4117C"/>
    <w:rsid w:val="00A411B6"/>
    <w:rsid w:val="00A412F4"/>
    <w:rsid w:val="00A4130C"/>
    <w:rsid w:val="00A41592"/>
    <w:rsid w:val="00A416E2"/>
    <w:rsid w:val="00A41822"/>
    <w:rsid w:val="00A419A2"/>
    <w:rsid w:val="00A41A96"/>
    <w:rsid w:val="00A41AF9"/>
    <w:rsid w:val="00A41BEB"/>
    <w:rsid w:val="00A422E9"/>
    <w:rsid w:val="00A42722"/>
    <w:rsid w:val="00A42871"/>
    <w:rsid w:val="00A42A56"/>
    <w:rsid w:val="00A42B83"/>
    <w:rsid w:val="00A42FDD"/>
    <w:rsid w:val="00A4305E"/>
    <w:rsid w:val="00A435E0"/>
    <w:rsid w:val="00A435EF"/>
    <w:rsid w:val="00A4399B"/>
    <w:rsid w:val="00A43E78"/>
    <w:rsid w:val="00A43EF5"/>
    <w:rsid w:val="00A44386"/>
    <w:rsid w:val="00A44503"/>
    <w:rsid w:val="00A445DF"/>
    <w:rsid w:val="00A446F1"/>
    <w:rsid w:val="00A44965"/>
    <w:rsid w:val="00A44C48"/>
    <w:rsid w:val="00A44DD9"/>
    <w:rsid w:val="00A45030"/>
    <w:rsid w:val="00A4521F"/>
    <w:rsid w:val="00A45700"/>
    <w:rsid w:val="00A4604F"/>
    <w:rsid w:val="00A46108"/>
    <w:rsid w:val="00A46605"/>
    <w:rsid w:val="00A466F6"/>
    <w:rsid w:val="00A4676B"/>
    <w:rsid w:val="00A46B50"/>
    <w:rsid w:val="00A46E46"/>
    <w:rsid w:val="00A47A03"/>
    <w:rsid w:val="00A47AC5"/>
    <w:rsid w:val="00A47C72"/>
    <w:rsid w:val="00A50097"/>
    <w:rsid w:val="00A50386"/>
    <w:rsid w:val="00A5060F"/>
    <w:rsid w:val="00A50615"/>
    <w:rsid w:val="00A5072B"/>
    <w:rsid w:val="00A5096B"/>
    <w:rsid w:val="00A50B26"/>
    <w:rsid w:val="00A51080"/>
    <w:rsid w:val="00A51084"/>
    <w:rsid w:val="00A51241"/>
    <w:rsid w:val="00A513EF"/>
    <w:rsid w:val="00A5182C"/>
    <w:rsid w:val="00A51889"/>
    <w:rsid w:val="00A51D0A"/>
    <w:rsid w:val="00A5200C"/>
    <w:rsid w:val="00A52067"/>
    <w:rsid w:val="00A52360"/>
    <w:rsid w:val="00A523E3"/>
    <w:rsid w:val="00A5266B"/>
    <w:rsid w:val="00A5292B"/>
    <w:rsid w:val="00A52A13"/>
    <w:rsid w:val="00A52B8C"/>
    <w:rsid w:val="00A52E55"/>
    <w:rsid w:val="00A5311C"/>
    <w:rsid w:val="00A53B41"/>
    <w:rsid w:val="00A53C86"/>
    <w:rsid w:val="00A54037"/>
    <w:rsid w:val="00A54710"/>
    <w:rsid w:val="00A54911"/>
    <w:rsid w:val="00A5498F"/>
    <w:rsid w:val="00A54A81"/>
    <w:rsid w:val="00A54AEB"/>
    <w:rsid w:val="00A55281"/>
    <w:rsid w:val="00A552D7"/>
    <w:rsid w:val="00A55344"/>
    <w:rsid w:val="00A5538A"/>
    <w:rsid w:val="00A5580F"/>
    <w:rsid w:val="00A558C6"/>
    <w:rsid w:val="00A55D67"/>
    <w:rsid w:val="00A55DDE"/>
    <w:rsid w:val="00A55DF2"/>
    <w:rsid w:val="00A5625E"/>
    <w:rsid w:val="00A56546"/>
    <w:rsid w:val="00A569A0"/>
    <w:rsid w:val="00A56A78"/>
    <w:rsid w:val="00A56B67"/>
    <w:rsid w:val="00A56B95"/>
    <w:rsid w:val="00A56CAF"/>
    <w:rsid w:val="00A56CD4"/>
    <w:rsid w:val="00A5710F"/>
    <w:rsid w:val="00A57125"/>
    <w:rsid w:val="00A5718A"/>
    <w:rsid w:val="00A572CB"/>
    <w:rsid w:val="00A5763E"/>
    <w:rsid w:val="00A57653"/>
    <w:rsid w:val="00A57773"/>
    <w:rsid w:val="00A5778C"/>
    <w:rsid w:val="00A579B3"/>
    <w:rsid w:val="00A57A19"/>
    <w:rsid w:val="00A600AB"/>
    <w:rsid w:val="00A602B7"/>
    <w:rsid w:val="00A60554"/>
    <w:rsid w:val="00A60741"/>
    <w:rsid w:val="00A60A35"/>
    <w:rsid w:val="00A611C1"/>
    <w:rsid w:val="00A61492"/>
    <w:rsid w:val="00A61764"/>
    <w:rsid w:val="00A61797"/>
    <w:rsid w:val="00A61814"/>
    <w:rsid w:val="00A61883"/>
    <w:rsid w:val="00A61885"/>
    <w:rsid w:val="00A61978"/>
    <w:rsid w:val="00A61AC3"/>
    <w:rsid w:val="00A623EB"/>
    <w:rsid w:val="00A625D0"/>
    <w:rsid w:val="00A6270C"/>
    <w:rsid w:val="00A62C05"/>
    <w:rsid w:val="00A62D93"/>
    <w:rsid w:val="00A62E1F"/>
    <w:rsid w:val="00A63031"/>
    <w:rsid w:val="00A63085"/>
    <w:rsid w:val="00A631AE"/>
    <w:rsid w:val="00A63508"/>
    <w:rsid w:val="00A63599"/>
    <w:rsid w:val="00A63651"/>
    <w:rsid w:val="00A6386D"/>
    <w:rsid w:val="00A6387D"/>
    <w:rsid w:val="00A63B03"/>
    <w:rsid w:val="00A63B42"/>
    <w:rsid w:val="00A6402C"/>
    <w:rsid w:val="00A64285"/>
    <w:rsid w:val="00A643C1"/>
    <w:rsid w:val="00A643EB"/>
    <w:rsid w:val="00A645A6"/>
    <w:rsid w:val="00A64DB5"/>
    <w:rsid w:val="00A64DC3"/>
    <w:rsid w:val="00A64E04"/>
    <w:rsid w:val="00A65036"/>
    <w:rsid w:val="00A6503C"/>
    <w:rsid w:val="00A65217"/>
    <w:rsid w:val="00A659A0"/>
    <w:rsid w:val="00A65CED"/>
    <w:rsid w:val="00A65D4D"/>
    <w:rsid w:val="00A660D8"/>
    <w:rsid w:val="00A666F5"/>
    <w:rsid w:val="00A6684E"/>
    <w:rsid w:val="00A66B51"/>
    <w:rsid w:val="00A66CF4"/>
    <w:rsid w:val="00A66EAA"/>
    <w:rsid w:val="00A66FD8"/>
    <w:rsid w:val="00A670DB"/>
    <w:rsid w:val="00A67109"/>
    <w:rsid w:val="00A672CF"/>
    <w:rsid w:val="00A67427"/>
    <w:rsid w:val="00A67F13"/>
    <w:rsid w:val="00A67F21"/>
    <w:rsid w:val="00A70232"/>
    <w:rsid w:val="00A703C6"/>
    <w:rsid w:val="00A719BD"/>
    <w:rsid w:val="00A71BC8"/>
    <w:rsid w:val="00A71CE9"/>
    <w:rsid w:val="00A71F8A"/>
    <w:rsid w:val="00A72172"/>
    <w:rsid w:val="00A723E9"/>
    <w:rsid w:val="00A723F9"/>
    <w:rsid w:val="00A72554"/>
    <w:rsid w:val="00A7285D"/>
    <w:rsid w:val="00A72901"/>
    <w:rsid w:val="00A72A3A"/>
    <w:rsid w:val="00A72AA6"/>
    <w:rsid w:val="00A73349"/>
    <w:rsid w:val="00A73369"/>
    <w:rsid w:val="00A7357F"/>
    <w:rsid w:val="00A7371B"/>
    <w:rsid w:val="00A739F7"/>
    <w:rsid w:val="00A74099"/>
    <w:rsid w:val="00A742B0"/>
    <w:rsid w:val="00A744DE"/>
    <w:rsid w:val="00A746B3"/>
    <w:rsid w:val="00A74715"/>
    <w:rsid w:val="00A748A1"/>
    <w:rsid w:val="00A74E63"/>
    <w:rsid w:val="00A7594C"/>
    <w:rsid w:val="00A75B71"/>
    <w:rsid w:val="00A75BE7"/>
    <w:rsid w:val="00A75C02"/>
    <w:rsid w:val="00A75F3E"/>
    <w:rsid w:val="00A762B8"/>
    <w:rsid w:val="00A7662E"/>
    <w:rsid w:val="00A767FF"/>
    <w:rsid w:val="00A770B9"/>
    <w:rsid w:val="00A77370"/>
    <w:rsid w:val="00A773E3"/>
    <w:rsid w:val="00A77424"/>
    <w:rsid w:val="00A777C1"/>
    <w:rsid w:val="00A77817"/>
    <w:rsid w:val="00A7787E"/>
    <w:rsid w:val="00A800D8"/>
    <w:rsid w:val="00A80216"/>
    <w:rsid w:val="00A802FB"/>
    <w:rsid w:val="00A80344"/>
    <w:rsid w:val="00A80405"/>
    <w:rsid w:val="00A8089E"/>
    <w:rsid w:val="00A80CC1"/>
    <w:rsid w:val="00A8108F"/>
    <w:rsid w:val="00A81516"/>
    <w:rsid w:val="00A8161F"/>
    <w:rsid w:val="00A8181F"/>
    <w:rsid w:val="00A81942"/>
    <w:rsid w:val="00A81F67"/>
    <w:rsid w:val="00A82468"/>
    <w:rsid w:val="00A826D4"/>
    <w:rsid w:val="00A82C8B"/>
    <w:rsid w:val="00A82F37"/>
    <w:rsid w:val="00A83083"/>
    <w:rsid w:val="00A83502"/>
    <w:rsid w:val="00A83CF1"/>
    <w:rsid w:val="00A83F15"/>
    <w:rsid w:val="00A84025"/>
    <w:rsid w:val="00A845A0"/>
    <w:rsid w:val="00A845C3"/>
    <w:rsid w:val="00A846AB"/>
    <w:rsid w:val="00A846AF"/>
    <w:rsid w:val="00A84984"/>
    <w:rsid w:val="00A84E5C"/>
    <w:rsid w:val="00A8508C"/>
    <w:rsid w:val="00A85154"/>
    <w:rsid w:val="00A8529A"/>
    <w:rsid w:val="00A85809"/>
    <w:rsid w:val="00A85AFC"/>
    <w:rsid w:val="00A860D4"/>
    <w:rsid w:val="00A86143"/>
    <w:rsid w:val="00A861F5"/>
    <w:rsid w:val="00A86275"/>
    <w:rsid w:val="00A86776"/>
    <w:rsid w:val="00A867C9"/>
    <w:rsid w:val="00A8680E"/>
    <w:rsid w:val="00A86D37"/>
    <w:rsid w:val="00A86D52"/>
    <w:rsid w:val="00A87013"/>
    <w:rsid w:val="00A87612"/>
    <w:rsid w:val="00A879D5"/>
    <w:rsid w:val="00A87A66"/>
    <w:rsid w:val="00A87C6D"/>
    <w:rsid w:val="00A87D68"/>
    <w:rsid w:val="00A87EA4"/>
    <w:rsid w:val="00A87F92"/>
    <w:rsid w:val="00A90197"/>
    <w:rsid w:val="00A9024A"/>
    <w:rsid w:val="00A90301"/>
    <w:rsid w:val="00A906BD"/>
    <w:rsid w:val="00A90AD7"/>
    <w:rsid w:val="00A90F87"/>
    <w:rsid w:val="00A9109A"/>
    <w:rsid w:val="00A9135A"/>
    <w:rsid w:val="00A914BE"/>
    <w:rsid w:val="00A914E2"/>
    <w:rsid w:val="00A916A5"/>
    <w:rsid w:val="00A91874"/>
    <w:rsid w:val="00A91A99"/>
    <w:rsid w:val="00A91C4F"/>
    <w:rsid w:val="00A91CDE"/>
    <w:rsid w:val="00A9206C"/>
    <w:rsid w:val="00A92DE7"/>
    <w:rsid w:val="00A92EB0"/>
    <w:rsid w:val="00A93757"/>
    <w:rsid w:val="00A93AF8"/>
    <w:rsid w:val="00A93BB8"/>
    <w:rsid w:val="00A93DAA"/>
    <w:rsid w:val="00A93E05"/>
    <w:rsid w:val="00A93EB9"/>
    <w:rsid w:val="00A94074"/>
    <w:rsid w:val="00A944A2"/>
    <w:rsid w:val="00A946D0"/>
    <w:rsid w:val="00A947F1"/>
    <w:rsid w:val="00A94A66"/>
    <w:rsid w:val="00A94CD3"/>
    <w:rsid w:val="00A952C0"/>
    <w:rsid w:val="00A95517"/>
    <w:rsid w:val="00A9561D"/>
    <w:rsid w:val="00A95651"/>
    <w:rsid w:val="00A956BF"/>
    <w:rsid w:val="00A95907"/>
    <w:rsid w:val="00A95A6E"/>
    <w:rsid w:val="00A95AA2"/>
    <w:rsid w:val="00A95FE4"/>
    <w:rsid w:val="00A95FF7"/>
    <w:rsid w:val="00A962C5"/>
    <w:rsid w:val="00A96D64"/>
    <w:rsid w:val="00A9711C"/>
    <w:rsid w:val="00A97156"/>
    <w:rsid w:val="00A97331"/>
    <w:rsid w:val="00A976EE"/>
    <w:rsid w:val="00A97A8B"/>
    <w:rsid w:val="00A97BC7"/>
    <w:rsid w:val="00A97E71"/>
    <w:rsid w:val="00A97F6E"/>
    <w:rsid w:val="00AA0086"/>
    <w:rsid w:val="00AA00AE"/>
    <w:rsid w:val="00AA01C2"/>
    <w:rsid w:val="00AA0327"/>
    <w:rsid w:val="00AA0679"/>
    <w:rsid w:val="00AA0795"/>
    <w:rsid w:val="00AA0D0D"/>
    <w:rsid w:val="00AA0E84"/>
    <w:rsid w:val="00AA0EFB"/>
    <w:rsid w:val="00AA0F2E"/>
    <w:rsid w:val="00AA167A"/>
    <w:rsid w:val="00AA17D8"/>
    <w:rsid w:val="00AA1BDA"/>
    <w:rsid w:val="00AA208F"/>
    <w:rsid w:val="00AA20B2"/>
    <w:rsid w:val="00AA253B"/>
    <w:rsid w:val="00AA28F7"/>
    <w:rsid w:val="00AA296C"/>
    <w:rsid w:val="00AA296F"/>
    <w:rsid w:val="00AA2D39"/>
    <w:rsid w:val="00AA2EF7"/>
    <w:rsid w:val="00AA3023"/>
    <w:rsid w:val="00AA30D8"/>
    <w:rsid w:val="00AA31A6"/>
    <w:rsid w:val="00AA3E78"/>
    <w:rsid w:val="00AA40DD"/>
    <w:rsid w:val="00AA4173"/>
    <w:rsid w:val="00AA440D"/>
    <w:rsid w:val="00AA4500"/>
    <w:rsid w:val="00AA4552"/>
    <w:rsid w:val="00AA4616"/>
    <w:rsid w:val="00AA4769"/>
    <w:rsid w:val="00AA48CB"/>
    <w:rsid w:val="00AA4DB3"/>
    <w:rsid w:val="00AA5113"/>
    <w:rsid w:val="00AA53AB"/>
    <w:rsid w:val="00AA568A"/>
    <w:rsid w:val="00AA56E0"/>
    <w:rsid w:val="00AA5782"/>
    <w:rsid w:val="00AA5833"/>
    <w:rsid w:val="00AA5912"/>
    <w:rsid w:val="00AA5A14"/>
    <w:rsid w:val="00AA5A6B"/>
    <w:rsid w:val="00AA5B75"/>
    <w:rsid w:val="00AA5D30"/>
    <w:rsid w:val="00AA5E65"/>
    <w:rsid w:val="00AA5E7B"/>
    <w:rsid w:val="00AA5FED"/>
    <w:rsid w:val="00AA610B"/>
    <w:rsid w:val="00AA621D"/>
    <w:rsid w:val="00AA6B03"/>
    <w:rsid w:val="00AA6D63"/>
    <w:rsid w:val="00AA6D97"/>
    <w:rsid w:val="00AA6E1D"/>
    <w:rsid w:val="00AA77DC"/>
    <w:rsid w:val="00AA7814"/>
    <w:rsid w:val="00AA786B"/>
    <w:rsid w:val="00AA7877"/>
    <w:rsid w:val="00AA78EE"/>
    <w:rsid w:val="00AA78FC"/>
    <w:rsid w:val="00AA7B00"/>
    <w:rsid w:val="00AA7FA2"/>
    <w:rsid w:val="00AA7FF2"/>
    <w:rsid w:val="00AB012B"/>
    <w:rsid w:val="00AB016A"/>
    <w:rsid w:val="00AB085C"/>
    <w:rsid w:val="00AB09E8"/>
    <w:rsid w:val="00AB1124"/>
    <w:rsid w:val="00AB1151"/>
    <w:rsid w:val="00AB16AB"/>
    <w:rsid w:val="00AB1974"/>
    <w:rsid w:val="00AB19AC"/>
    <w:rsid w:val="00AB1ADF"/>
    <w:rsid w:val="00AB1DD3"/>
    <w:rsid w:val="00AB1F6E"/>
    <w:rsid w:val="00AB25B4"/>
    <w:rsid w:val="00AB2B84"/>
    <w:rsid w:val="00AB2D39"/>
    <w:rsid w:val="00AB31F6"/>
    <w:rsid w:val="00AB341A"/>
    <w:rsid w:val="00AB34A3"/>
    <w:rsid w:val="00AB350C"/>
    <w:rsid w:val="00AB3673"/>
    <w:rsid w:val="00AB3991"/>
    <w:rsid w:val="00AB3A5A"/>
    <w:rsid w:val="00AB3B2F"/>
    <w:rsid w:val="00AB3C65"/>
    <w:rsid w:val="00AB3C9D"/>
    <w:rsid w:val="00AB4133"/>
    <w:rsid w:val="00AB4158"/>
    <w:rsid w:val="00AB42C0"/>
    <w:rsid w:val="00AB444C"/>
    <w:rsid w:val="00AB46B1"/>
    <w:rsid w:val="00AB46E2"/>
    <w:rsid w:val="00AB47A2"/>
    <w:rsid w:val="00AB48A5"/>
    <w:rsid w:val="00AB497C"/>
    <w:rsid w:val="00AB4A13"/>
    <w:rsid w:val="00AB4B71"/>
    <w:rsid w:val="00AB4C90"/>
    <w:rsid w:val="00AB4E8F"/>
    <w:rsid w:val="00AB4EEB"/>
    <w:rsid w:val="00AB517D"/>
    <w:rsid w:val="00AB526C"/>
    <w:rsid w:val="00AB548F"/>
    <w:rsid w:val="00AB5F3C"/>
    <w:rsid w:val="00AB60BD"/>
    <w:rsid w:val="00AB66D8"/>
    <w:rsid w:val="00AB68EA"/>
    <w:rsid w:val="00AB6DD0"/>
    <w:rsid w:val="00AB726C"/>
    <w:rsid w:val="00AB7671"/>
    <w:rsid w:val="00AB771A"/>
    <w:rsid w:val="00AB7B8B"/>
    <w:rsid w:val="00AB7CA3"/>
    <w:rsid w:val="00AB7E5C"/>
    <w:rsid w:val="00AB7E65"/>
    <w:rsid w:val="00AC0110"/>
    <w:rsid w:val="00AC0363"/>
    <w:rsid w:val="00AC0529"/>
    <w:rsid w:val="00AC067A"/>
    <w:rsid w:val="00AC08C8"/>
    <w:rsid w:val="00AC08C9"/>
    <w:rsid w:val="00AC0DA3"/>
    <w:rsid w:val="00AC10F7"/>
    <w:rsid w:val="00AC13DB"/>
    <w:rsid w:val="00AC195A"/>
    <w:rsid w:val="00AC1994"/>
    <w:rsid w:val="00AC19B0"/>
    <w:rsid w:val="00AC1BA8"/>
    <w:rsid w:val="00AC1C07"/>
    <w:rsid w:val="00AC1D8B"/>
    <w:rsid w:val="00AC1DC0"/>
    <w:rsid w:val="00AC1F66"/>
    <w:rsid w:val="00AC249E"/>
    <w:rsid w:val="00AC25B6"/>
    <w:rsid w:val="00AC2756"/>
    <w:rsid w:val="00AC337F"/>
    <w:rsid w:val="00AC33A9"/>
    <w:rsid w:val="00AC35E3"/>
    <w:rsid w:val="00AC390E"/>
    <w:rsid w:val="00AC39F5"/>
    <w:rsid w:val="00AC3D98"/>
    <w:rsid w:val="00AC3FCD"/>
    <w:rsid w:val="00AC4218"/>
    <w:rsid w:val="00AC4698"/>
    <w:rsid w:val="00AC4B0D"/>
    <w:rsid w:val="00AC4C6B"/>
    <w:rsid w:val="00AC4E24"/>
    <w:rsid w:val="00AC524A"/>
    <w:rsid w:val="00AC54BB"/>
    <w:rsid w:val="00AC560A"/>
    <w:rsid w:val="00AC5BBA"/>
    <w:rsid w:val="00AC6059"/>
    <w:rsid w:val="00AC622F"/>
    <w:rsid w:val="00AC6618"/>
    <w:rsid w:val="00AC6648"/>
    <w:rsid w:val="00AC6B63"/>
    <w:rsid w:val="00AC70EB"/>
    <w:rsid w:val="00AC7583"/>
    <w:rsid w:val="00AC7834"/>
    <w:rsid w:val="00AC7A5D"/>
    <w:rsid w:val="00AC7AE7"/>
    <w:rsid w:val="00AC7B87"/>
    <w:rsid w:val="00AC7E47"/>
    <w:rsid w:val="00AC7F5F"/>
    <w:rsid w:val="00AD003B"/>
    <w:rsid w:val="00AD0056"/>
    <w:rsid w:val="00AD0175"/>
    <w:rsid w:val="00AD019F"/>
    <w:rsid w:val="00AD057E"/>
    <w:rsid w:val="00AD080F"/>
    <w:rsid w:val="00AD083A"/>
    <w:rsid w:val="00AD08EE"/>
    <w:rsid w:val="00AD0A47"/>
    <w:rsid w:val="00AD0C3B"/>
    <w:rsid w:val="00AD1468"/>
    <w:rsid w:val="00AD14F8"/>
    <w:rsid w:val="00AD15F9"/>
    <w:rsid w:val="00AD1886"/>
    <w:rsid w:val="00AD1998"/>
    <w:rsid w:val="00AD19CC"/>
    <w:rsid w:val="00AD1D4E"/>
    <w:rsid w:val="00AD1E5D"/>
    <w:rsid w:val="00AD1EF3"/>
    <w:rsid w:val="00AD206D"/>
    <w:rsid w:val="00AD2118"/>
    <w:rsid w:val="00AD233E"/>
    <w:rsid w:val="00AD24B3"/>
    <w:rsid w:val="00AD29F5"/>
    <w:rsid w:val="00AD2C45"/>
    <w:rsid w:val="00AD2E3F"/>
    <w:rsid w:val="00AD3349"/>
    <w:rsid w:val="00AD3575"/>
    <w:rsid w:val="00AD3670"/>
    <w:rsid w:val="00AD36C9"/>
    <w:rsid w:val="00AD3739"/>
    <w:rsid w:val="00AD3790"/>
    <w:rsid w:val="00AD3809"/>
    <w:rsid w:val="00AD4031"/>
    <w:rsid w:val="00AD4922"/>
    <w:rsid w:val="00AD4A84"/>
    <w:rsid w:val="00AD4B81"/>
    <w:rsid w:val="00AD4C72"/>
    <w:rsid w:val="00AD4D28"/>
    <w:rsid w:val="00AD4F39"/>
    <w:rsid w:val="00AD514E"/>
    <w:rsid w:val="00AD52B1"/>
    <w:rsid w:val="00AD56CB"/>
    <w:rsid w:val="00AD5BF5"/>
    <w:rsid w:val="00AD5D3B"/>
    <w:rsid w:val="00AD6129"/>
    <w:rsid w:val="00AD6173"/>
    <w:rsid w:val="00AD61BC"/>
    <w:rsid w:val="00AD62D4"/>
    <w:rsid w:val="00AD64A7"/>
    <w:rsid w:val="00AD64CD"/>
    <w:rsid w:val="00AD6D03"/>
    <w:rsid w:val="00AD7082"/>
    <w:rsid w:val="00AD70E8"/>
    <w:rsid w:val="00AD71B7"/>
    <w:rsid w:val="00AD741F"/>
    <w:rsid w:val="00AD7730"/>
    <w:rsid w:val="00AD7BEE"/>
    <w:rsid w:val="00AE00DC"/>
    <w:rsid w:val="00AE01C3"/>
    <w:rsid w:val="00AE02A7"/>
    <w:rsid w:val="00AE0428"/>
    <w:rsid w:val="00AE0510"/>
    <w:rsid w:val="00AE0514"/>
    <w:rsid w:val="00AE0761"/>
    <w:rsid w:val="00AE0AA6"/>
    <w:rsid w:val="00AE0B87"/>
    <w:rsid w:val="00AE0BAB"/>
    <w:rsid w:val="00AE0FEC"/>
    <w:rsid w:val="00AE1013"/>
    <w:rsid w:val="00AE12C3"/>
    <w:rsid w:val="00AE1313"/>
    <w:rsid w:val="00AE17AF"/>
    <w:rsid w:val="00AE1844"/>
    <w:rsid w:val="00AE1A32"/>
    <w:rsid w:val="00AE1E01"/>
    <w:rsid w:val="00AE21E2"/>
    <w:rsid w:val="00AE24EA"/>
    <w:rsid w:val="00AE2546"/>
    <w:rsid w:val="00AE2589"/>
    <w:rsid w:val="00AE2720"/>
    <w:rsid w:val="00AE2F35"/>
    <w:rsid w:val="00AE3762"/>
    <w:rsid w:val="00AE3D95"/>
    <w:rsid w:val="00AE3DD2"/>
    <w:rsid w:val="00AE3F89"/>
    <w:rsid w:val="00AE44DF"/>
    <w:rsid w:val="00AE44F0"/>
    <w:rsid w:val="00AE450F"/>
    <w:rsid w:val="00AE4635"/>
    <w:rsid w:val="00AE46D2"/>
    <w:rsid w:val="00AE479F"/>
    <w:rsid w:val="00AE4983"/>
    <w:rsid w:val="00AE49E4"/>
    <w:rsid w:val="00AE4BD5"/>
    <w:rsid w:val="00AE5271"/>
    <w:rsid w:val="00AE554D"/>
    <w:rsid w:val="00AE595C"/>
    <w:rsid w:val="00AE5A7F"/>
    <w:rsid w:val="00AE5AA7"/>
    <w:rsid w:val="00AE5B82"/>
    <w:rsid w:val="00AE5BFA"/>
    <w:rsid w:val="00AE5E1E"/>
    <w:rsid w:val="00AE5ECD"/>
    <w:rsid w:val="00AE609F"/>
    <w:rsid w:val="00AE61E9"/>
    <w:rsid w:val="00AE628C"/>
    <w:rsid w:val="00AE631E"/>
    <w:rsid w:val="00AE6610"/>
    <w:rsid w:val="00AE6874"/>
    <w:rsid w:val="00AE6876"/>
    <w:rsid w:val="00AE691C"/>
    <w:rsid w:val="00AE6942"/>
    <w:rsid w:val="00AE704D"/>
    <w:rsid w:val="00AE7871"/>
    <w:rsid w:val="00AE79C8"/>
    <w:rsid w:val="00AE7A24"/>
    <w:rsid w:val="00AE7AE8"/>
    <w:rsid w:val="00AE7EF0"/>
    <w:rsid w:val="00AF02EE"/>
    <w:rsid w:val="00AF0650"/>
    <w:rsid w:val="00AF06A8"/>
    <w:rsid w:val="00AF0720"/>
    <w:rsid w:val="00AF0987"/>
    <w:rsid w:val="00AF0B18"/>
    <w:rsid w:val="00AF0B3C"/>
    <w:rsid w:val="00AF128B"/>
    <w:rsid w:val="00AF16E9"/>
    <w:rsid w:val="00AF16FC"/>
    <w:rsid w:val="00AF1A8A"/>
    <w:rsid w:val="00AF20C9"/>
    <w:rsid w:val="00AF234E"/>
    <w:rsid w:val="00AF254D"/>
    <w:rsid w:val="00AF2567"/>
    <w:rsid w:val="00AF2763"/>
    <w:rsid w:val="00AF290B"/>
    <w:rsid w:val="00AF2A72"/>
    <w:rsid w:val="00AF2C9C"/>
    <w:rsid w:val="00AF2D71"/>
    <w:rsid w:val="00AF2D85"/>
    <w:rsid w:val="00AF2EB6"/>
    <w:rsid w:val="00AF3021"/>
    <w:rsid w:val="00AF3111"/>
    <w:rsid w:val="00AF330B"/>
    <w:rsid w:val="00AF34F1"/>
    <w:rsid w:val="00AF35C8"/>
    <w:rsid w:val="00AF36AF"/>
    <w:rsid w:val="00AF3792"/>
    <w:rsid w:val="00AF3AE1"/>
    <w:rsid w:val="00AF408C"/>
    <w:rsid w:val="00AF41D0"/>
    <w:rsid w:val="00AF44D6"/>
    <w:rsid w:val="00AF455B"/>
    <w:rsid w:val="00AF45F1"/>
    <w:rsid w:val="00AF4AA1"/>
    <w:rsid w:val="00AF4B5F"/>
    <w:rsid w:val="00AF4B68"/>
    <w:rsid w:val="00AF4B88"/>
    <w:rsid w:val="00AF50CF"/>
    <w:rsid w:val="00AF5175"/>
    <w:rsid w:val="00AF52C5"/>
    <w:rsid w:val="00AF581B"/>
    <w:rsid w:val="00AF5948"/>
    <w:rsid w:val="00AF604A"/>
    <w:rsid w:val="00AF662D"/>
    <w:rsid w:val="00AF67DD"/>
    <w:rsid w:val="00AF6CAE"/>
    <w:rsid w:val="00AF6D28"/>
    <w:rsid w:val="00AF7058"/>
    <w:rsid w:val="00AF70B1"/>
    <w:rsid w:val="00AF7115"/>
    <w:rsid w:val="00AF711B"/>
    <w:rsid w:val="00AF7615"/>
    <w:rsid w:val="00AF7835"/>
    <w:rsid w:val="00AF7BA0"/>
    <w:rsid w:val="00AF7C3E"/>
    <w:rsid w:val="00AF7D36"/>
    <w:rsid w:val="00B00095"/>
    <w:rsid w:val="00B006A4"/>
    <w:rsid w:val="00B00828"/>
    <w:rsid w:val="00B00887"/>
    <w:rsid w:val="00B00B50"/>
    <w:rsid w:val="00B00BEE"/>
    <w:rsid w:val="00B010AE"/>
    <w:rsid w:val="00B01115"/>
    <w:rsid w:val="00B01851"/>
    <w:rsid w:val="00B01C25"/>
    <w:rsid w:val="00B01EF1"/>
    <w:rsid w:val="00B021C6"/>
    <w:rsid w:val="00B02350"/>
    <w:rsid w:val="00B023FC"/>
    <w:rsid w:val="00B02BB0"/>
    <w:rsid w:val="00B02E60"/>
    <w:rsid w:val="00B02EE5"/>
    <w:rsid w:val="00B032D0"/>
    <w:rsid w:val="00B036A1"/>
    <w:rsid w:val="00B03EB6"/>
    <w:rsid w:val="00B03FAB"/>
    <w:rsid w:val="00B0400C"/>
    <w:rsid w:val="00B04894"/>
    <w:rsid w:val="00B04D6B"/>
    <w:rsid w:val="00B05001"/>
    <w:rsid w:val="00B053D0"/>
    <w:rsid w:val="00B055D8"/>
    <w:rsid w:val="00B05A08"/>
    <w:rsid w:val="00B05D92"/>
    <w:rsid w:val="00B05F15"/>
    <w:rsid w:val="00B0641D"/>
    <w:rsid w:val="00B06567"/>
    <w:rsid w:val="00B06924"/>
    <w:rsid w:val="00B069BD"/>
    <w:rsid w:val="00B06AC1"/>
    <w:rsid w:val="00B06BAC"/>
    <w:rsid w:val="00B06BCE"/>
    <w:rsid w:val="00B07129"/>
    <w:rsid w:val="00B072FF"/>
    <w:rsid w:val="00B07334"/>
    <w:rsid w:val="00B073FB"/>
    <w:rsid w:val="00B0742F"/>
    <w:rsid w:val="00B0768E"/>
    <w:rsid w:val="00B0799B"/>
    <w:rsid w:val="00B07DFB"/>
    <w:rsid w:val="00B07E61"/>
    <w:rsid w:val="00B10079"/>
    <w:rsid w:val="00B101D0"/>
    <w:rsid w:val="00B1033E"/>
    <w:rsid w:val="00B10380"/>
    <w:rsid w:val="00B1062B"/>
    <w:rsid w:val="00B107A6"/>
    <w:rsid w:val="00B109C8"/>
    <w:rsid w:val="00B10A2D"/>
    <w:rsid w:val="00B10F66"/>
    <w:rsid w:val="00B11128"/>
    <w:rsid w:val="00B1114D"/>
    <w:rsid w:val="00B11257"/>
    <w:rsid w:val="00B1130B"/>
    <w:rsid w:val="00B115F4"/>
    <w:rsid w:val="00B11622"/>
    <w:rsid w:val="00B117F2"/>
    <w:rsid w:val="00B11917"/>
    <w:rsid w:val="00B11BAC"/>
    <w:rsid w:val="00B11D66"/>
    <w:rsid w:val="00B1254C"/>
    <w:rsid w:val="00B129C3"/>
    <w:rsid w:val="00B12AA9"/>
    <w:rsid w:val="00B130EE"/>
    <w:rsid w:val="00B133E2"/>
    <w:rsid w:val="00B134F1"/>
    <w:rsid w:val="00B13662"/>
    <w:rsid w:val="00B136C0"/>
    <w:rsid w:val="00B13EFE"/>
    <w:rsid w:val="00B141FD"/>
    <w:rsid w:val="00B14397"/>
    <w:rsid w:val="00B144DD"/>
    <w:rsid w:val="00B1494C"/>
    <w:rsid w:val="00B14D0A"/>
    <w:rsid w:val="00B14FC5"/>
    <w:rsid w:val="00B15210"/>
    <w:rsid w:val="00B152EC"/>
    <w:rsid w:val="00B156B2"/>
    <w:rsid w:val="00B15B34"/>
    <w:rsid w:val="00B15C0A"/>
    <w:rsid w:val="00B15C7D"/>
    <w:rsid w:val="00B15D6D"/>
    <w:rsid w:val="00B15F44"/>
    <w:rsid w:val="00B1699B"/>
    <w:rsid w:val="00B16C4A"/>
    <w:rsid w:val="00B16D18"/>
    <w:rsid w:val="00B179AC"/>
    <w:rsid w:val="00B17B29"/>
    <w:rsid w:val="00B2002B"/>
    <w:rsid w:val="00B202EB"/>
    <w:rsid w:val="00B20382"/>
    <w:rsid w:val="00B203E1"/>
    <w:rsid w:val="00B2090A"/>
    <w:rsid w:val="00B20C4A"/>
    <w:rsid w:val="00B20F4D"/>
    <w:rsid w:val="00B21582"/>
    <w:rsid w:val="00B215BD"/>
    <w:rsid w:val="00B21EFE"/>
    <w:rsid w:val="00B220D4"/>
    <w:rsid w:val="00B22CDE"/>
    <w:rsid w:val="00B22CFE"/>
    <w:rsid w:val="00B22E84"/>
    <w:rsid w:val="00B23B5A"/>
    <w:rsid w:val="00B23BE9"/>
    <w:rsid w:val="00B23EDB"/>
    <w:rsid w:val="00B240AD"/>
    <w:rsid w:val="00B24777"/>
    <w:rsid w:val="00B248E1"/>
    <w:rsid w:val="00B24970"/>
    <w:rsid w:val="00B24A65"/>
    <w:rsid w:val="00B24D68"/>
    <w:rsid w:val="00B25724"/>
    <w:rsid w:val="00B257D3"/>
    <w:rsid w:val="00B25BAF"/>
    <w:rsid w:val="00B25DE6"/>
    <w:rsid w:val="00B26627"/>
    <w:rsid w:val="00B26A3D"/>
    <w:rsid w:val="00B270F1"/>
    <w:rsid w:val="00B272F1"/>
    <w:rsid w:val="00B273BC"/>
    <w:rsid w:val="00B27822"/>
    <w:rsid w:val="00B27A72"/>
    <w:rsid w:val="00B27AAA"/>
    <w:rsid w:val="00B27B2A"/>
    <w:rsid w:val="00B27D94"/>
    <w:rsid w:val="00B30054"/>
    <w:rsid w:val="00B300C2"/>
    <w:rsid w:val="00B30337"/>
    <w:rsid w:val="00B307B1"/>
    <w:rsid w:val="00B309D6"/>
    <w:rsid w:val="00B30DC4"/>
    <w:rsid w:val="00B30E6A"/>
    <w:rsid w:val="00B30EA0"/>
    <w:rsid w:val="00B31538"/>
    <w:rsid w:val="00B31787"/>
    <w:rsid w:val="00B31810"/>
    <w:rsid w:val="00B3197F"/>
    <w:rsid w:val="00B31C49"/>
    <w:rsid w:val="00B31DD4"/>
    <w:rsid w:val="00B31E29"/>
    <w:rsid w:val="00B31EC1"/>
    <w:rsid w:val="00B32027"/>
    <w:rsid w:val="00B321A7"/>
    <w:rsid w:val="00B322CD"/>
    <w:rsid w:val="00B32805"/>
    <w:rsid w:val="00B32C07"/>
    <w:rsid w:val="00B32CAF"/>
    <w:rsid w:val="00B32F20"/>
    <w:rsid w:val="00B33022"/>
    <w:rsid w:val="00B33043"/>
    <w:rsid w:val="00B331EB"/>
    <w:rsid w:val="00B3333A"/>
    <w:rsid w:val="00B3385C"/>
    <w:rsid w:val="00B33897"/>
    <w:rsid w:val="00B33C7C"/>
    <w:rsid w:val="00B341EF"/>
    <w:rsid w:val="00B342F7"/>
    <w:rsid w:val="00B3448D"/>
    <w:rsid w:val="00B345CC"/>
    <w:rsid w:val="00B34635"/>
    <w:rsid w:val="00B34715"/>
    <w:rsid w:val="00B34B0E"/>
    <w:rsid w:val="00B34F8D"/>
    <w:rsid w:val="00B35331"/>
    <w:rsid w:val="00B35AB4"/>
    <w:rsid w:val="00B35AC2"/>
    <w:rsid w:val="00B35F54"/>
    <w:rsid w:val="00B3611F"/>
    <w:rsid w:val="00B36321"/>
    <w:rsid w:val="00B3632A"/>
    <w:rsid w:val="00B363EA"/>
    <w:rsid w:val="00B36533"/>
    <w:rsid w:val="00B36A27"/>
    <w:rsid w:val="00B36C4B"/>
    <w:rsid w:val="00B374DC"/>
    <w:rsid w:val="00B3760E"/>
    <w:rsid w:val="00B3775A"/>
    <w:rsid w:val="00B378E1"/>
    <w:rsid w:val="00B379D7"/>
    <w:rsid w:val="00B37A85"/>
    <w:rsid w:val="00B37AAD"/>
    <w:rsid w:val="00B37CCA"/>
    <w:rsid w:val="00B37D49"/>
    <w:rsid w:val="00B37FA3"/>
    <w:rsid w:val="00B4010D"/>
    <w:rsid w:val="00B4048C"/>
    <w:rsid w:val="00B4049D"/>
    <w:rsid w:val="00B408D0"/>
    <w:rsid w:val="00B40A88"/>
    <w:rsid w:val="00B40B02"/>
    <w:rsid w:val="00B40ED4"/>
    <w:rsid w:val="00B41105"/>
    <w:rsid w:val="00B4110A"/>
    <w:rsid w:val="00B41424"/>
    <w:rsid w:val="00B415AC"/>
    <w:rsid w:val="00B41F79"/>
    <w:rsid w:val="00B421E5"/>
    <w:rsid w:val="00B4234A"/>
    <w:rsid w:val="00B42552"/>
    <w:rsid w:val="00B42606"/>
    <w:rsid w:val="00B42709"/>
    <w:rsid w:val="00B42C3A"/>
    <w:rsid w:val="00B42DEC"/>
    <w:rsid w:val="00B42F64"/>
    <w:rsid w:val="00B433C6"/>
    <w:rsid w:val="00B4391A"/>
    <w:rsid w:val="00B4448F"/>
    <w:rsid w:val="00B444F4"/>
    <w:rsid w:val="00B44557"/>
    <w:rsid w:val="00B44877"/>
    <w:rsid w:val="00B44D9A"/>
    <w:rsid w:val="00B4542A"/>
    <w:rsid w:val="00B45C66"/>
    <w:rsid w:val="00B45EB0"/>
    <w:rsid w:val="00B46093"/>
    <w:rsid w:val="00B462EA"/>
    <w:rsid w:val="00B46499"/>
    <w:rsid w:val="00B46867"/>
    <w:rsid w:val="00B46986"/>
    <w:rsid w:val="00B46EA8"/>
    <w:rsid w:val="00B46F79"/>
    <w:rsid w:val="00B47296"/>
    <w:rsid w:val="00B47520"/>
    <w:rsid w:val="00B47681"/>
    <w:rsid w:val="00B47943"/>
    <w:rsid w:val="00B47FDB"/>
    <w:rsid w:val="00B5012A"/>
    <w:rsid w:val="00B5016F"/>
    <w:rsid w:val="00B50540"/>
    <w:rsid w:val="00B50673"/>
    <w:rsid w:val="00B50A68"/>
    <w:rsid w:val="00B50CE8"/>
    <w:rsid w:val="00B50FCB"/>
    <w:rsid w:val="00B51356"/>
    <w:rsid w:val="00B51ACC"/>
    <w:rsid w:val="00B51E61"/>
    <w:rsid w:val="00B51ED6"/>
    <w:rsid w:val="00B51EE3"/>
    <w:rsid w:val="00B51F62"/>
    <w:rsid w:val="00B52A18"/>
    <w:rsid w:val="00B52B03"/>
    <w:rsid w:val="00B5346F"/>
    <w:rsid w:val="00B5379E"/>
    <w:rsid w:val="00B53A8C"/>
    <w:rsid w:val="00B53B68"/>
    <w:rsid w:val="00B53CC6"/>
    <w:rsid w:val="00B53D77"/>
    <w:rsid w:val="00B53E9D"/>
    <w:rsid w:val="00B54162"/>
    <w:rsid w:val="00B543AF"/>
    <w:rsid w:val="00B54D4A"/>
    <w:rsid w:val="00B54D55"/>
    <w:rsid w:val="00B55014"/>
    <w:rsid w:val="00B55222"/>
    <w:rsid w:val="00B5533F"/>
    <w:rsid w:val="00B556A1"/>
    <w:rsid w:val="00B55775"/>
    <w:rsid w:val="00B55916"/>
    <w:rsid w:val="00B5596D"/>
    <w:rsid w:val="00B55C89"/>
    <w:rsid w:val="00B56012"/>
    <w:rsid w:val="00B56047"/>
    <w:rsid w:val="00B560F5"/>
    <w:rsid w:val="00B56308"/>
    <w:rsid w:val="00B56322"/>
    <w:rsid w:val="00B567D6"/>
    <w:rsid w:val="00B56B64"/>
    <w:rsid w:val="00B56BD1"/>
    <w:rsid w:val="00B56E65"/>
    <w:rsid w:val="00B56ECB"/>
    <w:rsid w:val="00B571BF"/>
    <w:rsid w:val="00B572F0"/>
    <w:rsid w:val="00B576ED"/>
    <w:rsid w:val="00B57713"/>
    <w:rsid w:val="00B5778A"/>
    <w:rsid w:val="00B579EA"/>
    <w:rsid w:val="00B57BAD"/>
    <w:rsid w:val="00B57C8C"/>
    <w:rsid w:val="00B57D0E"/>
    <w:rsid w:val="00B60157"/>
    <w:rsid w:val="00B601B9"/>
    <w:rsid w:val="00B6088F"/>
    <w:rsid w:val="00B60896"/>
    <w:rsid w:val="00B60B61"/>
    <w:rsid w:val="00B61229"/>
    <w:rsid w:val="00B619FB"/>
    <w:rsid w:val="00B61BAB"/>
    <w:rsid w:val="00B61DA6"/>
    <w:rsid w:val="00B61ECF"/>
    <w:rsid w:val="00B6252F"/>
    <w:rsid w:val="00B625F6"/>
    <w:rsid w:val="00B62A13"/>
    <w:rsid w:val="00B62B74"/>
    <w:rsid w:val="00B62DD8"/>
    <w:rsid w:val="00B62E66"/>
    <w:rsid w:val="00B63208"/>
    <w:rsid w:val="00B633B8"/>
    <w:rsid w:val="00B6342A"/>
    <w:rsid w:val="00B63493"/>
    <w:rsid w:val="00B638CD"/>
    <w:rsid w:val="00B63A20"/>
    <w:rsid w:val="00B63EF8"/>
    <w:rsid w:val="00B6408F"/>
    <w:rsid w:val="00B64156"/>
    <w:rsid w:val="00B6417A"/>
    <w:rsid w:val="00B641DE"/>
    <w:rsid w:val="00B64234"/>
    <w:rsid w:val="00B642CC"/>
    <w:rsid w:val="00B649A1"/>
    <w:rsid w:val="00B649F7"/>
    <w:rsid w:val="00B64DD9"/>
    <w:rsid w:val="00B64F75"/>
    <w:rsid w:val="00B65234"/>
    <w:rsid w:val="00B65631"/>
    <w:rsid w:val="00B65749"/>
    <w:rsid w:val="00B65901"/>
    <w:rsid w:val="00B65C3D"/>
    <w:rsid w:val="00B65FB4"/>
    <w:rsid w:val="00B661A3"/>
    <w:rsid w:val="00B665E1"/>
    <w:rsid w:val="00B666DE"/>
    <w:rsid w:val="00B666F1"/>
    <w:rsid w:val="00B66A08"/>
    <w:rsid w:val="00B67058"/>
    <w:rsid w:val="00B67768"/>
    <w:rsid w:val="00B67A10"/>
    <w:rsid w:val="00B67ADA"/>
    <w:rsid w:val="00B67B81"/>
    <w:rsid w:val="00B67C45"/>
    <w:rsid w:val="00B67D34"/>
    <w:rsid w:val="00B67DBE"/>
    <w:rsid w:val="00B7004F"/>
    <w:rsid w:val="00B70377"/>
    <w:rsid w:val="00B7044C"/>
    <w:rsid w:val="00B7081E"/>
    <w:rsid w:val="00B70A10"/>
    <w:rsid w:val="00B70A28"/>
    <w:rsid w:val="00B70DCF"/>
    <w:rsid w:val="00B70E07"/>
    <w:rsid w:val="00B7151D"/>
    <w:rsid w:val="00B719E8"/>
    <w:rsid w:val="00B71AC4"/>
    <w:rsid w:val="00B71B43"/>
    <w:rsid w:val="00B71FC4"/>
    <w:rsid w:val="00B72643"/>
    <w:rsid w:val="00B727C6"/>
    <w:rsid w:val="00B728A6"/>
    <w:rsid w:val="00B72D5D"/>
    <w:rsid w:val="00B72E13"/>
    <w:rsid w:val="00B72ECB"/>
    <w:rsid w:val="00B7329B"/>
    <w:rsid w:val="00B73648"/>
    <w:rsid w:val="00B73911"/>
    <w:rsid w:val="00B73976"/>
    <w:rsid w:val="00B73A17"/>
    <w:rsid w:val="00B73CA6"/>
    <w:rsid w:val="00B73D11"/>
    <w:rsid w:val="00B742CC"/>
    <w:rsid w:val="00B7490B"/>
    <w:rsid w:val="00B74C3E"/>
    <w:rsid w:val="00B74DBB"/>
    <w:rsid w:val="00B75080"/>
    <w:rsid w:val="00B75111"/>
    <w:rsid w:val="00B758E2"/>
    <w:rsid w:val="00B759C1"/>
    <w:rsid w:val="00B75B06"/>
    <w:rsid w:val="00B75BC9"/>
    <w:rsid w:val="00B7642A"/>
    <w:rsid w:val="00B76493"/>
    <w:rsid w:val="00B76575"/>
    <w:rsid w:val="00B76937"/>
    <w:rsid w:val="00B7695E"/>
    <w:rsid w:val="00B76ADD"/>
    <w:rsid w:val="00B773D5"/>
    <w:rsid w:val="00B775C4"/>
    <w:rsid w:val="00B778FB"/>
    <w:rsid w:val="00B77A14"/>
    <w:rsid w:val="00B77A22"/>
    <w:rsid w:val="00B77C19"/>
    <w:rsid w:val="00B77CF5"/>
    <w:rsid w:val="00B802AE"/>
    <w:rsid w:val="00B80B8E"/>
    <w:rsid w:val="00B80C0C"/>
    <w:rsid w:val="00B80EFA"/>
    <w:rsid w:val="00B80F33"/>
    <w:rsid w:val="00B8121C"/>
    <w:rsid w:val="00B8126B"/>
    <w:rsid w:val="00B812CE"/>
    <w:rsid w:val="00B8140F"/>
    <w:rsid w:val="00B81464"/>
    <w:rsid w:val="00B81F05"/>
    <w:rsid w:val="00B820AC"/>
    <w:rsid w:val="00B8210A"/>
    <w:rsid w:val="00B827D7"/>
    <w:rsid w:val="00B828D9"/>
    <w:rsid w:val="00B82BB2"/>
    <w:rsid w:val="00B82DA7"/>
    <w:rsid w:val="00B82E02"/>
    <w:rsid w:val="00B8301D"/>
    <w:rsid w:val="00B8323A"/>
    <w:rsid w:val="00B8349C"/>
    <w:rsid w:val="00B8363C"/>
    <w:rsid w:val="00B83BE4"/>
    <w:rsid w:val="00B83DBF"/>
    <w:rsid w:val="00B84023"/>
    <w:rsid w:val="00B840B6"/>
    <w:rsid w:val="00B84265"/>
    <w:rsid w:val="00B8426E"/>
    <w:rsid w:val="00B8433D"/>
    <w:rsid w:val="00B8453C"/>
    <w:rsid w:val="00B847F8"/>
    <w:rsid w:val="00B849E6"/>
    <w:rsid w:val="00B84B0B"/>
    <w:rsid w:val="00B84B6A"/>
    <w:rsid w:val="00B851EE"/>
    <w:rsid w:val="00B85453"/>
    <w:rsid w:val="00B85504"/>
    <w:rsid w:val="00B85598"/>
    <w:rsid w:val="00B85BC5"/>
    <w:rsid w:val="00B85FC2"/>
    <w:rsid w:val="00B85FE8"/>
    <w:rsid w:val="00B86237"/>
    <w:rsid w:val="00B86382"/>
    <w:rsid w:val="00B86970"/>
    <w:rsid w:val="00B86B1E"/>
    <w:rsid w:val="00B86E3D"/>
    <w:rsid w:val="00B87140"/>
    <w:rsid w:val="00B8746F"/>
    <w:rsid w:val="00B8773D"/>
    <w:rsid w:val="00B87CC6"/>
    <w:rsid w:val="00B903A5"/>
    <w:rsid w:val="00B904A6"/>
    <w:rsid w:val="00B90658"/>
    <w:rsid w:val="00B90936"/>
    <w:rsid w:val="00B90CFE"/>
    <w:rsid w:val="00B914F3"/>
    <w:rsid w:val="00B9171B"/>
    <w:rsid w:val="00B919C8"/>
    <w:rsid w:val="00B91D54"/>
    <w:rsid w:val="00B91DC7"/>
    <w:rsid w:val="00B91E64"/>
    <w:rsid w:val="00B91F5C"/>
    <w:rsid w:val="00B92148"/>
    <w:rsid w:val="00B9216B"/>
    <w:rsid w:val="00B925F0"/>
    <w:rsid w:val="00B927D4"/>
    <w:rsid w:val="00B935C5"/>
    <w:rsid w:val="00B93606"/>
    <w:rsid w:val="00B937BF"/>
    <w:rsid w:val="00B93AEC"/>
    <w:rsid w:val="00B93CE7"/>
    <w:rsid w:val="00B94018"/>
    <w:rsid w:val="00B941B9"/>
    <w:rsid w:val="00B9447D"/>
    <w:rsid w:val="00B944E3"/>
    <w:rsid w:val="00B946AB"/>
    <w:rsid w:val="00B94B73"/>
    <w:rsid w:val="00B94BF1"/>
    <w:rsid w:val="00B94F52"/>
    <w:rsid w:val="00B94F75"/>
    <w:rsid w:val="00B9520B"/>
    <w:rsid w:val="00B953B0"/>
    <w:rsid w:val="00B95421"/>
    <w:rsid w:val="00B95C68"/>
    <w:rsid w:val="00B95F79"/>
    <w:rsid w:val="00B95F8C"/>
    <w:rsid w:val="00B960B6"/>
    <w:rsid w:val="00B96218"/>
    <w:rsid w:val="00B9628C"/>
    <w:rsid w:val="00B96374"/>
    <w:rsid w:val="00B96AB8"/>
    <w:rsid w:val="00B96B66"/>
    <w:rsid w:val="00B96BDD"/>
    <w:rsid w:val="00B9747E"/>
    <w:rsid w:val="00B975CF"/>
    <w:rsid w:val="00B978F8"/>
    <w:rsid w:val="00BA0614"/>
    <w:rsid w:val="00BA082E"/>
    <w:rsid w:val="00BA08EA"/>
    <w:rsid w:val="00BA0923"/>
    <w:rsid w:val="00BA0ABA"/>
    <w:rsid w:val="00BA0D09"/>
    <w:rsid w:val="00BA0FF4"/>
    <w:rsid w:val="00BA1570"/>
    <w:rsid w:val="00BA15F4"/>
    <w:rsid w:val="00BA1B72"/>
    <w:rsid w:val="00BA1FBD"/>
    <w:rsid w:val="00BA277C"/>
    <w:rsid w:val="00BA285D"/>
    <w:rsid w:val="00BA29C5"/>
    <w:rsid w:val="00BA3208"/>
    <w:rsid w:val="00BA35E3"/>
    <w:rsid w:val="00BA367F"/>
    <w:rsid w:val="00BA3CAB"/>
    <w:rsid w:val="00BA3D1D"/>
    <w:rsid w:val="00BA41DF"/>
    <w:rsid w:val="00BA42ED"/>
    <w:rsid w:val="00BA4694"/>
    <w:rsid w:val="00BA4782"/>
    <w:rsid w:val="00BA4AF0"/>
    <w:rsid w:val="00BA4C14"/>
    <w:rsid w:val="00BA4D49"/>
    <w:rsid w:val="00BA4D93"/>
    <w:rsid w:val="00BA4EF2"/>
    <w:rsid w:val="00BA4F56"/>
    <w:rsid w:val="00BA5492"/>
    <w:rsid w:val="00BA54F8"/>
    <w:rsid w:val="00BA59E9"/>
    <w:rsid w:val="00BA5ABA"/>
    <w:rsid w:val="00BA5B1A"/>
    <w:rsid w:val="00BA5CF9"/>
    <w:rsid w:val="00BA5DE0"/>
    <w:rsid w:val="00BA60E2"/>
    <w:rsid w:val="00BA62B3"/>
    <w:rsid w:val="00BA681B"/>
    <w:rsid w:val="00BA6A52"/>
    <w:rsid w:val="00BA6B55"/>
    <w:rsid w:val="00BA6C21"/>
    <w:rsid w:val="00BA70E6"/>
    <w:rsid w:val="00BA72AB"/>
    <w:rsid w:val="00BA7580"/>
    <w:rsid w:val="00BA75DA"/>
    <w:rsid w:val="00BA75F8"/>
    <w:rsid w:val="00BA76E0"/>
    <w:rsid w:val="00BA7817"/>
    <w:rsid w:val="00BA7B29"/>
    <w:rsid w:val="00BB0C21"/>
    <w:rsid w:val="00BB118D"/>
    <w:rsid w:val="00BB1778"/>
    <w:rsid w:val="00BB184D"/>
    <w:rsid w:val="00BB1C1A"/>
    <w:rsid w:val="00BB1C2A"/>
    <w:rsid w:val="00BB1E0F"/>
    <w:rsid w:val="00BB1E8E"/>
    <w:rsid w:val="00BB1FA2"/>
    <w:rsid w:val="00BB1FF3"/>
    <w:rsid w:val="00BB22D6"/>
    <w:rsid w:val="00BB23C2"/>
    <w:rsid w:val="00BB2582"/>
    <w:rsid w:val="00BB2C27"/>
    <w:rsid w:val="00BB2CCD"/>
    <w:rsid w:val="00BB2E11"/>
    <w:rsid w:val="00BB2E52"/>
    <w:rsid w:val="00BB326C"/>
    <w:rsid w:val="00BB35B7"/>
    <w:rsid w:val="00BB35D5"/>
    <w:rsid w:val="00BB3676"/>
    <w:rsid w:val="00BB3698"/>
    <w:rsid w:val="00BB3A65"/>
    <w:rsid w:val="00BB3EA5"/>
    <w:rsid w:val="00BB3F26"/>
    <w:rsid w:val="00BB4110"/>
    <w:rsid w:val="00BB41D1"/>
    <w:rsid w:val="00BB45D2"/>
    <w:rsid w:val="00BB4811"/>
    <w:rsid w:val="00BB4B26"/>
    <w:rsid w:val="00BB4FE7"/>
    <w:rsid w:val="00BB502C"/>
    <w:rsid w:val="00BB5256"/>
    <w:rsid w:val="00BB5435"/>
    <w:rsid w:val="00BB5E65"/>
    <w:rsid w:val="00BB6135"/>
    <w:rsid w:val="00BB618C"/>
    <w:rsid w:val="00BB62C4"/>
    <w:rsid w:val="00BB6647"/>
    <w:rsid w:val="00BB6A09"/>
    <w:rsid w:val="00BB6C03"/>
    <w:rsid w:val="00BB728B"/>
    <w:rsid w:val="00BB74E3"/>
    <w:rsid w:val="00BB770D"/>
    <w:rsid w:val="00BB79C3"/>
    <w:rsid w:val="00BB79D1"/>
    <w:rsid w:val="00BB7BAB"/>
    <w:rsid w:val="00BB7E51"/>
    <w:rsid w:val="00BB7F58"/>
    <w:rsid w:val="00BC00AF"/>
    <w:rsid w:val="00BC0391"/>
    <w:rsid w:val="00BC069D"/>
    <w:rsid w:val="00BC06F6"/>
    <w:rsid w:val="00BC08D3"/>
    <w:rsid w:val="00BC0A04"/>
    <w:rsid w:val="00BC0EBD"/>
    <w:rsid w:val="00BC10A4"/>
    <w:rsid w:val="00BC126A"/>
    <w:rsid w:val="00BC1586"/>
    <w:rsid w:val="00BC1A1B"/>
    <w:rsid w:val="00BC1AF3"/>
    <w:rsid w:val="00BC1B14"/>
    <w:rsid w:val="00BC1B6E"/>
    <w:rsid w:val="00BC1CE7"/>
    <w:rsid w:val="00BC1CE8"/>
    <w:rsid w:val="00BC1D2F"/>
    <w:rsid w:val="00BC21CB"/>
    <w:rsid w:val="00BC2426"/>
    <w:rsid w:val="00BC266F"/>
    <w:rsid w:val="00BC2770"/>
    <w:rsid w:val="00BC28DF"/>
    <w:rsid w:val="00BC2901"/>
    <w:rsid w:val="00BC2ADE"/>
    <w:rsid w:val="00BC37D5"/>
    <w:rsid w:val="00BC3898"/>
    <w:rsid w:val="00BC3E1D"/>
    <w:rsid w:val="00BC3F0D"/>
    <w:rsid w:val="00BC3F2C"/>
    <w:rsid w:val="00BC47DD"/>
    <w:rsid w:val="00BC493B"/>
    <w:rsid w:val="00BC4B01"/>
    <w:rsid w:val="00BC4BAC"/>
    <w:rsid w:val="00BC4FB8"/>
    <w:rsid w:val="00BC50B8"/>
    <w:rsid w:val="00BC52C5"/>
    <w:rsid w:val="00BC54AF"/>
    <w:rsid w:val="00BC5833"/>
    <w:rsid w:val="00BC586F"/>
    <w:rsid w:val="00BC5C91"/>
    <w:rsid w:val="00BC5FCB"/>
    <w:rsid w:val="00BC6012"/>
    <w:rsid w:val="00BC6082"/>
    <w:rsid w:val="00BC67BA"/>
    <w:rsid w:val="00BC68F0"/>
    <w:rsid w:val="00BC6AD6"/>
    <w:rsid w:val="00BC6C6B"/>
    <w:rsid w:val="00BC6D05"/>
    <w:rsid w:val="00BC6E00"/>
    <w:rsid w:val="00BC6E90"/>
    <w:rsid w:val="00BC7054"/>
    <w:rsid w:val="00BC738F"/>
    <w:rsid w:val="00BC7751"/>
    <w:rsid w:val="00BC7AA9"/>
    <w:rsid w:val="00BC7CEA"/>
    <w:rsid w:val="00BD010F"/>
    <w:rsid w:val="00BD0678"/>
    <w:rsid w:val="00BD086D"/>
    <w:rsid w:val="00BD139E"/>
    <w:rsid w:val="00BD1639"/>
    <w:rsid w:val="00BD1A36"/>
    <w:rsid w:val="00BD1E0E"/>
    <w:rsid w:val="00BD2486"/>
    <w:rsid w:val="00BD25FA"/>
    <w:rsid w:val="00BD274A"/>
    <w:rsid w:val="00BD28AE"/>
    <w:rsid w:val="00BD2988"/>
    <w:rsid w:val="00BD2D7A"/>
    <w:rsid w:val="00BD2EF7"/>
    <w:rsid w:val="00BD2FF2"/>
    <w:rsid w:val="00BD31D3"/>
    <w:rsid w:val="00BD33CE"/>
    <w:rsid w:val="00BD3539"/>
    <w:rsid w:val="00BD3767"/>
    <w:rsid w:val="00BD39A9"/>
    <w:rsid w:val="00BD3C4A"/>
    <w:rsid w:val="00BD3E10"/>
    <w:rsid w:val="00BD4025"/>
    <w:rsid w:val="00BD40F9"/>
    <w:rsid w:val="00BD4365"/>
    <w:rsid w:val="00BD50E0"/>
    <w:rsid w:val="00BD5414"/>
    <w:rsid w:val="00BD55FD"/>
    <w:rsid w:val="00BD57A9"/>
    <w:rsid w:val="00BD5915"/>
    <w:rsid w:val="00BD5A75"/>
    <w:rsid w:val="00BD5E4C"/>
    <w:rsid w:val="00BD5F07"/>
    <w:rsid w:val="00BD5F7B"/>
    <w:rsid w:val="00BD6359"/>
    <w:rsid w:val="00BD6CB2"/>
    <w:rsid w:val="00BD6EA5"/>
    <w:rsid w:val="00BD72FD"/>
    <w:rsid w:val="00BD7A83"/>
    <w:rsid w:val="00BD7AB6"/>
    <w:rsid w:val="00BD7C09"/>
    <w:rsid w:val="00BD7D9A"/>
    <w:rsid w:val="00BE00E6"/>
    <w:rsid w:val="00BE01BB"/>
    <w:rsid w:val="00BE05DE"/>
    <w:rsid w:val="00BE0AA7"/>
    <w:rsid w:val="00BE0BA5"/>
    <w:rsid w:val="00BE0D08"/>
    <w:rsid w:val="00BE0E03"/>
    <w:rsid w:val="00BE0EE8"/>
    <w:rsid w:val="00BE12EA"/>
    <w:rsid w:val="00BE12F6"/>
    <w:rsid w:val="00BE14E5"/>
    <w:rsid w:val="00BE1757"/>
    <w:rsid w:val="00BE18F4"/>
    <w:rsid w:val="00BE1A60"/>
    <w:rsid w:val="00BE1A86"/>
    <w:rsid w:val="00BE1B17"/>
    <w:rsid w:val="00BE1F02"/>
    <w:rsid w:val="00BE20E7"/>
    <w:rsid w:val="00BE2326"/>
    <w:rsid w:val="00BE237A"/>
    <w:rsid w:val="00BE2A33"/>
    <w:rsid w:val="00BE2E81"/>
    <w:rsid w:val="00BE3774"/>
    <w:rsid w:val="00BE3CDE"/>
    <w:rsid w:val="00BE403D"/>
    <w:rsid w:val="00BE412B"/>
    <w:rsid w:val="00BE43DD"/>
    <w:rsid w:val="00BE4BD1"/>
    <w:rsid w:val="00BE4BE8"/>
    <w:rsid w:val="00BE4E79"/>
    <w:rsid w:val="00BE52CD"/>
    <w:rsid w:val="00BE5619"/>
    <w:rsid w:val="00BE5B12"/>
    <w:rsid w:val="00BE5BE2"/>
    <w:rsid w:val="00BE5DBD"/>
    <w:rsid w:val="00BE5EE9"/>
    <w:rsid w:val="00BE5F77"/>
    <w:rsid w:val="00BE60C6"/>
    <w:rsid w:val="00BE633A"/>
    <w:rsid w:val="00BE642B"/>
    <w:rsid w:val="00BE64EA"/>
    <w:rsid w:val="00BE6618"/>
    <w:rsid w:val="00BE68E2"/>
    <w:rsid w:val="00BE6D30"/>
    <w:rsid w:val="00BE746C"/>
    <w:rsid w:val="00BE75E6"/>
    <w:rsid w:val="00BE7862"/>
    <w:rsid w:val="00BE79D1"/>
    <w:rsid w:val="00BE7D87"/>
    <w:rsid w:val="00BE7EE3"/>
    <w:rsid w:val="00BF01C4"/>
    <w:rsid w:val="00BF01EE"/>
    <w:rsid w:val="00BF0212"/>
    <w:rsid w:val="00BF0543"/>
    <w:rsid w:val="00BF0601"/>
    <w:rsid w:val="00BF1092"/>
    <w:rsid w:val="00BF18B0"/>
    <w:rsid w:val="00BF1A03"/>
    <w:rsid w:val="00BF1B5B"/>
    <w:rsid w:val="00BF1C7E"/>
    <w:rsid w:val="00BF1CEF"/>
    <w:rsid w:val="00BF1E15"/>
    <w:rsid w:val="00BF2268"/>
    <w:rsid w:val="00BF23D6"/>
    <w:rsid w:val="00BF2497"/>
    <w:rsid w:val="00BF2826"/>
    <w:rsid w:val="00BF3440"/>
    <w:rsid w:val="00BF3874"/>
    <w:rsid w:val="00BF38E0"/>
    <w:rsid w:val="00BF394B"/>
    <w:rsid w:val="00BF394D"/>
    <w:rsid w:val="00BF3AAF"/>
    <w:rsid w:val="00BF3E97"/>
    <w:rsid w:val="00BF3FF1"/>
    <w:rsid w:val="00BF4068"/>
    <w:rsid w:val="00BF40A9"/>
    <w:rsid w:val="00BF40E6"/>
    <w:rsid w:val="00BF428C"/>
    <w:rsid w:val="00BF489B"/>
    <w:rsid w:val="00BF48AF"/>
    <w:rsid w:val="00BF48D3"/>
    <w:rsid w:val="00BF4909"/>
    <w:rsid w:val="00BF4A52"/>
    <w:rsid w:val="00BF4B13"/>
    <w:rsid w:val="00BF5663"/>
    <w:rsid w:val="00BF5786"/>
    <w:rsid w:val="00BF57B9"/>
    <w:rsid w:val="00BF5F14"/>
    <w:rsid w:val="00BF6070"/>
    <w:rsid w:val="00BF612C"/>
    <w:rsid w:val="00BF6531"/>
    <w:rsid w:val="00BF6B17"/>
    <w:rsid w:val="00BF6B9C"/>
    <w:rsid w:val="00BF6DF9"/>
    <w:rsid w:val="00BF6E52"/>
    <w:rsid w:val="00BF6FB1"/>
    <w:rsid w:val="00BF70BE"/>
    <w:rsid w:val="00BF73EC"/>
    <w:rsid w:val="00BF748D"/>
    <w:rsid w:val="00BF762A"/>
    <w:rsid w:val="00BF768C"/>
    <w:rsid w:val="00BF7AD0"/>
    <w:rsid w:val="00BF7C26"/>
    <w:rsid w:val="00BF7DB0"/>
    <w:rsid w:val="00C0002F"/>
    <w:rsid w:val="00C0026D"/>
    <w:rsid w:val="00C00350"/>
    <w:rsid w:val="00C00788"/>
    <w:rsid w:val="00C01292"/>
    <w:rsid w:val="00C018AC"/>
    <w:rsid w:val="00C01A15"/>
    <w:rsid w:val="00C01BF1"/>
    <w:rsid w:val="00C01C3D"/>
    <w:rsid w:val="00C01C3F"/>
    <w:rsid w:val="00C01D16"/>
    <w:rsid w:val="00C01D80"/>
    <w:rsid w:val="00C01ED6"/>
    <w:rsid w:val="00C02006"/>
    <w:rsid w:val="00C02697"/>
    <w:rsid w:val="00C027FC"/>
    <w:rsid w:val="00C02871"/>
    <w:rsid w:val="00C0289B"/>
    <w:rsid w:val="00C02C78"/>
    <w:rsid w:val="00C03388"/>
    <w:rsid w:val="00C03403"/>
    <w:rsid w:val="00C034D2"/>
    <w:rsid w:val="00C03668"/>
    <w:rsid w:val="00C03B02"/>
    <w:rsid w:val="00C03B10"/>
    <w:rsid w:val="00C03B72"/>
    <w:rsid w:val="00C03DAB"/>
    <w:rsid w:val="00C03E8C"/>
    <w:rsid w:val="00C03FA6"/>
    <w:rsid w:val="00C044C2"/>
    <w:rsid w:val="00C04595"/>
    <w:rsid w:val="00C045AE"/>
    <w:rsid w:val="00C04629"/>
    <w:rsid w:val="00C047B2"/>
    <w:rsid w:val="00C04A3D"/>
    <w:rsid w:val="00C04C1A"/>
    <w:rsid w:val="00C0554C"/>
    <w:rsid w:val="00C05624"/>
    <w:rsid w:val="00C056F1"/>
    <w:rsid w:val="00C0573D"/>
    <w:rsid w:val="00C05B81"/>
    <w:rsid w:val="00C05D25"/>
    <w:rsid w:val="00C05EFB"/>
    <w:rsid w:val="00C060EF"/>
    <w:rsid w:val="00C064B9"/>
    <w:rsid w:val="00C0652C"/>
    <w:rsid w:val="00C06A23"/>
    <w:rsid w:val="00C06A65"/>
    <w:rsid w:val="00C06F23"/>
    <w:rsid w:val="00C07559"/>
    <w:rsid w:val="00C07771"/>
    <w:rsid w:val="00C10114"/>
    <w:rsid w:val="00C101CD"/>
    <w:rsid w:val="00C10209"/>
    <w:rsid w:val="00C10295"/>
    <w:rsid w:val="00C104B4"/>
    <w:rsid w:val="00C10866"/>
    <w:rsid w:val="00C1096B"/>
    <w:rsid w:val="00C10D09"/>
    <w:rsid w:val="00C1100C"/>
    <w:rsid w:val="00C11405"/>
    <w:rsid w:val="00C115B1"/>
    <w:rsid w:val="00C11712"/>
    <w:rsid w:val="00C11909"/>
    <w:rsid w:val="00C11BD9"/>
    <w:rsid w:val="00C11D27"/>
    <w:rsid w:val="00C12993"/>
    <w:rsid w:val="00C12AA7"/>
    <w:rsid w:val="00C12C97"/>
    <w:rsid w:val="00C13502"/>
    <w:rsid w:val="00C13888"/>
    <w:rsid w:val="00C1394A"/>
    <w:rsid w:val="00C13957"/>
    <w:rsid w:val="00C13E4F"/>
    <w:rsid w:val="00C13E5E"/>
    <w:rsid w:val="00C13EFB"/>
    <w:rsid w:val="00C140C4"/>
    <w:rsid w:val="00C1429E"/>
    <w:rsid w:val="00C142E6"/>
    <w:rsid w:val="00C146E1"/>
    <w:rsid w:val="00C14BFE"/>
    <w:rsid w:val="00C153CF"/>
    <w:rsid w:val="00C15438"/>
    <w:rsid w:val="00C154A8"/>
    <w:rsid w:val="00C15591"/>
    <w:rsid w:val="00C15674"/>
    <w:rsid w:val="00C15719"/>
    <w:rsid w:val="00C15ACB"/>
    <w:rsid w:val="00C15E88"/>
    <w:rsid w:val="00C15FEB"/>
    <w:rsid w:val="00C1610E"/>
    <w:rsid w:val="00C16348"/>
    <w:rsid w:val="00C16483"/>
    <w:rsid w:val="00C164DC"/>
    <w:rsid w:val="00C166D1"/>
    <w:rsid w:val="00C1699D"/>
    <w:rsid w:val="00C16B26"/>
    <w:rsid w:val="00C16ECE"/>
    <w:rsid w:val="00C16FA5"/>
    <w:rsid w:val="00C16FBD"/>
    <w:rsid w:val="00C170CE"/>
    <w:rsid w:val="00C17214"/>
    <w:rsid w:val="00C17547"/>
    <w:rsid w:val="00C17652"/>
    <w:rsid w:val="00C1783B"/>
    <w:rsid w:val="00C17C27"/>
    <w:rsid w:val="00C17C4C"/>
    <w:rsid w:val="00C17D47"/>
    <w:rsid w:val="00C17DAD"/>
    <w:rsid w:val="00C17E95"/>
    <w:rsid w:val="00C200BB"/>
    <w:rsid w:val="00C201C6"/>
    <w:rsid w:val="00C20565"/>
    <w:rsid w:val="00C210C7"/>
    <w:rsid w:val="00C211F1"/>
    <w:rsid w:val="00C2166A"/>
    <w:rsid w:val="00C21BC0"/>
    <w:rsid w:val="00C21EEB"/>
    <w:rsid w:val="00C2202B"/>
    <w:rsid w:val="00C22114"/>
    <w:rsid w:val="00C22284"/>
    <w:rsid w:val="00C229E3"/>
    <w:rsid w:val="00C22A7D"/>
    <w:rsid w:val="00C22CED"/>
    <w:rsid w:val="00C22D25"/>
    <w:rsid w:val="00C22D48"/>
    <w:rsid w:val="00C23139"/>
    <w:rsid w:val="00C23190"/>
    <w:rsid w:val="00C23267"/>
    <w:rsid w:val="00C232D0"/>
    <w:rsid w:val="00C232FA"/>
    <w:rsid w:val="00C23E1B"/>
    <w:rsid w:val="00C23F48"/>
    <w:rsid w:val="00C2425A"/>
    <w:rsid w:val="00C244A9"/>
    <w:rsid w:val="00C24550"/>
    <w:rsid w:val="00C24A56"/>
    <w:rsid w:val="00C24BC2"/>
    <w:rsid w:val="00C24CFD"/>
    <w:rsid w:val="00C24E18"/>
    <w:rsid w:val="00C25648"/>
    <w:rsid w:val="00C259AC"/>
    <w:rsid w:val="00C25AAF"/>
    <w:rsid w:val="00C25CD6"/>
    <w:rsid w:val="00C2614B"/>
    <w:rsid w:val="00C265EB"/>
    <w:rsid w:val="00C26C50"/>
    <w:rsid w:val="00C26C51"/>
    <w:rsid w:val="00C26EB8"/>
    <w:rsid w:val="00C2705D"/>
    <w:rsid w:val="00C27348"/>
    <w:rsid w:val="00C274F0"/>
    <w:rsid w:val="00C277E7"/>
    <w:rsid w:val="00C27904"/>
    <w:rsid w:val="00C27A34"/>
    <w:rsid w:val="00C27AD5"/>
    <w:rsid w:val="00C27DA6"/>
    <w:rsid w:val="00C30005"/>
    <w:rsid w:val="00C30638"/>
    <w:rsid w:val="00C306AB"/>
    <w:rsid w:val="00C30B27"/>
    <w:rsid w:val="00C30BE4"/>
    <w:rsid w:val="00C315E3"/>
    <w:rsid w:val="00C31D6C"/>
    <w:rsid w:val="00C320CC"/>
    <w:rsid w:val="00C32EB0"/>
    <w:rsid w:val="00C331D6"/>
    <w:rsid w:val="00C33432"/>
    <w:rsid w:val="00C3345A"/>
    <w:rsid w:val="00C33646"/>
    <w:rsid w:val="00C337CE"/>
    <w:rsid w:val="00C33B1A"/>
    <w:rsid w:val="00C33E2B"/>
    <w:rsid w:val="00C340A4"/>
    <w:rsid w:val="00C34322"/>
    <w:rsid w:val="00C34492"/>
    <w:rsid w:val="00C34511"/>
    <w:rsid w:val="00C3491B"/>
    <w:rsid w:val="00C34A7A"/>
    <w:rsid w:val="00C34B70"/>
    <w:rsid w:val="00C34EB0"/>
    <w:rsid w:val="00C354BE"/>
    <w:rsid w:val="00C35721"/>
    <w:rsid w:val="00C3580E"/>
    <w:rsid w:val="00C35BA8"/>
    <w:rsid w:val="00C35BFE"/>
    <w:rsid w:val="00C362F7"/>
    <w:rsid w:val="00C363A3"/>
    <w:rsid w:val="00C36572"/>
    <w:rsid w:val="00C3667C"/>
    <w:rsid w:val="00C3686F"/>
    <w:rsid w:val="00C36954"/>
    <w:rsid w:val="00C36B17"/>
    <w:rsid w:val="00C36C85"/>
    <w:rsid w:val="00C36E13"/>
    <w:rsid w:val="00C36E1D"/>
    <w:rsid w:val="00C37265"/>
    <w:rsid w:val="00C3737C"/>
    <w:rsid w:val="00C374F8"/>
    <w:rsid w:val="00C375AD"/>
    <w:rsid w:val="00C3769C"/>
    <w:rsid w:val="00C3792D"/>
    <w:rsid w:val="00C37963"/>
    <w:rsid w:val="00C4055A"/>
    <w:rsid w:val="00C40A91"/>
    <w:rsid w:val="00C40C76"/>
    <w:rsid w:val="00C40CDE"/>
    <w:rsid w:val="00C41480"/>
    <w:rsid w:val="00C4161D"/>
    <w:rsid w:val="00C416AA"/>
    <w:rsid w:val="00C416C3"/>
    <w:rsid w:val="00C41A3F"/>
    <w:rsid w:val="00C41F7E"/>
    <w:rsid w:val="00C42226"/>
    <w:rsid w:val="00C4243E"/>
    <w:rsid w:val="00C42469"/>
    <w:rsid w:val="00C425FF"/>
    <w:rsid w:val="00C429AE"/>
    <w:rsid w:val="00C42A27"/>
    <w:rsid w:val="00C433A7"/>
    <w:rsid w:val="00C43474"/>
    <w:rsid w:val="00C436AE"/>
    <w:rsid w:val="00C4374A"/>
    <w:rsid w:val="00C43A12"/>
    <w:rsid w:val="00C43A9E"/>
    <w:rsid w:val="00C43DBD"/>
    <w:rsid w:val="00C43FE5"/>
    <w:rsid w:val="00C4410E"/>
    <w:rsid w:val="00C44322"/>
    <w:rsid w:val="00C445DF"/>
    <w:rsid w:val="00C445E8"/>
    <w:rsid w:val="00C4483D"/>
    <w:rsid w:val="00C4485B"/>
    <w:rsid w:val="00C44F7C"/>
    <w:rsid w:val="00C4507C"/>
    <w:rsid w:val="00C452AC"/>
    <w:rsid w:val="00C45493"/>
    <w:rsid w:val="00C458EC"/>
    <w:rsid w:val="00C45BA3"/>
    <w:rsid w:val="00C46135"/>
    <w:rsid w:val="00C461F6"/>
    <w:rsid w:val="00C46240"/>
    <w:rsid w:val="00C466E3"/>
    <w:rsid w:val="00C4680D"/>
    <w:rsid w:val="00C4692B"/>
    <w:rsid w:val="00C46A98"/>
    <w:rsid w:val="00C46BE5"/>
    <w:rsid w:val="00C46CA9"/>
    <w:rsid w:val="00C46FAE"/>
    <w:rsid w:val="00C471BE"/>
    <w:rsid w:val="00C47267"/>
    <w:rsid w:val="00C47340"/>
    <w:rsid w:val="00C4799A"/>
    <w:rsid w:val="00C47C93"/>
    <w:rsid w:val="00C47EA3"/>
    <w:rsid w:val="00C47EBC"/>
    <w:rsid w:val="00C5031D"/>
    <w:rsid w:val="00C5036F"/>
    <w:rsid w:val="00C506F9"/>
    <w:rsid w:val="00C50961"/>
    <w:rsid w:val="00C50E6F"/>
    <w:rsid w:val="00C515F8"/>
    <w:rsid w:val="00C51A30"/>
    <w:rsid w:val="00C51D44"/>
    <w:rsid w:val="00C51DB0"/>
    <w:rsid w:val="00C52119"/>
    <w:rsid w:val="00C52328"/>
    <w:rsid w:val="00C52409"/>
    <w:rsid w:val="00C52889"/>
    <w:rsid w:val="00C530AC"/>
    <w:rsid w:val="00C53339"/>
    <w:rsid w:val="00C535D1"/>
    <w:rsid w:val="00C537AC"/>
    <w:rsid w:val="00C53954"/>
    <w:rsid w:val="00C53973"/>
    <w:rsid w:val="00C53AA0"/>
    <w:rsid w:val="00C53B7B"/>
    <w:rsid w:val="00C53C06"/>
    <w:rsid w:val="00C53D8D"/>
    <w:rsid w:val="00C53D98"/>
    <w:rsid w:val="00C546EF"/>
    <w:rsid w:val="00C54772"/>
    <w:rsid w:val="00C548D4"/>
    <w:rsid w:val="00C54C93"/>
    <w:rsid w:val="00C54CB5"/>
    <w:rsid w:val="00C55102"/>
    <w:rsid w:val="00C5515D"/>
    <w:rsid w:val="00C5522E"/>
    <w:rsid w:val="00C55850"/>
    <w:rsid w:val="00C55CE2"/>
    <w:rsid w:val="00C55F5E"/>
    <w:rsid w:val="00C55FA7"/>
    <w:rsid w:val="00C56821"/>
    <w:rsid w:val="00C569B4"/>
    <w:rsid w:val="00C56C4E"/>
    <w:rsid w:val="00C56D03"/>
    <w:rsid w:val="00C56E0A"/>
    <w:rsid w:val="00C56E55"/>
    <w:rsid w:val="00C56F23"/>
    <w:rsid w:val="00C5733D"/>
    <w:rsid w:val="00C5775F"/>
    <w:rsid w:val="00C577A7"/>
    <w:rsid w:val="00C577E0"/>
    <w:rsid w:val="00C57967"/>
    <w:rsid w:val="00C57D56"/>
    <w:rsid w:val="00C57D84"/>
    <w:rsid w:val="00C57DF9"/>
    <w:rsid w:val="00C600AD"/>
    <w:rsid w:val="00C600D4"/>
    <w:rsid w:val="00C60C7D"/>
    <w:rsid w:val="00C60CC2"/>
    <w:rsid w:val="00C60CE4"/>
    <w:rsid w:val="00C6101A"/>
    <w:rsid w:val="00C615C7"/>
    <w:rsid w:val="00C6177E"/>
    <w:rsid w:val="00C617A9"/>
    <w:rsid w:val="00C618D3"/>
    <w:rsid w:val="00C61D9F"/>
    <w:rsid w:val="00C6201E"/>
    <w:rsid w:val="00C62EC3"/>
    <w:rsid w:val="00C62F0E"/>
    <w:rsid w:val="00C6324D"/>
    <w:rsid w:val="00C64184"/>
    <w:rsid w:val="00C641B3"/>
    <w:rsid w:val="00C641FB"/>
    <w:rsid w:val="00C642A3"/>
    <w:rsid w:val="00C642F7"/>
    <w:rsid w:val="00C64457"/>
    <w:rsid w:val="00C646DE"/>
    <w:rsid w:val="00C64851"/>
    <w:rsid w:val="00C64B07"/>
    <w:rsid w:val="00C64B20"/>
    <w:rsid w:val="00C656A8"/>
    <w:rsid w:val="00C656B9"/>
    <w:rsid w:val="00C659C6"/>
    <w:rsid w:val="00C65A1D"/>
    <w:rsid w:val="00C65AC6"/>
    <w:rsid w:val="00C65ADE"/>
    <w:rsid w:val="00C65E7C"/>
    <w:rsid w:val="00C668E1"/>
    <w:rsid w:val="00C669F2"/>
    <w:rsid w:val="00C66DB5"/>
    <w:rsid w:val="00C66E44"/>
    <w:rsid w:val="00C66F46"/>
    <w:rsid w:val="00C6748A"/>
    <w:rsid w:val="00C67537"/>
    <w:rsid w:val="00C67630"/>
    <w:rsid w:val="00C676D8"/>
    <w:rsid w:val="00C67A4D"/>
    <w:rsid w:val="00C67B17"/>
    <w:rsid w:val="00C67BE3"/>
    <w:rsid w:val="00C67EA7"/>
    <w:rsid w:val="00C67F23"/>
    <w:rsid w:val="00C67FAB"/>
    <w:rsid w:val="00C67FD6"/>
    <w:rsid w:val="00C7008B"/>
    <w:rsid w:val="00C705B1"/>
    <w:rsid w:val="00C7076F"/>
    <w:rsid w:val="00C7141B"/>
    <w:rsid w:val="00C71496"/>
    <w:rsid w:val="00C7152F"/>
    <w:rsid w:val="00C71D0C"/>
    <w:rsid w:val="00C71ECA"/>
    <w:rsid w:val="00C71F5B"/>
    <w:rsid w:val="00C72119"/>
    <w:rsid w:val="00C722EB"/>
    <w:rsid w:val="00C72530"/>
    <w:rsid w:val="00C72589"/>
    <w:rsid w:val="00C72637"/>
    <w:rsid w:val="00C7269B"/>
    <w:rsid w:val="00C7285A"/>
    <w:rsid w:val="00C729B0"/>
    <w:rsid w:val="00C72B44"/>
    <w:rsid w:val="00C72B58"/>
    <w:rsid w:val="00C72F29"/>
    <w:rsid w:val="00C731CB"/>
    <w:rsid w:val="00C73229"/>
    <w:rsid w:val="00C73453"/>
    <w:rsid w:val="00C73512"/>
    <w:rsid w:val="00C7370E"/>
    <w:rsid w:val="00C739C9"/>
    <w:rsid w:val="00C73ACE"/>
    <w:rsid w:val="00C73CF0"/>
    <w:rsid w:val="00C7469C"/>
    <w:rsid w:val="00C7470E"/>
    <w:rsid w:val="00C74758"/>
    <w:rsid w:val="00C747C0"/>
    <w:rsid w:val="00C7484C"/>
    <w:rsid w:val="00C74D8D"/>
    <w:rsid w:val="00C75011"/>
    <w:rsid w:val="00C75311"/>
    <w:rsid w:val="00C753B2"/>
    <w:rsid w:val="00C753B3"/>
    <w:rsid w:val="00C75556"/>
    <w:rsid w:val="00C7555B"/>
    <w:rsid w:val="00C7575C"/>
    <w:rsid w:val="00C75901"/>
    <w:rsid w:val="00C75AC2"/>
    <w:rsid w:val="00C75C14"/>
    <w:rsid w:val="00C75D43"/>
    <w:rsid w:val="00C75D9F"/>
    <w:rsid w:val="00C75DDE"/>
    <w:rsid w:val="00C75E33"/>
    <w:rsid w:val="00C765D7"/>
    <w:rsid w:val="00C76775"/>
    <w:rsid w:val="00C76E21"/>
    <w:rsid w:val="00C76E23"/>
    <w:rsid w:val="00C76F13"/>
    <w:rsid w:val="00C770A9"/>
    <w:rsid w:val="00C77527"/>
    <w:rsid w:val="00C777BE"/>
    <w:rsid w:val="00C77A17"/>
    <w:rsid w:val="00C77A42"/>
    <w:rsid w:val="00C77A73"/>
    <w:rsid w:val="00C77ACB"/>
    <w:rsid w:val="00C77B4E"/>
    <w:rsid w:val="00C80176"/>
    <w:rsid w:val="00C801CC"/>
    <w:rsid w:val="00C802E3"/>
    <w:rsid w:val="00C804B0"/>
    <w:rsid w:val="00C804E3"/>
    <w:rsid w:val="00C807D9"/>
    <w:rsid w:val="00C808EB"/>
    <w:rsid w:val="00C80FBA"/>
    <w:rsid w:val="00C814C5"/>
    <w:rsid w:val="00C81722"/>
    <w:rsid w:val="00C817B1"/>
    <w:rsid w:val="00C81CB4"/>
    <w:rsid w:val="00C81E96"/>
    <w:rsid w:val="00C81EFF"/>
    <w:rsid w:val="00C82285"/>
    <w:rsid w:val="00C82408"/>
    <w:rsid w:val="00C8298D"/>
    <w:rsid w:val="00C83520"/>
    <w:rsid w:val="00C8377F"/>
    <w:rsid w:val="00C839B6"/>
    <w:rsid w:val="00C83A15"/>
    <w:rsid w:val="00C83D06"/>
    <w:rsid w:val="00C842FD"/>
    <w:rsid w:val="00C8473A"/>
    <w:rsid w:val="00C84D96"/>
    <w:rsid w:val="00C8526A"/>
    <w:rsid w:val="00C85355"/>
    <w:rsid w:val="00C85487"/>
    <w:rsid w:val="00C8553E"/>
    <w:rsid w:val="00C856FF"/>
    <w:rsid w:val="00C85909"/>
    <w:rsid w:val="00C85988"/>
    <w:rsid w:val="00C859DB"/>
    <w:rsid w:val="00C862C2"/>
    <w:rsid w:val="00C863A6"/>
    <w:rsid w:val="00C864F3"/>
    <w:rsid w:val="00C8651D"/>
    <w:rsid w:val="00C86686"/>
    <w:rsid w:val="00C86773"/>
    <w:rsid w:val="00C8686D"/>
    <w:rsid w:val="00C86AC5"/>
    <w:rsid w:val="00C86C28"/>
    <w:rsid w:val="00C86D99"/>
    <w:rsid w:val="00C8707E"/>
    <w:rsid w:val="00C8755B"/>
    <w:rsid w:val="00C87AFA"/>
    <w:rsid w:val="00C87B3C"/>
    <w:rsid w:val="00C87BBE"/>
    <w:rsid w:val="00C9045B"/>
    <w:rsid w:val="00C904A8"/>
    <w:rsid w:val="00C9081F"/>
    <w:rsid w:val="00C908EA"/>
    <w:rsid w:val="00C90A03"/>
    <w:rsid w:val="00C90A27"/>
    <w:rsid w:val="00C90C46"/>
    <w:rsid w:val="00C91908"/>
    <w:rsid w:val="00C91D67"/>
    <w:rsid w:val="00C91DFC"/>
    <w:rsid w:val="00C91E28"/>
    <w:rsid w:val="00C92029"/>
    <w:rsid w:val="00C92069"/>
    <w:rsid w:val="00C9231B"/>
    <w:rsid w:val="00C92C6A"/>
    <w:rsid w:val="00C92D0F"/>
    <w:rsid w:val="00C934DE"/>
    <w:rsid w:val="00C93503"/>
    <w:rsid w:val="00C93551"/>
    <w:rsid w:val="00C9388F"/>
    <w:rsid w:val="00C93BA5"/>
    <w:rsid w:val="00C94398"/>
    <w:rsid w:val="00C94566"/>
    <w:rsid w:val="00C94722"/>
    <w:rsid w:val="00C94A62"/>
    <w:rsid w:val="00C94A76"/>
    <w:rsid w:val="00C94C60"/>
    <w:rsid w:val="00C94D89"/>
    <w:rsid w:val="00C95463"/>
    <w:rsid w:val="00C956F0"/>
    <w:rsid w:val="00C9595E"/>
    <w:rsid w:val="00C95A02"/>
    <w:rsid w:val="00C95DF5"/>
    <w:rsid w:val="00C963AC"/>
    <w:rsid w:val="00C9656F"/>
    <w:rsid w:val="00C96B7B"/>
    <w:rsid w:val="00C96C16"/>
    <w:rsid w:val="00C96C5C"/>
    <w:rsid w:val="00C97122"/>
    <w:rsid w:val="00C977DF"/>
    <w:rsid w:val="00C97D9B"/>
    <w:rsid w:val="00CA021A"/>
    <w:rsid w:val="00CA033B"/>
    <w:rsid w:val="00CA0549"/>
    <w:rsid w:val="00CA055C"/>
    <w:rsid w:val="00CA05CA"/>
    <w:rsid w:val="00CA08FC"/>
    <w:rsid w:val="00CA0BFE"/>
    <w:rsid w:val="00CA10E3"/>
    <w:rsid w:val="00CA1137"/>
    <w:rsid w:val="00CA115A"/>
    <w:rsid w:val="00CA1339"/>
    <w:rsid w:val="00CA13F9"/>
    <w:rsid w:val="00CA1404"/>
    <w:rsid w:val="00CA1D28"/>
    <w:rsid w:val="00CA1DE7"/>
    <w:rsid w:val="00CA254F"/>
    <w:rsid w:val="00CA287C"/>
    <w:rsid w:val="00CA2D21"/>
    <w:rsid w:val="00CA2F26"/>
    <w:rsid w:val="00CA3605"/>
    <w:rsid w:val="00CA38B5"/>
    <w:rsid w:val="00CA396F"/>
    <w:rsid w:val="00CA425A"/>
    <w:rsid w:val="00CA42AE"/>
    <w:rsid w:val="00CA4B30"/>
    <w:rsid w:val="00CA4B89"/>
    <w:rsid w:val="00CA4F20"/>
    <w:rsid w:val="00CA4FAA"/>
    <w:rsid w:val="00CA506C"/>
    <w:rsid w:val="00CA55E2"/>
    <w:rsid w:val="00CA5B03"/>
    <w:rsid w:val="00CA5F58"/>
    <w:rsid w:val="00CA6008"/>
    <w:rsid w:val="00CA610D"/>
    <w:rsid w:val="00CA6249"/>
    <w:rsid w:val="00CA627F"/>
    <w:rsid w:val="00CA62F8"/>
    <w:rsid w:val="00CA6838"/>
    <w:rsid w:val="00CA6AC5"/>
    <w:rsid w:val="00CA6B62"/>
    <w:rsid w:val="00CA6C61"/>
    <w:rsid w:val="00CA6C98"/>
    <w:rsid w:val="00CA6D81"/>
    <w:rsid w:val="00CA6F63"/>
    <w:rsid w:val="00CA73A7"/>
    <w:rsid w:val="00CA762C"/>
    <w:rsid w:val="00CA7737"/>
    <w:rsid w:val="00CA77C9"/>
    <w:rsid w:val="00CA7891"/>
    <w:rsid w:val="00CA7FE5"/>
    <w:rsid w:val="00CB0685"/>
    <w:rsid w:val="00CB0948"/>
    <w:rsid w:val="00CB0976"/>
    <w:rsid w:val="00CB09DC"/>
    <w:rsid w:val="00CB0C81"/>
    <w:rsid w:val="00CB0C87"/>
    <w:rsid w:val="00CB10DE"/>
    <w:rsid w:val="00CB1199"/>
    <w:rsid w:val="00CB1448"/>
    <w:rsid w:val="00CB1575"/>
    <w:rsid w:val="00CB1602"/>
    <w:rsid w:val="00CB1DC2"/>
    <w:rsid w:val="00CB1E32"/>
    <w:rsid w:val="00CB1F80"/>
    <w:rsid w:val="00CB24E4"/>
    <w:rsid w:val="00CB2EB9"/>
    <w:rsid w:val="00CB2FDE"/>
    <w:rsid w:val="00CB3A43"/>
    <w:rsid w:val="00CB3A75"/>
    <w:rsid w:val="00CB3BFB"/>
    <w:rsid w:val="00CB3C59"/>
    <w:rsid w:val="00CB3F4D"/>
    <w:rsid w:val="00CB426B"/>
    <w:rsid w:val="00CB4554"/>
    <w:rsid w:val="00CB4740"/>
    <w:rsid w:val="00CB4871"/>
    <w:rsid w:val="00CB4F29"/>
    <w:rsid w:val="00CB53BF"/>
    <w:rsid w:val="00CB5472"/>
    <w:rsid w:val="00CB5556"/>
    <w:rsid w:val="00CB579D"/>
    <w:rsid w:val="00CB58B7"/>
    <w:rsid w:val="00CB5BA0"/>
    <w:rsid w:val="00CB5FF2"/>
    <w:rsid w:val="00CB63B7"/>
    <w:rsid w:val="00CB6446"/>
    <w:rsid w:val="00CB6618"/>
    <w:rsid w:val="00CB684B"/>
    <w:rsid w:val="00CB686A"/>
    <w:rsid w:val="00CB6990"/>
    <w:rsid w:val="00CB6CA3"/>
    <w:rsid w:val="00CB6D6B"/>
    <w:rsid w:val="00CB6DCA"/>
    <w:rsid w:val="00CB6E55"/>
    <w:rsid w:val="00CB6F6E"/>
    <w:rsid w:val="00CB7293"/>
    <w:rsid w:val="00CB739C"/>
    <w:rsid w:val="00CB75B3"/>
    <w:rsid w:val="00CB761C"/>
    <w:rsid w:val="00CB7745"/>
    <w:rsid w:val="00CB77ED"/>
    <w:rsid w:val="00CB7A15"/>
    <w:rsid w:val="00CB7A43"/>
    <w:rsid w:val="00CB7BD5"/>
    <w:rsid w:val="00CB7CC8"/>
    <w:rsid w:val="00CB7D87"/>
    <w:rsid w:val="00CB7F03"/>
    <w:rsid w:val="00CB7FF7"/>
    <w:rsid w:val="00CC0198"/>
    <w:rsid w:val="00CC0737"/>
    <w:rsid w:val="00CC0A3B"/>
    <w:rsid w:val="00CC0C47"/>
    <w:rsid w:val="00CC0C65"/>
    <w:rsid w:val="00CC0CBA"/>
    <w:rsid w:val="00CC10A6"/>
    <w:rsid w:val="00CC16CD"/>
    <w:rsid w:val="00CC184D"/>
    <w:rsid w:val="00CC1908"/>
    <w:rsid w:val="00CC192E"/>
    <w:rsid w:val="00CC1A29"/>
    <w:rsid w:val="00CC1CAF"/>
    <w:rsid w:val="00CC1E77"/>
    <w:rsid w:val="00CC1EA8"/>
    <w:rsid w:val="00CC25A9"/>
    <w:rsid w:val="00CC25F0"/>
    <w:rsid w:val="00CC2642"/>
    <w:rsid w:val="00CC2CB9"/>
    <w:rsid w:val="00CC2DE4"/>
    <w:rsid w:val="00CC2F2D"/>
    <w:rsid w:val="00CC3CBF"/>
    <w:rsid w:val="00CC3D05"/>
    <w:rsid w:val="00CC4116"/>
    <w:rsid w:val="00CC4199"/>
    <w:rsid w:val="00CC423E"/>
    <w:rsid w:val="00CC453B"/>
    <w:rsid w:val="00CC459B"/>
    <w:rsid w:val="00CC4867"/>
    <w:rsid w:val="00CC4875"/>
    <w:rsid w:val="00CC4B2C"/>
    <w:rsid w:val="00CC50B7"/>
    <w:rsid w:val="00CC524D"/>
    <w:rsid w:val="00CC5299"/>
    <w:rsid w:val="00CC53D3"/>
    <w:rsid w:val="00CC5B45"/>
    <w:rsid w:val="00CC5BDA"/>
    <w:rsid w:val="00CC5D19"/>
    <w:rsid w:val="00CC5F4B"/>
    <w:rsid w:val="00CC63C4"/>
    <w:rsid w:val="00CC67AC"/>
    <w:rsid w:val="00CC67E6"/>
    <w:rsid w:val="00CC693D"/>
    <w:rsid w:val="00CC70DA"/>
    <w:rsid w:val="00CC7323"/>
    <w:rsid w:val="00CC75FA"/>
    <w:rsid w:val="00CC7D1C"/>
    <w:rsid w:val="00CC7DC8"/>
    <w:rsid w:val="00CD00A3"/>
    <w:rsid w:val="00CD0592"/>
    <w:rsid w:val="00CD085C"/>
    <w:rsid w:val="00CD0C79"/>
    <w:rsid w:val="00CD0DD4"/>
    <w:rsid w:val="00CD10C7"/>
    <w:rsid w:val="00CD1184"/>
    <w:rsid w:val="00CD13B9"/>
    <w:rsid w:val="00CD1517"/>
    <w:rsid w:val="00CD151D"/>
    <w:rsid w:val="00CD1BDB"/>
    <w:rsid w:val="00CD1CDA"/>
    <w:rsid w:val="00CD1D48"/>
    <w:rsid w:val="00CD28F6"/>
    <w:rsid w:val="00CD2A7C"/>
    <w:rsid w:val="00CD2ED6"/>
    <w:rsid w:val="00CD32AA"/>
    <w:rsid w:val="00CD342C"/>
    <w:rsid w:val="00CD36DF"/>
    <w:rsid w:val="00CD37B8"/>
    <w:rsid w:val="00CD3B30"/>
    <w:rsid w:val="00CD3D45"/>
    <w:rsid w:val="00CD3D8A"/>
    <w:rsid w:val="00CD3E26"/>
    <w:rsid w:val="00CD41B6"/>
    <w:rsid w:val="00CD4376"/>
    <w:rsid w:val="00CD4519"/>
    <w:rsid w:val="00CD4525"/>
    <w:rsid w:val="00CD4548"/>
    <w:rsid w:val="00CD469A"/>
    <w:rsid w:val="00CD47A3"/>
    <w:rsid w:val="00CD4850"/>
    <w:rsid w:val="00CD495C"/>
    <w:rsid w:val="00CD4C1F"/>
    <w:rsid w:val="00CD5081"/>
    <w:rsid w:val="00CD51B4"/>
    <w:rsid w:val="00CD534D"/>
    <w:rsid w:val="00CD53F2"/>
    <w:rsid w:val="00CD586E"/>
    <w:rsid w:val="00CD5BA4"/>
    <w:rsid w:val="00CD5C0D"/>
    <w:rsid w:val="00CD60E6"/>
    <w:rsid w:val="00CD6334"/>
    <w:rsid w:val="00CD67E4"/>
    <w:rsid w:val="00CD68EA"/>
    <w:rsid w:val="00CD6B33"/>
    <w:rsid w:val="00CD6D9D"/>
    <w:rsid w:val="00CD6EAD"/>
    <w:rsid w:val="00CD74E6"/>
    <w:rsid w:val="00CD7F59"/>
    <w:rsid w:val="00CE00B0"/>
    <w:rsid w:val="00CE013B"/>
    <w:rsid w:val="00CE01F9"/>
    <w:rsid w:val="00CE020C"/>
    <w:rsid w:val="00CE054F"/>
    <w:rsid w:val="00CE0573"/>
    <w:rsid w:val="00CE07EE"/>
    <w:rsid w:val="00CE0974"/>
    <w:rsid w:val="00CE0A2B"/>
    <w:rsid w:val="00CE0D88"/>
    <w:rsid w:val="00CE0EC3"/>
    <w:rsid w:val="00CE10BD"/>
    <w:rsid w:val="00CE1237"/>
    <w:rsid w:val="00CE1403"/>
    <w:rsid w:val="00CE1509"/>
    <w:rsid w:val="00CE1604"/>
    <w:rsid w:val="00CE1B05"/>
    <w:rsid w:val="00CE1C18"/>
    <w:rsid w:val="00CE1DDD"/>
    <w:rsid w:val="00CE25CF"/>
    <w:rsid w:val="00CE3409"/>
    <w:rsid w:val="00CE3414"/>
    <w:rsid w:val="00CE34D5"/>
    <w:rsid w:val="00CE35F5"/>
    <w:rsid w:val="00CE3684"/>
    <w:rsid w:val="00CE38D8"/>
    <w:rsid w:val="00CE396C"/>
    <w:rsid w:val="00CE39A9"/>
    <w:rsid w:val="00CE39B4"/>
    <w:rsid w:val="00CE3D25"/>
    <w:rsid w:val="00CE3FA3"/>
    <w:rsid w:val="00CE4315"/>
    <w:rsid w:val="00CE44D0"/>
    <w:rsid w:val="00CE47E4"/>
    <w:rsid w:val="00CE47FA"/>
    <w:rsid w:val="00CE520C"/>
    <w:rsid w:val="00CE55E5"/>
    <w:rsid w:val="00CE58A6"/>
    <w:rsid w:val="00CE5B1A"/>
    <w:rsid w:val="00CE5FB6"/>
    <w:rsid w:val="00CE6233"/>
    <w:rsid w:val="00CE6338"/>
    <w:rsid w:val="00CE6347"/>
    <w:rsid w:val="00CE64B1"/>
    <w:rsid w:val="00CE6613"/>
    <w:rsid w:val="00CE66A5"/>
    <w:rsid w:val="00CE68B0"/>
    <w:rsid w:val="00CE6AAB"/>
    <w:rsid w:val="00CE6B35"/>
    <w:rsid w:val="00CE6E51"/>
    <w:rsid w:val="00CE7041"/>
    <w:rsid w:val="00CE740E"/>
    <w:rsid w:val="00CE763C"/>
    <w:rsid w:val="00CE7710"/>
    <w:rsid w:val="00CE7AC4"/>
    <w:rsid w:val="00CE7ADC"/>
    <w:rsid w:val="00CF0034"/>
    <w:rsid w:val="00CF01DA"/>
    <w:rsid w:val="00CF0340"/>
    <w:rsid w:val="00CF0AA2"/>
    <w:rsid w:val="00CF0D85"/>
    <w:rsid w:val="00CF0D9C"/>
    <w:rsid w:val="00CF0DDE"/>
    <w:rsid w:val="00CF113C"/>
    <w:rsid w:val="00CF134F"/>
    <w:rsid w:val="00CF13B1"/>
    <w:rsid w:val="00CF1494"/>
    <w:rsid w:val="00CF1649"/>
    <w:rsid w:val="00CF17AE"/>
    <w:rsid w:val="00CF1DDB"/>
    <w:rsid w:val="00CF1E67"/>
    <w:rsid w:val="00CF211F"/>
    <w:rsid w:val="00CF2627"/>
    <w:rsid w:val="00CF2896"/>
    <w:rsid w:val="00CF2C4A"/>
    <w:rsid w:val="00CF2C85"/>
    <w:rsid w:val="00CF2CB3"/>
    <w:rsid w:val="00CF2CF3"/>
    <w:rsid w:val="00CF3011"/>
    <w:rsid w:val="00CF3231"/>
    <w:rsid w:val="00CF32B5"/>
    <w:rsid w:val="00CF330D"/>
    <w:rsid w:val="00CF3407"/>
    <w:rsid w:val="00CF34B1"/>
    <w:rsid w:val="00CF34F9"/>
    <w:rsid w:val="00CF37B5"/>
    <w:rsid w:val="00CF3A3C"/>
    <w:rsid w:val="00CF3B86"/>
    <w:rsid w:val="00CF3DC6"/>
    <w:rsid w:val="00CF4592"/>
    <w:rsid w:val="00CF5504"/>
    <w:rsid w:val="00CF5766"/>
    <w:rsid w:val="00CF57B7"/>
    <w:rsid w:val="00CF591D"/>
    <w:rsid w:val="00CF5A43"/>
    <w:rsid w:val="00CF5A60"/>
    <w:rsid w:val="00CF5A95"/>
    <w:rsid w:val="00CF5ECD"/>
    <w:rsid w:val="00CF5ED9"/>
    <w:rsid w:val="00CF608D"/>
    <w:rsid w:val="00CF60AC"/>
    <w:rsid w:val="00CF6326"/>
    <w:rsid w:val="00CF673E"/>
    <w:rsid w:val="00CF6A77"/>
    <w:rsid w:val="00CF6B1A"/>
    <w:rsid w:val="00CF6BF2"/>
    <w:rsid w:val="00CF6D27"/>
    <w:rsid w:val="00CF71EF"/>
    <w:rsid w:val="00CF7465"/>
    <w:rsid w:val="00CF7693"/>
    <w:rsid w:val="00CF76C3"/>
    <w:rsid w:val="00CF7805"/>
    <w:rsid w:val="00CF7E4E"/>
    <w:rsid w:val="00CF7FA7"/>
    <w:rsid w:val="00D000CF"/>
    <w:rsid w:val="00D0018B"/>
    <w:rsid w:val="00D0019F"/>
    <w:rsid w:val="00D00B22"/>
    <w:rsid w:val="00D0129D"/>
    <w:rsid w:val="00D01A45"/>
    <w:rsid w:val="00D01B86"/>
    <w:rsid w:val="00D01CCC"/>
    <w:rsid w:val="00D0266F"/>
    <w:rsid w:val="00D026B2"/>
    <w:rsid w:val="00D027EB"/>
    <w:rsid w:val="00D028A2"/>
    <w:rsid w:val="00D02A01"/>
    <w:rsid w:val="00D02D01"/>
    <w:rsid w:val="00D02E76"/>
    <w:rsid w:val="00D02ED0"/>
    <w:rsid w:val="00D031A2"/>
    <w:rsid w:val="00D032C8"/>
    <w:rsid w:val="00D032FF"/>
    <w:rsid w:val="00D03604"/>
    <w:rsid w:val="00D03A78"/>
    <w:rsid w:val="00D03B7F"/>
    <w:rsid w:val="00D04200"/>
    <w:rsid w:val="00D04379"/>
    <w:rsid w:val="00D0446B"/>
    <w:rsid w:val="00D0472E"/>
    <w:rsid w:val="00D04787"/>
    <w:rsid w:val="00D048A3"/>
    <w:rsid w:val="00D04936"/>
    <w:rsid w:val="00D04E53"/>
    <w:rsid w:val="00D05DAA"/>
    <w:rsid w:val="00D060AF"/>
    <w:rsid w:val="00D06287"/>
    <w:rsid w:val="00D066A9"/>
    <w:rsid w:val="00D068E0"/>
    <w:rsid w:val="00D06AF0"/>
    <w:rsid w:val="00D06B1F"/>
    <w:rsid w:val="00D06C52"/>
    <w:rsid w:val="00D06D89"/>
    <w:rsid w:val="00D0708C"/>
    <w:rsid w:val="00D07158"/>
    <w:rsid w:val="00D0732D"/>
    <w:rsid w:val="00D07794"/>
    <w:rsid w:val="00D079F8"/>
    <w:rsid w:val="00D07A16"/>
    <w:rsid w:val="00D07B47"/>
    <w:rsid w:val="00D07EE0"/>
    <w:rsid w:val="00D10294"/>
    <w:rsid w:val="00D10413"/>
    <w:rsid w:val="00D10677"/>
    <w:rsid w:val="00D1093C"/>
    <w:rsid w:val="00D10CBA"/>
    <w:rsid w:val="00D10E50"/>
    <w:rsid w:val="00D10F1F"/>
    <w:rsid w:val="00D10FD0"/>
    <w:rsid w:val="00D11313"/>
    <w:rsid w:val="00D11375"/>
    <w:rsid w:val="00D11721"/>
    <w:rsid w:val="00D117E6"/>
    <w:rsid w:val="00D1199D"/>
    <w:rsid w:val="00D11A73"/>
    <w:rsid w:val="00D11D26"/>
    <w:rsid w:val="00D11ECE"/>
    <w:rsid w:val="00D11EF7"/>
    <w:rsid w:val="00D120DF"/>
    <w:rsid w:val="00D12613"/>
    <w:rsid w:val="00D127FD"/>
    <w:rsid w:val="00D129F2"/>
    <w:rsid w:val="00D12CEA"/>
    <w:rsid w:val="00D12D4F"/>
    <w:rsid w:val="00D1319D"/>
    <w:rsid w:val="00D132A8"/>
    <w:rsid w:val="00D137F8"/>
    <w:rsid w:val="00D1396B"/>
    <w:rsid w:val="00D13970"/>
    <w:rsid w:val="00D1398A"/>
    <w:rsid w:val="00D13B90"/>
    <w:rsid w:val="00D13CA8"/>
    <w:rsid w:val="00D13E87"/>
    <w:rsid w:val="00D13FD6"/>
    <w:rsid w:val="00D1407C"/>
    <w:rsid w:val="00D1427C"/>
    <w:rsid w:val="00D1433E"/>
    <w:rsid w:val="00D14513"/>
    <w:rsid w:val="00D145D6"/>
    <w:rsid w:val="00D14738"/>
    <w:rsid w:val="00D1499F"/>
    <w:rsid w:val="00D14AEF"/>
    <w:rsid w:val="00D153B4"/>
    <w:rsid w:val="00D154DE"/>
    <w:rsid w:val="00D157A3"/>
    <w:rsid w:val="00D1586B"/>
    <w:rsid w:val="00D15947"/>
    <w:rsid w:val="00D15A05"/>
    <w:rsid w:val="00D15AEF"/>
    <w:rsid w:val="00D160BB"/>
    <w:rsid w:val="00D165E7"/>
    <w:rsid w:val="00D174F0"/>
    <w:rsid w:val="00D17F6A"/>
    <w:rsid w:val="00D17F8C"/>
    <w:rsid w:val="00D17FEC"/>
    <w:rsid w:val="00D201BB"/>
    <w:rsid w:val="00D201DD"/>
    <w:rsid w:val="00D202BF"/>
    <w:rsid w:val="00D2032E"/>
    <w:rsid w:val="00D206CF"/>
    <w:rsid w:val="00D207EB"/>
    <w:rsid w:val="00D20CF3"/>
    <w:rsid w:val="00D2103D"/>
    <w:rsid w:val="00D21334"/>
    <w:rsid w:val="00D213DD"/>
    <w:rsid w:val="00D21968"/>
    <w:rsid w:val="00D21ABB"/>
    <w:rsid w:val="00D21F21"/>
    <w:rsid w:val="00D21F5E"/>
    <w:rsid w:val="00D22164"/>
    <w:rsid w:val="00D221A6"/>
    <w:rsid w:val="00D222A9"/>
    <w:rsid w:val="00D22796"/>
    <w:rsid w:val="00D22A1E"/>
    <w:rsid w:val="00D22C8B"/>
    <w:rsid w:val="00D22E27"/>
    <w:rsid w:val="00D23058"/>
    <w:rsid w:val="00D23296"/>
    <w:rsid w:val="00D23540"/>
    <w:rsid w:val="00D23811"/>
    <w:rsid w:val="00D23A17"/>
    <w:rsid w:val="00D23A87"/>
    <w:rsid w:val="00D23B9E"/>
    <w:rsid w:val="00D23E2C"/>
    <w:rsid w:val="00D23ED6"/>
    <w:rsid w:val="00D24331"/>
    <w:rsid w:val="00D24447"/>
    <w:rsid w:val="00D2445C"/>
    <w:rsid w:val="00D24597"/>
    <w:rsid w:val="00D24A0D"/>
    <w:rsid w:val="00D24B0B"/>
    <w:rsid w:val="00D24F26"/>
    <w:rsid w:val="00D24FD3"/>
    <w:rsid w:val="00D25121"/>
    <w:rsid w:val="00D25176"/>
    <w:rsid w:val="00D25495"/>
    <w:rsid w:val="00D2556C"/>
    <w:rsid w:val="00D25E29"/>
    <w:rsid w:val="00D2604F"/>
    <w:rsid w:val="00D260E0"/>
    <w:rsid w:val="00D2621F"/>
    <w:rsid w:val="00D26621"/>
    <w:rsid w:val="00D268CD"/>
    <w:rsid w:val="00D269C5"/>
    <w:rsid w:val="00D26C86"/>
    <w:rsid w:val="00D26D27"/>
    <w:rsid w:val="00D27127"/>
    <w:rsid w:val="00D2717D"/>
    <w:rsid w:val="00D2743C"/>
    <w:rsid w:val="00D27536"/>
    <w:rsid w:val="00D27779"/>
    <w:rsid w:val="00D30064"/>
    <w:rsid w:val="00D30138"/>
    <w:rsid w:val="00D30221"/>
    <w:rsid w:val="00D30886"/>
    <w:rsid w:val="00D30B39"/>
    <w:rsid w:val="00D30E18"/>
    <w:rsid w:val="00D30E91"/>
    <w:rsid w:val="00D31223"/>
    <w:rsid w:val="00D312D1"/>
    <w:rsid w:val="00D31323"/>
    <w:rsid w:val="00D314E6"/>
    <w:rsid w:val="00D31650"/>
    <w:rsid w:val="00D317E8"/>
    <w:rsid w:val="00D3186B"/>
    <w:rsid w:val="00D31AFB"/>
    <w:rsid w:val="00D31CD5"/>
    <w:rsid w:val="00D31E8D"/>
    <w:rsid w:val="00D322C2"/>
    <w:rsid w:val="00D32806"/>
    <w:rsid w:val="00D32BD5"/>
    <w:rsid w:val="00D32D9C"/>
    <w:rsid w:val="00D32DEA"/>
    <w:rsid w:val="00D32EC3"/>
    <w:rsid w:val="00D32FC4"/>
    <w:rsid w:val="00D33535"/>
    <w:rsid w:val="00D33940"/>
    <w:rsid w:val="00D33D68"/>
    <w:rsid w:val="00D33E0E"/>
    <w:rsid w:val="00D342B2"/>
    <w:rsid w:val="00D344CB"/>
    <w:rsid w:val="00D34C22"/>
    <w:rsid w:val="00D34E78"/>
    <w:rsid w:val="00D34FC4"/>
    <w:rsid w:val="00D34FC7"/>
    <w:rsid w:val="00D350FA"/>
    <w:rsid w:val="00D3530F"/>
    <w:rsid w:val="00D355CA"/>
    <w:rsid w:val="00D359D2"/>
    <w:rsid w:val="00D35AF2"/>
    <w:rsid w:val="00D364F7"/>
    <w:rsid w:val="00D36B18"/>
    <w:rsid w:val="00D36B57"/>
    <w:rsid w:val="00D37076"/>
    <w:rsid w:val="00D370BD"/>
    <w:rsid w:val="00D371E1"/>
    <w:rsid w:val="00D372F0"/>
    <w:rsid w:val="00D373BE"/>
    <w:rsid w:val="00D37962"/>
    <w:rsid w:val="00D37C19"/>
    <w:rsid w:val="00D37CA3"/>
    <w:rsid w:val="00D37D13"/>
    <w:rsid w:val="00D37E91"/>
    <w:rsid w:val="00D4014B"/>
    <w:rsid w:val="00D4019E"/>
    <w:rsid w:val="00D4097A"/>
    <w:rsid w:val="00D40A99"/>
    <w:rsid w:val="00D40F0F"/>
    <w:rsid w:val="00D40F96"/>
    <w:rsid w:val="00D40FD5"/>
    <w:rsid w:val="00D41030"/>
    <w:rsid w:val="00D411EF"/>
    <w:rsid w:val="00D41316"/>
    <w:rsid w:val="00D414F0"/>
    <w:rsid w:val="00D415B9"/>
    <w:rsid w:val="00D41673"/>
    <w:rsid w:val="00D416C3"/>
    <w:rsid w:val="00D41FAC"/>
    <w:rsid w:val="00D42016"/>
    <w:rsid w:val="00D42649"/>
    <w:rsid w:val="00D42C2F"/>
    <w:rsid w:val="00D42D0D"/>
    <w:rsid w:val="00D42D36"/>
    <w:rsid w:val="00D42DA9"/>
    <w:rsid w:val="00D43107"/>
    <w:rsid w:val="00D439B3"/>
    <w:rsid w:val="00D439C4"/>
    <w:rsid w:val="00D43AFC"/>
    <w:rsid w:val="00D44121"/>
    <w:rsid w:val="00D44628"/>
    <w:rsid w:val="00D446F5"/>
    <w:rsid w:val="00D44A21"/>
    <w:rsid w:val="00D44ADD"/>
    <w:rsid w:val="00D44DEB"/>
    <w:rsid w:val="00D4505B"/>
    <w:rsid w:val="00D452DC"/>
    <w:rsid w:val="00D4579E"/>
    <w:rsid w:val="00D457CD"/>
    <w:rsid w:val="00D4585F"/>
    <w:rsid w:val="00D45E26"/>
    <w:rsid w:val="00D46173"/>
    <w:rsid w:val="00D4624D"/>
    <w:rsid w:val="00D462DA"/>
    <w:rsid w:val="00D46413"/>
    <w:rsid w:val="00D46C74"/>
    <w:rsid w:val="00D46DF4"/>
    <w:rsid w:val="00D47E1A"/>
    <w:rsid w:val="00D47F2D"/>
    <w:rsid w:val="00D47FB4"/>
    <w:rsid w:val="00D47FF9"/>
    <w:rsid w:val="00D5029F"/>
    <w:rsid w:val="00D50AE2"/>
    <w:rsid w:val="00D50CC1"/>
    <w:rsid w:val="00D510CF"/>
    <w:rsid w:val="00D512AE"/>
    <w:rsid w:val="00D5150D"/>
    <w:rsid w:val="00D51575"/>
    <w:rsid w:val="00D51BAB"/>
    <w:rsid w:val="00D52207"/>
    <w:rsid w:val="00D52328"/>
    <w:rsid w:val="00D526C5"/>
    <w:rsid w:val="00D52884"/>
    <w:rsid w:val="00D52B0C"/>
    <w:rsid w:val="00D52CD0"/>
    <w:rsid w:val="00D52D00"/>
    <w:rsid w:val="00D52F29"/>
    <w:rsid w:val="00D52F37"/>
    <w:rsid w:val="00D52F73"/>
    <w:rsid w:val="00D531C6"/>
    <w:rsid w:val="00D53252"/>
    <w:rsid w:val="00D53461"/>
    <w:rsid w:val="00D534C6"/>
    <w:rsid w:val="00D53997"/>
    <w:rsid w:val="00D539C9"/>
    <w:rsid w:val="00D53B15"/>
    <w:rsid w:val="00D53EEB"/>
    <w:rsid w:val="00D54362"/>
    <w:rsid w:val="00D544A1"/>
    <w:rsid w:val="00D546A9"/>
    <w:rsid w:val="00D54D05"/>
    <w:rsid w:val="00D54DB3"/>
    <w:rsid w:val="00D54EB4"/>
    <w:rsid w:val="00D55177"/>
    <w:rsid w:val="00D554F9"/>
    <w:rsid w:val="00D5555C"/>
    <w:rsid w:val="00D55619"/>
    <w:rsid w:val="00D55996"/>
    <w:rsid w:val="00D55DBD"/>
    <w:rsid w:val="00D560BE"/>
    <w:rsid w:val="00D562E3"/>
    <w:rsid w:val="00D56520"/>
    <w:rsid w:val="00D56630"/>
    <w:rsid w:val="00D56657"/>
    <w:rsid w:val="00D56958"/>
    <w:rsid w:val="00D56980"/>
    <w:rsid w:val="00D56CC2"/>
    <w:rsid w:val="00D57585"/>
    <w:rsid w:val="00D576B5"/>
    <w:rsid w:val="00D577B5"/>
    <w:rsid w:val="00D577BE"/>
    <w:rsid w:val="00D57A2A"/>
    <w:rsid w:val="00D60AC9"/>
    <w:rsid w:val="00D60B9B"/>
    <w:rsid w:val="00D60E3C"/>
    <w:rsid w:val="00D60F6E"/>
    <w:rsid w:val="00D61099"/>
    <w:rsid w:val="00D61527"/>
    <w:rsid w:val="00D6176D"/>
    <w:rsid w:val="00D619CD"/>
    <w:rsid w:val="00D61BCA"/>
    <w:rsid w:val="00D61D5C"/>
    <w:rsid w:val="00D6203D"/>
    <w:rsid w:val="00D6247E"/>
    <w:rsid w:val="00D624A2"/>
    <w:rsid w:val="00D62708"/>
    <w:rsid w:val="00D62770"/>
    <w:rsid w:val="00D63057"/>
    <w:rsid w:val="00D63411"/>
    <w:rsid w:val="00D63654"/>
    <w:rsid w:val="00D637E8"/>
    <w:rsid w:val="00D63ACC"/>
    <w:rsid w:val="00D64954"/>
    <w:rsid w:val="00D64C1A"/>
    <w:rsid w:val="00D64DE4"/>
    <w:rsid w:val="00D64DEE"/>
    <w:rsid w:val="00D64FAB"/>
    <w:rsid w:val="00D650D3"/>
    <w:rsid w:val="00D65EE0"/>
    <w:rsid w:val="00D6631B"/>
    <w:rsid w:val="00D666BB"/>
    <w:rsid w:val="00D66809"/>
    <w:rsid w:val="00D66ABE"/>
    <w:rsid w:val="00D66CD3"/>
    <w:rsid w:val="00D674C2"/>
    <w:rsid w:val="00D67856"/>
    <w:rsid w:val="00D67D5A"/>
    <w:rsid w:val="00D70210"/>
    <w:rsid w:val="00D7033F"/>
    <w:rsid w:val="00D706C4"/>
    <w:rsid w:val="00D70C00"/>
    <w:rsid w:val="00D70CFF"/>
    <w:rsid w:val="00D70FC4"/>
    <w:rsid w:val="00D71023"/>
    <w:rsid w:val="00D711A0"/>
    <w:rsid w:val="00D7149E"/>
    <w:rsid w:val="00D714D2"/>
    <w:rsid w:val="00D716B3"/>
    <w:rsid w:val="00D717A4"/>
    <w:rsid w:val="00D71B7C"/>
    <w:rsid w:val="00D71D3F"/>
    <w:rsid w:val="00D71E7D"/>
    <w:rsid w:val="00D721F4"/>
    <w:rsid w:val="00D72376"/>
    <w:rsid w:val="00D723DE"/>
    <w:rsid w:val="00D729EB"/>
    <w:rsid w:val="00D72A16"/>
    <w:rsid w:val="00D72D2A"/>
    <w:rsid w:val="00D731EF"/>
    <w:rsid w:val="00D73430"/>
    <w:rsid w:val="00D73672"/>
    <w:rsid w:val="00D73877"/>
    <w:rsid w:val="00D73A63"/>
    <w:rsid w:val="00D73A87"/>
    <w:rsid w:val="00D73B3C"/>
    <w:rsid w:val="00D741A9"/>
    <w:rsid w:val="00D74270"/>
    <w:rsid w:val="00D747A0"/>
    <w:rsid w:val="00D749C3"/>
    <w:rsid w:val="00D74AB4"/>
    <w:rsid w:val="00D74EDB"/>
    <w:rsid w:val="00D74FB1"/>
    <w:rsid w:val="00D74FD3"/>
    <w:rsid w:val="00D75514"/>
    <w:rsid w:val="00D75881"/>
    <w:rsid w:val="00D76100"/>
    <w:rsid w:val="00D76289"/>
    <w:rsid w:val="00D7642B"/>
    <w:rsid w:val="00D766AC"/>
    <w:rsid w:val="00D7695C"/>
    <w:rsid w:val="00D7699C"/>
    <w:rsid w:val="00D76D0B"/>
    <w:rsid w:val="00D773E9"/>
    <w:rsid w:val="00D77453"/>
    <w:rsid w:val="00D77738"/>
    <w:rsid w:val="00D77D87"/>
    <w:rsid w:val="00D804C1"/>
    <w:rsid w:val="00D806C7"/>
    <w:rsid w:val="00D8072D"/>
    <w:rsid w:val="00D808FC"/>
    <w:rsid w:val="00D80C4B"/>
    <w:rsid w:val="00D80C8D"/>
    <w:rsid w:val="00D80DA7"/>
    <w:rsid w:val="00D80F53"/>
    <w:rsid w:val="00D811C3"/>
    <w:rsid w:val="00D81278"/>
    <w:rsid w:val="00D815A2"/>
    <w:rsid w:val="00D819E3"/>
    <w:rsid w:val="00D81FF7"/>
    <w:rsid w:val="00D822D6"/>
    <w:rsid w:val="00D82678"/>
    <w:rsid w:val="00D82694"/>
    <w:rsid w:val="00D82811"/>
    <w:rsid w:val="00D829DC"/>
    <w:rsid w:val="00D82AAB"/>
    <w:rsid w:val="00D83033"/>
    <w:rsid w:val="00D83067"/>
    <w:rsid w:val="00D8308E"/>
    <w:rsid w:val="00D83145"/>
    <w:rsid w:val="00D83302"/>
    <w:rsid w:val="00D836EB"/>
    <w:rsid w:val="00D8376F"/>
    <w:rsid w:val="00D837E6"/>
    <w:rsid w:val="00D83AE2"/>
    <w:rsid w:val="00D83E3B"/>
    <w:rsid w:val="00D84C08"/>
    <w:rsid w:val="00D84CB2"/>
    <w:rsid w:val="00D84D02"/>
    <w:rsid w:val="00D84DBE"/>
    <w:rsid w:val="00D85023"/>
    <w:rsid w:val="00D85086"/>
    <w:rsid w:val="00D85427"/>
    <w:rsid w:val="00D85470"/>
    <w:rsid w:val="00D85533"/>
    <w:rsid w:val="00D856BF"/>
    <w:rsid w:val="00D857A8"/>
    <w:rsid w:val="00D85A16"/>
    <w:rsid w:val="00D85F7F"/>
    <w:rsid w:val="00D86206"/>
    <w:rsid w:val="00D862AD"/>
    <w:rsid w:val="00D86553"/>
    <w:rsid w:val="00D865AD"/>
    <w:rsid w:val="00D8672A"/>
    <w:rsid w:val="00D86994"/>
    <w:rsid w:val="00D86DC1"/>
    <w:rsid w:val="00D877E1"/>
    <w:rsid w:val="00D90113"/>
    <w:rsid w:val="00D9027A"/>
    <w:rsid w:val="00D9060B"/>
    <w:rsid w:val="00D90760"/>
    <w:rsid w:val="00D907E0"/>
    <w:rsid w:val="00D90CB8"/>
    <w:rsid w:val="00D9116B"/>
    <w:rsid w:val="00D91326"/>
    <w:rsid w:val="00D91441"/>
    <w:rsid w:val="00D91870"/>
    <w:rsid w:val="00D919B9"/>
    <w:rsid w:val="00D91B3F"/>
    <w:rsid w:val="00D92051"/>
    <w:rsid w:val="00D922A4"/>
    <w:rsid w:val="00D92768"/>
    <w:rsid w:val="00D92BCD"/>
    <w:rsid w:val="00D92EA7"/>
    <w:rsid w:val="00D9322B"/>
    <w:rsid w:val="00D9323B"/>
    <w:rsid w:val="00D93539"/>
    <w:rsid w:val="00D93D61"/>
    <w:rsid w:val="00D93E50"/>
    <w:rsid w:val="00D940CE"/>
    <w:rsid w:val="00D9418B"/>
    <w:rsid w:val="00D94260"/>
    <w:rsid w:val="00D9430F"/>
    <w:rsid w:val="00D94403"/>
    <w:rsid w:val="00D9468E"/>
    <w:rsid w:val="00D94CCE"/>
    <w:rsid w:val="00D94DB2"/>
    <w:rsid w:val="00D95315"/>
    <w:rsid w:val="00D95CCE"/>
    <w:rsid w:val="00D95D35"/>
    <w:rsid w:val="00D962DF"/>
    <w:rsid w:val="00D963D7"/>
    <w:rsid w:val="00D967D8"/>
    <w:rsid w:val="00D96BC0"/>
    <w:rsid w:val="00D96EC5"/>
    <w:rsid w:val="00D973DD"/>
    <w:rsid w:val="00D975C9"/>
    <w:rsid w:val="00D97BD4"/>
    <w:rsid w:val="00D97FDE"/>
    <w:rsid w:val="00DA03BD"/>
    <w:rsid w:val="00DA04DA"/>
    <w:rsid w:val="00DA0849"/>
    <w:rsid w:val="00DA08CA"/>
    <w:rsid w:val="00DA08D0"/>
    <w:rsid w:val="00DA0B2C"/>
    <w:rsid w:val="00DA11D8"/>
    <w:rsid w:val="00DA1410"/>
    <w:rsid w:val="00DA1470"/>
    <w:rsid w:val="00DA14B6"/>
    <w:rsid w:val="00DA1CD1"/>
    <w:rsid w:val="00DA20DB"/>
    <w:rsid w:val="00DA2104"/>
    <w:rsid w:val="00DA232A"/>
    <w:rsid w:val="00DA242D"/>
    <w:rsid w:val="00DA25DF"/>
    <w:rsid w:val="00DA307D"/>
    <w:rsid w:val="00DA321D"/>
    <w:rsid w:val="00DA3262"/>
    <w:rsid w:val="00DA34DC"/>
    <w:rsid w:val="00DA3565"/>
    <w:rsid w:val="00DA3978"/>
    <w:rsid w:val="00DA3ABC"/>
    <w:rsid w:val="00DA3B50"/>
    <w:rsid w:val="00DA3C9C"/>
    <w:rsid w:val="00DA3CEA"/>
    <w:rsid w:val="00DA3E44"/>
    <w:rsid w:val="00DA4225"/>
    <w:rsid w:val="00DA4301"/>
    <w:rsid w:val="00DA458B"/>
    <w:rsid w:val="00DA46A8"/>
    <w:rsid w:val="00DA46B5"/>
    <w:rsid w:val="00DA498B"/>
    <w:rsid w:val="00DA4995"/>
    <w:rsid w:val="00DA4E28"/>
    <w:rsid w:val="00DA5471"/>
    <w:rsid w:val="00DA55F9"/>
    <w:rsid w:val="00DA587D"/>
    <w:rsid w:val="00DA5A12"/>
    <w:rsid w:val="00DA667B"/>
    <w:rsid w:val="00DA678A"/>
    <w:rsid w:val="00DA696D"/>
    <w:rsid w:val="00DA6BE8"/>
    <w:rsid w:val="00DA71DF"/>
    <w:rsid w:val="00DA7466"/>
    <w:rsid w:val="00DA75D1"/>
    <w:rsid w:val="00DA7AEC"/>
    <w:rsid w:val="00DA7B0A"/>
    <w:rsid w:val="00DA7C40"/>
    <w:rsid w:val="00DA7CDD"/>
    <w:rsid w:val="00DB001D"/>
    <w:rsid w:val="00DB02E1"/>
    <w:rsid w:val="00DB04C7"/>
    <w:rsid w:val="00DB0874"/>
    <w:rsid w:val="00DB0EDB"/>
    <w:rsid w:val="00DB1091"/>
    <w:rsid w:val="00DB15C6"/>
    <w:rsid w:val="00DB17EA"/>
    <w:rsid w:val="00DB18EC"/>
    <w:rsid w:val="00DB1C95"/>
    <w:rsid w:val="00DB1C98"/>
    <w:rsid w:val="00DB1DE8"/>
    <w:rsid w:val="00DB2027"/>
    <w:rsid w:val="00DB20DA"/>
    <w:rsid w:val="00DB2907"/>
    <w:rsid w:val="00DB2A48"/>
    <w:rsid w:val="00DB2ABB"/>
    <w:rsid w:val="00DB2B23"/>
    <w:rsid w:val="00DB2BB9"/>
    <w:rsid w:val="00DB2EE6"/>
    <w:rsid w:val="00DB3000"/>
    <w:rsid w:val="00DB35DD"/>
    <w:rsid w:val="00DB3683"/>
    <w:rsid w:val="00DB43DC"/>
    <w:rsid w:val="00DB45ED"/>
    <w:rsid w:val="00DB4C62"/>
    <w:rsid w:val="00DB4DF0"/>
    <w:rsid w:val="00DB5442"/>
    <w:rsid w:val="00DB5605"/>
    <w:rsid w:val="00DB5718"/>
    <w:rsid w:val="00DB57E2"/>
    <w:rsid w:val="00DB587A"/>
    <w:rsid w:val="00DB5D83"/>
    <w:rsid w:val="00DB61D1"/>
    <w:rsid w:val="00DB625B"/>
    <w:rsid w:val="00DB62B2"/>
    <w:rsid w:val="00DB6507"/>
    <w:rsid w:val="00DB6521"/>
    <w:rsid w:val="00DB6578"/>
    <w:rsid w:val="00DB6733"/>
    <w:rsid w:val="00DB673D"/>
    <w:rsid w:val="00DB6795"/>
    <w:rsid w:val="00DB67A1"/>
    <w:rsid w:val="00DB67F1"/>
    <w:rsid w:val="00DB68D9"/>
    <w:rsid w:val="00DB6E55"/>
    <w:rsid w:val="00DB6EB2"/>
    <w:rsid w:val="00DB6EE8"/>
    <w:rsid w:val="00DB7191"/>
    <w:rsid w:val="00DB7322"/>
    <w:rsid w:val="00DB738A"/>
    <w:rsid w:val="00DB73B8"/>
    <w:rsid w:val="00DB740F"/>
    <w:rsid w:val="00DB74C3"/>
    <w:rsid w:val="00DB768E"/>
    <w:rsid w:val="00DB7838"/>
    <w:rsid w:val="00DB79B8"/>
    <w:rsid w:val="00DC066E"/>
    <w:rsid w:val="00DC0845"/>
    <w:rsid w:val="00DC08AA"/>
    <w:rsid w:val="00DC09E4"/>
    <w:rsid w:val="00DC0DDB"/>
    <w:rsid w:val="00DC0FD1"/>
    <w:rsid w:val="00DC10C7"/>
    <w:rsid w:val="00DC10FA"/>
    <w:rsid w:val="00DC16CA"/>
    <w:rsid w:val="00DC17BE"/>
    <w:rsid w:val="00DC1904"/>
    <w:rsid w:val="00DC20A7"/>
    <w:rsid w:val="00DC21A6"/>
    <w:rsid w:val="00DC24AD"/>
    <w:rsid w:val="00DC2A04"/>
    <w:rsid w:val="00DC2A5B"/>
    <w:rsid w:val="00DC2B60"/>
    <w:rsid w:val="00DC2EAB"/>
    <w:rsid w:val="00DC30A4"/>
    <w:rsid w:val="00DC3309"/>
    <w:rsid w:val="00DC34C9"/>
    <w:rsid w:val="00DC3B62"/>
    <w:rsid w:val="00DC3F6B"/>
    <w:rsid w:val="00DC41D4"/>
    <w:rsid w:val="00DC42A3"/>
    <w:rsid w:val="00DC4444"/>
    <w:rsid w:val="00DC4A0F"/>
    <w:rsid w:val="00DC4B33"/>
    <w:rsid w:val="00DC4F27"/>
    <w:rsid w:val="00DC525C"/>
    <w:rsid w:val="00DC576B"/>
    <w:rsid w:val="00DC5798"/>
    <w:rsid w:val="00DC5822"/>
    <w:rsid w:val="00DC5932"/>
    <w:rsid w:val="00DC6356"/>
    <w:rsid w:val="00DC6641"/>
    <w:rsid w:val="00DC6B15"/>
    <w:rsid w:val="00DC6E6A"/>
    <w:rsid w:val="00DC7117"/>
    <w:rsid w:val="00DC78A7"/>
    <w:rsid w:val="00DC7A75"/>
    <w:rsid w:val="00DC7D10"/>
    <w:rsid w:val="00DC7DE0"/>
    <w:rsid w:val="00DC7F69"/>
    <w:rsid w:val="00DD02AD"/>
    <w:rsid w:val="00DD03E7"/>
    <w:rsid w:val="00DD063F"/>
    <w:rsid w:val="00DD091A"/>
    <w:rsid w:val="00DD0A9F"/>
    <w:rsid w:val="00DD0C56"/>
    <w:rsid w:val="00DD0DE5"/>
    <w:rsid w:val="00DD0E97"/>
    <w:rsid w:val="00DD1175"/>
    <w:rsid w:val="00DD1199"/>
    <w:rsid w:val="00DD136B"/>
    <w:rsid w:val="00DD15C0"/>
    <w:rsid w:val="00DD1706"/>
    <w:rsid w:val="00DD19A3"/>
    <w:rsid w:val="00DD1BB1"/>
    <w:rsid w:val="00DD2095"/>
    <w:rsid w:val="00DD264F"/>
    <w:rsid w:val="00DD27C0"/>
    <w:rsid w:val="00DD2AF5"/>
    <w:rsid w:val="00DD3149"/>
    <w:rsid w:val="00DD3993"/>
    <w:rsid w:val="00DD3B57"/>
    <w:rsid w:val="00DD3C48"/>
    <w:rsid w:val="00DD3E6D"/>
    <w:rsid w:val="00DD3E8F"/>
    <w:rsid w:val="00DD3F6D"/>
    <w:rsid w:val="00DD3F8A"/>
    <w:rsid w:val="00DD417C"/>
    <w:rsid w:val="00DD429B"/>
    <w:rsid w:val="00DD47C9"/>
    <w:rsid w:val="00DD4995"/>
    <w:rsid w:val="00DD49B2"/>
    <w:rsid w:val="00DD4DF1"/>
    <w:rsid w:val="00DD4E0B"/>
    <w:rsid w:val="00DD4FCD"/>
    <w:rsid w:val="00DD5063"/>
    <w:rsid w:val="00DD53C1"/>
    <w:rsid w:val="00DD5525"/>
    <w:rsid w:val="00DD5904"/>
    <w:rsid w:val="00DD5E1C"/>
    <w:rsid w:val="00DD60C5"/>
    <w:rsid w:val="00DD6206"/>
    <w:rsid w:val="00DD624A"/>
    <w:rsid w:val="00DD67D3"/>
    <w:rsid w:val="00DD684A"/>
    <w:rsid w:val="00DD68A3"/>
    <w:rsid w:val="00DD69C4"/>
    <w:rsid w:val="00DD6C64"/>
    <w:rsid w:val="00DD6DA4"/>
    <w:rsid w:val="00DD6F2B"/>
    <w:rsid w:val="00DD7201"/>
    <w:rsid w:val="00DD79A1"/>
    <w:rsid w:val="00DD7BA6"/>
    <w:rsid w:val="00DD7F60"/>
    <w:rsid w:val="00DD7FB0"/>
    <w:rsid w:val="00DE0622"/>
    <w:rsid w:val="00DE0738"/>
    <w:rsid w:val="00DE077E"/>
    <w:rsid w:val="00DE0C44"/>
    <w:rsid w:val="00DE0E62"/>
    <w:rsid w:val="00DE0FF3"/>
    <w:rsid w:val="00DE11F3"/>
    <w:rsid w:val="00DE152D"/>
    <w:rsid w:val="00DE1557"/>
    <w:rsid w:val="00DE15E9"/>
    <w:rsid w:val="00DE17D5"/>
    <w:rsid w:val="00DE193C"/>
    <w:rsid w:val="00DE1A93"/>
    <w:rsid w:val="00DE1C1F"/>
    <w:rsid w:val="00DE1DAE"/>
    <w:rsid w:val="00DE1E29"/>
    <w:rsid w:val="00DE1F86"/>
    <w:rsid w:val="00DE2326"/>
    <w:rsid w:val="00DE2512"/>
    <w:rsid w:val="00DE2A4F"/>
    <w:rsid w:val="00DE2DFD"/>
    <w:rsid w:val="00DE2E8B"/>
    <w:rsid w:val="00DE3692"/>
    <w:rsid w:val="00DE3979"/>
    <w:rsid w:val="00DE3A28"/>
    <w:rsid w:val="00DE3AD2"/>
    <w:rsid w:val="00DE3C32"/>
    <w:rsid w:val="00DE3CEC"/>
    <w:rsid w:val="00DE4239"/>
    <w:rsid w:val="00DE500B"/>
    <w:rsid w:val="00DE5032"/>
    <w:rsid w:val="00DE5139"/>
    <w:rsid w:val="00DE5517"/>
    <w:rsid w:val="00DE5573"/>
    <w:rsid w:val="00DE57C5"/>
    <w:rsid w:val="00DE5E72"/>
    <w:rsid w:val="00DE61C4"/>
    <w:rsid w:val="00DE624F"/>
    <w:rsid w:val="00DE6251"/>
    <w:rsid w:val="00DE66A9"/>
    <w:rsid w:val="00DE69CC"/>
    <w:rsid w:val="00DE6AE9"/>
    <w:rsid w:val="00DE6C9B"/>
    <w:rsid w:val="00DE6CDD"/>
    <w:rsid w:val="00DE7610"/>
    <w:rsid w:val="00DE789F"/>
    <w:rsid w:val="00DE78ED"/>
    <w:rsid w:val="00DE7912"/>
    <w:rsid w:val="00DE7998"/>
    <w:rsid w:val="00DE7C29"/>
    <w:rsid w:val="00DE7CF0"/>
    <w:rsid w:val="00DE7F29"/>
    <w:rsid w:val="00DF01F7"/>
    <w:rsid w:val="00DF03D8"/>
    <w:rsid w:val="00DF0539"/>
    <w:rsid w:val="00DF07BF"/>
    <w:rsid w:val="00DF082C"/>
    <w:rsid w:val="00DF0892"/>
    <w:rsid w:val="00DF0C27"/>
    <w:rsid w:val="00DF17B8"/>
    <w:rsid w:val="00DF1905"/>
    <w:rsid w:val="00DF1AC6"/>
    <w:rsid w:val="00DF1ADA"/>
    <w:rsid w:val="00DF1B8E"/>
    <w:rsid w:val="00DF1F5E"/>
    <w:rsid w:val="00DF237E"/>
    <w:rsid w:val="00DF23B1"/>
    <w:rsid w:val="00DF2635"/>
    <w:rsid w:val="00DF2AD6"/>
    <w:rsid w:val="00DF2BE2"/>
    <w:rsid w:val="00DF36DE"/>
    <w:rsid w:val="00DF3837"/>
    <w:rsid w:val="00DF3D8F"/>
    <w:rsid w:val="00DF3FF0"/>
    <w:rsid w:val="00DF4347"/>
    <w:rsid w:val="00DF43D1"/>
    <w:rsid w:val="00DF47C0"/>
    <w:rsid w:val="00DF493B"/>
    <w:rsid w:val="00DF49B5"/>
    <w:rsid w:val="00DF4AE5"/>
    <w:rsid w:val="00DF514A"/>
    <w:rsid w:val="00DF528A"/>
    <w:rsid w:val="00DF530A"/>
    <w:rsid w:val="00DF552A"/>
    <w:rsid w:val="00DF558E"/>
    <w:rsid w:val="00DF5591"/>
    <w:rsid w:val="00DF5735"/>
    <w:rsid w:val="00DF579C"/>
    <w:rsid w:val="00DF5B25"/>
    <w:rsid w:val="00DF5B8F"/>
    <w:rsid w:val="00DF5E0F"/>
    <w:rsid w:val="00DF6121"/>
    <w:rsid w:val="00DF6A0E"/>
    <w:rsid w:val="00DF6C73"/>
    <w:rsid w:val="00DF6CF4"/>
    <w:rsid w:val="00DF6EF7"/>
    <w:rsid w:val="00DF6FF5"/>
    <w:rsid w:val="00DF708B"/>
    <w:rsid w:val="00DF718E"/>
    <w:rsid w:val="00DF72AE"/>
    <w:rsid w:val="00DF786F"/>
    <w:rsid w:val="00DF7A60"/>
    <w:rsid w:val="00DF7A8F"/>
    <w:rsid w:val="00DF7AC0"/>
    <w:rsid w:val="00DF7E4A"/>
    <w:rsid w:val="00DF7E59"/>
    <w:rsid w:val="00E0011C"/>
    <w:rsid w:val="00E00124"/>
    <w:rsid w:val="00E0012D"/>
    <w:rsid w:val="00E002E9"/>
    <w:rsid w:val="00E003F8"/>
    <w:rsid w:val="00E00A26"/>
    <w:rsid w:val="00E00D37"/>
    <w:rsid w:val="00E00D81"/>
    <w:rsid w:val="00E010F3"/>
    <w:rsid w:val="00E01583"/>
    <w:rsid w:val="00E01696"/>
    <w:rsid w:val="00E0197D"/>
    <w:rsid w:val="00E01EE0"/>
    <w:rsid w:val="00E02452"/>
    <w:rsid w:val="00E0257F"/>
    <w:rsid w:val="00E02981"/>
    <w:rsid w:val="00E03273"/>
    <w:rsid w:val="00E032C5"/>
    <w:rsid w:val="00E034FF"/>
    <w:rsid w:val="00E03C09"/>
    <w:rsid w:val="00E03C32"/>
    <w:rsid w:val="00E03CF2"/>
    <w:rsid w:val="00E040ED"/>
    <w:rsid w:val="00E04755"/>
    <w:rsid w:val="00E049B8"/>
    <w:rsid w:val="00E04A45"/>
    <w:rsid w:val="00E04E68"/>
    <w:rsid w:val="00E05004"/>
    <w:rsid w:val="00E052CC"/>
    <w:rsid w:val="00E05517"/>
    <w:rsid w:val="00E057CF"/>
    <w:rsid w:val="00E059C8"/>
    <w:rsid w:val="00E06003"/>
    <w:rsid w:val="00E0640D"/>
    <w:rsid w:val="00E06CEC"/>
    <w:rsid w:val="00E06EFA"/>
    <w:rsid w:val="00E07494"/>
    <w:rsid w:val="00E074C1"/>
    <w:rsid w:val="00E07872"/>
    <w:rsid w:val="00E078AA"/>
    <w:rsid w:val="00E078B8"/>
    <w:rsid w:val="00E07B7C"/>
    <w:rsid w:val="00E07C90"/>
    <w:rsid w:val="00E1019D"/>
    <w:rsid w:val="00E10539"/>
    <w:rsid w:val="00E10547"/>
    <w:rsid w:val="00E10570"/>
    <w:rsid w:val="00E1065A"/>
    <w:rsid w:val="00E1077D"/>
    <w:rsid w:val="00E10C75"/>
    <w:rsid w:val="00E10D32"/>
    <w:rsid w:val="00E10E21"/>
    <w:rsid w:val="00E10E22"/>
    <w:rsid w:val="00E10EE1"/>
    <w:rsid w:val="00E10FAF"/>
    <w:rsid w:val="00E114AC"/>
    <w:rsid w:val="00E114D6"/>
    <w:rsid w:val="00E115F2"/>
    <w:rsid w:val="00E11635"/>
    <w:rsid w:val="00E11664"/>
    <w:rsid w:val="00E1184B"/>
    <w:rsid w:val="00E1215B"/>
    <w:rsid w:val="00E12CAC"/>
    <w:rsid w:val="00E12D2C"/>
    <w:rsid w:val="00E130DB"/>
    <w:rsid w:val="00E130E8"/>
    <w:rsid w:val="00E13361"/>
    <w:rsid w:val="00E13432"/>
    <w:rsid w:val="00E13BC4"/>
    <w:rsid w:val="00E13BFD"/>
    <w:rsid w:val="00E13E83"/>
    <w:rsid w:val="00E14353"/>
    <w:rsid w:val="00E149AD"/>
    <w:rsid w:val="00E14B6F"/>
    <w:rsid w:val="00E14B7A"/>
    <w:rsid w:val="00E14D64"/>
    <w:rsid w:val="00E15155"/>
    <w:rsid w:val="00E151D2"/>
    <w:rsid w:val="00E152F3"/>
    <w:rsid w:val="00E157A7"/>
    <w:rsid w:val="00E15C20"/>
    <w:rsid w:val="00E15CF8"/>
    <w:rsid w:val="00E15CF9"/>
    <w:rsid w:val="00E16504"/>
    <w:rsid w:val="00E1660E"/>
    <w:rsid w:val="00E16DA2"/>
    <w:rsid w:val="00E16E4A"/>
    <w:rsid w:val="00E16ED1"/>
    <w:rsid w:val="00E16EE7"/>
    <w:rsid w:val="00E16FB7"/>
    <w:rsid w:val="00E17118"/>
    <w:rsid w:val="00E17896"/>
    <w:rsid w:val="00E17C6A"/>
    <w:rsid w:val="00E17CAF"/>
    <w:rsid w:val="00E20021"/>
    <w:rsid w:val="00E202BD"/>
    <w:rsid w:val="00E20445"/>
    <w:rsid w:val="00E20D1E"/>
    <w:rsid w:val="00E20D92"/>
    <w:rsid w:val="00E21348"/>
    <w:rsid w:val="00E2138D"/>
    <w:rsid w:val="00E214EE"/>
    <w:rsid w:val="00E21B71"/>
    <w:rsid w:val="00E21D32"/>
    <w:rsid w:val="00E21E80"/>
    <w:rsid w:val="00E223A4"/>
    <w:rsid w:val="00E22BF4"/>
    <w:rsid w:val="00E22F85"/>
    <w:rsid w:val="00E22F9E"/>
    <w:rsid w:val="00E23516"/>
    <w:rsid w:val="00E2351C"/>
    <w:rsid w:val="00E235DF"/>
    <w:rsid w:val="00E23AFA"/>
    <w:rsid w:val="00E23D04"/>
    <w:rsid w:val="00E23DE2"/>
    <w:rsid w:val="00E23E96"/>
    <w:rsid w:val="00E23F0B"/>
    <w:rsid w:val="00E23F21"/>
    <w:rsid w:val="00E243CF"/>
    <w:rsid w:val="00E244F3"/>
    <w:rsid w:val="00E24730"/>
    <w:rsid w:val="00E24746"/>
    <w:rsid w:val="00E24B70"/>
    <w:rsid w:val="00E25254"/>
    <w:rsid w:val="00E252DD"/>
    <w:rsid w:val="00E253F7"/>
    <w:rsid w:val="00E2550B"/>
    <w:rsid w:val="00E2564E"/>
    <w:rsid w:val="00E25871"/>
    <w:rsid w:val="00E25978"/>
    <w:rsid w:val="00E25EE5"/>
    <w:rsid w:val="00E25F11"/>
    <w:rsid w:val="00E25F96"/>
    <w:rsid w:val="00E26111"/>
    <w:rsid w:val="00E261D0"/>
    <w:rsid w:val="00E264DB"/>
    <w:rsid w:val="00E2662F"/>
    <w:rsid w:val="00E266F6"/>
    <w:rsid w:val="00E269BD"/>
    <w:rsid w:val="00E26AD1"/>
    <w:rsid w:val="00E26B64"/>
    <w:rsid w:val="00E26BA1"/>
    <w:rsid w:val="00E27604"/>
    <w:rsid w:val="00E279E9"/>
    <w:rsid w:val="00E300C0"/>
    <w:rsid w:val="00E300EE"/>
    <w:rsid w:val="00E3014E"/>
    <w:rsid w:val="00E30210"/>
    <w:rsid w:val="00E3041A"/>
    <w:rsid w:val="00E30706"/>
    <w:rsid w:val="00E3070D"/>
    <w:rsid w:val="00E30830"/>
    <w:rsid w:val="00E30A81"/>
    <w:rsid w:val="00E30B51"/>
    <w:rsid w:val="00E3129C"/>
    <w:rsid w:val="00E314FD"/>
    <w:rsid w:val="00E315B6"/>
    <w:rsid w:val="00E31BE0"/>
    <w:rsid w:val="00E31C7A"/>
    <w:rsid w:val="00E31C7F"/>
    <w:rsid w:val="00E3212E"/>
    <w:rsid w:val="00E321D6"/>
    <w:rsid w:val="00E3234E"/>
    <w:rsid w:val="00E32837"/>
    <w:rsid w:val="00E3283B"/>
    <w:rsid w:val="00E32E29"/>
    <w:rsid w:val="00E33011"/>
    <w:rsid w:val="00E3331A"/>
    <w:rsid w:val="00E33446"/>
    <w:rsid w:val="00E33656"/>
    <w:rsid w:val="00E33781"/>
    <w:rsid w:val="00E33855"/>
    <w:rsid w:val="00E33AC5"/>
    <w:rsid w:val="00E33DF2"/>
    <w:rsid w:val="00E33F86"/>
    <w:rsid w:val="00E33FCE"/>
    <w:rsid w:val="00E34008"/>
    <w:rsid w:val="00E34590"/>
    <w:rsid w:val="00E3491E"/>
    <w:rsid w:val="00E34A81"/>
    <w:rsid w:val="00E34BFD"/>
    <w:rsid w:val="00E34CE5"/>
    <w:rsid w:val="00E34DE4"/>
    <w:rsid w:val="00E34F63"/>
    <w:rsid w:val="00E35012"/>
    <w:rsid w:val="00E35117"/>
    <w:rsid w:val="00E35478"/>
    <w:rsid w:val="00E355AE"/>
    <w:rsid w:val="00E3560A"/>
    <w:rsid w:val="00E356C7"/>
    <w:rsid w:val="00E35E1D"/>
    <w:rsid w:val="00E3621B"/>
    <w:rsid w:val="00E366C3"/>
    <w:rsid w:val="00E36C5B"/>
    <w:rsid w:val="00E36E7C"/>
    <w:rsid w:val="00E36EC2"/>
    <w:rsid w:val="00E36F13"/>
    <w:rsid w:val="00E37355"/>
    <w:rsid w:val="00E37391"/>
    <w:rsid w:val="00E373F3"/>
    <w:rsid w:val="00E37407"/>
    <w:rsid w:val="00E37675"/>
    <w:rsid w:val="00E400B1"/>
    <w:rsid w:val="00E4077E"/>
    <w:rsid w:val="00E40789"/>
    <w:rsid w:val="00E409F2"/>
    <w:rsid w:val="00E40BCA"/>
    <w:rsid w:val="00E40EC5"/>
    <w:rsid w:val="00E40FFE"/>
    <w:rsid w:val="00E4106F"/>
    <w:rsid w:val="00E417D7"/>
    <w:rsid w:val="00E41A17"/>
    <w:rsid w:val="00E41ACE"/>
    <w:rsid w:val="00E41AFB"/>
    <w:rsid w:val="00E41BB1"/>
    <w:rsid w:val="00E41DAE"/>
    <w:rsid w:val="00E41DC1"/>
    <w:rsid w:val="00E41DDB"/>
    <w:rsid w:val="00E41FB7"/>
    <w:rsid w:val="00E420B2"/>
    <w:rsid w:val="00E420C3"/>
    <w:rsid w:val="00E42427"/>
    <w:rsid w:val="00E4276A"/>
    <w:rsid w:val="00E42960"/>
    <w:rsid w:val="00E42AE0"/>
    <w:rsid w:val="00E42BBF"/>
    <w:rsid w:val="00E42BE5"/>
    <w:rsid w:val="00E43034"/>
    <w:rsid w:val="00E4304D"/>
    <w:rsid w:val="00E432B0"/>
    <w:rsid w:val="00E43515"/>
    <w:rsid w:val="00E43527"/>
    <w:rsid w:val="00E43C9F"/>
    <w:rsid w:val="00E43EFB"/>
    <w:rsid w:val="00E43FAA"/>
    <w:rsid w:val="00E440E9"/>
    <w:rsid w:val="00E44542"/>
    <w:rsid w:val="00E4464A"/>
    <w:rsid w:val="00E44664"/>
    <w:rsid w:val="00E447F8"/>
    <w:rsid w:val="00E44A64"/>
    <w:rsid w:val="00E45032"/>
    <w:rsid w:val="00E45234"/>
    <w:rsid w:val="00E453E7"/>
    <w:rsid w:val="00E45477"/>
    <w:rsid w:val="00E45F6E"/>
    <w:rsid w:val="00E45F72"/>
    <w:rsid w:val="00E46757"/>
    <w:rsid w:val="00E472AB"/>
    <w:rsid w:val="00E4760D"/>
    <w:rsid w:val="00E479BC"/>
    <w:rsid w:val="00E47A1B"/>
    <w:rsid w:val="00E47F30"/>
    <w:rsid w:val="00E50164"/>
    <w:rsid w:val="00E501C1"/>
    <w:rsid w:val="00E501D6"/>
    <w:rsid w:val="00E50736"/>
    <w:rsid w:val="00E50880"/>
    <w:rsid w:val="00E50910"/>
    <w:rsid w:val="00E509A3"/>
    <w:rsid w:val="00E50CB9"/>
    <w:rsid w:val="00E50D30"/>
    <w:rsid w:val="00E513BC"/>
    <w:rsid w:val="00E51539"/>
    <w:rsid w:val="00E517F0"/>
    <w:rsid w:val="00E518E0"/>
    <w:rsid w:val="00E52350"/>
    <w:rsid w:val="00E52BAA"/>
    <w:rsid w:val="00E52BE0"/>
    <w:rsid w:val="00E52D55"/>
    <w:rsid w:val="00E52E66"/>
    <w:rsid w:val="00E52F0E"/>
    <w:rsid w:val="00E533EB"/>
    <w:rsid w:val="00E535C5"/>
    <w:rsid w:val="00E535E2"/>
    <w:rsid w:val="00E53782"/>
    <w:rsid w:val="00E539CB"/>
    <w:rsid w:val="00E5417A"/>
    <w:rsid w:val="00E54E44"/>
    <w:rsid w:val="00E55362"/>
    <w:rsid w:val="00E55D8F"/>
    <w:rsid w:val="00E55E4F"/>
    <w:rsid w:val="00E55FA1"/>
    <w:rsid w:val="00E560CC"/>
    <w:rsid w:val="00E56226"/>
    <w:rsid w:val="00E563B6"/>
    <w:rsid w:val="00E567E8"/>
    <w:rsid w:val="00E56C36"/>
    <w:rsid w:val="00E576ED"/>
    <w:rsid w:val="00E57C2F"/>
    <w:rsid w:val="00E57FBA"/>
    <w:rsid w:val="00E603A7"/>
    <w:rsid w:val="00E6063C"/>
    <w:rsid w:val="00E60B02"/>
    <w:rsid w:val="00E61282"/>
    <w:rsid w:val="00E613D4"/>
    <w:rsid w:val="00E616D1"/>
    <w:rsid w:val="00E61791"/>
    <w:rsid w:val="00E619F7"/>
    <w:rsid w:val="00E61CA6"/>
    <w:rsid w:val="00E62075"/>
    <w:rsid w:val="00E620FE"/>
    <w:rsid w:val="00E62C8C"/>
    <w:rsid w:val="00E62E33"/>
    <w:rsid w:val="00E62FEB"/>
    <w:rsid w:val="00E63081"/>
    <w:rsid w:val="00E63121"/>
    <w:rsid w:val="00E6334D"/>
    <w:rsid w:val="00E63809"/>
    <w:rsid w:val="00E64099"/>
    <w:rsid w:val="00E64257"/>
    <w:rsid w:val="00E6448C"/>
    <w:rsid w:val="00E646CD"/>
    <w:rsid w:val="00E64E3C"/>
    <w:rsid w:val="00E64E4B"/>
    <w:rsid w:val="00E64EFC"/>
    <w:rsid w:val="00E6536F"/>
    <w:rsid w:val="00E6540C"/>
    <w:rsid w:val="00E65BC4"/>
    <w:rsid w:val="00E65C5A"/>
    <w:rsid w:val="00E65D75"/>
    <w:rsid w:val="00E661F1"/>
    <w:rsid w:val="00E6642A"/>
    <w:rsid w:val="00E664D1"/>
    <w:rsid w:val="00E66515"/>
    <w:rsid w:val="00E66607"/>
    <w:rsid w:val="00E66654"/>
    <w:rsid w:val="00E66B0B"/>
    <w:rsid w:val="00E66B37"/>
    <w:rsid w:val="00E67034"/>
    <w:rsid w:val="00E6707E"/>
    <w:rsid w:val="00E670F9"/>
    <w:rsid w:val="00E67129"/>
    <w:rsid w:val="00E6713B"/>
    <w:rsid w:val="00E67172"/>
    <w:rsid w:val="00E67561"/>
    <w:rsid w:val="00E677E1"/>
    <w:rsid w:val="00E67B35"/>
    <w:rsid w:val="00E67B9E"/>
    <w:rsid w:val="00E67F92"/>
    <w:rsid w:val="00E70062"/>
    <w:rsid w:val="00E701B7"/>
    <w:rsid w:val="00E70339"/>
    <w:rsid w:val="00E70402"/>
    <w:rsid w:val="00E706C5"/>
    <w:rsid w:val="00E708B0"/>
    <w:rsid w:val="00E70C2B"/>
    <w:rsid w:val="00E70F73"/>
    <w:rsid w:val="00E71124"/>
    <w:rsid w:val="00E7138D"/>
    <w:rsid w:val="00E7153C"/>
    <w:rsid w:val="00E715C3"/>
    <w:rsid w:val="00E716B0"/>
    <w:rsid w:val="00E7187C"/>
    <w:rsid w:val="00E71BDF"/>
    <w:rsid w:val="00E71EE2"/>
    <w:rsid w:val="00E71F20"/>
    <w:rsid w:val="00E71FCC"/>
    <w:rsid w:val="00E72388"/>
    <w:rsid w:val="00E7271E"/>
    <w:rsid w:val="00E7278A"/>
    <w:rsid w:val="00E72AAC"/>
    <w:rsid w:val="00E72B2A"/>
    <w:rsid w:val="00E72DD0"/>
    <w:rsid w:val="00E72E75"/>
    <w:rsid w:val="00E7330C"/>
    <w:rsid w:val="00E73615"/>
    <w:rsid w:val="00E73A95"/>
    <w:rsid w:val="00E73B78"/>
    <w:rsid w:val="00E73C9F"/>
    <w:rsid w:val="00E73F76"/>
    <w:rsid w:val="00E743D6"/>
    <w:rsid w:val="00E74831"/>
    <w:rsid w:val="00E74D18"/>
    <w:rsid w:val="00E74F47"/>
    <w:rsid w:val="00E751F5"/>
    <w:rsid w:val="00E75204"/>
    <w:rsid w:val="00E75455"/>
    <w:rsid w:val="00E7549F"/>
    <w:rsid w:val="00E75A08"/>
    <w:rsid w:val="00E75A92"/>
    <w:rsid w:val="00E7600D"/>
    <w:rsid w:val="00E7607E"/>
    <w:rsid w:val="00E76378"/>
    <w:rsid w:val="00E767AB"/>
    <w:rsid w:val="00E76C59"/>
    <w:rsid w:val="00E76E28"/>
    <w:rsid w:val="00E7705C"/>
    <w:rsid w:val="00E77190"/>
    <w:rsid w:val="00E7726D"/>
    <w:rsid w:val="00E77412"/>
    <w:rsid w:val="00E77564"/>
    <w:rsid w:val="00E77637"/>
    <w:rsid w:val="00E778ED"/>
    <w:rsid w:val="00E77A69"/>
    <w:rsid w:val="00E800B7"/>
    <w:rsid w:val="00E800E9"/>
    <w:rsid w:val="00E80184"/>
    <w:rsid w:val="00E80482"/>
    <w:rsid w:val="00E81314"/>
    <w:rsid w:val="00E817C8"/>
    <w:rsid w:val="00E81ABA"/>
    <w:rsid w:val="00E82139"/>
    <w:rsid w:val="00E828C2"/>
    <w:rsid w:val="00E829ED"/>
    <w:rsid w:val="00E83190"/>
    <w:rsid w:val="00E831C2"/>
    <w:rsid w:val="00E8370C"/>
    <w:rsid w:val="00E83973"/>
    <w:rsid w:val="00E839F1"/>
    <w:rsid w:val="00E83AEF"/>
    <w:rsid w:val="00E83DC8"/>
    <w:rsid w:val="00E840C6"/>
    <w:rsid w:val="00E8416D"/>
    <w:rsid w:val="00E845C6"/>
    <w:rsid w:val="00E8477B"/>
    <w:rsid w:val="00E848C5"/>
    <w:rsid w:val="00E84BC6"/>
    <w:rsid w:val="00E84DD9"/>
    <w:rsid w:val="00E85019"/>
    <w:rsid w:val="00E850CE"/>
    <w:rsid w:val="00E85261"/>
    <w:rsid w:val="00E8553C"/>
    <w:rsid w:val="00E85B99"/>
    <w:rsid w:val="00E85B9F"/>
    <w:rsid w:val="00E85CB3"/>
    <w:rsid w:val="00E85D6F"/>
    <w:rsid w:val="00E86109"/>
    <w:rsid w:val="00E861DC"/>
    <w:rsid w:val="00E8620B"/>
    <w:rsid w:val="00E8635A"/>
    <w:rsid w:val="00E86387"/>
    <w:rsid w:val="00E863B9"/>
    <w:rsid w:val="00E864CE"/>
    <w:rsid w:val="00E86CCB"/>
    <w:rsid w:val="00E86EFA"/>
    <w:rsid w:val="00E87033"/>
    <w:rsid w:val="00E87142"/>
    <w:rsid w:val="00E8783A"/>
    <w:rsid w:val="00E878FD"/>
    <w:rsid w:val="00E87A74"/>
    <w:rsid w:val="00E87EEF"/>
    <w:rsid w:val="00E903C6"/>
    <w:rsid w:val="00E906C2"/>
    <w:rsid w:val="00E9074B"/>
    <w:rsid w:val="00E9094B"/>
    <w:rsid w:val="00E90C9C"/>
    <w:rsid w:val="00E90F7D"/>
    <w:rsid w:val="00E9103C"/>
    <w:rsid w:val="00E9141D"/>
    <w:rsid w:val="00E91656"/>
    <w:rsid w:val="00E91806"/>
    <w:rsid w:val="00E920DF"/>
    <w:rsid w:val="00E92123"/>
    <w:rsid w:val="00E922DD"/>
    <w:rsid w:val="00E9249D"/>
    <w:rsid w:val="00E92563"/>
    <w:rsid w:val="00E92A18"/>
    <w:rsid w:val="00E92EBE"/>
    <w:rsid w:val="00E931AE"/>
    <w:rsid w:val="00E933D0"/>
    <w:rsid w:val="00E933EF"/>
    <w:rsid w:val="00E93526"/>
    <w:rsid w:val="00E93BFB"/>
    <w:rsid w:val="00E94124"/>
    <w:rsid w:val="00E94248"/>
    <w:rsid w:val="00E9447C"/>
    <w:rsid w:val="00E9497F"/>
    <w:rsid w:val="00E94A60"/>
    <w:rsid w:val="00E94B34"/>
    <w:rsid w:val="00E94FE4"/>
    <w:rsid w:val="00E9503D"/>
    <w:rsid w:val="00E95099"/>
    <w:rsid w:val="00E95149"/>
    <w:rsid w:val="00E9544B"/>
    <w:rsid w:val="00E95510"/>
    <w:rsid w:val="00E9573D"/>
    <w:rsid w:val="00E959F7"/>
    <w:rsid w:val="00E95DA4"/>
    <w:rsid w:val="00E95E3B"/>
    <w:rsid w:val="00E95EDD"/>
    <w:rsid w:val="00E960FD"/>
    <w:rsid w:val="00E96416"/>
    <w:rsid w:val="00E9655B"/>
    <w:rsid w:val="00E966BC"/>
    <w:rsid w:val="00E96B63"/>
    <w:rsid w:val="00E96F0D"/>
    <w:rsid w:val="00E973F3"/>
    <w:rsid w:val="00E97449"/>
    <w:rsid w:val="00E9748E"/>
    <w:rsid w:val="00E97513"/>
    <w:rsid w:val="00E979BA"/>
    <w:rsid w:val="00E97A10"/>
    <w:rsid w:val="00E97ACC"/>
    <w:rsid w:val="00E97C71"/>
    <w:rsid w:val="00E97DFE"/>
    <w:rsid w:val="00EA0114"/>
    <w:rsid w:val="00EA0144"/>
    <w:rsid w:val="00EA026E"/>
    <w:rsid w:val="00EA02EE"/>
    <w:rsid w:val="00EA052B"/>
    <w:rsid w:val="00EA0BBB"/>
    <w:rsid w:val="00EA0FEF"/>
    <w:rsid w:val="00EA115D"/>
    <w:rsid w:val="00EA11D9"/>
    <w:rsid w:val="00EA1359"/>
    <w:rsid w:val="00EA1435"/>
    <w:rsid w:val="00EA161C"/>
    <w:rsid w:val="00EA1706"/>
    <w:rsid w:val="00EA1836"/>
    <w:rsid w:val="00EA1937"/>
    <w:rsid w:val="00EA1C1A"/>
    <w:rsid w:val="00EA1E42"/>
    <w:rsid w:val="00EA2278"/>
    <w:rsid w:val="00EA240F"/>
    <w:rsid w:val="00EA2A4B"/>
    <w:rsid w:val="00EA2C41"/>
    <w:rsid w:val="00EA2C65"/>
    <w:rsid w:val="00EA325C"/>
    <w:rsid w:val="00EA33D7"/>
    <w:rsid w:val="00EA33F5"/>
    <w:rsid w:val="00EA35D0"/>
    <w:rsid w:val="00EA3665"/>
    <w:rsid w:val="00EA376C"/>
    <w:rsid w:val="00EA37B5"/>
    <w:rsid w:val="00EA38FF"/>
    <w:rsid w:val="00EA3B15"/>
    <w:rsid w:val="00EA3BCC"/>
    <w:rsid w:val="00EA3BFA"/>
    <w:rsid w:val="00EA3F91"/>
    <w:rsid w:val="00EA42B7"/>
    <w:rsid w:val="00EA4BAB"/>
    <w:rsid w:val="00EA4E53"/>
    <w:rsid w:val="00EA4F0F"/>
    <w:rsid w:val="00EA56B0"/>
    <w:rsid w:val="00EA581E"/>
    <w:rsid w:val="00EA5956"/>
    <w:rsid w:val="00EA62FC"/>
    <w:rsid w:val="00EA6308"/>
    <w:rsid w:val="00EA6878"/>
    <w:rsid w:val="00EA69DF"/>
    <w:rsid w:val="00EA6B0C"/>
    <w:rsid w:val="00EA6BEB"/>
    <w:rsid w:val="00EA6CAC"/>
    <w:rsid w:val="00EA6D7C"/>
    <w:rsid w:val="00EA7586"/>
    <w:rsid w:val="00EA7C62"/>
    <w:rsid w:val="00EA7E26"/>
    <w:rsid w:val="00EB02D1"/>
    <w:rsid w:val="00EB03C4"/>
    <w:rsid w:val="00EB070F"/>
    <w:rsid w:val="00EB07A4"/>
    <w:rsid w:val="00EB07FC"/>
    <w:rsid w:val="00EB0836"/>
    <w:rsid w:val="00EB15AD"/>
    <w:rsid w:val="00EB16E9"/>
    <w:rsid w:val="00EB1C48"/>
    <w:rsid w:val="00EB1CC0"/>
    <w:rsid w:val="00EB1F76"/>
    <w:rsid w:val="00EB2133"/>
    <w:rsid w:val="00EB22FB"/>
    <w:rsid w:val="00EB2396"/>
    <w:rsid w:val="00EB2462"/>
    <w:rsid w:val="00EB25CF"/>
    <w:rsid w:val="00EB298B"/>
    <w:rsid w:val="00EB2B65"/>
    <w:rsid w:val="00EB2D2D"/>
    <w:rsid w:val="00EB2DA8"/>
    <w:rsid w:val="00EB382A"/>
    <w:rsid w:val="00EB3BC4"/>
    <w:rsid w:val="00EB3C81"/>
    <w:rsid w:val="00EB3F97"/>
    <w:rsid w:val="00EB4071"/>
    <w:rsid w:val="00EB40AB"/>
    <w:rsid w:val="00EB40ED"/>
    <w:rsid w:val="00EB4258"/>
    <w:rsid w:val="00EB4356"/>
    <w:rsid w:val="00EB44BE"/>
    <w:rsid w:val="00EB4530"/>
    <w:rsid w:val="00EB45FB"/>
    <w:rsid w:val="00EB4710"/>
    <w:rsid w:val="00EB47F7"/>
    <w:rsid w:val="00EB487A"/>
    <w:rsid w:val="00EB4FA4"/>
    <w:rsid w:val="00EB50A1"/>
    <w:rsid w:val="00EB51AD"/>
    <w:rsid w:val="00EB5D6D"/>
    <w:rsid w:val="00EB6026"/>
    <w:rsid w:val="00EB60CE"/>
    <w:rsid w:val="00EB6102"/>
    <w:rsid w:val="00EB62B9"/>
    <w:rsid w:val="00EB6379"/>
    <w:rsid w:val="00EB6F97"/>
    <w:rsid w:val="00EB71CA"/>
    <w:rsid w:val="00EB74CB"/>
    <w:rsid w:val="00EB76E8"/>
    <w:rsid w:val="00EB77A0"/>
    <w:rsid w:val="00EB7B63"/>
    <w:rsid w:val="00EB7BE9"/>
    <w:rsid w:val="00EC0381"/>
    <w:rsid w:val="00EC0A07"/>
    <w:rsid w:val="00EC118D"/>
    <w:rsid w:val="00EC1227"/>
    <w:rsid w:val="00EC186E"/>
    <w:rsid w:val="00EC1B53"/>
    <w:rsid w:val="00EC1D53"/>
    <w:rsid w:val="00EC2239"/>
    <w:rsid w:val="00EC25FE"/>
    <w:rsid w:val="00EC2676"/>
    <w:rsid w:val="00EC3041"/>
    <w:rsid w:val="00EC313F"/>
    <w:rsid w:val="00EC3D1C"/>
    <w:rsid w:val="00EC3D68"/>
    <w:rsid w:val="00EC3EF4"/>
    <w:rsid w:val="00EC424A"/>
    <w:rsid w:val="00EC43BA"/>
    <w:rsid w:val="00EC4BB7"/>
    <w:rsid w:val="00EC567E"/>
    <w:rsid w:val="00EC5B96"/>
    <w:rsid w:val="00EC63DA"/>
    <w:rsid w:val="00EC64F5"/>
    <w:rsid w:val="00EC659D"/>
    <w:rsid w:val="00EC66A4"/>
    <w:rsid w:val="00EC66A8"/>
    <w:rsid w:val="00EC6EF9"/>
    <w:rsid w:val="00EC7206"/>
    <w:rsid w:val="00EC72E4"/>
    <w:rsid w:val="00EC7405"/>
    <w:rsid w:val="00EC75A0"/>
    <w:rsid w:val="00EC784A"/>
    <w:rsid w:val="00EC7C6F"/>
    <w:rsid w:val="00EC7D05"/>
    <w:rsid w:val="00ED0292"/>
    <w:rsid w:val="00ED02FC"/>
    <w:rsid w:val="00ED0310"/>
    <w:rsid w:val="00ED0384"/>
    <w:rsid w:val="00ED0A62"/>
    <w:rsid w:val="00ED0D95"/>
    <w:rsid w:val="00ED0E41"/>
    <w:rsid w:val="00ED0F32"/>
    <w:rsid w:val="00ED0FC6"/>
    <w:rsid w:val="00ED10A4"/>
    <w:rsid w:val="00ED1176"/>
    <w:rsid w:val="00ED1404"/>
    <w:rsid w:val="00ED14CF"/>
    <w:rsid w:val="00ED19A1"/>
    <w:rsid w:val="00ED19AB"/>
    <w:rsid w:val="00ED1A2A"/>
    <w:rsid w:val="00ED1B0C"/>
    <w:rsid w:val="00ED1BA6"/>
    <w:rsid w:val="00ED1DEF"/>
    <w:rsid w:val="00ED1DFA"/>
    <w:rsid w:val="00ED2197"/>
    <w:rsid w:val="00ED2824"/>
    <w:rsid w:val="00ED3115"/>
    <w:rsid w:val="00ED3466"/>
    <w:rsid w:val="00ED3522"/>
    <w:rsid w:val="00ED3846"/>
    <w:rsid w:val="00ED3959"/>
    <w:rsid w:val="00ED39F8"/>
    <w:rsid w:val="00ED3AF2"/>
    <w:rsid w:val="00ED4106"/>
    <w:rsid w:val="00ED45C0"/>
    <w:rsid w:val="00ED4800"/>
    <w:rsid w:val="00ED50E0"/>
    <w:rsid w:val="00ED5150"/>
    <w:rsid w:val="00ED574A"/>
    <w:rsid w:val="00ED57FB"/>
    <w:rsid w:val="00ED62F9"/>
    <w:rsid w:val="00ED6C3D"/>
    <w:rsid w:val="00ED6E00"/>
    <w:rsid w:val="00ED7068"/>
    <w:rsid w:val="00ED7305"/>
    <w:rsid w:val="00ED7BC6"/>
    <w:rsid w:val="00ED7C29"/>
    <w:rsid w:val="00EE0BF9"/>
    <w:rsid w:val="00EE0C52"/>
    <w:rsid w:val="00EE0C8D"/>
    <w:rsid w:val="00EE0CCE"/>
    <w:rsid w:val="00EE1256"/>
    <w:rsid w:val="00EE165B"/>
    <w:rsid w:val="00EE1810"/>
    <w:rsid w:val="00EE1845"/>
    <w:rsid w:val="00EE19B0"/>
    <w:rsid w:val="00EE1C21"/>
    <w:rsid w:val="00EE1C51"/>
    <w:rsid w:val="00EE1EA7"/>
    <w:rsid w:val="00EE1EB2"/>
    <w:rsid w:val="00EE254E"/>
    <w:rsid w:val="00EE25A7"/>
    <w:rsid w:val="00EE2957"/>
    <w:rsid w:val="00EE2C0A"/>
    <w:rsid w:val="00EE2FE1"/>
    <w:rsid w:val="00EE34F4"/>
    <w:rsid w:val="00EE3571"/>
    <w:rsid w:val="00EE361D"/>
    <w:rsid w:val="00EE3AA3"/>
    <w:rsid w:val="00EE3AF5"/>
    <w:rsid w:val="00EE3B0E"/>
    <w:rsid w:val="00EE3D30"/>
    <w:rsid w:val="00EE3E9E"/>
    <w:rsid w:val="00EE400A"/>
    <w:rsid w:val="00EE4086"/>
    <w:rsid w:val="00EE41AE"/>
    <w:rsid w:val="00EE464F"/>
    <w:rsid w:val="00EE51E3"/>
    <w:rsid w:val="00EE528C"/>
    <w:rsid w:val="00EE54E6"/>
    <w:rsid w:val="00EE5873"/>
    <w:rsid w:val="00EE59FB"/>
    <w:rsid w:val="00EE5BE9"/>
    <w:rsid w:val="00EE5C7C"/>
    <w:rsid w:val="00EE5D20"/>
    <w:rsid w:val="00EE5D92"/>
    <w:rsid w:val="00EE622C"/>
    <w:rsid w:val="00EE6370"/>
    <w:rsid w:val="00EE6573"/>
    <w:rsid w:val="00EE65C3"/>
    <w:rsid w:val="00EE6AFA"/>
    <w:rsid w:val="00EE6CEB"/>
    <w:rsid w:val="00EE6D84"/>
    <w:rsid w:val="00EE6E77"/>
    <w:rsid w:val="00EE6EC3"/>
    <w:rsid w:val="00EE70ED"/>
    <w:rsid w:val="00EE736B"/>
    <w:rsid w:val="00EE7674"/>
    <w:rsid w:val="00EE7693"/>
    <w:rsid w:val="00EE78D1"/>
    <w:rsid w:val="00EE790D"/>
    <w:rsid w:val="00EE7E59"/>
    <w:rsid w:val="00EF025A"/>
    <w:rsid w:val="00EF0442"/>
    <w:rsid w:val="00EF05E5"/>
    <w:rsid w:val="00EF0687"/>
    <w:rsid w:val="00EF0834"/>
    <w:rsid w:val="00EF0857"/>
    <w:rsid w:val="00EF0A60"/>
    <w:rsid w:val="00EF0C41"/>
    <w:rsid w:val="00EF0DC2"/>
    <w:rsid w:val="00EF118B"/>
    <w:rsid w:val="00EF1465"/>
    <w:rsid w:val="00EF196C"/>
    <w:rsid w:val="00EF2140"/>
    <w:rsid w:val="00EF26AB"/>
    <w:rsid w:val="00EF2B27"/>
    <w:rsid w:val="00EF2D25"/>
    <w:rsid w:val="00EF2F6E"/>
    <w:rsid w:val="00EF3052"/>
    <w:rsid w:val="00EF33A5"/>
    <w:rsid w:val="00EF3A00"/>
    <w:rsid w:val="00EF3C90"/>
    <w:rsid w:val="00EF4844"/>
    <w:rsid w:val="00EF4863"/>
    <w:rsid w:val="00EF489F"/>
    <w:rsid w:val="00EF4C4F"/>
    <w:rsid w:val="00EF4C55"/>
    <w:rsid w:val="00EF4CBF"/>
    <w:rsid w:val="00EF51CE"/>
    <w:rsid w:val="00EF5393"/>
    <w:rsid w:val="00EF545A"/>
    <w:rsid w:val="00EF584E"/>
    <w:rsid w:val="00EF59BB"/>
    <w:rsid w:val="00EF59C5"/>
    <w:rsid w:val="00EF5A1D"/>
    <w:rsid w:val="00EF5E1F"/>
    <w:rsid w:val="00EF5EED"/>
    <w:rsid w:val="00EF62D0"/>
    <w:rsid w:val="00EF68DE"/>
    <w:rsid w:val="00EF6AAB"/>
    <w:rsid w:val="00EF6B48"/>
    <w:rsid w:val="00EF6CF6"/>
    <w:rsid w:val="00EF710B"/>
    <w:rsid w:val="00EF74C2"/>
    <w:rsid w:val="00EF768B"/>
    <w:rsid w:val="00EF7806"/>
    <w:rsid w:val="00EF78CD"/>
    <w:rsid w:val="00EF792C"/>
    <w:rsid w:val="00EF79C7"/>
    <w:rsid w:val="00EF7AAD"/>
    <w:rsid w:val="00EF7F3D"/>
    <w:rsid w:val="00F000FA"/>
    <w:rsid w:val="00F00457"/>
    <w:rsid w:val="00F00489"/>
    <w:rsid w:val="00F00758"/>
    <w:rsid w:val="00F01457"/>
    <w:rsid w:val="00F016B4"/>
    <w:rsid w:val="00F016B8"/>
    <w:rsid w:val="00F019C6"/>
    <w:rsid w:val="00F01A93"/>
    <w:rsid w:val="00F01C64"/>
    <w:rsid w:val="00F021F7"/>
    <w:rsid w:val="00F02568"/>
    <w:rsid w:val="00F02F12"/>
    <w:rsid w:val="00F03041"/>
    <w:rsid w:val="00F03590"/>
    <w:rsid w:val="00F037EB"/>
    <w:rsid w:val="00F038B9"/>
    <w:rsid w:val="00F03946"/>
    <w:rsid w:val="00F03DC2"/>
    <w:rsid w:val="00F0426D"/>
    <w:rsid w:val="00F0436B"/>
    <w:rsid w:val="00F04B3A"/>
    <w:rsid w:val="00F0501F"/>
    <w:rsid w:val="00F0506C"/>
    <w:rsid w:val="00F057DB"/>
    <w:rsid w:val="00F05D56"/>
    <w:rsid w:val="00F0620E"/>
    <w:rsid w:val="00F06335"/>
    <w:rsid w:val="00F06876"/>
    <w:rsid w:val="00F06B03"/>
    <w:rsid w:val="00F06BD1"/>
    <w:rsid w:val="00F07120"/>
    <w:rsid w:val="00F07245"/>
    <w:rsid w:val="00F0759F"/>
    <w:rsid w:val="00F1010C"/>
    <w:rsid w:val="00F10612"/>
    <w:rsid w:val="00F1083B"/>
    <w:rsid w:val="00F10A1C"/>
    <w:rsid w:val="00F10AD2"/>
    <w:rsid w:val="00F10C3A"/>
    <w:rsid w:val="00F10F4B"/>
    <w:rsid w:val="00F11126"/>
    <w:rsid w:val="00F114EA"/>
    <w:rsid w:val="00F11C98"/>
    <w:rsid w:val="00F11F10"/>
    <w:rsid w:val="00F12609"/>
    <w:rsid w:val="00F12616"/>
    <w:rsid w:val="00F1278A"/>
    <w:rsid w:val="00F12B71"/>
    <w:rsid w:val="00F12C5D"/>
    <w:rsid w:val="00F12C7B"/>
    <w:rsid w:val="00F13124"/>
    <w:rsid w:val="00F13417"/>
    <w:rsid w:val="00F13459"/>
    <w:rsid w:val="00F139C4"/>
    <w:rsid w:val="00F13AFF"/>
    <w:rsid w:val="00F13B5E"/>
    <w:rsid w:val="00F13EFE"/>
    <w:rsid w:val="00F13F97"/>
    <w:rsid w:val="00F13FFF"/>
    <w:rsid w:val="00F140E5"/>
    <w:rsid w:val="00F145C2"/>
    <w:rsid w:val="00F145D2"/>
    <w:rsid w:val="00F14935"/>
    <w:rsid w:val="00F14CDF"/>
    <w:rsid w:val="00F15057"/>
    <w:rsid w:val="00F151C9"/>
    <w:rsid w:val="00F1689C"/>
    <w:rsid w:val="00F1694A"/>
    <w:rsid w:val="00F16B0D"/>
    <w:rsid w:val="00F16CCF"/>
    <w:rsid w:val="00F16DA5"/>
    <w:rsid w:val="00F17212"/>
    <w:rsid w:val="00F174D2"/>
    <w:rsid w:val="00F17771"/>
    <w:rsid w:val="00F17946"/>
    <w:rsid w:val="00F17A86"/>
    <w:rsid w:val="00F17DC4"/>
    <w:rsid w:val="00F202BC"/>
    <w:rsid w:val="00F20571"/>
    <w:rsid w:val="00F2059C"/>
    <w:rsid w:val="00F20712"/>
    <w:rsid w:val="00F20958"/>
    <w:rsid w:val="00F20A51"/>
    <w:rsid w:val="00F20AC2"/>
    <w:rsid w:val="00F20B03"/>
    <w:rsid w:val="00F20C2D"/>
    <w:rsid w:val="00F20C4F"/>
    <w:rsid w:val="00F218BE"/>
    <w:rsid w:val="00F2196D"/>
    <w:rsid w:val="00F21B8D"/>
    <w:rsid w:val="00F21BC2"/>
    <w:rsid w:val="00F220DE"/>
    <w:rsid w:val="00F221B5"/>
    <w:rsid w:val="00F22A23"/>
    <w:rsid w:val="00F22DBE"/>
    <w:rsid w:val="00F2309F"/>
    <w:rsid w:val="00F2321C"/>
    <w:rsid w:val="00F235C8"/>
    <w:rsid w:val="00F23772"/>
    <w:rsid w:val="00F23822"/>
    <w:rsid w:val="00F23C49"/>
    <w:rsid w:val="00F23FC0"/>
    <w:rsid w:val="00F24140"/>
    <w:rsid w:val="00F241B2"/>
    <w:rsid w:val="00F24609"/>
    <w:rsid w:val="00F24E1F"/>
    <w:rsid w:val="00F2523C"/>
    <w:rsid w:val="00F2571E"/>
    <w:rsid w:val="00F25920"/>
    <w:rsid w:val="00F25BAF"/>
    <w:rsid w:val="00F25D61"/>
    <w:rsid w:val="00F25DDB"/>
    <w:rsid w:val="00F260FF"/>
    <w:rsid w:val="00F2650F"/>
    <w:rsid w:val="00F26573"/>
    <w:rsid w:val="00F265F9"/>
    <w:rsid w:val="00F267B6"/>
    <w:rsid w:val="00F267F3"/>
    <w:rsid w:val="00F26B63"/>
    <w:rsid w:val="00F26C7A"/>
    <w:rsid w:val="00F27191"/>
    <w:rsid w:val="00F2719A"/>
    <w:rsid w:val="00F273FF"/>
    <w:rsid w:val="00F275CE"/>
    <w:rsid w:val="00F2762C"/>
    <w:rsid w:val="00F27755"/>
    <w:rsid w:val="00F27A48"/>
    <w:rsid w:val="00F27A73"/>
    <w:rsid w:val="00F27B0D"/>
    <w:rsid w:val="00F30199"/>
    <w:rsid w:val="00F3046D"/>
    <w:rsid w:val="00F3070B"/>
    <w:rsid w:val="00F30A29"/>
    <w:rsid w:val="00F30E02"/>
    <w:rsid w:val="00F31260"/>
    <w:rsid w:val="00F31BF1"/>
    <w:rsid w:val="00F31E80"/>
    <w:rsid w:val="00F32276"/>
    <w:rsid w:val="00F3231F"/>
    <w:rsid w:val="00F32370"/>
    <w:rsid w:val="00F32651"/>
    <w:rsid w:val="00F32907"/>
    <w:rsid w:val="00F32E91"/>
    <w:rsid w:val="00F333AA"/>
    <w:rsid w:val="00F33768"/>
    <w:rsid w:val="00F33984"/>
    <w:rsid w:val="00F33F13"/>
    <w:rsid w:val="00F33F63"/>
    <w:rsid w:val="00F3401A"/>
    <w:rsid w:val="00F34185"/>
    <w:rsid w:val="00F34484"/>
    <w:rsid w:val="00F34E92"/>
    <w:rsid w:val="00F34F3F"/>
    <w:rsid w:val="00F34FB1"/>
    <w:rsid w:val="00F35178"/>
    <w:rsid w:val="00F352AD"/>
    <w:rsid w:val="00F354A8"/>
    <w:rsid w:val="00F3572C"/>
    <w:rsid w:val="00F35A71"/>
    <w:rsid w:val="00F35F81"/>
    <w:rsid w:val="00F3610E"/>
    <w:rsid w:val="00F3620B"/>
    <w:rsid w:val="00F36366"/>
    <w:rsid w:val="00F364F4"/>
    <w:rsid w:val="00F366C5"/>
    <w:rsid w:val="00F3696B"/>
    <w:rsid w:val="00F36A16"/>
    <w:rsid w:val="00F36DF3"/>
    <w:rsid w:val="00F36E57"/>
    <w:rsid w:val="00F370C8"/>
    <w:rsid w:val="00F371F0"/>
    <w:rsid w:val="00F37E42"/>
    <w:rsid w:val="00F40003"/>
    <w:rsid w:val="00F400A0"/>
    <w:rsid w:val="00F4044E"/>
    <w:rsid w:val="00F406E4"/>
    <w:rsid w:val="00F40F49"/>
    <w:rsid w:val="00F40FBB"/>
    <w:rsid w:val="00F410A0"/>
    <w:rsid w:val="00F4127D"/>
    <w:rsid w:val="00F416CC"/>
    <w:rsid w:val="00F4171C"/>
    <w:rsid w:val="00F41750"/>
    <w:rsid w:val="00F419CB"/>
    <w:rsid w:val="00F41D8E"/>
    <w:rsid w:val="00F41DFE"/>
    <w:rsid w:val="00F41F75"/>
    <w:rsid w:val="00F42126"/>
    <w:rsid w:val="00F4224F"/>
    <w:rsid w:val="00F42317"/>
    <w:rsid w:val="00F4246D"/>
    <w:rsid w:val="00F425E8"/>
    <w:rsid w:val="00F429B3"/>
    <w:rsid w:val="00F42B6A"/>
    <w:rsid w:val="00F42E21"/>
    <w:rsid w:val="00F42EBA"/>
    <w:rsid w:val="00F42ED7"/>
    <w:rsid w:val="00F4304D"/>
    <w:rsid w:val="00F438FA"/>
    <w:rsid w:val="00F43A2A"/>
    <w:rsid w:val="00F43B7A"/>
    <w:rsid w:val="00F44056"/>
    <w:rsid w:val="00F44216"/>
    <w:rsid w:val="00F44233"/>
    <w:rsid w:val="00F44292"/>
    <w:rsid w:val="00F444B5"/>
    <w:rsid w:val="00F445C9"/>
    <w:rsid w:val="00F44634"/>
    <w:rsid w:val="00F4468C"/>
    <w:rsid w:val="00F44A3F"/>
    <w:rsid w:val="00F44ADD"/>
    <w:rsid w:val="00F44EA2"/>
    <w:rsid w:val="00F44FD8"/>
    <w:rsid w:val="00F45A73"/>
    <w:rsid w:val="00F45EE7"/>
    <w:rsid w:val="00F460D6"/>
    <w:rsid w:val="00F464F0"/>
    <w:rsid w:val="00F4667F"/>
    <w:rsid w:val="00F467BE"/>
    <w:rsid w:val="00F46AD6"/>
    <w:rsid w:val="00F46D64"/>
    <w:rsid w:val="00F47153"/>
    <w:rsid w:val="00F4721D"/>
    <w:rsid w:val="00F47CE4"/>
    <w:rsid w:val="00F47D30"/>
    <w:rsid w:val="00F47E86"/>
    <w:rsid w:val="00F50022"/>
    <w:rsid w:val="00F50C32"/>
    <w:rsid w:val="00F50F02"/>
    <w:rsid w:val="00F517C9"/>
    <w:rsid w:val="00F51C01"/>
    <w:rsid w:val="00F51F84"/>
    <w:rsid w:val="00F521AD"/>
    <w:rsid w:val="00F521B8"/>
    <w:rsid w:val="00F522B3"/>
    <w:rsid w:val="00F52847"/>
    <w:rsid w:val="00F529BC"/>
    <w:rsid w:val="00F53149"/>
    <w:rsid w:val="00F53ABA"/>
    <w:rsid w:val="00F53D05"/>
    <w:rsid w:val="00F53EEF"/>
    <w:rsid w:val="00F53F21"/>
    <w:rsid w:val="00F53FE1"/>
    <w:rsid w:val="00F5415B"/>
    <w:rsid w:val="00F54299"/>
    <w:rsid w:val="00F546FF"/>
    <w:rsid w:val="00F5471A"/>
    <w:rsid w:val="00F547FB"/>
    <w:rsid w:val="00F54AB8"/>
    <w:rsid w:val="00F54F9E"/>
    <w:rsid w:val="00F5515B"/>
    <w:rsid w:val="00F55195"/>
    <w:rsid w:val="00F55748"/>
    <w:rsid w:val="00F5574D"/>
    <w:rsid w:val="00F55948"/>
    <w:rsid w:val="00F55B3B"/>
    <w:rsid w:val="00F5607D"/>
    <w:rsid w:val="00F5686D"/>
    <w:rsid w:val="00F5687F"/>
    <w:rsid w:val="00F57040"/>
    <w:rsid w:val="00F571E1"/>
    <w:rsid w:val="00F573B3"/>
    <w:rsid w:val="00F57792"/>
    <w:rsid w:val="00F57801"/>
    <w:rsid w:val="00F57BE1"/>
    <w:rsid w:val="00F57C85"/>
    <w:rsid w:val="00F6003A"/>
    <w:rsid w:val="00F60C84"/>
    <w:rsid w:val="00F60C8A"/>
    <w:rsid w:val="00F60E5C"/>
    <w:rsid w:val="00F60E62"/>
    <w:rsid w:val="00F60FDD"/>
    <w:rsid w:val="00F6108A"/>
    <w:rsid w:val="00F613E7"/>
    <w:rsid w:val="00F61401"/>
    <w:rsid w:val="00F6163B"/>
    <w:rsid w:val="00F6171F"/>
    <w:rsid w:val="00F618FF"/>
    <w:rsid w:val="00F61E89"/>
    <w:rsid w:val="00F61F15"/>
    <w:rsid w:val="00F61FCE"/>
    <w:rsid w:val="00F6216D"/>
    <w:rsid w:val="00F6239F"/>
    <w:rsid w:val="00F62857"/>
    <w:rsid w:val="00F62BE1"/>
    <w:rsid w:val="00F62CDC"/>
    <w:rsid w:val="00F62D7B"/>
    <w:rsid w:val="00F631E4"/>
    <w:rsid w:val="00F63264"/>
    <w:rsid w:val="00F63A74"/>
    <w:rsid w:val="00F63C42"/>
    <w:rsid w:val="00F63D25"/>
    <w:rsid w:val="00F64070"/>
    <w:rsid w:val="00F64474"/>
    <w:rsid w:val="00F648F6"/>
    <w:rsid w:val="00F64CB4"/>
    <w:rsid w:val="00F64D50"/>
    <w:rsid w:val="00F64D82"/>
    <w:rsid w:val="00F64EB2"/>
    <w:rsid w:val="00F650E2"/>
    <w:rsid w:val="00F65465"/>
    <w:rsid w:val="00F654EF"/>
    <w:rsid w:val="00F6563D"/>
    <w:rsid w:val="00F658A2"/>
    <w:rsid w:val="00F6594D"/>
    <w:rsid w:val="00F65990"/>
    <w:rsid w:val="00F65B8D"/>
    <w:rsid w:val="00F660B6"/>
    <w:rsid w:val="00F66C44"/>
    <w:rsid w:val="00F66E21"/>
    <w:rsid w:val="00F66EE5"/>
    <w:rsid w:val="00F67721"/>
    <w:rsid w:val="00F67866"/>
    <w:rsid w:val="00F6790F"/>
    <w:rsid w:val="00F67B21"/>
    <w:rsid w:val="00F701C2"/>
    <w:rsid w:val="00F70297"/>
    <w:rsid w:val="00F70A50"/>
    <w:rsid w:val="00F70EF3"/>
    <w:rsid w:val="00F71306"/>
    <w:rsid w:val="00F71554"/>
    <w:rsid w:val="00F7196F"/>
    <w:rsid w:val="00F71A26"/>
    <w:rsid w:val="00F725C6"/>
    <w:rsid w:val="00F7294C"/>
    <w:rsid w:val="00F72BD1"/>
    <w:rsid w:val="00F72FD8"/>
    <w:rsid w:val="00F7330E"/>
    <w:rsid w:val="00F733D2"/>
    <w:rsid w:val="00F7347F"/>
    <w:rsid w:val="00F73858"/>
    <w:rsid w:val="00F739E2"/>
    <w:rsid w:val="00F73C59"/>
    <w:rsid w:val="00F73C62"/>
    <w:rsid w:val="00F740AE"/>
    <w:rsid w:val="00F7411E"/>
    <w:rsid w:val="00F742B3"/>
    <w:rsid w:val="00F742D1"/>
    <w:rsid w:val="00F743E8"/>
    <w:rsid w:val="00F7456A"/>
    <w:rsid w:val="00F745DB"/>
    <w:rsid w:val="00F74916"/>
    <w:rsid w:val="00F74C9D"/>
    <w:rsid w:val="00F74D8F"/>
    <w:rsid w:val="00F74DF3"/>
    <w:rsid w:val="00F74E7A"/>
    <w:rsid w:val="00F74E82"/>
    <w:rsid w:val="00F75168"/>
    <w:rsid w:val="00F751F8"/>
    <w:rsid w:val="00F754E6"/>
    <w:rsid w:val="00F75836"/>
    <w:rsid w:val="00F75886"/>
    <w:rsid w:val="00F75B14"/>
    <w:rsid w:val="00F75E5C"/>
    <w:rsid w:val="00F7606E"/>
    <w:rsid w:val="00F7661A"/>
    <w:rsid w:val="00F766D6"/>
    <w:rsid w:val="00F7670D"/>
    <w:rsid w:val="00F76755"/>
    <w:rsid w:val="00F76ADA"/>
    <w:rsid w:val="00F76C93"/>
    <w:rsid w:val="00F76CB1"/>
    <w:rsid w:val="00F76E32"/>
    <w:rsid w:val="00F76E60"/>
    <w:rsid w:val="00F7708B"/>
    <w:rsid w:val="00F77105"/>
    <w:rsid w:val="00F7711B"/>
    <w:rsid w:val="00F772BB"/>
    <w:rsid w:val="00F7771C"/>
    <w:rsid w:val="00F77936"/>
    <w:rsid w:val="00F77BAB"/>
    <w:rsid w:val="00F77D4C"/>
    <w:rsid w:val="00F805B4"/>
    <w:rsid w:val="00F80CC1"/>
    <w:rsid w:val="00F810CF"/>
    <w:rsid w:val="00F811A0"/>
    <w:rsid w:val="00F815D4"/>
    <w:rsid w:val="00F815FE"/>
    <w:rsid w:val="00F818F3"/>
    <w:rsid w:val="00F81B84"/>
    <w:rsid w:val="00F822EF"/>
    <w:rsid w:val="00F825AD"/>
    <w:rsid w:val="00F829B2"/>
    <w:rsid w:val="00F82A11"/>
    <w:rsid w:val="00F8371E"/>
    <w:rsid w:val="00F83759"/>
    <w:rsid w:val="00F8382B"/>
    <w:rsid w:val="00F83F58"/>
    <w:rsid w:val="00F840C5"/>
    <w:rsid w:val="00F842A6"/>
    <w:rsid w:val="00F8444A"/>
    <w:rsid w:val="00F84451"/>
    <w:rsid w:val="00F84469"/>
    <w:rsid w:val="00F84747"/>
    <w:rsid w:val="00F84A92"/>
    <w:rsid w:val="00F84AC4"/>
    <w:rsid w:val="00F84AF8"/>
    <w:rsid w:val="00F84C94"/>
    <w:rsid w:val="00F84CF9"/>
    <w:rsid w:val="00F84D9A"/>
    <w:rsid w:val="00F85496"/>
    <w:rsid w:val="00F85524"/>
    <w:rsid w:val="00F85575"/>
    <w:rsid w:val="00F86342"/>
    <w:rsid w:val="00F868D8"/>
    <w:rsid w:val="00F869FC"/>
    <w:rsid w:val="00F86C8C"/>
    <w:rsid w:val="00F86D2A"/>
    <w:rsid w:val="00F870FB"/>
    <w:rsid w:val="00F87614"/>
    <w:rsid w:val="00F878D8"/>
    <w:rsid w:val="00F87AB7"/>
    <w:rsid w:val="00F87C58"/>
    <w:rsid w:val="00F87FC9"/>
    <w:rsid w:val="00F90730"/>
    <w:rsid w:val="00F90942"/>
    <w:rsid w:val="00F90A43"/>
    <w:rsid w:val="00F90D3D"/>
    <w:rsid w:val="00F910FF"/>
    <w:rsid w:val="00F9120C"/>
    <w:rsid w:val="00F91483"/>
    <w:rsid w:val="00F91972"/>
    <w:rsid w:val="00F91E47"/>
    <w:rsid w:val="00F9238D"/>
    <w:rsid w:val="00F92498"/>
    <w:rsid w:val="00F92532"/>
    <w:rsid w:val="00F929BC"/>
    <w:rsid w:val="00F92BCC"/>
    <w:rsid w:val="00F92BF7"/>
    <w:rsid w:val="00F92C60"/>
    <w:rsid w:val="00F92C8C"/>
    <w:rsid w:val="00F92D40"/>
    <w:rsid w:val="00F9340F"/>
    <w:rsid w:val="00F9397E"/>
    <w:rsid w:val="00F93C6E"/>
    <w:rsid w:val="00F94286"/>
    <w:rsid w:val="00F94313"/>
    <w:rsid w:val="00F946CA"/>
    <w:rsid w:val="00F947F6"/>
    <w:rsid w:val="00F94ACE"/>
    <w:rsid w:val="00F94F1D"/>
    <w:rsid w:val="00F9505A"/>
    <w:rsid w:val="00F9509A"/>
    <w:rsid w:val="00F95262"/>
    <w:rsid w:val="00F9533F"/>
    <w:rsid w:val="00F9561A"/>
    <w:rsid w:val="00F958E0"/>
    <w:rsid w:val="00F95ABF"/>
    <w:rsid w:val="00F95F58"/>
    <w:rsid w:val="00F9648D"/>
    <w:rsid w:val="00F96A49"/>
    <w:rsid w:val="00F96B18"/>
    <w:rsid w:val="00F96E51"/>
    <w:rsid w:val="00F97654"/>
    <w:rsid w:val="00F97697"/>
    <w:rsid w:val="00F976E5"/>
    <w:rsid w:val="00F977FF"/>
    <w:rsid w:val="00F9785B"/>
    <w:rsid w:val="00F97A04"/>
    <w:rsid w:val="00FA0359"/>
    <w:rsid w:val="00FA0529"/>
    <w:rsid w:val="00FA094C"/>
    <w:rsid w:val="00FA0A7A"/>
    <w:rsid w:val="00FA0B22"/>
    <w:rsid w:val="00FA118E"/>
    <w:rsid w:val="00FA19DF"/>
    <w:rsid w:val="00FA1E0E"/>
    <w:rsid w:val="00FA2052"/>
    <w:rsid w:val="00FA20C6"/>
    <w:rsid w:val="00FA21F9"/>
    <w:rsid w:val="00FA256B"/>
    <w:rsid w:val="00FA2C3E"/>
    <w:rsid w:val="00FA2F3E"/>
    <w:rsid w:val="00FA3918"/>
    <w:rsid w:val="00FA3C5A"/>
    <w:rsid w:val="00FA3C94"/>
    <w:rsid w:val="00FA3F32"/>
    <w:rsid w:val="00FA4056"/>
    <w:rsid w:val="00FA416B"/>
    <w:rsid w:val="00FA42FF"/>
    <w:rsid w:val="00FA4495"/>
    <w:rsid w:val="00FA4683"/>
    <w:rsid w:val="00FA4782"/>
    <w:rsid w:val="00FA4839"/>
    <w:rsid w:val="00FA4AE8"/>
    <w:rsid w:val="00FA4D0D"/>
    <w:rsid w:val="00FA4E2B"/>
    <w:rsid w:val="00FA50B1"/>
    <w:rsid w:val="00FA53C5"/>
    <w:rsid w:val="00FA597A"/>
    <w:rsid w:val="00FA5C14"/>
    <w:rsid w:val="00FA5DBD"/>
    <w:rsid w:val="00FA620B"/>
    <w:rsid w:val="00FA6541"/>
    <w:rsid w:val="00FA66D2"/>
    <w:rsid w:val="00FA69DD"/>
    <w:rsid w:val="00FA6A27"/>
    <w:rsid w:val="00FA7418"/>
    <w:rsid w:val="00FA75D8"/>
    <w:rsid w:val="00FA76B6"/>
    <w:rsid w:val="00FA79B8"/>
    <w:rsid w:val="00FA7B5D"/>
    <w:rsid w:val="00FA7CCB"/>
    <w:rsid w:val="00FA7E65"/>
    <w:rsid w:val="00FB03FE"/>
    <w:rsid w:val="00FB05A4"/>
    <w:rsid w:val="00FB0A7B"/>
    <w:rsid w:val="00FB0AD5"/>
    <w:rsid w:val="00FB1168"/>
    <w:rsid w:val="00FB1402"/>
    <w:rsid w:val="00FB1530"/>
    <w:rsid w:val="00FB1558"/>
    <w:rsid w:val="00FB1610"/>
    <w:rsid w:val="00FB1A68"/>
    <w:rsid w:val="00FB1BC9"/>
    <w:rsid w:val="00FB2222"/>
    <w:rsid w:val="00FB23E1"/>
    <w:rsid w:val="00FB266F"/>
    <w:rsid w:val="00FB276E"/>
    <w:rsid w:val="00FB2A6C"/>
    <w:rsid w:val="00FB2E58"/>
    <w:rsid w:val="00FB3395"/>
    <w:rsid w:val="00FB33A8"/>
    <w:rsid w:val="00FB3672"/>
    <w:rsid w:val="00FB36E4"/>
    <w:rsid w:val="00FB3E03"/>
    <w:rsid w:val="00FB3E3F"/>
    <w:rsid w:val="00FB4237"/>
    <w:rsid w:val="00FB4922"/>
    <w:rsid w:val="00FB4CE0"/>
    <w:rsid w:val="00FB5123"/>
    <w:rsid w:val="00FB51C7"/>
    <w:rsid w:val="00FB5265"/>
    <w:rsid w:val="00FB5850"/>
    <w:rsid w:val="00FB5917"/>
    <w:rsid w:val="00FB594E"/>
    <w:rsid w:val="00FB59E9"/>
    <w:rsid w:val="00FB5DE4"/>
    <w:rsid w:val="00FB604A"/>
    <w:rsid w:val="00FB6284"/>
    <w:rsid w:val="00FB64D9"/>
    <w:rsid w:val="00FB6DEF"/>
    <w:rsid w:val="00FB6E13"/>
    <w:rsid w:val="00FB6E95"/>
    <w:rsid w:val="00FB6EE2"/>
    <w:rsid w:val="00FB6F51"/>
    <w:rsid w:val="00FB7505"/>
    <w:rsid w:val="00FB7654"/>
    <w:rsid w:val="00FB7C84"/>
    <w:rsid w:val="00FB7D05"/>
    <w:rsid w:val="00FB7E04"/>
    <w:rsid w:val="00FB7FA3"/>
    <w:rsid w:val="00FC006D"/>
    <w:rsid w:val="00FC02A1"/>
    <w:rsid w:val="00FC063F"/>
    <w:rsid w:val="00FC0DD4"/>
    <w:rsid w:val="00FC0DF0"/>
    <w:rsid w:val="00FC10E2"/>
    <w:rsid w:val="00FC1268"/>
    <w:rsid w:val="00FC135F"/>
    <w:rsid w:val="00FC17DB"/>
    <w:rsid w:val="00FC1A73"/>
    <w:rsid w:val="00FC1E69"/>
    <w:rsid w:val="00FC2069"/>
    <w:rsid w:val="00FC2393"/>
    <w:rsid w:val="00FC2919"/>
    <w:rsid w:val="00FC2985"/>
    <w:rsid w:val="00FC3377"/>
    <w:rsid w:val="00FC3392"/>
    <w:rsid w:val="00FC364E"/>
    <w:rsid w:val="00FC36EF"/>
    <w:rsid w:val="00FC39E4"/>
    <w:rsid w:val="00FC3B66"/>
    <w:rsid w:val="00FC3C44"/>
    <w:rsid w:val="00FC3E94"/>
    <w:rsid w:val="00FC4063"/>
    <w:rsid w:val="00FC4895"/>
    <w:rsid w:val="00FC4A2D"/>
    <w:rsid w:val="00FC4D2A"/>
    <w:rsid w:val="00FC4E09"/>
    <w:rsid w:val="00FC50A9"/>
    <w:rsid w:val="00FC50DB"/>
    <w:rsid w:val="00FC511D"/>
    <w:rsid w:val="00FC511E"/>
    <w:rsid w:val="00FC5132"/>
    <w:rsid w:val="00FC58E7"/>
    <w:rsid w:val="00FC595F"/>
    <w:rsid w:val="00FC5B0C"/>
    <w:rsid w:val="00FC5B0D"/>
    <w:rsid w:val="00FC6067"/>
    <w:rsid w:val="00FC6251"/>
    <w:rsid w:val="00FC6467"/>
    <w:rsid w:val="00FC6943"/>
    <w:rsid w:val="00FC6C67"/>
    <w:rsid w:val="00FC6F3B"/>
    <w:rsid w:val="00FC7262"/>
    <w:rsid w:val="00FC7962"/>
    <w:rsid w:val="00FC7C41"/>
    <w:rsid w:val="00FC7F87"/>
    <w:rsid w:val="00FD01F8"/>
    <w:rsid w:val="00FD0288"/>
    <w:rsid w:val="00FD056B"/>
    <w:rsid w:val="00FD0C0E"/>
    <w:rsid w:val="00FD0CDA"/>
    <w:rsid w:val="00FD0F1E"/>
    <w:rsid w:val="00FD1097"/>
    <w:rsid w:val="00FD157A"/>
    <w:rsid w:val="00FD1963"/>
    <w:rsid w:val="00FD1EF5"/>
    <w:rsid w:val="00FD21B5"/>
    <w:rsid w:val="00FD2327"/>
    <w:rsid w:val="00FD2495"/>
    <w:rsid w:val="00FD274B"/>
    <w:rsid w:val="00FD2899"/>
    <w:rsid w:val="00FD2CFD"/>
    <w:rsid w:val="00FD2D98"/>
    <w:rsid w:val="00FD2E3A"/>
    <w:rsid w:val="00FD2E8E"/>
    <w:rsid w:val="00FD3659"/>
    <w:rsid w:val="00FD393C"/>
    <w:rsid w:val="00FD3DD7"/>
    <w:rsid w:val="00FD3F52"/>
    <w:rsid w:val="00FD41C3"/>
    <w:rsid w:val="00FD42A8"/>
    <w:rsid w:val="00FD46F1"/>
    <w:rsid w:val="00FD49CF"/>
    <w:rsid w:val="00FD4A8C"/>
    <w:rsid w:val="00FD4B50"/>
    <w:rsid w:val="00FD4C2C"/>
    <w:rsid w:val="00FD4C5F"/>
    <w:rsid w:val="00FD52AE"/>
    <w:rsid w:val="00FD5425"/>
    <w:rsid w:val="00FD550D"/>
    <w:rsid w:val="00FD59D4"/>
    <w:rsid w:val="00FD5B86"/>
    <w:rsid w:val="00FD5BF5"/>
    <w:rsid w:val="00FD5C04"/>
    <w:rsid w:val="00FD5C98"/>
    <w:rsid w:val="00FD5DF8"/>
    <w:rsid w:val="00FD632B"/>
    <w:rsid w:val="00FD65ED"/>
    <w:rsid w:val="00FD66CD"/>
    <w:rsid w:val="00FD68B0"/>
    <w:rsid w:val="00FD69B4"/>
    <w:rsid w:val="00FD6A22"/>
    <w:rsid w:val="00FD6D6F"/>
    <w:rsid w:val="00FD6E34"/>
    <w:rsid w:val="00FD7179"/>
    <w:rsid w:val="00FD7290"/>
    <w:rsid w:val="00FD733D"/>
    <w:rsid w:val="00FD755B"/>
    <w:rsid w:val="00FD762B"/>
    <w:rsid w:val="00FD7892"/>
    <w:rsid w:val="00FD7B33"/>
    <w:rsid w:val="00FD7B97"/>
    <w:rsid w:val="00FD7C91"/>
    <w:rsid w:val="00FD7D55"/>
    <w:rsid w:val="00FE0BB6"/>
    <w:rsid w:val="00FE0BCA"/>
    <w:rsid w:val="00FE0D61"/>
    <w:rsid w:val="00FE0F7C"/>
    <w:rsid w:val="00FE1175"/>
    <w:rsid w:val="00FE14FA"/>
    <w:rsid w:val="00FE156F"/>
    <w:rsid w:val="00FE1696"/>
    <w:rsid w:val="00FE1785"/>
    <w:rsid w:val="00FE1863"/>
    <w:rsid w:val="00FE186A"/>
    <w:rsid w:val="00FE192C"/>
    <w:rsid w:val="00FE1B6C"/>
    <w:rsid w:val="00FE1B9B"/>
    <w:rsid w:val="00FE1D85"/>
    <w:rsid w:val="00FE1F0F"/>
    <w:rsid w:val="00FE245B"/>
    <w:rsid w:val="00FE254E"/>
    <w:rsid w:val="00FE267A"/>
    <w:rsid w:val="00FE2832"/>
    <w:rsid w:val="00FE291B"/>
    <w:rsid w:val="00FE2CB2"/>
    <w:rsid w:val="00FE2EC3"/>
    <w:rsid w:val="00FE31C1"/>
    <w:rsid w:val="00FE341F"/>
    <w:rsid w:val="00FE3734"/>
    <w:rsid w:val="00FE3C88"/>
    <w:rsid w:val="00FE4086"/>
    <w:rsid w:val="00FE42F4"/>
    <w:rsid w:val="00FE451C"/>
    <w:rsid w:val="00FE47E0"/>
    <w:rsid w:val="00FE5244"/>
    <w:rsid w:val="00FE569A"/>
    <w:rsid w:val="00FE5903"/>
    <w:rsid w:val="00FE5CAB"/>
    <w:rsid w:val="00FE5D0A"/>
    <w:rsid w:val="00FE5EEE"/>
    <w:rsid w:val="00FE6136"/>
    <w:rsid w:val="00FE623F"/>
    <w:rsid w:val="00FE65CC"/>
    <w:rsid w:val="00FE67FD"/>
    <w:rsid w:val="00FE6973"/>
    <w:rsid w:val="00FE6A1E"/>
    <w:rsid w:val="00FE6B95"/>
    <w:rsid w:val="00FE7048"/>
    <w:rsid w:val="00FE70D2"/>
    <w:rsid w:val="00FE72AB"/>
    <w:rsid w:val="00FE74AC"/>
    <w:rsid w:val="00FE768F"/>
    <w:rsid w:val="00FE7930"/>
    <w:rsid w:val="00FE7BF9"/>
    <w:rsid w:val="00FE7C46"/>
    <w:rsid w:val="00FF0311"/>
    <w:rsid w:val="00FF06B6"/>
    <w:rsid w:val="00FF0A7C"/>
    <w:rsid w:val="00FF0AC4"/>
    <w:rsid w:val="00FF0BE0"/>
    <w:rsid w:val="00FF1256"/>
    <w:rsid w:val="00FF15C5"/>
    <w:rsid w:val="00FF1A6B"/>
    <w:rsid w:val="00FF1CFF"/>
    <w:rsid w:val="00FF1E04"/>
    <w:rsid w:val="00FF1E46"/>
    <w:rsid w:val="00FF1FF3"/>
    <w:rsid w:val="00FF200A"/>
    <w:rsid w:val="00FF2104"/>
    <w:rsid w:val="00FF250B"/>
    <w:rsid w:val="00FF25B5"/>
    <w:rsid w:val="00FF25C5"/>
    <w:rsid w:val="00FF34B3"/>
    <w:rsid w:val="00FF3746"/>
    <w:rsid w:val="00FF3A2B"/>
    <w:rsid w:val="00FF3D36"/>
    <w:rsid w:val="00FF4595"/>
    <w:rsid w:val="00FF4805"/>
    <w:rsid w:val="00FF4809"/>
    <w:rsid w:val="00FF48F2"/>
    <w:rsid w:val="00FF4A9F"/>
    <w:rsid w:val="00FF4ACE"/>
    <w:rsid w:val="00FF4DC8"/>
    <w:rsid w:val="00FF5286"/>
    <w:rsid w:val="00FF54B4"/>
    <w:rsid w:val="00FF5673"/>
    <w:rsid w:val="00FF575C"/>
    <w:rsid w:val="00FF5969"/>
    <w:rsid w:val="00FF5B75"/>
    <w:rsid w:val="00FF5D61"/>
    <w:rsid w:val="00FF5E03"/>
    <w:rsid w:val="00FF5F8D"/>
    <w:rsid w:val="00FF600A"/>
    <w:rsid w:val="00FF64BF"/>
    <w:rsid w:val="00FF650E"/>
    <w:rsid w:val="00FF655F"/>
    <w:rsid w:val="00FF660B"/>
    <w:rsid w:val="00FF6AA7"/>
    <w:rsid w:val="00FF6BDF"/>
    <w:rsid w:val="00FF6CE0"/>
    <w:rsid w:val="00FF7699"/>
    <w:rsid w:val="00FF7DD4"/>
    <w:rsid w:val="0DB23944"/>
    <w:rsid w:val="32237F93"/>
    <w:rsid w:val="355C0DD3"/>
    <w:rsid w:val="380AF460"/>
    <w:rsid w:val="38E25D30"/>
    <w:rsid w:val="67E12F99"/>
    <w:rsid w:val="7AB4F64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FED94"/>
  <w15:docId w15:val="{1E42B907-3248-4007-A91C-DD932AE9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374E"/>
    <w:pPr>
      <w:tabs>
        <w:tab w:val="left" w:pos="851"/>
      </w:tabs>
      <w:spacing w:after="120" w:line="360" w:lineRule="auto"/>
      <w:jc w:val="both"/>
    </w:pPr>
    <w:rPr>
      <w:rFonts w:ascii="Arial" w:hAnsi="Arial"/>
      <w:sz w:val="22"/>
      <w:szCs w:val="24"/>
      <w:lang w:eastAsia="en-US"/>
    </w:rPr>
  </w:style>
  <w:style w:type="paragraph" w:styleId="Titre1">
    <w:name w:val="heading 1"/>
    <w:basedOn w:val="Normal"/>
    <w:next w:val="Normal"/>
    <w:link w:val="Titre1Car"/>
    <w:uiPriority w:val="9"/>
    <w:qFormat/>
    <w:rsid w:val="00975D4A"/>
    <w:pPr>
      <w:keepNext/>
      <w:pageBreakBefore/>
      <w:numPr>
        <w:numId w:val="6"/>
      </w:numPr>
      <w:tabs>
        <w:tab w:val="clear" w:pos="851"/>
      </w:tabs>
      <w:spacing w:before="360" w:after="240" w:line="240" w:lineRule="auto"/>
      <w:jc w:val="left"/>
      <w:outlineLvl w:val="0"/>
    </w:pPr>
    <w:rPr>
      <w:b/>
      <w:kern w:val="28"/>
      <w:sz w:val="26"/>
      <w:szCs w:val="20"/>
      <w:lang w:eastAsia="de-DE"/>
    </w:rPr>
  </w:style>
  <w:style w:type="paragraph" w:styleId="Titre2">
    <w:name w:val="heading 2"/>
    <w:basedOn w:val="Titre1"/>
    <w:next w:val="Normal"/>
    <w:link w:val="Titre2Car"/>
    <w:qFormat/>
    <w:rsid w:val="00975D4A"/>
    <w:pPr>
      <w:pageBreakBefore w:val="0"/>
      <w:numPr>
        <w:ilvl w:val="1"/>
      </w:numPr>
      <w:outlineLvl w:val="1"/>
    </w:pPr>
  </w:style>
  <w:style w:type="paragraph" w:styleId="Titre3">
    <w:name w:val="heading 3"/>
    <w:basedOn w:val="Titre2"/>
    <w:next w:val="Normal"/>
    <w:link w:val="Titre3Car"/>
    <w:qFormat/>
    <w:rsid w:val="00975D4A"/>
    <w:pPr>
      <w:numPr>
        <w:ilvl w:val="2"/>
      </w:numPr>
      <w:outlineLvl w:val="2"/>
    </w:pPr>
    <w:rPr>
      <w:sz w:val="22"/>
    </w:rPr>
  </w:style>
  <w:style w:type="paragraph" w:styleId="Titre4">
    <w:name w:val="heading 4"/>
    <w:basedOn w:val="Titre3"/>
    <w:next w:val="Normal"/>
    <w:qFormat/>
    <w:rsid w:val="00D07B47"/>
    <w:pPr>
      <w:numPr>
        <w:ilvl w:val="3"/>
      </w:numPr>
      <w:outlineLvl w:val="3"/>
    </w:pPr>
  </w:style>
  <w:style w:type="paragraph" w:styleId="Titre5">
    <w:name w:val="heading 5"/>
    <w:basedOn w:val="Normal"/>
    <w:next w:val="Normal"/>
    <w:qFormat/>
    <w:rsid w:val="00D07B47"/>
    <w:pPr>
      <w:numPr>
        <w:ilvl w:val="4"/>
        <w:numId w:val="6"/>
      </w:numPr>
      <w:tabs>
        <w:tab w:val="clear" w:pos="851"/>
        <w:tab w:val="left" w:pos="567"/>
      </w:tabs>
      <w:spacing w:before="240" w:after="60" w:line="280" w:lineRule="exact"/>
      <w:outlineLvl w:val="4"/>
    </w:pPr>
    <w:rPr>
      <w:szCs w:val="20"/>
      <w:lang w:eastAsia="de-DE"/>
    </w:rPr>
  </w:style>
  <w:style w:type="paragraph" w:styleId="Titre6">
    <w:name w:val="heading 6"/>
    <w:basedOn w:val="Normal"/>
    <w:next w:val="Normal"/>
    <w:qFormat/>
    <w:rsid w:val="00D07B47"/>
    <w:pPr>
      <w:numPr>
        <w:ilvl w:val="5"/>
        <w:numId w:val="6"/>
      </w:numPr>
      <w:tabs>
        <w:tab w:val="clear" w:pos="851"/>
        <w:tab w:val="left" w:pos="567"/>
      </w:tabs>
      <w:spacing w:before="240" w:after="60" w:line="280" w:lineRule="exact"/>
      <w:outlineLvl w:val="5"/>
    </w:pPr>
    <w:rPr>
      <w:rFonts w:ascii="Times New Roman" w:hAnsi="Times New Roman"/>
      <w:i/>
      <w:szCs w:val="20"/>
      <w:lang w:eastAsia="de-DE"/>
    </w:rPr>
  </w:style>
  <w:style w:type="paragraph" w:styleId="Titre7">
    <w:name w:val="heading 7"/>
    <w:basedOn w:val="Normal"/>
    <w:next w:val="Normal"/>
    <w:qFormat/>
    <w:rsid w:val="00D07B47"/>
    <w:pPr>
      <w:numPr>
        <w:ilvl w:val="6"/>
        <w:numId w:val="6"/>
      </w:numPr>
      <w:tabs>
        <w:tab w:val="clear" w:pos="851"/>
        <w:tab w:val="left" w:pos="567"/>
      </w:tabs>
      <w:spacing w:before="240" w:after="60" w:line="280" w:lineRule="exact"/>
      <w:outlineLvl w:val="6"/>
    </w:pPr>
    <w:rPr>
      <w:sz w:val="20"/>
      <w:szCs w:val="20"/>
      <w:lang w:eastAsia="de-DE"/>
    </w:rPr>
  </w:style>
  <w:style w:type="paragraph" w:styleId="Titre8">
    <w:name w:val="heading 8"/>
    <w:basedOn w:val="Normal"/>
    <w:next w:val="Normal"/>
    <w:qFormat/>
    <w:rsid w:val="00D07B47"/>
    <w:pPr>
      <w:numPr>
        <w:ilvl w:val="7"/>
        <w:numId w:val="6"/>
      </w:numPr>
      <w:tabs>
        <w:tab w:val="clear" w:pos="851"/>
        <w:tab w:val="left" w:pos="567"/>
      </w:tabs>
      <w:spacing w:before="240" w:after="60" w:line="280" w:lineRule="exact"/>
      <w:outlineLvl w:val="7"/>
    </w:pPr>
    <w:rPr>
      <w:i/>
      <w:sz w:val="20"/>
      <w:szCs w:val="20"/>
      <w:lang w:eastAsia="de-DE"/>
    </w:rPr>
  </w:style>
  <w:style w:type="paragraph" w:styleId="Titre9">
    <w:name w:val="heading 9"/>
    <w:basedOn w:val="Normal"/>
    <w:next w:val="Normal"/>
    <w:qFormat/>
    <w:rsid w:val="00D07B47"/>
    <w:pPr>
      <w:numPr>
        <w:ilvl w:val="8"/>
        <w:numId w:val="6"/>
      </w:numPr>
      <w:tabs>
        <w:tab w:val="clear" w:pos="851"/>
        <w:tab w:val="left" w:pos="567"/>
      </w:tabs>
      <w:spacing w:before="240" w:after="60" w:line="280" w:lineRule="exact"/>
      <w:outlineLvl w:val="8"/>
    </w:pPr>
    <w:rPr>
      <w:b/>
      <w:i/>
      <w:sz w:val="18"/>
      <w:szCs w:val="20"/>
      <w:lang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rsid w:val="00F20958"/>
    <w:pPr>
      <w:tabs>
        <w:tab w:val="clear" w:pos="851"/>
        <w:tab w:val="right" w:leader="dot" w:pos="9628"/>
      </w:tabs>
      <w:ind w:left="567" w:right="567" w:hanging="567"/>
    </w:pPr>
  </w:style>
  <w:style w:type="paragraph" w:styleId="Corpsdetexte">
    <w:name w:val="Body Text"/>
    <w:basedOn w:val="Normal"/>
    <w:link w:val="CorpsdetexteCar"/>
    <w:rsid w:val="00AE5ECD"/>
  </w:style>
  <w:style w:type="character" w:styleId="Lienhypertexte">
    <w:name w:val="Hyperlink"/>
    <w:uiPriority w:val="99"/>
    <w:rsid w:val="00105677"/>
    <w:rPr>
      <w:color w:val="0000FF"/>
      <w:u w:val="single"/>
    </w:rPr>
  </w:style>
  <w:style w:type="paragraph" w:styleId="En-tte">
    <w:name w:val="header"/>
    <w:basedOn w:val="Normal"/>
    <w:rsid w:val="00BE0D08"/>
    <w:pPr>
      <w:tabs>
        <w:tab w:val="clear" w:pos="851"/>
        <w:tab w:val="center" w:pos="4320"/>
        <w:tab w:val="right" w:pos="8640"/>
      </w:tabs>
    </w:pPr>
  </w:style>
  <w:style w:type="paragraph" w:styleId="Pieddepage">
    <w:name w:val="footer"/>
    <w:basedOn w:val="Normal"/>
    <w:rsid w:val="00BE0D08"/>
    <w:pPr>
      <w:tabs>
        <w:tab w:val="clear" w:pos="851"/>
        <w:tab w:val="center" w:pos="4320"/>
        <w:tab w:val="right" w:pos="8640"/>
      </w:tabs>
    </w:pPr>
  </w:style>
  <w:style w:type="character" w:styleId="Numrodepage">
    <w:name w:val="page number"/>
    <w:basedOn w:val="Policepardfaut"/>
    <w:rsid w:val="005B5746"/>
  </w:style>
  <w:style w:type="paragraph" w:styleId="Lgende">
    <w:name w:val="caption"/>
    <w:basedOn w:val="Normal"/>
    <w:next w:val="Normal"/>
    <w:uiPriority w:val="35"/>
    <w:qFormat/>
    <w:rsid w:val="00975D4A"/>
    <w:pPr>
      <w:tabs>
        <w:tab w:val="clear" w:pos="851"/>
      </w:tabs>
      <w:spacing w:after="280" w:line="280" w:lineRule="exact"/>
      <w:ind w:left="1276" w:hanging="1276"/>
    </w:pPr>
    <w:rPr>
      <w:sz w:val="20"/>
      <w:szCs w:val="20"/>
      <w:lang w:eastAsia="de-DE"/>
    </w:rPr>
  </w:style>
  <w:style w:type="paragraph" w:styleId="En-ttedemessage">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Abkrzungsverzeichnis">
    <w:name w:val="Abkürzungsverzeichnis"/>
    <w:basedOn w:val="Normal"/>
    <w:rsid w:val="00BA0923"/>
    <w:pPr>
      <w:tabs>
        <w:tab w:val="clear" w:pos="851"/>
        <w:tab w:val="left" w:pos="567"/>
        <w:tab w:val="left" w:pos="1701"/>
      </w:tabs>
      <w:spacing w:line="280" w:lineRule="exact"/>
    </w:pPr>
    <w:rPr>
      <w:szCs w:val="20"/>
      <w:lang w:eastAsia="de-DE"/>
    </w:rPr>
  </w:style>
  <w:style w:type="paragraph" w:styleId="Notedebasdepage">
    <w:name w:val="footnote text"/>
    <w:basedOn w:val="Normal"/>
    <w:semiHidden/>
    <w:rsid w:val="00975D4A"/>
    <w:pPr>
      <w:tabs>
        <w:tab w:val="clear" w:pos="851"/>
      </w:tabs>
      <w:spacing w:line="240" w:lineRule="auto"/>
      <w:ind w:left="284" w:hanging="284"/>
    </w:pPr>
    <w:rPr>
      <w:sz w:val="16"/>
      <w:szCs w:val="20"/>
      <w:lang w:eastAsia="de-DE"/>
    </w:rPr>
  </w:style>
  <w:style w:type="character" w:styleId="Appelnotedebasdep">
    <w:name w:val="footnote reference"/>
    <w:semiHidden/>
    <w:rsid w:val="00BA0923"/>
    <w:rPr>
      <w:vertAlign w:val="superscript"/>
    </w:rPr>
  </w:style>
  <w:style w:type="paragraph" w:customStyle="1" w:styleId="berschriftohneNummerierung">
    <w:name w:val="Überschrift ohne Nummerieru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Abbildung">
    <w:name w:val="Abbildung"/>
    <w:basedOn w:val="Abkrzungsverzeichnis"/>
    <w:next w:val="Normal"/>
    <w:rsid w:val="00FC6467"/>
    <w:pPr>
      <w:keepNext/>
      <w:spacing w:before="280" w:after="200" w:line="240" w:lineRule="auto"/>
      <w:jc w:val="center"/>
    </w:pPr>
  </w:style>
  <w:style w:type="paragraph" w:styleId="Listepuces">
    <w:name w:val="List Bullet"/>
    <w:basedOn w:val="Normal"/>
    <w:autoRedefine/>
    <w:rsid w:val="00417554"/>
    <w:pPr>
      <w:numPr>
        <w:numId w:val="1"/>
      </w:numPr>
      <w:tabs>
        <w:tab w:val="clear" w:pos="851"/>
        <w:tab w:val="left" w:pos="567"/>
      </w:tabs>
      <w:spacing w:line="280" w:lineRule="exact"/>
    </w:pPr>
    <w:rPr>
      <w:szCs w:val="20"/>
      <w:lang w:eastAsia="de-DE"/>
    </w:rPr>
  </w:style>
  <w:style w:type="paragraph" w:customStyle="1" w:styleId="BeschriftungTabelle">
    <w:name w:val="Beschriftung Tabelle"/>
    <w:basedOn w:val="Lgende"/>
    <w:rsid w:val="00975D4A"/>
    <w:pPr>
      <w:spacing w:after="120"/>
    </w:pPr>
  </w:style>
  <w:style w:type="paragraph" w:customStyle="1" w:styleId="Tabellenberschrift">
    <w:name w:val="Tabellenüberschrift"/>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ellentext">
    <w:name w:val="Tabellen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Grafik">
    <w:name w:val="Grafik"/>
    <w:basedOn w:val="Normal"/>
    <w:rsid w:val="00BA0923"/>
    <w:pPr>
      <w:tabs>
        <w:tab w:val="clear" w:pos="851"/>
        <w:tab w:val="left" w:pos="567"/>
      </w:tabs>
      <w:spacing w:before="240" w:line="240" w:lineRule="auto"/>
    </w:pPr>
    <w:rPr>
      <w:szCs w:val="20"/>
      <w:lang w:eastAsia="de-DE"/>
    </w:rPr>
  </w:style>
  <w:style w:type="paragraph" w:customStyle="1" w:styleId="Literatureintrag">
    <w:name w:val="Literatureintrag"/>
    <w:basedOn w:val="Normal"/>
    <w:rsid w:val="00CD7F59"/>
    <w:pPr>
      <w:tabs>
        <w:tab w:val="clear" w:pos="851"/>
      </w:tabs>
      <w:ind w:left="284" w:hanging="284"/>
      <w:jc w:val="left"/>
    </w:pPr>
    <w:rPr>
      <w:snapToGrid w:val="0"/>
      <w:color w:val="000000"/>
      <w:szCs w:val="20"/>
      <w:lang w:val="de-DE" w:eastAsia="de-DE"/>
    </w:rPr>
  </w:style>
  <w:style w:type="paragraph" w:customStyle="1" w:styleId="berschrift1ohneNummerierung">
    <w:name w:val="Überschrift 1 ohne Nummerierung"/>
    <w:basedOn w:val="Titre1"/>
    <w:next w:val="Normal"/>
    <w:rsid w:val="00D07B47"/>
    <w:pPr>
      <w:numPr>
        <w:numId w:val="0"/>
      </w:numPr>
    </w:pPr>
  </w:style>
  <w:style w:type="paragraph" w:styleId="TM2">
    <w:name w:val="toc 2"/>
    <w:basedOn w:val="Normal"/>
    <w:next w:val="Normal"/>
    <w:uiPriority w:val="39"/>
    <w:rsid w:val="00F20958"/>
    <w:pPr>
      <w:tabs>
        <w:tab w:val="clear" w:pos="851"/>
        <w:tab w:val="right" w:leader="dot" w:pos="9628"/>
      </w:tabs>
      <w:ind w:left="1134" w:right="567" w:hanging="567"/>
    </w:pPr>
  </w:style>
  <w:style w:type="paragraph" w:styleId="TM3">
    <w:name w:val="toc 3"/>
    <w:basedOn w:val="Normal"/>
    <w:next w:val="Normal"/>
    <w:uiPriority w:val="39"/>
    <w:rsid w:val="00A62D93"/>
    <w:pPr>
      <w:tabs>
        <w:tab w:val="clear" w:pos="851"/>
      </w:tabs>
      <w:ind w:left="1871" w:right="567" w:hanging="737"/>
    </w:pPr>
  </w:style>
  <w:style w:type="paragraph" w:styleId="Tabledesillustrations">
    <w:name w:val="table of figures"/>
    <w:basedOn w:val="Normal"/>
    <w:next w:val="Normal"/>
    <w:uiPriority w:val="99"/>
    <w:rsid w:val="00BA0923"/>
    <w:pPr>
      <w:tabs>
        <w:tab w:val="clear" w:pos="851"/>
      </w:tabs>
    </w:pPr>
  </w:style>
  <w:style w:type="paragraph" w:styleId="Titr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M4">
    <w:name w:val="toc 4"/>
    <w:basedOn w:val="Normal"/>
    <w:next w:val="Normal"/>
    <w:uiPriority w:val="39"/>
    <w:rsid w:val="001F284A"/>
    <w:pPr>
      <w:tabs>
        <w:tab w:val="clear" w:pos="851"/>
        <w:tab w:val="right" w:leader="dot" w:pos="9628"/>
      </w:tabs>
      <w:ind w:left="2722" w:right="567" w:hanging="851"/>
    </w:pPr>
  </w:style>
  <w:style w:type="paragraph" w:styleId="Listepuces2">
    <w:name w:val="List Bullet 2"/>
    <w:basedOn w:val="Normal"/>
    <w:autoRedefine/>
    <w:rsid w:val="00D07B47"/>
    <w:pPr>
      <w:numPr>
        <w:numId w:val="2"/>
      </w:numPr>
      <w:tabs>
        <w:tab w:val="clear" w:pos="851"/>
        <w:tab w:val="left" w:pos="567"/>
      </w:tabs>
      <w:spacing w:line="280" w:lineRule="exact"/>
    </w:pPr>
    <w:rPr>
      <w:szCs w:val="20"/>
      <w:lang w:eastAsia="de-DE"/>
    </w:rPr>
  </w:style>
  <w:style w:type="paragraph" w:styleId="Listepuces3">
    <w:name w:val="List Bullet 3"/>
    <w:basedOn w:val="Normal"/>
    <w:autoRedefine/>
    <w:rsid w:val="00D07B47"/>
    <w:pPr>
      <w:numPr>
        <w:numId w:val="3"/>
      </w:numPr>
      <w:tabs>
        <w:tab w:val="clear" w:pos="851"/>
        <w:tab w:val="left" w:pos="567"/>
      </w:tabs>
      <w:spacing w:line="280" w:lineRule="exact"/>
    </w:pPr>
    <w:rPr>
      <w:szCs w:val="20"/>
      <w:lang w:eastAsia="de-DE"/>
    </w:rPr>
  </w:style>
  <w:style w:type="paragraph" w:styleId="Listepuces4">
    <w:name w:val="List Bullet 4"/>
    <w:basedOn w:val="Normal"/>
    <w:autoRedefine/>
    <w:rsid w:val="00D07B47"/>
    <w:pPr>
      <w:numPr>
        <w:numId w:val="4"/>
      </w:numPr>
      <w:tabs>
        <w:tab w:val="clear" w:pos="851"/>
        <w:tab w:val="left" w:pos="567"/>
      </w:tabs>
      <w:spacing w:line="280" w:lineRule="exact"/>
    </w:pPr>
    <w:rPr>
      <w:szCs w:val="20"/>
      <w:lang w:eastAsia="de-DE"/>
    </w:rPr>
  </w:style>
  <w:style w:type="paragraph" w:styleId="Listepuces5">
    <w:name w:val="List Bullet 5"/>
    <w:basedOn w:val="Normal"/>
    <w:autoRedefine/>
    <w:rsid w:val="00D07B47"/>
    <w:pPr>
      <w:numPr>
        <w:numId w:val="5"/>
      </w:numPr>
      <w:tabs>
        <w:tab w:val="clear" w:pos="851"/>
        <w:tab w:val="left" w:pos="567"/>
      </w:tabs>
      <w:spacing w:line="280" w:lineRule="exact"/>
    </w:pPr>
    <w:rPr>
      <w:szCs w:val="20"/>
      <w:lang w:eastAsia="de-DE"/>
    </w:rPr>
  </w:style>
  <w:style w:type="table" w:styleId="Grilledutableau">
    <w:name w:val="Table Grid"/>
    <w:basedOn w:val="TableauNormal"/>
    <w:uiPriority w:val="39"/>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Tabelle">
    <w:name w:val="Abbildung Tabelle"/>
    <w:basedOn w:val="Normal"/>
    <w:next w:val="Normal"/>
    <w:rsid w:val="0021653C"/>
    <w:pPr>
      <w:tabs>
        <w:tab w:val="clear" w:pos="851"/>
      </w:tabs>
      <w:spacing w:line="240" w:lineRule="auto"/>
      <w:jc w:val="center"/>
    </w:pPr>
    <w:rPr>
      <w:szCs w:val="20"/>
      <w:lang w:eastAsia="de-DE"/>
    </w:rPr>
  </w:style>
  <w:style w:type="character" w:styleId="Accentuation">
    <w:name w:val="Emphasis"/>
    <w:basedOn w:val="Policepardfaut"/>
    <w:uiPriority w:val="20"/>
    <w:qFormat/>
    <w:rsid w:val="000D0889"/>
    <w:rPr>
      <w:i/>
      <w:iCs/>
    </w:rPr>
  </w:style>
  <w:style w:type="character" w:customStyle="1" w:styleId="CorpsdetexteCar">
    <w:name w:val="Corps de texte Car"/>
    <w:link w:val="Corpsdetexte"/>
    <w:rsid w:val="00FC6467"/>
    <w:rPr>
      <w:rFonts w:ascii="Arial" w:hAnsi="Arial"/>
      <w:sz w:val="22"/>
      <w:szCs w:val="24"/>
      <w:lang w:eastAsia="en-US"/>
    </w:rPr>
  </w:style>
  <w:style w:type="paragraph" w:styleId="Textedebulles">
    <w:name w:val="Balloon Text"/>
    <w:basedOn w:val="Normal"/>
    <w:link w:val="TextedebullesCar"/>
    <w:rsid w:val="007C20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7C2069"/>
    <w:rPr>
      <w:rFonts w:ascii="Tahoma" w:hAnsi="Tahoma" w:cs="Tahoma"/>
      <w:sz w:val="16"/>
      <w:szCs w:val="16"/>
      <w:lang w:eastAsia="en-US"/>
    </w:rPr>
  </w:style>
  <w:style w:type="paragraph" w:styleId="Paragraphedeliste">
    <w:name w:val="List Paragraph"/>
    <w:basedOn w:val="Normal"/>
    <w:uiPriority w:val="34"/>
    <w:qFormat/>
    <w:rsid w:val="00C75E33"/>
    <w:pPr>
      <w:ind w:left="720"/>
      <w:contextualSpacing/>
    </w:pPr>
  </w:style>
  <w:style w:type="table" w:styleId="Listeclaire-Accent5">
    <w:name w:val="Light List Accent 5"/>
    <w:basedOn w:val="TableauNormal"/>
    <w:uiPriority w:val="61"/>
    <w:rsid w:val="00BA29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A13510"/>
    <w:pPr>
      <w:autoSpaceDE w:val="0"/>
      <w:autoSpaceDN w:val="0"/>
      <w:adjustRightInd w:val="0"/>
    </w:pPr>
    <w:rPr>
      <w:rFonts w:ascii="Arial" w:hAnsi="Arial" w:cs="Arial"/>
      <w:color w:val="000000"/>
      <w:sz w:val="24"/>
      <w:szCs w:val="24"/>
    </w:rPr>
  </w:style>
  <w:style w:type="character" w:styleId="lev">
    <w:name w:val="Strong"/>
    <w:basedOn w:val="Policepardfaut"/>
    <w:uiPriority w:val="22"/>
    <w:qFormat/>
    <w:rsid w:val="00E33AC5"/>
    <w:rPr>
      <w:b/>
      <w:bCs/>
    </w:rPr>
  </w:style>
  <w:style w:type="character" w:customStyle="1" w:styleId="st">
    <w:name w:val="st"/>
    <w:basedOn w:val="Policepardfaut"/>
    <w:rsid w:val="00334A46"/>
  </w:style>
  <w:style w:type="character" w:customStyle="1" w:styleId="tgc">
    <w:name w:val="_tgc"/>
    <w:basedOn w:val="Policepardfaut"/>
    <w:rsid w:val="00334A46"/>
  </w:style>
  <w:style w:type="paragraph" w:customStyle="1" w:styleId="paragraphstyle">
    <w:name w:val="paragraph_style"/>
    <w:basedOn w:val="Normal"/>
    <w:rsid w:val="00810280"/>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style1">
    <w:name w:val="style_1"/>
    <w:basedOn w:val="Policepardfaut"/>
    <w:rsid w:val="00810280"/>
  </w:style>
  <w:style w:type="character" w:customStyle="1" w:styleId="highlight">
    <w:name w:val="highlight"/>
    <w:basedOn w:val="Policepardfaut"/>
    <w:rsid w:val="003978B6"/>
  </w:style>
  <w:style w:type="character" w:styleId="Lienhypertextesuivivisit">
    <w:name w:val="FollowedHyperlink"/>
    <w:basedOn w:val="Policepardfaut"/>
    <w:rsid w:val="00C259AC"/>
    <w:rPr>
      <w:color w:val="800080" w:themeColor="followedHyperlink"/>
      <w:u w:val="single"/>
    </w:rPr>
  </w:style>
  <w:style w:type="paragraph" w:styleId="Sous-titre">
    <w:name w:val="Subtitle"/>
    <w:basedOn w:val="Normal"/>
    <w:next w:val="Normal"/>
    <w:link w:val="Sous-titreCar"/>
    <w:qFormat/>
    <w:rsid w:val="00A057B0"/>
    <w:pPr>
      <w:numPr>
        <w:ilvl w:val="1"/>
      </w:numPr>
    </w:pPr>
    <w:rPr>
      <w:rFonts w:asciiTheme="majorHAnsi" w:eastAsiaTheme="majorEastAsia" w:hAnsiTheme="majorHAnsi" w:cstheme="majorBidi"/>
      <w:i/>
      <w:iCs/>
      <w:color w:val="4F81BD" w:themeColor="accent1"/>
      <w:spacing w:val="15"/>
      <w:sz w:val="24"/>
    </w:rPr>
  </w:style>
  <w:style w:type="character" w:customStyle="1" w:styleId="Sous-titreCar">
    <w:name w:val="Sous-titre Car"/>
    <w:basedOn w:val="Policepardfaut"/>
    <w:link w:val="Sous-titre"/>
    <w:rsid w:val="00A057B0"/>
    <w:rPr>
      <w:rFonts w:asciiTheme="majorHAnsi" w:eastAsiaTheme="majorEastAsia" w:hAnsiTheme="majorHAnsi" w:cstheme="majorBidi"/>
      <w:i/>
      <w:iCs/>
      <w:color w:val="4F81BD" w:themeColor="accent1"/>
      <w:spacing w:val="15"/>
      <w:sz w:val="24"/>
      <w:szCs w:val="24"/>
      <w:lang w:eastAsia="en-US"/>
    </w:rPr>
  </w:style>
  <w:style w:type="paragraph" w:styleId="Sansinterligne">
    <w:name w:val="No Spacing"/>
    <w:uiPriority w:val="1"/>
    <w:qFormat/>
    <w:rsid w:val="00CF3B86"/>
    <w:pPr>
      <w:tabs>
        <w:tab w:val="left" w:pos="851"/>
      </w:tabs>
      <w:jc w:val="both"/>
    </w:pPr>
    <w:rPr>
      <w:rFonts w:ascii="Arial" w:hAnsi="Arial"/>
      <w:sz w:val="22"/>
      <w:szCs w:val="24"/>
      <w:lang w:eastAsia="en-US"/>
    </w:rPr>
  </w:style>
  <w:style w:type="table" w:styleId="Effetsdetableau3D3">
    <w:name w:val="Table 3D effects 3"/>
    <w:basedOn w:val="TableauNormal"/>
    <w:rsid w:val="00113135"/>
    <w:pPr>
      <w:tabs>
        <w:tab w:val="left" w:pos="851"/>
      </w:tabs>
      <w:spacing w:after="12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simple2">
    <w:name w:val="Table Simple 2"/>
    <w:basedOn w:val="TableauNormal"/>
    <w:rsid w:val="00F96A49"/>
    <w:pPr>
      <w:tabs>
        <w:tab w:val="left" w:pos="851"/>
      </w:tabs>
      <w:spacing w:after="12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Numrodeligne">
    <w:name w:val="line number"/>
    <w:basedOn w:val="Policepardfaut"/>
    <w:rsid w:val="00543975"/>
  </w:style>
  <w:style w:type="paragraph" w:styleId="Commentaire">
    <w:name w:val="annotation text"/>
    <w:basedOn w:val="Normal"/>
    <w:link w:val="CommentaireCar"/>
    <w:rsid w:val="007C793E"/>
    <w:pPr>
      <w:spacing w:line="240" w:lineRule="auto"/>
    </w:pPr>
    <w:rPr>
      <w:sz w:val="20"/>
      <w:szCs w:val="20"/>
    </w:rPr>
  </w:style>
  <w:style w:type="character" w:customStyle="1" w:styleId="CommentaireCar">
    <w:name w:val="Commentaire Car"/>
    <w:basedOn w:val="Policepardfaut"/>
    <w:link w:val="Commentaire"/>
    <w:rsid w:val="007C793E"/>
    <w:rPr>
      <w:rFonts w:ascii="Arial" w:hAnsi="Arial"/>
      <w:lang w:eastAsia="en-US"/>
    </w:rPr>
  </w:style>
  <w:style w:type="character" w:customStyle="1" w:styleId="articlebody">
    <w:name w:val="articlebody"/>
    <w:basedOn w:val="Policepardfaut"/>
    <w:rsid w:val="00E800E9"/>
  </w:style>
  <w:style w:type="paragraph" w:styleId="NormalWeb">
    <w:name w:val="Normal (Web)"/>
    <w:basedOn w:val="Normal"/>
    <w:uiPriority w:val="99"/>
    <w:unhideWhenUsed/>
    <w:rsid w:val="004F3226"/>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Titre2Car">
    <w:name w:val="Titre 2 Car"/>
    <w:basedOn w:val="Policepardfaut"/>
    <w:link w:val="Titre2"/>
    <w:rsid w:val="00352C70"/>
    <w:rPr>
      <w:rFonts w:ascii="Arial" w:hAnsi="Arial"/>
      <w:b/>
      <w:kern w:val="28"/>
      <w:sz w:val="26"/>
      <w:lang w:eastAsia="de-DE"/>
    </w:rPr>
  </w:style>
  <w:style w:type="character" w:customStyle="1" w:styleId="Titre3Car">
    <w:name w:val="Titre 3 Car"/>
    <w:basedOn w:val="Policepardfaut"/>
    <w:link w:val="Titre3"/>
    <w:rsid w:val="00352C70"/>
    <w:rPr>
      <w:rFonts w:ascii="Arial" w:hAnsi="Arial"/>
      <w:b/>
      <w:kern w:val="28"/>
      <w:sz w:val="22"/>
      <w:lang w:eastAsia="de-DE"/>
    </w:rPr>
  </w:style>
  <w:style w:type="character" w:styleId="Mentionnonrsolue">
    <w:name w:val="Unresolved Mention"/>
    <w:basedOn w:val="Policepardfaut"/>
    <w:uiPriority w:val="99"/>
    <w:semiHidden/>
    <w:unhideWhenUsed/>
    <w:rsid w:val="00486DD4"/>
    <w:rPr>
      <w:color w:val="605E5C"/>
      <w:shd w:val="clear" w:color="auto" w:fill="E1DFDD"/>
    </w:rPr>
  </w:style>
  <w:style w:type="table" w:styleId="Tableauple2">
    <w:name w:val="Table Subtle 2"/>
    <w:basedOn w:val="TableauNormal"/>
    <w:rsid w:val="00DB1C98"/>
    <w:pPr>
      <w:tabs>
        <w:tab w:val="left" w:pos="851"/>
      </w:tabs>
      <w:spacing w:after="12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Grille2-Accentuation1">
    <w:name w:val="Grid Table 2 Accent 1"/>
    <w:basedOn w:val="TableauNormal"/>
    <w:uiPriority w:val="47"/>
    <w:rsid w:val="00DB1C9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7Couleur">
    <w:name w:val="Grid Table 7 Colorful"/>
    <w:basedOn w:val="TableauNormal"/>
    <w:uiPriority w:val="52"/>
    <w:rsid w:val="00DB1C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Liste3-Accentuation2">
    <w:name w:val="List Table 3 Accent 2"/>
    <w:basedOn w:val="TableauNormal"/>
    <w:uiPriority w:val="48"/>
    <w:rsid w:val="00DB1C9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eauListe3-Accentuation1">
    <w:name w:val="List Table 3 Accent 1"/>
    <w:basedOn w:val="TableauNormal"/>
    <w:uiPriority w:val="48"/>
    <w:rsid w:val="00DB1C9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5Fonc">
    <w:name w:val="List Table 5 Dark"/>
    <w:basedOn w:val="TableauNormal"/>
    <w:uiPriority w:val="50"/>
    <w:rsid w:val="00DB1C9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fonce-Accent6">
    <w:name w:val="Dark List Accent 6"/>
    <w:basedOn w:val="TableauNormal"/>
    <w:uiPriority w:val="70"/>
    <w:rsid w:val="00DB1C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Titre1Car">
    <w:name w:val="Titre 1 Car"/>
    <w:basedOn w:val="Policepardfaut"/>
    <w:link w:val="Titre1"/>
    <w:uiPriority w:val="9"/>
    <w:rsid w:val="00214A4B"/>
    <w:rPr>
      <w:rFonts w:ascii="Arial" w:hAnsi="Arial"/>
      <w:b/>
      <w:kern w:val="28"/>
      <w:sz w:val="26"/>
      <w:lang w:eastAsia="de-DE"/>
    </w:rPr>
  </w:style>
  <w:style w:type="paragraph" w:styleId="Bibliographie">
    <w:name w:val="Bibliography"/>
    <w:basedOn w:val="Normal"/>
    <w:next w:val="Normal"/>
    <w:uiPriority w:val="37"/>
    <w:unhideWhenUsed/>
    <w:rsid w:val="00214A4B"/>
  </w:style>
  <w:style w:type="character" w:styleId="Marquedecommentaire">
    <w:name w:val="annotation reference"/>
    <w:basedOn w:val="Policepardfaut"/>
    <w:semiHidden/>
    <w:unhideWhenUsed/>
    <w:rsid w:val="00EE1810"/>
    <w:rPr>
      <w:sz w:val="16"/>
      <w:szCs w:val="16"/>
    </w:rPr>
  </w:style>
  <w:style w:type="paragraph" w:styleId="Objetducommentaire">
    <w:name w:val="annotation subject"/>
    <w:basedOn w:val="Commentaire"/>
    <w:next w:val="Commentaire"/>
    <w:link w:val="ObjetducommentaireCar"/>
    <w:semiHidden/>
    <w:unhideWhenUsed/>
    <w:rsid w:val="00EE1810"/>
    <w:rPr>
      <w:b/>
      <w:bCs/>
    </w:rPr>
  </w:style>
  <w:style w:type="character" w:customStyle="1" w:styleId="ObjetducommentaireCar">
    <w:name w:val="Objet du commentaire Car"/>
    <w:basedOn w:val="CommentaireCar"/>
    <w:link w:val="Objetducommentaire"/>
    <w:semiHidden/>
    <w:rsid w:val="00EE1810"/>
    <w:rPr>
      <w:rFonts w:ascii="Arial" w:hAnsi="Arial"/>
      <w:b/>
      <w:bCs/>
      <w:lang w:eastAsia="en-US"/>
    </w:rPr>
  </w:style>
  <w:style w:type="character" w:customStyle="1" w:styleId="A7">
    <w:name w:val="A7"/>
    <w:uiPriority w:val="99"/>
    <w:rsid w:val="009D11A6"/>
    <w:rPr>
      <w:rFonts w:cs="Open Sans Light"/>
      <w:color w:val="000000"/>
      <w:sz w:val="17"/>
      <w:szCs w:val="17"/>
    </w:rPr>
  </w:style>
  <w:style w:type="character" w:customStyle="1" w:styleId="A13">
    <w:name w:val="A13"/>
    <w:uiPriority w:val="99"/>
    <w:rsid w:val="003A7CF0"/>
    <w:rPr>
      <w:rFonts w:cs="Open Sans"/>
      <w:b/>
      <w:bCs/>
      <w:color w:val="000000"/>
    </w:rPr>
  </w:style>
  <w:style w:type="paragraph" w:styleId="Rvision">
    <w:name w:val="Revision"/>
    <w:hidden/>
    <w:uiPriority w:val="99"/>
    <w:semiHidden/>
    <w:rsid w:val="009F1EA1"/>
    <w:rPr>
      <w:rFonts w:ascii="Arial" w:hAnsi="Arial"/>
      <w:sz w:val="22"/>
      <w:szCs w:val="24"/>
      <w:lang w:eastAsia="en-US"/>
    </w:rPr>
  </w:style>
  <w:style w:type="table" w:styleId="Tableausimple20">
    <w:name w:val="Plain Table 2"/>
    <w:basedOn w:val="TableauNormal"/>
    <w:uiPriority w:val="42"/>
    <w:rsid w:val="00736119"/>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Policepardfaut"/>
    <w:rsid w:val="002D4F95"/>
    <w:rPr>
      <w:rFonts w:ascii="ArialMT" w:hAnsi="ArialMT" w:hint="default"/>
      <w:b w:val="0"/>
      <w:bCs w:val="0"/>
      <w:i w:val="0"/>
      <w:iCs w:val="0"/>
      <w:color w:val="FF0000"/>
      <w:sz w:val="22"/>
      <w:szCs w:val="22"/>
    </w:rPr>
  </w:style>
  <w:style w:type="character" w:customStyle="1" w:styleId="hvr">
    <w:name w:val="hvr"/>
    <w:basedOn w:val="Policepardfaut"/>
    <w:rsid w:val="00501511"/>
  </w:style>
  <w:style w:type="character" w:customStyle="1" w:styleId="illustration">
    <w:name w:val="illustration"/>
    <w:basedOn w:val="Policepardfaut"/>
    <w:rsid w:val="00501511"/>
  </w:style>
  <w:style w:type="table" w:styleId="TableauGrille6Couleur">
    <w:name w:val="Grid Table 6 Colorful"/>
    <w:basedOn w:val="TableauNormal"/>
    <w:uiPriority w:val="51"/>
    <w:rsid w:val="00AF25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ediumShading1-Accent19">
    <w:name w:val="Medium Shading 1 - Accent 19"/>
    <w:basedOn w:val="TableauNormal"/>
    <w:next w:val="Tramemoyenne1-Accent1"/>
    <w:uiPriority w:val="63"/>
    <w:rsid w:val="00305DCE"/>
    <w:rPr>
      <w:rFonts w:asciiTheme="minorHAnsi" w:eastAsiaTheme="minorEastAsia" w:hAnsiTheme="minorHAnsi" w:cstheme="minorBidi"/>
      <w:sz w:val="22"/>
      <w:szCs w:val="22"/>
      <w:lang w:eastAsia="zh-C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305DC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ausimple1">
    <w:name w:val="Plain Table 1"/>
    <w:basedOn w:val="TableauNormal"/>
    <w:uiPriority w:val="41"/>
    <w:rsid w:val="00811821"/>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ramemoyenne2-Accent2">
    <w:name w:val="Medium Shading 2 Accent 2"/>
    <w:basedOn w:val="TableauNormal"/>
    <w:uiPriority w:val="64"/>
    <w:rsid w:val="005A477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auListe3">
    <w:name w:val="List Table 3"/>
    <w:basedOn w:val="TableauNormal"/>
    <w:uiPriority w:val="48"/>
    <w:rsid w:val="00AA440D"/>
    <w:rPr>
      <w:rFonts w:asciiTheme="minorHAnsi" w:eastAsiaTheme="minorHAnsi" w:hAnsiTheme="minorHAnsi" w:cstheme="minorBidi"/>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dex1">
    <w:name w:val="index 1"/>
    <w:basedOn w:val="Normal"/>
    <w:next w:val="Normal"/>
    <w:autoRedefine/>
    <w:semiHidden/>
    <w:unhideWhenUsed/>
    <w:rsid w:val="006A13F2"/>
    <w:pPr>
      <w:tabs>
        <w:tab w:val="clear" w:pos="851"/>
      </w:tabs>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208">
      <w:bodyDiv w:val="1"/>
      <w:marLeft w:val="0"/>
      <w:marRight w:val="0"/>
      <w:marTop w:val="0"/>
      <w:marBottom w:val="0"/>
      <w:divBdr>
        <w:top w:val="none" w:sz="0" w:space="0" w:color="auto"/>
        <w:left w:val="none" w:sz="0" w:space="0" w:color="auto"/>
        <w:bottom w:val="none" w:sz="0" w:space="0" w:color="auto"/>
        <w:right w:val="none" w:sz="0" w:space="0" w:color="auto"/>
      </w:divBdr>
    </w:div>
    <w:div w:id="66465006">
      <w:bodyDiv w:val="1"/>
      <w:marLeft w:val="0"/>
      <w:marRight w:val="0"/>
      <w:marTop w:val="0"/>
      <w:marBottom w:val="0"/>
      <w:divBdr>
        <w:top w:val="none" w:sz="0" w:space="0" w:color="auto"/>
        <w:left w:val="none" w:sz="0" w:space="0" w:color="auto"/>
        <w:bottom w:val="none" w:sz="0" w:space="0" w:color="auto"/>
        <w:right w:val="none" w:sz="0" w:space="0" w:color="auto"/>
      </w:divBdr>
    </w:div>
    <w:div w:id="75443781">
      <w:bodyDiv w:val="1"/>
      <w:marLeft w:val="0"/>
      <w:marRight w:val="0"/>
      <w:marTop w:val="0"/>
      <w:marBottom w:val="0"/>
      <w:divBdr>
        <w:top w:val="none" w:sz="0" w:space="0" w:color="auto"/>
        <w:left w:val="none" w:sz="0" w:space="0" w:color="auto"/>
        <w:bottom w:val="none" w:sz="0" w:space="0" w:color="auto"/>
        <w:right w:val="none" w:sz="0" w:space="0" w:color="auto"/>
      </w:divBdr>
    </w:div>
    <w:div w:id="75977909">
      <w:bodyDiv w:val="1"/>
      <w:marLeft w:val="0"/>
      <w:marRight w:val="0"/>
      <w:marTop w:val="0"/>
      <w:marBottom w:val="0"/>
      <w:divBdr>
        <w:top w:val="none" w:sz="0" w:space="0" w:color="auto"/>
        <w:left w:val="none" w:sz="0" w:space="0" w:color="auto"/>
        <w:bottom w:val="none" w:sz="0" w:space="0" w:color="auto"/>
        <w:right w:val="none" w:sz="0" w:space="0" w:color="auto"/>
      </w:divBdr>
      <w:divsChild>
        <w:div w:id="1120341320">
          <w:marLeft w:val="567"/>
          <w:marRight w:val="0"/>
          <w:marTop w:val="0"/>
          <w:marBottom w:val="0"/>
          <w:divBdr>
            <w:top w:val="none" w:sz="0" w:space="0" w:color="auto"/>
            <w:left w:val="none" w:sz="0" w:space="0" w:color="auto"/>
            <w:bottom w:val="none" w:sz="0" w:space="0" w:color="auto"/>
            <w:right w:val="none" w:sz="0" w:space="0" w:color="auto"/>
          </w:divBdr>
        </w:div>
        <w:div w:id="1373965034">
          <w:marLeft w:val="567"/>
          <w:marRight w:val="0"/>
          <w:marTop w:val="0"/>
          <w:marBottom w:val="0"/>
          <w:divBdr>
            <w:top w:val="none" w:sz="0" w:space="0" w:color="auto"/>
            <w:left w:val="none" w:sz="0" w:space="0" w:color="auto"/>
            <w:bottom w:val="none" w:sz="0" w:space="0" w:color="auto"/>
            <w:right w:val="none" w:sz="0" w:space="0" w:color="auto"/>
          </w:divBdr>
        </w:div>
      </w:divsChild>
    </w:div>
    <w:div w:id="88818563">
      <w:bodyDiv w:val="1"/>
      <w:marLeft w:val="0"/>
      <w:marRight w:val="0"/>
      <w:marTop w:val="0"/>
      <w:marBottom w:val="0"/>
      <w:divBdr>
        <w:top w:val="none" w:sz="0" w:space="0" w:color="auto"/>
        <w:left w:val="none" w:sz="0" w:space="0" w:color="auto"/>
        <w:bottom w:val="none" w:sz="0" w:space="0" w:color="auto"/>
        <w:right w:val="none" w:sz="0" w:space="0" w:color="auto"/>
      </w:divBdr>
    </w:div>
    <w:div w:id="94257246">
      <w:bodyDiv w:val="1"/>
      <w:marLeft w:val="0"/>
      <w:marRight w:val="0"/>
      <w:marTop w:val="0"/>
      <w:marBottom w:val="0"/>
      <w:divBdr>
        <w:top w:val="none" w:sz="0" w:space="0" w:color="auto"/>
        <w:left w:val="none" w:sz="0" w:space="0" w:color="auto"/>
        <w:bottom w:val="none" w:sz="0" w:space="0" w:color="auto"/>
        <w:right w:val="none" w:sz="0" w:space="0" w:color="auto"/>
      </w:divBdr>
    </w:div>
    <w:div w:id="95828086">
      <w:bodyDiv w:val="1"/>
      <w:marLeft w:val="0"/>
      <w:marRight w:val="0"/>
      <w:marTop w:val="0"/>
      <w:marBottom w:val="0"/>
      <w:divBdr>
        <w:top w:val="none" w:sz="0" w:space="0" w:color="auto"/>
        <w:left w:val="none" w:sz="0" w:space="0" w:color="auto"/>
        <w:bottom w:val="none" w:sz="0" w:space="0" w:color="auto"/>
        <w:right w:val="none" w:sz="0" w:space="0" w:color="auto"/>
      </w:divBdr>
    </w:div>
    <w:div w:id="105127372">
      <w:bodyDiv w:val="1"/>
      <w:marLeft w:val="0"/>
      <w:marRight w:val="0"/>
      <w:marTop w:val="0"/>
      <w:marBottom w:val="0"/>
      <w:divBdr>
        <w:top w:val="none" w:sz="0" w:space="0" w:color="auto"/>
        <w:left w:val="none" w:sz="0" w:space="0" w:color="auto"/>
        <w:bottom w:val="none" w:sz="0" w:space="0" w:color="auto"/>
        <w:right w:val="none" w:sz="0" w:space="0" w:color="auto"/>
      </w:divBdr>
    </w:div>
    <w:div w:id="109207676">
      <w:bodyDiv w:val="1"/>
      <w:marLeft w:val="0"/>
      <w:marRight w:val="0"/>
      <w:marTop w:val="0"/>
      <w:marBottom w:val="0"/>
      <w:divBdr>
        <w:top w:val="none" w:sz="0" w:space="0" w:color="auto"/>
        <w:left w:val="none" w:sz="0" w:space="0" w:color="auto"/>
        <w:bottom w:val="none" w:sz="0" w:space="0" w:color="auto"/>
        <w:right w:val="none" w:sz="0" w:space="0" w:color="auto"/>
      </w:divBdr>
    </w:div>
    <w:div w:id="112483393">
      <w:bodyDiv w:val="1"/>
      <w:marLeft w:val="0"/>
      <w:marRight w:val="0"/>
      <w:marTop w:val="0"/>
      <w:marBottom w:val="0"/>
      <w:divBdr>
        <w:top w:val="none" w:sz="0" w:space="0" w:color="auto"/>
        <w:left w:val="none" w:sz="0" w:space="0" w:color="auto"/>
        <w:bottom w:val="none" w:sz="0" w:space="0" w:color="auto"/>
        <w:right w:val="none" w:sz="0" w:space="0" w:color="auto"/>
      </w:divBdr>
    </w:div>
    <w:div w:id="132912217">
      <w:bodyDiv w:val="1"/>
      <w:marLeft w:val="0"/>
      <w:marRight w:val="0"/>
      <w:marTop w:val="0"/>
      <w:marBottom w:val="0"/>
      <w:divBdr>
        <w:top w:val="none" w:sz="0" w:space="0" w:color="auto"/>
        <w:left w:val="none" w:sz="0" w:space="0" w:color="auto"/>
        <w:bottom w:val="none" w:sz="0" w:space="0" w:color="auto"/>
        <w:right w:val="none" w:sz="0" w:space="0" w:color="auto"/>
      </w:divBdr>
    </w:div>
    <w:div w:id="154078236">
      <w:bodyDiv w:val="1"/>
      <w:marLeft w:val="0"/>
      <w:marRight w:val="0"/>
      <w:marTop w:val="0"/>
      <w:marBottom w:val="0"/>
      <w:divBdr>
        <w:top w:val="none" w:sz="0" w:space="0" w:color="auto"/>
        <w:left w:val="none" w:sz="0" w:space="0" w:color="auto"/>
        <w:bottom w:val="none" w:sz="0" w:space="0" w:color="auto"/>
        <w:right w:val="none" w:sz="0" w:space="0" w:color="auto"/>
      </w:divBdr>
    </w:div>
    <w:div w:id="162428898">
      <w:bodyDiv w:val="1"/>
      <w:marLeft w:val="0"/>
      <w:marRight w:val="0"/>
      <w:marTop w:val="0"/>
      <w:marBottom w:val="0"/>
      <w:divBdr>
        <w:top w:val="none" w:sz="0" w:space="0" w:color="auto"/>
        <w:left w:val="none" w:sz="0" w:space="0" w:color="auto"/>
        <w:bottom w:val="none" w:sz="0" w:space="0" w:color="auto"/>
        <w:right w:val="none" w:sz="0" w:space="0" w:color="auto"/>
      </w:divBdr>
    </w:div>
    <w:div w:id="171182984">
      <w:bodyDiv w:val="1"/>
      <w:marLeft w:val="0"/>
      <w:marRight w:val="0"/>
      <w:marTop w:val="0"/>
      <w:marBottom w:val="0"/>
      <w:divBdr>
        <w:top w:val="none" w:sz="0" w:space="0" w:color="auto"/>
        <w:left w:val="none" w:sz="0" w:space="0" w:color="auto"/>
        <w:bottom w:val="none" w:sz="0" w:space="0" w:color="auto"/>
        <w:right w:val="none" w:sz="0" w:space="0" w:color="auto"/>
      </w:divBdr>
    </w:div>
    <w:div w:id="178669175">
      <w:bodyDiv w:val="1"/>
      <w:marLeft w:val="0"/>
      <w:marRight w:val="0"/>
      <w:marTop w:val="0"/>
      <w:marBottom w:val="0"/>
      <w:divBdr>
        <w:top w:val="none" w:sz="0" w:space="0" w:color="auto"/>
        <w:left w:val="none" w:sz="0" w:space="0" w:color="auto"/>
        <w:bottom w:val="none" w:sz="0" w:space="0" w:color="auto"/>
        <w:right w:val="none" w:sz="0" w:space="0" w:color="auto"/>
      </w:divBdr>
    </w:div>
    <w:div w:id="180122920">
      <w:bodyDiv w:val="1"/>
      <w:marLeft w:val="0"/>
      <w:marRight w:val="0"/>
      <w:marTop w:val="0"/>
      <w:marBottom w:val="0"/>
      <w:divBdr>
        <w:top w:val="none" w:sz="0" w:space="0" w:color="auto"/>
        <w:left w:val="none" w:sz="0" w:space="0" w:color="auto"/>
        <w:bottom w:val="none" w:sz="0" w:space="0" w:color="auto"/>
        <w:right w:val="none" w:sz="0" w:space="0" w:color="auto"/>
      </w:divBdr>
    </w:div>
    <w:div w:id="184709115">
      <w:bodyDiv w:val="1"/>
      <w:marLeft w:val="0"/>
      <w:marRight w:val="0"/>
      <w:marTop w:val="0"/>
      <w:marBottom w:val="0"/>
      <w:divBdr>
        <w:top w:val="none" w:sz="0" w:space="0" w:color="auto"/>
        <w:left w:val="none" w:sz="0" w:space="0" w:color="auto"/>
        <w:bottom w:val="none" w:sz="0" w:space="0" w:color="auto"/>
        <w:right w:val="none" w:sz="0" w:space="0" w:color="auto"/>
      </w:divBdr>
    </w:div>
    <w:div w:id="191236554">
      <w:bodyDiv w:val="1"/>
      <w:marLeft w:val="0"/>
      <w:marRight w:val="0"/>
      <w:marTop w:val="0"/>
      <w:marBottom w:val="0"/>
      <w:divBdr>
        <w:top w:val="none" w:sz="0" w:space="0" w:color="auto"/>
        <w:left w:val="none" w:sz="0" w:space="0" w:color="auto"/>
        <w:bottom w:val="none" w:sz="0" w:space="0" w:color="auto"/>
        <w:right w:val="none" w:sz="0" w:space="0" w:color="auto"/>
      </w:divBdr>
    </w:div>
    <w:div w:id="202791639">
      <w:bodyDiv w:val="1"/>
      <w:marLeft w:val="0"/>
      <w:marRight w:val="0"/>
      <w:marTop w:val="0"/>
      <w:marBottom w:val="0"/>
      <w:divBdr>
        <w:top w:val="none" w:sz="0" w:space="0" w:color="auto"/>
        <w:left w:val="none" w:sz="0" w:space="0" w:color="auto"/>
        <w:bottom w:val="none" w:sz="0" w:space="0" w:color="auto"/>
        <w:right w:val="none" w:sz="0" w:space="0" w:color="auto"/>
      </w:divBdr>
    </w:div>
    <w:div w:id="204031236">
      <w:bodyDiv w:val="1"/>
      <w:marLeft w:val="0"/>
      <w:marRight w:val="0"/>
      <w:marTop w:val="0"/>
      <w:marBottom w:val="0"/>
      <w:divBdr>
        <w:top w:val="none" w:sz="0" w:space="0" w:color="auto"/>
        <w:left w:val="none" w:sz="0" w:space="0" w:color="auto"/>
        <w:bottom w:val="none" w:sz="0" w:space="0" w:color="auto"/>
        <w:right w:val="none" w:sz="0" w:space="0" w:color="auto"/>
      </w:divBdr>
    </w:div>
    <w:div w:id="219559950">
      <w:bodyDiv w:val="1"/>
      <w:marLeft w:val="0"/>
      <w:marRight w:val="0"/>
      <w:marTop w:val="0"/>
      <w:marBottom w:val="0"/>
      <w:divBdr>
        <w:top w:val="none" w:sz="0" w:space="0" w:color="auto"/>
        <w:left w:val="none" w:sz="0" w:space="0" w:color="auto"/>
        <w:bottom w:val="none" w:sz="0" w:space="0" w:color="auto"/>
        <w:right w:val="none" w:sz="0" w:space="0" w:color="auto"/>
      </w:divBdr>
    </w:div>
    <w:div w:id="225265712">
      <w:bodyDiv w:val="1"/>
      <w:marLeft w:val="0"/>
      <w:marRight w:val="0"/>
      <w:marTop w:val="0"/>
      <w:marBottom w:val="0"/>
      <w:divBdr>
        <w:top w:val="none" w:sz="0" w:space="0" w:color="auto"/>
        <w:left w:val="none" w:sz="0" w:space="0" w:color="auto"/>
        <w:bottom w:val="none" w:sz="0" w:space="0" w:color="auto"/>
        <w:right w:val="none" w:sz="0" w:space="0" w:color="auto"/>
      </w:divBdr>
    </w:div>
    <w:div w:id="243299123">
      <w:bodyDiv w:val="1"/>
      <w:marLeft w:val="0"/>
      <w:marRight w:val="0"/>
      <w:marTop w:val="0"/>
      <w:marBottom w:val="0"/>
      <w:divBdr>
        <w:top w:val="none" w:sz="0" w:space="0" w:color="auto"/>
        <w:left w:val="none" w:sz="0" w:space="0" w:color="auto"/>
        <w:bottom w:val="none" w:sz="0" w:space="0" w:color="auto"/>
        <w:right w:val="none" w:sz="0" w:space="0" w:color="auto"/>
      </w:divBdr>
    </w:div>
    <w:div w:id="251358257">
      <w:bodyDiv w:val="1"/>
      <w:marLeft w:val="0"/>
      <w:marRight w:val="0"/>
      <w:marTop w:val="0"/>
      <w:marBottom w:val="0"/>
      <w:divBdr>
        <w:top w:val="none" w:sz="0" w:space="0" w:color="auto"/>
        <w:left w:val="none" w:sz="0" w:space="0" w:color="auto"/>
        <w:bottom w:val="none" w:sz="0" w:space="0" w:color="auto"/>
        <w:right w:val="none" w:sz="0" w:space="0" w:color="auto"/>
      </w:divBdr>
    </w:div>
    <w:div w:id="282227131">
      <w:bodyDiv w:val="1"/>
      <w:marLeft w:val="0"/>
      <w:marRight w:val="0"/>
      <w:marTop w:val="0"/>
      <w:marBottom w:val="0"/>
      <w:divBdr>
        <w:top w:val="none" w:sz="0" w:space="0" w:color="auto"/>
        <w:left w:val="none" w:sz="0" w:space="0" w:color="auto"/>
        <w:bottom w:val="none" w:sz="0" w:space="0" w:color="auto"/>
        <w:right w:val="none" w:sz="0" w:space="0" w:color="auto"/>
      </w:divBdr>
    </w:div>
    <w:div w:id="308949366">
      <w:bodyDiv w:val="1"/>
      <w:marLeft w:val="0"/>
      <w:marRight w:val="0"/>
      <w:marTop w:val="0"/>
      <w:marBottom w:val="0"/>
      <w:divBdr>
        <w:top w:val="none" w:sz="0" w:space="0" w:color="auto"/>
        <w:left w:val="none" w:sz="0" w:space="0" w:color="auto"/>
        <w:bottom w:val="none" w:sz="0" w:space="0" w:color="auto"/>
        <w:right w:val="none" w:sz="0" w:space="0" w:color="auto"/>
      </w:divBdr>
    </w:div>
    <w:div w:id="315113673">
      <w:bodyDiv w:val="1"/>
      <w:marLeft w:val="0"/>
      <w:marRight w:val="0"/>
      <w:marTop w:val="0"/>
      <w:marBottom w:val="0"/>
      <w:divBdr>
        <w:top w:val="none" w:sz="0" w:space="0" w:color="auto"/>
        <w:left w:val="none" w:sz="0" w:space="0" w:color="auto"/>
        <w:bottom w:val="none" w:sz="0" w:space="0" w:color="auto"/>
        <w:right w:val="none" w:sz="0" w:space="0" w:color="auto"/>
      </w:divBdr>
    </w:div>
    <w:div w:id="324092375">
      <w:bodyDiv w:val="1"/>
      <w:marLeft w:val="0"/>
      <w:marRight w:val="0"/>
      <w:marTop w:val="0"/>
      <w:marBottom w:val="0"/>
      <w:divBdr>
        <w:top w:val="none" w:sz="0" w:space="0" w:color="auto"/>
        <w:left w:val="none" w:sz="0" w:space="0" w:color="auto"/>
        <w:bottom w:val="none" w:sz="0" w:space="0" w:color="auto"/>
        <w:right w:val="none" w:sz="0" w:space="0" w:color="auto"/>
      </w:divBdr>
      <w:divsChild>
        <w:div w:id="274337301">
          <w:marLeft w:val="1080"/>
          <w:marRight w:val="0"/>
          <w:marTop w:val="100"/>
          <w:marBottom w:val="0"/>
          <w:divBdr>
            <w:top w:val="none" w:sz="0" w:space="0" w:color="auto"/>
            <w:left w:val="none" w:sz="0" w:space="0" w:color="auto"/>
            <w:bottom w:val="none" w:sz="0" w:space="0" w:color="auto"/>
            <w:right w:val="none" w:sz="0" w:space="0" w:color="auto"/>
          </w:divBdr>
        </w:div>
        <w:div w:id="319311919">
          <w:marLeft w:val="1080"/>
          <w:marRight w:val="0"/>
          <w:marTop w:val="100"/>
          <w:marBottom w:val="0"/>
          <w:divBdr>
            <w:top w:val="none" w:sz="0" w:space="0" w:color="auto"/>
            <w:left w:val="none" w:sz="0" w:space="0" w:color="auto"/>
            <w:bottom w:val="none" w:sz="0" w:space="0" w:color="auto"/>
            <w:right w:val="none" w:sz="0" w:space="0" w:color="auto"/>
          </w:divBdr>
        </w:div>
        <w:div w:id="519010950">
          <w:marLeft w:val="360"/>
          <w:marRight w:val="0"/>
          <w:marTop w:val="200"/>
          <w:marBottom w:val="0"/>
          <w:divBdr>
            <w:top w:val="none" w:sz="0" w:space="0" w:color="auto"/>
            <w:left w:val="none" w:sz="0" w:space="0" w:color="auto"/>
            <w:bottom w:val="none" w:sz="0" w:space="0" w:color="auto"/>
            <w:right w:val="none" w:sz="0" w:space="0" w:color="auto"/>
          </w:divBdr>
        </w:div>
        <w:div w:id="673844376">
          <w:marLeft w:val="360"/>
          <w:marRight w:val="0"/>
          <w:marTop w:val="200"/>
          <w:marBottom w:val="0"/>
          <w:divBdr>
            <w:top w:val="none" w:sz="0" w:space="0" w:color="auto"/>
            <w:left w:val="none" w:sz="0" w:space="0" w:color="auto"/>
            <w:bottom w:val="none" w:sz="0" w:space="0" w:color="auto"/>
            <w:right w:val="none" w:sz="0" w:space="0" w:color="auto"/>
          </w:divBdr>
        </w:div>
        <w:div w:id="1387142006">
          <w:marLeft w:val="360"/>
          <w:marRight w:val="0"/>
          <w:marTop w:val="200"/>
          <w:marBottom w:val="0"/>
          <w:divBdr>
            <w:top w:val="none" w:sz="0" w:space="0" w:color="auto"/>
            <w:left w:val="none" w:sz="0" w:space="0" w:color="auto"/>
            <w:bottom w:val="none" w:sz="0" w:space="0" w:color="auto"/>
            <w:right w:val="none" w:sz="0" w:space="0" w:color="auto"/>
          </w:divBdr>
        </w:div>
      </w:divsChild>
    </w:div>
    <w:div w:id="330762345">
      <w:bodyDiv w:val="1"/>
      <w:marLeft w:val="0"/>
      <w:marRight w:val="0"/>
      <w:marTop w:val="0"/>
      <w:marBottom w:val="0"/>
      <w:divBdr>
        <w:top w:val="none" w:sz="0" w:space="0" w:color="auto"/>
        <w:left w:val="none" w:sz="0" w:space="0" w:color="auto"/>
        <w:bottom w:val="none" w:sz="0" w:space="0" w:color="auto"/>
        <w:right w:val="none" w:sz="0" w:space="0" w:color="auto"/>
      </w:divBdr>
    </w:div>
    <w:div w:id="333806499">
      <w:bodyDiv w:val="1"/>
      <w:marLeft w:val="0"/>
      <w:marRight w:val="0"/>
      <w:marTop w:val="0"/>
      <w:marBottom w:val="0"/>
      <w:divBdr>
        <w:top w:val="none" w:sz="0" w:space="0" w:color="auto"/>
        <w:left w:val="none" w:sz="0" w:space="0" w:color="auto"/>
        <w:bottom w:val="none" w:sz="0" w:space="0" w:color="auto"/>
        <w:right w:val="none" w:sz="0" w:space="0" w:color="auto"/>
      </w:divBdr>
    </w:div>
    <w:div w:id="349917548">
      <w:bodyDiv w:val="1"/>
      <w:marLeft w:val="0"/>
      <w:marRight w:val="0"/>
      <w:marTop w:val="0"/>
      <w:marBottom w:val="0"/>
      <w:divBdr>
        <w:top w:val="none" w:sz="0" w:space="0" w:color="auto"/>
        <w:left w:val="none" w:sz="0" w:space="0" w:color="auto"/>
        <w:bottom w:val="none" w:sz="0" w:space="0" w:color="auto"/>
        <w:right w:val="none" w:sz="0" w:space="0" w:color="auto"/>
      </w:divBdr>
    </w:div>
    <w:div w:id="365060765">
      <w:bodyDiv w:val="1"/>
      <w:marLeft w:val="0"/>
      <w:marRight w:val="0"/>
      <w:marTop w:val="0"/>
      <w:marBottom w:val="0"/>
      <w:divBdr>
        <w:top w:val="none" w:sz="0" w:space="0" w:color="auto"/>
        <w:left w:val="none" w:sz="0" w:space="0" w:color="auto"/>
        <w:bottom w:val="none" w:sz="0" w:space="0" w:color="auto"/>
        <w:right w:val="none" w:sz="0" w:space="0" w:color="auto"/>
      </w:divBdr>
    </w:div>
    <w:div w:id="389500668">
      <w:bodyDiv w:val="1"/>
      <w:marLeft w:val="0"/>
      <w:marRight w:val="0"/>
      <w:marTop w:val="0"/>
      <w:marBottom w:val="0"/>
      <w:divBdr>
        <w:top w:val="none" w:sz="0" w:space="0" w:color="auto"/>
        <w:left w:val="none" w:sz="0" w:space="0" w:color="auto"/>
        <w:bottom w:val="none" w:sz="0" w:space="0" w:color="auto"/>
        <w:right w:val="none" w:sz="0" w:space="0" w:color="auto"/>
      </w:divBdr>
    </w:div>
    <w:div w:id="411926434">
      <w:bodyDiv w:val="1"/>
      <w:marLeft w:val="0"/>
      <w:marRight w:val="0"/>
      <w:marTop w:val="0"/>
      <w:marBottom w:val="0"/>
      <w:divBdr>
        <w:top w:val="none" w:sz="0" w:space="0" w:color="auto"/>
        <w:left w:val="none" w:sz="0" w:space="0" w:color="auto"/>
        <w:bottom w:val="none" w:sz="0" w:space="0" w:color="auto"/>
        <w:right w:val="none" w:sz="0" w:space="0" w:color="auto"/>
      </w:divBdr>
    </w:div>
    <w:div w:id="414790908">
      <w:bodyDiv w:val="1"/>
      <w:marLeft w:val="0"/>
      <w:marRight w:val="0"/>
      <w:marTop w:val="0"/>
      <w:marBottom w:val="0"/>
      <w:divBdr>
        <w:top w:val="none" w:sz="0" w:space="0" w:color="auto"/>
        <w:left w:val="none" w:sz="0" w:space="0" w:color="auto"/>
        <w:bottom w:val="none" w:sz="0" w:space="0" w:color="auto"/>
        <w:right w:val="none" w:sz="0" w:space="0" w:color="auto"/>
      </w:divBdr>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0300821">
      <w:bodyDiv w:val="1"/>
      <w:marLeft w:val="0"/>
      <w:marRight w:val="0"/>
      <w:marTop w:val="0"/>
      <w:marBottom w:val="0"/>
      <w:divBdr>
        <w:top w:val="none" w:sz="0" w:space="0" w:color="auto"/>
        <w:left w:val="none" w:sz="0" w:space="0" w:color="auto"/>
        <w:bottom w:val="none" w:sz="0" w:space="0" w:color="auto"/>
        <w:right w:val="none" w:sz="0" w:space="0" w:color="auto"/>
      </w:divBdr>
      <w:divsChild>
        <w:div w:id="509954554">
          <w:marLeft w:val="0"/>
          <w:marRight w:val="0"/>
          <w:marTop w:val="0"/>
          <w:marBottom w:val="0"/>
          <w:divBdr>
            <w:top w:val="none" w:sz="0" w:space="0" w:color="auto"/>
            <w:left w:val="none" w:sz="0" w:space="0" w:color="auto"/>
            <w:bottom w:val="none" w:sz="0" w:space="0" w:color="auto"/>
            <w:right w:val="none" w:sz="0" w:space="0" w:color="auto"/>
          </w:divBdr>
        </w:div>
      </w:divsChild>
    </w:div>
    <w:div w:id="434133563">
      <w:bodyDiv w:val="1"/>
      <w:marLeft w:val="0"/>
      <w:marRight w:val="0"/>
      <w:marTop w:val="0"/>
      <w:marBottom w:val="0"/>
      <w:divBdr>
        <w:top w:val="none" w:sz="0" w:space="0" w:color="auto"/>
        <w:left w:val="none" w:sz="0" w:space="0" w:color="auto"/>
        <w:bottom w:val="none" w:sz="0" w:space="0" w:color="auto"/>
        <w:right w:val="none" w:sz="0" w:space="0" w:color="auto"/>
      </w:divBdr>
    </w:div>
    <w:div w:id="455762683">
      <w:bodyDiv w:val="1"/>
      <w:marLeft w:val="0"/>
      <w:marRight w:val="0"/>
      <w:marTop w:val="0"/>
      <w:marBottom w:val="0"/>
      <w:divBdr>
        <w:top w:val="none" w:sz="0" w:space="0" w:color="auto"/>
        <w:left w:val="none" w:sz="0" w:space="0" w:color="auto"/>
        <w:bottom w:val="none" w:sz="0" w:space="0" w:color="auto"/>
        <w:right w:val="none" w:sz="0" w:space="0" w:color="auto"/>
      </w:divBdr>
      <w:divsChild>
        <w:div w:id="5131898">
          <w:marLeft w:val="0"/>
          <w:marRight w:val="0"/>
          <w:marTop w:val="0"/>
          <w:marBottom w:val="0"/>
          <w:divBdr>
            <w:top w:val="none" w:sz="0" w:space="0" w:color="auto"/>
            <w:left w:val="none" w:sz="0" w:space="0" w:color="auto"/>
            <w:bottom w:val="none" w:sz="0" w:space="0" w:color="auto"/>
            <w:right w:val="none" w:sz="0" w:space="0" w:color="auto"/>
          </w:divBdr>
        </w:div>
        <w:div w:id="10298963">
          <w:marLeft w:val="0"/>
          <w:marRight w:val="0"/>
          <w:marTop w:val="0"/>
          <w:marBottom w:val="0"/>
          <w:divBdr>
            <w:top w:val="none" w:sz="0" w:space="0" w:color="auto"/>
            <w:left w:val="none" w:sz="0" w:space="0" w:color="auto"/>
            <w:bottom w:val="none" w:sz="0" w:space="0" w:color="auto"/>
            <w:right w:val="none" w:sz="0" w:space="0" w:color="auto"/>
          </w:divBdr>
        </w:div>
        <w:div w:id="11541531">
          <w:marLeft w:val="0"/>
          <w:marRight w:val="0"/>
          <w:marTop w:val="0"/>
          <w:marBottom w:val="0"/>
          <w:divBdr>
            <w:top w:val="none" w:sz="0" w:space="0" w:color="auto"/>
            <w:left w:val="none" w:sz="0" w:space="0" w:color="auto"/>
            <w:bottom w:val="none" w:sz="0" w:space="0" w:color="auto"/>
            <w:right w:val="none" w:sz="0" w:space="0" w:color="auto"/>
          </w:divBdr>
        </w:div>
        <w:div w:id="11688713">
          <w:marLeft w:val="0"/>
          <w:marRight w:val="0"/>
          <w:marTop w:val="0"/>
          <w:marBottom w:val="0"/>
          <w:divBdr>
            <w:top w:val="none" w:sz="0" w:space="0" w:color="auto"/>
            <w:left w:val="none" w:sz="0" w:space="0" w:color="auto"/>
            <w:bottom w:val="none" w:sz="0" w:space="0" w:color="auto"/>
            <w:right w:val="none" w:sz="0" w:space="0" w:color="auto"/>
          </w:divBdr>
        </w:div>
        <w:div w:id="12851554">
          <w:marLeft w:val="0"/>
          <w:marRight w:val="0"/>
          <w:marTop w:val="0"/>
          <w:marBottom w:val="0"/>
          <w:divBdr>
            <w:top w:val="none" w:sz="0" w:space="0" w:color="auto"/>
            <w:left w:val="none" w:sz="0" w:space="0" w:color="auto"/>
            <w:bottom w:val="none" w:sz="0" w:space="0" w:color="auto"/>
            <w:right w:val="none" w:sz="0" w:space="0" w:color="auto"/>
          </w:divBdr>
        </w:div>
        <w:div w:id="15429345">
          <w:marLeft w:val="0"/>
          <w:marRight w:val="0"/>
          <w:marTop w:val="0"/>
          <w:marBottom w:val="0"/>
          <w:divBdr>
            <w:top w:val="none" w:sz="0" w:space="0" w:color="auto"/>
            <w:left w:val="none" w:sz="0" w:space="0" w:color="auto"/>
            <w:bottom w:val="none" w:sz="0" w:space="0" w:color="auto"/>
            <w:right w:val="none" w:sz="0" w:space="0" w:color="auto"/>
          </w:divBdr>
        </w:div>
        <w:div w:id="17659348">
          <w:marLeft w:val="0"/>
          <w:marRight w:val="0"/>
          <w:marTop w:val="0"/>
          <w:marBottom w:val="0"/>
          <w:divBdr>
            <w:top w:val="none" w:sz="0" w:space="0" w:color="auto"/>
            <w:left w:val="none" w:sz="0" w:space="0" w:color="auto"/>
            <w:bottom w:val="none" w:sz="0" w:space="0" w:color="auto"/>
            <w:right w:val="none" w:sz="0" w:space="0" w:color="auto"/>
          </w:divBdr>
        </w:div>
        <w:div w:id="21788497">
          <w:marLeft w:val="0"/>
          <w:marRight w:val="0"/>
          <w:marTop w:val="0"/>
          <w:marBottom w:val="0"/>
          <w:divBdr>
            <w:top w:val="none" w:sz="0" w:space="0" w:color="auto"/>
            <w:left w:val="none" w:sz="0" w:space="0" w:color="auto"/>
            <w:bottom w:val="none" w:sz="0" w:space="0" w:color="auto"/>
            <w:right w:val="none" w:sz="0" w:space="0" w:color="auto"/>
          </w:divBdr>
        </w:div>
        <w:div w:id="22099410">
          <w:marLeft w:val="0"/>
          <w:marRight w:val="0"/>
          <w:marTop w:val="0"/>
          <w:marBottom w:val="0"/>
          <w:divBdr>
            <w:top w:val="none" w:sz="0" w:space="0" w:color="auto"/>
            <w:left w:val="none" w:sz="0" w:space="0" w:color="auto"/>
            <w:bottom w:val="none" w:sz="0" w:space="0" w:color="auto"/>
            <w:right w:val="none" w:sz="0" w:space="0" w:color="auto"/>
          </w:divBdr>
        </w:div>
        <w:div w:id="25523247">
          <w:marLeft w:val="0"/>
          <w:marRight w:val="0"/>
          <w:marTop w:val="0"/>
          <w:marBottom w:val="0"/>
          <w:divBdr>
            <w:top w:val="none" w:sz="0" w:space="0" w:color="auto"/>
            <w:left w:val="none" w:sz="0" w:space="0" w:color="auto"/>
            <w:bottom w:val="none" w:sz="0" w:space="0" w:color="auto"/>
            <w:right w:val="none" w:sz="0" w:space="0" w:color="auto"/>
          </w:divBdr>
        </w:div>
        <w:div w:id="29112603">
          <w:marLeft w:val="0"/>
          <w:marRight w:val="0"/>
          <w:marTop w:val="0"/>
          <w:marBottom w:val="0"/>
          <w:divBdr>
            <w:top w:val="none" w:sz="0" w:space="0" w:color="auto"/>
            <w:left w:val="none" w:sz="0" w:space="0" w:color="auto"/>
            <w:bottom w:val="none" w:sz="0" w:space="0" w:color="auto"/>
            <w:right w:val="none" w:sz="0" w:space="0" w:color="auto"/>
          </w:divBdr>
        </w:div>
        <w:div w:id="34358408">
          <w:marLeft w:val="0"/>
          <w:marRight w:val="0"/>
          <w:marTop w:val="0"/>
          <w:marBottom w:val="0"/>
          <w:divBdr>
            <w:top w:val="none" w:sz="0" w:space="0" w:color="auto"/>
            <w:left w:val="none" w:sz="0" w:space="0" w:color="auto"/>
            <w:bottom w:val="none" w:sz="0" w:space="0" w:color="auto"/>
            <w:right w:val="none" w:sz="0" w:space="0" w:color="auto"/>
          </w:divBdr>
        </w:div>
        <w:div w:id="36859052">
          <w:marLeft w:val="0"/>
          <w:marRight w:val="0"/>
          <w:marTop w:val="0"/>
          <w:marBottom w:val="0"/>
          <w:divBdr>
            <w:top w:val="none" w:sz="0" w:space="0" w:color="auto"/>
            <w:left w:val="none" w:sz="0" w:space="0" w:color="auto"/>
            <w:bottom w:val="none" w:sz="0" w:space="0" w:color="auto"/>
            <w:right w:val="none" w:sz="0" w:space="0" w:color="auto"/>
          </w:divBdr>
        </w:div>
        <w:div w:id="43801661">
          <w:marLeft w:val="0"/>
          <w:marRight w:val="0"/>
          <w:marTop w:val="0"/>
          <w:marBottom w:val="0"/>
          <w:divBdr>
            <w:top w:val="none" w:sz="0" w:space="0" w:color="auto"/>
            <w:left w:val="none" w:sz="0" w:space="0" w:color="auto"/>
            <w:bottom w:val="none" w:sz="0" w:space="0" w:color="auto"/>
            <w:right w:val="none" w:sz="0" w:space="0" w:color="auto"/>
          </w:divBdr>
        </w:div>
        <w:div w:id="46034908">
          <w:marLeft w:val="0"/>
          <w:marRight w:val="0"/>
          <w:marTop w:val="0"/>
          <w:marBottom w:val="0"/>
          <w:divBdr>
            <w:top w:val="none" w:sz="0" w:space="0" w:color="auto"/>
            <w:left w:val="none" w:sz="0" w:space="0" w:color="auto"/>
            <w:bottom w:val="none" w:sz="0" w:space="0" w:color="auto"/>
            <w:right w:val="none" w:sz="0" w:space="0" w:color="auto"/>
          </w:divBdr>
        </w:div>
        <w:div w:id="47076462">
          <w:marLeft w:val="0"/>
          <w:marRight w:val="0"/>
          <w:marTop w:val="0"/>
          <w:marBottom w:val="0"/>
          <w:divBdr>
            <w:top w:val="none" w:sz="0" w:space="0" w:color="auto"/>
            <w:left w:val="none" w:sz="0" w:space="0" w:color="auto"/>
            <w:bottom w:val="none" w:sz="0" w:space="0" w:color="auto"/>
            <w:right w:val="none" w:sz="0" w:space="0" w:color="auto"/>
          </w:divBdr>
        </w:div>
        <w:div w:id="48267182">
          <w:marLeft w:val="0"/>
          <w:marRight w:val="0"/>
          <w:marTop w:val="0"/>
          <w:marBottom w:val="0"/>
          <w:divBdr>
            <w:top w:val="none" w:sz="0" w:space="0" w:color="auto"/>
            <w:left w:val="none" w:sz="0" w:space="0" w:color="auto"/>
            <w:bottom w:val="none" w:sz="0" w:space="0" w:color="auto"/>
            <w:right w:val="none" w:sz="0" w:space="0" w:color="auto"/>
          </w:divBdr>
        </w:div>
        <w:div w:id="49380322">
          <w:marLeft w:val="0"/>
          <w:marRight w:val="0"/>
          <w:marTop w:val="0"/>
          <w:marBottom w:val="0"/>
          <w:divBdr>
            <w:top w:val="none" w:sz="0" w:space="0" w:color="auto"/>
            <w:left w:val="none" w:sz="0" w:space="0" w:color="auto"/>
            <w:bottom w:val="none" w:sz="0" w:space="0" w:color="auto"/>
            <w:right w:val="none" w:sz="0" w:space="0" w:color="auto"/>
          </w:divBdr>
        </w:div>
        <w:div w:id="52631116">
          <w:marLeft w:val="0"/>
          <w:marRight w:val="0"/>
          <w:marTop w:val="0"/>
          <w:marBottom w:val="0"/>
          <w:divBdr>
            <w:top w:val="none" w:sz="0" w:space="0" w:color="auto"/>
            <w:left w:val="none" w:sz="0" w:space="0" w:color="auto"/>
            <w:bottom w:val="none" w:sz="0" w:space="0" w:color="auto"/>
            <w:right w:val="none" w:sz="0" w:space="0" w:color="auto"/>
          </w:divBdr>
        </w:div>
        <w:div w:id="57170740">
          <w:marLeft w:val="0"/>
          <w:marRight w:val="0"/>
          <w:marTop w:val="0"/>
          <w:marBottom w:val="0"/>
          <w:divBdr>
            <w:top w:val="none" w:sz="0" w:space="0" w:color="auto"/>
            <w:left w:val="none" w:sz="0" w:space="0" w:color="auto"/>
            <w:bottom w:val="none" w:sz="0" w:space="0" w:color="auto"/>
            <w:right w:val="none" w:sz="0" w:space="0" w:color="auto"/>
          </w:divBdr>
        </w:div>
        <w:div w:id="57437283">
          <w:marLeft w:val="0"/>
          <w:marRight w:val="0"/>
          <w:marTop w:val="0"/>
          <w:marBottom w:val="0"/>
          <w:divBdr>
            <w:top w:val="none" w:sz="0" w:space="0" w:color="auto"/>
            <w:left w:val="none" w:sz="0" w:space="0" w:color="auto"/>
            <w:bottom w:val="none" w:sz="0" w:space="0" w:color="auto"/>
            <w:right w:val="none" w:sz="0" w:space="0" w:color="auto"/>
          </w:divBdr>
        </w:div>
        <w:div w:id="59451630">
          <w:marLeft w:val="0"/>
          <w:marRight w:val="0"/>
          <w:marTop w:val="0"/>
          <w:marBottom w:val="0"/>
          <w:divBdr>
            <w:top w:val="none" w:sz="0" w:space="0" w:color="auto"/>
            <w:left w:val="none" w:sz="0" w:space="0" w:color="auto"/>
            <w:bottom w:val="none" w:sz="0" w:space="0" w:color="auto"/>
            <w:right w:val="none" w:sz="0" w:space="0" w:color="auto"/>
          </w:divBdr>
        </w:div>
        <w:div w:id="59913646">
          <w:marLeft w:val="0"/>
          <w:marRight w:val="0"/>
          <w:marTop w:val="0"/>
          <w:marBottom w:val="0"/>
          <w:divBdr>
            <w:top w:val="none" w:sz="0" w:space="0" w:color="auto"/>
            <w:left w:val="none" w:sz="0" w:space="0" w:color="auto"/>
            <w:bottom w:val="none" w:sz="0" w:space="0" w:color="auto"/>
            <w:right w:val="none" w:sz="0" w:space="0" w:color="auto"/>
          </w:divBdr>
        </w:div>
        <w:div w:id="62529162">
          <w:marLeft w:val="0"/>
          <w:marRight w:val="0"/>
          <w:marTop w:val="0"/>
          <w:marBottom w:val="0"/>
          <w:divBdr>
            <w:top w:val="none" w:sz="0" w:space="0" w:color="auto"/>
            <w:left w:val="none" w:sz="0" w:space="0" w:color="auto"/>
            <w:bottom w:val="none" w:sz="0" w:space="0" w:color="auto"/>
            <w:right w:val="none" w:sz="0" w:space="0" w:color="auto"/>
          </w:divBdr>
        </w:div>
        <w:div w:id="66193137">
          <w:marLeft w:val="0"/>
          <w:marRight w:val="0"/>
          <w:marTop w:val="0"/>
          <w:marBottom w:val="0"/>
          <w:divBdr>
            <w:top w:val="none" w:sz="0" w:space="0" w:color="auto"/>
            <w:left w:val="none" w:sz="0" w:space="0" w:color="auto"/>
            <w:bottom w:val="none" w:sz="0" w:space="0" w:color="auto"/>
            <w:right w:val="none" w:sz="0" w:space="0" w:color="auto"/>
          </w:divBdr>
        </w:div>
        <w:div w:id="67506520">
          <w:marLeft w:val="0"/>
          <w:marRight w:val="0"/>
          <w:marTop w:val="0"/>
          <w:marBottom w:val="0"/>
          <w:divBdr>
            <w:top w:val="none" w:sz="0" w:space="0" w:color="auto"/>
            <w:left w:val="none" w:sz="0" w:space="0" w:color="auto"/>
            <w:bottom w:val="none" w:sz="0" w:space="0" w:color="auto"/>
            <w:right w:val="none" w:sz="0" w:space="0" w:color="auto"/>
          </w:divBdr>
        </w:div>
        <w:div w:id="68966071">
          <w:marLeft w:val="0"/>
          <w:marRight w:val="0"/>
          <w:marTop w:val="0"/>
          <w:marBottom w:val="0"/>
          <w:divBdr>
            <w:top w:val="none" w:sz="0" w:space="0" w:color="auto"/>
            <w:left w:val="none" w:sz="0" w:space="0" w:color="auto"/>
            <w:bottom w:val="none" w:sz="0" w:space="0" w:color="auto"/>
            <w:right w:val="none" w:sz="0" w:space="0" w:color="auto"/>
          </w:divBdr>
        </w:div>
        <w:div w:id="68966418">
          <w:marLeft w:val="0"/>
          <w:marRight w:val="0"/>
          <w:marTop w:val="0"/>
          <w:marBottom w:val="0"/>
          <w:divBdr>
            <w:top w:val="none" w:sz="0" w:space="0" w:color="auto"/>
            <w:left w:val="none" w:sz="0" w:space="0" w:color="auto"/>
            <w:bottom w:val="none" w:sz="0" w:space="0" w:color="auto"/>
            <w:right w:val="none" w:sz="0" w:space="0" w:color="auto"/>
          </w:divBdr>
        </w:div>
        <w:div w:id="73743447">
          <w:marLeft w:val="0"/>
          <w:marRight w:val="0"/>
          <w:marTop w:val="0"/>
          <w:marBottom w:val="0"/>
          <w:divBdr>
            <w:top w:val="none" w:sz="0" w:space="0" w:color="auto"/>
            <w:left w:val="none" w:sz="0" w:space="0" w:color="auto"/>
            <w:bottom w:val="none" w:sz="0" w:space="0" w:color="auto"/>
            <w:right w:val="none" w:sz="0" w:space="0" w:color="auto"/>
          </w:divBdr>
        </w:div>
        <w:div w:id="75399098">
          <w:marLeft w:val="0"/>
          <w:marRight w:val="0"/>
          <w:marTop w:val="0"/>
          <w:marBottom w:val="0"/>
          <w:divBdr>
            <w:top w:val="none" w:sz="0" w:space="0" w:color="auto"/>
            <w:left w:val="none" w:sz="0" w:space="0" w:color="auto"/>
            <w:bottom w:val="none" w:sz="0" w:space="0" w:color="auto"/>
            <w:right w:val="none" w:sz="0" w:space="0" w:color="auto"/>
          </w:divBdr>
        </w:div>
        <w:div w:id="77991163">
          <w:marLeft w:val="0"/>
          <w:marRight w:val="0"/>
          <w:marTop w:val="0"/>
          <w:marBottom w:val="0"/>
          <w:divBdr>
            <w:top w:val="none" w:sz="0" w:space="0" w:color="auto"/>
            <w:left w:val="none" w:sz="0" w:space="0" w:color="auto"/>
            <w:bottom w:val="none" w:sz="0" w:space="0" w:color="auto"/>
            <w:right w:val="none" w:sz="0" w:space="0" w:color="auto"/>
          </w:divBdr>
        </w:div>
        <w:div w:id="78606136">
          <w:marLeft w:val="0"/>
          <w:marRight w:val="0"/>
          <w:marTop w:val="0"/>
          <w:marBottom w:val="0"/>
          <w:divBdr>
            <w:top w:val="none" w:sz="0" w:space="0" w:color="auto"/>
            <w:left w:val="none" w:sz="0" w:space="0" w:color="auto"/>
            <w:bottom w:val="none" w:sz="0" w:space="0" w:color="auto"/>
            <w:right w:val="none" w:sz="0" w:space="0" w:color="auto"/>
          </w:divBdr>
        </w:div>
        <w:div w:id="79378890">
          <w:marLeft w:val="0"/>
          <w:marRight w:val="0"/>
          <w:marTop w:val="0"/>
          <w:marBottom w:val="0"/>
          <w:divBdr>
            <w:top w:val="none" w:sz="0" w:space="0" w:color="auto"/>
            <w:left w:val="none" w:sz="0" w:space="0" w:color="auto"/>
            <w:bottom w:val="none" w:sz="0" w:space="0" w:color="auto"/>
            <w:right w:val="none" w:sz="0" w:space="0" w:color="auto"/>
          </w:divBdr>
        </w:div>
        <w:div w:id="79524748">
          <w:marLeft w:val="0"/>
          <w:marRight w:val="0"/>
          <w:marTop w:val="0"/>
          <w:marBottom w:val="0"/>
          <w:divBdr>
            <w:top w:val="none" w:sz="0" w:space="0" w:color="auto"/>
            <w:left w:val="none" w:sz="0" w:space="0" w:color="auto"/>
            <w:bottom w:val="none" w:sz="0" w:space="0" w:color="auto"/>
            <w:right w:val="none" w:sz="0" w:space="0" w:color="auto"/>
          </w:divBdr>
        </w:div>
        <w:div w:id="81294844">
          <w:marLeft w:val="0"/>
          <w:marRight w:val="0"/>
          <w:marTop w:val="0"/>
          <w:marBottom w:val="0"/>
          <w:divBdr>
            <w:top w:val="none" w:sz="0" w:space="0" w:color="auto"/>
            <w:left w:val="none" w:sz="0" w:space="0" w:color="auto"/>
            <w:bottom w:val="none" w:sz="0" w:space="0" w:color="auto"/>
            <w:right w:val="none" w:sz="0" w:space="0" w:color="auto"/>
          </w:divBdr>
        </w:div>
        <w:div w:id="82116626">
          <w:marLeft w:val="0"/>
          <w:marRight w:val="0"/>
          <w:marTop w:val="0"/>
          <w:marBottom w:val="0"/>
          <w:divBdr>
            <w:top w:val="none" w:sz="0" w:space="0" w:color="auto"/>
            <w:left w:val="none" w:sz="0" w:space="0" w:color="auto"/>
            <w:bottom w:val="none" w:sz="0" w:space="0" w:color="auto"/>
            <w:right w:val="none" w:sz="0" w:space="0" w:color="auto"/>
          </w:divBdr>
        </w:div>
        <w:div w:id="82730390">
          <w:marLeft w:val="0"/>
          <w:marRight w:val="0"/>
          <w:marTop w:val="0"/>
          <w:marBottom w:val="0"/>
          <w:divBdr>
            <w:top w:val="none" w:sz="0" w:space="0" w:color="auto"/>
            <w:left w:val="none" w:sz="0" w:space="0" w:color="auto"/>
            <w:bottom w:val="none" w:sz="0" w:space="0" w:color="auto"/>
            <w:right w:val="none" w:sz="0" w:space="0" w:color="auto"/>
          </w:divBdr>
        </w:div>
        <w:div w:id="83039735">
          <w:marLeft w:val="0"/>
          <w:marRight w:val="0"/>
          <w:marTop w:val="0"/>
          <w:marBottom w:val="0"/>
          <w:divBdr>
            <w:top w:val="none" w:sz="0" w:space="0" w:color="auto"/>
            <w:left w:val="none" w:sz="0" w:space="0" w:color="auto"/>
            <w:bottom w:val="none" w:sz="0" w:space="0" w:color="auto"/>
            <w:right w:val="none" w:sz="0" w:space="0" w:color="auto"/>
          </w:divBdr>
        </w:div>
        <w:div w:id="85881981">
          <w:marLeft w:val="0"/>
          <w:marRight w:val="0"/>
          <w:marTop w:val="0"/>
          <w:marBottom w:val="0"/>
          <w:divBdr>
            <w:top w:val="none" w:sz="0" w:space="0" w:color="auto"/>
            <w:left w:val="none" w:sz="0" w:space="0" w:color="auto"/>
            <w:bottom w:val="none" w:sz="0" w:space="0" w:color="auto"/>
            <w:right w:val="none" w:sz="0" w:space="0" w:color="auto"/>
          </w:divBdr>
        </w:div>
        <w:div w:id="92828141">
          <w:marLeft w:val="0"/>
          <w:marRight w:val="0"/>
          <w:marTop w:val="0"/>
          <w:marBottom w:val="0"/>
          <w:divBdr>
            <w:top w:val="none" w:sz="0" w:space="0" w:color="auto"/>
            <w:left w:val="none" w:sz="0" w:space="0" w:color="auto"/>
            <w:bottom w:val="none" w:sz="0" w:space="0" w:color="auto"/>
            <w:right w:val="none" w:sz="0" w:space="0" w:color="auto"/>
          </w:divBdr>
        </w:div>
        <w:div w:id="92944057">
          <w:marLeft w:val="0"/>
          <w:marRight w:val="0"/>
          <w:marTop w:val="0"/>
          <w:marBottom w:val="0"/>
          <w:divBdr>
            <w:top w:val="none" w:sz="0" w:space="0" w:color="auto"/>
            <w:left w:val="none" w:sz="0" w:space="0" w:color="auto"/>
            <w:bottom w:val="none" w:sz="0" w:space="0" w:color="auto"/>
            <w:right w:val="none" w:sz="0" w:space="0" w:color="auto"/>
          </w:divBdr>
        </w:div>
        <w:div w:id="93478029">
          <w:marLeft w:val="0"/>
          <w:marRight w:val="0"/>
          <w:marTop w:val="0"/>
          <w:marBottom w:val="0"/>
          <w:divBdr>
            <w:top w:val="none" w:sz="0" w:space="0" w:color="auto"/>
            <w:left w:val="none" w:sz="0" w:space="0" w:color="auto"/>
            <w:bottom w:val="none" w:sz="0" w:space="0" w:color="auto"/>
            <w:right w:val="none" w:sz="0" w:space="0" w:color="auto"/>
          </w:divBdr>
        </w:div>
        <w:div w:id="101076119">
          <w:marLeft w:val="0"/>
          <w:marRight w:val="0"/>
          <w:marTop w:val="0"/>
          <w:marBottom w:val="0"/>
          <w:divBdr>
            <w:top w:val="none" w:sz="0" w:space="0" w:color="auto"/>
            <w:left w:val="none" w:sz="0" w:space="0" w:color="auto"/>
            <w:bottom w:val="none" w:sz="0" w:space="0" w:color="auto"/>
            <w:right w:val="none" w:sz="0" w:space="0" w:color="auto"/>
          </w:divBdr>
        </w:div>
        <w:div w:id="101532626">
          <w:marLeft w:val="0"/>
          <w:marRight w:val="0"/>
          <w:marTop w:val="0"/>
          <w:marBottom w:val="0"/>
          <w:divBdr>
            <w:top w:val="none" w:sz="0" w:space="0" w:color="auto"/>
            <w:left w:val="none" w:sz="0" w:space="0" w:color="auto"/>
            <w:bottom w:val="none" w:sz="0" w:space="0" w:color="auto"/>
            <w:right w:val="none" w:sz="0" w:space="0" w:color="auto"/>
          </w:divBdr>
        </w:div>
        <w:div w:id="103892972">
          <w:marLeft w:val="0"/>
          <w:marRight w:val="0"/>
          <w:marTop w:val="0"/>
          <w:marBottom w:val="0"/>
          <w:divBdr>
            <w:top w:val="none" w:sz="0" w:space="0" w:color="auto"/>
            <w:left w:val="none" w:sz="0" w:space="0" w:color="auto"/>
            <w:bottom w:val="none" w:sz="0" w:space="0" w:color="auto"/>
            <w:right w:val="none" w:sz="0" w:space="0" w:color="auto"/>
          </w:divBdr>
        </w:div>
        <w:div w:id="105467415">
          <w:marLeft w:val="0"/>
          <w:marRight w:val="0"/>
          <w:marTop w:val="0"/>
          <w:marBottom w:val="0"/>
          <w:divBdr>
            <w:top w:val="none" w:sz="0" w:space="0" w:color="auto"/>
            <w:left w:val="none" w:sz="0" w:space="0" w:color="auto"/>
            <w:bottom w:val="none" w:sz="0" w:space="0" w:color="auto"/>
            <w:right w:val="none" w:sz="0" w:space="0" w:color="auto"/>
          </w:divBdr>
        </w:div>
        <w:div w:id="113403268">
          <w:marLeft w:val="0"/>
          <w:marRight w:val="0"/>
          <w:marTop w:val="0"/>
          <w:marBottom w:val="0"/>
          <w:divBdr>
            <w:top w:val="none" w:sz="0" w:space="0" w:color="auto"/>
            <w:left w:val="none" w:sz="0" w:space="0" w:color="auto"/>
            <w:bottom w:val="none" w:sz="0" w:space="0" w:color="auto"/>
            <w:right w:val="none" w:sz="0" w:space="0" w:color="auto"/>
          </w:divBdr>
        </w:div>
        <w:div w:id="114447918">
          <w:marLeft w:val="0"/>
          <w:marRight w:val="0"/>
          <w:marTop w:val="0"/>
          <w:marBottom w:val="0"/>
          <w:divBdr>
            <w:top w:val="none" w:sz="0" w:space="0" w:color="auto"/>
            <w:left w:val="none" w:sz="0" w:space="0" w:color="auto"/>
            <w:bottom w:val="none" w:sz="0" w:space="0" w:color="auto"/>
            <w:right w:val="none" w:sz="0" w:space="0" w:color="auto"/>
          </w:divBdr>
        </w:div>
        <w:div w:id="115368399">
          <w:marLeft w:val="0"/>
          <w:marRight w:val="0"/>
          <w:marTop w:val="0"/>
          <w:marBottom w:val="0"/>
          <w:divBdr>
            <w:top w:val="none" w:sz="0" w:space="0" w:color="auto"/>
            <w:left w:val="none" w:sz="0" w:space="0" w:color="auto"/>
            <w:bottom w:val="none" w:sz="0" w:space="0" w:color="auto"/>
            <w:right w:val="none" w:sz="0" w:space="0" w:color="auto"/>
          </w:divBdr>
        </w:div>
        <w:div w:id="120657514">
          <w:marLeft w:val="0"/>
          <w:marRight w:val="0"/>
          <w:marTop w:val="0"/>
          <w:marBottom w:val="0"/>
          <w:divBdr>
            <w:top w:val="none" w:sz="0" w:space="0" w:color="auto"/>
            <w:left w:val="none" w:sz="0" w:space="0" w:color="auto"/>
            <w:bottom w:val="none" w:sz="0" w:space="0" w:color="auto"/>
            <w:right w:val="none" w:sz="0" w:space="0" w:color="auto"/>
          </w:divBdr>
        </w:div>
        <w:div w:id="121308390">
          <w:marLeft w:val="0"/>
          <w:marRight w:val="0"/>
          <w:marTop w:val="0"/>
          <w:marBottom w:val="0"/>
          <w:divBdr>
            <w:top w:val="none" w:sz="0" w:space="0" w:color="auto"/>
            <w:left w:val="none" w:sz="0" w:space="0" w:color="auto"/>
            <w:bottom w:val="none" w:sz="0" w:space="0" w:color="auto"/>
            <w:right w:val="none" w:sz="0" w:space="0" w:color="auto"/>
          </w:divBdr>
        </w:div>
        <w:div w:id="122697902">
          <w:marLeft w:val="0"/>
          <w:marRight w:val="0"/>
          <w:marTop w:val="0"/>
          <w:marBottom w:val="0"/>
          <w:divBdr>
            <w:top w:val="none" w:sz="0" w:space="0" w:color="auto"/>
            <w:left w:val="none" w:sz="0" w:space="0" w:color="auto"/>
            <w:bottom w:val="none" w:sz="0" w:space="0" w:color="auto"/>
            <w:right w:val="none" w:sz="0" w:space="0" w:color="auto"/>
          </w:divBdr>
        </w:div>
        <w:div w:id="124858274">
          <w:marLeft w:val="0"/>
          <w:marRight w:val="0"/>
          <w:marTop w:val="0"/>
          <w:marBottom w:val="0"/>
          <w:divBdr>
            <w:top w:val="none" w:sz="0" w:space="0" w:color="auto"/>
            <w:left w:val="none" w:sz="0" w:space="0" w:color="auto"/>
            <w:bottom w:val="none" w:sz="0" w:space="0" w:color="auto"/>
            <w:right w:val="none" w:sz="0" w:space="0" w:color="auto"/>
          </w:divBdr>
        </w:div>
        <w:div w:id="125245450">
          <w:marLeft w:val="0"/>
          <w:marRight w:val="0"/>
          <w:marTop w:val="0"/>
          <w:marBottom w:val="0"/>
          <w:divBdr>
            <w:top w:val="none" w:sz="0" w:space="0" w:color="auto"/>
            <w:left w:val="none" w:sz="0" w:space="0" w:color="auto"/>
            <w:bottom w:val="none" w:sz="0" w:space="0" w:color="auto"/>
            <w:right w:val="none" w:sz="0" w:space="0" w:color="auto"/>
          </w:divBdr>
        </w:div>
        <w:div w:id="134226850">
          <w:marLeft w:val="0"/>
          <w:marRight w:val="0"/>
          <w:marTop w:val="0"/>
          <w:marBottom w:val="0"/>
          <w:divBdr>
            <w:top w:val="none" w:sz="0" w:space="0" w:color="auto"/>
            <w:left w:val="none" w:sz="0" w:space="0" w:color="auto"/>
            <w:bottom w:val="none" w:sz="0" w:space="0" w:color="auto"/>
            <w:right w:val="none" w:sz="0" w:space="0" w:color="auto"/>
          </w:divBdr>
        </w:div>
        <w:div w:id="141119947">
          <w:marLeft w:val="0"/>
          <w:marRight w:val="0"/>
          <w:marTop w:val="0"/>
          <w:marBottom w:val="0"/>
          <w:divBdr>
            <w:top w:val="none" w:sz="0" w:space="0" w:color="auto"/>
            <w:left w:val="none" w:sz="0" w:space="0" w:color="auto"/>
            <w:bottom w:val="none" w:sz="0" w:space="0" w:color="auto"/>
            <w:right w:val="none" w:sz="0" w:space="0" w:color="auto"/>
          </w:divBdr>
        </w:div>
        <w:div w:id="141311883">
          <w:marLeft w:val="0"/>
          <w:marRight w:val="0"/>
          <w:marTop w:val="0"/>
          <w:marBottom w:val="0"/>
          <w:divBdr>
            <w:top w:val="none" w:sz="0" w:space="0" w:color="auto"/>
            <w:left w:val="none" w:sz="0" w:space="0" w:color="auto"/>
            <w:bottom w:val="none" w:sz="0" w:space="0" w:color="auto"/>
            <w:right w:val="none" w:sz="0" w:space="0" w:color="auto"/>
          </w:divBdr>
        </w:div>
        <w:div w:id="142090139">
          <w:marLeft w:val="0"/>
          <w:marRight w:val="0"/>
          <w:marTop w:val="0"/>
          <w:marBottom w:val="0"/>
          <w:divBdr>
            <w:top w:val="none" w:sz="0" w:space="0" w:color="auto"/>
            <w:left w:val="none" w:sz="0" w:space="0" w:color="auto"/>
            <w:bottom w:val="none" w:sz="0" w:space="0" w:color="auto"/>
            <w:right w:val="none" w:sz="0" w:space="0" w:color="auto"/>
          </w:divBdr>
        </w:div>
        <w:div w:id="146633886">
          <w:marLeft w:val="0"/>
          <w:marRight w:val="0"/>
          <w:marTop w:val="0"/>
          <w:marBottom w:val="0"/>
          <w:divBdr>
            <w:top w:val="none" w:sz="0" w:space="0" w:color="auto"/>
            <w:left w:val="none" w:sz="0" w:space="0" w:color="auto"/>
            <w:bottom w:val="none" w:sz="0" w:space="0" w:color="auto"/>
            <w:right w:val="none" w:sz="0" w:space="0" w:color="auto"/>
          </w:divBdr>
        </w:div>
        <w:div w:id="146867077">
          <w:marLeft w:val="0"/>
          <w:marRight w:val="0"/>
          <w:marTop w:val="0"/>
          <w:marBottom w:val="0"/>
          <w:divBdr>
            <w:top w:val="none" w:sz="0" w:space="0" w:color="auto"/>
            <w:left w:val="none" w:sz="0" w:space="0" w:color="auto"/>
            <w:bottom w:val="none" w:sz="0" w:space="0" w:color="auto"/>
            <w:right w:val="none" w:sz="0" w:space="0" w:color="auto"/>
          </w:divBdr>
        </w:div>
        <w:div w:id="148596771">
          <w:marLeft w:val="0"/>
          <w:marRight w:val="0"/>
          <w:marTop w:val="0"/>
          <w:marBottom w:val="0"/>
          <w:divBdr>
            <w:top w:val="none" w:sz="0" w:space="0" w:color="auto"/>
            <w:left w:val="none" w:sz="0" w:space="0" w:color="auto"/>
            <w:bottom w:val="none" w:sz="0" w:space="0" w:color="auto"/>
            <w:right w:val="none" w:sz="0" w:space="0" w:color="auto"/>
          </w:divBdr>
        </w:div>
        <w:div w:id="155150427">
          <w:marLeft w:val="0"/>
          <w:marRight w:val="0"/>
          <w:marTop w:val="0"/>
          <w:marBottom w:val="0"/>
          <w:divBdr>
            <w:top w:val="none" w:sz="0" w:space="0" w:color="auto"/>
            <w:left w:val="none" w:sz="0" w:space="0" w:color="auto"/>
            <w:bottom w:val="none" w:sz="0" w:space="0" w:color="auto"/>
            <w:right w:val="none" w:sz="0" w:space="0" w:color="auto"/>
          </w:divBdr>
        </w:div>
        <w:div w:id="165827266">
          <w:marLeft w:val="0"/>
          <w:marRight w:val="0"/>
          <w:marTop w:val="0"/>
          <w:marBottom w:val="0"/>
          <w:divBdr>
            <w:top w:val="none" w:sz="0" w:space="0" w:color="auto"/>
            <w:left w:val="none" w:sz="0" w:space="0" w:color="auto"/>
            <w:bottom w:val="none" w:sz="0" w:space="0" w:color="auto"/>
            <w:right w:val="none" w:sz="0" w:space="0" w:color="auto"/>
          </w:divBdr>
        </w:div>
        <w:div w:id="175964301">
          <w:marLeft w:val="0"/>
          <w:marRight w:val="0"/>
          <w:marTop w:val="0"/>
          <w:marBottom w:val="0"/>
          <w:divBdr>
            <w:top w:val="none" w:sz="0" w:space="0" w:color="auto"/>
            <w:left w:val="none" w:sz="0" w:space="0" w:color="auto"/>
            <w:bottom w:val="none" w:sz="0" w:space="0" w:color="auto"/>
            <w:right w:val="none" w:sz="0" w:space="0" w:color="auto"/>
          </w:divBdr>
        </w:div>
        <w:div w:id="183521208">
          <w:marLeft w:val="0"/>
          <w:marRight w:val="0"/>
          <w:marTop w:val="0"/>
          <w:marBottom w:val="0"/>
          <w:divBdr>
            <w:top w:val="none" w:sz="0" w:space="0" w:color="auto"/>
            <w:left w:val="none" w:sz="0" w:space="0" w:color="auto"/>
            <w:bottom w:val="none" w:sz="0" w:space="0" w:color="auto"/>
            <w:right w:val="none" w:sz="0" w:space="0" w:color="auto"/>
          </w:divBdr>
        </w:div>
        <w:div w:id="188226534">
          <w:marLeft w:val="0"/>
          <w:marRight w:val="0"/>
          <w:marTop w:val="0"/>
          <w:marBottom w:val="0"/>
          <w:divBdr>
            <w:top w:val="none" w:sz="0" w:space="0" w:color="auto"/>
            <w:left w:val="none" w:sz="0" w:space="0" w:color="auto"/>
            <w:bottom w:val="none" w:sz="0" w:space="0" w:color="auto"/>
            <w:right w:val="none" w:sz="0" w:space="0" w:color="auto"/>
          </w:divBdr>
        </w:div>
        <w:div w:id="189102699">
          <w:marLeft w:val="0"/>
          <w:marRight w:val="0"/>
          <w:marTop w:val="0"/>
          <w:marBottom w:val="0"/>
          <w:divBdr>
            <w:top w:val="none" w:sz="0" w:space="0" w:color="auto"/>
            <w:left w:val="none" w:sz="0" w:space="0" w:color="auto"/>
            <w:bottom w:val="none" w:sz="0" w:space="0" w:color="auto"/>
            <w:right w:val="none" w:sz="0" w:space="0" w:color="auto"/>
          </w:divBdr>
        </w:div>
        <w:div w:id="189150699">
          <w:marLeft w:val="0"/>
          <w:marRight w:val="0"/>
          <w:marTop w:val="0"/>
          <w:marBottom w:val="0"/>
          <w:divBdr>
            <w:top w:val="none" w:sz="0" w:space="0" w:color="auto"/>
            <w:left w:val="none" w:sz="0" w:space="0" w:color="auto"/>
            <w:bottom w:val="none" w:sz="0" w:space="0" w:color="auto"/>
            <w:right w:val="none" w:sz="0" w:space="0" w:color="auto"/>
          </w:divBdr>
        </w:div>
        <w:div w:id="196893010">
          <w:marLeft w:val="0"/>
          <w:marRight w:val="0"/>
          <w:marTop w:val="0"/>
          <w:marBottom w:val="0"/>
          <w:divBdr>
            <w:top w:val="none" w:sz="0" w:space="0" w:color="auto"/>
            <w:left w:val="none" w:sz="0" w:space="0" w:color="auto"/>
            <w:bottom w:val="none" w:sz="0" w:space="0" w:color="auto"/>
            <w:right w:val="none" w:sz="0" w:space="0" w:color="auto"/>
          </w:divBdr>
        </w:div>
        <w:div w:id="199780463">
          <w:marLeft w:val="0"/>
          <w:marRight w:val="0"/>
          <w:marTop w:val="0"/>
          <w:marBottom w:val="0"/>
          <w:divBdr>
            <w:top w:val="none" w:sz="0" w:space="0" w:color="auto"/>
            <w:left w:val="none" w:sz="0" w:space="0" w:color="auto"/>
            <w:bottom w:val="none" w:sz="0" w:space="0" w:color="auto"/>
            <w:right w:val="none" w:sz="0" w:space="0" w:color="auto"/>
          </w:divBdr>
        </w:div>
        <w:div w:id="200677056">
          <w:marLeft w:val="0"/>
          <w:marRight w:val="0"/>
          <w:marTop w:val="0"/>
          <w:marBottom w:val="0"/>
          <w:divBdr>
            <w:top w:val="none" w:sz="0" w:space="0" w:color="auto"/>
            <w:left w:val="none" w:sz="0" w:space="0" w:color="auto"/>
            <w:bottom w:val="none" w:sz="0" w:space="0" w:color="auto"/>
            <w:right w:val="none" w:sz="0" w:space="0" w:color="auto"/>
          </w:divBdr>
        </w:div>
        <w:div w:id="205457546">
          <w:marLeft w:val="0"/>
          <w:marRight w:val="0"/>
          <w:marTop w:val="0"/>
          <w:marBottom w:val="0"/>
          <w:divBdr>
            <w:top w:val="none" w:sz="0" w:space="0" w:color="auto"/>
            <w:left w:val="none" w:sz="0" w:space="0" w:color="auto"/>
            <w:bottom w:val="none" w:sz="0" w:space="0" w:color="auto"/>
            <w:right w:val="none" w:sz="0" w:space="0" w:color="auto"/>
          </w:divBdr>
        </w:div>
        <w:div w:id="208492294">
          <w:marLeft w:val="0"/>
          <w:marRight w:val="0"/>
          <w:marTop w:val="0"/>
          <w:marBottom w:val="0"/>
          <w:divBdr>
            <w:top w:val="none" w:sz="0" w:space="0" w:color="auto"/>
            <w:left w:val="none" w:sz="0" w:space="0" w:color="auto"/>
            <w:bottom w:val="none" w:sz="0" w:space="0" w:color="auto"/>
            <w:right w:val="none" w:sz="0" w:space="0" w:color="auto"/>
          </w:divBdr>
        </w:div>
        <w:div w:id="210386385">
          <w:marLeft w:val="0"/>
          <w:marRight w:val="0"/>
          <w:marTop w:val="0"/>
          <w:marBottom w:val="0"/>
          <w:divBdr>
            <w:top w:val="none" w:sz="0" w:space="0" w:color="auto"/>
            <w:left w:val="none" w:sz="0" w:space="0" w:color="auto"/>
            <w:bottom w:val="none" w:sz="0" w:space="0" w:color="auto"/>
            <w:right w:val="none" w:sz="0" w:space="0" w:color="auto"/>
          </w:divBdr>
        </w:div>
        <w:div w:id="212544953">
          <w:marLeft w:val="0"/>
          <w:marRight w:val="0"/>
          <w:marTop w:val="0"/>
          <w:marBottom w:val="0"/>
          <w:divBdr>
            <w:top w:val="none" w:sz="0" w:space="0" w:color="auto"/>
            <w:left w:val="none" w:sz="0" w:space="0" w:color="auto"/>
            <w:bottom w:val="none" w:sz="0" w:space="0" w:color="auto"/>
            <w:right w:val="none" w:sz="0" w:space="0" w:color="auto"/>
          </w:divBdr>
        </w:div>
        <w:div w:id="217084920">
          <w:marLeft w:val="0"/>
          <w:marRight w:val="0"/>
          <w:marTop w:val="0"/>
          <w:marBottom w:val="0"/>
          <w:divBdr>
            <w:top w:val="none" w:sz="0" w:space="0" w:color="auto"/>
            <w:left w:val="none" w:sz="0" w:space="0" w:color="auto"/>
            <w:bottom w:val="none" w:sz="0" w:space="0" w:color="auto"/>
            <w:right w:val="none" w:sz="0" w:space="0" w:color="auto"/>
          </w:divBdr>
        </w:div>
        <w:div w:id="219944887">
          <w:marLeft w:val="0"/>
          <w:marRight w:val="0"/>
          <w:marTop w:val="0"/>
          <w:marBottom w:val="0"/>
          <w:divBdr>
            <w:top w:val="none" w:sz="0" w:space="0" w:color="auto"/>
            <w:left w:val="none" w:sz="0" w:space="0" w:color="auto"/>
            <w:bottom w:val="none" w:sz="0" w:space="0" w:color="auto"/>
            <w:right w:val="none" w:sz="0" w:space="0" w:color="auto"/>
          </w:divBdr>
        </w:div>
        <w:div w:id="224489225">
          <w:marLeft w:val="0"/>
          <w:marRight w:val="0"/>
          <w:marTop w:val="0"/>
          <w:marBottom w:val="0"/>
          <w:divBdr>
            <w:top w:val="none" w:sz="0" w:space="0" w:color="auto"/>
            <w:left w:val="none" w:sz="0" w:space="0" w:color="auto"/>
            <w:bottom w:val="none" w:sz="0" w:space="0" w:color="auto"/>
            <w:right w:val="none" w:sz="0" w:space="0" w:color="auto"/>
          </w:divBdr>
        </w:div>
        <w:div w:id="226965853">
          <w:marLeft w:val="0"/>
          <w:marRight w:val="0"/>
          <w:marTop w:val="0"/>
          <w:marBottom w:val="0"/>
          <w:divBdr>
            <w:top w:val="none" w:sz="0" w:space="0" w:color="auto"/>
            <w:left w:val="none" w:sz="0" w:space="0" w:color="auto"/>
            <w:bottom w:val="none" w:sz="0" w:space="0" w:color="auto"/>
            <w:right w:val="none" w:sz="0" w:space="0" w:color="auto"/>
          </w:divBdr>
        </w:div>
        <w:div w:id="230236786">
          <w:marLeft w:val="0"/>
          <w:marRight w:val="0"/>
          <w:marTop w:val="0"/>
          <w:marBottom w:val="0"/>
          <w:divBdr>
            <w:top w:val="none" w:sz="0" w:space="0" w:color="auto"/>
            <w:left w:val="none" w:sz="0" w:space="0" w:color="auto"/>
            <w:bottom w:val="none" w:sz="0" w:space="0" w:color="auto"/>
            <w:right w:val="none" w:sz="0" w:space="0" w:color="auto"/>
          </w:divBdr>
        </w:div>
        <w:div w:id="234246968">
          <w:marLeft w:val="0"/>
          <w:marRight w:val="0"/>
          <w:marTop w:val="0"/>
          <w:marBottom w:val="0"/>
          <w:divBdr>
            <w:top w:val="none" w:sz="0" w:space="0" w:color="auto"/>
            <w:left w:val="none" w:sz="0" w:space="0" w:color="auto"/>
            <w:bottom w:val="none" w:sz="0" w:space="0" w:color="auto"/>
            <w:right w:val="none" w:sz="0" w:space="0" w:color="auto"/>
          </w:divBdr>
        </w:div>
        <w:div w:id="237181053">
          <w:marLeft w:val="0"/>
          <w:marRight w:val="0"/>
          <w:marTop w:val="0"/>
          <w:marBottom w:val="0"/>
          <w:divBdr>
            <w:top w:val="none" w:sz="0" w:space="0" w:color="auto"/>
            <w:left w:val="none" w:sz="0" w:space="0" w:color="auto"/>
            <w:bottom w:val="none" w:sz="0" w:space="0" w:color="auto"/>
            <w:right w:val="none" w:sz="0" w:space="0" w:color="auto"/>
          </w:divBdr>
        </w:div>
        <w:div w:id="241064035">
          <w:marLeft w:val="0"/>
          <w:marRight w:val="0"/>
          <w:marTop w:val="0"/>
          <w:marBottom w:val="0"/>
          <w:divBdr>
            <w:top w:val="none" w:sz="0" w:space="0" w:color="auto"/>
            <w:left w:val="none" w:sz="0" w:space="0" w:color="auto"/>
            <w:bottom w:val="none" w:sz="0" w:space="0" w:color="auto"/>
            <w:right w:val="none" w:sz="0" w:space="0" w:color="auto"/>
          </w:divBdr>
        </w:div>
        <w:div w:id="243149286">
          <w:marLeft w:val="0"/>
          <w:marRight w:val="0"/>
          <w:marTop w:val="0"/>
          <w:marBottom w:val="0"/>
          <w:divBdr>
            <w:top w:val="none" w:sz="0" w:space="0" w:color="auto"/>
            <w:left w:val="none" w:sz="0" w:space="0" w:color="auto"/>
            <w:bottom w:val="none" w:sz="0" w:space="0" w:color="auto"/>
            <w:right w:val="none" w:sz="0" w:space="0" w:color="auto"/>
          </w:divBdr>
        </w:div>
        <w:div w:id="247275602">
          <w:marLeft w:val="0"/>
          <w:marRight w:val="0"/>
          <w:marTop w:val="0"/>
          <w:marBottom w:val="0"/>
          <w:divBdr>
            <w:top w:val="none" w:sz="0" w:space="0" w:color="auto"/>
            <w:left w:val="none" w:sz="0" w:space="0" w:color="auto"/>
            <w:bottom w:val="none" w:sz="0" w:space="0" w:color="auto"/>
            <w:right w:val="none" w:sz="0" w:space="0" w:color="auto"/>
          </w:divBdr>
        </w:div>
        <w:div w:id="254290261">
          <w:marLeft w:val="0"/>
          <w:marRight w:val="0"/>
          <w:marTop w:val="0"/>
          <w:marBottom w:val="0"/>
          <w:divBdr>
            <w:top w:val="none" w:sz="0" w:space="0" w:color="auto"/>
            <w:left w:val="none" w:sz="0" w:space="0" w:color="auto"/>
            <w:bottom w:val="none" w:sz="0" w:space="0" w:color="auto"/>
            <w:right w:val="none" w:sz="0" w:space="0" w:color="auto"/>
          </w:divBdr>
        </w:div>
        <w:div w:id="255284963">
          <w:marLeft w:val="0"/>
          <w:marRight w:val="0"/>
          <w:marTop w:val="0"/>
          <w:marBottom w:val="0"/>
          <w:divBdr>
            <w:top w:val="none" w:sz="0" w:space="0" w:color="auto"/>
            <w:left w:val="none" w:sz="0" w:space="0" w:color="auto"/>
            <w:bottom w:val="none" w:sz="0" w:space="0" w:color="auto"/>
            <w:right w:val="none" w:sz="0" w:space="0" w:color="auto"/>
          </w:divBdr>
        </w:div>
        <w:div w:id="259685152">
          <w:marLeft w:val="0"/>
          <w:marRight w:val="0"/>
          <w:marTop w:val="0"/>
          <w:marBottom w:val="0"/>
          <w:divBdr>
            <w:top w:val="none" w:sz="0" w:space="0" w:color="auto"/>
            <w:left w:val="none" w:sz="0" w:space="0" w:color="auto"/>
            <w:bottom w:val="none" w:sz="0" w:space="0" w:color="auto"/>
            <w:right w:val="none" w:sz="0" w:space="0" w:color="auto"/>
          </w:divBdr>
        </w:div>
        <w:div w:id="263926971">
          <w:marLeft w:val="0"/>
          <w:marRight w:val="0"/>
          <w:marTop w:val="0"/>
          <w:marBottom w:val="0"/>
          <w:divBdr>
            <w:top w:val="none" w:sz="0" w:space="0" w:color="auto"/>
            <w:left w:val="none" w:sz="0" w:space="0" w:color="auto"/>
            <w:bottom w:val="none" w:sz="0" w:space="0" w:color="auto"/>
            <w:right w:val="none" w:sz="0" w:space="0" w:color="auto"/>
          </w:divBdr>
        </w:div>
        <w:div w:id="264657102">
          <w:marLeft w:val="0"/>
          <w:marRight w:val="0"/>
          <w:marTop w:val="0"/>
          <w:marBottom w:val="0"/>
          <w:divBdr>
            <w:top w:val="none" w:sz="0" w:space="0" w:color="auto"/>
            <w:left w:val="none" w:sz="0" w:space="0" w:color="auto"/>
            <w:bottom w:val="none" w:sz="0" w:space="0" w:color="auto"/>
            <w:right w:val="none" w:sz="0" w:space="0" w:color="auto"/>
          </w:divBdr>
        </w:div>
        <w:div w:id="266083397">
          <w:marLeft w:val="0"/>
          <w:marRight w:val="0"/>
          <w:marTop w:val="0"/>
          <w:marBottom w:val="0"/>
          <w:divBdr>
            <w:top w:val="none" w:sz="0" w:space="0" w:color="auto"/>
            <w:left w:val="none" w:sz="0" w:space="0" w:color="auto"/>
            <w:bottom w:val="none" w:sz="0" w:space="0" w:color="auto"/>
            <w:right w:val="none" w:sz="0" w:space="0" w:color="auto"/>
          </w:divBdr>
        </w:div>
        <w:div w:id="267584729">
          <w:marLeft w:val="0"/>
          <w:marRight w:val="0"/>
          <w:marTop w:val="0"/>
          <w:marBottom w:val="0"/>
          <w:divBdr>
            <w:top w:val="none" w:sz="0" w:space="0" w:color="auto"/>
            <w:left w:val="none" w:sz="0" w:space="0" w:color="auto"/>
            <w:bottom w:val="none" w:sz="0" w:space="0" w:color="auto"/>
            <w:right w:val="none" w:sz="0" w:space="0" w:color="auto"/>
          </w:divBdr>
        </w:div>
        <w:div w:id="267780271">
          <w:marLeft w:val="0"/>
          <w:marRight w:val="0"/>
          <w:marTop w:val="0"/>
          <w:marBottom w:val="0"/>
          <w:divBdr>
            <w:top w:val="none" w:sz="0" w:space="0" w:color="auto"/>
            <w:left w:val="none" w:sz="0" w:space="0" w:color="auto"/>
            <w:bottom w:val="none" w:sz="0" w:space="0" w:color="auto"/>
            <w:right w:val="none" w:sz="0" w:space="0" w:color="auto"/>
          </w:divBdr>
        </w:div>
        <w:div w:id="273557889">
          <w:marLeft w:val="0"/>
          <w:marRight w:val="0"/>
          <w:marTop w:val="0"/>
          <w:marBottom w:val="0"/>
          <w:divBdr>
            <w:top w:val="none" w:sz="0" w:space="0" w:color="auto"/>
            <w:left w:val="none" w:sz="0" w:space="0" w:color="auto"/>
            <w:bottom w:val="none" w:sz="0" w:space="0" w:color="auto"/>
            <w:right w:val="none" w:sz="0" w:space="0" w:color="auto"/>
          </w:divBdr>
        </w:div>
        <w:div w:id="273757899">
          <w:marLeft w:val="0"/>
          <w:marRight w:val="0"/>
          <w:marTop w:val="0"/>
          <w:marBottom w:val="0"/>
          <w:divBdr>
            <w:top w:val="none" w:sz="0" w:space="0" w:color="auto"/>
            <w:left w:val="none" w:sz="0" w:space="0" w:color="auto"/>
            <w:bottom w:val="none" w:sz="0" w:space="0" w:color="auto"/>
            <w:right w:val="none" w:sz="0" w:space="0" w:color="auto"/>
          </w:divBdr>
        </w:div>
        <w:div w:id="273824309">
          <w:marLeft w:val="0"/>
          <w:marRight w:val="0"/>
          <w:marTop w:val="0"/>
          <w:marBottom w:val="0"/>
          <w:divBdr>
            <w:top w:val="none" w:sz="0" w:space="0" w:color="auto"/>
            <w:left w:val="none" w:sz="0" w:space="0" w:color="auto"/>
            <w:bottom w:val="none" w:sz="0" w:space="0" w:color="auto"/>
            <w:right w:val="none" w:sz="0" w:space="0" w:color="auto"/>
          </w:divBdr>
        </w:div>
        <w:div w:id="274948745">
          <w:marLeft w:val="0"/>
          <w:marRight w:val="0"/>
          <w:marTop w:val="0"/>
          <w:marBottom w:val="0"/>
          <w:divBdr>
            <w:top w:val="none" w:sz="0" w:space="0" w:color="auto"/>
            <w:left w:val="none" w:sz="0" w:space="0" w:color="auto"/>
            <w:bottom w:val="none" w:sz="0" w:space="0" w:color="auto"/>
            <w:right w:val="none" w:sz="0" w:space="0" w:color="auto"/>
          </w:divBdr>
        </w:div>
        <w:div w:id="275866990">
          <w:marLeft w:val="0"/>
          <w:marRight w:val="0"/>
          <w:marTop w:val="0"/>
          <w:marBottom w:val="0"/>
          <w:divBdr>
            <w:top w:val="none" w:sz="0" w:space="0" w:color="auto"/>
            <w:left w:val="none" w:sz="0" w:space="0" w:color="auto"/>
            <w:bottom w:val="none" w:sz="0" w:space="0" w:color="auto"/>
            <w:right w:val="none" w:sz="0" w:space="0" w:color="auto"/>
          </w:divBdr>
        </w:div>
        <w:div w:id="276061387">
          <w:marLeft w:val="0"/>
          <w:marRight w:val="0"/>
          <w:marTop w:val="0"/>
          <w:marBottom w:val="0"/>
          <w:divBdr>
            <w:top w:val="none" w:sz="0" w:space="0" w:color="auto"/>
            <w:left w:val="none" w:sz="0" w:space="0" w:color="auto"/>
            <w:bottom w:val="none" w:sz="0" w:space="0" w:color="auto"/>
            <w:right w:val="none" w:sz="0" w:space="0" w:color="auto"/>
          </w:divBdr>
        </w:div>
        <w:div w:id="277420387">
          <w:marLeft w:val="0"/>
          <w:marRight w:val="0"/>
          <w:marTop w:val="0"/>
          <w:marBottom w:val="0"/>
          <w:divBdr>
            <w:top w:val="none" w:sz="0" w:space="0" w:color="auto"/>
            <w:left w:val="none" w:sz="0" w:space="0" w:color="auto"/>
            <w:bottom w:val="none" w:sz="0" w:space="0" w:color="auto"/>
            <w:right w:val="none" w:sz="0" w:space="0" w:color="auto"/>
          </w:divBdr>
        </w:div>
        <w:div w:id="280497584">
          <w:marLeft w:val="0"/>
          <w:marRight w:val="0"/>
          <w:marTop w:val="0"/>
          <w:marBottom w:val="0"/>
          <w:divBdr>
            <w:top w:val="none" w:sz="0" w:space="0" w:color="auto"/>
            <w:left w:val="none" w:sz="0" w:space="0" w:color="auto"/>
            <w:bottom w:val="none" w:sz="0" w:space="0" w:color="auto"/>
            <w:right w:val="none" w:sz="0" w:space="0" w:color="auto"/>
          </w:divBdr>
        </w:div>
        <w:div w:id="282807946">
          <w:marLeft w:val="0"/>
          <w:marRight w:val="0"/>
          <w:marTop w:val="0"/>
          <w:marBottom w:val="0"/>
          <w:divBdr>
            <w:top w:val="none" w:sz="0" w:space="0" w:color="auto"/>
            <w:left w:val="none" w:sz="0" w:space="0" w:color="auto"/>
            <w:bottom w:val="none" w:sz="0" w:space="0" w:color="auto"/>
            <w:right w:val="none" w:sz="0" w:space="0" w:color="auto"/>
          </w:divBdr>
        </w:div>
        <w:div w:id="284237581">
          <w:marLeft w:val="0"/>
          <w:marRight w:val="0"/>
          <w:marTop w:val="0"/>
          <w:marBottom w:val="0"/>
          <w:divBdr>
            <w:top w:val="none" w:sz="0" w:space="0" w:color="auto"/>
            <w:left w:val="none" w:sz="0" w:space="0" w:color="auto"/>
            <w:bottom w:val="none" w:sz="0" w:space="0" w:color="auto"/>
            <w:right w:val="none" w:sz="0" w:space="0" w:color="auto"/>
          </w:divBdr>
        </w:div>
        <w:div w:id="284968490">
          <w:marLeft w:val="0"/>
          <w:marRight w:val="0"/>
          <w:marTop w:val="0"/>
          <w:marBottom w:val="0"/>
          <w:divBdr>
            <w:top w:val="none" w:sz="0" w:space="0" w:color="auto"/>
            <w:left w:val="none" w:sz="0" w:space="0" w:color="auto"/>
            <w:bottom w:val="none" w:sz="0" w:space="0" w:color="auto"/>
            <w:right w:val="none" w:sz="0" w:space="0" w:color="auto"/>
          </w:divBdr>
        </w:div>
        <w:div w:id="287054495">
          <w:marLeft w:val="0"/>
          <w:marRight w:val="0"/>
          <w:marTop w:val="0"/>
          <w:marBottom w:val="0"/>
          <w:divBdr>
            <w:top w:val="none" w:sz="0" w:space="0" w:color="auto"/>
            <w:left w:val="none" w:sz="0" w:space="0" w:color="auto"/>
            <w:bottom w:val="none" w:sz="0" w:space="0" w:color="auto"/>
            <w:right w:val="none" w:sz="0" w:space="0" w:color="auto"/>
          </w:divBdr>
        </w:div>
        <w:div w:id="287971959">
          <w:marLeft w:val="0"/>
          <w:marRight w:val="0"/>
          <w:marTop w:val="0"/>
          <w:marBottom w:val="0"/>
          <w:divBdr>
            <w:top w:val="none" w:sz="0" w:space="0" w:color="auto"/>
            <w:left w:val="none" w:sz="0" w:space="0" w:color="auto"/>
            <w:bottom w:val="none" w:sz="0" w:space="0" w:color="auto"/>
            <w:right w:val="none" w:sz="0" w:space="0" w:color="auto"/>
          </w:divBdr>
        </w:div>
        <w:div w:id="290286583">
          <w:marLeft w:val="0"/>
          <w:marRight w:val="0"/>
          <w:marTop w:val="0"/>
          <w:marBottom w:val="0"/>
          <w:divBdr>
            <w:top w:val="none" w:sz="0" w:space="0" w:color="auto"/>
            <w:left w:val="none" w:sz="0" w:space="0" w:color="auto"/>
            <w:bottom w:val="none" w:sz="0" w:space="0" w:color="auto"/>
            <w:right w:val="none" w:sz="0" w:space="0" w:color="auto"/>
          </w:divBdr>
        </w:div>
        <w:div w:id="292291179">
          <w:marLeft w:val="0"/>
          <w:marRight w:val="0"/>
          <w:marTop w:val="0"/>
          <w:marBottom w:val="0"/>
          <w:divBdr>
            <w:top w:val="none" w:sz="0" w:space="0" w:color="auto"/>
            <w:left w:val="none" w:sz="0" w:space="0" w:color="auto"/>
            <w:bottom w:val="none" w:sz="0" w:space="0" w:color="auto"/>
            <w:right w:val="none" w:sz="0" w:space="0" w:color="auto"/>
          </w:divBdr>
        </w:div>
        <w:div w:id="293609424">
          <w:marLeft w:val="0"/>
          <w:marRight w:val="0"/>
          <w:marTop w:val="0"/>
          <w:marBottom w:val="0"/>
          <w:divBdr>
            <w:top w:val="none" w:sz="0" w:space="0" w:color="auto"/>
            <w:left w:val="none" w:sz="0" w:space="0" w:color="auto"/>
            <w:bottom w:val="none" w:sz="0" w:space="0" w:color="auto"/>
            <w:right w:val="none" w:sz="0" w:space="0" w:color="auto"/>
          </w:divBdr>
        </w:div>
        <w:div w:id="304284513">
          <w:marLeft w:val="0"/>
          <w:marRight w:val="0"/>
          <w:marTop w:val="0"/>
          <w:marBottom w:val="0"/>
          <w:divBdr>
            <w:top w:val="none" w:sz="0" w:space="0" w:color="auto"/>
            <w:left w:val="none" w:sz="0" w:space="0" w:color="auto"/>
            <w:bottom w:val="none" w:sz="0" w:space="0" w:color="auto"/>
            <w:right w:val="none" w:sz="0" w:space="0" w:color="auto"/>
          </w:divBdr>
        </w:div>
        <w:div w:id="305204524">
          <w:marLeft w:val="0"/>
          <w:marRight w:val="0"/>
          <w:marTop w:val="0"/>
          <w:marBottom w:val="0"/>
          <w:divBdr>
            <w:top w:val="none" w:sz="0" w:space="0" w:color="auto"/>
            <w:left w:val="none" w:sz="0" w:space="0" w:color="auto"/>
            <w:bottom w:val="none" w:sz="0" w:space="0" w:color="auto"/>
            <w:right w:val="none" w:sz="0" w:space="0" w:color="auto"/>
          </w:divBdr>
        </w:div>
        <w:div w:id="305207307">
          <w:marLeft w:val="0"/>
          <w:marRight w:val="0"/>
          <w:marTop w:val="0"/>
          <w:marBottom w:val="0"/>
          <w:divBdr>
            <w:top w:val="none" w:sz="0" w:space="0" w:color="auto"/>
            <w:left w:val="none" w:sz="0" w:space="0" w:color="auto"/>
            <w:bottom w:val="none" w:sz="0" w:space="0" w:color="auto"/>
            <w:right w:val="none" w:sz="0" w:space="0" w:color="auto"/>
          </w:divBdr>
        </w:div>
        <w:div w:id="305932885">
          <w:marLeft w:val="0"/>
          <w:marRight w:val="0"/>
          <w:marTop w:val="0"/>
          <w:marBottom w:val="0"/>
          <w:divBdr>
            <w:top w:val="none" w:sz="0" w:space="0" w:color="auto"/>
            <w:left w:val="none" w:sz="0" w:space="0" w:color="auto"/>
            <w:bottom w:val="none" w:sz="0" w:space="0" w:color="auto"/>
            <w:right w:val="none" w:sz="0" w:space="0" w:color="auto"/>
          </w:divBdr>
        </w:div>
        <w:div w:id="307438739">
          <w:marLeft w:val="0"/>
          <w:marRight w:val="0"/>
          <w:marTop w:val="0"/>
          <w:marBottom w:val="0"/>
          <w:divBdr>
            <w:top w:val="none" w:sz="0" w:space="0" w:color="auto"/>
            <w:left w:val="none" w:sz="0" w:space="0" w:color="auto"/>
            <w:bottom w:val="none" w:sz="0" w:space="0" w:color="auto"/>
            <w:right w:val="none" w:sz="0" w:space="0" w:color="auto"/>
          </w:divBdr>
        </w:div>
        <w:div w:id="307977336">
          <w:marLeft w:val="0"/>
          <w:marRight w:val="0"/>
          <w:marTop w:val="0"/>
          <w:marBottom w:val="0"/>
          <w:divBdr>
            <w:top w:val="none" w:sz="0" w:space="0" w:color="auto"/>
            <w:left w:val="none" w:sz="0" w:space="0" w:color="auto"/>
            <w:bottom w:val="none" w:sz="0" w:space="0" w:color="auto"/>
            <w:right w:val="none" w:sz="0" w:space="0" w:color="auto"/>
          </w:divBdr>
        </w:div>
        <w:div w:id="308098646">
          <w:marLeft w:val="0"/>
          <w:marRight w:val="0"/>
          <w:marTop w:val="0"/>
          <w:marBottom w:val="0"/>
          <w:divBdr>
            <w:top w:val="none" w:sz="0" w:space="0" w:color="auto"/>
            <w:left w:val="none" w:sz="0" w:space="0" w:color="auto"/>
            <w:bottom w:val="none" w:sz="0" w:space="0" w:color="auto"/>
            <w:right w:val="none" w:sz="0" w:space="0" w:color="auto"/>
          </w:divBdr>
        </w:div>
        <w:div w:id="310908570">
          <w:marLeft w:val="0"/>
          <w:marRight w:val="0"/>
          <w:marTop w:val="0"/>
          <w:marBottom w:val="0"/>
          <w:divBdr>
            <w:top w:val="none" w:sz="0" w:space="0" w:color="auto"/>
            <w:left w:val="none" w:sz="0" w:space="0" w:color="auto"/>
            <w:bottom w:val="none" w:sz="0" w:space="0" w:color="auto"/>
            <w:right w:val="none" w:sz="0" w:space="0" w:color="auto"/>
          </w:divBdr>
        </w:div>
        <w:div w:id="311907523">
          <w:marLeft w:val="0"/>
          <w:marRight w:val="0"/>
          <w:marTop w:val="0"/>
          <w:marBottom w:val="0"/>
          <w:divBdr>
            <w:top w:val="none" w:sz="0" w:space="0" w:color="auto"/>
            <w:left w:val="none" w:sz="0" w:space="0" w:color="auto"/>
            <w:bottom w:val="none" w:sz="0" w:space="0" w:color="auto"/>
            <w:right w:val="none" w:sz="0" w:space="0" w:color="auto"/>
          </w:divBdr>
        </w:div>
        <w:div w:id="318003890">
          <w:marLeft w:val="0"/>
          <w:marRight w:val="0"/>
          <w:marTop w:val="0"/>
          <w:marBottom w:val="0"/>
          <w:divBdr>
            <w:top w:val="none" w:sz="0" w:space="0" w:color="auto"/>
            <w:left w:val="none" w:sz="0" w:space="0" w:color="auto"/>
            <w:bottom w:val="none" w:sz="0" w:space="0" w:color="auto"/>
            <w:right w:val="none" w:sz="0" w:space="0" w:color="auto"/>
          </w:divBdr>
        </w:div>
        <w:div w:id="328098919">
          <w:marLeft w:val="0"/>
          <w:marRight w:val="0"/>
          <w:marTop w:val="0"/>
          <w:marBottom w:val="0"/>
          <w:divBdr>
            <w:top w:val="none" w:sz="0" w:space="0" w:color="auto"/>
            <w:left w:val="none" w:sz="0" w:space="0" w:color="auto"/>
            <w:bottom w:val="none" w:sz="0" w:space="0" w:color="auto"/>
            <w:right w:val="none" w:sz="0" w:space="0" w:color="auto"/>
          </w:divBdr>
        </w:div>
        <w:div w:id="333189019">
          <w:marLeft w:val="0"/>
          <w:marRight w:val="0"/>
          <w:marTop w:val="0"/>
          <w:marBottom w:val="0"/>
          <w:divBdr>
            <w:top w:val="none" w:sz="0" w:space="0" w:color="auto"/>
            <w:left w:val="none" w:sz="0" w:space="0" w:color="auto"/>
            <w:bottom w:val="none" w:sz="0" w:space="0" w:color="auto"/>
            <w:right w:val="none" w:sz="0" w:space="0" w:color="auto"/>
          </w:divBdr>
        </w:div>
        <w:div w:id="336352316">
          <w:marLeft w:val="0"/>
          <w:marRight w:val="0"/>
          <w:marTop w:val="0"/>
          <w:marBottom w:val="0"/>
          <w:divBdr>
            <w:top w:val="none" w:sz="0" w:space="0" w:color="auto"/>
            <w:left w:val="none" w:sz="0" w:space="0" w:color="auto"/>
            <w:bottom w:val="none" w:sz="0" w:space="0" w:color="auto"/>
            <w:right w:val="none" w:sz="0" w:space="0" w:color="auto"/>
          </w:divBdr>
        </w:div>
        <w:div w:id="344135508">
          <w:marLeft w:val="0"/>
          <w:marRight w:val="0"/>
          <w:marTop w:val="0"/>
          <w:marBottom w:val="0"/>
          <w:divBdr>
            <w:top w:val="none" w:sz="0" w:space="0" w:color="auto"/>
            <w:left w:val="none" w:sz="0" w:space="0" w:color="auto"/>
            <w:bottom w:val="none" w:sz="0" w:space="0" w:color="auto"/>
            <w:right w:val="none" w:sz="0" w:space="0" w:color="auto"/>
          </w:divBdr>
        </w:div>
        <w:div w:id="345985910">
          <w:marLeft w:val="0"/>
          <w:marRight w:val="0"/>
          <w:marTop w:val="0"/>
          <w:marBottom w:val="0"/>
          <w:divBdr>
            <w:top w:val="none" w:sz="0" w:space="0" w:color="auto"/>
            <w:left w:val="none" w:sz="0" w:space="0" w:color="auto"/>
            <w:bottom w:val="none" w:sz="0" w:space="0" w:color="auto"/>
            <w:right w:val="none" w:sz="0" w:space="0" w:color="auto"/>
          </w:divBdr>
        </w:div>
        <w:div w:id="347488219">
          <w:marLeft w:val="0"/>
          <w:marRight w:val="0"/>
          <w:marTop w:val="0"/>
          <w:marBottom w:val="0"/>
          <w:divBdr>
            <w:top w:val="none" w:sz="0" w:space="0" w:color="auto"/>
            <w:left w:val="none" w:sz="0" w:space="0" w:color="auto"/>
            <w:bottom w:val="none" w:sz="0" w:space="0" w:color="auto"/>
            <w:right w:val="none" w:sz="0" w:space="0" w:color="auto"/>
          </w:divBdr>
        </w:div>
        <w:div w:id="351034730">
          <w:marLeft w:val="0"/>
          <w:marRight w:val="0"/>
          <w:marTop w:val="0"/>
          <w:marBottom w:val="0"/>
          <w:divBdr>
            <w:top w:val="none" w:sz="0" w:space="0" w:color="auto"/>
            <w:left w:val="none" w:sz="0" w:space="0" w:color="auto"/>
            <w:bottom w:val="none" w:sz="0" w:space="0" w:color="auto"/>
            <w:right w:val="none" w:sz="0" w:space="0" w:color="auto"/>
          </w:divBdr>
        </w:div>
        <w:div w:id="352727579">
          <w:marLeft w:val="0"/>
          <w:marRight w:val="0"/>
          <w:marTop w:val="0"/>
          <w:marBottom w:val="0"/>
          <w:divBdr>
            <w:top w:val="none" w:sz="0" w:space="0" w:color="auto"/>
            <w:left w:val="none" w:sz="0" w:space="0" w:color="auto"/>
            <w:bottom w:val="none" w:sz="0" w:space="0" w:color="auto"/>
            <w:right w:val="none" w:sz="0" w:space="0" w:color="auto"/>
          </w:divBdr>
        </w:div>
        <w:div w:id="352801341">
          <w:marLeft w:val="0"/>
          <w:marRight w:val="0"/>
          <w:marTop w:val="0"/>
          <w:marBottom w:val="0"/>
          <w:divBdr>
            <w:top w:val="none" w:sz="0" w:space="0" w:color="auto"/>
            <w:left w:val="none" w:sz="0" w:space="0" w:color="auto"/>
            <w:bottom w:val="none" w:sz="0" w:space="0" w:color="auto"/>
            <w:right w:val="none" w:sz="0" w:space="0" w:color="auto"/>
          </w:divBdr>
        </w:div>
        <w:div w:id="354314112">
          <w:marLeft w:val="0"/>
          <w:marRight w:val="0"/>
          <w:marTop w:val="0"/>
          <w:marBottom w:val="0"/>
          <w:divBdr>
            <w:top w:val="none" w:sz="0" w:space="0" w:color="auto"/>
            <w:left w:val="none" w:sz="0" w:space="0" w:color="auto"/>
            <w:bottom w:val="none" w:sz="0" w:space="0" w:color="auto"/>
            <w:right w:val="none" w:sz="0" w:space="0" w:color="auto"/>
          </w:divBdr>
        </w:div>
        <w:div w:id="356464461">
          <w:marLeft w:val="0"/>
          <w:marRight w:val="0"/>
          <w:marTop w:val="0"/>
          <w:marBottom w:val="0"/>
          <w:divBdr>
            <w:top w:val="none" w:sz="0" w:space="0" w:color="auto"/>
            <w:left w:val="none" w:sz="0" w:space="0" w:color="auto"/>
            <w:bottom w:val="none" w:sz="0" w:space="0" w:color="auto"/>
            <w:right w:val="none" w:sz="0" w:space="0" w:color="auto"/>
          </w:divBdr>
        </w:div>
        <w:div w:id="360789957">
          <w:marLeft w:val="0"/>
          <w:marRight w:val="0"/>
          <w:marTop w:val="0"/>
          <w:marBottom w:val="0"/>
          <w:divBdr>
            <w:top w:val="none" w:sz="0" w:space="0" w:color="auto"/>
            <w:left w:val="none" w:sz="0" w:space="0" w:color="auto"/>
            <w:bottom w:val="none" w:sz="0" w:space="0" w:color="auto"/>
            <w:right w:val="none" w:sz="0" w:space="0" w:color="auto"/>
          </w:divBdr>
        </w:div>
        <w:div w:id="362436923">
          <w:marLeft w:val="0"/>
          <w:marRight w:val="0"/>
          <w:marTop w:val="0"/>
          <w:marBottom w:val="0"/>
          <w:divBdr>
            <w:top w:val="none" w:sz="0" w:space="0" w:color="auto"/>
            <w:left w:val="none" w:sz="0" w:space="0" w:color="auto"/>
            <w:bottom w:val="none" w:sz="0" w:space="0" w:color="auto"/>
            <w:right w:val="none" w:sz="0" w:space="0" w:color="auto"/>
          </w:divBdr>
        </w:div>
        <w:div w:id="373580819">
          <w:marLeft w:val="0"/>
          <w:marRight w:val="0"/>
          <w:marTop w:val="0"/>
          <w:marBottom w:val="0"/>
          <w:divBdr>
            <w:top w:val="none" w:sz="0" w:space="0" w:color="auto"/>
            <w:left w:val="none" w:sz="0" w:space="0" w:color="auto"/>
            <w:bottom w:val="none" w:sz="0" w:space="0" w:color="auto"/>
            <w:right w:val="none" w:sz="0" w:space="0" w:color="auto"/>
          </w:divBdr>
        </w:div>
        <w:div w:id="377365854">
          <w:marLeft w:val="0"/>
          <w:marRight w:val="0"/>
          <w:marTop w:val="0"/>
          <w:marBottom w:val="0"/>
          <w:divBdr>
            <w:top w:val="none" w:sz="0" w:space="0" w:color="auto"/>
            <w:left w:val="none" w:sz="0" w:space="0" w:color="auto"/>
            <w:bottom w:val="none" w:sz="0" w:space="0" w:color="auto"/>
            <w:right w:val="none" w:sz="0" w:space="0" w:color="auto"/>
          </w:divBdr>
        </w:div>
        <w:div w:id="379859884">
          <w:marLeft w:val="0"/>
          <w:marRight w:val="0"/>
          <w:marTop w:val="0"/>
          <w:marBottom w:val="0"/>
          <w:divBdr>
            <w:top w:val="none" w:sz="0" w:space="0" w:color="auto"/>
            <w:left w:val="none" w:sz="0" w:space="0" w:color="auto"/>
            <w:bottom w:val="none" w:sz="0" w:space="0" w:color="auto"/>
            <w:right w:val="none" w:sz="0" w:space="0" w:color="auto"/>
          </w:divBdr>
        </w:div>
        <w:div w:id="383256323">
          <w:marLeft w:val="0"/>
          <w:marRight w:val="0"/>
          <w:marTop w:val="0"/>
          <w:marBottom w:val="0"/>
          <w:divBdr>
            <w:top w:val="none" w:sz="0" w:space="0" w:color="auto"/>
            <w:left w:val="none" w:sz="0" w:space="0" w:color="auto"/>
            <w:bottom w:val="none" w:sz="0" w:space="0" w:color="auto"/>
            <w:right w:val="none" w:sz="0" w:space="0" w:color="auto"/>
          </w:divBdr>
        </w:div>
        <w:div w:id="388067904">
          <w:marLeft w:val="0"/>
          <w:marRight w:val="0"/>
          <w:marTop w:val="0"/>
          <w:marBottom w:val="0"/>
          <w:divBdr>
            <w:top w:val="none" w:sz="0" w:space="0" w:color="auto"/>
            <w:left w:val="none" w:sz="0" w:space="0" w:color="auto"/>
            <w:bottom w:val="none" w:sz="0" w:space="0" w:color="auto"/>
            <w:right w:val="none" w:sz="0" w:space="0" w:color="auto"/>
          </w:divBdr>
        </w:div>
        <w:div w:id="391082200">
          <w:marLeft w:val="0"/>
          <w:marRight w:val="0"/>
          <w:marTop w:val="0"/>
          <w:marBottom w:val="0"/>
          <w:divBdr>
            <w:top w:val="none" w:sz="0" w:space="0" w:color="auto"/>
            <w:left w:val="none" w:sz="0" w:space="0" w:color="auto"/>
            <w:bottom w:val="none" w:sz="0" w:space="0" w:color="auto"/>
            <w:right w:val="none" w:sz="0" w:space="0" w:color="auto"/>
          </w:divBdr>
        </w:div>
        <w:div w:id="391541161">
          <w:marLeft w:val="0"/>
          <w:marRight w:val="0"/>
          <w:marTop w:val="0"/>
          <w:marBottom w:val="0"/>
          <w:divBdr>
            <w:top w:val="none" w:sz="0" w:space="0" w:color="auto"/>
            <w:left w:val="none" w:sz="0" w:space="0" w:color="auto"/>
            <w:bottom w:val="none" w:sz="0" w:space="0" w:color="auto"/>
            <w:right w:val="none" w:sz="0" w:space="0" w:color="auto"/>
          </w:divBdr>
        </w:div>
        <w:div w:id="392392082">
          <w:marLeft w:val="0"/>
          <w:marRight w:val="0"/>
          <w:marTop w:val="0"/>
          <w:marBottom w:val="0"/>
          <w:divBdr>
            <w:top w:val="none" w:sz="0" w:space="0" w:color="auto"/>
            <w:left w:val="none" w:sz="0" w:space="0" w:color="auto"/>
            <w:bottom w:val="none" w:sz="0" w:space="0" w:color="auto"/>
            <w:right w:val="none" w:sz="0" w:space="0" w:color="auto"/>
          </w:divBdr>
        </w:div>
        <w:div w:id="396630629">
          <w:marLeft w:val="0"/>
          <w:marRight w:val="0"/>
          <w:marTop w:val="0"/>
          <w:marBottom w:val="0"/>
          <w:divBdr>
            <w:top w:val="none" w:sz="0" w:space="0" w:color="auto"/>
            <w:left w:val="none" w:sz="0" w:space="0" w:color="auto"/>
            <w:bottom w:val="none" w:sz="0" w:space="0" w:color="auto"/>
            <w:right w:val="none" w:sz="0" w:space="0" w:color="auto"/>
          </w:divBdr>
        </w:div>
        <w:div w:id="408692263">
          <w:marLeft w:val="0"/>
          <w:marRight w:val="0"/>
          <w:marTop w:val="0"/>
          <w:marBottom w:val="0"/>
          <w:divBdr>
            <w:top w:val="none" w:sz="0" w:space="0" w:color="auto"/>
            <w:left w:val="none" w:sz="0" w:space="0" w:color="auto"/>
            <w:bottom w:val="none" w:sz="0" w:space="0" w:color="auto"/>
            <w:right w:val="none" w:sz="0" w:space="0" w:color="auto"/>
          </w:divBdr>
        </w:div>
        <w:div w:id="408966622">
          <w:marLeft w:val="0"/>
          <w:marRight w:val="0"/>
          <w:marTop w:val="0"/>
          <w:marBottom w:val="0"/>
          <w:divBdr>
            <w:top w:val="none" w:sz="0" w:space="0" w:color="auto"/>
            <w:left w:val="none" w:sz="0" w:space="0" w:color="auto"/>
            <w:bottom w:val="none" w:sz="0" w:space="0" w:color="auto"/>
            <w:right w:val="none" w:sz="0" w:space="0" w:color="auto"/>
          </w:divBdr>
        </w:div>
        <w:div w:id="411582295">
          <w:marLeft w:val="0"/>
          <w:marRight w:val="0"/>
          <w:marTop w:val="0"/>
          <w:marBottom w:val="0"/>
          <w:divBdr>
            <w:top w:val="none" w:sz="0" w:space="0" w:color="auto"/>
            <w:left w:val="none" w:sz="0" w:space="0" w:color="auto"/>
            <w:bottom w:val="none" w:sz="0" w:space="0" w:color="auto"/>
            <w:right w:val="none" w:sz="0" w:space="0" w:color="auto"/>
          </w:divBdr>
        </w:div>
        <w:div w:id="413939427">
          <w:marLeft w:val="0"/>
          <w:marRight w:val="0"/>
          <w:marTop w:val="0"/>
          <w:marBottom w:val="0"/>
          <w:divBdr>
            <w:top w:val="none" w:sz="0" w:space="0" w:color="auto"/>
            <w:left w:val="none" w:sz="0" w:space="0" w:color="auto"/>
            <w:bottom w:val="none" w:sz="0" w:space="0" w:color="auto"/>
            <w:right w:val="none" w:sz="0" w:space="0" w:color="auto"/>
          </w:divBdr>
        </w:div>
        <w:div w:id="432213935">
          <w:marLeft w:val="0"/>
          <w:marRight w:val="0"/>
          <w:marTop w:val="0"/>
          <w:marBottom w:val="0"/>
          <w:divBdr>
            <w:top w:val="none" w:sz="0" w:space="0" w:color="auto"/>
            <w:left w:val="none" w:sz="0" w:space="0" w:color="auto"/>
            <w:bottom w:val="none" w:sz="0" w:space="0" w:color="auto"/>
            <w:right w:val="none" w:sz="0" w:space="0" w:color="auto"/>
          </w:divBdr>
        </w:div>
        <w:div w:id="435684821">
          <w:marLeft w:val="0"/>
          <w:marRight w:val="0"/>
          <w:marTop w:val="0"/>
          <w:marBottom w:val="0"/>
          <w:divBdr>
            <w:top w:val="none" w:sz="0" w:space="0" w:color="auto"/>
            <w:left w:val="none" w:sz="0" w:space="0" w:color="auto"/>
            <w:bottom w:val="none" w:sz="0" w:space="0" w:color="auto"/>
            <w:right w:val="none" w:sz="0" w:space="0" w:color="auto"/>
          </w:divBdr>
        </w:div>
        <w:div w:id="445389791">
          <w:marLeft w:val="0"/>
          <w:marRight w:val="0"/>
          <w:marTop w:val="0"/>
          <w:marBottom w:val="0"/>
          <w:divBdr>
            <w:top w:val="none" w:sz="0" w:space="0" w:color="auto"/>
            <w:left w:val="none" w:sz="0" w:space="0" w:color="auto"/>
            <w:bottom w:val="none" w:sz="0" w:space="0" w:color="auto"/>
            <w:right w:val="none" w:sz="0" w:space="0" w:color="auto"/>
          </w:divBdr>
        </w:div>
        <w:div w:id="447625030">
          <w:marLeft w:val="0"/>
          <w:marRight w:val="0"/>
          <w:marTop w:val="0"/>
          <w:marBottom w:val="0"/>
          <w:divBdr>
            <w:top w:val="none" w:sz="0" w:space="0" w:color="auto"/>
            <w:left w:val="none" w:sz="0" w:space="0" w:color="auto"/>
            <w:bottom w:val="none" w:sz="0" w:space="0" w:color="auto"/>
            <w:right w:val="none" w:sz="0" w:space="0" w:color="auto"/>
          </w:divBdr>
        </w:div>
        <w:div w:id="452790941">
          <w:marLeft w:val="0"/>
          <w:marRight w:val="0"/>
          <w:marTop w:val="0"/>
          <w:marBottom w:val="0"/>
          <w:divBdr>
            <w:top w:val="none" w:sz="0" w:space="0" w:color="auto"/>
            <w:left w:val="none" w:sz="0" w:space="0" w:color="auto"/>
            <w:bottom w:val="none" w:sz="0" w:space="0" w:color="auto"/>
            <w:right w:val="none" w:sz="0" w:space="0" w:color="auto"/>
          </w:divBdr>
        </w:div>
        <w:div w:id="457649350">
          <w:marLeft w:val="0"/>
          <w:marRight w:val="0"/>
          <w:marTop w:val="0"/>
          <w:marBottom w:val="0"/>
          <w:divBdr>
            <w:top w:val="none" w:sz="0" w:space="0" w:color="auto"/>
            <w:left w:val="none" w:sz="0" w:space="0" w:color="auto"/>
            <w:bottom w:val="none" w:sz="0" w:space="0" w:color="auto"/>
            <w:right w:val="none" w:sz="0" w:space="0" w:color="auto"/>
          </w:divBdr>
        </w:div>
        <w:div w:id="457913380">
          <w:marLeft w:val="0"/>
          <w:marRight w:val="0"/>
          <w:marTop w:val="0"/>
          <w:marBottom w:val="0"/>
          <w:divBdr>
            <w:top w:val="none" w:sz="0" w:space="0" w:color="auto"/>
            <w:left w:val="none" w:sz="0" w:space="0" w:color="auto"/>
            <w:bottom w:val="none" w:sz="0" w:space="0" w:color="auto"/>
            <w:right w:val="none" w:sz="0" w:space="0" w:color="auto"/>
          </w:divBdr>
        </w:div>
        <w:div w:id="460922929">
          <w:marLeft w:val="0"/>
          <w:marRight w:val="0"/>
          <w:marTop w:val="0"/>
          <w:marBottom w:val="0"/>
          <w:divBdr>
            <w:top w:val="none" w:sz="0" w:space="0" w:color="auto"/>
            <w:left w:val="none" w:sz="0" w:space="0" w:color="auto"/>
            <w:bottom w:val="none" w:sz="0" w:space="0" w:color="auto"/>
            <w:right w:val="none" w:sz="0" w:space="0" w:color="auto"/>
          </w:divBdr>
        </w:div>
        <w:div w:id="461656004">
          <w:marLeft w:val="0"/>
          <w:marRight w:val="0"/>
          <w:marTop w:val="0"/>
          <w:marBottom w:val="0"/>
          <w:divBdr>
            <w:top w:val="none" w:sz="0" w:space="0" w:color="auto"/>
            <w:left w:val="none" w:sz="0" w:space="0" w:color="auto"/>
            <w:bottom w:val="none" w:sz="0" w:space="0" w:color="auto"/>
            <w:right w:val="none" w:sz="0" w:space="0" w:color="auto"/>
          </w:divBdr>
        </w:div>
        <w:div w:id="463545192">
          <w:marLeft w:val="0"/>
          <w:marRight w:val="0"/>
          <w:marTop w:val="0"/>
          <w:marBottom w:val="0"/>
          <w:divBdr>
            <w:top w:val="none" w:sz="0" w:space="0" w:color="auto"/>
            <w:left w:val="none" w:sz="0" w:space="0" w:color="auto"/>
            <w:bottom w:val="none" w:sz="0" w:space="0" w:color="auto"/>
            <w:right w:val="none" w:sz="0" w:space="0" w:color="auto"/>
          </w:divBdr>
        </w:div>
        <w:div w:id="465045628">
          <w:marLeft w:val="0"/>
          <w:marRight w:val="0"/>
          <w:marTop w:val="0"/>
          <w:marBottom w:val="0"/>
          <w:divBdr>
            <w:top w:val="none" w:sz="0" w:space="0" w:color="auto"/>
            <w:left w:val="none" w:sz="0" w:space="0" w:color="auto"/>
            <w:bottom w:val="none" w:sz="0" w:space="0" w:color="auto"/>
            <w:right w:val="none" w:sz="0" w:space="0" w:color="auto"/>
          </w:divBdr>
        </w:div>
        <w:div w:id="480927709">
          <w:marLeft w:val="0"/>
          <w:marRight w:val="0"/>
          <w:marTop w:val="0"/>
          <w:marBottom w:val="0"/>
          <w:divBdr>
            <w:top w:val="none" w:sz="0" w:space="0" w:color="auto"/>
            <w:left w:val="none" w:sz="0" w:space="0" w:color="auto"/>
            <w:bottom w:val="none" w:sz="0" w:space="0" w:color="auto"/>
            <w:right w:val="none" w:sz="0" w:space="0" w:color="auto"/>
          </w:divBdr>
        </w:div>
        <w:div w:id="484008244">
          <w:marLeft w:val="0"/>
          <w:marRight w:val="0"/>
          <w:marTop w:val="0"/>
          <w:marBottom w:val="0"/>
          <w:divBdr>
            <w:top w:val="none" w:sz="0" w:space="0" w:color="auto"/>
            <w:left w:val="none" w:sz="0" w:space="0" w:color="auto"/>
            <w:bottom w:val="none" w:sz="0" w:space="0" w:color="auto"/>
            <w:right w:val="none" w:sz="0" w:space="0" w:color="auto"/>
          </w:divBdr>
        </w:div>
        <w:div w:id="484206982">
          <w:marLeft w:val="0"/>
          <w:marRight w:val="0"/>
          <w:marTop w:val="0"/>
          <w:marBottom w:val="0"/>
          <w:divBdr>
            <w:top w:val="none" w:sz="0" w:space="0" w:color="auto"/>
            <w:left w:val="none" w:sz="0" w:space="0" w:color="auto"/>
            <w:bottom w:val="none" w:sz="0" w:space="0" w:color="auto"/>
            <w:right w:val="none" w:sz="0" w:space="0" w:color="auto"/>
          </w:divBdr>
        </w:div>
        <w:div w:id="487670702">
          <w:marLeft w:val="0"/>
          <w:marRight w:val="0"/>
          <w:marTop w:val="0"/>
          <w:marBottom w:val="0"/>
          <w:divBdr>
            <w:top w:val="none" w:sz="0" w:space="0" w:color="auto"/>
            <w:left w:val="none" w:sz="0" w:space="0" w:color="auto"/>
            <w:bottom w:val="none" w:sz="0" w:space="0" w:color="auto"/>
            <w:right w:val="none" w:sz="0" w:space="0" w:color="auto"/>
          </w:divBdr>
        </w:div>
        <w:div w:id="491917912">
          <w:marLeft w:val="0"/>
          <w:marRight w:val="0"/>
          <w:marTop w:val="0"/>
          <w:marBottom w:val="0"/>
          <w:divBdr>
            <w:top w:val="none" w:sz="0" w:space="0" w:color="auto"/>
            <w:left w:val="none" w:sz="0" w:space="0" w:color="auto"/>
            <w:bottom w:val="none" w:sz="0" w:space="0" w:color="auto"/>
            <w:right w:val="none" w:sz="0" w:space="0" w:color="auto"/>
          </w:divBdr>
        </w:div>
        <w:div w:id="492378706">
          <w:marLeft w:val="0"/>
          <w:marRight w:val="0"/>
          <w:marTop w:val="0"/>
          <w:marBottom w:val="0"/>
          <w:divBdr>
            <w:top w:val="none" w:sz="0" w:space="0" w:color="auto"/>
            <w:left w:val="none" w:sz="0" w:space="0" w:color="auto"/>
            <w:bottom w:val="none" w:sz="0" w:space="0" w:color="auto"/>
            <w:right w:val="none" w:sz="0" w:space="0" w:color="auto"/>
          </w:divBdr>
        </w:div>
        <w:div w:id="498690662">
          <w:marLeft w:val="0"/>
          <w:marRight w:val="0"/>
          <w:marTop w:val="0"/>
          <w:marBottom w:val="0"/>
          <w:divBdr>
            <w:top w:val="none" w:sz="0" w:space="0" w:color="auto"/>
            <w:left w:val="none" w:sz="0" w:space="0" w:color="auto"/>
            <w:bottom w:val="none" w:sz="0" w:space="0" w:color="auto"/>
            <w:right w:val="none" w:sz="0" w:space="0" w:color="auto"/>
          </w:divBdr>
        </w:div>
        <w:div w:id="516042214">
          <w:marLeft w:val="0"/>
          <w:marRight w:val="0"/>
          <w:marTop w:val="0"/>
          <w:marBottom w:val="0"/>
          <w:divBdr>
            <w:top w:val="none" w:sz="0" w:space="0" w:color="auto"/>
            <w:left w:val="none" w:sz="0" w:space="0" w:color="auto"/>
            <w:bottom w:val="none" w:sz="0" w:space="0" w:color="auto"/>
            <w:right w:val="none" w:sz="0" w:space="0" w:color="auto"/>
          </w:divBdr>
        </w:div>
        <w:div w:id="524058516">
          <w:marLeft w:val="0"/>
          <w:marRight w:val="0"/>
          <w:marTop w:val="0"/>
          <w:marBottom w:val="0"/>
          <w:divBdr>
            <w:top w:val="none" w:sz="0" w:space="0" w:color="auto"/>
            <w:left w:val="none" w:sz="0" w:space="0" w:color="auto"/>
            <w:bottom w:val="none" w:sz="0" w:space="0" w:color="auto"/>
            <w:right w:val="none" w:sz="0" w:space="0" w:color="auto"/>
          </w:divBdr>
        </w:div>
        <w:div w:id="530267990">
          <w:marLeft w:val="0"/>
          <w:marRight w:val="0"/>
          <w:marTop w:val="0"/>
          <w:marBottom w:val="0"/>
          <w:divBdr>
            <w:top w:val="none" w:sz="0" w:space="0" w:color="auto"/>
            <w:left w:val="none" w:sz="0" w:space="0" w:color="auto"/>
            <w:bottom w:val="none" w:sz="0" w:space="0" w:color="auto"/>
            <w:right w:val="none" w:sz="0" w:space="0" w:color="auto"/>
          </w:divBdr>
        </w:div>
        <w:div w:id="532377561">
          <w:marLeft w:val="0"/>
          <w:marRight w:val="0"/>
          <w:marTop w:val="0"/>
          <w:marBottom w:val="0"/>
          <w:divBdr>
            <w:top w:val="none" w:sz="0" w:space="0" w:color="auto"/>
            <w:left w:val="none" w:sz="0" w:space="0" w:color="auto"/>
            <w:bottom w:val="none" w:sz="0" w:space="0" w:color="auto"/>
            <w:right w:val="none" w:sz="0" w:space="0" w:color="auto"/>
          </w:divBdr>
        </w:div>
        <w:div w:id="532839020">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538930212">
          <w:marLeft w:val="0"/>
          <w:marRight w:val="0"/>
          <w:marTop w:val="0"/>
          <w:marBottom w:val="0"/>
          <w:divBdr>
            <w:top w:val="none" w:sz="0" w:space="0" w:color="auto"/>
            <w:left w:val="none" w:sz="0" w:space="0" w:color="auto"/>
            <w:bottom w:val="none" w:sz="0" w:space="0" w:color="auto"/>
            <w:right w:val="none" w:sz="0" w:space="0" w:color="auto"/>
          </w:divBdr>
        </w:div>
        <w:div w:id="544147246">
          <w:marLeft w:val="0"/>
          <w:marRight w:val="0"/>
          <w:marTop w:val="0"/>
          <w:marBottom w:val="0"/>
          <w:divBdr>
            <w:top w:val="none" w:sz="0" w:space="0" w:color="auto"/>
            <w:left w:val="none" w:sz="0" w:space="0" w:color="auto"/>
            <w:bottom w:val="none" w:sz="0" w:space="0" w:color="auto"/>
            <w:right w:val="none" w:sz="0" w:space="0" w:color="auto"/>
          </w:divBdr>
        </w:div>
        <w:div w:id="548221964">
          <w:marLeft w:val="0"/>
          <w:marRight w:val="0"/>
          <w:marTop w:val="0"/>
          <w:marBottom w:val="0"/>
          <w:divBdr>
            <w:top w:val="none" w:sz="0" w:space="0" w:color="auto"/>
            <w:left w:val="none" w:sz="0" w:space="0" w:color="auto"/>
            <w:bottom w:val="none" w:sz="0" w:space="0" w:color="auto"/>
            <w:right w:val="none" w:sz="0" w:space="0" w:color="auto"/>
          </w:divBdr>
        </w:div>
        <w:div w:id="554781281">
          <w:marLeft w:val="0"/>
          <w:marRight w:val="0"/>
          <w:marTop w:val="0"/>
          <w:marBottom w:val="0"/>
          <w:divBdr>
            <w:top w:val="none" w:sz="0" w:space="0" w:color="auto"/>
            <w:left w:val="none" w:sz="0" w:space="0" w:color="auto"/>
            <w:bottom w:val="none" w:sz="0" w:space="0" w:color="auto"/>
            <w:right w:val="none" w:sz="0" w:space="0" w:color="auto"/>
          </w:divBdr>
        </w:div>
        <w:div w:id="560797458">
          <w:marLeft w:val="0"/>
          <w:marRight w:val="0"/>
          <w:marTop w:val="0"/>
          <w:marBottom w:val="0"/>
          <w:divBdr>
            <w:top w:val="none" w:sz="0" w:space="0" w:color="auto"/>
            <w:left w:val="none" w:sz="0" w:space="0" w:color="auto"/>
            <w:bottom w:val="none" w:sz="0" w:space="0" w:color="auto"/>
            <w:right w:val="none" w:sz="0" w:space="0" w:color="auto"/>
          </w:divBdr>
        </w:div>
        <w:div w:id="567809428">
          <w:marLeft w:val="0"/>
          <w:marRight w:val="0"/>
          <w:marTop w:val="0"/>
          <w:marBottom w:val="0"/>
          <w:divBdr>
            <w:top w:val="none" w:sz="0" w:space="0" w:color="auto"/>
            <w:left w:val="none" w:sz="0" w:space="0" w:color="auto"/>
            <w:bottom w:val="none" w:sz="0" w:space="0" w:color="auto"/>
            <w:right w:val="none" w:sz="0" w:space="0" w:color="auto"/>
          </w:divBdr>
        </w:div>
        <w:div w:id="573316835">
          <w:marLeft w:val="0"/>
          <w:marRight w:val="0"/>
          <w:marTop w:val="0"/>
          <w:marBottom w:val="0"/>
          <w:divBdr>
            <w:top w:val="none" w:sz="0" w:space="0" w:color="auto"/>
            <w:left w:val="none" w:sz="0" w:space="0" w:color="auto"/>
            <w:bottom w:val="none" w:sz="0" w:space="0" w:color="auto"/>
            <w:right w:val="none" w:sz="0" w:space="0" w:color="auto"/>
          </w:divBdr>
        </w:div>
        <w:div w:id="575212908">
          <w:marLeft w:val="0"/>
          <w:marRight w:val="0"/>
          <w:marTop w:val="0"/>
          <w:marBottom w:val="0"/>
          <w:divBdr>
            <w:top w:val="none" w:sz="0" w:space="0" w:color="auto"/>
            <w:left w:val="none" w:sz="0" w:space="0" w:color="auto"/>
            <w:bottom w:val="none" w:sz="0" w:space="0" w:color="auto"/>
            <w:right w:val="none" w:sz="0" w:space="0" w:color="auto"/>
          </w:divBdr>
        </w:div>
        <w:div w:id="582378225">
          <w:marLeft w:val="0"/>
          <w:marRight w:val="0"/>
          <w:marTop w:val="0"/>
          <w:marBottom w:val="0"/>
          <w:divBdr>
            <w:top w:val="none" w:sz="0" w:space="0" w:color="auto"/>
            <w:left w:val="none" w:sz="0" w:space="0" w:color="auto"/>
            <w:bottom w:val="none" w:sz="0" w:space="0" w:color="auto"/>
            <w:right w:val="none" w:sz="0" w:space="0" w:color="auto"/>
          </w:divBdr>
        </w:div>
        <w:div w:id="584338211">
          <w:marLeft w:val="0"/>
          <w:marRight w:val="0"/>
          <w:marTop w:val="0"/>
          <w:marBottom w:val="0"/>
          <w:divBdr>
            <w:top w:val="none" w:sz="0" w:space="0" w:color="auto"/>
            <w:left w:val="none" w:sz="0" w:space="0" w:color="auto"/>
            <w:bottom w:val="none" w:sz="0" w:space="0" w:color="auto"/>
            <w:right w:val="none" w:sz="0" w:space="0" w:color="auto"/>
          </w:divBdr>
        </w:div>
        <w:div w:id="586840689">
          <w:marLeft w:val="0"/>
          <w:marRight w:val="0"/>
          <w:marTop w:val="0"/>
          <w:marBottom w:val="0"/>
          <w:divBdr>
            <w:top w:val="none" w:sz="0" w:space="0" w:color="auto"/>
            <w:left w:val="none" w:sz="0" w:space="0" w:color="auto"/>
            <w:bottom w:val="none" w:sz="0" w:space="0" w:color="auto"/>
            <w:right w:val="none" w:sz="0" w:space="0" w:color="auto"/>
          </w:divBdr>
        </w:div>
        <w:div w:id="592205988">
          <w:marLeft w:val="0"/>
          <w:marRight w:val="0"/>
          <w:marTop w:val="0"/>
          <w:marBottom w:val="0"/>
          <w:divBdr>
            <w:top w:val="none" w:sz="0" w:space="0" w:color="auto"/>
            <w:left w:val="none" w:sz="0" w:space="0" w:color="auto"/>
            <w:bottom w:val="none" w:sz="0" w:space="0" w:color="auto"/>
            <w:right w:val="none" w:sz="0" w:space="0" w:color="auto"/>
          </w:divBdr>
        </w:div>
        <w:div w:id="594554997">
          <w:marLeft w:val="0"/>
          <w:marRight w:val="0"/>
          <w:marTop w:val="0"/>
          <w:marBottom w:val="0"/>
          <w:divBdr>
            <w:top w:val="none" w:sz="0" w:space="0" w:color="auto"/>
            <w:left w:val="none" w:sz="0" w:space="0" w:color="auto"/>
            <w:bottom w:val="none" w:sz="0" w:space="0" w:color="auto"/>
            <w:right w:val="none" w:sz="0" w:space="0" w:color="auto"/>
          </w:divBdr>
        </w:div>
        <w:div w:id="603732213">
          <w:marLeft w:val="0"/>
          <w:marRight w:val="0"/>
          <w:marTop w:val="0"/>
          <w:marBottom w:val="0"/>
          <w:divBdr>
            <w:top w:val="none" w:sz="0" w:space="0" w:color="auto"/>
            <w:left w:val="none" w:sz="0" w:space="0" w:color="auto"/>
            <w:bottom w:val="none" w:sz="0" w:space="0" w:color="auto"/>
            <w:right w:val="none" w:sz="0" w:space="0" w:color="auto"/>
          </w:divBdr>
        </w:div>
        <w:div w:id="610556785">
          <w:marLeft w:val="0"/>
          <w:marRight w:val="0"/>
          <w:marTop w:val="0"/>
          <w:marBottom w:val="0"/>
          <w:divBdr>
            <w:top w:val="none" w:sz="0" w:space="0" w:color="auto"/>
            <w:left w:val="none" w:sz="0" w:space="0" w:color="auto"/>
            <w:bottom w:val="none" w:sz="0" w:space="0" w:color="auto"/>
            <w:right w:val="none" w:sz="0" w:space="0" w:color="auto"/>
          </w:divBdr>
        </w:div>
        <w:div w:id="612715052">
          <w:marLeft w:val="0"/>
          <w:marRight w:val="0"/>
          <w:marTop w:val="0"/>
          <w:marBottom w:val="0"/>
          <w:divBdr>
            <w:top w:val="none" w:sz="0" w:space="0" w:color="auto"/>
            <w:left w:val="none" w:sz="0" w:space="0" w:color="auto"/>
            <w:bottom w:val="none" w:sz="0" w:space="0" w:color="auto"/>
            <w:right w:val="none" w:sz="0" w:space="0" w:color="auto"/>
          </w:divBdr>
        </w:div>
        <w:div w:id="614680908">
          <w:marLeft w:val="0"/>
          <w:marRight w:val="0"/>
          <w:marTop w:val="0"/>
          <w:marBottom w:val="0"/>
          <w:divBdr>
            <w:top w:val="none" w:sz="0" w:space="0" w:color="auto"/>
            <w:left w:val="none" w:sz="0" w:space="0" w:color="auto"/>
            <w:bottom w:val="none" w:sz="0" w:space="0" w:color="auto"/>
            <w:right w:val="none" w:sz="0" w:space="0" w:color="auto"/>
          </w:divBdr>
        </w:div>
        <w:div w:id="618685461">
          <w:marLeft w:val="0"/>
          <w:marRight w:val="0"/>
          <w:marTop w:val="0"/>
          <w:marBottom w:val="0"/>
          <w:divBdr>
            <w:top w:val="none" w:sz="0" w:space="0" w:color="auto"/>
            <w:left w:val="none" w:sz="0" w:space="0" w:color="auto"/>
            <w:bottom w:val="none" w:sz="0" w:space="0" w:color="auto"/>
            <w:right w:val="none" w:sz="0" w:space="0" w:color="auto"/>
          </w:divBdr>
        </w:div>
        <w:div w:id="618878213">
          <w:marLeft w:val="0"/>
          <w:marRight w:val="0"/>
          <w:marTop w:val="0"/>
          <w:marBottom w:val="0"/>
          <w:divBdr>
            <w:top w:val="none" w:sz="0" w:space="0" w:color="auto"/>
            <w:left w:val="none" w:sz="0" w:space="0" w:color="auto"/>
            <w:bottom w:val="none" w:sz="0" w:space="0" w:color="auto"/>
            <w:right w:val="none" w:sz="0" w:space="0" w:color="auto"/>
          </w:divBdr>
        </w:div>
        <w:div w:id="619607857">
          <w:marLeft w:val="0"/>
          <w:marRight w:val="0"/>
          <w:marTop w:val="0"/>
          <w:marBottom w:val="0"/>
          <w:divBdr>
            <w:top w:val="none" w:sz="0" w:space="0" w:color="auto"/>
            <w:left w:val="none" w:sz="0" w:space="0" w:color="auto"/>
            <w:bottom w:val="none" w:sz="0" w:space="0" w:color="auto"/>
            <w:right w:val="none" w:sz="0" w:space="0" w:color="auto"/>
          </w:divBdr>
        </w:div>
        <w:div w:id="621230443">
          <w:marLeft w:val="0"/>
          <w:marRight w:val="0"/>
          <w:marTop w:val="0"/>
          <w:marBottom w:val="0"/>
          <w:divBdr>
            <w:top w:val="none" w:sz="0" w:space="0" w:color="auto"/>
            <w:left w:val="none" w:sz="0" w:space="0" w:color="auto"/>
            <w:bottom w:val="none" w:sz="0" w:space="0" w:color="auto"/>
            <w:right w:val="none" w:sz="0" w:space="0" w:color="auto"/>
          </w:divBdr>
        </w:div>
        <w:div w:id="623192671">
          <w:marLeft w:val="0"/>
          <w:marRight w:val="0"/>
          <w:marTop w:val="0"/>
          <w:marBottom w:val="0"/>
          <w:divBdr>
            <w:top w:val="none" w:sz="0" w:space="0" w:color="auto"/>
            <w:left w:val="none" w:sz="0" w:space="0" w:color="auto"/>
            <w:bottom w:val="none" w:sz="0" w:space="0" w:color="auto"/>
            <w:right w:val="none" w:sz="0" w:space="0" w:color="auto"/>
          </w:divBdr>
        </w:div>
        <w:div w:id="624316298">
          <w:marLeft w:val="0"/>
          <w:marRight w:val="0"/>
          <w:marTop w:val="0"/>
          <w:marBottom w:val="0"/>
          <w:divBdr>
            <w:top w:val="none" w:sz="0" w:space="0" w:color="auto"/>
            <w:left w:val="none" w:sz="0" w:space="0" w:color="auto"/>
            <w:bottom w:val="none" w:sz="0" w:space="0" w:color="auto"/>
            <w:right w:val="none" w:sz="0" w:space="0" w:color="auto"/>
          </w:divBdr>
        </w:div>
        <w:div w:id="630332238">
          <w:marLeft w:val="0"/>
          <w:marRight w:val="0"/>
          <w:marTop w:val="0"/>
          <w:marBottom w:val="0"/>
          <w:divBdr>
            <w:top w:val="none" w:sz="0" w:space="0" w:color="auto"/>
            <w:left w:val="none" w:sz="0" w:space="0" w:color="auto"/>
            <w:bottom w:val="none" w:sz="0" w:space="0" w:color="auto"/>
            <w:right w:val="none" w:sz="0" w:space="0" w:color="auto"/>
          </w:divBdr>
        </w:div>
        <w:div w:id="632684798">
          <w:marLeft w:val="0"/>
          <w:marRight w:val="0"/>
          <w:marTop w:val="0"/>
          <w:marBottom w:val="0"/>
          <w:divBdr>
            <w:top w:val="none" w:sz="0" w:space="0" w:color="auto"/>
            <w:left w:val="none" w:sz="0" w:space="0" w:color="auto"/>
            <w:bottom w:val="none" w:sz="0" w:space="0" w:color="auto"/>
            <w:right w:val="none" w:sz="0" w:space="0" w:color="auto"/>
          </w:divBdr>
        </w:div>
        <w:div w:id="633366329">
          <w:marLeft w:val="0"/>
          <w:marRight w:val="0"/>
          <w:marTop w:val="0"/>
          <w:marBottom w:val="0"/>
          <w:divBdr>
            <w:top w:val="none" w:sz="0" w:space="0" w:color="auto"/>
            <w:left w:val="none" w:sz="0" w:space="0" w:color="auto"/>
            <w:bottom w:val="none" w:sz="0" w:space="0" w:color="auto"/>
            <w:right w:val="none" w:sz="0" w:space="0" w:color="auto"/>
          </w:divBdr>
        </w:div>
        <w:div w:id="641429800">
          <w:marLeft w:val="0"/>
          <w:marRight w:val="0"/>
          <w:marTop w:val="0"/>
          <w:marBottom w:val="0"/>
          <w:divBdr>
            <w:top w:val="none" w:sz="0" w:space="0" w:color="auto"/>
            <w:left w:val="none" w:sz="0" w:space="0" w:color="auto"/>
            <w:bottom w:val="none" w:sz="0" w:space="0" w:color="auto"/>
            <w:right w:val="none" w:sz="0" w:space="0" w:color="auto"/>
          </w:divBdr>
        </w:div>
        <w:div w:id="646979520">
          <w:marLeft w:val="0"/>
          <w:marRight w:val="0"/>
          <w:marTop w:val="0"/>
          <w:marBottom w:val="0"/>
          <w:divBdr>
            <w:top w:val="none" w:sz="0" w:space="0" w:color="auto"/>
            <w:left w:val="none" w:sz="0" w:space="0" w:color="auto"/>
            <w:bottom w:val="none" w:sz="0" w:space="0" w:color="auto"/>
            <w:right w:val="none" w:sz="0" w:space="0" w:color="auto"/>
          </w:divBdr>
        </w:div>
        <w:div w:id="652025142">
          <w:marLeft w:val="0"/>
          <w:marRight w:val="0"/>
          <w:marTop w:val="0"/>
          <w:marBottom w:val="0"/>
          <w:divBdr>
            <w:top w:val="none" w:sz="0" w:space="0" w:color="auto"/>
            <w:left w:val="none" w:sz="0" w:space="0" w:color="auto"/>
            <w:bottom w:val="none" w:sz="0" w:space="0" w:color="auto"/>
            <w:right w:val="none" w:sz="0" w:space="0" w:color="auto"/>
          </w:divBdr>
        </w:div>
        <w:div w:id="653140404">
          <w:marLeft w:val="0"/>
          <w:marRight w:val="0"/>
          <w:marTop w:val="0"/>
          <w:marBottom w:val="0"/>
          <w:divBdr>
            <w:top w:val="none" w:sz="0" w:space="0" w:color="auto"/>
            <w:left w:val="none" w:sz="0" w:space="0" w:color="auto"/>
            <w:bottom w:val="none" w:sz="0" w:space="0" w:color="auto"/>
            <w:right w:val="none" w:sz="0" w:space="0" w:color="auto"/>
          </w:divBdr>
        </w:div>
        <w:div w:id="660429470">
          <w:marLeft w:val="0"/>
          <w:marRight w:val="0"/>
          <w:marTop w:val="0"/>
          <w:marBottom w:val="0"/>
          <w:divBdr>
            <w:top w:val="none" w:sz="0" w:space="0" w:color="auto"/>
            <w:left w:val="none" w:sz="0" w:space="0" w:color="auto"/>
            <w:bottom w:val="none" w:sz="0" w:space="0" w:color="auto"/>
            <w:right w:val="none" w:sz="0" w:space="0" w:color="auto"/>
          </w:divBdr>
        </w:div>
        <w:div w:id="661855702">
          <w:marLeft w:val="0"/>
          <w:marRight w:val="0"/>
          <w:marTop w:val="0"/>
          <w:marBottom w:val="0"/>
          <w:divBdr>
            <w:top w:val="none" w:sz="0" w:space="0" w:color="auto"/>
            <w:left w:val="none" w:sz="0" w:space="0" w:color="auto"/>
            <w:bottom w:val="none" w:sz="0" w:space="0" w:color="auto"/>
            <w:right w:val="none" w:sz="0" w:space="0" w:color="auto"/>
          </w:divBdr>
        </w:div>
        <w:div w:id="666205281">
          <w:marLeft w:val="0"/>
          <w:marRight w:val="0"/>
          <w:marTop w:val="0"/>
          <w:marBottom w:val="0"/>
          <w:divBdr>
            <w:top w:val="none" w:sz="0" w:space="0" w:color="auto"/>
            <w:left w:val="none" w:sz="0" w:space="0" w:color="auto"/>
            <w:bottom w:val="none" w:sz="0" w:space="0" w:color="auto"/>
            <w:right w:val="none" w:sz="0" w:space="0" w:color="auto"/>
          </w:divBdr>
        </w:div>
        <w:div w:id="666981501">
          <w:marLeft w:val="0"/>
          <w:marRight w:val="0"/>
          <w:marTop w:val="0"/>
          <w:marBottom w:val="0"/>
          <w:divBdr>
            <w:top w:val="none" w:sz="0" w:space="0" w:color="auto"/>
            <w:left w:val="none" w:sz="0" w:space="0" w:color="auto"/>
            <w:bottom w:val="none" w:sz="0" w:space="0" w:color="auto"/>
            <w:right w:val="none" w:sz="0" w:space="0" w:color="auto"/>
          </w:divBdr>
        </w:div>
        <w:div w:id="667757978">
          <w:marLeft w:val="0"/>
          <w:marRight w:val="0"/>
          <w:marTop w:val="0"/>
          <w:marBottom w:val="0"/>
          <w:divBdr>
            <w:top w:val="none" w:sz="0" w:space="0" w:color="auto"/>
            <w:left w:val="none" w:sz="0" w:space="0" w:color="auto"/>
            <w:bottom w:val="none" w:sz="0" w:space="0" w:color="auto"/>
            <w:right w:val="none" w:sz="0" w:space="0" w:color="auto"/>
          </w:divBdr>
        </w:div>
        <w:div w:id="670520824">
          <w:marLeft w:val="0"/>
          <w:marRight w:val="0"/>
          <w:marTop w:val="0"/>
          <w:marBottom w:val="0"/>
          <w:divBdr>
            <w:top w:val="none" w:sz="0" w:space="0" w:color="auto"/>
            <w:left w:val="none" w:sz="0" w:space="0" w:color="auto"/>
            <w:bottom w:val="none" w:sz="0" w:space="0" w:color="auto"/>
            <w:right w:val="none" w:sz="0" w:space="0" w:color="auto"/>
          </w:divBdr>
        </w:div>
        <w:div w:id="671683676">
          <w:marLeft w:val="0"/>
          <w:marRight w:val="0"/>
          <w:marTop w:val="0"/>
          <w:marBottom w:val="0"/>
          <w:divBdr>
            <w:top w:val="none" w:sz="0" w:space="0" w:color="auto"/>
            <w:left w:val="none" w:sz="0" w:space="0" w:color="auto"/>
            <w:bottom w:val="none" w:sz="0" w:space="0" w:color="auto"/>
            <w:right w:val="none" w:sz="0" w:space="0" w:color="auto"/>
          </w:divBdr>
        </w:div>
        <w:div w:id="683289527">
          <w:marLeft w:val="0"/>
          <w:marRight w:val="0"/>
          <w:marTop w:val="0"/>
          <w:marBottom w:val="0"/>
          <w:divBdr>
            <w:top w:val="none" w:sz="0" w:space="0" w:color="auto"/>
            <w:left w:val="none" w:sz="0" w:space="0" w:color="auto"/>
            <w:bottom w:val="none" w:sz="0" w:space="0" w:color="auto"/>
            <w:right w:val="none" w:sz="0" w:space="0" w:color="auto"/>
          </w:divBdr>
        </w:div>
        <w:div w:id="684480577">
          <w:marLeft w:val="0"/>
          <w:marRight w:val="0"/>
          <w:marTop w:val="0"/>
          <w:marBottom w:val="0"/>
          <w:divBdr>
            <w:top w:val="none" w:sz="0" w:space="0" w:color="auto"/>
            <w:left w:val="none" w:sz="0" w:space="0" w:color="auto"/>
            <w:bottom w:val="none" w:sz="0" w:space="0" w:color="auto"/>
            <w:right w:val="none" w:sz="0" w:space="0" w:color="auto"/>
          </w:divBdr>
        </w:div>
        <w:div w:id="685861901">
          <w:marLeft w:val="0"/>
          <w:marRight w:val="0"/>
          <w:marTop w:val="0"/>
          <w:marBottom w:val="0"/>
          <w:divBdr>
            <w:top w:val="none" w:sz="0" w:space="0" w:color="auto"/>
            <w:left w:val="none" w:sz="0" w:space="0" w:color="auto"/>
            <w:bottom w:val="none" w:sz="0" w:space="0" w:color="auto"/>
            <w:right w:val="none" w:sz="0" w:space="0" w:color="auto"/>
          </w:divBdr>
        </w:div>
        <w:div w:id="687104270">
          <w:marLeft w:val="0"/>
          <w:marRight w:val="0"/>
          <w:marTop w:val="0"/>
          <w:marBottom w:val="0"/>
          <w:divBdr>
            <w:top w:val="none" w:sz="0" w:space="0" w:color="auto"/>
            <w:left w:val="none" w:sz="0" w:space="0" w:color="auto"/>
            <w:bottom w:val="none" w:sz="0" w:space="0" w:color="auto"/>
            <w:right w:val="none" w:sz="0" w:space="0" w:color="auto"/>
          </w:divBdr>
        </w:div>
        <w:div w:id="692464610">
          <w:marLeft w:val="0"/>
          <w:marRight w:val="0"/>
          <w:marTop w:val="0"/>
          <w:marBottom w:val="0"/>
          <w:divBdr>
            <w:top w:val="none" w:sz="0" w:space="0" w:color="auto"/>
            <w:left w:val="none" w:sz="0" w:space="0" w:color="auto"/>
            <w:bottom w:val="none" w:sz="0" w:space="0" w:color="auto"/>
            <w:right w:val="none" w:sz="0" w:space="0" w:color="auto"/>
          </w:divBdr>
        </w:div>
        <w:div w:id="695160489">
          <w:marLeft w:val="0"/>
          <w:marRight w:val="0"/>
          <w:marTop w:val="0"/>
          <w:marBottom w:val="0"/>
          <w:divBdr>
            <w:top w:val="none" w:sz="0" w:space="0" w:color="auto"/>
            <w:left w:val="none" w:sz="0" w:space="0" w:color="auto"/>
            <w:bottom w:val="none" w:sz="0" w:space="0" w:color="auto"/>
            <w:right w:val="none" w:sz="0" w:space="0" w:color="auto"/>
          </w:divBdr>
        </w:div>
        <w:div w:id="697201458">
          <w:marLeft w:val="0"/>
          <w:marRight w:val="0"/>
          <w:marTop w:val="0"/>
          <w:marBottom w:val="0"/>
          <w:divBdr>
            <w:top w:val="none" w:sz="0" w:space="0" w:color="auto"/>
            <w:left w:val="none" w:sz="0" w:space="0" w:color="auto"/>
            <w:bottom w:val="none" w:sz="0" w:space="0" w:color="auto"/>
            <w:right w:val="none" w:sz="0" w:space="0" w:color="auto"/>
          </w:divBdr>
        </w:div>
        <w:div w:id="700714386">
          <w:marLeft w:val="0"/>
          <w:marRight w:val="0"/>
          <w:marTop w:val="0"/>
          <w:marBottom w:val="0"/>
          <w:divBdr>
            <w:top w:val="none" w:sz="0" w:space="0" w:color="auto"/>
            <w:left w:val="none" w:sz="0" w:space="0" w:color="auto"/>
            <w:bottom w:val="none" w:sz="0" w:space="0" w:color="auto"/>
            <w:right w:val="none" w:sz="0" w:space="0" w:color="auto"/>
          </w:divBdr>
        </w:div>
        <w:div w:id="703361713">
          <w:marLeft w:val="0"/>
          <w:marRight w:val="0"/>
          <w:marTop w:val="0"/>
          <w:marBottom w:val="0"/>
          <w:divBdr>
            <w:top w:val="none" w:sz="0" w:space="0" w:color="auto"/>
            <w:left w:val="none" w:sz="0" w:space="0" w:color="auto"/>
            <w:bottom w:val="none" w:sz="0" w:space="0" w:color="auto"/>
            <w:right w:val="none" w:sz="0" w:space="0" w:color="auto"/>
          </w:divBdr>
        </w:div>
        <w:div w:id="707146850">
          <w:marLeft w:val="0"/>
          <w:marRight w:val="0"/>
          <w:marTop w:val="0"/>
          <w:marBottom w:val="0"/>
          <w:divBdr>
            <w:top w:val="none" w:sz="0" w:space="0" w:color="auto"/>
            <w:left w:val="none" w:sz="0" w:space="0" w:color="auto"/>
            <w:bottom w:val="none" w:sz="0" w:space="0" w:color="auto"/>
            <w:right w:val="none" w:sz="0" w:space="0" w:color="auto"/>
          </w:divBdr>
        </w:div>
        <w:div w:id="707725561">
          <w:marLeft w:val="0"/>
          <w:marRight w:val="0"/>
          <w:marTop w:val="0"/>
          <w:marBottom w:val="0"/>
          <w:divBdr>
            <w:top w:val="none" w:sz="0" w:space="0" w:color="auto"/>
            <w:left w:val="none" w:sz="0" w:space="0" w:color="auto"/>
            <w:bottom w:val="none" w:sz="0" w:space="0" w:color="auto"/>
            <w:right w:val="none" w:sz="0" w:space="0" w:color="auto"/>
          </w:divBdr>
        </w:div>
        <w:div w:id="708187634">
          <w:marLeft w:val="0"/>
          <w:marRight w:val="0"/>
          <w:marTop w:val="0"/>
          <w:marBottom w:val="0"/>
          <w:divBdr>
            <w:top w:val="none" w:sz="0" w:space="0" w:color="auto"/>
            <w:left w:val="none" w:sz="0" w:space="0" w:color="auto"/>
            <w:bottom w:val="none" w:sz="0" w:space="0" w:color="auto"/>
            <w:right w:val="none" w:sz="0" w:space="0" w:color="auto"/>
          </w:divBdr>
        </w:div>
        <w:div w:id="710418688">
          <w:marLeft w:val="0"/>
          <w:marRight w:val="0"/>
          <w:marTop w:val="0"/>
          <w:marBottom w:val="0"/>
          <w:divBdr>
            <w:top w:val="none" w:sz="0" w:space="0" w:color="auto"/>
            <w:left w:val="none" w:sz="0" w:space="0" w:color="auto"/>
            <w:bottom w:val="none" w:sz="0" w:space="0" w:color="auto"/>
            <w:right w:val="none" w:sz="0" w:space="0" w:color="auto"/>
          </w:divBdr>
        </w:div>
        <w:div w:id="713889652">
          <w:marLeft w:val="0"/>
          <w:marRight w:val="0"/>
          <w:marTop w:val="0"/>
          <w:marBottom w:val="0"/>
          <w:divBdr>
            <w:top w:val="none" w:sz="0" w:space="0" w:color="auto"/>
            <w:left w:val="none" w:sz="0" w:space="0" w:color="auto"/>
            <w:bottom w:val="none" w:sz="0" w:space="0" w:color="auto"/>
            <w:right w:val="none" w:sz="0" w:space="0" w:color="auto"/>
          </w:divBdr>
        </w:div>
        <w:div w:id="714086671">
          <w:marLeft w:val="0"/>
          <w:marRight w:val="0"/>
          <w:marTop w:val="0"/>
          <w:marBottom w:val="0"/>
          <w:divBdr>
            <w:top w:val="none" w:sz="0" w:space="0" w:color="auto"/>
            <w:left w:val="none" w:sz="0" w:space="0" w:color="auto"/>
            <w:bottom w:val="none" w:sz="0" w:space="0" w:color="auto"/>
            <w:right w:val="none" w:sz="0" w:space="0" w:color="auto"/>
          </w:divBdr>
        </w:div>
        <w:div w:id="715785852">
          <w:marLeft w:val="0"/>
          <w:marRight w:val="0"/>
          <w:marTop w:val="0"/>
          <w:marBottom w:val="0"/>
          <w:divBdr>
            <w:top w:val="none" w:sz="0" w:space="0" w:color="auto"/>
            <w:left w:val="none" w:sz="0" w:space="0" w:color="auto"/>
            <w:bottom w:val="none" w:sz="0" w:space="0" w:color="auto"/>
            <w:right w:val="none" w:sz="0" w:space="0" w:color="auto"/>
          </w:divBdr>
        </w:div>
        <w:div w:id="716129576">
          <w:marLeft w:val="0"/>
          <w:marRight w:val="0"/>
          <w:marTop w:val="0"/>
          <w:marBottom w:val="0"/>
          <w:divBdr>
            <w:top w:val="none" w:sz="0" w:space="0" w:color="auto"/>
            <w:left w:val="none" w:sz="0" w:space="0" w:color="auto"/>
            <w:bottom w:val="none" w:sz="0" w:space="0" w:color="auto"/>
            <w:right w:val="none" w:sz="0" w:space="0" w:color="auto"/>
          </w:divBdr>
        </w:div>
        <w:div w:id="718013324">
          <w:marLeft w:val="0"/>
          <w:marRight w:val="0"/>
          <w:marTop w:val="0"/>
          <w:marBottom w:val="0"/>
          <w:divBdr>
            <w:top w:val="none" w:sz="0" w:space="0" w:color="auto"/>
            <w:left w:val="none" w:sz="0" w:space="0" w:color="auto"/>
            <w:bottom w:val="none" w:sz="0" w:space="0" w:color="auto"/>
            <w:right w:val="none" w:sz="0" w:space="0" w:color="auto"/>
          </w:divBdr>
        </w:div>
        <w:div w:id="724137357">
          <w:marLeft w:val="0"/>
          <w:marRight w:val="0"/>
          <w:marTop w:val="0"/>
          <w:marBottom w:val="0"/>
          <w:divBdr>
            <w:top w:val="none" w:sz="0" w:space="0" w:color="auto"/>
            <w:left w:val="none" w:sz="0" w:space="0" w:color="auto"/>
            <w:bottom w:val="none" w:sz="0" w:space="0" w:color="auto"/>
            <w:right w:val="none" w:sz="0" w:space="0" w:color="auto"/>
          </w:divBdr>
        </w:div>
        <w:div w:id="726806713">
          <w:marLeft w:val="0"/>
          <w:marRight w:val="0"/>
          <w:marTop w:val="0"/>
          <w:marBottom w:val="0"/>
          <w:divBdr>
            <w:top w:val="none" w:sz="0" w:space="0" w:color="auto"/>
            <w:left w:val="none" w:sz="0" w:space="0" w:color="auto"/>
            <w:bottom w:val="none" w:sz="0" w:space="0" w:color="auto"/>
            <w:right w:val="none" w:sz="0" w:space="0" w:color="auto"/>
          </w:divBdr>
        </w:div>
        <w:div w:id="729305108">
          <w:marLeft w:val="0"/>
          <w:marRight w:val="0"/>
          <w:marTop w:val="0"/>
          <w:marBottom w:val="0"/>
          <w:divBdr>
            <w:top w:val="none" w:sz="0" w:space="0" w:color="auto"/>
            <w:left w:val="none" w:sz="0" w:space="0" w:color="auto"/>
            <w:bottom w:val="none" w:sz="0" w:space="0" w:color="auto"/>
            <w:right w:val="none" w:sz="0" w:space="0" w:color="auto"/>
          </w:divBdr>
        </w:div>
        <w:div w:id="731513013">
          <w:marLeft w:val="0"/>
          <w:marRight w:val="0"/>
          <w:marTop w:val="0"/>
          <w:marBottom w:val="0"/>
          <w:divBdr>
            <w:top w:val="none" w:sz="0" w:space="0" w:color="auto"/>
            <w:left w:val="none" w:sz="0" w:space="0" w:color="auto"/>
            <w:bottom w:val="none" w:sz="0" w:space="0" w:color="auto"/>
            <w:right w:val="none" w:sz="0" w:space="0" w:color="auto"/>
          </w:divBdr>
        </w:div>
        <w:div w:id="732388242">
          <w:marLeft w:val="0"/>
          <w:marRight w:val="0"/>
          <w:marTop w:val="0"/>
          <w:marBottom w:val="0"/>
          <w:divBdr>
            <w:top w:val="none" w:sz="0" w:space="0" w:color="auto"/>
            <w:left w:val="none" w:sz="0" w:space="0" w:color="auto"/>
            <w:bottom w:val="none" w:sz="0" w:space="0" w:color="auto"/>
            <w:right w:val="none" w:sz="0" w:space="0" w:color="auto"/>
          </w:divBdr>
        </w:div>
        <w:div w:id="733940322">
          <w:marLeft w:val="0"/>
          <w:marRight w:val="0"/>
          <w:marTop w:val="0"/>
          <w:marBottom w:val="0"/>
          <w:divBdr>
            <w:top w:val="none" w:sz="0" w:space="0" w:color="auto"/>
            <w:left w:val="none" w:sz="0" w:space="0" w:color="auto"/>
            <w:bottom w:val="none" w:sz="0" w:space="0" w:color="auto"/>
            <w:right w:val="none" w:sz="0" w:space="0" w:color="auto"/>
          </w:divBdr>
        </w:div>
        <w:div w:id="740641886">
          <w:marLeft w:val="0"/>
          <w:marRight w:val="0"/>
          <w:marTop w:val="0"/>
          <w:marBottom w:val="0"/>
          <w:divBdr>
            <w:top w:val="none" w:sz="0" w:space="0" w:color="auto"/>
            <w:left w:val="none" w:sz="0" w:space="0" w:color="auto"/>
            <w:bottom w:val="none" w:sz="0" w:space="0" w:color="auto"/>
            <w:right w:val="none" w:sz="0" w:space="0" w:color="auto"/>
          </w:divBdr>
        </w:div>
        <w:div w:id="742412360">
          <w:marLeft w:val="0"/>
          <w:marRight w:val="0"/>
          <w:marTop w:val="0"/>
          <w:marBottom w:val="0"/>
          <w:divBdr>
            <w:top w:val="none" w:sz="0" w:space="0" w:color="auto"/>
            <w:left w:val="none" w:sz="0" w:space="0" w:color="auto"/>
            <w:bottom w:val="none" w:sz="0" w:space="0" w:color="auto"/>
            <w:right w:val="none" w:sz="0" w:space="0" w:color="auto"/>
          </w:divBdr>
        </w:div>
        <w:div w:id="742872999">
          <w:marLeft w:val="0"/>
          <w:marRight w:val="0"/>
          <w:marTop w:val="0"/>
          <w:marBottom w:val="0"/>
          <w:divBdr>
            <w:top w:val="none" w:sz="0" w:space="0" w:color="auto"/>
            <w:left w:val="none" w:sz="0" w:space="0" w:color="auto"/>
            <w:bottom w:val="none" w:sz="0" w:space="0" w:color="auto"/>
            <w:right w:val="none" w:sz="0" w:space="0" w:color="auto"/>
          </w:divBdr>
        </w:div>
        <w:div w:id="743336366">
          <w:marLeft w:val="0"/>
          <w:marRight w:val="0"/>
          <w:marTop w:val="0"/>
          <w:marBottom w:val="0"/>
          <w:divBdr>
            <w:top w:val="none" w:sz="0" w:space="0" w:color="auto"/>
            <w:left w:val="none" w:sz="0" w:space="0" w:color="auto"/>
            <w:bottom w:val="none" w:sz="0" w:space="0" w:color="auto"/>
            <w:right w:val="none" w:sz="0" w:space="0" w:color="auto"/>
          </w:divBdr>
        </w:div>
        <w:div w:id="744451575">
          <w:marLeft w:val="0"/>
          <w:marRight w:val="0"/>
          <w:marTop w:val="0"/>
          <w:marBottom w:val="0"/>
          <w:divBdr>
            <w:top w:val="none" w:sz="0" w:space="0" w:color="auto"/>
            <w:left w:val="none" w:sz="0" w:space="0" w:color="auto"/>
            <w:bottom w:val="none" w:sz="0" w:space="0" w:color="auto"/>
            <w:right w:val="none" w:sz="0" w:space="0" w:color="auto"/>
          </w:divBdr>
        </w:div>
        <w:div w:id="746271027">
          <w:marLeft w:val="0"/>
          <w:marRight w:val="0"/>
          <w:marTop w:val="0"/>
          <w:marBottom w:val="0"/>
          <w:divBdr>
            <w:top w:val="none" w:sz="0" w:space="0" w:color="auto"/>
            <w:left w:val="none" w:sz="0" w:space="0" w:color="auto"/>
            <w:bottom w:val="none" w:sz="0" w:space="0" w:color="auto"/>
            <w:right w:val="none" w:sz="0" w:space="0" w:color="auto"/>
          </w:divBdr>
        </w:div>
        <w:div w:id="752625245">
          <w:marLeft w:val="0"/>
          <w:marRight w:val="0"/>
          <w:marTop w:val="0"/>
          <w:marBottom w:val="0"/>
          <w:divBdr>
            <w:top w:val="none" w:sz="0" w:space="0" w:color="auto"/>
            <w:left w:val="none" w:sz="0" w:space="0" w:color="auto"/>
            <w:bottom w:val="none" w:sz="0" w:space="0" w:color="auto"/>
            <w:right w:val="none" w:sz="0" w:space="0" w:color="auto"/>
          </w:divBdr>
        </w:div>
        <w:div w:id="754519340">
          <w:marLeft w:val="0"/>
          <w:marRight w:val="0"/>
          <w:marTop w:val="0"/>
          <w:marBottom w:val="0"/>
          <w:divBdr>
            <w:top w:val="none" w:sz="0" w:space="0" w:color="auto"/>
            <w:left w:val="none" w:sz="0" w:space="0" w:color="auto"/>
            <w:bottom w:val="none" w:sz="0" w:space="0" w:color="auto"/>
            <w:right w:val="none" w:sz="0" w:space="0" w:color="auto"/>
          </w:divBdr>
        </w:div>
        <w:div w:id="756747639">
          <w:marLeft w:val="0"/>
          <w:marRight w:val="0"/>
          <w:marTop w:val="0"/>
          <w:marBottom w:val="0"/>
          <w:divBdr>
            <w:top w:val="none" w:sz="0" w:space="0" w:color="auto"/>
            <w:left w:val="none" w:sz="0" w:space="0" w:color="auto"/>
            <w:bottom w:val="none" w:sz="0" w:space="0" w:color="auto"/>
            <w:right w:val="none" w:sz="0" w:space="0" w:color="auto"/>
          </w:divBdr>
        </w:div>
        <w:div w:id="764764963">
          <w:marLeft w:val="0"/>
          <w:marRight w:val="0"/>
          <w:marTop w:val="0"/>
          <w:marBottom w:val="0"/>
          <w:divBdr>
            <w:top w:val="none" w:sz="0" w:space="0" w:color="auto"/>
            <w:left w:val="none" w:sz="0" w:space="0" w:color="auto"/>
            <w:bottom w:val="none" w:sz="0" w:space="0" w:color="auto"/>
            <w:right w:val="none" w:sz="0" w:space="0" w:color="auto"/>
          </w:divBdr>
        </w:div>
        <w:div w:id="771166320">
          <w:marLeft w:val="0"/>
          <w:marRight w:val="0"/>
          <w:marTop w:val="0"/>
          <w:marBottom w:val="0"/>
          <w:divBdr>
            <w:top w:val="none" w:sz="0" w:space="0" w:color="auto"/>
            <w:left w:val="none" w:sz="0" w:space="0" w:color="auto"/>
            <w:bottom w:val="none" w:sz="0" w:space="0" w:color="auto"/>
            <w:right w:val="none" w:sz="0" w:space="0" w:color="auto"/>
          </w:divBdr>
        </w:div>
        <w:div w:id="779227502">
          <w:marLeft w:val="0"/>
          <w:marRight w:val="0"/>
          <w:marTop w:val="0"/>
          <w:marBottom w:val="0"/>
          <w:divBdr>
            <w:top w:val="none" w:sz="0" w:space="0" w:color="auto"/>
            <w:left w:val="none" w:sz="0" w:space="0" w:color="auto"/>
            <w:bottom w:val="none" w:sz="0" w:space="0" w:color="auto"/>
            <w:right w:val="none" w:sz="0" w:space="0" w:color="auto"/>
          </w:divBdr>
        </w:div>
        <w:div w:id="780688596">
          <w:marLeft w:val="0"/>
          <w:marRight w:val="0"/>
          <w:marTop w:val="0"/>
          <w:marBottom w:val="0"/>
          <w:divBdr>
            <w:top w:val="none" w:sz="0" w:space="0" w:color="auto"/>
            <w:left w:val="none" w:sz="0" w:space="0" w:color="auto"/>
            <w:bottom w:val="none" w:sz="0" w:space="0" w:color="auto"/>
            <w:right w:val="none" w:sz="0" w:space="0" w:color="auto"/>
          </w:divBdr>
        </w:div>
        <w:div w:id="782770237">
          <w:marLeft w:val="0"/>
          <w:marRight w:val="0"/>
          <w:marTop w:val="0"/>
          <w:marBottom w:val="0"/>
          <w:divBdr>
            <w:top w:val="none" w:sz="0" w:space="0" w:color="auto"/>
            <w:left w:val="none" w:sz="0" w:space="0" w:color="auto"/>
            <w:bottom w:val="none" w:sz="0" w:space="0" w:color="auto"/>
            <w:right w:val="none" w:sz="0" w:space="0" w:color="auto"/>
          </w:divBdr>
        </w:div>
        <w:div w:id="783307939">
          <w:marLeft w:val="0"/>
          <w:marRight w:val="0"/>
          <w:marTop w:val="0"/>
          <w:marBottom w:val="0"/>
          <w:divBdr>
            <w:top w:val="none" w:sz="0" w:space="0" w:color="auto"/>
            <w:left w:val="none" w:sz="0" w:space="0" w:color="auto"/>
            <w:bottom w:val="none" w:sz="0" w:space="0" w:color="auto"/>
            <w:right w:val="none" w:sz="0" w:space="0" w:color="auto"/>
          </w:divBdr>
        </w:div>
        <w:div w:id="784155748">
          <w:marLeft w:val="0"/>
          <w:marRight w:val="0"/>
          <w:marTop w:val="0"/>
          <w:marBottom w:val="0"/>
          <w:divBdr>
            <w:top w:val="none" w:sz="0" w:space="0" w:color="auto"/>
            <w:left w:val="none" w:sz="0" w:space="0" w:color="auto"/>
            <w:bottom w:val="none" w:sz="0" w:space="0" w:color="auto"/>
            <w:right w:val="none" w:sz="0" w:space="0" w:color="auto"/>
          </w:divBdr>
        </w:div>
        <w:div w:id="785584741">
          <w:marLeft w:val="0"/>
          <w:marRight w:val="0"/>
          <w:marTop w:val="0"/>
          <w:marBottom w:val="0"/>
          <w:divBdr>
            <w:top w:val="none" w:sz="0" w:space="0" w:color="auto"/>
            <w:left w:val="none" w:sz="0" w:space="0" w:color="auto"/>
            <w:bottom w:val="none" w:sz="0" w:space="0" w:color="auto"/>
            <w:right w:val="none" w:sz="0" w:space="0" w:color="auto"/>
          </w:divBdr>
        </w:div>
        <w:div w:id="788746418">
          <w:marLeft w:val="0"/>
          <w:marRight w:val="0"/>
          <w:marTop w:val="0"/>
          <w:marBottom w:val="0"/>
          <w:divBdr>
            <w:top w:val="none" w:sz="0" w:space="0" w:color="auto"/>
            <w:left w:val="none" w:sz="0" w:space="0" w:color="auto"/>
            <w:bottom w:val="none" w:sz="0" w:space="0" w:color="auto"/>
            <w:right w:val="none" w:sz="0" w:space="0" w:color="auto"/>
          </w:divBdr>
        </w:div>
        <w:div w:id="789516427">
          <w:marLeft w:val="0"/>
          <w:marRight w:val="0"/>
          <w:marTop w:val="0"/>
          <w:marBottom w:val="0"/>
          <w:divBdr>
            <w:top w:val="none" w:sz="0" w:space="0" w:color="auto"/>
            <w:left w:val="none" w:sz="0" w:space="0" w:color="auto"/>
            <w:bottom w:val="none" w:sz="0" w:space="0" w:color="auto"/>
            <w:right w:val="none" w:sz="0" w:space="0" w:color="auto"/>
          </w:divBdr>
        </w:div>
        <w:div w:id="798651925">
          <w:marLeft w:val="0"/>
          <w:marRight w:val="0"/>
          <w:marTop w:val="0"/>
          <w:marBottom w:val="0"/>
          <w:divBdr>
            <w:top w:val="none" w:sz="0" w:space="0" w:color="auto"/>
            <w:left w:val="none" w:sz="0" w:space="0" w:color="auto"/>
            <w:bottom w:val="none" w:sz="0" w:space="0" w:color="auto"/>
            <w:right w:val="none" w:sz="0" w:space="0" w:color="auto"/>
          </w:divBdr>
        </w:div>
        <w:div w:id="798652012">
          <w:marLeft w:val="0"/>
          <w:marRight w:val="0"/>
          <w:marTop w:val="0"/>
          <w:marBottom w:val="0"/>
          <w:divBdr>
            <w:top w:val="none" w:sz="0" w:space="0" w:color="auto"/>
            <w:left w:val="none" w:sz="0" w:space="0" w:color="auto"/>
            <w:bottom w:val="none" w:sz="0" w:space="0" w:color="auto"/>
            <w:right w:val="none" w:sz="0" w:space="0" w:color="auto"/>
          </w:divBdr>
        </w:div>
        <w:div w:id="799299403">
          <w:marLeft w:val="0"/>
          <w:marRight w:val="0"/>
          <w:marTop w:val="0"/>
          <w:marBottom w:val="0"/>
          <w:divBdr>
            <w:top w:val="none" w:sz="0" w:space="0" w:color="auto"/>
            <w:left w:val="none" w:sz="0" w:space="0" w:color="auto"/>
            <w:bottom w:val="none" w:sz="0" w:space="0" w:color="auto"/>
            <w:right w:val="none" w:sz="0" w:space="0" w:color="auto"/>
          </w:divBdr>
        </w:div>
        <w:div w:id="799304874">
          <w:marLeft w:val="0"/>
          <w:marRight w:val="0"/>
          <w:marTop w:val="0"/>
          <w:marBottom w:val="0"/>
          <w:divBdr>
            <w:top w:val="none" w:sz="0" w:space="0" w:color="auto"/>
            <w:left w:val="none" w:sz="0" w:space="0" w:color="auto"/>
            <w:bottom w:val="none" w:sz="0" w:space="0" w:color="auto"/>
            <w:right w:val="none" w:sz="0" w:space="0" w:color="auto"/>
          </w:divBdr>
        </w:div>
        <w:div w:id="799345797">
          <w:marLeft w:val="0"/>
          <w:marRight w:val="0"/>
          <w:marTop w:val="0"/>
          <w:marBottom w:val="0"/>
          <w:divBdr>
            <w:top w:val="none" w:sz="0" w:space="0" w:color="auto"/>
            <w:left w:val="none" w:sz="0" w:space="0" w:color="auto"/>
            <w:bottom w:val="none" w:sz="0" w:space="0" w:color="auto"/>
            <w:right w:val="none" w:sz="0" w:space="0" w:color="auto"/>
          </w:divBdr>
        </w:div>
        <w:div w:id="799811484">
          <w:marLeft w:val="0"/>
          <w:marRight w:val="0"/>
          <w:marTop w:val="0"/>
          <w:marBottom w:val="0"/>
          <w:divBdr>
            <w:top w:val="none" w:sz="0" w:space="0" w:color="auto"/>
            <w:left w:val="none" w:sz="0" w:space="0" w:color="auto"/>
            <w:bottom w:val="none" w:sz="0" w:space="0" w:color="auto"/>
            <w:right w:val="none" w:sz="0" w:space="0" w:color="auto"/>
          </w:divBdr>
        </w:div>
        <w:div w:id="805392590">
          <w:marLeft w:val="0"/>
          <w:marRight w:val="0"/>
          <w:marTop w:val="0"/>
          <w:marBottom w:val="0"/>
          <w:divBdr>
            <w:top w:val="none" w:sz="0" w:space="0" w:color="auto"/>
            <w:left w:val="none" w:sz="0" w:space="0" w:color="auto"/>
            <w:bottom w:val="none" w:sz="0" w:space="0" w:color="auto"/>
            <w:right w:val="none" w:sz="0" w:space="0" w:color="auto"/>
          </w:divBdr>
        </w:div>
        <w:div w:id="809857368">
          <w:marLeft w:val="0"/>
          <w:marRight w:val="0"/>
          <w:marTop w:val="0"/>
          <w:marBottom w:val="0"/>
          <w:divBdr>
            <w:top w:val="none" w:sz="0" w:space="0" w:color="auto"/>
            <w:left w:val="none" w:sz="0" w:space="0" w:color="auto"/>
            <w:bottom w:val="none" w:sz="0" w:space="0" w:color="auto"/>
            <w:right w:val="none" w:sz="0" w:space="0" w:color="auto"/>
          </w:divBdr>
        </w:div>
        <w:div w:id="809979962">
          <w:marLeft w:val="0"/>
          <w:marRight w:val="0"/>
          <w:marTop w:val="0"/>
          <w:marBottom w:val="0"/>
          <w:divBdr>
            <w:top w:val="none" w:sz="0" w:space="0" w:color="auto"/>
            <w:left w:val="none" w:sz="0" w:space="0" w:color="auto"/>
            <w:bottom w:val="none" w:sz="0" w:space="0" w:color="auto"/>
            <w:right w:val="none" w:sz="0" w:space="0" w:color="auto"/>
          </w:divBdr>
        </w:div>
        <w:div w:id="811484967">
          <w:marLeft w:val="0"/>
          <w:marRight w:val="0"/>
          <w:marTop w:val="0"/>
          <w:marBottom w:val="0"/>
          <w:divBdr>
            <w:top w:val="none" w:sz="0" w:space="0" w:color="auto"/>
            <w:left w:val="none" w:sz="0" w:space="0" w:color="auto"/>
            <w:bottom w:val="none" w:sz="0" w:space="0" w:color="auto"/>
            <w:right w:val="none" w:sz="0" w:space="0" w:color="auto"/>
          </w:divBdr>
        </w:div>
        <w:div w:id="820195048">
          <w:marLeft w:val="0"/>
          <w:marRight w:val="0"/>
          <w:marTop w:val="0"/>
          <w:marBottom w:val="0"/>
          <w:divBdr>
            <w:top w:val="none" w:sz="0" w:space="0" w:color="auto"/>
            <w:left w:val="none" w:sz="0" w:space="0" w:color="auto"/>
            <w:bottom w:val="none" w:sz="0" w:space="0" w:color="auto"/>
            <w:right w:val="none" w:sz="0" w:space="0" w:color="auto"/>
          </w:divBdr>
        </w:div>
        <w:div w:id="824737088">
          <w:marLeft w:val="0"/>
          <w:marRight w:val="0"/>
          <w:marTop w:val="0"/>
          <w:marBottom w:val="0"/>
          <w:divBdr>
            <w:top w:val="none" w:sz="0" w:space="0" w:color="auto"/>
            <w:left w:val="none" w:sz="0" w:space="0" w:color="auto"/>
            <w:bottom w:val="none" w:sz="0" w:space="0" w:color="auto"/>
            <w:right w:val="none" w:sz="0" w:space="0" w:color="auto"/>
          </w:divBdr>
        </w:div>
        <w:div w:id="824786691">
          <w:marLeft w:val="0"/>
          <w:marRight w:val="0"/>
          <w:marTop w:val="0"/>
          <w:marBottom w:val="0"/>
          <w:divBdr>
            <w:top w:val="none" w:sz="0" w:space="0" w:color="auto"/>
            <w:left w:val="none" w:sz="0" w:space="0" w:color="auto"/>
            <w:bottom w:val="none" w:sz="0" w:space="0" w:color="auto"/>
            <w:right w:val="none" w:sz="0" w:space="0" w:color="auto"/>
          </w:divBdr>
        </w:div>
        <w:div w:id="827748785">
          <w:marLeft w:val="0"/>
          <w:marRight w:val="0"/>
          <w:marTop w:val="0"/>
          <w:marBottom w:val="0"/>
          <w:divBdr>
            <w:top w:val="none" w:sz="0" w:space="0" w:color="auto"/>
            <w:left w:val="none" w:sz="0" w:space="0" w:color="auto"/>
            <w:bottom w:val="none" w:sz="0" w:space="0" w:color="auto"/>
            <w:right w:val="none" w:sz="0" w:space="0" w:color="auto"/>
          </w:divBdr>
        </w:div>
        <w:div w:id="831797021">
          <w:marLeft w:val="0"/>
          <w:marRight w:val="0"/>
          <w:marTop w:val="0"/>
          <w:marBottom w:val="0"/>
          <w:divBdr>
            <w:top w:val="none" w:sz="0" w:space="0" w:color="auto"/>
            <w:left w:val="none" w:sz="0" w:space="0" w:color="auto"/>
            <w:bottom w:val="none" w:sz="0" w:space="0" w:color="auto"/>
            <w:right w:val="none" w:sz="0" w:space="0" w:color="auto"/>
          </w:divBdr>
        </w:div>
        <w:div w:id="834953904">
          <w:marLeft w:val="0"/>
          <w:marRight w:val="0"/>
          <w:marTop w:val="0"/>
          <w:marBottom w:val="0"/>
          <w:divBdr>
            <w:top w:val="none" w:sz="0" w:space="0" w:color="auto"/>
            <w:left w:val="none" w:sz="0" w:space="0" w:color="auto"/>
            <w:bottom w:val="none" w:sz="0" w:space="0" w:color="auto"/>
            <w:right w:val="none" w:sz="0" w:space="0" w:color="auto"/>
          </w:divBdr>
        </w:div>
        <w:div w:id="851719271">
          <w:marLeft w:val="0"/>
          <w:marRight w:val="0"/>
          <w:marTop w:val="0"/>
          <w:marBottom w:val="0"/>
          <w:divBdr>
            <w:top w:val="none" w:sz="0" w:space="0" w:color="auto"/>
            <w:left w:val="none" w:sz="0" w:space="0" w:color="auto"/>
            <w:bottom w:val="none" w:sz="0" w:space="0" w:color="auto"/>
            <w:right w:val="none" w:sz="0" w:space="0" w:color="auto"/>
          </w:divBdr>
        </w:div>
        <w:div w:id="852300621">
          <w:marLeft w:val="0"/>
          <w:marRight w:val="0"/>
          <w:marTop w:val="0"/>
          <w:marBottom w:val="0"/>
          <w:divBdr>
            <w:top w:val="none" w:sz="0" w:space="0" w:color="auto"/>
            <w:left w:val="none" w:sz="0" w:space="0" w:color="auto"/>
            <w:bottom w:val="none" w:sz="0" w:space="0" w:color="auto"/>
            <w:right w:val="none" w:sz="0" w:space="0" w:color="auto"/>
          </w:divBdr>
        </w:div>
        <w:div w:id="853572676">
          <w:marLeft w:val="0"/>
          <w:marRight w:val="0"/>
          <w:marTop w:val="0"/>
          <w:marBottom w:val="0"/>
          <w:divBdr>
            <w:top w:val="none" w:sz="0" w:space="0" w:color="auto"/>
            <w:left w:val="none" w:sz="0" w:space="0" w:color="auto"/>
            <w:bottom w:val="none" w:sz="0" w:space="0" w:color="auto"/>
            <w:right w:val="none" w:sz="0" w:space="0" w:color="auto"/>
          </w:divBdr>
        </w:div>
        <w:div w:id="856502131">
          <w:marLeft w:val="0"/>
          <w:marRight w:val="0"/>
          <w:marTop w:val="0"/>
          <w:marBottom w:val="0"/>
          <w:divBdr>
            <w:top w:val="none" w:sz="0" w:space="0" w:color="auto"/>
            <w:left w:val="none" w:sz="0" w:space="0" w:color="auto"/>
            <w:bottom w:val="none" w:sz="0" w:space="0" w:color="auto"/>
            <w:right w:val="none" w:sz="0" w:space="0" w:color="auto"/>
          </w:divBdr>
        </w:div>
        <w:div w:id="859860702">
          <w:marLeft w:val="0"/>
          <w:marRight w:val="0"/>
          <w:marTop w:val="0"/>
          <w:marBottom w:val="0"/>
          <w:divBdr>
            <w:top w:val="none" w:sz="0" w:space="0" w:color="auto"/>
            <w:left w:val="none" w:sz="0" w:space="0" w:color="auto"/>
            <w:bottom w:val="none" w:sz="0" w:space="0" w:color="auto"/>
            <w:right w:val="none" w:sz="0" w:space="0" w:color="auto"/>
          </w:divBdr>
        </w:div>
        <w:div w:id="861019251">
          <w:marLeft w:val="0"/>
          <w:marRight w:val="0"/>
          <w:marTop w:val="0"/>
          <w:marBottom w:val="0"/>
          <w:divBdr>
            <w:top w:val="none" w:sz="0" w:space="0" w:color="auto"/>
            <w:left w:val="none" w:sz="0" w:space="0" w:color="auto"/>
            <w:bottom w:val="none" w:sz="0" w:space="0" w:color="auto"/>
            <w:right w:val="none" w:sz="0" w:space="0" w:color="auto"/>
          </w:divBdr>
        </w:div>
        <w:div w:id="865950464">
          <w:marLeft w:val="0"/>
          <w:marRight w:val="0"/>
          <w:marTop w:val="0"/>
          <w:marBottom w:val="0"/>
          <w:divBdr>
            <w:top w:val="none" w:sz="0" w:space="0" w:color="auto"/>
            <w:left w:val="none" w:sz="0" w:space="0" w:color="auto"/>
            <w:bottom w:val="none" w:sz="0" w:space="0" w:color="auto"/>
            <w:right w:val="none" w:sz="0" w:space="0" w:color="auto"/>
          </w:divBdr>
        </w:div>
        <w:div w:id="866601248">
          <w:marLeft w:val="0"/>
          <w:marRight w:val="0"/>
          <w:marTop w:val="0"/>
          <w:marBottom w:val="0"/>
          <w:divBdr>
            <w:top w:val="none" w:sz="0" w:space="0" w:color="auto"/>
            <w:left w:val="none" w:sz="0" w:space="0" w:color="auto"/>
            <w:bottom w:val="none" w:sz="0" w:space="0" w:color="auto"/>
            <w:right w:val="none" w:sz="0" w:space="0" w:color="auto"/>
          </w:divBdr>
        </w:div>
        <w:div w:id="867063152">
          <w:marLeft w:val="0"/>
          <w:marRight w:val="0"/>
          <w:marTop w:val="0"/>
          <w:marBottom w:val="0"/>
          <w:divBdr>
            <w:top w:val="none" w:sz="0" w:space="0" w:color="auto"/>
            <w:left w:val="none" w:sz="0" w:space="0" w:color="auto"/>
            <w:bottom w:val="none" w:sz="0" w:space="0" w:color="auto"/>
            <w:right w:val="none" w:sz="0" w:space="0" w:color="auto"/>
          </w:divBdr>
        </w:div>
        <w:div w:id="871264923">
          <w:marLeft w:val="0"/>
          <w:marRight w:val="0"/>
          <w:marTop w:val="0"/>
          <w:marBottom w:val="0"/>
          <w:divBdr>
            <w:top w:val="none" w:sz="0" w:space="0" w:color="auto"/>
            <w:left w:val="none" w:sz="0" w:space="0" w:color="auto"/>
            <w:bottom w:val="none" w:sz="0" w:space="0" w:color="auto"/>
            <w:right w:val="none" w:sz="0" w:space="0" w:color="auto"/>
          </w:divBdr>
        </w:div>
        <w:div w:id="876042717">
          <w:marLeft w:val="0"/>
          <w:marRight w:val="0"/>
          <w:marTop w:val="0"/>
          <w:marBottom w:val="0"/>
          <w:divBdr>
            <w:top w:val="none" w:sz="0" w:space="0" w:color="auto"/>
            <w:left w:val="none" w:sz="0" w:space="0" w:color="auto"/>
            <w:bottom w:val="none" w:sz="0" w:space="0" w:color="auto"/>
            <w:right w:val="none" w:sz="0" w:space="0" w:color="auto"/>
          </w:divBdr>
        </w:div>
        <w:div w:id="877543297">
          <w:marLeft w:val="0"/>
          <w:marRight w:val="0"/>
          <w:marTop w:val="0"/>
          <w:marBottom w:val="0"/>
          <w:divBdr>
            <w:top w:val="none" w:sz="0" w:space="0" w:color="auto"/>
            <w:left w:val="none" w:sz="0" w:space="0" w:color="auto"/>
            <w:bottom w:val="none" w:sz="0" w:space="0" w:color="auto"/>
            <w:right w:val="none" w:sz="0" w:space="0" w:color="auto"/>
          </w:divBdr>
        </w:div>
        <w:div w:id="878249014">
          <w:marLeft w:val="0"/>
          <w:marRight w:val="0"/>
          <w:marTop w:val="0"/>
          <w:marBottom w:val="0"/>
          <w:divBdr>
            <w:top w:val="none" w:sz="0" w:space="0" w:color="auto"/>
            <w:left w:val="none" w:sz="0" w:space="0" w:color="auto"/>
            <w:bottom w:val="none" w:sz="0" w:space="0" w:color="auto"/>
            <w:right w:val="none" w:sz="0" w:space="0" w:color="auto"/>
          </w:divBdr>
        </w:div>
        <w:div w:id="879712046">
          <w:marLeft w:val="0"/>
          <w:marRight w:val="0"/>
          <w:marTop w:val="0"/>
          <w:marBottom w:val="0"/>
          <w:divBdr>
            <w:top w:val="none" w:sz="0" w:space="0" w:color="auto"/>
            <w:left w:val="none" w:sz="0" w:space="0" w:color="auto"/>
            <w:bottom w:val="none" w:sz="0" w:space="0" w:color="auto"/>
            <w:right w:val="none" w:sz="0" w:space="0" w:color="auto"/>
          </w:divBdr>
        </w:div>
        <w:div w:id="881985616">
          <w:marLeft w:val="0"/>
          <w:marRight w:val="0"/>
          <w:marTop w:val="0"/>
          <w:marBottom w:val="0"/>
          <w:divBdr>
            <w:top w:val="none" w:sz="0" w:space="0" w:color="auto"/>
            <w:left w:val="none" w:sz="0" w:space="0" w:color="auto"/>
            <w:bottom w:val="none" w:sz="0" w:space="0" w:color="auto"/>
            <w:right w:val="none" w:sz="0" w:space="0" w:color="auto"/>
          </w:divBdr>
        </w:div>
        <w:div w:id="884146257">
          <w:marLeft w:val="0"/>
          <w:marRight w:val="0"/>
          <w:marTop w:val="0"/>
          <w:marBottom w:val="0"/>
          <w:divBdr>
            <w:top w:val="none" w:sz="0" w:space="0" w:color="auto"/>
            <w:left w:val="none" w:sz="0" w:space="0" w:color="auto"/>
            <w:bottom w:val="none" w:sz="0" w:space="0" w:color="auto"/>
            <w:right w:val="none" w:sz="0" w:space="0" w:color="auto"/>
          </w:divBdr>
        </w:div>
        <w:div w:id="887765119">
          <w:marLeft w:val="0"/>
          <w:marRight w:val="0"/>
          <w:marTop w:val="0"/>
          <w:marBottom w:val="0"/>
          <w:divBdr>
            <w:top w:val="none" w:sz="0" w:space="0" w:color="auto"/>
            <w:left w:val="none" w:sz="0" w:space="0" w:color="auto"/>
            <w:bottom w:val="none" w:sz="0" w:space="0" w:color="auto"/>
            <w:right w:val="none" w:sz="0" w:space="0" w:color="auto"/>
          </w:divBdr>
        </w:div>
        <w:div w:id="891384104">
          <w:marLeft w:val="0"/>
          <w:marRight w:val="0"/>
          <w:marTop w:val="0"/>
          <w:marBottom w:val="0"/>
          <w:divBdr>
            <w:top w:val="none" w:sz="0" w:space="0" w:color="auto"/>
            <w:left w:val="none" w:sz="0" w:space="0" w:color="auto"/>
            <w:bottom w:val="none" w:sz="0" w:space="0" w:color="auto"/>
            <w:right w:val="none" w:sz="0" w:space="0" w:color="auto"/>
          </w:divBdr>
        </w:div>
        <w:div w:id="892036491">
          <w:marLeft w:val="0"/>
          <w:marRight w:val="0"/>
          <w:marTop w:val="0"/>
          <w:marBottom w:val="0"/>
          <w:divBdr>
            <w:top w:val="none" w:sz="0" w:space="0" w:color="auto"/>
            <w:left w:val="none" w:sz="0" w:space="0" w:color="auto"/>
            <w:bottom w:val="none" w:sz="0" w:space="0" w:color="auto"/>
            <w:right w:val="none" w:sz="0" w:space="0" w:color="auto"/>
          </w:divBdr>
        </w:div>
        <w:div w:id="893010214">
          <w:marLeft w:val="0"/>
          <w:marRight w:val="0"/>
          <w:marTop w:val="0"/>
          <w:marBottom w:val="0"/>
          <w:divBdr>
            <w:top w:val="none" w:sz="0" w:space="0" w:color="auto"/>
            <w:left w:val="none" w:sz="0" w:space="0" w:color="auto"/>
            <w:bottom w:val="none" w:sz="0" w:space="0" w:color="auto"/>
            <w:right w:val="none" w:sz="0" w:space="0" w:color="auto"/>
          </w:divBdr>
        </w:div>
        <w:div w:id="896864404">
          <w:marLeft w:val="0"/>
          <w:marRight w:val="0"/>
          <w:marTop w:val="0"/>
          <w:marBottom w:val="0"/>
          <w:divBdr>
            <w:top w:val="none" w:sz="0" w:space="0" w:color="auto"/>
            <w:left w:val="none" w:sz="0" w:space="0" w:color="auto"/>
            <w:bottom w:val="none" w:sz="0" w:space="0" w:color="auto"/>
            <w:right w:val="none" w:sz="0" w:space="0" w:color="auto"/>
          </w:divBdr>
        </w:div>
        <w:div w:id="897009911">
          <w:marLeft w:val="0"/>
          <w:marRight w:val="0"/>
          <w:marTop w:val="0"/>
          <w:marBottom w:val="0"/>
          <w:divBdr>
            <w:top w:val="none" w:sz="0" w:space="0" w:color="auto"/>
            <w:left w:val="none" w:sz="0" w:space="0" w:color="auto"/>
            <w:bottom w:val="none" w:sz="0" w:space="0" w:color="auto"/>
            <w:right w:val="none" w:sz="0" w:space="0" w:color="auto"/>
          </w:divBdr>
        </w:div>
        <w:div w:id="900868400">
          <w:marLeft w:val="0"/>
          <w:marRight w:val="0"/>
          <w:marTop w:val="0"/>
          <w:marBottom w:val="0"/>
          <w:divBdr>
            <w:top w:val="none" w:sz="0" w:space="0" w:color="auto"/>
            <w:left w:val="none" w:sz="0" w:space="0" w:color="auto"/>
            <w:bottom w:val="none" w:sz="0" w:space="0" w:color="auto"/>
            <w:right w:val="none" w:sz="0" w:space="0" w:color="auto"/>
          </w:divBdr>
        </w:div>
        <w:div w:id="903222734">
          <w:marLeft w:val="0"/>
          <w:marRight w:val="0"/>
          <w:marTop w:val="0"/>
          <w:marBottom w:val="0"/>
          <w:divBdr>
            <w:top w:val="none" w:sz="0" w:space="0" w:color="auto"/>
            <w:left w:val="none" w:sz="0" w:space="0" w:color="auto"/>
            <w:bottom w:val="none" w:sz="0" w:space="0" w:color="auto"/>
            <w:right w:val="none" w:sz="0" w:space="0" w:color="auto"/>
          </w:divBdr>
        </w:div>
        <w:div w:id="909970621">
          <w:marLeft w:val="0"/>
          <w:marRight w:val="0"/>
          <w:marTop w:val="0"/>
          <w:marBottom w:val="0"/>
          <w:divBdr>
            <w:top w:val="none" w:sz="0" w:space="0" w:color="auto"/>
            <w:left w:val="none" w:sz="0" w:space="0" w:color="auto"/>
            <w:bottom w:val="none" w:sz="0" w:space="0" w:color="auto"/>
            <w:right w:val="none" w:sz="0" w:space="0" w:color="auto"/>
          </w:divBdr>
        </w:div>
        <w:div w:id="915626841">
          <w:marLeft w:val="0"/>
          <w:marRight w:val="0"/>
          <w:marTop w:val="0"/>
          <w:marBottom w:val="0"/>
          <w:divBdr>
            <w:top w:val="none" w:sz="0" w:space="0" w:color="auto"/>
            <w:left w:val="none" w:sz="0" w:space="0" w:color="auto"/>
            <w:bottom w:val="none" w:sz="0" w:space="0" w:color="auto"/>
            <w:right w:val="none" w:sz="0" w:space="0" w:color="auto"/>
          </w:divBdr>
        </w:div>
        <w:div w:id="916791310">
          <w:marLeft w:val="0"/>
          <w:marRight w:val="0"/>
          <w:marTop w:val="0"/>
          <w:marBottom w:val="0"/>
          <w:divBdr>
            <w:top w:val="none" w:sz="0" w:space="0" w:color="auto"/>
            <w:left w:val="none" w:sz="0" w:space="0" w:color="auto"/>
            <w:bottom w:val="none" w:sz="0" w:space="0" w:color="auto"/>
            <w:right w:val="none" w:sz="0" w:space="0" w:color="auto"/>
          </w:divBdr>
        </w:div>
        <w:div w:id="923495501">
          <w:marLeft w:val="0"/>
          <w:marRight w:val="0"/>
          <w:marTop w:val="0"/>
          <w:marBottom w:val="0"/>
          <w:divBdr>
            <w:top w:val="none" w:sz="0" w:space="0" w:color="auto"/>
            <w:left w:val="none" w:sz="0" w:space="0" w:color="auto"/>
            <w:bottom w:val="none" w:sz="0" w:space="0" w:color="auto"/>
            <w:right w:val="none" w:sz="0" w:space="0" w:color="auto"/>
          </w:divBdr>
        </w:div>
        <w:div w:id="932203233">
          <w:marLeft w:val="0"/>
          <w:marRight w:val="0"/>
          <w:marTop w:val="0"/>
          <w:marBottom w:val="0"/>
          <w:divBdr>
            <w:top w:val="none" w:sz="0" w:space="0" w:color="auto"/>
            <w:left w:val="none" w:sz="0" w:space="0" w:color="auto"/>
            <w:bottom w:val="none" w:sz="0" w:space="0" w:color="auto"/>
            <w:right w:val="none" w:sz="0" w:space="0" w:color="auto"/>
          </w:divBdr>
        </w:div>
        <w:div w:id="942152885">
          <w:marLeft w:val="0"/>
          <w:marRight w:val="0"/>
          <w:marTop w:val="0"/>
          <w:marBottom w:val="0"/>
          <w:divBdr>
            <w:top w:val="none" w:sz="0" w:space="0" w:color="auto"/>
            <w:left w:val="none" w:sz="0" w:space="0" w:color="auto"/>
            <w:bottom w:val="none" w:sz="0" w:space="0" w:color="auto"/>
            <w:right w:val="none" w:sz="0" w:space="0" w:color="auto"/>
          </w:divBdr>
        </w:div>
        <w:div w:id="944576600">
          <w:marLeft w:val="0"/>
          <w:marRight w:val="0"/>
          <w:marTop w:val="0"/>
          <w:marBottom w:val="0"/>
          <w:divBdr>
            <w:top w:val="none" w:sz="0" w:space="0" w:color="auto"/>
            <w:left w:val="none" w:sz="0" w:space="0" w:color="auto"/>
            <w:bottom w:val="none" w:sz="0" w:space="0" w:color="auto"/>
            <w:right w:val="none" w:sz="0" w:space="0" w:color="auto"/>
          </w:divBdr>
        </w:div>
        <w:div w:id="945386877">
          <w:marLeft w:val="0"/>
          <w:marRight w:val="0"/>
          <w:marTop w:val="0"/>
          <w:marBottom w:val="0"/>
          <w:divBdr>
            <w:top w:val="none" w:sz="0" w:space="0" w:color="auto"/>
            <w:left w:val="none" w:sz="0" w:space="0" w:color="auto"/>
            <w:bottom w:val="none" w:sz="0" w:space="0" w:color="auto"/>
            <w:right w:val="none" w:sz="0" w:space="0" w:color="auto"/>
          </w:divBdr>
        </w:div>
        <w:div w:id="947270640">
          <w:marLeft w:val="0"/>
          <w:marRight w:val="0"/>
          <w:marTop w:val="0"/>
          <w:marBottom w:val="0"/>
          <w:divBdr>
            <w:top w:val="none" w:sz="0" w:space="0" w:color="auto"/>
            <w:left w:val="none" w:sz="0" w:space="0" w:color="auto"/>
            <w:bottom w:val="none" w:sz="0" w:space="0" w:color="auto"/>
            <w:right w:val="none" w:sz="0" w:space="0" w:color="auto"/>
          </w:divBdr>
        </w:div>
        <w:div w:id="947395281">
          <w:marLeft w:val="0"/>
          <w:marRight w:val="0"/>
          <w:marTop w:val="0"/>
          <w:marBottom w:val="0"/>
          <w:divBdr>
            <w:top w:val="none" w:sz="0" w:space="0" w:color="auto"/>
            <w:left w:val="none" w:sz="0" w:space="0" w:color="auto"/>
            <w:bottom w:val="none" w:sz="0" w:space="0" w:color="auto"/>
            <w:right w:val="none" w:sz="0" w:space="0" w:color="auto"/>
          </w:divBdr>
        </w:div>
        <w:div w:id="952980945">
          <w:marLeft w:val="0"/>
          <w:marRight w:val="0"/>
          <w:marTop w:val="0"/>
          <w:marBottom w:val="0"/>
          <w:divBdr>
            <w:top w:val="none" w:sz="0" w:space="0" w:color="auto"/>
            <w:left w:val="none" w:sz="0" w:space="0" w:color="auto"/>
            <w:bottom w:val="none" w:sz="0" w:space="0" w:color="auto"/>
            <w:right w:val="none" w:sz="0" w:space="0" w:color="auto"/>
          </w:divBdr>
        </w:div>
        <w:div w:id="955450230">
          <w:marLeft w:val="0"/>
          <w:marRight w:val="0"/>
          <w:marTop w:val="0"/>
          <w:marBottom w:val="0"/>
          <w:divBdr>
            <w:top w:val="none" w:sz="0" w:space="0" w:color="auto"/>
            <w:left w:val="none" w:sz="0" w:space="0" w:color="auto"/>
            <w:bottom w:val="none" w:sz="0" w:space="0" w:color="auto"/>
            <w:right w:val="none" w:sz="0" w:space="0" w:color="auto"/>
          </w:divBdr>
        </w:div>
        <w:div w:id="959796828">
          <w:marLeft w:val="0"/>
          <w:marRight w:val="0"/>
          <w:marTop w:val="0"/>
          <w:marBottom w:val="0"/>
          <w:divBdr>
            <w:top w:val="none" w:sz="0" w:space="0" w:color="auto"/>
            <w:left w:val="none" w:sz="0" w:space="0" w:color="auto"/>
            <w:bottom w:val="none" w:sz="0" w:space="0" w:color="auto"/>
            <w:right w:val="none" w:sz="0" w:space="0" w:color="auto"/>
          </w:divBdr>
        </w:div>
        <w:div w:id="968440781">
          <w:marLeft w:val="0"/>
          <w:marRight w:val="0"/>
          <w:marTop w:val="0"/>
          <w:marBottom w:val="0"/>
          <w:divBdr>
            <w:top w:val="none" w:sz="0" w:space="0" w:color="auto"/>
            <w:left w:val="none" w:sz="0" w:space="0" w:color="auto"/>
            <w:bottom w:val="none" w:sz="0" w:space="0" w:color="auto"/>
            <w:right w:val="none" w:sz="0" w:space="0" w:color="auto"/>
          </w:divBdr>
        </w:div>
        <w:div w:id="970864457">
          <w:marLeft w:val="0"/>
          <w:marRight w:val="0"/>
          <w:marTop w:val="0"/>
          <w:marBottom w:val="0"/>
          <w:divBdr>
            <w:top w:val="none" w:sz="0" w:space="0" w:color="auto"/>
            <w:left w:val="none" w:sz="0" w:space="0" w:color="auto"/>
            <w:bottom w:val="none" w:sz="0" w:space="0" w:color="auto"/>
            <w:right w:val="none" w:sz="0" w:space="0" w:color="auto"/>
          </w:divBdr>
        </w:div>
        <w:div w:id="972825926">
          <w:marLeft w:val="0"/>
          <w:marRight w:val="0"/>
          <w:marTop w:val="0"/>
          <w:marBottom w:val="0"/>
          <w:divBdr>
            <w:top w:val="none" w:sz="0" w:space="0" w:color="auto"/>
            <w:left w:val="none" w:sz="0" w:space="0" w:color="auto"/>
            <w:bottom w:val="none" w:sz="0" w:space="0" w:color="auto"/>
            <w:right w:val="none" w:sz="0" w:space="0" w:color="auto"/>
          </w:divBdr>
        </w:div>
        <w:div w:id="974798489">
          <w:marLeft w:val="0"/>
          <w:marRight w:val="0"/>
          <w:marTop w:val="0"/>
          <w:marBottom w:val="0"/>
          <w:divBdr>
            <w:top w:val="none" w:sz="0" w:space="0" w:color="auto"/>
            <w:left w:val="none" w:sz="0" w:space="0" w:color="auto"/>
            <w:bottom w:val="none" w:sz="0" w:space="0" w:color="auto"/>
            <w:right w:val="none" w:sz="0" w:space="0" w:color="auto"/>
          </w:divBdr>
        </w:div>
        <w:div w:id="979116650">
          <w:marLeft w:val="0"/>
          <w:marRight w:val="0"/>
          <w:marTop w:val="0"/>
          <w:marBottom w:val="0"/>
          <w:divBdr>
            <w:top w:val="none" w:sz="0" w:space="0" w:color="auto"/>
            <w:left w:val="none" w:sz="0" w:space="0" w:color="auto"/>
            <w:bottom w:val="none" w:sz="0" w:space="0" w:color="auto"/>
            <w:right w:val="none" w:sz="0" w:space="0" w:color="auto"/>
          </w:divBdr>
        </w:div>
        <w:div w:id="979264566">
          <w:marLeft w:val="0"/>
          <w:marRight w:val="0"/>
          <w:marTop w:val="0"/>
          <w:marBottom w:val="0"/>
          <w:divBdr>
            <w:top w:val="none" w:sz="0" w:space="0" w:color="auto"/>
            <w:left w:val="none" w:sz="0" w:space="0" w:color="auto"/>
            <w:bottom w:val="none" w:sz="0" w:space="0" w:color="auto"/>
            <w:right w:val="none" w:sz="0" w:space="0" w:color="auto"/>
          </w:divBdr>
        </w:div>
        <w:div w:id="979336347">
          <w:marLeft w:val="0"/>
          <w:marRight w:val="0"/>
          <w:marTop w:val="0"/>
          <w:marBottom w:val="0"/>
          <w:divBdr>
            <w:top w:val="none" w:sz="0" w:space="0" w:color="auto"/>
            <w:left w:val="none" w:sz="0" w:space="0" w:color="auto"/>
            <w:bottom w:val="none" w:sz="0" w:space="0" w:color="auto"/>
            <w:right w:val="none" w:sz="0" w:space="0" w:color="auto"/>
          </w:divBdr>
        </w:div>
        <w:div w:id="988704814">
          <w:marLeft w:val="0"/>
          <w:marRight w:val="0"/>
          <w:marTop w:val="0"/>
          <w:marBottom w:val="0"/>
          <w:divBdr>
            <w:top w:val="none" w:sz="0" w:space="0" w:color="auto"/>
            <w:left w:val="none" w:sz="0" w:space="0" w:color="auto"/>
            <w:bottom w:val="none" w:sz="0" w:space="0" w:color="auto"/>
            <w:right w:val="none" w:sz="0" w:space="0" w:color="auto"/>
          </w:divBdr>
        </w:div>
        <w:div w:id="989210530">
          <w:marLeft w:val="0"/>
          <w:marRight w:val="0"/>
          <w:marTop w:val="0"/>
          <w:marBottom w:val="0"/>
          <w:divBdr>
            <w:top w:val="none" w:sz="0" w:space="0" w:color="auto"/>
            <w:left w:val="none" w:sz="0" w:space="0" w:color="auto"/>
            <w:bottom w:val="none" w:sz="0" w:space="0" w:color="auto"/>
            <w:right w:val="none" w:sz="0" w:space="0" w:color="auto"/>
          </w:divBdr>
        </w:div>
        <w:div w:id="996419165">
          <w:marLeft w:val="0"/>
          <w:marRight w:val="0"/>
          <w:marTop w:val="0"/>
          <w:marBottom w:val="0"/>
          <w:divBdr>
            <w:top w:val="none" w:sz="0" w:space="0" w:color="auto"/>
            <w:left w:val="none" w:sz="0" w:space="0" w:color="auto"/>
            <w:bottom w:val="none" w:sz="0" w:space="0" w:color="auto"/>
            <w:right w:val="none" w:sz="0" w:space="0" w:color="auto"/>
          </w:divBdr>
        </w:div>
        <w:div w:id="1006009072">
          <w:marLeft w:val="0"/>
          <w:marRight w:val="0"/>
          <w:marTop w:val="0"/>
          <w:marBottom w:val="0"/>
          <w:divBdr>
            <w:top w:val="none" w:sz="0" w:space="0" w:color="auto"/>
            <w:left w:val="none" w:sz="0" w:space="0" w:color="auto"/>
            <w:bottom w:val="none" w:sz="0" w:space="0" w:color="auto"/>
            <w:right w:val="none" w:sz="0" w:space="0" w:color="auto"/>
          </w:divBdr>
        </w:div>
        <w:div w:id="1006591639">
          <w:marLeft w:val="0"/>
          <w:marRight w:val="0"/>
          <w:marTop w:val="0"/>
          <w:marBottom w:val="0"/>
          <w:divBdr>
            <w:top w:val="none" w:sz="0" w:space="0" w:color="auto"/>
            <w:left w:val="none" w:sz="0" w:space="0" w:color="auto"/>
            <w:bottom w:val="none" w:sz="0" w:space="0" w:color="auto"/>
            <w:right w:val="none" w:sz="0" w:space="0" w:color="auto"/>
          </w:divBdr>
        </w:div>
        <w:div w:id="1011222287">
          <w:marLeft w:val="0"/>
          <w:marRight w:val="0"/>
          <w:marTop w:val="0"/>
          <w:marBottom w:val="0"/>
          <w:divBdr>
            <w:top w:val="none" w:sz="0" w:space="0" w:color="auto"/>
            <w:left w:val="none" w:sz="0" w:space="0" w:color="auto"/>
            <w:bottom w:val="none" w:sz="0" w:space="0" w:color="auto"/>
            <w:right w:val="none" w:sz="0" w:space="0" w:color="auto"/>
          </w:divBdr>
        </w:div>
        <w:div w:id="1015960861">
          <w:marLeft w:val="0"/>
          <w:marRight w:val="0"/>
          <w:marTop w:val="0"/>
          <w:marBottom w:val="0"/>
          <w:divBdr>
            <w:top w:val="none" w:sz="0" w:space="0" w:color="auto"/>
            <w:left w:val="none" w:sz="0" w:space="0" w:color="auto"/>
            <w:bottom w:val="none" w:sz="0" w:space="0" w:color="auto"/>
            <w:right w:val="none" w:sz="0" w:space="0" w:color="auto"/>
          </w:divBdr>
        </w:div>
        <w:div w:id="1016883984">
          <w:marLeft w:val="0"/>
          <w:marRight w:val="0"/>
          <w:marTop w:val="0"/>
          <w:marBottom w:val="0"/>
          <w:divBdr>
            <w:top w:val="none" w:sz="0" w:space="0" w:color="auto"/>
            <w:left w:val="none" w:sz="0" w:space="0" w:color="auto"/>
            <w:bottom w:val="none" w:sz="0" w:space="0" w:color="auto"/>
            <w:right w:val="none" w:sz="0" w:space="0" w:color="auto"/>
          </w:divBdr>
        </w:div>
        <w:div w:id="1017196897">
          <w:marLeft w:val="0"/>
          <w:marRight w:val="0"/>
          <w:marTop w:val="0"/>
          <w:marBottom w:val="0"/>
          <w:divBdr>
            <w:top w:val="none" w:sz="0" w:space="0" w:color="auto"/>
            <w:left w:val="none" w:sz="0" w:space="0" w:color="auto"/>
            <w:bottom w:val="none" w:sz="0" w:space="0" w:color="auto"/>
            <w:right w:val="none" w:sz="0" w:space="0" w:color="auto"/>
          </w:divBdr>
        </w:div>
        <w:div w:id="1018199181">
          <w:marLeft w:val="0"/>
          <w:marRight w:val="0"/>
          <w:marTop w:val="0"/>
          <w:marBottom w:val="0"/>
          <w:divBdr>
            <w:top w:val="none" w:sz="0" w:space="0" w:color="auto"/>
            <w:left w:val="none" w:sz="0" w:space="0" w:color="auto"/>
            <w:bottom w:val="none" w:sz="0" w:space="0" w:color="auto"/>
            <w:right w:val="none" w:sz="0" w:space="0" w:color="auto"/>
          </w:divBdr>
        </w:div>
        <w:div w:id="1021661989">
          <w:marLeft w:val="0"/>
          <w:marRight w:val="0"/>
          <w:marTop w:val="0"/>
          <w:marBottom w:val="0"/>
          <w:divBdr>
            <w:top w:val="none" w:sz="0" w:space="0" w:color="auto"/>
            <w:left w:val="none" w:sz="0" w:space="0" w:color="auto"/>
            <w:bottom w:val="none" w:sz="0" w:space="0" w:color="auto"/>
            <w:right w:val="none" w:sz="0" w:space="0" w:color="auto"/>
          </w:divBdr>
        </w:div>
        <w:div w:id="1022971211">
          <w:marLeft w:val="0"/>
          <w:marRight w:val="0"/>
          <w:marTop w:val="0"/>
          <w:marBottom w:val="0"/>
          <w:divBdr>
            <w:top w:val="none" w:sz="0" w:space="0" w:color="auto"/>
            <w:left w:val="none" w:sz="0" w:space="0" w:color="auto"/>
            <w:bottom w:val="none" w:sz="0" w:space="0" w:color="auto"/>
            <w:right w:val="none" w:sz="0" w:space="0" w:color="auto"/>
          </w:divBdr>
        </w:div>
        <w:div w:id="1028026982">
          <w:marLeft w:val="0"/>
          <w:marRight w:val="0"/>
          <w:marTop w:val="0"/>
          <w:marBottom w:val="0"/>
          <w:divBdr>
            <w:top w:val="none" w:sz="0" w:space="0" w:color="auto"/>
            <w:left w:val="none" w:sz="0" w:space="0" w:color="auto"/>
            <w:bottom w:val="none" w:sz="0" w:space="0" w:color="auto"/>
            <w:right w:val="none" w:sz="0" w:space="0" w:color="auto"/>
          </w:divBdr>
        </w:div>
        <w:div w:id="1035230233">
          <w:marLeft w:val="0"/>
          <w:marRight w:val="0"/>
          <w:marTop w:val="0"/>
          <w:marBottom w:val="0"/>
          <w:divBdr>
            <w:top w:val="none" w:sz="0" w:space="0" w:color="auto"/>
            <w:left w:val="none" w:sz="0" w:space="0" w:color="auto"/>
            <w:bottom w:val="none" w:sz="0" w:space="0" w:color="auto"/>
            <w:right w:val="none" w:sz="0" w:space="0" w:color="auto"/>
          </w:divBdr>
        </w:div>
        <w:div w:id="1041176652">
          <w:marLeft w:val="0"/>
          <w:marRight w:val="0"/>
          <w:marTop w:val="0"/>
          <w:marBottom w:val="0"/>
          <w:divBdr>
            <w:top w:val="none" w:sz="0" w:space="0" w:color="auto"/>
            <w:left w:val="none" w:sz="0" w:space="0" w:color="auto"/>
            <w:bottom w:val="none" w:sz="0" w:space="0" w:color="auto"/>
            <w:right w:val="none" w:sz="0" w:space="0" w:color="auto"/>
          </w:divBdr>
        </w:div>
        <w:div w:id="1041201810">
          <w:marLeft w:val="0"/>
          <w:marRight w:val="0"/>
          <w:marTop w:val="0"/>
          <w:marBottom w:val="0"/>
          <w:divBdr>
            <w:top w:val="none" w:sz="0" w:space="0" w:color="auto"/>
            <w:left w:val="none" w:sz="0" w:space="0" w:color="auto"/>
            <w:bottom w:val="none" w:sz="0" w:space="0" w:color="auto"/>
            <w:right w:val="none" w:sz="0" w:space="0" w:color="auto"/>
          </w:divBdr>
        </w:div>
        <w:div w:id="1043090359">
          <w:marLeft w:val="0"/>
          <w:marRight w:val="0"/>
          <w:marTop w:val="0"/>
          <w:marBottom w:val="0"/>
          <w:divBdr>
            <w:top w:val="none" w:sz="0" w:space="0" w:color="auto"/>
            <w:left w:val="none" w:sz="0" w:space="0" w:color="auto"/>
            <w:bottom w:val="none" w:sz="0" w:space="0" w:color="auto"/>
            <w:right w:val="none" w:sz="0" w:space="0" w:color="auto"/>
          </w:divBdr>
        </w:div>
        <w:div w:id="1043138917">
          <w:marLeft w:val="0"/>
          <w:marRight w:val="0"/>
          <w:marTop w:val="0"/>
          <w:marBottom w:val="0"/>
          <w:divBdr>
            <w:top w:val="none" w:sz="0" w:space="0" w:color="auto"/>
            <w:left w:val="none" w:sz="0" w:space="0" w:color="auto"/>
            <w:bottom w:val="none" w:sz="0" w:space="0" w:color="auto"/>
            <w:right w:val="none" w:sz="0" w:space="0" w:color="auto"/>
          </w:divBdr>
        </w:div>
        <w:div w:id="1046878493">
          <w:marLeft w:val="0"/>
          <w:marRight w:val="0"/>
          <w:marTop w:val="0"/>
          <w:marBottom w:val="0"/>
          <w:divBdr>
            <w:top w:val="none" w:sz="0" w:space="0" w:color="auto"/>
            <w:left w:val="none" w:sz="0" w:space="0" w:color="auto"/>
            <w:bottom w:val="none" w:sz="0" w:space="0" w:color="auto"/>
            <w:right w:val="none" w:sz="0" w:space="0" w:color="auto"/>
          </w:divBdr>
        </w:div>
        <w:div w:id="1047333504">
          <w:marLeft w:val="0"/>
          <w:marRight w:val="0"/>
          <w:marTop w:val="0"/>
          <w:marBottom w:val="0"/>
          <w:divBdr>
            <w:top w:val="none" w:sz="0" w:space="0" w:color="auto"/>
            <w:left w:val="none" w:sz="0" w:space="0" w:color="auto"/>
            <w:bottom w:val="none" w:sz="0" w:space="0" w:color="auto"/>
            <w:right w:val="none" w:sz="0" w:space="0" w:color="auto"/>
          </w:divBdr>
        </w:div>
        <w:div w:id="1052001879">
          <w:marLeft w:val="0"/>
          <w:marRight w:val="0"/>
          <w:marTop w:val="0"/>
          <w:marBottom w:val="0"/>
          <w:divBdr>
            <w:top w:val="none" w:sz="0" w:space="0" w:color="auto"/>
            <w:left w:val="none" w:sz="0" w:space="0" w:color="auto"/>
            <w:bottom w:val="none" w:sz="0" w:space="0" w:color="auto"/>
            <w:right w:val="none" w:sz="0" w:space="0" w:color="auto"/>
          </w:divBdr>
        </w:div>
        <w:div w:id="1053042426">
          <w:marLeft w:val="0"/>
          <w:marRight w:val="0"/>
          <w:marTop w:val="0"/>
          <w:marBottom w:val="0"/>
          <w:divBdr>
            <w:top w:val="none" w:sz="0" w:space="0" w:color="auto"/>
            <w:left w:val="none" w:sz="0" w:space="0" w:color="auto"/>
            <w:bottom w:val="none" w:sz="0" w:space="0" w:color="auto"/>
            <w:right w:val="none" w:sz="0" w:space="0" w:color="auto"/>
          </w:divBdr>
        </w:div>
        <w:div w:id="1055087067">
          <w:marLeft w:val="0"/>
          <w:marRight w:val="0"/>
          <w:marTop w:val="0"/>
          <w:marBottom w:val="0"/>
          <w:divBdr>
            <w:top w:val="none" w:sz="0" w:space="0" w:color="auto"/>
            <w:left w:val="none" w:sz="0" w:space="0" w:color="auto"/>
            <w:bottom w:val="none" w:sz="0" w:space="0" w:color="auto"/>
            <w:right w:val="none" w:sz="0" w:space="0" w:color="auto"/>
          </w:divBdr>
        </w:div>
        <w:div w:id="1057973117">
          <w:marLeft w:val="0"/>
          <w:marRight w:val="0"/>
          <w:marTop w:val="0"/>
          <w:marBottom w:val="0"/>
          <w:divBdr>
            <w:top w:val="none" w:sz="0" w:space="0" w:color="auto"/>
            <w:left w:val="none" w:sz="0" w:space="0" w:color="auto"/>
            <w:bottom w:val="none" w:sz="0" w:space="0" w:color="auto"/>
            <w:right w:val="none" w:sz="0" w:space="0" w:color="auto"/>
          </w:divBdr>
        </w:div>
        <w:div w:id="1062606223">
          <w:marLeft w:val="0"/>
          <w:marRight w:val="0"/>
          <w:marTop w:val="0"/>
          <w:marBottom w:val="0"/>
          <w:divBdr>
            <w:top w:val="none" w:sz="0" w:space="0" w:color="auto"/>
            <w:left w:val="none" w:sz="0" w:space="0" w:color="auto"/>
            <w:bottom w:val="none" w:sz="0" w:space="0" w:color="auto"/>
            <w:right w:val="none" w:sz="0" w:space="0" w:color="auto"/>
          </w:divBdr>
        </w:div>
        <w:div w:id="1064374694">
          <w:marLeft w:val="0"/>
          <w:marRight w:val="0"/>
          <w:marTop w:val="0"/>
          <w:marBottom w:val="0"/>
          <w:divBdr>
            <w:top w:val="none" w:sz="0" w:space="0" w:color="auto"/>
            <w:left w:val="none" w:sz="0" w:space="0" w:color="auto"/>
            <w:bottom w:val="none" w:sz="0" w:space="0" w:color="auto"/>
            <w:right w:val="none" w:sz="0" w:space="0" w:color="auto"/>
          </w:divBdr>
        </w:div>
        <w:div w:id="1068848674">
          <w:marLeft w:val="0"/>
          <w:marRight w:val="0"/>
          <w:marTop w:val="0"/>
          <w:marBottom w:val="0"/>
          <w:divBdr>
            <w:top w:val="none" w:sz="0" w:space="0" w:color="auto"/>
            <w:left w:val="none" w:sz="0" w:space="0" w:color="auto"/>
            <w:bottom w:val="none" w:sz="0" w:space="0" w:color="auto"/>
            <w:right w:val="none" w:sz="0" w:space="0" w:color="auto"/>
          </w:divBdr>
        </w:div>
        <w:div w:id="1071728969">
          <w:marLeft w:val="0"/>
          <w:marRight w:val="0"/>
          <w:marTop w:val="0"/>
          <w:marBottom w:val="0"/>
          <w:divBdr>
            <w:top w:val="none" w:sz="0" w:space="0" w:color="auto"/>
            <w:left w:val="none" w:sz="0" w:space="0" w:color="auto"/>
            <w:bottom w:val="none" w:sz="0" w:space="0" w:color="auto"/>
            <w:right w:val="none" w:sz="0" w:space="0" w:color="auto"/>
          </w:divBdr>
        </w:div>
        <w:div w:id="1073048355">
          <w:marLeft w:val="0"/>
          <w:marRight w:val="0"/>
          <w:marTop w:val="0"/>
          <w:marBottom w:val="0"/>
          <w:divBdr>
            <w:top w:val="none" w:sz="0" w:space="0" w:color="auto"/>
            <w:left w:val="none" w:sz="0" w:space="0" w:color="auto"/>
            <w:bottom w:val="none" w:sz="0" w:space="0" w:color="auto"/>
            <w:right w:val="none" w:sz="0" w:space="0" w:color="auto"/>
          </w:divBdr>
        </w:div>
        <w:div w:id="1073163737">
          <w:marLeft w:val="0"/>
          <w:marRight w:val="0"/>
          <w:marTop w:val="0"/>
          <w:marBottom w:val="0"/>
          <w:divBdr>
            <w:top w:val="none" w:sz="0" w:space="0" w:color="auto"/>
            <w:left w:val="none" w:sz="0" w:space="0" w:color="auto"/>
            <w:bottom w:val="none" w:sz="0" w:space="0" w:color="auto"/>
            <w:right w:val="none" w:sz="0" w:space="0" w:color="auto"/>
          </w:divBdr>
        </w:div>
        <w:div w:id="1076779449">
          <w:marLeft w:val="0"/>
          <w:marRight w:val="0"/>
          <w:marTop w:val="0"/>
          <w:marBottom w:val="0"/>
          <w:divBdr>
            <w:top w:val="none" w:sz="0" w:space="0" w:color="auto"/>
            <w:left w:val="none" w:sz="0" w:space="0" w:color="auto"/>
            <w:bottom w:val="none" w:sz="0" w:space="0" w:color="auto"/>
            <w:right w:val="none" w:sz="0" w:space="0" w:color="auto"/>
          </w:divBdr>
        </w:div>
        <w:div w:id="1076899514">
          <w:marLeft w:val="0"/>
          <w:marRight w:val="0"/>
          <w:marTop w:val="0"/>
          <w:marBottom w:val="0"/>
          <w:divBdr>
            <w:top w:val="none" w:sz="0" w:space="0" w:color="auto"/>
            <w:left w:val="none" w:sz="0" w:space="0" w:color="auto"/>
            <w:bottom w:val="none" w:sz="0" w:space="0" w:color="auto"/>
            <w:right w:val="none" w:sz="0" w:space="0" w:color="auto"/>
          </w:divBdr>
        </w:div>
        <w:div w:id="1079057866">
          <w:marLeft w:val="0"/>
          <w:marRight w:val="0"/>
          <w:marTop w:val="0"/>
          <w:marBottom w:val="0"/>
          <w:divBdr>
            <w:top w:val="none" w:sz="0" w:space="0" w:color="auto"/>
            <w:left w:val="none" w:sz="0" w:space="0" w:color="auto"/>
            <w:bottom w:val="none" w:sz="0" w:space="0" w:color="auto"/>
            <w:right w:val="none" w:sz="0" w:space="0" w:color="auto"/>
          </w:divBdr>
        </w:div>
        <w:div w:id="1080712241">
          <w:marLeft w:val="0"/>
          <w:marRight w:val="0"/>
          <w:marTop w:val="0"/>
          <w:marBottom w:val="0"/>
          <w:divBdr>
            <w:top w:val="none" w:sz="0" w:space="0" w:color="auto"/>
            <w:left w:val="none" w:sz="0" w:space="0" w:color="auto"/>
            <w:bottom w:val="none" w:sz="0" w:space="0" w:color="auto"/>
            <w:right w:val="none" w:sz="0" w:space="0" w:color="auto"/>
          </w:divBdr>
        </w:div>
        <w:div w:id="1082947036">
          <w:marLeft w:val="0"/>
          <w:marRight w:val="0"/>
          <w:marTop w:val="0"/>
          <w:marBottom w:val="0"/>
          <w:divBdr>
            <w:top w:val="none" w:sz="0" w:space="0" w:color="auto"/>
            <w:left w:val="none" w:sz="0" w:space="0" w:color="auto"/>
            <w:bottom w:val="none" w:sz="0" w:space="0" w:color="auto"/>
            <w:right w:val="none" w:sz="0" w:space="0" w:color="auto"/>
          </w:divBdr>
        </w:div>
        <w:div w:id="1085109827">
          <w:marLeft w:val="0"/>
          <w:marRight w:val="0"/>
          <w:marTop w:val="0"/>
          <w:marBottom w:val="0"/>
          <w:divBdr>
            <w:top w:val="none" w:sz="0" w:space="0" w:color="auto"/>
            <w:left w:val="none" w:sz="0" w:space="0" w:color="auto"/>
            <w:bottom w:val="none" w:sz="0" w:space="0" w:color="auto"/>
            <w:right w:val="none" w:sz="0" w:space="0" w:color="auto"/>
          </w:divBdr>
        </w:div>
        <w:div w:id="1085221252">
          <w:marLeft w:val="0"/>
          <w:marRight w:val="0"/>
          <w:marTop w:val="0"/>
          <w:marBottom w:val="0"/>
          <w:divBdr>
            <w:top w:val="none" w:sz="0" w:space="0" w:color="auto"/>
            <w:left w:val="none" w:sz="0" w:space="0" w:color="auto"/>
            <w:bottom w:val="none" w:sz="0" w:space="0" w:color="auto"/>
            <w:right w:val="none" w:sz="0" w:space="0" w:color="auto"/>
          </w:divBdr>
        </w:div>
        <w:div w:id="1088503287">
          <w:marLeft w:val="0"/>
          <w:marRight w:val="0"/>
          <w:marTop w:val="0"/>
          <w:marBottom w:val="0"/>
          <w:divBdr>
            <w:top w:val="none" w:sz="0" w:space="0" w:color="auto"/>
            <w:left w:val="none" w:sz="0" w:space="0" w:color="auto"/>
            <w:bottom w:val="none" w:sz="0" w:space="0" w:color="auto"/>
            <w:right w:val="none" w:sz="0" w:space="0" w:color="auto"/>
          </w:divBdr>
        </w:div>
        <w:div w:id="1096293571">
          <w:marLeft w:val="0"/>
          <w:marRight w:val="0"/>
          <w:marTop w:val="0"/>
          <w:marBottom w:val="0"/>
          <w:divBdr>
            <w:top w:val="none" w:sz="0" w:space="0" w:color="auto"/>
            <w:left w:val="none" w:sz="0" w:space="0" w:color="auto"/>
            <w:bottom w:val="none" w:sz="0" w:space="0" w:color="auto"/>
            <w:right w:val="none" w:sz="0" w:space="0" w:color="auto"/>
          </w:divBdr>
        </w:div>
        <w:div w:id="1100225500">
          <w:marLeft w:val="0"/>
          <w:marRight w:val="0"/>
          <w:marTop w:val="0"/>
          <w:marBottom w:val="0"/>
          <w:divBdr>
            <w:top w:val="none" w:sz="0" w:space="0" w:color="auto"/>
            <w:left w:val="none" w:sz="0" w:space="0" w:color="auto"/>
            <w:bottom w:val="none" w:sz="0" w:space="0" w:color="auto"/>
            <w:right w:val="none" w:sz="0" w:space="0" w:color="auto"/>
          </w:divBdr>
        </w:div>
        <w:div w:id="1104110206">
          <w:marLeft w:val="0"/>
          <w:marRight w:val="0"/>
          <w:marTop w:val="0"/>
          <w:marBottom w:val="0"/>
          <w:divBdr>
            <w:top w:val="none" w:sz="0" w:space="0" w:color="auto"/>
            <w:left w:val="none" w:sz="0" w:space="0" w:color="auto"/>
            <w:bottom w:val="none" w:sz="0" w:space="0" w:color="auto"/>
            <w:right w:val="none" w:sz="0" w:space="0" w:color="auto"/>
          </w:divBdr>
        </w:div>
        <w:div w:id="1111557952">
          <w:marLeft w:val="0"/>
          <w:marRight w:val="0"/>
          <w:marTop w:val="0"/>
          <w:marBottom w:val="0"/>
          <w:divBdr>
            <w:top w:val="none" w:sz="0" w:space="0" w:color="auto"/>
            <w:left w:val="none" w:sz="0" w:space="0" w:color="auto"/>
            <w:bottom w:val="none" w:sz="0" w:space="0" w:color="auto"/>
            <w:right w:val="none" w:sz="0" w:space="0" w:color="auto"/>
          </w:divBdr>
        </w:div>
        <w:div w:id="1119451410">
          <w:marLeft w:val="0"/>
          <w:marRight w:val="0"/>
          <w:marTop w:val="0"/>
          <w:marBottom w:val="0"/>
          <w:divBdr>
            <w:top w:val="none" w:sz="0" w:space="0" w:color="auto"/>
            <w:left w:val="none" w:sz="0" w:space="0" w:color="auto"/>
            <w:bottom w:val="none" w:sz="0" w:space="0" w:color="auto"/>
            <w:right w:val="none" w:sz="0" w:space="0" w:color="auto"/>
          </w:divBdr>
        </w:div>
        <w:div w:id="1119646069">
          <w:marLeft w:val="0"/>
          <w:marRight w:val="0"/>
          <w:marTop w:val="0"/>
          <w:marBottom w:val="0"/>
          <w:divBdr>
            <w:top w:val="none" w:sz="0" w:space="0" w:color="auto"/>
            <w:left w:val="none" w:sz="0" w:space="0" w:color="auto"/>
            <w:bottom w:val="none" w:sz="0" w:space="0" w:color="auto"/>
            <w:right w:val="none" w:sz="0" w:space="0" w:color="auto"/>
          </w:divBdr>
        </w:div>
        <w:div w:id="1127814721">
          <w:marLeft w:val="0"/>
          <w:marRight w:val="0"/>
          <w:marTop w:val="0"/>
          <w:marBottom w:val="0"/>
          <w:divBdr>
            <w:top w:val="none" w:sz="0" w:space="0" w:color="auto"/>
            <w:left w:val="none" w:sz="0" w:space="0" w:color="auto"/>
            <w:bottom w:val="none" w:sz="0" w:space="0" w:color="auto"/>
            <w:right w:val="none" w:sz="0" w:space="0" w:color="auto"/>
          </w:divBdr>
        </w:div>
        <w:div w:id="1130444084">
          <w:marLeft w:val="0"/>
          <w:marRight w:val="0"/>
          <w:marTop w:val="0"/>
          <w:marBottom w:val="0"/>
          <w:divBdr>
            <w:top w:val="none" w:sz="0" w:space="0" w:color="auto"/>
            <w:left w:val="none" w:sz="0" w:space="0" w:color="auto"/>
            <w:bottom w:val="none" w:sz="0" w:space="0" w:color="auto"/>
            <w:right w:val="none" w:sz="0" w:space="0" w:color="auto"/>
          </w:divBdr>
        </w:div>
        <w:div w:id="1134064147">
          <w:marLeft w:val="0"/>
          <w:marRight w:val="0"/>
          <w:marTop w:val="0"/>
          <w:marBottom w:val="0"/>
          <w:divBdr>
            <w:top w:val="none" w:sz="0" w:space="0" w:color="auto"/>
            <w:left w:val="none" w:sz="0" w:space="0" w:color="auto"/>
            <w:bottom w:val="none" w:sz="0" w:space="0" w:color="auto"/>
            <w:right w:val="none" w:sz="0" w:space="0" w:color="auto"/>
          </w:divBdr>
        </w:div>
        <w:div w:id="1134130463">
          <w:marLeft w:val="0"/>
          <w:marRight w:val="0"/>
          <w:marTop w:val="0"/>
          <w:marBottom w:val="0"/>
          <w:divBdr>
            <w:top w:val="none" w:sz="0" w:space="0" w:color="auto"/>
            <w:left w:val="none" w:sz="0" w:space="0" w:color="auto"/>
            <w:bottom w:val="none" w:sz="0" w:space="0" w:color="auto"/>
            <w:right w:val="none" w:sz="0" w:space="0" w:color="auto"/>
          </w:divBdr>
        </w:div>
        <w:div w:id="1135678865">
          <w:marLeft w:val="0"/>
          <w:marRight w:val="0"/>
          <w:marTop w:val="0"/>
          <w:marBottom w:val="0"/>
          <w:divBdr>
            <w:top w:val="none" w:sz="0" w:space="0" w:color="auto"/>
            <w:left w:val="none" w:sz="0" w:space="0" w:color="auto"/>
            <w:bottom w:val="none" w:sz="0" w:space="0" w:color="auto"/>
            <w:right w:val="none" w:sz="0" w:space="0" w:color="auto"/>
          </w:divBdr>
        </w:div>
        <w:div w:id="1139954512">
          <w:marLeft w:val="0"/>
          <w:marRight w:val="0"/>
          <w:marTop w:val="0"/>
          <w:marBottom w:val="0"/>
          <w:divBdr>
            <w:top w:val="none" w:sz="0" w:space="0" w:color="auto"/>
            <w:left w:val="none" w:sz="0" w:space="0" w:color="auto"/>
            <w:bottom w:val="none" w:sz="0" w:space="0" w:color="auto"/>
            <w:right w:val="none" w:sz="0" w:space="0" w:color="auto"/>
          </w:divBdr>
        </w:div>
        <w:div w:id="1145853902">
          <w:marLeft w:val="0"/>
          <w:marRight w:val="0"/>
          <w:marTop w:val="0"/>
          <w:marBottom w:val="0"/>
          <w:divBdr>
            <w:top w:val="none" w:sz="0" w:space="0" w:color="auto"/>
            <w:left w:val="none" w:sz="0" w:space="0" w:color="auto"/>
            <w:bottom w:val="none" w:sz="0" w:space="0" w:color="auto"/>
            <w:right w:val="none" w:sz="0" w:space="0" w:color="auto"/>
          </w:divBdr>
        </w:div>
        <w:div w:id="1150949980">
          <w:marLeft w:val="0"/>
          <w:marRight w:val="0"/>
          <w:marTop w:val="0"/>
          <w:marBottom w:val="0"/>
          <w:divBdr>
            <w:top w:val="none" w:sz="0" w:space="0" w:color="auto"/>
            <w:left w:val="none" w:sz="0" w:space="0" w:color="auto"/>
            <w:bottom w:val="none" w:sz="0" w:space="0" w:color="auto"/>
            <w:right w:val="none" w:sz="0" w:space="0" w:color="auto"/>
          </w:divBdr>
        </w:div>
        <w:div w:id="1154758642">
          <w:marLeft w:val="0"/>
          <w:marRight w:val="0"/>
          <w:marTop w:val="0"/>
          <w:marBottom w:val="0"/>
          <w:divBdr>
            <w:top w:val="none" w:sz="0" w:space="0" w:color="auto"/>
            <w:left w:val="none" w:sz="0" w:space="0" w:color="auto"/>
            <w:bottom w:val="none" w:sz="0" w:space="0" w:color="auto"/>
            <w:right w:val="none" w:sz="0" w:space="0" w:color="auto"/>
          </w:divBdr>
        </w:div>
        <w:div w:id="1155143042">
          <w:marLeft w:val="0"/>
          <w:marRight w:val="0"/>
          <w:marTop w:val="0"/>
          <w:marBottom w:val="0"/>
          <w:divBdr>
            <w:top w:val="none" w:sz="0" w:space="0" w:color="auto"/>
            <w:left w:val="none" w:sz="0" w:space="0" w:color="auto"/>
            <w:bottom w:val="none" w:sz="0" w:space="0" w:color="auto"/>
            <w:right w:val="none" w:sz="0" w:space="0" w:color="auto"/>
          </w:divBdr>
        </w:div>
        <w:div w:id="1156645656">
          <w:marLeft w:val="0"/>
          <w:marRight w:val="0"/>
          <w:marTop w:val="0"/>
          <w:marBottom w:val="0"/>
          <w:divBdr>
            <w:top w:val="none" w:sz="0" w:space="0" w:color="auto"/>
            <w:left w:val="none" w:sz="0" w:space="0" w:color="auto"/>
            <w:bottom w:val="none" w:sz="0" w:space="0" w:color="auto"/>
            <w:right w:val="none" w:sz="0" w:space="0" w:color="auto"/>
          </w:divBdr>
        </w:div>
        <w:div w:id="1156845016">
          <w:marLeft w:val="0"/>
          <w:marRight w:val="0"/>
          <w:marTop w:val="0"/>
          <w:marBottom w:val="0"/>
          <w:divBdr>
            <w:top w:val="none" w:sz="0" w:space="0" w:color="auto"/>
            <w:left w:val="none" w:sz="0" w:space="0" w:color="auto"/>
            <w:bottom w:val="none" w:sz="0" w:space="0" w:color="auto"/>
            <w:right w:val="none" w:sz="0" w:space="0" w:color="auto"/>
          </w:divBdr>
        </w:div>
        <w:div w:id="1172986998">
          <w:marLeft w:val="0"/>
          <w:marRight w:val="0"/>
          <w:marTop w:val="0"/>
          <w:marBottom w:val="0"/>
          <w:divBdr>
            <w:top w:val="none" w:sz="0" w:space="0" w:color="auto"/>
            <w:left w:val="none" w:sz="0" w:space="0" w:color="auto"/>
            <w:bottom w:val="none" w:sz="0" w:space="0" w:color="auto"/>
            <w:right w:val="none" w:sz="0" w:space="0" w:color="auto"/>
          </w:divBdr>
        </w:div>
        <w:div w:id="1174221948">
          <w:marLeft w:val="0"/>
          <w:marRight w:val="0"/>
          <w:marTop w:val="0"/>
          <w:marBottom w:val="0"/>
          <w:divBdr>
            <w:top w:val="none" w:sz="0" w:space="0" w:color="auto"/>
            <w:left w:val="none" w:sz="0" w:space="0" w:color="auto"/>
            <w:bottom w:val="none" w:sz="0" w:space="0" w:color="auto"/>
            <w:right w:val="none" w:sz="0" w:space="0" w:color="auto"/>
          </w:divBdr>
        </w:div>
        <w:div w:id="1174413098">
          <w:marLeft w:val="0"/>
          <w:marRight w:val="0"/>
          <w:marTop w:val="0"/>
          <w:marBottom w:val="0"/>
          <w:divBdr>
            <w:top w:val="none" w:sz="0" w:space="0" w:color="auto"/>
            <w:left w:val="none" w:sz="0" w:space="0" w:color="auto"/>
            <w:bottom w:val="none" w:sz="0" w:space="0" w:color="auto"/>
            <w:right w:val="none" w:sz="0" w:space="0" w:color="auto"/>
          </w:divBdr>
        </w:div>
        <w:div w:id="1175415228">
          <w:marLeft w:val="0"/>
          <w:marRight w:val="0"/>
          <w:marTop w:val="0"/>
          <w:marBottom w:val="0"/>
          <w:divBdr>
            <w:top w:val="none" w:sz="0" w:space="0" w:color="auto"/>
            <w:left w:val="none" w:sz="0" w:space="0" w:color="auto"/>
            <w:bottom w:val="none" w:sz="0" w:space="0" w:color="auto"/>
            <w:right w:val="none" w:sz="0" w:space="0" w:color="auto"/>
          </w:divBdr>
        </w:div>
        <w:div w:id="1180386813">
          <w:marLeft w:val="0"/>
          <w:marRight w:val="0"/>
          <w:marTop w:val="0"/>
          <w:marBottom w:val="0"/>
          <w:divBdr>
            <w:top w:val="none" w:sz="0" w:space="0" w:color="auto"/>
            <w:left w:val="none" w:sz="0" w:space="0" w:color="auto"/>
            <w:bottom w:val="none" w:sz="0" w:space="0" w:color="auto"/>
            <w:right w:val="none" w:sz="0" w:space="0" w:color="auto"/>
          </w:divBdr>
        </w:div>
        <w:div w:id="1186753224">
          <w:marLeft w:val="0"/>
          <w:marRight w:val="0"/>
          <w:marTop w:val="0"/>
          <w:marBottom w:val="0"/>
          <w:divBdr>
            <w:top w:val="none" w:sz="0" w:space="0" w:color="auto"/>
            <w:left w:val="none" w:sz="0" w:space="0" w:color="auto"/>
            <w:bottom w:val="none" w:sz="0" w:space="0" w:color="auto"/>
            <w:right w:val="none" w:sz="0" w:space="0" w:color="auto"/>
          </w:divBdr>
        </w:div>
        <w:div w:id="1187018710">
          <w:marLeft w:val="0"/>
          <w:marRight w:val="0"/>
          <w:marTop w:val="0"/>
          <w:marBottom w:val="0"/>
          <w:divBdr>
            <w:top w:val="none" w:sz="0" w:space="0" w:color="auto"/>
            <w:left w:val="none" w:sz="0" w:space="0" w:color="auto"/>
            <w:bottom w:val="none" w:sz="0" w:space="0" w:color="auto"/>
            <w:right w:val="none" w:sz="0" w:space="0" w:color="auto"/>
          </w:divBdr>
        </w:div>
        <w:div w:id="1187253683">
          <w:marLeft w:val="0"/>
          <w:marRight w:val="0"/>
          <w:marTop w:val="0"/>
          <w:marBottom w:val="0"/>
          <w:divBdr>
            <w:top w:val="none" w:sz="0" w:space="0" w:color="auto"/>
            <w:left w:val="none" w:sz="0" w:space="0" w:color="auto"/>
            <w:bottom w:val="none" w:sz="0" w:space="0" w:color="auto"/>
            <w:right w:val="none" w:sz="0" w:space="0" w:color="auto"/>
          </w:divBdr>
        </w:div>
        <w:div w:id="1187596510">
          <w:marLeft w:val="0"/>
          <w:marRight w:val="0"/>
          <w:marTop w:val="0"/>
          <w:marBottom w:val="0"/>
          <w:divBdr>
            <w:top w:val="none" w:sz="0" w:space="0" w:color="auto"/>
            <w:left w:val="none" w:sz="0" w:space="0" w:color="auto"/>
            <w:bottom w:val="none" w:sz="0" w:space="0" w:color="auto"/>
            <w:right w:val="none" w:sz="0" w:space="0" w:color="auto"/>
          </w:divBdr>
        </w:div>
        <w:div w:id="1189563136">
          <w:marLeft w:val="0"/>
          <w:marRight w:val="0"/>
          <w:marTop w:val="0"/>
          <w:marBottom w:val="0"/>
          <w:divBdr>
            <w:top w:val="none" w:sz="0" w:space="0" w:color="auto"/>
            <w:left w:val="none" w:sz="0" w:space="0" w:color="auto"/>
            <w:bottom w:val="none" w:sz="0" w:space="0" w:color="auto"/>
            <w:right w:val="none" w:sz="0" w:space="0" w:color="auto"/>
          </w:divBdr>
        </w:div>
        <w:div w:id="1201479453">
          <w:marLeft w:val="0"/>
          <w:marRight w:val="0"/>
          <w:marTop w:val="0"/>
          <w:marBottom w:val="0"/>
          <w:divBdr>
            <w:top w:val="none" w:sz="0" w:space="0" w:color="auto"/>
            <w:left w:val="none" w:sz="0" w:space="0" w:color="auto"/>
            <w:bottom w:val="none" w:sz="0" w:space="0" w:color="auto"/>
            <w:right w:val="none" w:sz="0" w:space="0" w:color="auto"/>
          </w:divBdr>
        </w:div>
        <w:div w:id="1204827544">
          <w:marLeft w:val="0"/>
          <w:marRight w:val="0"/>
          <w:marTop w:val="0"/>
          <w:marBottom w:val="0"/>
          <w:divBdr>
            <w:top w:val="none" w:sz="0" w:space="0" w:color="auto"/>
            <w:left w:val="none" w:sz="0" w:space="0" w:color="auto"/>
            <w:bottom w:val="none" w:sz="0" w:space="0" w:color="auto"/>
            <w:right w:val="none" w:sz="0" w:space="0" w:color="auto"/>
          </w:divBdr>
        </w:div>
        <w:div w:id="1209609071">
          <w:marLeft w:val="0"/>
          <w:marRight w:val="0"/>
          <w:marTop w:val="0"/>
          <w:marBottom w:val="0"/>
          <w:divBdr>
            <w:top w:val="none" w:sz="0" w:space="0" w:color="auto"/>
            <w:left w:val="none" w:sz="0" w:space="0" w:color="auto"/>
            <w:bottom w:val="none" w:sz="0" w:space="0" w:color="auto"/>
            <w:right w:val="none" w:sz="0" w:space="0" w:color="auto"/>
          </w:divBdr>
        </w:div>
        <w:div w:id="1210458580">
          <w:marLeft w:val="0"/>
          <w:marRight w:val="0"/>
          <w:marTop w:val="0"/>
          <w:marBottom w:val="0"/>
          <w:divBdr>
            <w:top w:val="none" w:sz="0" w:space="0" w:color="auto"/>
            <w:left w:val="none" w:sz="0" w:space="0" w:color="auto"/>
            <w:bottom w:val="none" w:sz="0" w:space="0" w:color="auto"/>
            <w:right w:val="none" w:sz="0" w:space="0" w:color="auto"/>
          </w:divBdr>
        </w:div>
        <w:div w:id="1221988411">
          <w:marLeft w:val="0"/>
          <w:marRight w:val="0"/>
          <w:marTop w:val="0"/>
          <w:marBottom w:val="0"/>
          <w:divBdr>
            <w:top w:val="none" w:sz="0" w:space="0" w:color="auto"/>
            <w:left w:val="none" w:sz="0" w:space="0" w:color="auto"/>
            <w:bottom w:val="none" w:sz="0" w:space="0" w:color="auto"/>
            <w:right w:val="none" w:sz="0" w:space="0" w:color="auto"/>
          </w:divBdr>
        </w:div>
        <w:div w:id="1228568168">
          <w:marLeft w:val="0"/>
          <w:marRight w:val="0"/>
          <w:marTop w:val="0"/>
          <w:marBottom w:val="0"/>
          <w:divBdr>
            <w:top w:val="none" w:sz="0" w:space="0" w:color="auto"/>
            <w:left w:val="none" w:sz="0" w:space="0" w:color="auto"/>
            <w:bottom w:val="none" w:sz="0" w:space="0" w:color="auto"/>
            <w:right w:val="none" w:sz="0" w:space="0" w:color="auto"/>
          </w:divBdr>
        </w:div>
        <w:div w:id="1229728910">
          <w:marLeft w:val="0"/>
          <w:marRight w:val="0"/>
          <w:marTop w:val="0"/>
          <w:marBottom w:val="0"/>
          <w:divBdr>
            <w:top w:val="none" w:sz="0" w:space="0" w:color="auto"/>
            <w:left w:val="none" w:sz="0" w:space="0" w:color="auto"/>
            <w:bottom w:val="none" w:sz="0" w:space="0" w:color="auto"/>
            <w:right w:val="none" w:sz="0" w:space="0" w:color="auto"/>
          </w:divBdr>
        </w:div>
        <w:div w:id="1234194177">
          <w:marLeft w:val="0"/>
          <w:marRight w:val="0"/>
          <w:marTop w:val="0"/>
          <w:marBottom w:val="0"/>
          <w:divBdr>
            <w:top w:val="none" w:sz="0" w:space="0" w:color="auto"/>
            <w:left w:val="none" w:sz="0" w:space="0" w:color="auto"/>
            <w:bottom w:val="none" w:sz="0" w:space="0" w:color="auto"/>
            <w:right w:val="none" w:sz="0" w:space="0" w:color="auto"/>
          </w:divBdr>
        </w:div>
        <w:div w:id="1236630430">
          <w:marLeft w:val="0"/>
          <w:marRight w:val="0"/>
          <w:marTop w:val="0"/>
          <w:marBottom w:val="0"/>
          <w:divBdr>
            <w:top w:val="none" w:sz="0" w:space="0" w:color="auto"/>
            <w:left w:val="none" w:sz="0" w:space="0" w:color="auto"/>
            <w:bottom w:val="none" w:sz="0" w:space="0" w:color="auto"/>
            <w:right w:val="none" w:sz="0" w:space="0" w:color="auto"/>
          </w:divBdr>
        </w:div>
        <w:div w:id="1246454593">
          <w:marLeft w:val="0"/>
          <w:marRight w:val="0"/>
          <w:marTop w:val="0"/>
          <w:marBottom w:val="0"/>
          <w:divBdr>
            <w:top w:val="none" w:sz="0" w:space="0" w:color="auto"/>
            <w:left w:val="none" w:sz="0" w:space="0" w:color="auto"/>
            <w:bottom w:val="none" w:sz="0" w:space="0" w:color="auto"/>
            <w:right w:val="none" w:sz="0" w:space="0" w:color="auto"/>
          </w:divBdr>
        </w:div>
        <w:div w:id="1254434218">
          <w:marLeft w:val="0"/>
          <w:marRight w:val="0"/>
          <w:marTop w:val="0"/>
          <w:marBottom w:val="0"/>
          <w:divBdr>
            <w:top w:val="none" w:sz="0" w:space="0" w:color="auto"/>
            <w:left w:val="none" w:sz="0" w:space="0" w:color="auto"/>
            <w:bottom w:val="none" w:sz="0" w:space="0" w:color="auto"/>
            <w:right w:val="none" w:sz="0" w:space="0" w:color="auto"/>
          </w:divBdr>
        </w:div>
        <w:div w:id="1257131870">
          <w:marLeft w:val="0"/>
          <w:marRight w:val="0"/>
          <w:marTop w:val="0"/>
          <w:marBottom w:val="0"/>
          <w:divBdr>
            <w:top w:val="none" w:sz="0" w:space="0" w:color="auto"/>
            <w:left w:val="none" w:sz="0" w:space="0" w:color="auto"/>
            <w:bottom w:val="none" w:sz="0" w:space="0" w:color="auto"/>
            <w:right w:val="none" w:sz="0" w:space="0" w:color="auto"/>
          </w:divBdr>
        </w:div>
        <w:div w:id="1257791360">
          <w:marLeft w:val="0"/>
          <w:marRight w:val="0"/>
          <w:marTop w:val="0"/>
          <w:marBottom w:val="0"/>
          <w:divBdr>
            <w:top w:val="none" w:sz="0" w:space="0" w:color="auto"/>
            <w:left w:val="none" w:sz="0" w:space="0" w:color="auto"/>
            <w:bottom w:val="none" w:sz="0" w:space="0" w:color="auto"/>
            <w:right w:val="none" w:sz="0" w:space="0" w:color="auto"/>
          </w:divBdr>
        </w:div>
        <w:div w:id="1260913312">
          <w:marLeft w:val="0"/>
          <w:marRight w:val="0"/>
          <w:marTop w:val="0"/>
          <w:marBottom w:val="0"/>
          <w:divBdr>
            <w:top w:val="none" w:sz="0" w:space="0" w:color="auto"/>
            <w:left w:val="none" w:sz="0" w:space="0" w:color="auto"/>
            <w:bottom w:val="none" w:sz="0" w:space="0" w:color="auto"/>
            <w:right w:val="none" w:sz="0" w:space="0" w:color="auto"/>
          </w:divBdr>
        </w:div>
        <w:div w:id="1262102904">
          <w:marLeft w:val="0"/>
          <w:marRight w:val="0"/>
          <w:marTop w:val="0"/>
          <w:marBottom w:val="0"/>
          <w:divBdr>
            <w:top w:val="none" w:sz="0" w:space="0" w:color="auto"/>
            <w:left w:val="none" w:sz="0" w:space="0" w:color="auto"/>
            <w:bottom w:val="none" w:sz="0" w:space="0" w:color="auto"/>
            <w:right w:val="none" w:sz="0" w:space="0" w:color="auto"/>
          </w:divBdr>
        </w:div>
        <w:div w:id="1267036365">
          <w:marLeft w:val="0"/>
          <w:marRight w:val="0"/>
          <w:marTop w:val="0"/>
          <w:marBottom w:val="0"/>
          <w:divBdr>
            <w:top w:val="none" w:sz="0" w:space="0" w:color="auto"/>
            <w:left w:val="none" w:sz="0" w:space="0" w:color="auto"/>
            <w:bottom w:val="none" w:sz="0" w:space="0" w:color="auto"/>
            <w:right w:val="none" w:sz="0" w:space="0" w:color="auto"/>
          </w:divBdr>
        </w:div>
        <w:div w:id="1270622179">
          <w:marLeft w:val="0"/>
          <w:marRight w:val="0"/>
          <w:marTop w:val="0"/>
          <w:marBottom w:val="0"/>
          <w:divBdr>
            <w:top w:val="none" w:sz="0" w:space="0" w:color="auto"/>
            <w:left w:val="none" w:sz="0" w:space="0" w:color="auto"/>
            <w:bottom w:val="none" w:sz="0" w:space="0" w:color="auto"/>
            <w:right w:val="none" w:sz="0" w:space="0" w:color="auto"/>
          </w:divBdr>
        </w:div>
        <w:div w:id="1278759709">
          <w:marLeft w:val="0"/>
          <w:marRight w:val="0"/>
          <w:marTop w:val="0"/>
          <w:marBottom w:val="0"/>
          <w:divBdr>
            <w:top w:val="none" w:sz="0" w:space="0" w:color="auto"/>
            <w:left w:val="none" w:sz="0" w:space="0" w:color="auto"/>
            <w:bottom w:val="none" w:sz="0" w:space="0" w:color="auto"/>
            <w:right w:val="none" w:sz="0" w:space="0" w:color="auto"/>
          </w:divBdr>
        </w:div>
        <w:div w:id="1283271028">
          <w:marLeft w:val="0"/>
          <w:marRight w:val="0"/>
          <w:marTop w:val="0"/>
          <w:marBottom w:val="0"/>
          <w:divBdr>
            <w:top w:val="none" w:sz="0" w:space="0" w:color="auto"/>
            <w:left w:val="none" w:sz="0" w:space="0" w:color="auto"/>
            <w:bottom w:val="none" w:sz="0" w:space="0" w:color="auto"/>
            <w:right w:val="none" w:sz="0" w:space="0" w:color="auto"/>
          </w:divBdr>
        </w:div>
        <w:div w:id="1283421035">
          <w:marLeft w:val="0"/>
          <w:marRight w:val="0"/>
          <w:marTop w:val="0"/>
          <w:marBottom w:val="0"/>
          <w:divBdr>
            <w:top w:val="none" w:sz="0" w:space="0" w:color="auto"/>
            <w:left w:val="none" w:sz="0" w:space="0" w:color="auto"/>
            <w:bottom w:val="none" w:sz="0" w:space="0" w:color="auto"/>
            <w:right w:val="none" w:sz="0" w:space="0" w:color="auto"/>
          </w:divBdr>
        </w:div>
        <w:div w:id="1285304118">
          <w:marLeft w:val="0"/>
          <w:marRight w:val="0"/>
          <w:marTop w:val="0"/>
          <w:marBottom w:val="0"/>
          <w:divBdr>
            <w:top w:val="none" w:sz="0" w:space="0" w:color="auto"/>
            <w:left w:val="none" w:sz="0" w:space="0" w:color="auto"/>
            <w:bottom w:val="none" w:sz="0" w:space="0" w:color="auto"/>
            <w:right w:val="none" w:sz="0" w:space="0" w:color="auto"/>
          </w:divBdr>
        </w:div>
        <w:div w:id="1287348926">
          <w:marLeft w:val="0"/>
          <w:marRight w:val="0"/>
          <w:marTop w:val="0"/>
          <w:marBottom w:val="0"/>
          <w:divBdr>
            <w:top w:val="none" w:sz="0" w:space="0" w:color="auto"/>
            <w:left w:val="none" w:sz="0" w:space="0" w:color="auto"/>
            <w:bottom w:val="none" w:sz="0" w:space="0" w:color="auto"/>
            <w:right w:val="none" w:sz="0" w:space="0" w:color="auto"/>
          </w:divBdr>
        </w:div>
        <w:div w:id="1290628588">
          <w:marLeft w:val="0"/>
          <w:marRight w:val="0"/>
          <w:marTop w:val="0"/>
          <w:marBottom w:val="0"/>
          <w:divBdr>
            <w:top w:val="none" w:sz="0" w:space="0" w:color="auto"/>
            <w:left w:val="none" w:sz="0" w:space="0" w:color="auto"/>
            <w:bottom w:val="none" w:sz="0" w:space="0" w:color="auto"/>
            <w:right w:val="none" w:sz="0" w:space="0" w:color="auto"/>
          </w:divBdr>
        </w:div>
        <w:div w:id="1290891683">
          <w:marLeft w:val="0"/>
          <w:marRight w:val="0"/>
          <w:marTop w:val="0"/>
          <w:marBottom w:val="0"/>
          <w:divBdr>
            <w:top w:val="none" w:sz="0" w:space="0" w:color="auto"/>
            <w:left w:val="none" w:sz="0" w:space="0" w:color="auto"/>
            <w:bottom w:val="none" w:sz="0" w:space="0" w:color="auto"/>
            <w:right w:val="none" w:sz="0" w:space="0" w:color="auto"/>
          </w:divBdr>
        </w:div>
        <w:div w:id="1292052390">
          <w:marLeft w:val="0"/>
          <w:marRight w:val="0"/>
          <w:marTop w:val="0"/>
          <w:marBottom w:val="0"/>
          <w:divBdr>
            <w:top w:val="none" w:sz="0" w:space="0" w:color="auto"/>
            <w:left w:val="none" w:sz="0" w:space="0" w:color="auto"/>
            <w:bottom w:val="none" w:sz="0" w:space="0" w:color="auto"/>
            <w:right w:val="none" w:sz="0" w:space="0" w:color="auto"/>
          </w:divBdr>
        </w:div>
        <w:div w:id="1292712080">
          <w:marLeft w:val="0"/>
          <w:marRight w:val="0"/>
          <w:marTop w:val="0"/>
          <w:marBottom w:val="0"/>
          <w:divBdr>
            <w:top w:val="none" w:sz="0" w:space="0" w:color="auto"/>
            <w:left w:val="none" w:sz="0" w:space="0" w:color="auto"/>
            <w:bottom w:val="none" w:sz="0" w:space="0" w:color="auto"/>
            <w:right w:val="none" w:sz="0" w:space="0" w:color="auto"/>
          </w:divBdr>
        </w:div>
        <w:div w:id="1295333793">
          <w:marLeft w:val="0"/>
          <w:marRight w:val="0"/>
          <w:marTop w:val="0"/>
          <w:marBottom w:val="0"/>
          <w:divBdr>
            <w:top w:val="none" w:sz="0" w:space="0" w:color="auto"/>
            <w:left w:val="none" w:sz="0" w:space="0" w:color="auto"/>
            <w:bottom w:val="none" w:sz="0" w:space="0" w:color="auto"/>
            <w:right w:val="none" w:sz="0" w:space="0" w:color="auto"/>
          </w:divBdr>
        </w:div>
        <w:div w:id="1298073645">
          <w:marLeft w:val="0"/>
          <w:marRight w:val="0"/>
          <w:marTop w:val="0"/>
          <w:marBottom w:val="0"/>
          <w:divBdr>
            <w:top w:val="none" w:sz="0" w:space="0" w:color="auto"/>
            <w:left w:val="none" w:sz="0" w:space="0" w:color="auto"/>
            <w:bottom w:val="none" w:sz="0" w:space="0" w:color="auto"/>
            <w:right w:val="none" w:sz="0" w:space="0" w:color="auto"/>
          </w:divBdr>
        </w:div>
        <w:div w:id="1299073212">
          <w:marLeft w:val="0"/>
          <w:marRight w:val="0"/>
          <w:marTop w:val="0"/>
          <w:marBottom w:val="0"/>
          <w:divBdr>
            <w:top w:val="none" w:sz="0" w:space="0" w:color="auto"/>
            <w:left w:val="none" w:sz="0" w:space="0" w:color="auto"/>
            <w:bottom w:val="none" w:sz="0" w:space="0" w:color="auto"/>
            <w:right w:val="none" w:sz="0" w:space="0" w:color="auto"/>
          </w:divBdr>
        </w:div>
        <w:div w:id="1303777854">
          <w:marLeft w:val="0"/>
          <w:marRight w:val="0"/>
          <w:marTop w:val="0"/>
          <w:marBottom w:val="0"/>
          <w:divBdr>
            <w:top w:val="none" w:sz="0" w:space="0" w:color="auto"/>
            <w:left w:val="none" w:sz="0" w:space="0" w:color="auto"/>
            <w:bottom w:val="none" w:sz="0" w:space="0" w:color="auto"/>
            <w:right w:val="none" w:sz="0" w:space="0" w:color="auto"/>
          </w:divBdr>
        </w:div>
        <w:div w:id="1303850625">
          <w:marLeft w:val="0"/>
          <w:marRight w:val="0"/>
          <w:marTop w:val="0"/>
          <w:marBottom w:val="0"/>
          <w:divBdr>
            <w:top w:val="none" w:sz="0" w:space="0" w:color="auto"/>
            <w:left w:val="none" w:sz="0" w:space="0" w:color="auto"/>
            <w:bottom w:val="none" w:sz="0" w:space="0" w:color="auto"/>
            <w:right w:val="none" w:sz="0" w:space="0" w:color="auto"/>
          </w:divBdr>
        </w:div>
        <w:div w:id="1309437027">
          <w:marLeft w:val="0"/>
          <w:marRight w:val="0"/>
          <w:marTop w:val="0"/>
          <w:marBottom w:val="0"/>
          <w:divBdr>
            <w:top w:val="none" w:sz="0" w:space="0" w:color="auto"/>
            <w:left w:val="none" w:sz="0" w:space="0" w:color="auto"/>
            <w:bottom w:val="none" w:sz="0" w:space="0" w:color="auto"/>
            <w:right w:val="none" w:sz="0" w:space="0" w:color="auto"/>
          </w:divBdr>
        </w:div>
        <w:div w:id="1310089004">
          <w:marLeft w:val="0"/>
          <w:marRight w:val="0"/>
          <w:marTop w:val="0"/>
          <w:marBottom w:val="0"/>
          <w:divBdr>
            <w:top w:val="none" w:sz="0" w:space="0" w:color="auto"/>
            <w:left w:val="none" w:sz="0" w:space="0" w:color="auto"/>
            <w:bottom w:val="none" w:sz="0" w:space="0" w:color="auto"/>
            <w:right w:val="none" w:sz="0" w:space="0" w:color="auto"/>
          </w:divBdr>
        </w:div>
        <w:div w:id="1313145483">
          <w:marLeft w:val="0"/>
          <w:marRight w:val="0"/>
          <w:marTop w:val="0"/>
          <w:marBottom w:val="0"/>
          <w:divBdr>
            <w:top w:val="none" w:sz="0" w:space="0" w:color="auto"/>
            <w:left w:val="none" w:sz="0" w:space="0" w:color="auto"/>
            <w:bottom w:val="none" w:sz="0" w:space="0" w:color="auto"/>
            <w:right w:val="none" w:sz="0" w:space="0" w:color="auto"/>
          </w:divBdr>
        </w:div>
        <w:div w:id="1314725548">
          <w:marLeft w:val="0"/>
          <w:marRight w:val="0"/>
          <w:marTop w:val="0"/>
          <w:marBottom w:val="0"/>
          <w:divBdr>
            <w:top w:val="none" w:sz="0" w:space="0" w:color="auto"/>
            <w:left w:val="none" w:sz="0" w:space="0" w:color="auto"/>
            <w:bottom w:val="none" w:sz="0" w:space="0" w:color="auto"/>
            <w:right w:val="none" w:sz="0" w:space="0" w:color="auto"/>
          </w:divBdr>
        </w:div>
        <w:div w:id="1318076589">
          <w:marLeft w:val="0"/>
          <w:marRight w:val="0"/>
          <w:marTop w:val="0"/>
          <w:marBottom w:val="0"/>
          <w:divBdr>
            <w:top w:val="none" w:sz="0" w:space="0" w:color="auto"/>
            <w:left w:val="none" w:sz="0" w:space="0" w:color="auto"/>
            <w:bottom w:val="none" w:sz="0" w:space="0" w:color="auto"/>
            <w:right w:val="none" w:sz="0" w:space="0" w:color="auto"/>
          </w:divBdr>
        </w:div>
        <w:div w:id="1319115806">
          <w:marLeft w:val="0"/>
          <w:marRight w:val="0"/>
          <w:marTop w:val="0"/>
          <w:marBottom w:val="0"/>
          <w:divBdr>
            <w:top w:val="none" w:sz="0" w:space="0" w:color="auto"/>
            <w:left w:val="none" w:sz="0" w:space="0" w:color="auto"/>
            <w:bottom w:val="none" w:sz="0" w:space="0" w:color="auto"/>
            <w:right w:val="none" w:sz="0" w:space="0" w:color="auto"/>
          </w:divBdr>
        </w:div>
        <w:div w:id="1328944429">
          <w:marLeft w:val="0"/>
          <w:marRight w:val="0"/>
          <w:marTop w:val="0"/>
          <w:marBottom w:val="0"/>
          <w:divBdr>
            <w:top w:val="none" w:sz="0" w:space="0" w:color="auto"/>
            <w:left w:val="none" w:sz="0" w:space="0" w:color="auto"/>
            <w:bottom w:val="none" w:sz="0" w:space="0" w:color="auto"/>
            <w:right w:val="none" w:sz="0" w:space="0" w:color="auto"/>
          </w:divBdr>
        </w:div>
        <w:div w:id="1329671863">
          <w:marLeft w:val="0"/>
          <w:marRight w:val="0"/>
          <w:marTop w:val="0"/>
          <w:marBottom w:val="0"/>
          <w:divBdr>
            <w:top w:val="none" w:sz="0" w:space="0" w:color="auto"/>
            <w:left w:val="none" w:sz="0" w:space="0" w:color="auto"/>
            <w:bottom w:val="none" w:sz="0" w:space="0" w:color="auto"/>
            <w:right w:val="none" w:sz="0" w:space="0" w:color="auto"/>
          </w:divBdr>
        </w:div>
        <w:div w:id="1331104831">
          <w:marLeft w:val="0"/>
          <w:marRight w:val="0"/>
          <w:marTop w:val="0"/>
          <w:marBottom w:val="0"/>
          <w:divBdr>
            <w:top w:val="none" w:sz="0" w:space="0" w:color="auto"/>
            <w:left w:val="none" w:sz="0" w:space="0" w:color="auto"/>
            <w:bottom w:val="none" w:sz="0" w:space="0" w:color="auto"/>
            <w:right w:val="none" w:sz="0" w:space="0" w:color="auto"/>
          </w:divBdr>
        </w:div>
        <w:div w:id="1331132087">
          <w:marLeft w:val="0"/>
          <w:marRight w:val="0"/>
          <w:marTop w:val="0"/>
          <w:marBottom w:val="0"/>
          <w:divBdr>
            <w:top w:val="none" w:sz="0" w:space="0" w:color="auto"/>
            <w:left w:val="none" w:sz="0" w:space="0" w:color="auto"/>
            <w:bottom w:val="none" w:sz="0" w:space="0" w:color="auto"/>
            <w:right w:val="none" w:sz="0" w:space="0" w:color="auto"/>
          </w:divBdr>
        </w:div>
        <w:div w:id="1331371238">
          <w:marLeft w:val="0"/>
          <w:marRight w:val="0"/>
          <w:marTop w:val="0"/>
          <w:marBottom w:val="0"/>
          <w:divBdr>
            <w:top w:val="none" w:sz="0" w:space="0" w:color="auto"/>
            <w:left w:val="none" w:sz="0" w:space="0" w:color="auto"/>
            <w:bottom w:val="none" w:sz="0" w:space="0" w:color="auto"/>
            <w:right w:val="none" w:sz="0" w:space="0" w:color="auto"/>
          </w:divBdr>
        </w:div>
        <w:div w:id="1331450254">
          <w:marLeft w:val="0"/>
          <w:marRight w:val="0"/>
          <w:marTop w:val="0"/>
          <w:marBottom w:val="0"/>
          <w:divBdr>
            <w:top w:val="none" w:sz="0" w:space="0" w:color="auto"/>
            <w:left w:val="none" w:sz="0" w:space="0" w:color="auto"/>
            <w:bottom w:val="none" w:sz="0" w:space="0" w:color="auto"/>
            <w:right w:val="none" w:sz="0" w:space="0" w:color="auto"/>
          </w:divBdr>
        </w:div>
        <w:div w:id="1331565549">
          <w:marLeft w:val="0"/>
          <w:marRight w:val="0"/>
          <w:marTop w:val="0"/>
          <w:marBottom w:val="0"/>
          <w:divBdr>
            <w:top w:val="none" w:sz="0" w:space="0" w:color="auto"/>
            <w:left w:val="none" w:sz="0" w:space="0" w:color="auto"/>
            <w:bottom w:val="none" w:sz="0" w:space="0" w:color="auto"/>
            <w:right w:val="none" w:sz="0" w:space="0" w:color="auto"/>
          </w:divBdr>
        </w:div>
        <w:div w:id="1333029392">
          <w:marLeft w:val="0"/>
          <w:marRight w:val="0"/>
          <w:marTop w:val="0"/>
          <w:marBottom w:val="0"/>
          <w:divBdr>
            <w:top w:val="none" w:sz="0" w:space="0" w:color="auto"/>
            <w:left w:val="none" w:sz="0" w:space="0" w:color="auto"/>
            <w:bottom w:val="none" w:sz="0" w:space="0" w:color="auto"/>
            <w:right w:val="none" w:sz="0" w:space="0" w:color="auto"/>
          </w:divBdr>
        </w:div>
        <w:div w:id="1335841624">
          <w:marLeft w:val="0"/>
          <w:marRight w:val="0"/>
          <w:marTop w:val="0"/>
          <w:marBottom w:val="0"/>
          <w:divBdr>
            <w:top w:val="none" w:sz="0" w:space="0" w:color="auto"/>
            <w:left w:val="none" w:sz="0" w:space="0" w:color="auto"/>
            <w:bottom w:val="none" w:sz="0" w:space="0" w:color="auto"/>
            <w:right w:val="none" w:sz="0" w:space="0" w:color="auto"/>
          </w:divBdr>
        </w:div>
        <w:div w:id="1336035418">
          <w:marLeft w:val="0"/>
          <w:marRight w:val="0"/>
          <w:marTop w:val="0"/>
          <w:marBottom w:val="0"/>
          <w:divBdr>
            <w:top w:val="none" w:sz="0" w:space="0" w:color="auto"/>
            <w:left w:val="none" w:sz="0" w:space="0" w:color="auto"/>
            <w:bottom w:val="none" w:sz="0" w:space="0" w:color="auto"/>
            <w:right w:val="none" w:sz="0" w:space="0" w:color="auto"/>
          </w:divBdr>
        </w:div>
        <w:div w:id="1337882934">
          <w:marLeft w:val="0"/>
          <w:marRight w:val="0"/>
          <w:marTop w:val="0"/>
          <w:marBottom w:val="0"/>
          <w:divBdr>
            <w:top w:val="none" w:sz="0" w:space="0" w:color="auto"/>
            <w:left w:val="none" w:sz="0" w:space="0" w:color="auto"/>
            <w:bottom w:val="none" w:sz="0" w:space="0" w:color="auto"/>
            <w:right w:val="none" w:sz="0" w:space="0" w:color="auto"/>
          </w:divBdr>
        </w:div>
        <w:div w:id="1338852032">
          <w:marLeft w:val="0"/>
          <w:marRight w:val="0"/>
          <w:marTop w:val="0"/>
          <w:marBottom w:val="0"/>
          <w:divBdr>
            <w:top w:val="none" w:sz="0" w:space="0" w:color="auto"/>
            <w:left w:val="none" w:sz="0" w:space="0" w:color="auto"/>
            <w:bottom w:val="none" w:sz="0" w:space="0" w:color="auto"/>
            <w:right w:val="none" w:sz="0" w:space="0" w:color="auto"/>
          </w:divBdr>
        </w:div>
        <w:div w:id="1341277686">
          <w:marLeft w:val="0"/>
          <w:marRight w:val="0"/>
          <w:marTop w:val="0"/>
          <w:marBottom w:val="0"/>
          <w:divBdr>
            <w:top w:val="none" w:sz="0" w:space="0" w:color="auto"/>
            <w:left w:val="none" w:sz="0" w:space="0" w:color="auto"/>
            <w:bottom w:val="none" w:sz="0" w:space="0" w:color="auto"/>
            <w:right w:val="none" w:sz="0" w:space="0" w:color="auto"/>
          </w:divBdr>
        </w:div>
        <w:div w:id="1341932320">
          <w:marLeft w:val="0"/>
          <w:marRight w:val="0"/>
          <w:marTop w:val="0"/>
          <w:marBottom w:val="0"/>
          <w:divBdr>
            <w:top w:val="none" w:sz="0" w:space="0" w:color="auto"/>
            <w:left w:val="none" w:sz="0" w:space="0" w:color="auto"/>
            <w:bottom w:val="none" w:sz="0" w:space="0" w:color="auto"/>
            <w:right w:val="none" w:sz="0" w:space="0" w:color="auto"/>
          </w:divBdr>
        </w:div>
        <w:div w:id="1346128640">
          <w:marLeft w:val="0"/>
          <w:marRight w:val="0"/>
          <w:marTop w:val="0"/>
          <w:marBottom w:val="0"/>
          <w:divBdr>
            <w:top w:val="none" w:sz="0" w:space="0" w:color="auto"/>
            <w:left w:val="none" w:sz="0" w:space="0" w:color="auto"/>
            <w:bottom w:val="none" w:sz="0" w:space="0" w:color="auto"/>
            <w:right w:val="none" w:sz="0" w:space="0" w:color="auto"/>
          </w:divBdr>
        </w:div>
        <w:div w:id="1347831886">
          <w:marLeft w:val="0"/>
          <w:marRight w:val="0"/>
          <w:marTop w:val="0"/>
          <w:marBottom w:val="0"/>
          <w:divBdr>
            <w:top w:val="none" w:sz="0" w:space="0" w:color="auto"/>
            <w:left w:val="none" w:sz="0" w:space="0" w:color="auto"/>
            <w:bottom w:val="none" w:sz="0" w:space="0" w:color="auto"/>
            <w:right w:val="none" w:sz="0" w:space="0" w:color="auto"/>
          </w:divBdr>
        </w:div>
        <w:div w:id="1363898566">
          <w:marLeft w:val="0"/>
          <w:marRight w:val="0"/>
          <w:marTop w:val="0"/>
          <w:marBottom w:val="0"/>
          <w:divBdr>
            <w:top w:val="none" w:sz="0" w:space="0" w:color="auto"/>
            <w:left w:val="none" w:sz="0" w:space="0" w:color="auto"/>
            <w:bottom w:val="none" w:sz="0" w:space="0" w:color="auto"/>
            <w:right w:val="none" w:sz="0" w:space="0" w:color="auto"/>
          </w:divBdr>
        </w:div>
        <w:div w:id="1366247036">
          <w:marLeft w:val="0"/>
          <w:marRight w:val="0"/>
          <w:marTop w:val="0"/>
          <w:marBottom w:val="0"/>
          <w:divBdr>
            <w:top w:val="none" w:sz="0" w:space="0" w:color="auto"/>
            <w:left w:val="none" w:sz="0" w:space="0" w:color="auto"/>
            <w:bottom w:val="none" w:sz="0" w:space="0" w:color="auto"/>
            <w:right w:val="none" w:sz="0" w:space="0" w:color="auto"/>
          </w:divBdr>
        </w:div>
        <w:div w:id="1367832982">
          <w:marLeft w:val="0"/>
          <w:marRight w:val="0"/>
          <w:marTop w:val="0"/>
          <w:marBottom w:val="0"/>
          <w:divBdr>
            <w:top w:val="none" w:sz="0" w:space="0" w:color="auto"/>
            <w:left w:val="none" w:sz="0" w:space="0" w:color="auto"/>
            <w:bottom w:val="none" w:sz="0" w:space="0" w:color="auto"/>
            <w:right w:val="none" w:sz="0" w:space="0" w:color="auto"/>
          </w:divBdr>
        </w:div>
        <w:div w:id="1368288910">
          <w:marLeft w:val="0"/>
          <w:marRight w:val="0"/>
          <w:marTop w:val="0"/>
          <w:marBottom w:val="0"/>
          <w:divBdr>
            <w:top w:val="none" w:sz="0" w:space="0" w:color="auto"/>
            <w:left w:val="none" w:sz="0" w:space="0" w:color="auto"/>
            <w:bottom w:val="none" w:sz="0" w:space="0" w:color="auto"/>
            <w:right w:val="none" w:sz="0" w:space="0" w:color="auto"/>
          </w:divBdr>
        </w:div>
        <w:div w:id="1369064992">
          <w:marLeft w:val="0"/>
          <w:marRight w:val="0"/>
          <w:marTop w:val="0"/>
          <w:marBottom w:val="0"/>
          <w:divBdr>
            <w:top w:val="none" w:sz="0" w:space="0" w:color="auto"/>
            <w:left w:val="none" w:sz="0" w:space="0" w:color="auto"/>
            <w:bottom w:val="none" w:sz="0" w:space="0" w:color="auto"/>
            <w:right w:val="none" w:sz="0" w:space="0" w:color="auto"/>
          </w:divBdr>
        </w:div>
        <w:div w:id="1370837689">
          <w:marLeft w:val="0"/>
          <w:marRight w:val="0"/>
          <w:marTop w:val="0"/>
          <w:marBottom w:val="0"/>
          <w:divBdr>
            <w:top w:val="none" w:sz="0" w:space="0" w:color="auto"/>
            <w:left w:val="none" w:sz="0" w:space="0" w:color="auto"/>
            <w:bottom w:val="none" w:sz="0" w:space="0" w:color="auto"/>
            <w:right w:val="none" w:sz="0" w:space="0" w:color="auto"/>
          </w:divBdr>
        </w:div>
        <w:div w:id="1371538026">
          <w:marLeft w:val="0"/>
          <w:marRight w:val="0"/>
          <w:marTop w:val="0"/>
          <w:marBottom w:val="0"/>
          <w:divBdr>
            <w:top w:val="none" w:sz="0" w:space="0" w:color="auto"/>
            <w:left w:val="none" w:sz="0" w:space="0" w:color="auto"/>
            <w:bottom w:val="none" w:sz="0" w:space="0" w:color="auto"/>
            <w:right w:val="none" w:sz="0" w:space="0" w:color="auto"/>
          </w:divBdr>
        </w:div>
        <w:div w:id="1374692701">
          <w:marLeft w:val="0"/>
          <w:marRight w:val="0"/>
          <w:marTop w:val="0"/>
          <w:marBottom w:val="0"/>
          <w:divBdr>
            <w:top w:val="none" w:sz="0" w:space="0" w:color="auto"/>
            <w:left w:val="none" w:sz="0" w:space="0" w:color="auto"/>
            <w:bottom w:val="none" w:sz="0" w:space="0" w:color="auto"/>
            <w:right w:val="none" w:sz="0" w:space="0" w:color="auto"/>
          </w:divBdr>
        </w:div>
        <w:div w:id="1377463773">
          <w:marLeft w:val="0"/>
          <w:marRight w:val="0"/>
          <w:marTop w:val="0"/>
          <w:marBottom w:val="0"/>
          <w:divBdr>
            <w:top w:val="none" w:sz="0" w:space="0" w:color="auto"/>
            <w:left w:val="none" w:sz="0" w:space="0" w:color="auto"/>
            <w:bottom w:val="none" w:sz="0" w:space="0" w:color="auto"/>
            <w:right w:val="none" w:sz="0" w:space="0" w:color="auto"/>
          </w:divBdr>
        </w:div>
        <w:div w:id="1379432286">
          <w:marLeft w:val="0"/>
          <w:marRight w:val="0"/>
          <w:marTop w:val="0"/>
          <w:marBottom w:val="0"/>
          <w:divBdr>
            <w:top w:val="none" w:sz="0" w:space="0" w:color="auto"/>
            <w:left w:val="none" w:sz="0" w:space="0" w:color="auto"/>
            <w:bottom w:val="none" w:sz="0" w:space="0" w:color="auto"/>
            <w:right w:val="none" w:sz="0" w:space="0" w:color="auto"/>
          </w:divBdr>
        </w:div>
        <w:div w:id="1379476392">
          <w:marLeft w:val="0"/>
          <w:marRight w:val="0"/>
          <w:marTop w:val="0"/>
          <w:marBottom w:val="0"/>
          <w:divBdr>
            <w:top w:val="none" w:sz="0" w:space="0" w:color="auto"/>
            <w:left w:val="none" w:sz="0" w:space="0" w:color="auto"/>
            <w:bottom w:val="none" w:sz="0" w:space="0" w:color="auto"/>
            <w:right w:val="none" w:sz="0" w:space="0" w:color="auto"/>
          </w:divBdr>
        </w:div>
        <w:div w:id="1385717060">
          <w:marLeft w:val="0"/>
          <w:marRight w:val="0"/>
          <w:marTop w:val="0"/>
          <w:marBottom w:val="0"/>
          <w:divBdr>
            <w:top w:val="none" w:sz="0" w:space="0" w:color="auto"/>
            <w:left w:val="none" w:sz="0" w:space="0" w:color="auto"/>
            <w:bottom w:val="none" w:sz="0" w:space="0" w:color="auto"/>
            <w:right w:val="none" w:sz="0" w:space="0" w:color="auto"/>
          </w:divBdr>
        </w:div>
        <w:div w:id="1391880170">
          <w:marLeft w:val="0"/>
          <w:marRight w:val="0"/>
          <w:marTop w:val="0"/>
          <w:marBottom w:val="0"/>
          <w:divBdr>
            <w:top w:val="none" w:sz="0" w:space="0" w:color="auto"/>
            <w:left w:val="none" w:sz="0" w:space="0" w:color="auto"/>
            <w:bottom w:val="none" w:sz="0" w:space="0" w:color="auto"/>
            <w:right w:val="none" w:sz="0" w:space="0" w:color="auto"/>
          </w:divBdr>
        </w:div>
        <w:div w:id="1392272337">
          <w:marLeft w:val="0"/>
          <w:marRight w:val="0"/>
          <w:marTop w:val="0"/>
          <w:marBottom w:val="0"/>
          <w:divBdr>
            <w:top w:val="none" w:sz="0" w:space="0" w:color="auto"/>
            <w:left w:val="none" w:sz="0" w:space="0" w:color="auto"/>
            <w:bottom w:val="none" w:sz="0" w:space="0" w:color="auto"/>
            <w:right w:val="none" w:sz="0" w:space="0" w:color="auto"/>
          </w:divBdr>
        </w:div>
        <w:div w:id="1392584301">
          <w:marLeft w:val="0"/>
          <w:marRight w:val="0"/>
          <w:marTop w:val="0"/>
          <w:marBottom w:val="0"/>
          <w:divBdr>
            <w:top w:val="none" w:sz="0" w:space="0" w:color="auto"/>
            <w:left w:val="none" w:sz="0" w:space="0" w:color="auto"/>
            <w:bottom w:val="none" w:sz="0" w:space="0" w:color="auto"/>
            <w:right w:val="none" w:sz="0" w:space="0" w:color="auto"/>
          </w:divBdr>
        </w:div>
        <w:div w:id="1396396954">
          <w:marLeft w:val="0"/>
          <w:marRight w:val="0"/>
          <w:marTop w:val="0"/>
          <w:marBottom w:val="0"/>
          <w:divBdr>
            <w:top w:val="none" w:sz="0" w:space="0" w:color="auto"/>
            <w:left w:val="none" w:sz="0" w:space="0" w:color="auto"/>
            <w:bottom w:val="none" w:sz="0" w:space="0" w:color="auto"/>
            <w:right w:val="none" w:sz="0" w:space="0" w:color="auto"/>
          </w:divBdr>
        </w:div>
        <w:div w:id="1400589523">
          <w:marLeft w:val="0"/>
          <w:marRight w:val="0"/>
          <w:marTop w:val="0"/>
          <w:marBottom w:val="0"/>
          <w:divBdr>
            <w:top w:val="none" w:sz="0" w:space="0" w:color="auto"/>
            <w:left w:val="none" w:sz="0" w:space="0" w:color="auto"/>
            <w:bottom w:val="none" w:sz="0" w:space="0" w:color="auto"/>
            <w:right w:val="none" w:sz="0" w:space="0" w:color="auto"/>
          </w:divBdr>
        </w:div>
        <w:div w:id="1407190362">
          <w:marLeft w:val="0"/>
          <w:marRight w:val="0"/>
          <w:marTop w:val="0"/>
          <w:marBottom w:val="0"/>
          <w:divBdr>
            <w:top w:val="none" w:sz="0" w:space="0" w:color="auto"/>
            <w:left w:val="none" w:sz="0" w:space="0" w:color="auto"/>
            <w:bottom w:val="none" w:sz="0" w:space="0" w:color="auto"/>
            <w:right w:val="none" w:sz="0" w:space="0" w:color="auto"/>
          </w:divBdr>
        </w:div>
        <w:div w:id="1410081006">
          <w:marLeft w:val="0"/>
          <w:marRight w:val="0"/>
          <w:marTop w:val="0"/>
          <w:marBottom w:val="0"/>
          <w:divBdr>
            <w:top w:val="none" w:sz="0" w:space="0" w:color="auto"/>
            <w:left w:val="none" w:sz="0" w:space="0" w:color="auto"/>
            <w:bottom w:val="none" w:sz="0" w:space="0" w:color="auto"/>
            <w:right w:val="none" w:sz="0" w:space="0" w:color="auto"/>
          </w:divBdr>
        </w:div>
        <w:div w:id="1412577849">
          <w:marLeft w:val="0"/>
          <w:marRight w:val="0"/>
          <w:marTop w:val="0"/>
          <w:marBottom w:val="0"/>
          <w:divBdr>
            <w:top w:val="none" w:sz="0" w:space="0" w:color="auto"/>
            <w:left w:val="none" w:sz="0" w:space="0" w:color="auto"/>
            <w:bottom w:val="none" w:sz="0" w:space="0" w:color="auto"/>
            <w:right w:val="none" w:sz="0" w:space="0" w:color="auto"/>
          </w:divBdr>
        </w:div>
        <w:div w:id="1412973285">
          <w:marLeft w:val="0"/>
          <w:marRight w:val="0"/>
          <w:marTop w:val="0"/>
          <w:marBottom w:val="0"/>
          <w:divBdr>
            <w:top w:val="none" w:sz="0" w:space="0" w:color="auto"/>
            <w:left w:val="none" w:sz="0" w:space="0" w:color="auto"/>
            <w:bottom w:val="none" w:sz="0" w:space="0" w:color="auto"/>
            <w:right w:val="none" w:sz="0" w:space="0" w:color="auto"/>
          </w:divBdr>
        </w:div>
        <w:div w:id="1413773650">
          <w:marLeft w:val="0"/>
          <w:marRight w:val="0"/>
          <w:marTop w:val="0"/>
          <w:marBottom w:val="0"/>
          <w:divBdr>
            <w:top w:val="none" w:sz="0" w:space="0" w:color="auto"/>
            <w:left w:val="none" w:sz="0" w:space="0" w:color="auto"/>
            <w:bottom w:val="none" w:sz="0" w:space="0" w:color="auto"/>
            <w:right w:val="none" w:sz="0" w:space="0" w:color="auto"/>
          </w:divBdr>
        </w:div>
        <w:div w:id="1420524592">
          <w:marLeft w:val="0"/>
          <w:marRight w:val="0"/>
          <w:marTop w:val="0"/>
          <w:marBottom w:val="0"/>
          <w:divBdr>
            <w:top w:val="none" w:sz="0" w:space="0" w:color="auto"/>
            <w:left w:val="none" w:sz="0" w:space="0" w:color="auto"/>
            <w:bottom w:val="none" w:sz="0" w:space="0" w:color="auto"/>
            <w:right w:val="none" w:sz="0" w:space="0" w:color="auto"/>
          </w:divBdr>
        </w:div>
        <w:div w:id="1424843485">
          <w:marLeft w:val="0"/>
          <w:marRight w:val="0"/>
          <w:marTop w:val="0"/>
          <w:marBottom w:val="0"/>
          <w:divBdr>
            <w:top w:val="none" w:sz="0" w:space="0" w:color="auto"/>
            <w:left w:val="none" w:sz="0" w:space="0" w:color="auto"/>
            <w:bottom w:val="none" w:sz="0" w:space="0" w:color="auto"/>
            <w:right w:val="none" w:sz="0" w:space="0" w:color="auto"/>
          </w:divBdr>
        </w:div>
        <w:div w:id="1426682625">
          <w:marLeft w:val="0"/>
          <w:marRight w:val="0"/>
          <w:marTop w:val="0"/>
          <w:marBottom w:val="0"/>
          <w:divBdr>
            <w:top w:val="none" w:sz="0" w:space="0" w:color="auto"/>
            <w:left w:val="none" w:sz="0" w:space="0" w:color="auto"/>
            <w:bottom w:val="none" w:sz="0" w:space="0" w:color="auto"/>
            <w:right w:val="none" w:sz="0" w:space="0" w:color="auto"/>
          </w:divBdr>
        </w:div>
        <w:div w:id="1432704302">
          <w:marLeft w:val="0"/>
          <w:marRight w:val="0"/>
          <w:marTop w:val="0"/>
          <w:marBottom w:val="0"/>
          <w:divBdr>
            <w:top w:val="none" w:sz="0" w:space="0" w:color="auto"/>
            <w:left w:val="none" w:sz="0" w:space="0" w:color="auto"/>
            <w:bottom w:val="none" w:sz="0" w:space="0" w:color="auto"/>
            <w:right w:val="none" w:sz="0" w:space="0" w:color="auto"/>
          </w:divBdr>
        </w:div>
        <w:div w:id="1432969126">
          <w:marLeft w:val="0"/>
          <w:marRight w:val="0"/>
          <w:marTop w:val="0"/>
          <w:marBottom w:val="0"/>
          <w:divBdr>
            <w:top w:val="none" w:sz="0" w:space="0" w:color="auto"/>
            <w:left w:val="none" w:sz="0" w:space="0" w:color="auto"/>
            <w:bottom w:val="none" w:sz="0" w:space="0" w:color="auto"/>
            <w:right w:val="none" w:sz="0" w:space="0" w:color="auto"/>
          </w:divBdr>
        </w:div>
        <w:div w:id="1439254034">
          <w:marLeft w:val="0"/>
          <w:marRight w:val="0"/>
          <w:marTop w:val="0"/>
          <w:marBottom w:val="0"/>
          <w:divBdr>
            <w:top w:val="none" w:sz="0" w:space="0" w:color="auto"/>
            <w:left w:val="none" w:sz="0" w:space="0" w:color="auto"/>
            <w:bottom w:val="none" w:sz="0" w:space="0" w:color="auto"/>
            <w:right w:val="none" w:sz="0" w:space="0" w:color="auto"/>
          </w:divBdr>
        </w:div>
        <w:div w:id="1439523526">
          <w:marLeft w:val="0"/>
          <w:marRight w:val="0"/>
          <w:marTop w:val="0"/>
          <w:marBottom w:val="0"/>
          <w:divBdr>
            <w:top w:val="none" w:sz="0" w:space="0" w:color="auto"/>
            <w:left w:val="none" w:sz="0" w:space="0" w:color="auto"/>
            <w:bottom w:val="none" w:sz="0" w:space="0" w:color="auto"/>
            <w:right w:val="none" w:sz="0" w:space="0" w:color="auto"/>
          </w:divBdr>
        </w:div>
        <w:div w:id="1445344353">
          <w:marLeft w:val="0"/>
          <w:marRight w:val="0"/>
          <w:marTop w:val="0"/>
          <w:marBottom w:val="0"/>
          <w:divBdr>
            <w:top w:val="none" w:sz="0" w:space="0" w:color="auto"/>
            <w:left w:val="none" w:sz="0" w:space="0" w:color="auto"/>
            <w:bottom w:val="none" w:sz="0" w:space="0" w:color="auto"/>
            <w:right w:val="none" w:sz="0" w:space="0" w:color="auto"/>
          </w:divBdr>
        </w:div>
        <w:div w:id="1448310679">
          <w:marLeft w:val="0"/>
          <w:marRight w:val="0"/>
          <w:marTop w:val="0"/>
          <w:marBottom w:val="0"/>
          <w:divBdr>
            <w:top w:val="none" w:sz="0" w:space="0" w:color="auto"/>
            <w:left w:val="none" w:sz="0" w:space="0" w:color="auto"/>
            <w:bottom w:val="none" w:sz="0" w:space="0" w:color="auto"/>
            <w:right w:val="none" w:sz="0" w:space="0" w:color="auto"/>
          </w:divBdr>
        </w:div>
        <w:div w:id="1452820479">
          <w:marLeft w:val="0"/>
          <w:marRight w:val="0"/>
          <w:marTop w:val="0"/>
          <w:marBottom w:val="0"/>
          <w:divBdr>
            <w:top w:val="none" w:sz="0" w:space="0" w:color="auto"/>
            <w:left w:val="none" w:sz="0" w:space="0" w:color="auto"/>
            <w:bottom w:val="none" w:sz="0" w:space="0" w:color="auto"/>
            <w:right w:val="none" w:sz="0" w:space="0" w:color="auto"/>
          </w:divBdr>
        </w:div>
        <w:div w:id="1453750156">
          <w:marLeft w:val="0"/>
          <w:marRight w:val="0"/>
          <w:marTop w:val="0"/>
          <w:marBottom w:val="0"/>
          <w:divBdr>
            <w:top w:val="none" w:sz="0" w:space="0" w:color="auto"/>
            <w:left w:val="none" w:sz="0" w:space="0" w:color="auto"/>
            <w:bottom w:val="none" w:sz="0" w:space="0" w:color="auto"/>
            <w:right w:val="none" w:sz="0" w:space="0" w:color="auto"/>
          </w:divBdr>
        </w:div>
        <w:div w:id="1454519628">
          <w:marLeft w:val="0"/>
          <w:marRight w:val="0"/>
          <w:marTop w:val="0"/>
          <w:marBottom w:val="0"/>
          <w:divBdr>
            <w:top w:val="none" w:sz="0" w:space="0" w:color="auto"/>
            <w:left w:val="none" w:sz="0" w:space="0" w:color="auto"/>
            <w:bottom w:val="none" w:sz="0" w:space="0" w:color="auto"/>
            <w:right w:val="none" w:sz="0" w:space="0" w:color="auto"/>
          </w:divBdr>
        </w:div>
        <w:div w:id="1455757069">
          <w:marLeft w:val="0"/>
          <w:marRight w:val="0"/>
          <w:marTop w:val="0"/>
          <w:marBottom w:val="0"/>
          <w:divBdr>
            <w:top w:val="none" w:sz="0" w:space="0" w:color="auto"/>
            <w:left w:val="none" w:sz="0" w:space="0" w:color="auto"/>
            <w:bottom w:val="none" w:sz="0" w:space="0" w:color="auto"/>
            <w:right w:val="none" w:sz="0" w:space="0" w:color="auto"/>
          </w:divBdr>
        </w:div>
        <w:div w:id="1457336193">
          <w:marLeft w:val="0"/>
          <w:marRight w:val="0"/>
          <w:marTop w:val="0"/>
          <w:marBottom w:val="0"/>
          <w:divBdr>
            <w:top w:val="none" w:sz="0" w:space="0" w:color="auto"/>
            <w:left w:val="none" w:sz="0" w:space="0" w:color="auto"/>
            <w:bottom w:val="none" w:sz="0" w:space="0" w:color="auto"/>
            <w:right w:val="none" w:sz="0" w:space="0" w:color="auto"/>
          </w:divBdr>
        </w:div>
        <w:div w:id="1458524547">
          <w:marLeft w:val="0"/>
          <w:marRight w:val="0"/>
          <w:marTop w:val="0"/>
          <w:marBottom w:val="0"/>
          <w:divBdr>
            <w:top w:val="none" w:sz="0" w:space="0" w:color="auto"/>
            <w:left w:val="none" w:sz="0" w:space="0" w:color="auto"/>
            <w:bottom w:val="none" w:sz="0" w:space="0" w:color="auto"/>
            <w:right w:val="none" w:sz="0" w:space="0" w:color="auto"/>
          </w:divBdr>
        </w:div>
        <w:div w:id="1465807606">
          <w:marLeft w:val="0"/>
          <w:marRight w:val="0"/>
          <w:marTop w:val="0"/>
          <w:marBottom w:val="0"/>
          <w:divBdr>
            <w:top w:val="none" w:sz="0" w:space="0" w:color="auto"/>
            <w:left w:val="none" w:sz="0" w:space="0" w:color="auto"/>
            <w:bottom w:val="none" w:sz="0" w:space="0" w:color="auto"/>
            <w:right w:val="none" w:sz="0" w:space="0" w:color="auto"/>
          </w:divBdr>
        </w:div>
        <w:div w:id="1471748082">
          <w:marLeft w:val="0"/>
          <w:marRight w:val="0"/>
          <w:marTop w:val="0"/>
          <w:marBottom w:val="0"/>
          <w:divBdr>
            <w:top w:val="none" w:sz="0" w:space="0" w:color="auto"/>
            <w:left w:val="none" w:sz="0" w:space="0" w:color="auto"/>
            <w:bottom w:val="none" w:sz="0" w:space="0" w:color="auto"/>
            <w:right w:val="none" w:sz="0" w:space="0" w:color="auto"/>
          </w:divBdr>
        </w:div>
        <w:div w:id="1474324888">
          <w:marLeft w:val="0"/>
          <w:marRight w:val="0"/>
          <w:marTop w:val="0"/>
          <w:marBottom w:val="0"/>
          <w:divBdr>
            <w:top w:val="none" w:sz="0" w:space="0" w:color="auto"/>
            <w:left w:val="none" w:sz="0" w:space="0" w:color="auto"/>
            <w:bottom w:val="none" w:sz="0" w:space="0" w:color="auto"/>
            <w:right w:val="none" w:sz="0" w:space="0" w:color="auto"/>
          </w:divBdr>
        </w:div>
        <w:div w:id="1474638890">
          <w:marLeft w:val="0"/>
          <w:marRight w:val="0"/>
          <w:marTop w:val="0"/>
          <w:marBottom w:val="0"/>
          <w:divBdr>
            <w:top w:val="none" w:sz="0" w:space="0" w:color="auto"/>
            <w:left w:val="none" w:sz="0" w:space="0" w:color="auto"/>
            <w:bottom w:val="none" w:sz="0" w:space="0" w:color="auto"/>
            <w:right w:val="none" w:sz="0" w:space="0" w:color="auto"/>
          </w:divBdr>
        </w:div>
        <w:div w:id="1476677124">
          <w:marLeft w:val="0"/>
          <w:marRight w:val="0"/>
          <w:marTop w:val="0"/>
          <w:marBottom w:val="0"/>
          <w:divBdr>
            <w:top w:val="none" w:sz="0" w:space="0" w:color="auto"/>
            <w:left w:val="none" w:sz="0" w:space="0" w:color="auto"/>
            <w:bottom w:val="none" w:sz="0" w:space="0" w:color="auto"/>
            <w:right w:val="none" w:sz="0" w:space="0" w:color="auto"/>
          </w:divBdr>
        </w:div>
        <w:div w:id="1479154181">
          <w:marLeft w:val="0"/>
          <w:marRight w:val="0"/>
          <w:marTop w:val="0"/>
          <w:marBottom w:val="0"/>
          <w:divBdr>
            <w:top w:val="none" w:sz="0" w:space="0" w:color="auto"/>
            <w:left w:val="none" w:sz="0" w:space="0" w:color="auto"/>
            <w:bottom w:val="none" w:sz="0" w:space="0" w:color="auto"/>
            <w:right w:val="none" w:sz="0" w:space="0" w:color="auto"/>
          </w:divBdr>
        </w:div>
        <w:div w:id="1484201800">
          <w:marLeft w:val="0"/>
          <w:marRight w:val="0"/>
          <w:marTop w:val="0"/>
          <w:marBottom w:val="0"/>
          <w:divBdr>
            <w:top w:val="none" w:sz="0" w:space="0" w:color="auto"/>
            <w:left w:val="none" w:sz="0" w:space="0" w:color="auto"/>
            <w:bottom w:val="none" w:sz="0" w:space="0" w:color="auto"/>
            <w:right w:val="none" w:sz="0" w:space="0" w:color="auto"/>
          </w:divBdr>
        </w:div>
        <w:div w:id="1491554203">
          <w:marLeft w:val="0"/>
          <w:marRight w:val="0"/>
          <w:marTop w:val="0"/>
          <w:marBottom w:val="0"/>
          <w:divBdr>
            <w:top w:val="none" w:sz="0" w:space="0" w:color="auto"/>
            <w:left w:val="none" w:sz="0" w:space="0" w:color="auto"/>
            <w:bottom w:val="none" w:sz="0" w:space="0" w:color="auto"/>
            <w:right w:val="none" w:sz="0" w:space="0" w:color="auto"/>
          </w:divBdr>
        </w:div>
        <w:div w:id="1492674722">
          <w:marLeft w:val="0"/>
          <w:marRight w:val="0"/>
          <w:marTop w:val="0"/>
          <w:marBottom w:val="0"/>
          <w:divBdr>
            <w:top w:val="none" w:sz="0" w:space="0" w:color="auto"/>
            <w:left w:val="none" w:sz="0" w:space="0" w:color="auto"/>
            <w:bottom w:val="none" w:sz="0" w:space="0" w:color="auto"/>
            <w:right w:val="none" w:sz="0" w:space="0" w:color="auto"/>
          </w:divBdr>
        </w:div>
        <w:div w:id="1495485252">
          <w:marLeft w:val="0"/>
          <w:marRight w:val="0"/>
          <w:marTop w:val="0"/>
          <w:marBottom w:val="0"/>
          <w:divBdr>
            <w:top w:val="none" w:sz="0" w:space="0" w:color="auto"/>
            <w:left w:val="none" w:sz="0" w:space="0" w:color="auto"/>
            <w:bottom w:val="none" w:sz="0" w:space="0" w:color="auto"/>
            <w:right w:val="none" w:sz="0" w:space="0" w:color="auto"/>
          </w:divBdr>
        </w:div>
        <w:div w:id="1498422506">
          <w:marLeft w:val="0"/>
          <w:marRight w:val="0"/>
          <w:marTop w:val="0"/>
          <w:marBottom w:val="0"/>
          <w:divBdr>
            <w:top w:val="none" w:sz="0" w:space="0" w:color="auto"/>
            <w:left w:val="none" w:sz="0" w:space="0" w:color="auto"/>
            <w:bottom w:val="none" w:sz="0" w:space="0" w:color="auto"/>
            <w:right w:val="none" w:sz="0" w:space="0" w:color="auto"/>
          </w:divBdr>
        </w:div>
        <w:div w:id="1504592870">
          <w:marLeft w:val="0"/>
          <w:marRight w:val="0"/>
          <w:marTop w:val="0"/>
          <w:marBottom w:val="0"/>
          <w:divBdr>
            <w:top w:val="none" w:sz="0" w:space="0" w:color="auto"/>
            <w:left w:val="none" w:sz="0" w:space="0" w:color="auto"/>
            <w:bottom w:val="none" w:sz="0" w:space="0" w:color="auto"/>
            <w:right w:val="none" w:sz="0" w:space="0" w:color="auto"/>
          </w:divBdr>
        </w:div>
        <w:div w:id="1507288383">
          <w:marLeft w:val="0"/>
          <w:marRight w:val="0"/>
          <w:marTop w:val="0"/>
          <w:marBottom w:val="0"/>
          <w:divBdr>
            <w:top w:val="none" w:sz="0" w:space="0" w:color="auto"/>
            <w:left w:val="none" w:sz="0" w:space="0" w:color="auto"/>
            <w:bottom w:val="none" w:sz="0" w:space="0" w:color="auto"/>
            <w:right w:val="none" w:sz="0" w:space="0" w:color="auto"/>
          </w:divBdr>
        </w:div>
        <w:div w:id="1512597601">
          <w:marLeft w:val="0"/>
          <w:marRight w:val="0"/>
          <w:marTop w:val="0"/>
          <w:marBottom w:val="0"/>
          <w:divBdr>
            <w:top w:val="none" w:sz="0" w:space="0" w:color="auto"/>
            <w:left w:val="none" w:sz="0" w:space="0" w:color="auto"/>
            <w:bottom w:val="none" w:sz="0" w:space="0" w:color="auto"/>
            <w:right w:val="none" w:sz="0" w:space="0" w:color="auto"/>
          </w:divBdr>
        </w:div>
        <w:div w:id="1515341989">
          <w:marLeft w:val="0"/>
          <w:marRight w:val="0"/>
          <w:marTop w:val="0"/>
          <w:marBottom w:val="0"/>
          <w:divBdr>
            <w:top w:val="none" w:sz="0" w:space="0" w:color="auto"/>
            <w:left w:val="none" w:sz="0" w:space="0" w:color="auto"/>
            <w:bottom w:val="none" w:sz="0" w:space="0" w:color="auto"/>
            <w:right w:val="none" w:sz="0" w:space="0" w:color="auto"/>
          </w:divBdr>
        </w:div>
        <w:div w:id="1515727304">
          <w:marLeft w:val="0"/>
          <w:marRight w:val="0"/>
          <w:marTop w:val="0"/>
          <w:marBottom w:val="0"/>
          <w:divBdr>
            <w:top w:val="none" w:sz="0" w:space="0" w:color="auto"/>
            <w:left w:val="none" w:sz="0" w:space="0" w:color="auto"/>
            <w:bottom w:val="none" w:sz="0" w:space="0" w:color="auto"/>
            <w:right w:val="none" w:sz="0" w:space="0" w:color="auto"/>
          </w:divBdr>
        </w:div>
        <w:div w:id="1518084200">
          <w:marLeft w:val="0"/>
          <w:marRight w:val="0"/>
          <w:marTop w:val="0"/>
          <w:marBottom w:val="0"/>
          <w:divBdr>
            <w:top w:val="none" w:sz="0" w:space="0" w:color="auto"/>
            <w:left w:val="none" w:sz="0" w:space="0" w:color="auto"/>
            <w:bottom w:val="none" w:sz="0" w:space="0" w:color="auto"/>
            <w:right w:val="none" w:sz="0" w:space="0" w:color="auto"/>
          </w:divBdr>
        </w:div>
        <w:div w:id="1518691490">
          <w:marLeft w:val="0"/>
          <w:marRight w:val="0"/>
          <w:marTop w:val="0"/>
          <w:marBottom w:val="0"/>
          <w:divBdr>
            <w:top w:val="none" w:sz="0" w:space="0" w:color="auto"/>
            <w:left w:val="none" w:sz="0" w:space="0" w:color="auto"/>
            <w:bottom w:val="none" w:sz="0" w:space="0" w:color="auto"/>
            <w:right w:val="none" w:sz="0" w:space="0" w:color="auto"/>
          </w:divBdr>
        </w:div>
        <w:div w:id="1519344004">
          <w:marLeft w:val="0"/>
          <w:marRight w:val="0"/>
          <w:marTop w:val="0"/>
          <w:marBottom w:val="0"/>
          <w:divBdr>
            <w:top w:val="none" w:sz="0" w:space="0" w:color="auto"/>
            <w:left w:val="none" w:sz="0" w:space="0" w:color="auto"/>
            <w:bottom w:val="none" w:sz="0" w:space="0" w:color="auto"/>
            <w:right w:val="none" w:sz="0" w:space="0" w:color="auto"/>
          </w:divBdr>
        </w:div>
        <w:div w:id="1520117013">
          <w:marLeft w:val="0"/>
          <w:marRight w:val="0"/>
          <w:marTop w:val="0"/>
          <w:marBottom w:val="0"/>
          <w:divBdr>
            <w:top w:val="none" w:sz="0" w:space="0" w:color="auto"/>
            <w:left w:val="none" w:sz="0" w:space="0" w:color="auto"/>
            <w:bottom w:val="none" w:sz="0" w:space="0" w:color="auto"/>
            <w:right w:val="none" w:sz="0" w:space="0" w:color="auto"/>
          </w:divBdr>
        </w:div>
        <w:div w:id="1521822136">
          <w:marLeft w:val="0"/>
          <w:marRight w:val="0"/>
          <w:marTop w:val="0"/>
          <w:marBottom w:val="0"/>
          <w:divBdr>
            <w:top w:val="none" w:sz="0" w:space="0" w:color="auto"/>
            <w:left w:val="none" w:sz="0" w:space="0" w:color="auto"/>
            <w:bottom w:val="none" w:sz="0" w:space="0" w:color="auto"/>
            <w:right w:val="none" w:sz="0" w:space="0" w:color="auto"/>
          </w:divBdr>
        </w:div>
        <w:div w:id="1523668860">
          <w:marLeft w:val="0"/>
          <w:marRight w:val="0"/>
          <w:marTop w:val="0"/>
          <w:marBottom w:val="0"/>
          <w:divBdr>
            <w:top w:val="none" w:sz="0" w:space="0" w:color="auto"/>
            <w:left w:val="none" w:sz="0" w:space="0" w:color="auto"/>
            <w:bottom w:val="none" w:sz="0" w:space="0" w:color="auto"/>
            <w:right w:val="none" w:sz="0" w:space="0" w:color="auto"/>
          </w:divBdr>
        </w:div>
        <w:div w:id="1531913945">
          <w:marLeft w:val="0"/>
          <w:marRight w:val="0"/>
          <w:marTop w:val="0"/>
          <w:marBottom w:val="0"/>
          <w:divBdr>
            <w:top w:val="none" w:sz="0" w:space="0" w:color="auto"/>
            <w:left w:val="none" w:sz="0" w:space="0" w:color="auto"/>
            <w:bottom w:val="none" w:sz="0" w:space="0" w:color="auto"/>
            <w:right w:val="none" w:sz="0" w:space="0" w:color="auto"/>
          </w:divBdr>
        </w:div>
        <w:div w:id="1534152775">
          <w:marLeft w:val="0"/>
          <w:marRight w:val="0"/>
          <w:marTop w:val="0"/>
          <w:marBottom w:val="0"/>
          <w:divBdr>
            <w:top w:val="none" w:sz="0" w:space="0" w:color="auto"/>
            <w:left w:val="none" w:sz="0" w:space="0" w:color="auto"/>
            <w:bottom w:val="none" w:sz="0" w:space="0" w:color="auto"/>
            <w:right w:val="none" w:sz="0" w:space="0" w:color="auto"/>
          </w:divBdr>
        </w:div>
        <w:div w:id="1535457255">
          <w:marLeft w:val="0"/>
          <w:marRight w:val="0"/>
          <w:marTop w:val="0"/>
          <w:marBottom w:val="0"/>
          <w:divBdr>
            <w:top w:val="none" w:sz="0" w:space="0" w:color="auto"/>
            <w:left w:val="none" w:sz="0" w:space="0" w:color="auto"/>
            <w:bottom w:val="none" w:sz="0" w:space="0" w:color="auto"/>
            <w:right w:val="none" w:sz="0" w:space="0" w:color="auto"/>
          </w:divBdr>
        </w:div>
        <w:div w:id="1535655266">
          <w:marLeft w:val="0"/>
          <w:marRight w:val="0"/>
          <w:marTop w:val="0"/>
          <w:marBottom w:val="0"/>
          <w:divBdr>
            <w:top w:val="none" w:sz="0" w:space="0" w:color="auto"/>
            <w:left w:val="none" w:sz="0" w:space="0" w:color="auto"/>
            <w:bottom w:val="none" w:sz="0" w:space="0" w:color="auto"/>
            <w:right w:val="none" w:sz="0" w:space="0" w:color="auto"/>
          </w:divBdr>
        </w:div>
        <w:div w:id="1537961255">
          <w:marLeft w:val="0"/>
          <w:marRight w:val="0"/>
          <w:marTop w:val="0"/>
          <w:marBottom w:val="0"/>
          <w:divBdr>
            <w:top w:val="none" w:sz="0" w:space="0" w:color="auto"/>
            <w:left w:val="none" w:sz="0" w:space="0" w:color="auto"/>
            <w:bottom w:val="none" w:sz="0" w:space="0" w:color="auto"/>
            <w:right w:val="none" w:sz="0" w:space="0" w:color="auto"/>
          </w:divBdr>
        </w:div>
        <w:div w:id="1550071022">
          <w:marLeft w:val="0"/>
          <w:marRight w:val="0"/>
          <w:marTop w:val="0"/>
          <w:marBottom w:val="0"/>
          <w:divBdr>
            <w:top w:val="none" w:sz="0" w:space="0" w:color="auto"/>
            <w:left w:val="none" w:sz="0" w:space="0" w:color="auto"/>
            <w:bottom w:val="none" w:sz="0" w:space="0" w:color="auto"/>
            <w:right w:val="none" w:sz="0" w:space="0" w:color="auto"/>
          </w:divBdr>
        </w:div>
        <w:div w:id="1553468470">
          <w:marLeft w:val="0"/>
          <w:marRight w:val="0"/>
          <w:marTop w:val="0"/>
          <w:marBottom w:val="0"/>
          <w:divBdr>
            <w:top w:val="none" w:sz="0" w:space="0" w:color="auto"/>
            <w:left w:val="none" w:sz="0" w:space="0" w:color="auto"/>
            <w:bottom w:val="none" w:sz="0" w:space="0" w:color="auto"/>
            <w:right w:val="none" w:sz="0" w:space="0" w:color="auto"/>
          </w:divBdr>
        </w:div>
        <w:div w:id="1554973277">
          <w:marLeft w:val="0"/>
          <w:marRight w:val="0"/>
          <w:marTop w:val="0"/>
          <w:marBottom w:val="0"/>
          <w:divBdr>
            <w:top w:val="none" w:sz="0" w:space="0" w:color="auto"/>
            <w:left w:val="none" w:sz="0" w:space="0" w:color="auto"/>
            <w:bottom w:val="none" w:sz="0" w:space="0" w:color="auto"/>
            <w:right w:val="none" w:sz="0" w:space="0" w:color="auto"/>
          </w:divBdr>
        </w:div>
        <w:div w:id="1556355954">
          <w:marLeft w:val="0"/>
          <w:marRight w:val="0"/>
          <w:marTop w:val="0"/>
          <w:marBottom w:val="0"/>
          <w:divBdr>
            <w:top w:val="none" w:sz="0" w:space="0" w:color="auto"/>
            <w:left w:val="none" w:sz="0" w:space="0" w:color="auto"/>
            <w:bottom w:val="none" w:sz="0" w:space="0" w:color="auto"/>
            <w:right w:val="none" w:sz="0" w:space="0" w:color="auto"/>
          </w:divBdr>
        </w:div>
        <w:div w:id="1561288074">
          <w:marLeft w:val="0"/>
          <w:marRight w:val="0"/>
          <w:marTop w:val="0"/>
          <w:marBottom w:val="0"/>
          <w:divBdr>
            <w:top w:val="none" w:sz="0" w:space="0" w:color="auto"/>
            <w:left w:val="none" w:sz="0" w:space="0" w:color="auto"/>
            <w:bottom w:val="none" w:sz="0" w:space="0" w:color="auto"/>
            <w:right w:val="none" w:sz="0" w:space="0" w:color="auto"/>
          </w:divBdr>
        </w:div>
        <w:div w:id="1563105180">
          <w:marLeft w:val="0"/>
          <w:marRight w:val="0"/>
          <w:marTop w:val="0"/>
          <w:marBottom w:val="0"/>
          <w:divBdr>
            <w:top w:val="none" w:sz="0" w:space="0" w:color="auto"/>
            <w:left w:val="none" w:sz="0" w:space="0" w:color="auto"/>
            <w:bottom w:val="none" w:sz="0" w:space="0" w:color="auto"/>
            <w:right w:val="none" w:sz="0" w:space="0" w:color="auto"/>
          </w:divBdr>
        </w:div>
        <w:div w:id="1569345682">
          <w:marLeft w:val="0"/>
          <w:marRight w:val="0"/>
          <w:marTop w:val="0"/>
          <w:marBottom w:val="0"/>
          <w:divBdr>
            <w:top w:val="none" w:sz="0" w:space="0" w:color="auto"/>
            <w:left w:val="none" w:sz="0" w:space="0" w:color="auto"/>
            <w:bottom w:val="none" w:sz="0" w:space="0" w:color="auto"/>
            <w:right w:val="none" w:sz="0" w:space="0" w:color="auto"/>
          </w:divBdr>
        </w:div>
        <w:div w:id="1574699034">
          <w:marLeft w:val="0"/>
          <w:marRight w:val="0"/>
          <w:marTop w:val="0"/>
          <w:marBottom w:val="0"/>
          <w:divBdr>
            <w:top w:val="none" w:sz="0" w:space="0" w:color="auto"/>
            <w:left w:val="none" w:sz="0" w:space="0" w:color="auto"/>
            <w:bottom w:val="none" w:sz="0" w:space="0" w:color="auto"/>
            <w:right w:val="none" w:sz="0" w:space="0" w:color="auto"/>
          </w:divBdr>
        </w:div>
        <w:div w:id="1580481938">
          <w:marLeft w:val="0"/>
          <w:marRight w:val="0"/>
          <w:marTop w:val="0"/>
          <w:marBottom w:val="0"/>
          <w:divBdr>
            <w:top w:val="none" w:sz="0" w:space="0" w:color="auto"/>
            <w:left w:val="none" w:sz="0" w:space="0" w:color="auto"/>
            <w:bottom w:val="none" w:sz="0" w:space="0" w:color="auto"/>
            <w:right w:val="none" w:sz="0" w:space="0" w:color="auto"/>
          </w:divBdr>
        </w:div>
        <w:div w:id="1581596515">
          <w:marLeft w:val="0"/>
          <w:marRight w:val="0"/>
          <w:marTop w:val="0"/>
          <w:marBottom w:val="0"/>
          <w:divBdr>
            <w:top w:val="none" w:sz="0" w:space="0" w:color="auto"/>
            <w:left w:val="none" w:sz="0" w:space="0" w:color="auto"/>
            <w:bottom w:val="none" w:sz="0" w:space="0" w:color="auto"/>
            <w:right w:val="none" w:sz="0" w:space="0" w:color="auto"/>
          </w:divBdr>
        </w:div>
        <w:div w:id="1585721375">
          <w:marLeft w:val="0"/>
          <w:marRight w:val="0"/>
          <w:marTop w:val="0"/>
          <w:marBottom w:val="0"/>
          <w:divBdr>
            <w:top w:val="none" w:sz="0" w:space="0" w:color="auto"/>
            <w:left w:val="none" w:sz="0" w:space="0" w:color="auto"/>
            <w:bottom w:val="none" w:sz="0" w:space="0" w:color="auto"/>
            <w:right w:val="none" w:sz="0" w:space="0" w:color="auto"/>
          </w:divBdr>
        </w:div>
        <w:div w:id="1585992526">
          <w:marLeft w:val="0"/>
          <w:marRight w:val="0"/>
          <w:marTop w:val="0"/>
          <w:marBottom w:val="0"/>
          <w:divBdr>
            <w:top w:val="none" w:sz="0" w:space="0" w:color="auto"/>
            <w:left w:val="none" w:sz="0" w:space="0" w:color="auto"/>
            <w:bottom w:val="none" w:sz="0" w:space="0" w:color="auto"/>
            <w:right w:val="none" w:sz="0" w:space="0" w:color="auto"/>
          </w:divBdr>
        </w:div>
        <w:div w:id="1593273011">
          <w:marLeft w:val="0"/>
          <w:marRight w:val="0"/>
          <w:marTop w:val="0"/>
          <w:marBottom w:val="0"/>
          <w:divBdr>
            <w:top w:val="none" w:sz="0" w:space="0" w:color="auto"/>
            <w:left w:val="none" w:sz="0" w:space="0" w:color="auto"/>
            <w:bottom w:val="none" w:sz="0" w:space="0" w:color="auto"/>
            <w:right w:val="none" w:sz="0" w:space="0" w:color="auto"/>
          </w:divBdr>
        </w:div>
        <w:div w:id="1593393754">
          <w:marLeft w:val="0"/>
          <w:marRight w:val="0"/>
          <w:marTop w:val="0"/>
          <w:marBottom w:val="0"/>
          <w:divBdr>
            <w:top w:val="none" w:sz="0" w:space="0" w:color="auto"/>
            <w:left w:val="none" w:sz="0" w:space="0" w:color="auto"/>
            <w:bottom w:val="none" w:sz="0" w:space="0" w:color="auto"/>
            <w:right w:val="none" w:sz="0" w:space="0" w:color="auto"/>
          </w:divBdr>
        </w:div>
        <w:div w:id="1597055584">
          <w:marLeft w:val="0"/>
          <w:marRight w:val="0"/>
          <w:marTop w:val="0"/>
          <w:marBottom w:val="0"/>
          <w:divBdr>
            <w:top w:val="none" w:sz="0" w:space="0" w:color="auto"/>
            <w:left w:val="none" w:sz="0" w:space="0" w:color="auto"/>
            <w:bottom w:val="none" w:sz="0" w:space="0" w:color="auto"/>
            <w:right w:val="none" w:sz="0" w:space="0" w:color="auto"/>
          </w:divBdr>
        </w:div>
        <w:div w:id="1597321598">
          <w:marLeft w:val="0"/>
          <w:marRight w:val="0"/>
          <w:marTop w:val="0"/>
          <w:marBottom w:val="0"/>
          <w:divBdr>
            <w:top w:val="none" w:sz="0" w:space="0" w:color="auto"/>
            <w:left w:val="none" w:sz="0" w:space="0" w:color="auto"/>
            <w:bottom w:val="none" w:sz="0" w:space="0" w:color="auto"/>
            <w:right w:val="none" w:sz="0" w:space="0" w:color="auto"/>
          </w:divBdr>
        </w:div>
        <w:div w:id="1600524177">
          <w:marLeft w:val="0"/>
          <w:marRight w:val="0"/>
          <w:marTop w:val="0"/>
          <w:marBottom w:val="0"/>
          <w:divBdr>
            <w:top w:val="none" w:sz="0" w:space="0" w:color="auto"/>
            <w:left w:val="none" w:sz="0" w:space="0" w:color="auto"/>
            <w:bottom w:val="none" w:sz="0" w:space="0" w:color="auto"/>
            <w:right w:val="none" w:sz="0" w:space="0" w:color="auto"/>
          </w:divBdr>
        </w:div>
        <w:div w:id="1601142602">
          <w:marLeft w:val="0"/>
          <w:marRight w:val="0"/>
          <w:marTop w:val="0"/>
          <w:marBottom w:val="0"/>
          <w:divBdr>
            <w:top w:val="none" w:sz="0" w:space="0" w:color="auto"/>
            <w:left w:val="none" w:sz="0" w:space="0" w:color="auto"/>
            <w:bottom w:val="none" w:sz="0" w:space="0" w:color="auto"/>
            <w:right w:val="none" w:sz="0" w:space="0" w:color="auto"/>
          </w:divBdr>
        </w:div>
        <w:div w:id="1604142810">
          <w:marLeft w:val="0"/>
          <w:marRight w:val="0"/>
          <w:marTop w:val="0"/>
          <w:marBottom w:val="0"/>
          <w:divBdr>
            <w:top w:val="none" w:sz="0" w:space="0" w:color="auto"/>
            <w:left w:val="none" w:sz="0" w:space="0" w:color="auto"/>
            <w:bottom w:val="none" w:sz="0" w:space="0" w:color="auto"/>
            <w:right w:val="none" w:sz="0" w:space="0" w:color="auto"/>
          </w:divBdr>
        </w:div>
        <w:div w:id="1604222234">
          <w:marLeft w:val="0"/>
          <w:marRight w:val="0"/>
          <w:marTop w:val="0"/>
          <w:marBottom w:val="0"/>
          <w:divBdr>
            <w:top w:val="none" w:sz="0" w:space="0" w:color="auto"/>
            <w:left w:val="none" w:sz="0" w:space="0" w:color="auto"/>
            <w:bottom w:val="none" w:sz="0" w:space="0" w:color="auto"/>
            <w:right w:val="none" w:sz="0" w:space="0" w:color="auto"/>
          </w:divBdr>
        </w:div>
        <w:div w:id="1604798463">
          <w:marLeft w:val="0"/>
          <w:marRight w:val="0"/>
          <w:marTop w:val="0"/>
          <w:marBottom w:val="0"/>
          <w:divBdr>
            <w:top w:val="none" w:sz="0" w:space="0" w:color="auto"/>
            <w:left w:val="none" w:sz="0" w:space="0" w:color="auto"/>
            <w:bottom w:val="none" w:sz="0" w:space="0" w:color="auto"/>
            <w:right w:val="none" w:sz="0" w:space="0" w:color="auto"/>
          </w:divBdr>
        </w:div>
        <w:div w:id="1605115427">
          <w:marLeft w:val="0"/>
          <w:marRight w:val="0"/>
          <w:marTop w:val="0"/>
          <w:marBottom w:val="0"/>
          <w:divBdr>
            <w:top w:val="none" w:sz="0" w:space="0" w:color="auto"/>
            <w:left w:val="none" w:sz="0" w:space="0" w:color="auto"/>
            <w:bottom w:val="none" w:sz="0" w:space="0" w:color="auto"/>
            <w:right w:val="none" w:sz="0" w:space="0" w:color="auto"/>
          </w:divBdr>
        </w:div>
        <w:div w:id="1609658551">
          <w:marLeft w:val="0"/>
          <w:marRight w:val="0"/>
          <w:marTop w:val="0"/>
          <w:marBottom w:val="0"/>
          <w:divBdr>
            <w:top w:val="none" w:sz="0" w:space="0" w:color="auto"/>
            <w:left w:val="none" w:sz="0" w:space="0" w:color="auto"/>
            <w:bottom w:val="none" w:sz="0" w:space="0" w:color="auto"/>
            <w:right w:val="none" w:sz="0" w:space="0" w:color="auto"/>
          </w:divBdr>
        </w:div>
        <w:div w:id="1610239198">
          <w:marLeft w:val="0"/>
          <w:marRight w:val="0"/>
          <w:marTop w:val="0"/>
          <w:marBottom w:val="0"/>
          <w:divBdr>
            <w:top w:val="none" w:sz="0" w:space="0" w:color="auto"/>
            <w:left w:val="none" w:sz="0" w:space="0" w:color="auto"/>
            <w:bottom w:val="none" w:sz="0" w:space="0" w:color="auto"/>
            <w:right w:val="none" w:sz="0" w:space="0" w:color="auto"/>
          </w:divBdr>
        </w:div>
        <w:div w:id="1612469140">
          <w:marLeft w:val="0"/>
          <w:marRight w:val="0"/>
          <w:marTop w:val="0"/>
          <w:marBottom w:val="0"/>
          <w:divBdr>
            <w:top w:val="none" w:sz="0" w:space="0" w:color="auto"/>
            <w:left w:val="none" w:sz="0" w:space="0" w:color="auto"/>
            <w:bottom w:val="none" w:sz="0" w:space="0" w:color="auto"/>
            <w:right w:val="none" w:sz="0" w:space="0" w:color="auto"/>
          </w:divBdr>
        </w:div>
        <w:div w:id="1612934445">
          <w:marLeft w:val="0"/>
          <w:marRight w:val="0"/>
          <w:marTop w:val="0"/>
          <w:marBottom w:val="0"/>
          <w:divBdr>
            <w:top w:val="none" w:sz="0" w:space="0" w:color="auto"/>
            <w:left w:val="none" w:sz="0" w:space="0" w:color="auto"/>
            <w:bottom w:val="none" w:sz="0" w:space="0" w:color="auto"/>
            <w:right w:val="none" w:sz="0" w:space="0" w:color="auto"/>
          </w:divBdr>
        </w:div>
        <w:div w:id="1614751156">
          <w:marLeft w:val="0"/>
          <w:marRight w:val="0"/>
          <w:marTop w:val="0"/>
          <w:marBottom w:val="0"/>
          <w:divBdr>
            <w:top w:val="none" w:sz="0" w:space="0" w:color="auto"/>
            <w:left w:val="none" w:sz="0" w:space="0" w:color="auto"/>
            <w:bottom w:val="none" w:sz="0" w:space="0" w:color="auto"/>
            <w:right w:val="none" w:sz="0" w:space="0" w:color="auto"/>
          </w:divBdr>
        </w:div>
        <w:div w:id="1618870703">
          <w:marLeft w:val="0"/>
          <w:marRight w:val="0"/>
          <w:marTop w:val="0"/>
          <w:marBottom w:val="0"/>
          <w:divBdr>
            <w:top w:val="none" w:sz="0" w:space="0" w:color="auto"/>
            <w:left w:val="none" w:sz="0" w:space="0" w:color="auto"/>
            <w:bottom w:val="none" w:sz="0" w:space="0" w:color="auto"/>
            <w:right w:val="none" w:sz="0" w:space="0" w:color="auto"/>
          </w:divBdr>
        </w:div>
        <w:div w:id="1620523629">
          <w:marLeft w:val="0"/>
          <w:marRight w:val="0"/>
          <w:marTop w:val="0"/>
          <w:marBottom w:val="0"/>
          <w:divBdr>
            <w:top w:val="none" w:sz="0" w:space="0" w:color="auto"/>
            <w:left w:val="none" w:sz="0" w:space="0" w:color="auto"/>
            <w:bottom w:val="none" w:sz="0" w:space="0" w:color="auto"/>
            <w:right w:val="none" w:sz="0" w:space="0" w:color="auto"/>
          </w:divBdr>
        </w:div>
        <w:div w:id="1620602966">
          <w:marLeft w:val="0"/>
          <w:marRight w:val="0"/>
          <w:marTop w:val="0"/>
          <w:marBottom w:val="0"/>
          <w:divBdr>
            <w:top w:val="none" w:sz="0" w:space="0" w:color="auto"/>
            <w:left w:val="none" w:sz="0" w:space="0" w:color="auto"/>
            <w:bottom w:val="none" w:sz="0" w:space="0" w:color="auto"/>
            <w:right w:val="none" w:sz="0" w:space="0" w:color="auto"/>
          </w:divBdr>
        </w:div>
        <w:div w:id="1623925985">
          <w:marLeft w:val="0"/>
          <w:marRight w:val="0"/>
          <w:marTop w:val="0"/>
          <w:marBottom w:val="0"/>
          <w:divBdr>
            <w:top w:val="none" w:sz="0" w:space="0" w:color="auto"/>
            <w:left w:val="none" w:sz="0" w:space="0" w:color="auto"/>
            <w:bottom w:val="none" w:sz="0" w:space="0" w:color="auto"/>
            <w:right w:val="none" w:sz="0" w:space="0" w:color="auto"/>
          </w:divBdr>
        </w:div>
        <w:div w:id="1623997251">
          <w:marLeft w:val="0"/>
          <w:marRight w:val="0"/>
          <w:marTop w:val="0"/>
          <w:marBottom w:val="0"/>
          <w:divBdr>
            <w:top w:val="none" w:sz="0" w:space="0" w:color="auto"/>
            <w:left w:val="none" w:sz="0" w:space="0" w:color="auto"/>
            <w:bottom w:val="none" w:sz="0" w:space="0" w:color="auto"/>
            <w:right w:val="none" w:sz="0" w:space="0" w:color="auto"/>
          </w:divBdr>
        </w:div>
        <w:div w:id="1624572981">
          <w:marLeft w:val="0"/>
          <w:marRight w:val="0"/>
          <w:marTop w:val="0"/>
          <w:marBottom w:val="0"/>
          <w:divBdr>
            <w:top w:val="none" w:sz="0" w:space="0" w:color="auto"/>
            <w:left w:val="none" w:sz="0" w:space="0" w:color="auto"/>
            <w:bottom w:val="none" w:sz="0" w:space="0" w:color="auto"/>
            <w:right w:val="none" w:sz="0" w:space="0" w:color="auto"/>
          </w:divBdr>
        </w:div>
        <w:div w:id="1624846944">
          <w:marLeft w:val="0"/>
          <w:marRight w:val="0"/>
          <w:marTop w:val="0"/>
          <w:marBottom w:val="0"/>
          <w:divBdr>
            <w:top w:val="none" w:sz="0" w:space="0" w:color="auto"/>
            <w:left w:val="none" w:sz="0" w:space="0" w:color="auto"/>
            <w:bottom w:val="none" w:sz="0" w:space="0" w:color="auto"/>
            <w:right w:val="none" w:sz="0" w:space="0" w:color="auto"/>
          </w:divBdr>
        </w:div>
        <w:div w:id="1628076924">
          <w:marLeft w:val="0"/>
          <w:marRight w:val="0"/>
          <w:marTop w:val="0"/>
          <w:marBottom w:val="0"/>
          <w:divBdr>
            <w:top w:val="none" w:sz="0" w:space="0" w:color="auto"/>
            <w:left w:val="none" w:sz="0" w:space="0" w:color="auto"/>
            <w:bottom w:val="none" w:sz="0" w:space="0" w:color="auto"/>
            <w:right w:val="none" w:sz="0" w:space="0" w:color="auto"/>
          </w:divBdr>
        </w:div>
        <w:div w:id="1628392705">
          <w:marLeft w:val="0"/>
          <w:marRight w:val="0"/>
          <w:marTop w:val="0"/>
          <w:marBottom w:val="0"/>
          <w:divBdr>
            <w:top w:val="none" w:sz="0" w:space="0" w:color="auto"/>
            <w:left w:val="none" w:sz="0" w:space="0" w:color="auto"/>
            <w:bottom w:val="none" w:sz="0" w:space="0" w:color="auto"/>
            <w:right w:val="none" w:sz="0" w:space="0" w:color="auto"/>
          </w:divBdr>
        </w:div>
        <w:div w:id="1629385942">
          <w:marLeft w:val="0"/>
          <w:marRight w:val="0"/>
          <w:marTop w:val="0"/>
          <w:marBottom w:val="0"/>
          <w:divBdr>
            <w:top w:val="none" w:sz="0" w:space="0" w:color="auto"/>
            <w:left w:val="none" w:sz="0" w:space="0" w:color="auto"/>
            <w:bottom w:val="none" w:sz="0" w:space="0" w:color="auto"/>
            <w:right w:val="none" w:sz="0" w:space="0" w:color="auto"/>
          </w:divBdr>
        </w:div>
        <w:div w:id="1631668010">
          <w:marLeft w:val="0"/>
          <w:marRight w:val="0"/>
          <w:marTop w:val="0"/>
          <w:marBottom w:val="0"/>
          <w:divBdr>
            <w:top w:val="none" w:sz="0" w:space="0" w:color="auto"/>
            <w:left w:val="none" w:sz="0" w:space="0" w:color="auto"/>
            <w:bottom w:val="none" w:sz="0" w:space="0" w:color="auto"/>
            <w:right w:val="none" w:sz="0" w:space="0" w:color="auto"/>
          </w:divBdr>
        </w:div>
        <w:div w:id="1632008314">
          <w:marLeft w:val="0"/>
          <w:marRight w:val="0"/>
          <w:marTop w:val="0"/>
          <w:marBottom w:val="0"/>
          <w:divBdr>
            <w:top w:val="none" w:sz="0" w:space="0" w:color="auto"/>
            <w:left w:val="none" w:sz="0" w:space="0" w:color="auto"/>
            <w:bottom w:val="none" w:sz="0" w:space="0" w:color="auto"/>
            <w:right w:val="none" w:sz="0" w:space="0" w:color="auto"/>
          </w:divBdr>
        </w:div>
        <w:div w:id="1636987199">
          <w:marLeft w:val="0"/>
          <w:marRight w:val="0"/>
          <w:marTop w:val="0"/>
          <w:marBottom w:val="0"/>
          <w:divBdr>
            <w:top w:val="none" w:sz="0" w:space="0" w:color="auto"/>
            <w:left w:val="none" w:sz="0" w:space="0" w:color="auto"/>
            <w:bottom w:val="none" w:sz="0" w:space="0" w:color="auto"/>
            <w:right w:val="none" w:sz="0" w:space="0" w:color="auto"/>
          </w:divBdr>
        </w:div>
        <w:div w:id="1640188619">
          <w:marLeft w:val="0"/>
          <w:marRight w:val="0"/>
          <w:marTop w:val="0"/>
          <w:marBottom w:val="0"/>
          <w:divBdr>
            <w:top w:val="none" w:sz="0" w:space="0" w:color="auto"/>
            <w:left w:val="none" w:sz="0" w:space="0" w:color="auto"/>
            <w:bottom w:val="none" w:sz="0" w:space="0" w:color="auto"/>
            <w:right w:val="none" w:sz="0" w:space="0" w:color="auto"/>
          </w:divBdr>
        </w:div>
        <w:div w:id="1647123388">
          <w:marLeft w:val="0"/>
          <w:marRight w:val="0"/>
          <w:marTop w:val="0"/>
          <w:marBottom w:val="0"/>
          <w:divBdr>
            <w:top w:val="none" w:sz="0" w:space="0" w:color="auto"/>
            <w:left w:val="none" w:sz="0" w:space="0" w:color="auto"/>
            <w:bottom w:val="none" w:sz="0" w:space="0" w:color="auto"/>
            <w:right w:val="none" w:sz="0" w:space="0" w:color="auto"/>
          </w:divBdr>
        </w:div>
        <w:div w:id="1649747815">
          <w:marLeft w:val="0"/>
          <w:marRight w:val="0"/>
          <w:marTop w:val="0"/>
          <w:marBottom w:val="0"/>
          <w:divBdr>
            <w:top w:val="none" w:sz="0" w:space="0" w:color="auto"/>
            <w:left w:val="none" w:sz="0" w:space="0" w:color="auto"/>
            <w:bottom w:val="none" w:sz="0" w:space="0" w:color="auto"/>
            <w:right w:val="none" w:sz="0" w:space="0" w:color="auto"/>
          </w:divBdr>
        </w:div>
        <w:div w:id="1653869848">
          <w:marLeft w:val="0"/>
          <w:marRight w:val="0"/>
          <w:marTop w:val="0"/>
          <w:marBottom w:val="0"/>
          <w:divBdr>
            <w:top w:val="none" w:sz="0" w:space="0" w:color="auto"/>
            <w:left w:val="none" w:sz="0" w:space="0" w:color="auto"/>
            <w:bottom w:val="none" w:sz="0" w:space="0" w:color="auto"/>
            <w:right w:val="none" w:sz="0" w:space="0" w:color="auto"/>
          </w:divBdr>
        </w:div>
        <w:div w:id="1655327856">
          <w:marLeft w:val="0"/>
          <w:marRight w:val="0"/>
          <w:marTop w:val="0"/>
          <w:marBottom w:val="0"/>
          <w:divBdr>
            <w:top w:val="none" w:sz="0" w:space="0" w:color="auto"/>
            <w:left w:val="none" w:sz="0" w:space="0" w:color="auto"/>
            <w:bottom w:val="none" w:sz="0" w:space="0" w:color="auto"/>
            <w:right w:val="none" w:sz="0" w:space="0" w:color="auto"/>
          </w:divBdr>
        </w:div>
        <w:div w:id="1656184727">
          <w:marLeft w:val="0"/>
          <w:marRight w:val="0"/>
          <w:marTop w:val="0"/>
          <w:marBottom w:val="0"/>
          <w:divBdr>
            <w:top w:val="none" w:sz="0" w:space="0" w:color="auto"/>
            <w:left w:val="none" w:sz="0" w:space="0" w:color="auto"/>
            <w:bottom w:val="none" w:sz="0" w:space="0" w:color="auto"/>
            <w:right w:val="none" w:sz="0" w:space="0" w:color="auto"/>
          </w:divBdr>
        </w:div>
        <w:div w:id="1656949955">
          <w:marLeft w:val="0"/>
          <w:marRight w:val="0"/>
          <w:marTop w:val="0"/>
          <w:marBottom w:val="0"/>
          <w:divBdr>
            <w:top w:val="none" w:sz="0" w:space="0" w:color="auto"/>
            <w:left w:val="none" w:sz="0" w:space="0" w:color="auto"/>
            <w:bottom w:val="none" w:sz="0" w:space="0" w:color="auto"/>
            <w:right w:val="none" w:sz="0" w:space="0" w:color="auto"/>
          </w:divBdr>
        </w:div>
        <w:div w:id="1660305325">
          <w:marLeft w:val="0"/>
          <w:marRight w:val="0"/>
          <w:marTop w:val="0"/>
          <w:marBottom w:val="0"/>
          <w:divBdr>
            <w:top w:val="none" w:sz="0" w:space="0" w:color="auto"/>
            <w:left w:val="none" w:sz="0" w:space="0" w:color="auto"/>
            <w:bottom w:val="none" w:sz="0" w:space="0" w:color="auto"/>
            <w:right w:val="none" w:sz="0" w:space="0" w:color="auto"/>
          </w:divBdr>
        </w:div>
        <w:div w:id="1660649140">
          <w:marLeft w:val="0"/>
          <w:marRight w:val="0"/>
          <w:marTop w:val="0"/>
          <w:marBottom w:val="0"/>
          <w:divBdr>
            <w:top w:val="none" w:sz="0" w:space="0" w:color="auto"/>
            <w:left w:val="none" w:sz="0" w:space="0" w:color="auto"/>
            <w:bottom w:val="none" w:sz="0" w:space="0" w:color="auto"/>
            <w:right w:val="none" w:sz="0" w:space="0" w:color="auto"/>
          </w:divBdr>
        </w:div>
        <w:div w:id="1661733601">
          <w:marLeft w:val="0"/>
          <w:marRight w:val="0"/>
          <w:marTop w:val="0"/>
          <w:marBottom w:val="0"/>
          <w:divBdr>
            <w:top w:val="none" w:sz="0" w:space="0" w:color="auto"/>
            <w:left w:val="none" w:sz="0" w:space="0" w:color="auto"/>
            <w:bottom w:val="none" w:sz="0" w:space="0" w:color="auto"/>
            <w:right w:val="none" w:sz="0" w:space="0" w:color="auto"/>
          </w:divBdr>
        </w:div>
        <w:div w:id="1662005699">
          <w:marLeft w:val="0"/>
          <w:marRight w:val="0"/>
          <w:marTop w:val="0"/>
          <w:marBottom w:val="0"/>
          <w:divBdr>
            <w:top w:val="none" w:sz="0" w:space="0" w:color="auto"/>
            <w:left w:val="none" w:sz="0" w:space="0" w:color="auto"/>
            <w:bottom w:val="none" w:sz="0" w:space="0" w:color="auto"/>
            <w:right w:val="none" w:sz="0" w:space="0" w:color="auto"/>
          </w:divBdr>
        </w:div>
        <w:div w:id="1663240465">
          <w:marLeft w:val="0"/>
          <w:marRight w:val="0"/>
          <w:marTop w:val="0"/>
          <w:marBottom w:val="0"/>
          <w:divBdr>
            <w:top w:val="none" w:sz="0" w:space="0" w:color="auto"/>
            <w:left w:val="none" w:sz="0" w:space="0" w:color="auto"/>
            <w:bottom w:val="none" w:sz="0" w:space="0" w:color="auto"/>
            <w:right w:val="none" w:sz="0" w:space="0" w:color="auto"/>
          </w:divBdr>
        </w:div>
        <w:div w:id="1663269880">
          <w:marLeft w:val="0"/>
          <w:marRight w:val="0"/>
          <w:marTop w:val="0"/>
          <w:marBottom w:val="0"/>
          <w:divBdr>
            <w:top w:val="none" w:sz="0" w:space="0" w:color="auto"/>
            <w:left w:val="none" w:sz="0" w:space="0" w:color="auto"/>
            <w:bottom w:val="none" w:sz="0" w:space="0" w:color="auto"/>
            <w:right w:val="none" w:sz="0" w:space="0" w:color="auto"/>
          </w:divBdr>
        </w:div>
        <w:div w:id="1663895169">
          <w:marLeft w:val="0"/>
          <w:marRight w:val="0"/>
          <w:marTop w:val="0"/>
          <w:marBottom w:val="0"/>
          <w:divBdr>
            <w:top w:val="none" w:sz="0" w:space="0" w:color="auto"/>
            <w:left w:val="none" w:sz="0" w:space="0" w:color="auto"/>
            <w:bottom w:val="none" w:sz="0" w:space="0" w:color="auto"/>
            <w:right w:val="none" w:sz="0" w:space="0" w:color="auto"/>
          </w:divBdr>
        </w:div>
        <w:div w:id="1666856113">
          <w:marLeft w:val="0"/>
          <w:marRight w:val="0"/>
          <w:marTop w:val="0"/>
          <w:marBottom w:val="0"/>
          <w:divBdr>
            <w:top w:val="none" w:sz="0" w:space="0" w:color="auto"/>
            <w:left w:val="none" w:sz="0" w:space="0" w:color="auto"/>
            <w:bottom w:val="none" w:sz="0" w:space="0" w:color="auto"/>
            <w:right w:val="none" w:sz="0" w:space="0" w:color="auto"/>
          </w:divBdr>
        </w:div>
        <w:div w:id="1675957496">
          <w:marLeft w:val="0"/>
          <w:marRight w:val="0"/>
          <w:marTop w:val="0"/>
          <w:marBottom w:val="0"/>
          <w:divBdr>
            <w:top w:val="none" w:sz="0" w:space="0" w:color="auto"/>
            <w:left w:val="none" w:sz="0" w:space="0" w:color="auto"/>
            <w:bottom w:val="none" w:sz="0" w:space="0" w:color="auto"/>
            <w:right w:val="none" w:sz="0" w:space="0" w:color="auto"/>
          </w:divBdr>
        </w:div>
        <w:div w:id="1678114951">
          <w:marLeft w:val="0"/>
          <w:marRight w:val="0"/>
          <w:marTop w:val="0"/>
          <w:marBottom w:val="0"/>
          <w:divBdr>
            <w:top w:val="none" w:sz="0" w:space="0" w:color="auto"/>
            <w:left w:val="none" w:sz="0" w:space="0" w:color="auto"/>
            <w:bottom w:val="none" w:sz="0" w:space="0" w:color="auto"/>
            <w:right w:val="none" w:sz="0" w:space="0" w:color="auto"/>
          </w:divBdr>
        </w:div>
        <w:div w:id="1678842278">
          <w:marLeft w:val="0"/>
          <w:marRight w:val="0"/>
          <w:marTop w:val="0"/>
          <w:marBottom w:val="0"/>
          <w:divBdr>
            <w:top w:val="none" w:sz="0" w:space="0" w:color="auto"/>
            <w:left w:val="none" w:sz="0" w:space="0" w:color="auto"/>
            <w:bottom w:val="none" w:sz="0" w:space="0" w:color="auto"/>
            <w:right w:val="none" w:sz="0" w:space="0" w:color="auto"/>
          </w:divBdr>
        </w:div>
        <w:div w:id="1680042180">
          <w:marLeft w:val="0"/>
          <w:marRight w:val="0"/>
          <w:marTop w:val="0"/>
          <w:marBottom w:val="0"/>
          <w:divBdr>
            <w:top w:val="none" w:sz="0" w:space="0" w:color="auto"/>
            <w:left w:val="none" w:sz="0" w:space="0" w:color="auto"/>
            <w:bottom w:val="none" w:sz="0" w:space="0" w:color="auto"/>
            <w:right w:val="none" w:sz="0" w:space="0" w:color="auto"/>
          </w:divBdr>
        </w:div>
        <w:div w:id="1685551463">
          <w:marLeft w:val="0"/>
          <w:marRight w:val="0"/>
          <w:marTop w:val="0"/>
          <w:marBottom w:val="0"/>
          <w:divBdr>
            <w:top w:val="none" w:sz="0" w:space="0" w:color="auto"/>
            <w:left w:val="none" w:sz="0" w:space="0" w:color="auto"/>
            <w:bottom w:val="none" w:sz="0" w:space="0" w:color="auto"/>
            <w:right w:val="none" w:sz="0" w:space="0" w:color="auto"/>
          </w:divBdr>
        </w:div>
        <w:div w:id="1685934039">
          <w:marLeft w:val="0"/>
          <w:marRight w:val="0"/>
          <w:marTop w:val="0"/>
          <w:marBottom w:val="0"/>
          <w:divBdr>
            <w:top w:val="none" w:sz="0" w:space="0" w:color="auto"/>
            <w:left w:val="none" w:sz="0" w:space="0" w:color="auto"/>
            <w:bottom w:val="none" w:sz="0" w:space="0" w:color="auto"/>
            <w:right w:val="none" w:sz="0" w:space="0" w:color="auto"/>
          </w:divBdr>
        </w:div>
        <w:div w:id="1687319277">
          <w:marLeft w:val="0"/>
          <w:marRight w:val="0"/>
          <w:marTop w:val="0"/>
          <w:marBottom w:val="0"/>
          <w:divBdr>
            <w:top w:val="none" w:sz="0" w:space="0" w:color="auto"/>
            <w:left w:val="none" w:sz="0" w:space="0" w:color="auto"/>
            <w:bottom w:val="none" w:sz="0" w:space="0" w:color="auto"/>
            <w:right w:val="none" w:sz="0" w:space="0" w:color="auto"/>
          </w:divBdr>
        </w:div>
        <w:div w:id="1697854597">
          <w:marLeft w:val="0"/>
          <w:marRight w:val="0"/>
          <w:marTop w:val="0"/>
          <w:marBottom w:val="0"/>
          <w:divBdr>
            <w:top w:val="none" w:sz="0" w:space="0" w:color="auto"/>
            <w:left w:val="none" w:sz="0" w:space="0" w:color="auto"/>
            <w:bottom w:val="none" w:sz="0" w:space="0" w:color="auto"/>
            <w:right w:val="none" w:sz="0" w:space="0" w:color="auto"/>
          </w:divBdr>
        </w:div>
        <w:div w:id="1700813832">
          <w:marLeft w:val="0"/>
          <w:marRight w:val="0"/>
          <w:marTop w:val="0"/>
          <w:marBottom w:val="0"/>
          <w:divBdr>
            <w:top w:val="none" w:sz="0" w:space="0" w:color="auto"/>
            <w:left w:val="none" w:sz="0" w:space="0" w:color="auto"/>
            <w:bottom w:val="none" w:sz="0" w:space="0" w:color="auto"/>
            <w:right w:val="none" w:sz="0" w:space="0" w:color="auto"/>
          </w:divBdr>
        </w:div>
        <w:div w:id="1703438230">
          <w:marLeft w:val="0"/>
          <w:marRight w:val="0"/>
          <w:marTop w:val="0"/>
          <w:marBottom w:val="0"/>
          <w:divBdr>
            <w:top w:val="none" w:sz="0" w:space="0" w:color="auto"/>
            <w:left w:val="none" w:sz="0" w:space="0" w:color="auto"/>
            <w:bottom w:val="none" w:sz="0" w:space="0" w:color="auto"/>
            <w:right w:val="none" w:sz="0" w:space="0" w:color="auto"/>
          </w:divBdr>
        </w:div>
        <w:div w:id="1706059545">
          <w:marLeft w:val="0"/>
          <w:marRight w:val="0"/>
          <w:marTop w:val="0"/>
          <w:marBottom w:val="0"/>
          <w:divBdr>
            <w:top w:val="none" w:sz="0" w:space="0" w:color="auto"/>
            <w:left w:val="none" w:sz="0" w:space="0" w:color="auto"/>
            <w:bottom w:val="none" w:sz="0" w:space="0" w:color="auto"/>
            <w:right w:val="none" w:sz="0" w:space="0" w:color="auto"/>
          </w:divBdr>
        </w:div>
        <w:div w:id="1706633506">
          <w:marLeft w:val="0"/>
          <w:marRight w:val="0"/>
          <w:marTop w:val="0"/>
          <w:marBottom w:val="0"/>
          <w:divBdr>
            <w:top w:val="none" w:sz="0" w:space="0" w:color="auto"/>
            <w:left w:val="none" w:sz="0" w:space="0" w:color="auto"/>
            <w:bottom w:val="none" w:sz="0" w:space="0" w:color="auto"/>
            <w:right w:val="none" w:sz="0" w:space="0" w:color="auto"/>
          </w:divBdr>
        </w:div>
        <w:div w:id="1709646617">
          <w:marLeft w:val="0"/>
          <w:marRight w:val="0"/>
          <w:marTop w:val="0"/>
          <w:marBottom w:val="0"/>
          <w:divBdr>
            <w:top w:val="none" w:sz="0" w:space="0" w:color="auto"/>
            <w:left w:val="none" w:sz="0" w:space="0" w:color="auto"/>
            <w:bottom w:val="none" w:sz="0" w:space="0" w:color="auto"/>
            <w:right w:val="none" w:sz="0" w:space="0" w:color="auto"/>
          </w:divBdr>
        </w:div>
        <w:div w:id="1726177938">
          <w:marLeft w:val="0"/>
          <w:marRight w:val="0"/>
          <w:marTop w:val="0"/>
          <w:marBottom w:val="0"/>
          <w:divBdr>
            <w:top w:val="none" w:sz="0" w:space="0" w:color="auto"/>
            <w:left w:val="none" w:sz="0" w:space="0" w:color="auto"/>
            <w:bottom w:val="none" w:sz="0" w:space="0" w:color="auto"/>
            <w:right w:val="none" w:sz="0" w:space="0" w:color="auto"/>
          </w:divBdr>
        </w:div>
        <w:div w:id="1730301659">
          <w:marLeft w:val="0"/>
          <w:marRight w:val="0"/>
          <w:marTop w:val="0"/>
          <w:marBottom w:val="0"/>
          <w:divBdr>
            <w:top w:val="none" w:sz="0" w:space="0" w:color="auto"/>
            <w:left w:val="none" w:sz="0" w:space="0" w:color="auto"/>
            <w:bottom w:val="none" w:sz="0" w:space="0" w:color="auto"/>
            <w:right w:val="none" w:sz="0" w:space="0" w:color="auto"/>
          </w:divBdr>
        </w:div>
        <w:div w:id="1731608882">
          <w:marLeft w:val="0"/>
          <w:marRight w:val="0"/>
          <w:marTop w:val="0"/>
          <w:marBottom w:val="0"/>
          <w:divBdr>
            <w:top w:val="none" w:sz="0" w:space="0" w:color="auto"/>
            <w:left w:val="none" w:sz="0" w:space="0" w:color="auto"/>
            <w:bottom w:val="none" w:sz="0" w:space="0" w:color="auto"/>
            <w:right w:val="none" w:sz="0" w:space="0" w:color="auto"/>
          </w:divBdr>
        </w:div>
        <w:div w:id="1735424380">
          <w:marLeft w:val="0"/>
          <w:marRight w:val="0"/>
          <w:marTop w:val="0"/>
          <w:marBottom w:val="0"/>
          <w:divBdr>
            <w:top w:val="none" w:sz="0" w:space="0" w:color="auto"/>
            <w:left w:val="none" w:sz="0" w:space="0" w:color="auto"/>
            <w:bottom w:val="none" w:sz="0" w:space="0" w:color="auto"/>
            <w:right w:val="none" w:sz="0" w:space="0" w:color="auto"/>
          </w:divBdr>
        </w:div>
        <w:div w:id="1740861521">
          <w:marLeft w:val="0"/>
          <w:marRight w:val="0"/>
          <w:marTop w:val="0"/>
          <w:marBottom w:val="0"/>
          <w:divBdr>
            <w:top w:val="none" w:sz="0" w:space="0" w:color="auto"/>
            <w:left w:val="none" w:sz="0" w:space="0" w:color="auto"/>
            <w:bottom w:val="none" w:sz="0" w:space="0" w:color="auto"/>
            <w:right w:val="none" w:sz="0" w:space="0" w:color="auto"/>
          </w:divBdr>
        </w:div>
        <w:div w:id="1742752952">
          <w:marLeft w:val="0"/>
          <w:marRight w:val="0"/>
          <w:marTop w:val="0"/>
          <w:marBottom w:val="0"/>
          <w:divBdr>
            <w:top w:val="none" w:sz="0" w:space="0" w:color="auto"/>
            <w:left w:val="none" w:sz="0" w:space="0" w:color="auto"/>
            <w:bottom w:val="none" w:sz="0" w:space="0" w:color="auto"/>
            <w:right w:val="none" w:sz="0" w:space="0" w:color="auto"/>
          </w:divBdr>
        </w:div>
        <w:div w:id="1744254298">
          <w:marLeft w:val="0"/>
          <w:marRight w:val="0"/>
          <w:marTop w:val="0"/>
          <w:marBottom w:val="0"/>
          <w:divBdr>
            <w:top w:val="none" w:sz="0" w:space="0" w:color="auto"/>
            <w:left w:val="none" w:sz="0" w:space="0" w:color="auto"/>
            <w:bottom w:val="none" w:sz="0" w:space="0" w:color="auto"/>
            <w:right w:val="none" w:sz="0" w:space="0" w:color="auto"/>
          </w:divBdr>
        </w:div>
        <w:div w:id="1745638241">
          <w:marLeft w:val="0"/>
          <w:marRight w:val="0"/>
          <w:marTop w:val="0"/>
          <w:marBottom w:val="0"/>
          <w:divBdr>
            <w:top w:val="none" w:sz="0" w:space="0" w:color="auto"/>
            <w:left w:val="none" w:sz="0" w:space="0" w:color="auto"/>
            <w:bottom w:val="none" w:sz="0" w:space="0" w:color="auto"/>
            <w:right w:val="none" w:sz="0" w:space="0" w:color="auto"/>
          </w:divBdr>
        </w:div>
        <w:div w:id="1748186091">
          <w:marLeft w:val="0"/>
          <w:marRight w:val="0"/>
          <w:marTop w:val="0"/>
          <w:marBottom w:val="0"/>
          <w:divBdr>
            <w:top w:val="none" w:sz="0" w:space="0" w:color="auto"/>
            <w:left w:val="none" w:sz="0" w:space="0" w:color="auto"/>
            <w:bottom w:val="none" w:sz="0" w:space="0" w:color="auto"/>
            <w:right w:val="none" w:sz="0" w:space="0" w:color="auto"/>
          </w:divBdr>
        </w:div>
        <w:div w:id="1753504967">
          <w:marLeft w:val="0"/>
          <w:marRight w:val="0"/>
          <w:marTop w:val="0"/>
          <w:marBottom w:val="0"/>
          <w:divBdr>
            <w:top w:val="none" w:sz="0" w:space="0" w:color="auto"/>
            <w:left w:val="none" w:sz="0" w:space="0" w:color="auto"/>
            <w:bottom w:val="none" w:sz="0" w:space="0" w:color="auto"/>
            <w:right w:val="none" w:sz="0" w:space="0" w:color="auto"/>
          </w:divBdr>
        </w:div>
        <w:div w:id="1755738883">
          <w:marLeft w:val="0"/>
          <w:marRight w:val="0"/>
          <w:marTop w:val="0"/>
          <w:marBottom w:val="0"/>
          <w:divBdr>
            <w:top w:val="none" w:sz="0" w:space="0" w:color="auto"/>
            <w:left w:val="none" w:sz="0" w:space="0" w:color="auto"/>
            <w:bottom w:val="none" w:sz="0" w:space="0" w:color="auto"/>
            <w:right w:val="none" w:sz="0" w:space="0" w:color="auto"/>
          </w:divBdr>
        </w:div>
        <w:div w:id="1761873016">
          <w:marLeft w:val="0"/>
          <w:marRight w:val="0"/>
          <w:marTop w:val="0"/>
          <w:marBottom w:val="0"/>
          <w:divBdr>
            <w:top w:val="none" w:sz="0" w:space="0" w:color="auto"/>
            <w:left w:val="none" w:sz="0" w:space="0" w:color="auto"/>
            <w:bottom w:val="none" w:sz="0" w:space="0" w:color="auto"/>
            <w:right w:val="none" w:sz="0" w:space="0" w:color="auto"/>
          </w:divBdr>
        </w:div>
        <w:div w:id="1768037973">
          <w:marLeft w:val="0"/>
          <w:marRight w:val="0"/>
          <w:marTop w:val="0"/>
          <w:marBottom w:val="0"/>
          <w:divBdr>
            <w:top w:val="none" w:sz="0" w:space="0" w:color="auto"/>
            <w:left w:val="none" w:sz="0" w:space="0" w:color="auto"/>
            <w:bottom w:val="none" w:sz="0" w:space="0" w:color="auto"/>
            <w:right w:val="none" w:sz="0" w:space="0" w:color="auto"/>
          </w:divBdr>
        </w:div>
        <w:div w:id="1779060984">
          <w:marLeft w:val="0"/>
          <w:marRight w:val="0"/>
          <w:marTop w:val="0"/>
          <w:marBottom w:val="0"/>
          <w:divBdr>
            <w:top w:val="none" w:sz="0" w:space="0" w:color="auto"/>
            <w:left w:val="none" w:sz="0" w:space="0" w:color="auto"/>
            <w:bottom w:val="none" w:sz="0" w:space="0" w:color="auto"/>
            <w:right w:val="none" w:sz="0" w:space="0" w:color="auto"/>
          </w:divBdr>
        </w:div>
        <w:div w:id="1783573727">
          <w:marLeft w:val="0"/>
          <w:marRight w:val="0"/>
          <w:marTop w:val="0"/>
          <w:marBottom w:val="0"/>
          <w:divBdr>
            <w:top w:val="none" w:sz="0" w:space="0" w:color="auto"/>
            <w:left w:val="none" w:sz="0" w:space="0" w:color="auto"/>
            <w:bottom w:val="none" w:sz="0" w:space="0" w:color="auto"/>
            <w:right w:val="none" w:sz="0" w:space="0" w:color="auto"/>
          </w:divBdr>
        </w:div>
        <w:div w:id="1786122789">
          <w:marLeft w:val="0"/>
          <w:marRight w:val="0"/>
          <w:marTop w:val="0"/>
          <w:marBottom w:val="0"/>
          <w:divBdr>
            <w:top w:val="none" w:sz="0" w:space="0" w:color="auto"/>
            <w:left w:val="none" w:sz="0" w:space="0" w:color="auto"/>
            <w:bottom w:val="none" w:sz="0" w:space="0" w:color="auto"/>
            <w:right w:val="none" w:sz="0" w:space="0" w:color="auto"/>
          </w:divBdr>
        </w:div>
        <w:div w:id="1786149783">
          <w:marLeft w:val="0"/>
          <w:marRight w:val="0"/>
          <w:marTop w:val="0"/>
          <w:marBottom w:val="0"/>
          <w:divBdr>
            <w:top w:val="none" w:sz="0" w:space="0" w:color="auto"/>
            <w:left w:val="none" w:sz="0" w:space="0" w:color="auto"/>
            <w:bottom w:val="none" w:sz="0" w:space="0" w:color="auto"/>
            <w:right w:val="none" w:sz="0" w:space="0" w:color="auto"/>
          </w:divBdr>
        </w:div>
        <w:div w:id="1787234120">
          <w:marLeft w:val="0"/>
          <w:marRight w:val="0"/>
          <w:marTop w:val="0"/>
          <w:marBottom w:val="0"/>
          <w:divBdr>
            <w:top w:val="none" w:sz="0" w:space="0" w:color="auto"/>
            <w:left w:val="none" w:sz="0" w:space="0" w:color="auto"/>
            <w:bottom w:val="none" w:sz="0" w:space="0" w:color="auto"/>
            <w:right w:val="none" w:sz="0" w:space="0" w:color="auto"/>
          </w:divBdr>
        </w:div>
        <w:div w:id="1791510426">
          <w:marLeft w:val="0"/>
          <w:marRight w:val="0"/>
          <w:marTop w:val="0"/>
          <w:marBottom w:val="0"/>
          <w:divBdr>
            <w:top w:val="none" w:sz="0" w:space="0" w:color="auto"/>
            <w:left w:val="none" w:sz="0" w:space="0" w:color="auto"/>
            <w:bottom w:val="none" w:sz="0" w:space="0" w:color="auto"/>
            <w:right w:val="none" w:sz="0" w:space="0" w:color="auto"/>
          </w:divBdr>
        </w:div>
        <w:div w:id="1793210065">
          <w:marLeft w:val="0"/>
          <w:marRight w:val="0"/>
          <w:marTop w:val="0"/>
          <w:marBottom w:val="0"/>
          <w:divBdr>
            <w:top w:val="none" w:sz="0" w:space="0" w:color="auto"/>
            <w:left w:val="none" w:sz="0" w:space="0" w:color="auto"/>
            <w:bottom w:val="none" w:sz="0" w:space="0" w:color="auto"/>
            <w:right w:val="none" w:sz="0" w:space="0" w:color="auto"/>
          </w:divBdr>
        </w:div>
        <w:div w:id="1793399115">
          <w:marLeft w:val="0"/>
          <w:marRight w:val="0"/>
          <w:marTop w:val="0"/>
          <w:marBottom w:val="0"/>
          <w:divBdr>
            <w:top w:val="none" w:sz="0" w:space="0" w:color="auto"/>
            <w:left w:val="none" w:sz="0" w:space="0" w:color="auto"/>
            <w:bottom w:val="none" w:sz="0" w:space="0" w:color="auto"/>
            <w:right w:val="none" w:sz="0" w:space="0" w:color="auto"/>
          </w:divBdr>
        </w:div>
        <w:div w:id="1794783949">
          <w:marLeft w:val="0"/>
          <w:marRight w:val="0"/>
          <w:marTop w:val="0"/>
          <w:marBottom w:val="0"/>
          <w:divBdr>
            <w:top w:val="none" w:sz="0" w:space="0" w:color="auto"/>
            <w:left w:val="none" w:sz="0" w:space="0" w:color="auto"/>
            <w:bottom w:val="none" w:sz="0" w:space="0" w:color="auto"/>
            <w:right w:val="none" w:sz="0" w:space="0" w:color="auto"/>
          </w:divBdr>
        </w:div>
        <w:div w:id="1798261645">
          <w:marLeft w:val="0"/>
          <w:marRight w:val="0"/>
          <w:marTop w:val="0"/>
          <w:marBottom w:val="0"/>
          <w:divBdr>
            <w:top w:val="none" w:sz="0" w:space="0" w:color="auto"/>
            <w:left w:val="none" w:sz="0" w:space="0" w:color="auto"/>
            <w:bottom w:val="none" w:sz="0" w:space="0" w:color="auto"/>
            <w:right w:val="none" w:sz="0" w:space="0" w:color="auto"/>
          </w:divBdr>
        </w:div>
        <w:div w:id="1807430305">
          <w:marLeft w:val="0"/>
          <w:marRight w:val="0"/>
          <w:marTop w:val="0"/>
          <w:marBottom w:val="0"/>
          <w:divBdr>
            <w:top w:val="none" w:sz="0" w:space="0" w:color="auto"/>
            <w:left w:val="none" w:sz="0" w:space="0" w:color="auto"/>
            <w:bottom w:val="none" w:sz="0" w:space="0" w:color="auto"/>
            <w:right w:val="none" w:sz="0" w:space="0" w:color="auto"/>
          </w:divBdr>
        </w:div>
        <w:div w:id="1809085331">
          <w:marLeft w:val="0"/>
          <w:marRight w:val="0"/>
          <w:marTop w:val="0"/>
          <w:marBottom w:val="0"/>
          <w:divBdr>
            <w:top w:val="none" w:sz="0" w:space="0" w:color="auto"/>
            <w:left w:val="none" w:sz="0" w:space="0" w:color="auto"/>
            <w:bottom w:val="none" w:sz="0" w:space="0" w:color="auto"/>
            <w:right w:val="none" w:sz="0" w:space="0" w:color="auto"/>
          </w:divBdr>
        </w:div>
        <w:div w:id="1813985120">
          <w:marLeft w:val="0"/>
          <w:marRight w:val="0"/>
          <w:marTop w:val="0"/>
          <w:marBottom w:val="0"/>
          <w:divBdr>
            <w:top w:val="none" w:sz="0" w:space="0" w:color="auto"/>
            <w:left w:val="none" w:sz="0" w:space="0" w:color="auto"/>
            <w:bottom w:val="none" w:sz="0" w:space="0" w:color="auto"/>
            <w:right w:val="none" w:sz="0" w:space="0" w:color="auto"/>
          </w:divBdr>
        </w:div>
        <w:div w:id="1816675558">
          <w:marLeft w:val="0"/>
          <w:marRight w:val="0"/>
          <w:marTop w:val="0"/>
          <w:marBottom w:val="0"/>
          <w:divBdr>
            <w:top w:val="none" w:sz="0" w:space="0" w:color="auto"/>
            <w:left w:val="none" w:sz="0" w:space="0" w:color="auto"/>
            <w:bottom w:val="none" w:sz="0" w:space="0" w:color="auto"/>
            <w:right w:val="none" w:sz="0" w:space="0" w:color="auto"/>
          </w:divBdr>
        </w:div>
        <w:div w:id="1822501092">
          <w:marLeft w:val="0"/>
          <w:marRight w:val="0"/>
          <w:marTop w:val="0"/>
          <w:marBottom w:val="0"/>
          <w:divBdr>
            <w:top w:val="none" w:sz="0" w:space="0" w:color="auto"/>
            <w:left w:val="none" w:sz="0" w:space="0" w:color="auto"/>
            <w:bottom w:val="none" w:sz="0" w:space="0" w:color="auto"/>
            <w:right w:val="none" w:sz="0" w:space="0" w:color="auto"/>
          </w:divBdr>
        </w:div>
        <w:div w:id="1824159912">
          <w:marLeft w:val="0"/>
          <w:marRight w:val="0"/>
          <w:marTop w:val="0"/>
          <w:marBottom w:val="0"/>
          <w:divBdr>
            <w:top w:val="none" w:sz="0" w:space="0" w:color="auto"/>
            <w:left w:val="none" w:sz="0" w:space="0" w:color="auto"/>
            <w:bottom w:val="none" w:sz="0" w:space="0" w:color="auto"/>
            <w:right w:val="none" w:sz="0" w:space="0" w:color="auto"/>
          </w:divBdr>
        </w:div>
        <w:div w:id="1824347841">
          <w:marLeft w:val="0"/>
          <w:marRight w:val="0"/>
          <w:marTop w:val="0"/>
          <w:marBottom w:val="0"/>
          <w:divBdr>
            <w:top w:val="none" w:sz="0" w:space="0" w:color="auto"/>
            <w:left w:val="none" w:sz="0" w:space="0" w:color="auto"/>
            <w:bottom w:val="none" w:sz="0" w:space="0" w:color="auto"/>
            <w:right w:val="none" w:sz="0" w:space="0" w:color="auto"/>
          </w:divBdr>
        </w:div>
        <w:div w:id="1825396001">
          <w:marLeft w:val="0"/>
          <w:marRight w:val="0"/>
          <w:marTop w:val="0"/>
          <w:marBottom w:val="0"/>
          <w:divBdr>
            <w:top w:val="none" w:sz="0" w:space="0" w:color="auto"/>
            <w:left w:val="none" w:sz="0" w:space="0" w:color="auto"/>
            <w:bottom w:val="none" w:sz="0" w:space="0" w:color="auto"/>
            <w:right w:val="none" w:sz="0" w:space="0" w:color="auto"/>
          </w:divBdr>
        </w:div>
        <w:div w:id="1826898886">
          <w:marLeft w:val="0"/>
          <w:marRight w:val="0"/>
          <w:marTop w:val="0"/>
          <w:marBottom w:val="0"/>
          <w:divBdr>
            <w:top w:val="none" w:sz="0" w:space="0" w:color="auto"/>
            <w:left w:val="none" w:sz="0" w:space="0" w:color="auto"/>
            <w:bottom w:val="none" w:sz="0" w:space="0" w:color="auto"/>
            <w:right w:val="none" w:sz="0" w:space="0" w:color="auto"/>
          </w:divBdr>
        </w:div>
        <w:div w:id="1827093129">
          <w:marLeft w:val="0"/>
          <w:marRight w:val="0"/>
          <w:marTop w:val="0"/>
          <w:marBottom w:val="0"/>
          <w:divBdr>
            <w:top w:val="none" w:sz="0" w:space="0" w:color="auto"/>
            <w:left w:val="none" w:sz="0" w:space="0" w:color="auto"/>
            <w:bottom w:val="none" w:sz="0" w:space="0" w:color="auto"/>
            <w:right w:val="none" w:sz="0" w:space="0" w:color="auto"/>
          </w:divBdr>
        </w:div>
        <w:div w:id="1828662899">
          <w:marLeft w:val="0"/>
          <w:marRight w:val="0"/>
          <w:marTop w:val="0"/>
          <w:marBottom w:val="0"/>
          <w:divBdr>
            <w:top w:val="none" w:sz="0" w:space="0" w:color="auto"/>
            <w:left w:val="none" w:sz="0" w:space="0" w:color="auto"/>
            <w:bottom w:val="none" w:sz="0" w:space="0" w:color="auto"/>
            <w:right w:val="none" w:sz="0" w:space="0" w:color="auto"/>
          </w:divBdr>
        </w:div>
        <w:div w:id="1830707970">
          <w:marLeft w:val="0"/>
          <w:marRight w:val="0"/>
          <w:marTop w:val="0"/>
          <w:marBottom w:val="0"/>
          <w:divBdr>
            <w:top w:val="none" w:sz="0" w:space="0" w:color="auto"/>
            <w:left w:val="none" w:sz="0" w:space="0" w:color="auto"/>
            <w:bottom w:val="none" w:sz="0" w:space="0" w:color="auto"/>
            <w:right w:val="none" w:sz="0" w:space="0" w:color="auto"/>
          </w:divBdr>
        </w:div>
        <w:div w:id="1831631024">
          <w:marLeft w:val="0"/>
          <w:marRight w:val="0"/>
          <w:marTop w:val="0"/>
          <w:marBottom w:val="0"/>
          <w:divBdr>
            <w:top w:val="none" w:sz="0" w:space="0" w:color="auto"/>
            <w:left w:val="none" w:sz="0" w:space="0" w:color="auto"/>
            <w:bottom w:val="none" w:sz="0" w:space="0" w:color="auto"/>
            <w:right w:val="none" w:sz="0" w:space="0" w:color="auto"/>
          </w:divBdr>
        </w:div>
        <w:div w:id="1834569289">
          <w:marLeft w:val="0"/>
          <w:marRight w:val="0"/>
          <w:marTop w:val="0"/>
          <w:marBottom w:val="0"/>
          <w:divBdr>
            <w:top w:val="none" w:sz="0" w:space="0" w:color="auto"/>
            <w:left w:val="none" w:sz="0" w:space="0" w:color="auto"/>
            <w:bottom w:val="none" w:sz="0" w:space="0" w:color="auto"/>
            <w:right w:val="none" w:sz="0" w:space="0" w:color="auto"/>
          </w:divBdr>
        </w:div>
        <w:div w:id="1841575767">
          <w:marLeft w:val="0"/>
          <w:marRight w:val="0"/>
          <w:marTop w:val="0"/>
          <w:marBottom w:val="0"/>
          <w:divBdr>
            <w:top w:val="none" w:sz="0" w:space="0" w:color="auto"/>
            <w:left w:val="none" w:sz="0" w:space="0" w:color="auto"/>
            <w:bottom w:val="none" w:sz="0" w:space="0" w:color="auto"/>
            <w:right w:val="none" w:sz="0" w:space="0" w:color="auto"/>
          </w:divBdr>
        </w:div>
        <w:div w:id="1847598123">
          <w:marLeft w:val="0"/>
          <w:marRight w:val="0"/>
          <w:marTop w:val="0"/>
          <w:marBottom w:val="0"/>
          <w:divBdr>
            <w:top w:val="none" w:sz="0" w:space="0" w:color="auto"/>
            <w:left w:val="none" w:sz="0" w:space="0" w:color="auto"/>
            <w:bottom w:val="none" w:sz="0" w:space="0" w:color="auto"/>
            <w:right w:val="none" w:sz="0" w:space="0" w:color="auto"/>
          </w:divBdr>
        </w:div>
        <w:div w:id="1849903181">
          <w:marLeft w:val="0"/>
          <w:marRight w:val="0"/>
          <w:marTop w:val="0"/>
          <w:marBottom w:val="0"/>
          <w:divBdr>
            <w:top w:val="none" w:sz="0" w:space="0" w:color="auto"/>
            <w:left w:val="none" w:sz="0" w:space="0" w:color="auto"/>
            <w:bottom w:val="none" w:sz="0" w:space="0" w:color="auto"/>
            <w:right w:val="none" w:sz="0" w:space="0" w:color="auto"/>
          </w:divBdr>
        </w:div>
        <w:div w:id="1850099125">
          <w:marLeft w:val="0"/>
          <w:marRight w:val="0"/>
          <w:marTop w:val="0"/>
          <w:marBottom w:val="0"/>
          <w:divBdr>
            <w:top w:val="none" w:sz="0" w:space="0" w:color="auto"/>
            <w:left w:val="none" w:sz="0" w:space="0" w:color="auto"/>
            <w:bottom w:val="none" w:sz="0" w:space="0" w:color="auto"/>
            <w:right w:val="none" w:sz="0" w:space="0" w:color="auto"/>
          </w:divBdr>
        </w:div>
        <w:div w:id="1850752744">
          <w:marLeft w:val="0"/>
          <w:marRight w:val="0"/>
          <w:marTop w:val="0"/>
          <w:marBottom w:val="0"/>
          <w:divBdr>
            <w:top w:val="none" w:sz="0" w:space="0" w:color="auto"/>
            <w:left w:val="none" w:sz="0" w:space="0" w:color="auto"/>
            <w:bottom w:val="none" w:sz="0" w:space="0" w:color="auto"/>
            <w:right w:val="none" w:sz="0" w:space="0" w:color="auto"/>
          </w:divBdr>
        </w:div>
        <w:div w:id="1859080676">
          <w:marLeft w:val="0"/>
          <w:marRight w:val="0"/>
          <w:marTop w:val="0"/>
          <w:marBottom w:val="0"/>
          <w:divBdr>
            <w:top w:val="none" w:sz="0" w:space="0" w:color="auto"/>
            <w:left w:val="none" w:sz="0" w:space="0" w:color="auto"/>
            <w:bottom w:val="none" w:sz="0" w:space="0" w:color="auto"/>
            <w:right w:val="none" w:sz="0" w:space="0" w:color="auto"/>
          </w:divBdr>
        </w:div>
        <w:div w:id="1864368143">
          <w:marLeft w:val="0"/>
          <w:marRight w:val="0"/>
          <w:marTop w:val="0"/>
          <w:marBottom w:val="0"/>
          <w:divBdr>
            <w:top w:val="none" w:sz="0" w:space="0" w:color="auto"/>
            <w:left w:val="none" w:sz="0" w:space="0" w:color="auto"/>
            <w:bottom w:val="none" w:sz="0" w:space="0" w:color="auto"/>
            <w:right w:val="none" w:sz="0" w:space="0" w:color="auto"/>
          </w:divBdr>
        </w:div>
        <w:div w:id="1874615795">
          <w:marLeft w:val="0"/>
          <w:marRight w:val="0"/>
          <w:marTop w:val="0"/>
          <w:marBottom w:val="0"/>
          <w:divBdr>
            <w:top w:val="none" w:sz="0" w:space="0" w:color="auto"/>
            <w:left w:val="none" w:sz="0" w:space="0" w:color="auto"/>
            <w:bottom w:val="none" w:sz="0" w:space="0" w:color="auto"/>
            <w:right w:val="none" w:sz="0" w:space="0" w:color="auto"/>
          </w:divBdr>
        </w:div>
        <w:div w:id="1875732814">
          <w:marLeft w:val="0"/>
          <w:marRight w:val="0"/>
          <w:marTop w:val="0"/>
          <w:marBottom w:val="0"/>
          <w:divBdr>
            <w:top w:val="none" w:sz="0" w:space="0" w:color="auto"/>
            <w:left w:val="none" w:sz="0" w:space="0" w:color="auto"/>
            <w:bottom w:val="none" w:sz="0" w:space="0" w:color="auto"/>
            <w:right w:val="none" w:sz="0" w:space="0" w:color="auto"/>
          </w:divBdr>
        </w:div>
        <w:div w:id="1877112669">
          <w:marLeft w:val="0"/>
          <w:marRight w:val="0"/>
          <w:marTop w:val="0"/>
          <w:marBottom w:val="0"/>
          <w:divBdr>
            <w:top w:val="none" w:sz="0" w:space="0" w:color="auto"/>
            <w:left w:val="none" w:sz="0" w:space="0" w:color="auto"/>
            <w:bottom w:val="none" w:sz="0" w:space="0" w:color="auto"/>
            <w:right w:val="none" w:sz="0" w:space="0" w:color="auto"/>
          </w:divBdr>
        </w:div>
        <w:div w:id="1884247684">
          <w:marLeft w:val="0"/>
          <w:marRight w:val="0"/>
          <w:marTop w:val="0"/>
          <w:marBottom w:val="0"/>
          <w:divBdr>
            <w:top w:val="none" w:sz="0" w:space="0" w:color="auto"/>
            <w:left w:val="none" w:sz="0" w:space="0" w:color="auto"/>
            <w:bottom w:val="none" w:sz="0" w:space="0" w:color="auto"/>
            <w:right w:val="none" w:sz="0" w:space="0" w:color="auto"/>
          </w:divBdr>
        </w:div>
        <w:div w:id="1901012470">
          <w:marLeft w:val="0"/>
          <w:marRight w:val="0"/>
          <w:marTop w:val="0"/>
          <w:marBottom w:val="0"/>
          <w:divBdr>
            <w:top w:val="none" w:sz="0" w:space="0" w:color="auto"/>
            <w:left w:val="none" w:sz="0" w:space="0" w:color="auto"/>
            <w:bottom w:val="none" w:sz="0" w:space="0" w:color="auto"/>
            <w:right w:val="none" w:sz="0" w:space="0" w:color="auto"/>
          </w:divBdr>
        </w:div>
        <w:div w:id="1903908974">
          <w:marLeft w:val="0"/>
          <w:marRight w:val="0"/>
          <w:marTop w:val="0"/>
          <w:marBottom w:val="0"/>
          <w:divBdr>
            <w:top w:val="none" w:sz="0" w:space="0" w:color="auto"/>
            <w:left w:val="none" w:sz="0" w:space="0" w:color="auto"/>
            <w:bottom w:val="none" w:sz="0" w:space="0" w:color="auto"/>
            <w:right w:val="none" w:sz="0" w:space="0" w:color="auto"/>
          </w:divBdr>
        </w:div>
        <w:div w:id="1914655582">
          <w:marLeft w:val="0"/>
          <w:marRight w:val="0"/>
          <w:marTop w:val="0"/>
          <w:marBottom w:val="0"/>
          <w:divBdr>
            <w:top w:val="none" w:sz="0" w:space="0" w:color="auto"/>
            <w:left w:val="none" w:sz="0" w:space="0" w:color="auto"/>
            <w:bottom w:val="none" w:sz="0" w:space="0" w:color="auto"/>
            <w:right w:val="none" w:sz="0" w:space="0" w:color="auto"/>
          </w:divBdr>
        </w:div>
        <w:div w:id="1917743288">
          <w:marLeft w:val="0"/>
          <w:marRight w:val="0"/>
          <w:marTop w:val="0"/>
          <w:marBottom w:val="0"/>
          <w:divBdr>
            <w:top w:val="none" w:sz="0" w:space="0" w:color="auto"/>
            <w:left w:val="none" w:sz="0" w:space="0" w:color="auto"/>
            <w:bottom w:val="none" w:sz="0" w:space="0" w:color="auto"/>
            <w:right w:val="none" w:sz="0" w:space="0" w:color="auto"/>
          </w:divBdr>
        </w:div>
        <w:div w:id="1918663138">
          <w:marLeft w:val="0"/>
          <w:marRight w:val="0"/>
          <w:marTop w:val="0"/>
          <w:marBottom w:val="0"/>
          <w:divBdr>
            <w:top w:val="none" w:sz="0" w:space="0" w:color="auto"/>
            <w:left w:val="none" w:sz="0" w:space="0" w:color="auto"/>
            <w:bottom w:val="none" w:sz="0" w:space="0" w:color="auto"/>
            <w:right w:val="none" w:sz="0" w:space="0" w:color="auto"/>
          </w:divBdr>
        </w:div>
        <w:div w:id="1919898169">
          <w:marLeft w:val="0"/>
          <w:marRight w:val="0"/>
          <w:marTop w:val="0"/>
          <w:marBottom w:val="0"/>
          <w:divBdr>
            <w:top w:val="none" w:sz="0" w:space="0" w:color="auto"/>
            <w:left w:val="none" w:sz="0" w:space="0" w:color="auto"/>
            <w:bottom w:val="none" w:sz="0" w:space="0" w:color="auto"/>
            <w:right w:val="none" w:sz="0" w:space="0" w:color="auto"/>
          </w:divBdr>
        </w:div>
        <w:div w:id="1927836261">
          <w:marLeft w:val="0"/>
          <w:marRight w:val="0"/>
          <w:marTop w:val="0"/>
          <w:marBottom w:val="0"/>
          <w:divBdr>
            <w:top w:val="none" w:sz="0" w:space="0" w:color="auto"/>
            <w:left w:val="none" w:sz="0" w:space="0" w:color="auto"/>
            <w:bottom w:val="none" w:sz="0" w:space="0" w:color="auto"/>
            <w:right w:val="none" w:sz="0" w:space="0" w:color="auto"/>
          </w:divBdr>
        </w:div>
        <w:div w:id="1936136033">
          <w:marLeft w:val="0"/>
          <w:marRight w:val="0"/>
          <w:marTop w:val="0"/>
          <w:marBottom w:val="0"/>
          <w:divBdr>
            <w:top w:val="none" w:sz="0" w:space="0" w:color="auto"/>
            <w:left w:val="none" w:sz="0" w:space="0" w:color="auto"/>
            <w:bottom w:val="none" w:sz="0" w:space="0" w:color="auto"/>
            <w:right w:val="none" w:sz="0" w:space="0" w:color="auto"/>
          </w:divBdr>
        </w:div>
        <w:div w:id="1936671518">
          <w:marLeft w:val="0"/>
          <w:marRight w:val="0"/>
          <w:marTop w:val="0"/>
          <w:marBottom w:val="0"/>
          <w:divBdr>
            <w:top w:val="none" w:sz="0" w:space="0" w:color="auto"/>
            <w:left w:val="none" w:sz="0" w:space="0" w:color="auto"/>
            <w:bottom w:val="none" w:sz="0" w:space="0" w:color="auto"/>
            <w:right w:val="none" w:sz="0" w:space="0" w:color="auto"/>
          </w:divBdr>
        </w:div>
        <w:div w:id="1937901844">
          <w:marLeft w:val="0"/>
          <w:marRight w:val="0"/>
          <w:marTop w:val="0"/>
          <w:marBottom w:val="0"/>
          <w:divBdr>
            <w:top w:val="none" w:sz="0" w:space="0" w:color="auto"/>
            <w:left w:val="none" w:sz="0" w:space="0" w:color="auto"/>
            <w:bottom w:val="none" w:sz="0" w:space="0" w:color="auto"/>
            <w:right w:val="none" w:sz="0" w:space="0" w:color="auto"/>
          </w:divBdr>
        </w:div>
        <w:div w:id="1940062969">
          <w:marLeft w:val="0"/>
          <w:marRight w:val="0"/>
          <w:marTop w:val="0"/>
          <w:marBottom w:val="0"/>
          <w:divBdr>
            <w:top w:val="none" w:sz="0" w:space="0" w:color="auto"/>
            <w:left w:val="none" w:sz="0" w:space="0" w:color="auto"/>
            <w:bottom w:val="none" w:sz="0" w:space="0" w:color="auto"/>
            <w:right w:val="none" w:sz="0" w:space="0" w:color="auto"/>
          </w:divBdr>
        </w:div>
        <w:div w:id="1941452039">
          <w:marLeft w:val="0"/>
          <w:marRight w:val="0"/>
          <w:marTop w:val="0"/>
          <w:marBottom w:val="0"/>
          <w:divBdr>
            <w:top w:val="none" w:sz="0" w:space="0" w:color="auto"/>
            <w:left w:val="none" w:sz="0" w:space="0" w:color="auto"/>
            <w:bottom w:val="none" w:sz="0" w:space="0" w:color="auto"/>
            <w:right w:val="none" w:sz="0" w:space="0" w:color="auto"/>
          </w:divBdr>
        </w:div>
        <w:div w:id="1941571691">
          <w:marLeft w:val="0"/>
          <w:marRight w:val="0"/>
          <w:marTop w:val="0"/>
          <w:marBottom w:val="0"/>
          <w:divBdr>
            <w:top w:val="none" w:sz="0" w:space="0" w:color="auto"/>
            <w:left w:val="none" w:sz="0" w:space="0" w:color="auto"/>
            <w:bottom w:val="none" w:sz="0" w:space="0" w:color="auto"/>
            <w:right w:val="none" w:sz="0" w:space="0" w:color="auto"/>
          </w:divBdr>
        </w:div>
        <w:div w:id="1947495867">
          <w:marLeft w:val="0"/>
          <w:marRight w:val="0"/>
          <w:marTop w:val="0"/>
          <w:marBottom w:val="0"/>
          <w:divBdr>
            <w:top w:val="none" w:sz="0" w:space="0" w:color="auto"/>
            <w:left w:val="none" w:sz="0" w:space="0" w:color="auto"/>
            <w:bottom w:val="none" w:sz="0" w:space="0" w:color="auto"/>
            <w:right w:val="none" w:sz="0" w:space="0" w:color="auto"/>
          </w:divBdr>
        </w:div>
        <w:div w:id="1949658432">
          <w:marLeft w:val="0"/>
          <w:marRight w:val="0"/>
          <w:marTop w:val="0"/>
          <w:marBottom w:val="0"/>
          <w:divBdr>
            <w:top w:val="none" w:sz="0" w:space="0" w:color="auto"/>
            <w:left w:val="none" w:sz="0" w:space="0" w:color="auto"/>
            <w:bottom w:val="none" w:sz="0" w:space="0" w:color="auto"/>
            <w:right w:val="none" w:sz="0" w:space="0" w:color="auto"/>
          </w:divBdr>
        </w:div>
        <w:div w:id="1954169843">
          <w:marLeft w:val="0"/>
          <w:marRight w:val="0"/>
          <w:marTop w:val="0"/>
          <w:marBottom w:val="0"/>
          <w:divBdr>
            <w:top w:val="none" w:sz="0" w:space="0" w:color="auto"/>
            <w:left w:val="none" w:sz="0" w:space="0" w:color="auto"/>
            <w:bottom w:val="none" w:sz="0" w:space="0" w:color="auto"/>
            <w:right w:val="none" w:sz="0" w:space="0" w:color="auto"/>
          </w:divBdr>
        </w:div>
        <w:div w:id="1955285288">
          <w:marLeft w:val="0"/>
          <w:marRight w:val="0"/>
          <w:marTop w:val="0"/>
          <w:marBottom w:val="0"/>
          <w:divBdr>
            <w:top w:val="none" w:sz="0" w:space="0" w:color="auto"/>
            <w:left w:val="none" w:sz="0" w:space="0" w:color="auto"/>
            <w:bottom w:val="none" w:sz="0" w:space="0" w:color="auto"/>
            <w:right w:val="none" w:sz="0" w:space="0" w:color="auto"/>
          </w:divBdr>
        </w:div>
        <w:div w:id="1957054830">
          <w:marLeft w:val="0"/>
          <w:marRight w:val="0"/>
          <w:marTop w:val="0"/>
          <w:marBottom w:val="0"/>
          <w:divBdr>
            <w:top w:val="none" w:sz="0" w:space="0" w:color="auto"/>
            <w:left w:val="none" w:sz="0" w:space="0" w:color="auto"/>
            <w:bottom w:val="none" w:sz="0" w:space="0" w:color="auto"/>
            <w:right w:val="none" w:sz="0" w:space="0" w:color="auto"/>
          </w:divBdr>
        </w:div>
        <w:div w:id="1957566721">
          <w:marLeft w:val="0"/>
          <w:marRight w:val="0"/>
          <w:marTop w:val="0"/>
          <w:marBottom w:val="0"/>
          <w:divBdr>
            <w:top w:val="none" w:sz="0" w:space="0" w:color="auto"/>
            <w:left w:val="none" w:sz="0" w:space="0" w:color="auto"/>
            <w:bottom w:val="none" w:sz="0" w:space="0" w:color="auto"/>
            <w:right w:val="none" w:sz="0" w:space="0" w:color="auto"/>
          </w:divBdr>
        </w:div>
        <w:div w:id="1958364127">
          <w:marLeft w:val="0"/>
          <w:marRight w:val="0"/>
          <w:marTop w:val="0"/>
          <w:marBottom w:val="0"/>
          <w:divBdr>
            <w:top w:val="none" w:sz="0" w:space="0" w:color="auto"/>
            <w:left w:val="none" w:sz="0" w:space="0" w:color="auto"/>
            <w:bottom w:val="none" w:sz="0" w:space="0" w:color="auto"/>
            <w:right w:val="none" w:sz="0" w:space="0" w:color="auto"/>
          </w:divBdr>
        </w:div>
        <w:div w:id="1965303668">
          <w:marLeft w:val="0"/>
          <w:marRight w:val="0"/>
          <w:marTop w:val="0"/>
          <w:marBottom w:val="0"/>
          <w:divBdr>
            <w:top w:val="none" w:sz="0" w:space="0" w:color="auto"/>
            <w:left w:val="none" w:sz="0" w:space="0" w:color="auto"/>
            <w:bottom w:val="none" w:sz="0" w:space="0" w:color="auto"/>
            <w:right w:val="none" w:sz="0" w:space="0" w:color="auto"/>
          </w:divBdr>
        </w:div>
        <w:div w:id="1969703301">
          <w:marLeft w:val="0"/>
          <w:marRight w:val="0"/>
          <w:marTop w:val="0"/>
          <w:marBottom w:val="0"/>
          <w:divBdr>
            <w:top w:val="none" w:sz="0" w:space="0" w:color="auto"/>
            <w:left w:val="none" w:sz="0" w:space="0" w:color="auto"/>
            <w:bottom w:val="none" w:sz="0" w:space="0" w:color="auto"/>
            <w:right w:val="none" w:sz="0" w:space="0" w:color="auto"/>
          </w:divBdr>
        </w:div>
        <w:div w:id="1977026159">
          <w:marLeft w:val="0"/>
          <w:marRight w:val="0"/>
          <w:marTop w:val="0"/>
          <w:marBottom w:val="0"/>
          <w:divBdr>
            <w:top w:val="none" w:sz="0" w:space="0" w:color="auto"/>
            <w:left w:val="none" w:sz="0" w:space="0" w:color="auto"/>
            <w:bottom w:val="none" w:sz="0" w:space="0" w:color="auto"/>
            <w:right w:val="none" w:sz="0" w:space="0" w:color="auto"/>
          </w:divBdr>
        </w:div>
        <w:div w:id="1983002994">
          <w:marLeft w:val="0"/>
          <w:marRight w:val="0"/>
          <w:marTop w:val="0"/>
          <w:marBottom w:val="0"/>
          <w:divBdr>
            <w:top w:val="none" w:sz="0" w:space="0" w:color="auto"/>
            <w:left w:val="none" w:sz="0" w:space="0" w:color="auto"/>
            <w:bottom w:val="none" w:sz="0" w:space="0" w:color="auto"/>
            <w:right w:val="none" w:sz="0" w:space="0" w:color="auto"/>
          </w:divBdr>
        </w:div>
        <w:div w:id="1987272463">
          <w:marLeft w:val="0"/>
          <w:marRight w:val="0"/>
          <w:marTop w:val="0"/>
          <w:marBottom w:val="0"/>
          <w:divBdr>
            <w:top w:val="none" w:sz="0" w:space="0" w:color="auto"/>
            <w:left w:val="none" w:sz="0" w:space="0" w:color="auto"/>
            <w:bottom w:val="none" w:sz="0" w:space="0" w:color="auto"/>
            <w:right w:val="none" w:sz="0" w:space="0" w:color="auto"/>
          </w:divBdr>
        </w:div>
        <w:div w:id="1987277618">
          <w:marLeft w:val="0"/>
          <w:marRight w:val="0"/>
          <w:marTop w:val="0"/>
          <w:marBottom w:val="0"/>
          <w:divBdr>
            <w:top w:val="none" w:sz="0" w:space="0" w:color="auto"/>
            <w:left w:val="none" w:sz="0" w:space="0" w:color="auto"/>
            <w:bottom w:val="none" w:sz="0" w:space="0" w:color="auto"/>
            <w:right w:val="none" w:sz="0" w:space="0" w:color="auto"/>
          </w:divBdr>
        </w:div>
        <w:div w:id="1997951365">
          <w:marLeft w:val="0"/>
          <w:marRight w:val="0"/>
          <w:marTop w:val="0"/>
          <w:marBottom w:val="0"/>
          <w:divBdr>
            <w:top w:val="none" w:sz="0" w:space="0" w:color="auto"/>
            <w:left w:val="none" w:sz="0" w:space="0" w:color="auto"/>
            <w:bottom w:val="none" w:sz="0" w:space="0" w:color="auto"/>
            <w:right w:val="none" w:sz="0" w:space="0" w:color="auto"/>
          </w:divBdr>
        </w:div>
        <w:div w:id="2000570547">
          <w:marLeft w:val="0"/>
          <w:marRight w:val="0"/>
          <w:marTop w:val="0"/>
          <w:marBottom w:val="0"/>
          <w:divBdr>
            <w:top w:val="none" w:sz="0" w:space="0" w:color="auto"/>
            <w:left w:val="none" w:sz="0" w:space="0" w:color="auto"/>
            <w:bottom w:val="none" w:sz="0" w:space="0" w:color="auto"/>
            <w:right w:val="none" w:sz="0" w:space="0" w:color="auto"/>
          </w:divBdr>
        </w:div>
        <w:div w:id="2007632884">
          <w:marLeft w:val="0"/>
          <w:marRight w:val="0"/>
          <w:marTop w:val="0"/>
          <w:marBottom w:val="0"/>
          <w:divBdr>
            <w:top w:val="none" w:sz="0" w:space="0" w:color="auto"/>
            <w:left w:val="none" w:sz="0" w:space="0" w:color="auto"/>
            <w:bottom w:val="none" w:sz="0" w:space="0" w:color="auto"/>
            <w:right w:val="none" w:sz="0" w:space="0" w:color="auto"/>
          </w:divBdr>
        </w:div>
        <w:div w:id="2008289826">
          <w:marLeft w:val="0"/>
          <w:marRight w:val="0"/>
          <w:marTop w:val="0"/>
          <w:marBottom w:val="0"/>
          <w:divBdr>
            <w:top w:val="none" w:sz="0" w:space="0" w:color="auto"/>
            <w:left w:val="none" w:sz="0" w:space="0" w:color="auto"/>
            <w:bottom w:val="none" w:sz="0" w:space="0" w:color="auto"/>
            <w:right w:val="none" w:sz="0" w:space="0" w:color="auto"/>
          </w:divBdr>
        </w:div>
        <w:div w:id="2009363594">
          <w:marLeft w:val="0"/>
          <w:marRight w:val="0"/>
          <w:marTop w:val="0"/>
          <w:marBottom w:val="0"/>
          <w:divBdr>
            <w:top w:val="none" w:sz="0" w:space="0" w:color="auto"/>
            <w:left w:val="none" w:sz="0" w:space="0" w:color="auto"/>
            <w:bottom w:val="none" w:sz="0" w:space="0" w:color="auto"/>
            <w:right w:val="none" w:sz="0" w:space="0" w:color="auto"/>
          </w:divBdr>
        </w:div>
        <w:div w:id="2011442612">
          <w:marLeft w:val="0"/>
          <w:marRight w:val="0"/>
          <w:marTop w:val="0"/>
          <w:marBottom w:val="0"/>
          <w:divBdr>
            <w:top w:val="none" w:sz="0" w:space="0" w:color="auto"/>
            <w:left w:val="none" w:sz="0" w:space="0" w:color="auto"/>
            <w:bottom w:val="none" w:sz="0" w:space="0" w:color="auto"/>
            <w:right w:val="none" w:sz="0" w:space="0" w:color="auto"/>
          </w:divBdr>
        </w:div>
        <w:div w:id="2012904974">
          <w:marLeft w:val="0"/>
          <w:marRight w:val="0"/>
          <w:marTop w:val="0"/>
          <w:marBottom w:val="0"/>
          <w:divBdr>
            <w:top w:val="none" w:sz="0" w:space="0" w:color="auto"/>
            <w:left w:val="none" w:sz="0" w:space="0" w:color="auto"/>
            <w:bottom w:val="none" w:sz="0" w:space="0" w:color="auto"/>
            <w:right w:val="none" w:sz="0" w:space="0" w:color="auto"/>
          </w:divBdr>
        </w:div>
        <w:div w:id="2014456883">
          <w:marLeft w:val="0"/>
          <w:marRight w:val="0"/>
          <w:marTop w:val="0"/>
          <w:marBottom w:val="0"/>
          <w:divBdr>
            <w:top w:val="none" w:sz="0" w:space="0" w:color="auto"/>
            <w:left w:val="none" w:sz="0" w:space="0" w:color="auto"/>
            <w:bottom w:val="none" w:sz="0" w:space="0" w:color="auto"/>
            <w:right w:val="none" w:sz="0" w:space="0" w:color="auto"/>
          </w:divBdr>
        </w:div>
        <w:div w:id="2015261110">
          <w:marLeft w:val="0"/>
          <w:marRight w:val="0"/>
          <w:marTop w:val="0"/>
          <w:marBottom w:val="0"/>
          <w:divBdr>
            <w:top w:val="none" w:sz="0" w:space="0" w:color="auto"/>
            <w:left w:val="none" w:sz="0" w:space="0" w:color="auto"/>
            <w:bottom w:val="none" w:sz="0" w:space="0" w:color="auto"/>
            <w:right w:val="none" w:sz="0" w:space="0" w:color="auto"/>
          </w:divBdr>
        </w:div>
        <w:div w:id="2015299701">
          <w:marLeft w:val="0"/>
          <w:marRight w:val="0"/>
          <w:marTop w:val="0"/>
          <w:marBottom w:val="0"/>
          <w:divBdr>
            <w:top w:val="none" w:sz="0" w:space="0" w:color="auto"/>
            <w:left w:val="none" w:sz="0" w:space="0" w:color="auto"/>
            <w:bottom w:val="none" w:sz="0" w:space="0" w:color="auto"/>
            <w:right w:val="none" w:sz="0" w:space="0" w:color="auto"/>
          </w:divBdr>
        </w:div>
        <w:div w:id="2016221491">
          <w:marLeft w:val="0"/>
          <w:marRight w:val="0"/>
          <w:marTop w:val="0"/>
          <w:marBottom w:val="0"/>
          <w:divBdr>
            <w:top w:val="none" w:sz="0" w:space="0" w:color="auto"/>
            <w:left w:val="none" w:sz="0" w:space="0" w:color="auto"/>
            <w:bottom w:val="none" w:sz="0" w:space="0" w:color="auto"/>
            <w:right w:val="none" w:sz="0" w:space="0" w:color="auto"/>
          </w:divBdr>
        </w:div>
        <w:div w:id="2019110569">
          <w:marLeft w:val="0"/>
          <w:marRight w:val="0"/>
          <w:marTop w:val="0"/>
          <w:marBottom w:val="0"/>
          <w:divBdr>
            <w:top w:val="none" w:sz="0" w:space="0" w:color="auto"/>
            <w:left w:val="none" w:sz="0" w:space="0" w:color="auto"/>
            <w:bottom w:val="none" w:sz="0" w:space="0" w:color="auto"/>
            <w:right w:val="none" w:sz="0" w:space="0" w:color="auto"/>
          </w:divBdr>
        </w:div>
        <w:div w:id="2020547347">
          <w:marLeft w:val="0"/>
          <w:marRight w:val="0"/>
          <w:marTop w:val="0"/>
          <w:marBottom w:val="0"/>
          <w:divBdr>
            <w:top w:val="none" w:sz="0" w:space="0" w:color="auto"/>
            <w:left w:val="none" w:sz="0" w:space="0" w:color="auto"/>
            <w:bottom w:val="none" w:sz="0" w:space="0" w:color="auto"/>
            <w:right w:val="none" w:sz="0" w:space="0" w:color="auto"/>
          </w:divBdr>
        </w:div>
        <w:div w:id="2026638619">
          <w:marLeft w:val="0"/>
          <w:marRight w:val="0"/>
          <w:marTop w:val="0"/>
          <w:marBottom w:val="0"/>
          <w:divBdr>
            <w:top w:val="none" w:sz="0" w:space="0" w:color="auto"/>
            <w:left w:val="none" w:sz="0" w:space="0" w:color="auto"/>
            <w:bottom w:val="none" w:sz="0" w:space="0" w:color="auto"/>
            <w:right w:val="none" w:sz="0" w:space="0" w:color="auto"/>
          </w:divBdr>
        </w:div>
        <w:div w:id="2027443906">
          <w:marLeft w:val="0"/>
          <w:marRight w:val="0"/>
          <w:marTop w:val="0"/>
          <w:marBottom w:val="0"/>
          <w:divBdr>
            <w:top w:val="none" w:sz="0" w:space="0" w:color="auto"/>
            <w:left w:val="none" w:sz="0" w:space="0" w:color="auto"/>
            <w:bottom w:val="none" w:sz="0" w:space="0" w:color="auto"/>
            <w:right w:val="none" w:sz="0" w:space="0" w:color="auto"/>
          </w:divBdr>
        </w:div>
        <w:div w:id="2029942591">
          <w:marLeft w:val="0"/>
          <w:marRight w:val="0"/>
          <w:marTop w:val="0"/>
          <w:marBottom w:val="0"/>
          <w:divBdr>
            <w:top w:val="none" w:sz="0" w:space="0" w:color="auto"/>
            <w:left w:val="none" w:sz="0" w:space="0" w:color="auto"/>
            <w:bottom w:val="none" w:sz="0" w:space="0" w:color="auto"/>
            <w:right w:val="none" w:sz="0" w:space="0" w:color="auto"/>
          </w:divBdr>
        </w:div>
        <w:div w:id="2030371923">
          <w:marLeft w:val="0"/>
          <w:marRight w:val="0"/>
          <w:marTop w:val="0"/>
          <w:marBottom w:val="0"/>
          <w:divBdr>
            <w:top w:val="none" w:sz="0" w:space="0" w:color="auto"/>
            <w:left w:val="none" w:sz="0" w:space="0" w:color="auto"/>
            <w:bottom w:val="none" w:sz="0" w:space="0" w:color="auto"/>
            <w:right w:val="none" w:sz="0" w:space="0" w:color="auto"/>
          </w:divBdr>
        </w:div>
        <w:div w:id="2030450081">
          <w:marLeft w:val="0"/>
          <w:marRight w:val="0"/>
          <w:marTop w:val="0"/>
          <w:marBottom w:val="0"/>
          <w:divBdr>
            <w:top w:val="none" w:sz="0" w:space="0" w:color="auto"/>
            <w:left w:val="none" w:sz="0" w:space="0" w:color="auto"/>
            <w:bottom w:val="none" w:sz="0" w:space="0" w:color="auto"/>
            <w:right w:val="none" w:sz="0" w:space="0" w:color="auto"/>
          </w:divBdr>
        </w:div>
        <w:div w:id="2032293098">
          <w:marLeft w:val="0"/>
          <w:marRight w:val="0"/>
          <w:marTop w:val="0"/>
          <w:marBottom w:val="0"/>
          <w:divBdr>
            <w:top w:val="none" w:sz="0" w:space="0" w:color="auto"/>
            <w:left w:val="none" w:sz="0" w:space="0" w:color="auto"/>
            <w:bottom w:val="none" w:sz="0" w:space="0" w:color="auto"/>
            <w:right w:val="none" w:sz="0" w:space="0" w:color="auto"/>
          </w:divBdr>
        </w:div>
        <w:div w:id="2034185543">
          <w:marLeft w:val="0"/>
          <w:marRight w:val="0"/>
          <w:marTop w:val="0"/>
          <w:marBottom w:val="0"/>
          <w:divBdr>
            <w:top w:val="none" w:sz="0" w:space="0" w:color="auto"/>
            <w:left w:val="none" w:sz="0" w:space="0" w:color="auto"/>
            <w:bottom w:val="none" w:sz="0" w:space="0" w:color="auto"/>
            <w:right w:val="none" w:sz="0" w:space="0" w:color="auto"/>
          </w:divBdr>
        </w:div>
        <w:div w:id="2037003160">
          <w:marLeft w:val="0"/>
          <w:marRight w:val="0"/>
          <w:marTop w:val="0"/>
          <w:marBottom w:val="0"/>
          <w:divBdr>
            <w:top w:val="none" w:sz="0" w:space="0" w:color="auto"/>
            <w:left w:val="none" w:sz="0" w:space="0" w:color="auto"/>
            <w:bottom w:val="none" w:sz="0" w:space="0" w:color="auto"/>
            <w:right w:val="none" w:sz="0" w:space="0" w:color="auto"/>
          </w:divBdr>
        </w:div>
        <w:div w:id="2037533462">
          <w:marLeft w:val="0"/>
          <w:marRight w:val="0"/>
          <w:marTop w:val="0"/>
          <w:marBottom w:val="0"/>
          <w:divBdr>
            <w:top w:val="none" w:sz="0" w:space="0" w:color="auto"/>
            <w:left w:val="none" w:sz="0" w:space="0" w:color="auto"/>
            <w:bottom w:val="none" w:sz="0" w:space="0" w:color="auto"/>
            <w:right w:val="none" w:sz="0" w:space="0" w:color="auto"/>
          </w:divBdr>
        </w:div>
        <w:div w:id="2037730869">
          <w:marLeft w:val="0"/>
          <w:marRight w:val="0"/>
          <w:marTop w:val="0"/>
          <w:marBottom w:val="0"/>
          <w:divBdr>
            <w:top w:val="none" w:sz="0" w:space="0" w:color="auto"/>
            <w:left w:val="none" w:sz="0" w:space="0" w:color="auto"/>
            <w:bottom w:val="none" w:sz="0" w:space="0" w:color="auto"/>
            <w:right w:val="none" w:sz="0" w:space="0" w:color="auto"/>
          </w:divBdr>
        </w:div>
        <w:div w:id="2047485551">
          <w:marLeft w:val="0"/>
          <w:marRight w:val="0"/>
          <w:marTop w:val="0"/>
          <w:marBottom w:val="0"/>
          <w:divBdr>
            <w:top w:val="none" w:sz="0" w:space="0" w:color="auto"/>
            <w:left w:val="none" w:sz="0" w:space="0" w:color="auto"/>
            <w:bottom w:val="none" w:sz="0" w:space="0" w:color="auto"/>
            <w:right w:val="none" w:sz="0" w:space="0" w:color="auto"/>
          </w:divBdr>
        </w:div>
        <w:div w:id="2048069239">
          <w:marLeft w:val="0"/>
          <w:marRight w:val="0"/>
          <w:marTop w:val="0"/>
          <w:marBottom w:val="0"/>
          <w:divBdr>
            <w:top w:val="none" w:sz="0" w:space="0" w:color="auto"/>
            <w:left w:val="none" w:sz="0" w:space="0" w:color="auto"/>
            <w:bottom w:val="none" w:sz="0" w:space="0" w:color="auto"/>
            <w:right w:val="none" w:sz="0" w:space="0" w:color="auto"/>
          </w:divBdr>
        </w:div>
        <w:div w:id="2055696501">
          <w:marLeft w:val="0"/>
          <w:marRight w:val="0"/>
          <w:marTop w:val="0"/>
          <w:marBottom w:val="0"/>
          <w:divBdr>
            <w:top w:val="none" w:sz="0" w:space="0" w:color="auto"/>
            <w:left w:val="none" w:sz="0" w:space="0" w:color="auto"/>
            <w:bottom w:val="none" w:sz="0" w:space="0" w:color="auto"/>
            <w:right w:val="none" w:sz="0" w:space="0" w:color="auto"/>
          </w:divBdr>
        </w:div>
        <w:div w:id="2059350507">
          <w:marLeft w:val="0"/>
          <w:marRight w:val="0"/>
          <w:marTop w:val="0"/>
          <w:marBottom w:val="0"/>
          <w:divBdr>
            <w:top w:val="none" w:sz="0" w:space="0" w:color="auto"/>
            <w:left w:val="none" w:sz="0" w:space="0" w:color="auto"/>
            <w:bottom w:val="none" w:sz="0" w:space="0" w:color="auto"/>
            <w:right w:val="none" w:sz="0" w:space="0" w:color="auto"/>
          </w:divBdr>
        </w:div>
        <w:div w:id="2061661372">
          <w:marLeft w:val="0"/>
          <w:marRight w:val="0"/>
          <w:marTop w:val="0"/>
          <w:marBottom w:val="0"/>
          <w:divBdr>
            <w:top w:val="none" w:sz="0" w:space="0" w:color="auto"/>
            <w:left w:val="none" w:sz="0" w:space="0" w:color="auto"/>
            <w:bottom w:val="none" w:sz="0" w:space="0" w:color="auto"/>
            <w:right w:val="none" w:sz="0" w:space="0" w:color="auto"/>
          </w:divBdr>
        </w:div>
        <w:div w:id="2067533568">
          <w:marLeft w:val="0"/>
          <w:marRight w:val="0"/>
          <w:marTop w:val="0"/>
          <w:marBottom w:val="0"/>
          <w:divBdr>
            <w:top w:val="none" w:sz="0" w:space="0" w:color="auto"/>
            <w:left w:val="none" w:sz="0" w:space="0" w:color="auto"/>
            <w:bottom w:val="none" w:sz="0" w:space="0" w:color="auto"/>
            <w:right w:val="none" w:sz="0" w:space="0" w:color="auto"/>
          </w:divBdr>
        </w:div>
        <w:div w:id="2079817020">
          <w:marLeft w:val="0"/>
          <w:marRight w:val="0"/>
          <w:marTop w:val="0"/>
          <w:marBottom w:val="0"/>
          <w:divBdr>
            <w:top w:val="none" w:sz="0" w:space="0" w:color="auto"/>
            <w:left w:val="none" w:sz="0" w:space="0" w:color="auto"/>
            <w:bottom w:val="none" w:sz="0" w:space="0" w:color="auto"/>
            <w:right w:val="none" w:sz="0" w:space="0" w:color="auto"/>
          </w:divBdr>
        </w:div>
        <w:div w:id="2080210646">
          <w:marLeft w:val="0"/>
          <w:marRight w:val="0"/>
          <w:marTop w:val="0"/>
          <w:marBottom w:val="0"/>
          <w:divBdr>
            <w:top w:val="none" w:sz="0" w:space="0" w:color="auto"/>
            <w:left w:val="none" w:sz="0" w:space="0" w:color="auto"/>
            <w:bottom w:val="none" w:sz="0" w:space="0" w:color="auto"/>
            <w:right w:val="none" w:sz="0" w:space="0" w:color="auto"/>
          </w:divBdr>
        </w:div>
        <w:div w:id="2080596795">
          <w:marLeft w:val="0"/>
          <w:marRight w:val="0"/>
          <w:marTop w:val="0"/>
          <w:marBottom w:val="0"/>
          <w:divBdr>
            <w:top w:val="none" w:sz="0" w:space="0" w:color="auto"/>
            <w:left w:val="none" w:sz="0" w:space="0" w:color="auto"/>
            <w:bottom w:val="none" w:sz="0" w:space="0" w:color="auto"/>
            <w:right w:val="none" w:sz="0" w:space="0" w:color="auto"/>
          </w:divBdr>
        </w:div>
        <w:div w:id="2085107110">
          <w:marLeft w:val="0"/>
          <w:marRight w:val="0"/>
          <w:marTop w:val="0"/>
          <w:marBottom w:val="0"/>
          <w:divBdr>
            <w:top w:val="none" w:sz="0" w:space="0" w:color="auto"/>
            <w:left w:val="none" w:sz="0" w:space="0" w:color="auto"/>
            <w:bottom w:val="none" w:sz="0" w:space="0" w:color="auto"/>
            <w:right w:val="none" w:sz="0" w:space="0" w:color="auto"/>
          </w:divBdr>
        </w:div>
        <w:div w:id="2089308470">
          <w:marLeft w:val="0"/>
          <w:marRight w:val="0"/>
          <w:marTop w:val="0"/>
          <w:marBottom w:val="0"/>
          <w:divBdr>
            <w:top w:val="none" w:sz="0" w:space="0" w:color="auto"/>
            <w:left w:val="none" w:sz="0" w:space="0" w:color="auto"/>
            <w:bottom w:val="none" w:sz="0" w:space="0" w:color="auto"/>
            <w:right w:val="none" w:sz="0" w:space="0" w:color="auto"/>
          </w:divBdr>
        </w:div>
        <w:div w:id="2089763976">
          <w:marLeft w:val="0"/>
          <w:marRight w:val="0"/>
          <w:marTop w:val="0"/>
          <w:marBottom w:val="0"/>
          <w:divBdr>
            <w:top w:val="none" w:sz="0" w:space="0" w:color="auto"/>
            <w:left w:val="none" w:sz="0" w:space="0" w:color="auto"/>
            <w:bottom w:val="none" w:sz="0" w:space="0" w:color="auto"/>
            <w:right w:val="none" w:sz="0" w:space="0" w:color="auto"/>
          </w:divBdr>
        </w:div>
        <w:div w:id="2092506974">
          <w:marLeft w:val="0"/>
          <w:marRight w:val="0"/>
          <w:marTop w:val="0"/>
          <w:marBottom w:val="0"/>
          <w:divBdr>
            <w:top w:val="none" w:sz="0" w:space="0" w:color="auto"/>
            <w:left w:val="none" w:sz="0" w:space="0" w:color="auto"/>
            <w:bottom w:val="none" w:sz="0" w:space="0" w:color="auto"/>
            <w:right w:val="none" w:sz="0" w:space="0" w:color="auto"/>
          </w:divBdr>
        </w:div>
        <w:div w:id="2092844927">
          <w:marLeft w:val="0"/>
          <w:marRight w:val="0"/>
          <w:marTop w:val="0"/>
          <w:marBottom w:val="0"/>
          <w:divBdr>
            <w:top w:val="none" w:sz="0" w:space="0" w:color="auto"/>
            <w:left w:val="none" w:sz="0" w:space="0" w:color="auto"/>
            <w:bottom w:val="none" w:sz="0" w:space="0" w:color="auto"/>
            <w:right w:val="none" w:sz="0" w:space="0" w:color="auto"/>
          </w:divBdr>
        </w:div>
        <w:div w:id="2094544516">
          <w:marLeft w:val="0"/>
          <w:marRight w:val="0"/>
          <w:marTop w:val="0"/>
          <w:marBottom w:val="0"/>
          <w:divBdr>
            <w:top w:val="none" w:sz="0" w:space="0" w:color="auto"/>
            <w:left w:val="none" w:sz="0" w:space="0" w:color="auto"/>
            <w:bottom w:val="none" w:sz="0" w:space="0" w:color="auto"/>
            <w:right w:val="none" w:sz="0" w:space="0" w:color="auto"/>
          </w:divBdr>
        </w:div>
        <w:div w:id="2096316142">
          <w:marLeft w:val="0"/>
          <w:marRight w:val="0"/>
          <w:marTop w:val="0"/>
          <w:marBottom w:val="0"/>
          <w:divBdr>
            <w:top w:val="none" w:sz="0" w:space="0" w:color="auto"/>
            <w:left w:val="none" w:sz="0" w:space="0" w:color="auto"/>
            <w:bottom w:val="none" w:sz="0" w:space="0" w:color="auto"/>
            <w:right w:val="none" w:sz="0" w:space="0" w:color="auto"/>
          </w:divBdr>
        </w:div>
        <w:div w:id="2096585185">
          <w:marLeft w:val="0"/>
          <w:marRight w:val="0"/>
          <w:marTop w:val="0"/>
          <w:marBottom w:val="0"/>
          <w:divBdr>
            <w:top w:val="none" w:sz="0" w:space="0" w:color="auto"/>
            <w:left w:val="none" w:sz="0" w:space="0" w:color="auto"/>
            <w:bottom w:val="none" w:sz="0" w:space="0" w:color="auto"/>
            <w:right w:val="none" w:sz="0" w:space="0" w:color="auto"/>
          </w:divBdr>
        </w:div>
        <w:div w:id="2097701661">
          <w:marLeft w:val="0"/>
          <w:marRight w:val="0"/>
          <w:marTop w:val="0"/>
          <w:marBottom w:val="0"/>
          <w:divBdr>
            <w:top w:val="none" w:sz="0" w:space="0" w:color="auto"/>
            <w:left w:val="none" w:sz="0" w:space="0" w:color="auto"/>
            <w:bottom w:val="none" w:sz="0" w:space="0" w:color="auto"/>
            <w:right w:val="none" w:sz="0" w:space="0" w:color="auto"/>
          </w:divBdr>
        </w:div>
        <w:div w:id="2100180044">
          <w:marLeft w:val="0"/>
          <w:marRight w:val="0"/>
          <w:marTop w:val="0"/>
          <w:marBottom w:val="0"/>
          <w:divBdr>
            <w:top w:val="none" w:sz="0" w:space="0" w:color="auto"/>
            <w:left w:val="none" w:sz="0" w:space="0" w:color="auto"/>
            <w:bottom w:val="none" w:sz="0" w:space="0" w:color="auto"/>
            <w:right w:val="none" w:sz="0" w:space="0" w:color="auto"/>
          </w:divBdr>
        </w:div>
        <w:div w:id="2114667685">
          <w:marLeft w:val="0"/>
          <w:marRight w:val="0"/>
          <w:marTop w:val="0"/>
          <w:marBottom w:val="0"/>
          <w:divBdr>
            <w:top w:val="none" w:sz="0" w:space="0" w:color="auto"/>
            <w:left w:val="none" w:sz="0" w:space="0" w:color="auto"/>
            <w:bottom w:val="none" w:sz="0" w:space="0" w:color="auto"/>
            <w:right w:val="none" w:sz="0" w:space="0" w:color="auto"/>
          </w:divBdr>
        </w:div>
        <w:div w:id="2117364036">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2127043943">
          <w:marLeft w:val="0"/>
          <w:marRight w:val="0"/>
          <w:marTop w:val="0"/>
          <w:marBottom w:val="0"/>
          <w:divBdr>
            <w:top w:val="none" w:sz="0" w:space="0" w:color="auto"/>
            <w:left w:val="none" w:sz="0" w:space="0" w:color="auto"/>
            <w:bottom w:val="none" w:sz="0" w:space="0" w:color="auto"/>
            <w:right w:val="none" w:sz="0" w:space="0" w:color="auto"/>
          </w:divBdr>
        </w:div>
        <w:div w:id="2129161871">
          <w:marLeft w:val="0"/>
          <w:marRight w:val="0"/>
          <w:marTop w:val="0"/>
          <w:marBottom w:val="0"/>
          <w:divBdr>
            <w:top w:val="none" w:sz="0" w:space="0" w:color="auto"/>
            <w:left w:val="none" w:sz="0" w:space="0" w:color="auto"/>
            <w:bottom w:val="none" w:sz="0" w:space="0" w:color="auto"/>
            <w:right w:val="none" w:sz="0" w:space="0" w:color="auto"/>
          </w:divBdr>
        </w:div>
        <w:div w:id="2131514679">
          <w:marLeft w:val="0"/>
          <w:marRight w:val="0"/>
          <w:marTop w:val="0"/>
          <w:marBottom w:val="0"/>
          <w:divBdr>
            <w:top w:val="none" w:sz="0" w:space="0" w:color="auto"/>
            <w:left w:val="none" w:sz="0" w:space="0" w:color="auto"/>
            <w:bottom w:val="none" w:sz="0" w:space="0" w:color="auto"/>
            <w:right w:val="none" w:sz="0" w:space="0" w:color="auto"/>
          </w:divBdr>
        </w:div>
        <w:div w:id="2132745452">
          <w:marLeft w:val="0"/>
          <w:marRight w:val="0"/>
          <w:marTop w:val="0"/>
          <w:marBottom w:val="0"/>
          <w:divBdr>
            <w:top w:val="none" w:sz="0" w:space="0" w:color="auto"/>
            <w:left w:val="none" w:sz="0" w:space="0" w:color="auto"/>
            <w:bottom w:val="none" w:sz="0" w:space="0" w:color="auto"/>
            <w:right w:val="none" w:sz="0" w:space="0" w:color="auto"/>
          </w:divBdr>
        </w:div>
        <w:div w:id="2134326536">
          <w:marLeft w:val="0"/>
          <w:marRight w:val="0"/>
          <w:marTop w:val="0"/>
          <w:marBottom w:val="0"/>
          <w:divBdr>
            <w:top w:val="none" w:sz="0" w:space="0" w:color="auto"/>
            <w:left w:val="none" w:sz="0" w:space="0" w:color="auto"/>
            <w:bottom w:val="none" w:sz="0" w:space="0" w:color="auto"/>
            <w:right w:val="none" w:sz="0" w:space="0" w:color="auto"/>
          </w:divBdr>
        </w:div>
        <w:div w:id="2138449121">
          <w:marLeft w:val="0"/>
          <w:marRight w:val="0"/>
          <w:marTop w:val="0"/>
          <w:marBottom w:val="0"/>
          <w:divBdr>
            <w:top w:val="none" w:sz="0" w:space="0" w:color="auto"/>
            <w:left w:val="none" w:sz="0" w:space="0" w:color="auto"/>
            <w:bottom w:val="none" w:sz="0" w:space="0" w:color="auto"/>
            <w:right w:val="none" w:sz="0" w:space="0" w:color="auto"/>
          </w:divBdr>
        </w:div>
        <w:div w:id="2143494869">
          <w:marLeft w:val="0"/>
          <w:marRight w:val="0"/>
          <w:marTop w:val="0"/>
          <w:marBottom w:val="0"/>
          <w:divBdr>
            <w:top w:val="none" w:sz="0" w:space="0" w:color="auto"/>
            <w:left w:val="none" w:sz="0" w:space="0" w:color="auto"/>
            <w:bottom w:val="none" w:sz="0" w:space="0" w:color="auto"/>
            <w:right w:val="none" w:sz="0" w:space="0" w:color="auto"/>
          </w:divBdr>
        </w:div>
        <w:div w:id="2145463949">
          <w:marLeft w:val="0"/>
          <w:marRight w:val="0"/>
          <w:marTop w:val="0"/>
          <w:marBottom w:val="0"/>
          <w:divBdr>
            <w:top w:val="none" w:sz="0" w:space="0" w:color="auto"/>
            <w:left w:val="none" w:sz="0" w:space="0" w:color="auto"/>
            <w:bottom w:val="none" w:sz="0" w:space="0" w:color="auto"/>
            <w:right w:val="none" w:sz="0" w:space="0" w:color="auto"/>
          </w:divBdr>
        </w:div>
        <w:div w:id="2145848554">
          <w:marLeft w:val="0"/>
          <w:marRight w:val="0"/>
          <w:marTop w:val="0"/>
          <w:marBottom w:val="0"/>
          <w:divBdr>
            <w:top w:val="none" w:sz="0" w:space="0" w:color="auto"/>
            <w:left w:val="none" w:sz="0" w:space="0" w:color="auto"/>
            <w:bottom w:val="none" w:sz="0" w:space="0" w:color="auto"/>
            <w:right w:val="none" w:sz="0" w:space="0" w:color="auto"/>
          </w:divBdr>
        </w:div>
        <w:div w:id="2146585843">
          <w:marLeft w:val="0"/>
          <w:marRight w:val="0"/>
          <w:marTop w:val="0"/>
          <w:marBottom w:val="0"/>
          <w:divBdr>
            <w:top w:val="none" w:sz="0" w:space="0" w:color="auto"/>
            <w:left w:val="none" w:sz="0" w:space="0" w:color="auto"/>
            <w:bottom w:val="none" w:sz="0" w:space="0" w:color="auto"/>
            <w:right w:val="none" w:sz="0" w:space="0" w:color="auto"/>
          </w:divBdr>
        </w:div>
      </w:divsChild>
    </w:div>
    <w:div w:id="539558708">
      <w:bodyDiv w:val="1"/>
      <w:marLeft w:val="0"/>
      <w:marRight w:val="0"/>
      <w:marTop w:val="0"/>
      <w:marBottom w:val="0"/>
      <w:divBdr>
        <w:top w:val="none" w:sz="0" w:space="0" w:color="auto"/>
        <w:left w:val="none" w:sz="0" w:space="0" w:color="auto"/>
        <w:bottom w:val="none" w:sz="0" w:space="0" w:color="auto"/>
        <w:right w:val="none" w:sz="0" w:space="0" w:color="auto"/>
      </w:divBdr>
    </w:div>
    <w:div w:id="549154306">
      <w:bodyDiv w:val="1"/>
      <w:marLeft w:val="0"/>
      <w:marRight w:val="0"/>
      <w:marTop w:val="0"/>
      <w:marBottom w:val="0"/>
      <w:divBdr>
        <w:top w:val="none" w:sz="0" w:space="0" w:color="auto"/>
        <w:left w:val="none" w:sz="0" w:space="0" w:color="auto"/>
        <w:bottom w:val="none" w:sz="0" w:space="0" w:color="auto"/>
        <w:right w:val="none" w:sz="0" w:space="0" w:color="auto"/>
      </w:divBdr>
    </w:div>
    <w:div w:id="584068260">
      <w:bodyDiv w:val="1"/>
      <w:marLeft w:val="0"/>
      <w:marRight w:val="0"/>
      <w:marTop w:val="0"/>
      <w:marBottom w:val="0"/>
      <w:divBdr>
        <w:top w:val="none" w:sz="0" w:space="0" w:color="auto"/>
        <w:left w:val="none" w:sz="0" w:space="0" w:color="auto"/>
        <w:bottom w:val="none" w:sz="0" w:space="0" w:color="auto"/>
        <w:right w:val="none" w:sz="0" w:space="0" w:color="auto"/>
      </w:divBdr>
    </w:div>
    <w:div w:id="590507037">
      <w:bodyDiv w:val="1"/>
      <w:marLeft w:val="0"/>
      <w:marRight w:val="0"/>
      <w:marTop w:val="0"/>
      <w:marBottom w:val="0"/>
      <w:divBdr>
        <w:top w:val="none" w:sz="0" w:space="0" w:color="auto"/>
        <w:left w:val="none" w:sz="0" w:space="0" w:color="auto"/>
        <w:bottom w:val="none" w:sz="0" w:space="0" w:color="auto"/>
        <w:right w:val="none" w:sz="0" w:space="0" w:color="auto"/>
      </w:divBdr>
    </w:div>
    <w:div w:id="593174678">
      <w:bodyDiv w:val="1"/>
      <w:marLeft w:val="0"/>
      <w:marRight w:val="0"/>
      <w:marTop w:val="0"/>
      <w:marBottom w:val="0"/>
      <w:divBdr>
        <w:top w:val="none" w:sz="0" w:space="0" w:color="auto"/>
        <w:left w:val="none" w:sz="0" w:space="0" w:color="auto"/>
        <w:bottom w:val="none" w:sz="0" w:space="0" w:color="auto"/>
        <w:right w:val="none" w:sz="0" w:space="0" w:color="auto"/>
      </w:divBdr>
    </w:div>
    <w:div w:id="606884677">
      <w:bodyDiv w:val="1"/>
      <w:marLeft w:val="0"/>
      <w:marRight w:val="0"/>
      <w:marTop w:val="0"/>
      <w:marBottom w:val="0"/>
      <w:divBdr>
        <w:top w:val="none" w:sz="0" w:space="0" w:color="auto"/>
        <w:left w:val="none" w:sz="0" w:space="0" w:color="auto"/>
        <w:bottom w:val="none" w:sz="0" w:space="0" w:color="auto"/>
        <w:right w:val="none" w:sz="0" w:space="0" w:color="auto"/>
      </w:divBdr>
    </w:div>
    <w:div w:id="620841371">
      <w:bodyDiv w:val="1"/>
      <w:marLeft w:val="0"/>
      <w:marRight w:val="0"/>
      <w:marTop w:val="0"/>
      <w:marBottom w:val="0"/>
      <w:divBdr>
        <w:top w:val="none" w:sz="0" w:space="0" w:color="auto"/>
        <w:left w:val="none" w:sz="0" w:space="0" w:color="auto"/>
        <w:bottom w:val="none" w:sz="0" w:space="0" w:color="auto"/>
        <w:right w:val="none" w:sz="0" w:space="0" w:color="auto"/>
      </w:divBdr>
    </w:div>
    <w:div w:id="669990048">
      <w:bodyDiv w:val="1"/>
      <w:marLeft w:val="0"/>
      <w:marRight w:val="0"/>
      <w:marTop w:val="0"/>
      <w:marBottom w:val="0"/>
      <w:divBdr>
        <w:top w:val="none" w:sz="0" w:space="0" w:color="auto"/>
        <w:left w:val="none" w:sz="0" w:space="0" w:color="auto"/>
        <w:bottom w:val="none" w:sz="0" w:space="0" w:color="auto"/>
        <w:right w:val="none" w:sz="0" w:space="0" w:color="auto"/>
      </w:divBdr>
    </w:div>
    <w:div w:id="679509320">
      <w:bodyDiv w:val="1"/>
      <w:marLeft w:val="0"/>
      <w:marRight w:val="0"/>
      <w:marTop w:val="0"/>
      <w:marBottom w:val="0"/>
      <w:divBdr>
        <w:top w:val="none" w:sz="0" w:space="0" w:color="auto"/>
        <w:left w:val="none" w:sz="0" w:space="0" w:color="auto"/>
        <w:bottom w:val="none" w:sz="0" w:space="0" w:color="auto"/>
        <w:right w:val="none" w:sz="0" w:space="0" w:color="auto"/>
      </w:divBdr>
    </w:div>
    <w:div w:id="680621508">
      <w:bodyDiv w:val="1"/>
      <w:marLeft w:val="0"/>
      <w:marRight w:val="0"/>
      <w:marTop w:val="0"/>
      <w:marBottom w:val="0"/>
      <w:divBdr>
        <w:top w:val="none" w:sz="0" w:space="0" w:color="auto"/>
        <w:left w:val="none" w:sz="0" w:space="0" w:color="auto"/>
        <w:bottom w:val="none" w:sz="0" w:space="0" w:color="auto"/>
        <w:right w:val="none" w:sz="0" w:space="0" w:color="auto"/>
      </w:divBdr>
    </w:div>
    <w:div w:id="685208330">
      <w:bodyDiv w:val="1"/>
      <w:marLeft w:val="0"/>
      <w:marRight w:val="0"/>
      <w:marTop w:val="0"/>
      <w:marBottom w:val="0"/>
      <w:divBdr>
        <w:top w:val="none" w:sz="0" w:space="0" w:color="auto"/>
        <w:left w:val="none" w:sz="0" w:space="0" w:color="auto"/>
        <w:bottom w:val="none" w:sz="0" w:space="0" w:color="auto"/>
        <w:right w:val="none" w:sz="0" w:space="0" w:color="auto"/>
      </w:divBdr>
    </w:div>
    <w:div w:id="719863199">
      <w:bodyDiv w:val="1"/>
      <w:marLeft w:val="0"/>
      <w:marRight w:val="0"/>
      <w:marTop w:val="0"/>
      <w:marBottom w:val="0"/>
      <w:divBdr>
        <w:top w:val="none" w:sz="0" w:space="0" w:color="auto"/>
        <w:left w:val="none" w:sz="0" w:space="0" w:color="auto"/>
        <w:bottom w:val="none" w:sz="0" w:space="0" w:color="auto"/>
        <w:right w:val="none" w:sz="0" w:space="0" w:color="auto"/>
      </w:divBdr>
    </w:div>
    <w:div w:id="723020893">
      <w:bodyDiv w:val="1"/>
      <w:marLeft w:val="0"/>
      <w:marRight w:val="0"/>
      <w:marTop w:val="0"/>
      <w:marBottom w:val="0"/>
      <w:divBdr>
        <w:top w:val="none" w:sz="0" w:space="0" w:color="auto"/>
        <w:left w:val="none" w:sz="0" w:space="0" w:color="auto"/>
        <w:bottom w:val="none" w:sz="0" w:space="0" w:color="auto"/>
        <w:right w:val="none" w:sz="0" w:space="0" w:color="auto"/>
      </w:divBdr>
    </w:div>
    <w:div w:id="724644333">
      <w:bodyDiv w:val="1"/>
      <w:marLeft w:val="0"/>
      <w:marRight w:val="0"/>
      <w:marTop w:val="0"/>
      <w:marBottom w:val="0"/>
      <w:divBdr>
        <w:top w:val="none" w:sz="0" w:space="0" w:color="auto"/>
        <w:left w:val="none" w:sz="0" w:space="0" w:color="auto"/>
        <w:bottom w:val="none" w:sz="0" w:space="0" w:color="auto"/>
        <w:right w:val="none" w:sz="0" w:space="0" w:color="auto"/>
      </w:divBdr>
    </w:div>
    <w:div w:id="732124381">
      <w:bodyDiv w:val="1"/>
      <w:marLeft w:val="0"/>
      <w:marRight w:val="0"/>
      <w:marTop w:val="0"/>
      <w:marBottom w:val="0"/>
      <w:divBdr>
        <w:top w:val="none" w:sz="0" w:space="0" w:color="auto"/>
        <w:left w:val="none" w:sz="0" w:space="0" w:color="auto"/>
        <w:bottom w:val="none" w:sz="0" w:space="0" w:color="auto"/>
        <w:right w:val="none" w:sz="0" w:space="0" w:color="auto"/>
      </w:divBdr>
    </w:div>
    <w:div w:id="734595039">
      <w:bodyDiv w:val="1"/>
      <w:marLeft w:val="0"/>
      <w:marRight w:val="0"/>
      <w:marTop w:val="0"/>
      <w:marBottom w:val="0"/>
      <w:divBdr>
        <w:top w:val="none" w:sz="0" w:space="0" w:color="auto"/>
        <w:left w:val="none" w:sz="0" w:space="0" w:color="auto"/>
        <w:bottom w:val="none" w:sz="0" w:space="0" w:color="auto"/>
        <w:right w:val="none" w:sz="0" w:space="0" w:color="auto"/>
      </w:divBdr>
    </w:div>
    <w:div w:id="744686487">
      <w:bodyDiv w:val="1"/>
      <w:marLeft w:val="0"/>
      <w:marRight w:val="0"/>
      <w:marTop w:val="0"/>
      <w:marBottom w:val="0"/>
      <w:divBdr>
        <w:top w:val="none" w:sz="0" w:space="0" w:color="auto"/>
        <w:left w:val="none" w:sz="0" w:space="0" w:color="auto"/>
        <w:bottom w:val="none" w:sz="0" w:space="0" w:color="auto"/>
        <w:right w:val="none" w:sz="0" w:space="0" w:color="auto"/>
      </w:divBdr>
    </w:div>
    <w:div w:id="777800663">
      <w:bodyDiv w:val="1"/>
      <w:marLeft w:val="0"/>
      <w:marRight w:val="0"/>
      <w:marTop w:val="0"/>
      <w:marBottom w:val="0"/>
      <w:divBdr>
        <w:top w:val="none" w:sz="0" w:space="0" w:color="auto"/>
        <w:left w:val="none" w:sz="0" w:space="0" w:color="auto"/>
        <w:bottom w:val="none" w:sz="0" w:space="0" w:color="auto"/>
        <w:right w:val="none" w:sz="0" w:space="0" w:color="auto"/>
      </w:divBdr>
    </w:div>
    <w:div w:id="777919178">
      <w:bodyDiv w:val="1"/>
      <w:marLeft w:val="0"/>
      <w:marRight w:val="0"/>
      <w:marTop w:val="0"/>
      <w:marBottom w:val="0"/>
      <w:divBdr>
        <w:top w:val="none" w:sz="0" w:space="0" w:color="auto"/>
        <w:left w:val="none" w:sz="0" w:space="0" w:color="auto"/>
        <w:bottom w:val="none" w:sz="0" w:space="0" w:color="auto"/>
        <w:right w:val="none" w:sz="0" w:space="0" w:color="auto"/>
      </w:divBdr>
    </w:div>
    <w:div w:id="788549293">
      <w:bodyDiv w:val="1"/>
      <w:marLeft w:val="0"/>
      <w:marRight w:val="0"/>
      <w:marTop w:val="0"/>
      <w:marBottom w:val="0"/>
      <w:divBdr>
        <w:top w:val="none" w:sz="0" w:space="0" w:color="auto"/>
        <w:left w:val="none" w:sz="0" w:space="0" w:color="auto"/>
        <w:bottom w:val="none" w:sz="0" w:space="0" w:color="auto"/>
        <w:right w:val="none" w:sz="0" w:space="0" w:color="auto"/>
      </w:divBdr>
    </w:div>
    <w:div w:id="792284235">
      <w:bodyDiv w:val="1"/>
      <w:marLeft w:val="0"/>
      <w:marRight w:val="0"/>
      <w:marTop w:val="0"/>
      <w:marBottom w:val="0"/>
      <w:divBdr>
        <w:top w:val="none" w:sz="0" w:space="0" w:color="auto"/>
        <w:left w:val="none" w:sz="0" w:space="0" w:color="auto"/>
        <w:bottom w:val="none" w:sz="0" w:space="0" w:color="auto"/>
        <w:right w:val="none" w:sz="0" w:space="0" w:color="auto"/>
      </w:divBdr>
    </w:div>
    <w:div w:id="807089705">
      <w:bodyDiv w:val="1"/>
      <w:marLeft w:val="0"/>
      <w:marRight w:val="0"/>
      <w:marTop w:val="0"/>
      <w:marBottom w:val="0"/>
      <w:divBdr>
        <w:top w:val="none" w:sz="0" w:space="0" w:color="auto"/>
        <w:left w:val="none" w:sz="0" w:space="0" w:color="auto"/>
        <w:bottom w:val="none" w:sz="0" w:space="0" w:color="auto"/>
        <w:right w:val="none" w:sz="0" w:space="0" w:color="auto"/>
      </w:divBdr>
    </w:div>
    <w:div w:id="833186676">
      <w:bodyDiv w:val="1"/>
      <w:marLeft w:val="0"/>
      <w:marRight w:val="0"/>
      <w:marTop w:val="0"/>
      <w:marBottom w:val="0"/>
      <w:divBdr>
        <w:top w:val="none" w:sz="0" w:space="0" w:color="auto"/>
        <w:left w:val="none" w:sz="0" w:space="0" w:color="auto"/>
        <w:bottom w:val="none" w:sz="0" w:space="0" w:color="auto"/>
        <w:right w:val="none" w:sz="0" w:space="0" w:color="auto"/>
      </w:divBdr>
    </w:div>
    <w:div w:id="840970478">
      <w:bodyDiv w:val="1"/>
      <w:marLeft w:val="0"/>
      <w:marRight w:val="0"/>
      <w:marTop w:val="0"/>
      <w:marBottom w:val="0"/>
      <w:divBdr>
        <w:top w:val="none" w:sz="0" w:space="0" w:color="auto"/>
        <w:left w:val="none" w:sz="0" w:space="0" w:color="auto"/>
        <w:bottom w:val="none" w:sz="0" w:space="0" w:color="auto"/>
        <w:right w:val="none" w:sz="0" w:space="0" w:color="auto"/>
      </w:divBdr>
    </w:div>
    <w:div w:id="841817113">
      <w:bodyDiv w:val="1"/>
      <w:marLeft w:val="0"/>
      <w:marRight w:val="0"/>
      <w:marTop w:val="0"/>
      <w:marBottom w:val="0"/>
      <w:divBdr>
        <w:top w:val="none" w:sz="0" w:space="0" w:color="auto"/>
        <w:left w:val="none" w:sz="0" w:space="0" w:color="auto"/>
        <w:bottom w:val="none" w:sz="0" w:space="0" w:color="auto"/>
        <w:right w:val="none" w:sz="0" w:space="0" w:color="auto"/>
      </w:divBdr>
    </w:div>
    <w:div w:id="851145744">
      <w:bodyDiv w:val="1"/>
      <w:marLeft w:val="0"/>
      <w:marRight w:val="0"/>
      <w:marTop w:val="0"/>
      <w:marBottom w:val="0"/>
      <w:divBdr>
        <w:top w:val="none" w:sz="0" w:space="0" w:color="auto"/>
        <w:left w:val="none" w:sz="0" w:space="0" w:color="auto"/>
        <w:bottom w:val="none" w:sz="0" w:space="0" w:color="auto"/>
        <w:right w:val="none" w:sz="0" w:space="0" w:color="auto"/>
      </w:divBdr>
    </w:div>
    <w:div w:id="858348318">
      <w:bodyDiv w:val="1"/>
      <w:marLeft w:val="0"/>
      <w:marRight w:val="0"/>
      <w:marTop w:val="0"/>
      <w:marBottom w:val="0"/>
      <w:divBdr>
        <w:top w:val="none" w:sz="0" w:space="0" w:color="auto"/>
        <w:left w:val="none" w:sz="0" w:space="0" w:color="auto"/>
        <w:bottom w:val="none" w:sz="0" w:space="0" w:color="auto"/>
        <w:right w:val="none" w:sz="0" w:space="0" w:color="auto"/>
      </w:divBdr>
    </w:div>
    <w:div w:id="888109493">
      <w:bodyDiv w:val="1"/>
      <w:marLeft w:val="0"/>
      <w:marRight w:val="0"/>
      <w:marTop w:val="0"/>
      <w:marBottom w:val="0"/>
      <w:divBdr>
        <w:top w:val="none" w:sz="0" w:space="0" w:color="auto"/>
        <w:left w:val="none" w:sz="0" w:space="0" w:color="auto"/>
        <w:bottom w:val="none" w:sz="0" w:space="0" w:color="auto"/>
        <w:right w:val="none" w:sz="0" w:space="0" w:color="auto"/>
      </w:divBdr>
    </w:div>
    <w:div w:id="901015719">
      <w:bodyDiv w:val="1"/>
      <w:marLeft w:val="0"/>
      <w:marRight w:val="0"/>
      <w:marTop w:val="0"/>
      <w:marBottom w:val="0"/>
      <w:divBdr>
        <w:top w:val="none" w:sz="0" w:space="0" w:color="auto"/>
        <w:left w:val="none" w:sz="0" w:space="0" w:color="auto"/>
        <w:bottom w:val="none" w:sz="0" w:space="0" w:color="auto"/>
        <w:right w:val="none" w:sz="0" w:space="0" w:color="auto"/>
      </w:divBdr>
    </w:div>
    <w:div w:id="906495400">
      <w:bodyDiv w:val="1"/>
      <w:marLeft w:val="0"/>
      <w:marRight w:val="0"/>
      <w:marTop w:val="0"/>
      <w:marBottom w:val="0"/>
      <w:divBdr>
        <w:top w:val="none" w:sz="0" w:space="0" w:color="auto"/>
        <w:left w:val="none" w:sz="0" w:space="0" w:color="auto"/>
        <w:bottom w:val="none" w:sz="0" w:space="0" w:color="auto"/>
        <w:right w:val="none" w:sz="0" w:space="0" w:color="auto"/>
      </w:divBdr>
    </w:div>
    <w:div w:id="915550836">
      <w:bodyDiv w:val="1"/>
      <w:marLeft w:val="0"/>
      <w:marRight w:val="0"/>
      <w:marTop w:val="0"/>
      <w:marBottom w:val="0"/>
      <w:divBdr>
        <w:top w:val="none" w:sz="0" w:space="0" w:color="auto"/>
        <w:left w:val="none" w:sz="0" w:space="0" w:color="auto"/>
        <w:bottom w:val="none" w:sz="0" w:space="0" w:color="auto"/>
        <w:right w:val="none" w:sz="0" w:space="0" w:color="auto"/>
      </w:divBdr>
    </w:div>
    <w:div w:id="920723842">
      <w:bodyDiv w:val="1"/>
      <w:marLeft w:val="0"/>
      <w:marRight w:val="0"/>
      <w:marTop w:val="0"/>
      <w:marBottom w:val="0"/>
      <w:divBdr>
        <w:top w:val="none" w:sz="0" w:space="0" w:color="auto"/>
        <w:left w:val="none" w:sz="0" w:space="0" w:color="auto"/>
        <w:bottom w:val="none" w:sz="0" w:space="0" w:color="auto"/>
        <w:right w:val="none" w:sz="0" w:space="0" w:color="auto"/>
      </w:divBdr>
    </w:div>
    <w:div w:id="924146414">
      <w:bodyDiv w:val="1"/>
      <w:marLeft w:val="0"/>
      <w:marRight w:val="0"/>
      <w:marTop w:val="0"/>
      <w:marBottom w:val="0"/>
      <w:divBdr>
        <w:top w:val="none" w:sz="0" w:space="0" w:color="auto"/>
        <w:left w:val="none" w:sz="0" w:space="0" w:color="auto"/>
        <w:bottom w:val="none" w:sz="0" w:space="0" w:color="auto"/>
        <w:right w:val="none" w:sz="0" w:space="0" w:color="auto"/>
      </w:divBdr>
    </w:div>
    <w:div w:id="928386217">
      <w:bodyDiv w:val="1"/>
      <w:marLeft w:val="0"/>
      <w:marRight w:val="0"/>
      <w:marTop w:val="0"/>
      <w:marBottom w:val="0"/>
      <w:divBdr>
        <w:top w:val="none" w:sz="0" w:space="0" w:color="auto"/>
        <w:left w:val="none" w:sz="0" w:space="0" w:color="auto"/>
        <w:bottom w:val="none" w:sz="0" w:space="0" w:color="auto"/>
        <w:right w:val="none" w:sz="0" w:space="0" w:color="auto"/>
      </w:divBdr>
    </w:div>
    <w:div w:id="930166404">
      <w:bodyDiv w:val="1"/>
      <w:marLeft w:val="0"/>
      <w:marRight w:val="0"/>
      <w:marTop w:val="0"/>
      <w:marBottom w:val="0"/>
      <w:divBdr>
        <w:top w:val="none" w:sz="0" w:space="0" w:color="auto"/>
        <w:left w:val="none" w:sz="0" w:space="0" w:color="auto"/>
        <w:bottom w:val="none" w:sz="0" w:space="0" w:color="auto"/>
        <w:right w:val="none" w:sz="0" w:space="0" w:color="auto"/>
      </w:divBdr>
    </w:div>
    <w:div w:id="937715936">
      <w:bodyDiv w:val="1"/>
      <w:marLeft w:val="0"/>
      <w:marRight w:val="0"/>
      <w:marTop w:val="0"/>
      <w:marBottom w:val="0"/>
      <w:divBdr>
        <w:top w:val="none" w:sz="0" w:space="0" w:color="auto"/>
        <w:left w:val="none" w:sz="0" w:space="0" w:color="auto"/>
        <w:bottom w:val="none" w:sz="0" w:space="0" w:color="auto"/>
        <w:right w:val="none" w:sz="0" w:space="0" w:color="auto"/>
      </w:divBdr>
    </w:div>
    <w:div w:id="939684593">
      <w:bodyDiv w:val="1"/>
      <w:marLeft w:val="0"/>
      <w:marRight w:val="0"/>
      <w:marTop w:val="0"/>
      <w:marBottom w:val="0"/>
      <w:divBdr>
        <w:top w:val="none" w:sz="0" w:space="0" w:color="auto"/>
        <w:left w:val="none" w:sz="0" w:space="0" w:color="auto"/>
        <w:bottom w:val="none" w:sz="0" w:space="0" w:color="auto"/>
        <w:right w:val="none" w:sz="0" w:space="0" w:color="auto"/>
      </w:divBdr>
    </w:div>
    <w:div w:id="952594012">
      <w:bodyDiv w:val="1"/>
      <w:marLeft w:val="0"/>
      <w:marRight w:val="0"/>
      <w:marTop w:val="0"/>
      <w:marBottom w:val="0"/>
      <w:divBdr>
        <w:top w:val="none" w:sz="0" w:space="0" w:color="auto"/>
        <w:left w:val="none" w:sz="0" w:space="0" w:color="auto"/>
        <w:bottom w:val="none" w:sz="0" w:space="0" w:color="auto"/>
        <w:right w:val="none" w:sz="0" w:space="0" w:color="auto"/>
      </w:divBdr>
    </w:div>
    <w:div w:id="970552812">
      <w:bodyDiv w:val="1"/>
      <w:marLeft w:val="0"/>
      <w:marRight w:val="0"/>
      <w:marTop w:val="0"/>
      <w:marBottom w:val="0"/>
      <w:divBdr>
        <w:top w:val="none" w:sz="0" w:space="0" w:color="auto"/>
        <w:left w:val="none" w:sz="0" w:space="0" w:color="auto"/>
        <w:bottom w:val="none" w:sz="0" w:space="0" w:color="auto"/>
        <w:right w:val="none" w:sz="0" w:space="0" w:color="auto"/>
      </w:divBdr>
    </w:div>
    <w:div w:id="984240991">
      <w:bodyDiv w:val="1"/>
      <w:marLeft w:val="0"/>
      <w:marRight w:val="0"/>
      <w:marTop w:val="0"/>
      <w:marBottom w:val="0"/>
      <w:divBdr>
        <w:top w:val="none" w:sz="0" w:space="0" w:color="auto"/>
        <w:left w:val="none" w:sz="0" w:space="0" w:color="auto"/>
        <w:bottom w:val="none" w:sz="0" w:space="0" w:color="auto"/>
        <w:right w:val="none" w:sz="0" w:space="0" w:color="auto"/>
      </w:divBdr>
    </w:div>
    <w:div w:id="997465684">
      <w:bodyDiv w:val="1"/>
      <w:marLeft w:val="0"/>
      <w:marRight w:val="0"/>
      <w:marTop w:val="0"/>
      <w:marBottom w:val="0"/>
      <w:divBdr>
        <w:top w:val="none" w:sz="0" w:space="0" w:color="auto"/>
        <w:left w:val="none" w:sz="0" w:space="0" w:color="auto"/>
        <w:bottom w:val="none" w:sz="0" w:space="0" w:color="auto"/>
        <w:right w:val="none" w:sz="0" w:space="0" w:color="auto"/>
      </w:divBdr>
    </w:div>
    <w:div w:id="998191531">
      <w:bodyDiv w:val="1"/>
      <w:marLeft w:val="0"/>
      <w:marRight w:val="0"/>
      <w:marTop w:val="0"/>
      <w:marBottom w:val="0"/>
      <w:divBdr>
        <w:top w:val="none" w:sz="0" w:space="0" w:color="auto"/>
        <w:left w:val="none" w:sz="0" w:space="0" w:color="auto"/>
        <w:bottom w:val="none" w:sz="0" w:space="0" w:color="auto"/>
        <w:right w:val="none" w:sz="0" w:space="0" w:color="auto"/>
      </w:divBdr>
    </w:div>
    <w:div w:id="1000278057">
      <w:bodyDiv w:val="1"/>
      <w:marLeft w:val="0"/>
      <w:marRight w:val="0"/>
      <w:marTop w:val="0"/>
      <w:marBottom w:val="0"/>
      <w:divBdr>
        <w:top w:val="none" w:sz="0" w:space="0" w:color="auto"/>
        <w:left w:val="none" w:sz="0" w:space="0" w:color="auto"/>
        <w:bottom w:val="none" w:sz="0" w:space="0" w:color="auto"/>
        <w:right w:val="none" w:sz="0" w:space="0" w:color="auto"/>
      </w:divBdr>
    </w:div>
    <w:div w:id="1007320812">
      <w:bodyDiv w:val="1"/>
      <w:marLeft w:val="0"/>
      <w:marRight w:val="0"/>
      <w:marTop w:val="0"/>
      <w:marBottom w:val="0"/>
      <w:divBdr>
        <w:top w:val="none" w:sz="0" w:space="0" w:color="auto"/>
        <w:left w:val="none" w:sz="0" w:space="0" w:color="auto"/>
        <w:bottom w:val="none" w:sz="0" w:space="0" w:color="auto"/>
        <w:right w:val="none" w:sz="0" w:space="0" w:color="auto"/>
      </w:divBdr>
    </w:div>
    <w:div w:id="1013648682">
      <w:bodyDiv w:val="1"/>
      <w:marLeft w:val="0"/>
      <w:marRight w:val="0"/>
      <w:marTop w:val="0"/>
      <w:marBottom w:val="0"/>
      <w:divBdr>
        <w:top w:val="none" w:sz="0" w:space="0" w:color="auto"/>
        <w:left w:val="none" w:sz="0" w:space="0" w:color="auto"/>
        <w:bottom w:val="none" w:sz="0" w:space="0" w:color="auto"/>
        <w:right w:val="none" w:sz="0" w:space="0" w:color="auto"/>
      </w:divBdr>
    </w:div>
    <w:div w:id="1019627008">
      <w:bodyDiv w:val="1"/>
      <w:marLeft w:val="0"/>
      <w:marRight w:val="0"/>
      <w:marTop w:val="0"/>
      <w:marBottom w:val="0"/>
      <w:divBdr>
        <w:top w:val="none" w:sz="0" w:space="0" w:color="auto"/>
        <w:left w:val="none" w:sz="0" w:space="0" w:color="auto"/>
        <w:bottom w:val="none" w:sz="0" w:space="0" w:color="auto"/>
        <w:right w:val="none" w:sz="0" w:space="0" w:color="auto"/>
      </w:divBdr>
    </w:div>
    <w:div w:id="1035614716">
      <w:bodyDiv w:val="1"/>
      <w:marLeft w:val="0"/>
      <w:marRight w:val="0"/>
      <w:marTop w:val="0"/>
      <w:marBottom w:val="0"/>
      <w:divBdr>
        <w:top w:val="none" w:sz="0" w:space="0" w:color="auto"/>
        <w:left w:val="none" w:sz="0" w:space="0" w:color="auto"/>
        <w:bottom w:val="none" w:sz="0" w:space="0" w:color="auto"/>
        <w:right w:val="none" w:sz="0" w:space="0" w:color="auto"/>
      </w:divBdr>
    </w:div>
    <w:div w:id="1044476854">
      <w:bodyDiv w:val="1"/>
      <w:marLeft w:val="0"/>
      <w:marRight w:val="0"/>
      <w:marTop w:val="0"/>
      <w:marBottom w:val="0"/>
      <w:divBdr>
        <w:top w:val="none" w:sz="0" w:space="0" w:color="auto"/>
        <w:left w:val="none" w:sz="0" w:space="0" w:color="auto"/>
        <w:bottom w:val="none" w:sz="0" w:space="0" w:color="auto"/>
        <w:right w:val="none" w:sz="0" w:space="0" w:color="auto"/>
      </w:divBdr>
    </w:div>
    <w:div w:id="1055348339">
      <w:bodyDiv w:val="1"/>
      <w:marLeft w:val="0"/>
      <w:marRight w:val="0"/>
      <w:marTop w:val="0"/>
      <w:marBottom w:val="0"/>
      <w:divBdr>
        <w:top w:val="none" w:sz="0" w:space="0" w:color="auto"/>
        <w:left w:val="none" w:sz="0" w:space="0" w:color="auto"/>
        <w:bottom w:val="none" w:sz="0" w:space="0" w:color="auto"/>
        <w:right w:val="none" w:sz="0" w:space="0" w:color="auto"/>
      </w:divBdr>
    </w:div>
    <w:div w:id="1057899922">
      <w:bodyDiv w:val="1"/>
      <w:marLeft w:val="0"/>
      <w:marRight w:val="0"/>
      <w:marTop w:val="0"/>
      <w:marBottom w:val="0"/>
      <w:divBdr>
        <w:top w:val="none" w:sz="0" w:space="0" w:color="auto"/>
        <w:left w:val="none" w:sz="0" w:space="0" w:color="auto"/>
        <w:bottom w:val="none" w:sz="0" w:space="0" w:color="auto"/>
        <w:right w:val="none" w:sz="0" w:space="0" w:color="auto"/>
      </w:divBdr>
    </w:div>
    <w:div w:id="1071584455">
      <w:bodyDiv w:val="1"/>
      <w:marLeft w:val="0"/>
      <w:marRight w:val="0"/>
      <w:marTop w:val="0"/>
      <w:marBottom w:val="0"/>
      <w:divBdr>
        <w:top w:val="none" w:sz="0" w:space="0" w:color="auto"/>
        <w:left w:val="none" w:sz="0" w:space="0" w:color="auto"/>
        <w:bottom w:val="none" w:sz="0" w:space="0" w:color="auto"/>
        <w:right w:val="none" w:sz="0" w:space="0" w:color="auto"/>
      </w:divBdr>
      <w:divsChild>
        <w:div w:id="729159823">
          <w:marLeft w:val="0"/>
          <w:marRight w:val="0"/>
          <w:marTop w:val="0"/>
          <w:marBottom w:val="0"/>
          <w:divBdr>
            <w:top w:val="none" w:sz="0" w:space="0" w:color="auto"/>
            <w:left w:val="none" w:sz="0" w:space="0" w:color="auto"/>
            <w:bottom w:val="none" w:sz="0" w:space="0" w:color="auto"/>
            <w:right w:val="none" w:sz="0" w:space="0" w:color="auto"/>
          </w:divBdr>
        </w:div>
      </w:divsChild>
    </w:div>
    <w:div w:id="1103573714">
      <w:bodyDiv w:val="1"/>
      <w:marLeft w:val="0"/>
      <w:marRight w:val="0"/>
      <w:marTop w:val="0"/>
      <w:marBottom w:val="0"/>
      <w:divBdr>
        <w:top w:val="none" w:sz="0" w:space="0" w:color="auto"/>
        <w:left w:val="none" w:sz="0" w:space="0" w:color="auto"/>
        <w:bottom w:val="none" w:sz="0" w:space="0" w:color="auto"/>
        <w:right w:val="none" w:sz="0" w:space="0" w:color="auto"/>
      </w:divBdr>
    </w:div>
    <w:div w:id="1107120456">
      <w:bodyDiv w:val="1"/>
      <w:marLeft w:val="0"/>
      <w:marRight w:val="0"/>
      <w:marTop w:val="0"/>
      <w:marBottom w:val="0"/>
      <w:divBdr>
        <w:top w:val="none" w:sz="0" w:space="0" w:color="auto"/>
        <w:left w:val="none" w:sz="0" w:space="0" w:color="auto"/>
        <w:bottom w:val="none" w:sz="0" w:space="0" w:color="auto"/>
        <w:right w:val="none" w:sz="0" w:space="0" w:color="auto"/>
      </w:divBdr>
    </w:div>
    <w:div w:id="1113206035">
      <w:bodyDiv w:val="1"/>
      <w:marLeft w:val="0"/>
      <w:marRight w:val="0"/>
      <w:marTop w:val="0"/>
      <w:marBottom w:val="0"/>
      <w:divBdr>
        <w:top w:val="none" w:sz="0" w:space="0" w:color="auto"/>
        <w:left w:val="none" w:sz="0" w:space="0" w:color="auto"/>
        <w:bottom w:val="none" w:sz="0" w:space="0" w:color="auto"/>
        <w:right w:val="none" w:sz="0" w:space="0" w:color="auto"/>
      </w:divBdr>
    </w:div>
    <w:div w:id="1122185691">
      <w:bodyDiv w:val="1"/>
      <w:marLeft w:val="0"/>
      <w:marRight w:val="0"/>
      <w:marTop w:val="0"/>
      <w:marBottom w:val="0"/>
      <w:divBdr>
        <w:top w:val="none" w:sz="0" w:space="0" w:color="auto"/>
        <w:left w:val="none" w:sz="0" w:space="0" w:color="auto"/>
        <w:bottom w:val="none" w:sz="0" w:space="0" w:color="auto"/>
        <w:right w:val="none" w:sz="0" w:space="0" w:color="auto"/>
      </w:divBdr>
    </w:div>
    <w:div w:id="1131749354">
      <w:bodyDiv w:val="1"/>
      <w:marLeft w:val="0"/>
      <w:marRight w:val="0"/>
      <w:marTop w:val="0"/>
      <w:marBottom w:val="0"/>
      <w:divBdr>
        <w:top w:val="none" w:sz="0" w:space="0" w:color="auto"/>
        <w:left w:val="none" w:sz="0" w:space="0" w:color="auto"/>
        <w:bottom w:val="none" w:sz="0" w:space="0" w:color="auto"/>
        <w:right w:val="none" w:sz="0" w:space="0" w:color="auto"/>
      </w:divBdr>
    </w:div>
    <w:div w:id="1146974865">
      <w:bodyDiv w:val="1"/>
      <w:marLeft w:val="0"/>
      <w:marRight w:val="0"/>
      <w:marTop w:val="0"/>
      <w:marBottom w:val="0"/>
      <w:divBdr>
        <w:top w:val="none" w:sz="0" w:space="0" w:color="auto"/>
        <w:left w:val="none" w:sz="0" w:space="0" w:color="auto"/>
        <w:bottom w:val="none" w:sz="0" w:space="0" w:color="auto"/>
        <w:right w:val="none" w:sz="0" w:space="0" w:color="auto"/>
      </w:divBdr>
    </w:div>
    <w:div w:id="1156609170">
      <w:bodyDiv w:val="1"/>
      <w:marLeft w:val="0"/>
      <w:marRight w:val="0"/>
      <w:marTop w:val="0"/>
      <w:marBottom w:val="0"/>
      <w:divBdr>
        <w:top w:val="none" w:sz="0" w:space="0" w:color="auto"/>
        <w:left w:val="none" w:sz="0" w:space="0" w:color="auto"/>
        <w:bottom w:val="none" w:sz="0" w:space="0" w:color="auto"/>
        <w:right w:val="none" w:sz="0" w:space="0" w:color="auto"/>
      </w:divBdr>
    </w:div>
    <w:div w:id="1161382890">
      <w:bodyDiv w:val="1"/>
      <w:marLeft w:val="0"/>
      <w:marRight w:val="0"/>
      <w:marTop w:val="0"/>
      <w:marBottom w:val="0"/>
      <w:divBdr>
        <w:top w:val="none" w:sz="0" w:space="0" w:color="auto"/>
        <w:left w:val="none" w:sz="0" w:space="0" w:color="auto"/>
        <w:bottom w:val="none" w:sz="0" w:space="0" w:color="auto"/>
        <w:right w:val="none" w:sz="0" w:space="0" w:color="auto"/>
      </w:divBdr>
    </w:div>
    <w:div w:id="1168132722">
      <w:bodyDiv w:val="1"/>
      <w:marLeft w:val="0"/>
      <w:marRight w:val="0"/>
      <w:marTop w:val="0"/>
      <w:marBottom w:val="0"/>
      <w:divBdr>
        <w:top w:val="none" w:sz="0" w:space="0" w:color="auto"/>
        <w:left w:val="none" w:sz="0" w:space="0" w:color="auto"/>
        <w:bottom w:val="none" w:sz="0" w:space="0" w:color="auto"/>
        <w:right w:val="none" w:sz="0" w:space="0" w:color="auto"/>
      </w:divBdr>
    </w:div>
    <w:div w:id="1171213066">
      <w:bodyDiv w:val="1"/>
      <w:marLeft w:val="0"/>
      <w:marRight w:val="0"/>
      <w:marTop w:val="0"/>
      <w:marBottom w:val="0"/>
      <w:divBdr>
        <w:top w:val="none" w:sz="0" w:space="0" w:color="auto"/>
        <w:left w:val="none" w:sz="0" w:space="0" w:color="auto"/>
        <w:bottom w:val="none" w:sz="0" w:space="0" w:color="auto"/>
        <w:right w:val="none" w:sz="0" w:space="0" w:color="auto"/>
      </w:divBdr>
    </w:div>
    <w:div w:id="1177040235">
      <w:bodyDiv w:val="1"/>
      <w:marLeft w:val="0"/>
      <w:marRight w:val="0"/>
      <w:marTop w:val="0"/>
      <w:marBottom w:val="0"/>
      <w:divBdr>
        <w:top w:val="none" w:sz="0" w:space="0" w:color="auto"/>
        <w:left w:val="none" w:sz="0" w:space="0" w:color="auto"/>
        <w:bottom w:val="none" w:sz="0" w:space="0" w:color="auto"/>
        <w:right w:val="none" w:sz="0" w:space="0" w:color="auto"/>
      </w:divBdr>
    </w:div>
    <w:div w:id="1183203208">
      <w:bodyDiv w:val="1"/>
      <w:marLeft w:val="0"/>
      <w:marRight w:val="0"/>
      <w:marTop w:val="0"/>
      <w:marBottom w:val="0"/>
      <w:divBdr>
        <w:top w:val="none" w:sz="0" w:space="0" w:color="auto"/>
        <w:left w:val="none" w:sz="0" w:space="0" w:color="auto"/>
        <w:bottom w:val="none" w:sz="0" w:space="0" w:color="auto"/>
        <w:right w:val="none" w:sz="0" w:space="0" w:color="auto"/>
      </w:divBdr>
    </w:div>
    <w:div w:id="1211916508">
      <w:bodyDiv w:val="1"/>
      <w:marLeft w:val="0"/>
      <w:marRight w:val="0"/>
      <w:marTop w:val="0"/>
      <w:marBottom w:val="0"/>
      <w:divBdr>
        <w:top w:val="none" w:sz="0" w:space="0" w:color="auto"/>
        <w:left w:val="none" w:sz="0" w:space="0" w:color="auto"/>
        <w:bottom w:val="none" w:sz="0" w:space="0" w:color="auto"/>
        <w:right w:val="none" w:sz="0" w:space="0" w:color="auto"/>
      </w:divBdr>
    </w:div>
    <w:div w:id="1212423155">
      <w:bodyDiv w:val="1"/>
      <w:marLeft w:val="0"/>
      <w:marRight w:val="0"/>
      <w:marTop w:val="0"/>
      <w:marBottom w:val="0"/>
      <w:divBdr>
        <w:top w:val="none" w:sz="0" w:space="0" w:color="auto"/>
        <w:left w:val="none" w:sz="0" w:space="0" w:color="auto"/>
        <w:bottom w:val="none" w:sz="0" w:space="0" w:color="auto"/>
        <w:right w:val="none" w:sz="0" w:space="0" w:color="auto"/>
      </w:divBdr>
    </w:div>
    <w:div w:id="1226716497">
      <w:bodyDiv w:val="1"/>
      <w:marLeft w:val="0"/>
      <w:marRight w:val="0"/>
      <w:marTop w:val="0"/>
      <w:marBottom w:val="0"/>
      <w:divBdr>
        <w:top w:val="none" w:sz="0" w:space="0" w:color="auto"/>
        <w:left w:val="none" w:sz="0" w:space="0" w:color="auto"/>
        <w:bottom w:val="none" w:sz="0" w:space="0" w:color="auto"/>
        <w:right w:val="none" w:sz="0" w:space="0" w:color="auto"/>
      </w:divBdr>
    </w:div>
    <w:div w:id="1233275079">
      <w:bodyDiv w:val="1"/>
      <w:marLeft w:val="0"/>
      <w:marRight w:val="0"/>
      <w:marTop w:val="0"/>
      <w:marBottom w:val="0"/>
      <w:divBdr>
        <w:top w:val="none" w:sz="0" w:space="0" w:color="auto"/>
        <w:left w:val="none" w:sz="0" w:space="0" w:color="auto"/>
        <w:bottom w:val="none" w:sz="0" w:space="0" w:color="auto"/>
        <w:right w:val="none" w:sz="0" w:space="0" w:color="auto"/>
      </w:divBdr>
    </w:div>
    <w:div w:id="1244727495">
      <w:bodyDiv w:val="1"/>
      <w:marLeft w:val="0"/>
      <w:marRight w:val="0"/>
      <w:marTop w:val="0"/>
      <w:marBottom w:val="0"/>
      <w:divBdr>
        <w:top w:val="none" w:sz="0" w:space="0" w:color="auto"/>
        <w:left w:val="none" w:sz="0" w:space="0" w:color="auto"/>
        <w:bottom w:val="none" w:sz="0" w:space="0" w:color="auto"/>
        <w:right w:val="none" w:sz="0" w:space="0" w:color="auto"/>
      </w:divBdr>
    </w:div>
    <w:div w:id="1247956381">
      <w:bodyDiv w:val="1"/>
      <w:marLeft w:val="0"/>
      <w:marRight w:val="0"/>
      <w:marTop w:val="0"/>
      <w:marBottom w:val="0"/>
      <w:divBdr>
        <w:top w:val="none" w:sz="0" w:space="0" w:color="auto"/>
        <w:left w:val="none" w:sz="0" w:space="0" w:color="auto"/>
        <w:bottom w:val="none" w:sz="0" w:space="0" w:color="auto"/>
        <w:right w:val="none" w:sz="0" w:space="0" w:color="auto"/>
      </w:divBdr>
    </w:div>
    <w:div w:id="1270897606">
      <w:bodyDiv w:val="1"/>
      <w:marLeft w:val="0"/>
      <w:marRight w:val="0"/>
      <w:marTop w:val="0"/>
      <w:marBottom w:val="0"/>
      <w:divBdr>
        <w:top w:val="none" w:sz="0" w:space="0" w:color="auto"/>
        <w:left w:val="none" w:sz="0" w:space="0" w:color="auto"/>
        <w:bottom w:val="none" w:sz="0" w:space="0" w:color="auto"/>
        <w:right w:val="none" w:sz="0" w:space="0" w:color="auto"/>
      </w:divBdr>
    </w:div>
    <w:div w:id="1318221755">
      <w:bodyDiv w:val="1"/>
      <w:marLeft w:val="0"/>
      <w:marRight w:val="0"/>
      <w:marTop w:val="0"/>
      <w:marBottom w:val="0"/>
      <w:divBdr>
        <w:top w:val="none" w:sz="0" w:space="0" w:color="auto"/>
        <w:left w:val="none" w:sz="0" w:space="0" w:color="auto"/>
        <w:bottom w:val="none" w:sz="0" w:space="0" w:color="auto"/>
        <w:right w:val="none" w:sz="0" w:space="0" w:color="auto"/>
      </w:divBdr>
    </w:div>
    <w:div w:id="1341002476">
      <w:bodyDiv w:val="1"/>
      <w:marLeft w:val="0"/>
      <w:marRight w:val="0"/>
      <w:marTop w:val="0"/>
      <w:marBottom w:val="0"/>
      <w:divBdr>
        <w:top w:val="none" w:sz="0" w:space="0" w:color="auto"/>
        <w:left w:val="none" w:sz="0" w:space="0" w:color="auto"/>
        <w:bottom w:val="none" w:sz="0" w:space="0" w:color="auto"/>
        <w:right w:val="none" w:sz="0" w:space="0" w:color="auto"/>
      </w:divBdr>
    </w:div>
    <w:div w:id="1361858811">
      <w:bodyDiv w:val="1"/>
      <w:marLeft w:val="0"/>
      <w:marRight w:val="0"/>
      <w:marTop w:val="0"/>
      <w:marBottom w:val="0"/>
      <w:divBdr>
        <w:top w:val="none" w:sz="0" w:space="0" w:color="auto"/>
        <w:left w:val="none" w:sz="0" w:space="0" w:color="auto"/>
        <w:bottom w:val="none" w:sz="0" w:space="0" w:color="auto"/>
        <w:right w:val="none" w:sz="0" w:space="0" w:color="auto"/>
      </w:divBdr>
    </w:div>
    <w:div w:id="1365985457">
      <w:bodyDiv w:val="1"/>
      <w:marLeft w:val="0"/>
      <w:marRight w:val="0"/>
      <w:marTop w:val="0"/>
      <w:marBottom w:val="0"/>
      <w:divBdr>
        <w:top w:val="none" w:sz="0" w:space="0" w:color="auto"/>
        <w:left w:val="none" w:sz="0" w:space="0" w:color="auto"/>
        <w:bottom w:val="none" w:sz="0" w:space="0" w:color="auto"/>
        <w:right w:val="none" w:sz="0" w:space="0" w:color="auto"/>
      </w:divBdr>
    </w:div>
    <w:div w:id="1390688704">
      <w:bodyDiv w:val="1"/>
      <w:marLeft w:val="0"/>
      <w:marRight w:val="0"/>
      <w:marTop w:val="0"/>
      <w:marBottom w:val="0"/>
      <w:divBdr>
        <w:top w:val="none" w:sz="0" w:space="0" w:color="auto"/>
        <w:left w:val="none" w:sz="0" w:space="0" w:color="auto"/>
        <w:bottom w:val="none" w:sz="0" w:space="0" w:color="auto"/>
        <w:right w:val="none" w:sz="0" w:space="0" w:color="auto"/>
      </w:divBdr>
    </w:div>
    <w:div w:id="1391997042">
      <w:bodyDiv w:val="1"/>
      <w:marLeft w:val="0"/>
      <w:marRight w:val="0"/>
      <w:marTop w:val="0"/>
      <w:marBottom w:val="0"/>
      <w:divBdr>
        <w:top w:val="none" w:sz="0" w:space="0" w:color="auto"/>
        <w:left w:val="none" w:sz="0" w:space="0" w:color="auto"/>
        <w:bottom w:val="none" w:sz="0" w:space="0" w:color="auto"/>
        <w:right w:val="none" w:sz="0" w:space="0" w:color="auto"/>
      </w:divBdr>
    </w:div>
    <w:div w:id="1418942823">
      <w:bodyDiv w:val="1"/>
      <w:marLeft w:val="0"/>
      <w:marRight w:val="0"/>
      <w:marTop w:val="0"/>
      <w:marBottom w:val="0"/>
      <w:divBdr>
        <w:top w:val="none" w:sz="0" w:space="0" w:color="auto"/>
        <w:left w:val="none" w:sz="0" w:space="0" w:color="auto"/>
        <w:bottom w:val="none" w:sz="0" w:space="0" w:color="auto"/>
        <w:right w:val="none" w:sz="0" w:space="0" w:color="auto"/>
      </w:divBdr>
    </w:div>
    <w:div w:id="1438597048">
      <w:bodyDiv w:val="1"/>
      <w:marLeft w:val="0"/>
      <w:marRight w:val="0"/>
      <w:marTop w:val="0"/>
      <w:marBottom w:val="0"/>
      <w:divBdr>
        <w:top w:val="none" w:sz="0" w:space="0" w:color="auto"/>
        <w:left w:val="none" w:sz="0" w:space="0" w:color="auto"/>
        <w:bottom w:val="none" w:sz="0" w:space="0" w:color="auto"/>
        <w:right w:val="none" w:sz="0" w:space="0" w:color="auto"/>
      </w:divBdr>
    </w:div>
    <w:div w:id="1444689216">
      <w:bodyDiv w:val="1"/>
      <w:marLeft w:val="0"/>
      <w:marRight w:val="0"/>
      <w:marTop w:val="0"/>
      <w:marBottom w:val="0"/>
      <w:divBdr>
        <w:top w:val="none" w:sz="0" w:space="0" w:color="auto"/>
        <w:left w:val="none" w:sz="0" w:space="0" w:color="auto"/>
        <w:bottom w:val="none" w:sz="0" w:space="0" w:color="auto"/>
        <w:right w:val="none" w:sz="0" w:space="0" w:color="auto"/>
      </w:divBdr>
    </w:div>
    <w:div w:id="1446343192">
      <w:bodyDiv w:val="1"/>
      <w:marLeft w:val="0"/>
      <w:marRight w:val="0"/>
      <w:marTop w:val="0"/>
      <w:marBottom w:val="0"/>
      <w:divBdr>
        <w:top w:val="none" w:sz="0" w:space="0" w:color="auto"/>
        <w:left w:val="none" w:sz="0" w:space="0" w:color="auto"/>
        <w:bottom w:val="none" w:sz="0" w:space="0" w:color="auto"/>
        <w:right w:val="none" w:sz="0" w:space="0" w:color="auto"/>
      </w:divBdr>
    </w:div>
    <w:div w:id="1459451291">
      <w:bodyDiv w:val="1"/>
      <w:marLeft w:val="0"/>
      <w:marRight w:val="0"/>
      <w:marTop w:val="0"/>
      <w:marBottom w:val="0"/>
      <w:divBdr>
        <w:top w:val="none" w:sz="0" w:space="0" w:color="auto"/>
        <w:left w:val="none" w:sz="0" w:space="0" w:color="auto"/>
        <w:bottom w:val="none" w:sz="0" w:space="0" w:color="auto"/>
        <w:right w:val="none" w:sz="0" w:space="0" w:color="auto"/>
      </w:divBdr>
    </w:div>
    <w:div w:id="1469281780">
      <w:bodyDiv w:val="1"/>
      <w:marLeft w:val="0"/>
      <w:marRight w:val="0"/>
      <w:marTop w:val="0"/>
      <w:marBottom w:val="0"/>
      <w:divBdr>
        <w:top w:val="none" w:sz="0" w:space="0" w:color="auto"/>
        <w:left w:val="none" w:sz="0" w:space="0" w:color="auto"/>
        <w:bottom w:val="none" w:sz="0" w:space="0" w:color="auto"/>
        <w:right w:val="none" w:sz="0" w:space="0" w:color="auto"/>
      </w:divBdr>
    </w:div>
    <w:div w:id="1469589519">
      <w:bodyDiv w:val="1"/>
      <w:marLeft w:val="0"/>
      <w:marRight w:val="0"/>
      <w:marTop w:val="0"/>
      <w:marBottom w:val="0"/>
      <w:divBdr>
        <w:top w:val="none" w:sz="0" w:space="0" w:color="auto"/>
        <w:left w:val="none" w:sz="0" w:space="0" w:color="auto"/>
        <w:bottom w:val="none" w:sz="0" w:space="0" w:color="auto"/>
        <w:right w:val="none" w:sz="0" w:space="0" w:color="auto"/>
      </w:divBdr>
    </w:div>
    <w:div w:id="1469663577">
      <w:bodyDiv w:val="1"/>
      <w:marLeft w:val="0"/>
      <w:marRight w:val="0"/>
      <w:marTop w:val="0"/>
      <w:marBottom w:val="0"/>
      <w:divBdr>
        <w:top w:val="none" w:sz="0" w:space="0" w:color="auto"/>
        <w:left w:val="none" w:sz="0" w:space="0" w:color="auto"/>
        <w:bottom w:val="none" w:sz="0" w:space="0" w:color="auto"/>
        <w:right w:val="none" w:sz="0" w:space="0" w:color="auto"/>
      </w:divBdr>
    </w:div>
    <w:div w:id="1479490548">
      <w:bodyDiv w:val="1"/>
      <w:marLeft w:val="0"/>
      <w:marRight w:val="0"/>
      <w:marTop w:val="0"/>
      <w:marBottom w:val="0"/>
      <w:divBdr>
        <w:top w:val="none" w:sz="0" w:space="0" w:color="auto"/>
        <w:left w:val="none" w:sz="0" w:space="0" w:color="auto"/>
        <w:bottom w:val="none" w:sz="0" w:space="0" w:color="auto"/>
        <w:right w:val="none" w:sz="0" w:space="0" w:color="auto"/>
      </w:divBdr>
    </w:div>
    <w:div w:id="1489781732">
      <w:bodyDiv w:val="1"/>
      <w:marLeft w:val="0"/>
      <w:marRight w:val="0"/>
      <w:marTop w:val="0"/>
      <w:marBottom w:val="0"/>
      <w:divBdr>
        <w:top w:val="none" w:sz="0" w:space="0" w:color="auto"/>
        <w:left w:val="none" w:sz="0" w:space="0" w:color="auto"/>
        <w:bottom w:val="none" w:sz="0" w:space="0" w:color="auto"/>
        <w:right w:val="none" w:sz="0" w:space="0" w:color="auto"/>
      </w:divBdr>
    </w:div>
    <w:div w:id="1523124740">
      <w:bodyDiv w:val="1"/>
      <w:marLeft w:val="0"/>
      <w:marRight w:val="0"/>
      <w:marTop w:val="0"/>
      <w:marBottom w:val="0"/>
      <w:divBdr>
        <w:top w:val="none" w:sz="0" w:space="0" w:color="auto"/>
        <w:left w:val="none" w:sz="0" w:space="0" w:color="auto"/>
        <w:bottom w:val="none" w:sz="0" w:space="0" w:color="auto"/>
        <w:right w:val="none" w:sz="0" w:space="0" w:color="auto"/>
      </w:divBdr>
    </w:div>
    <w:div w:id="1527409280">
      <w:bodyDiv w:val="1"/>
      <w:marLeft w:val="0"/>
      <w:marRight w:val="0"/>
      <w:marTop w:val="0"/>
      <w:marBottom w:val="0"/>
      <w:divBdr>
        <w:top w:val="none" w:sz="0" w:space="0" w:color="auto"/>
        <w:left w:val="none" w:sz="0" w:space="0" w:color="auto"/>
        <w:bottom w:val="none" w:sz="0" w:space="0" w:color="auto"/>
        <w:right w:val="none" w:sz="0" w:space="0" w:color="auto"/>
      </w:divBdr>
    </w:div>
    <w:div w:id="1534077050">
      <w:bodyDiv w:val="1"/>
      <w:marLeft w:val="0"/>
      <w:marRight w:val="0"/>
      <w:marTop w:val="0"/>
      <w:marBottom w:val="0"/>
      <w:divBdr>
        <w:top w:val="none" w:sz="0" w:space="0" w:color="auto"/>
        <w:left w:val="none" w:sz="0" w:space="0" w:color="auto"/>
        <w:bottom w:val="none" w:sz="0" w:space="0" w:color="auto"/>
        <w:right w:val="none" w:sz="0" w:space="0" w:color="auto"/>
      </w:divBdr>
    </w:div>
    <w:div w:id="1538161147">
      <w:bodyDiv w:val="1"/>
      <w:marLeft w:val="0"/>
      <w:marRight w:val="0"/>
      <w:marTop w:val="0"/>
      <w:marBottom w:val="0"/>
      <w:divBdr>
        <w:top w:val="none" w:sz="0" w:space="0" w:color="auto"/>
        <w:left w:val="none" w:sz="0" w:space="0" w:color="auto"/>
        <w:bottom w:val="none" w:sz="0" w:space="0" w:color="auto"/>
        <w:right w:val="none" w:sz="0" w:space="0" w:color="auto"/>
      </w:divBdr>
    </w:div>
    <w:div w:id="1542935457">
      <w:bodyDiv w:val="1"/>
      <w:marLeft w:val="0"/>
      <w:marRight w:val="0"/>
      <w:marTop w:val="0"/>
      <w:marBottom w:val="0"/>
      <w:divBdr>
        <w:top w:val="none" w:sz="0" w:space="0" w:color="auto"/>
        <w:left w:val="none" w:sz="0" w:space="0" w:color="auto"/>
        <w:bottom w:val="none" w:sz="0" w:space="0" w:color="auto"/>
        <w:right w:val="none" w:sz="0" w:space="0" w:color="auto"/>
      </w:divBdr>
    </w:div>
    <w:div w:id="1546795766">
      <w:bodyDiv w:val="1"/>
      <w:marLeft w:val="0"/>
      <w:marRight w:val="0"/>
      <w:marTop w:val="0"/>
      <w:marBottom w:val="0"/>
      <w:divBdr>
        <w:top w:val="none" w:sz="0" w:space="0" w:color="auto"/>
        <w:left w:val="none" w:sz="0" w:space="0" w:color="auto"/>
        <w:bottom w:val="none" w:sz="0" w:space="0" w:color="auto"/>
        <w:right w:val="none" w:sz="0" w:space="0" w:color="auto"/>
      </w:divBdr>
    </w:div>
    <w:div w:id="1570143171">
      <w:bodyDiv w:val="1"/>
      <w:marLeft w:val="0"/>
      <w:marRight w:val="0"/>
      <w:marTop w:val="0"/>
      <w:marBottom w:val="0"/>
      <w:divBdr>
        <w:top w:val="none" w:sz="0" w:space="0" w:color="auto"/>
        <w:left w:val="none" w:sz="0" w:space="0" w:color="auto"/>
        <w:bottom w:val="none" w:sz="0" w:space="0" w:color="auto"/>
        <w:right w:val="none" w:sz="0" w:space="0" w:color="auto"/>
      </w:divBdr>
    </w:div>
    <w:div w:id="1579746308">
      <w:bodyDiv w:val="1"/>
      <w:marLeft w:val="0"/>
      <w:marRight w:val="0"/>
      <w:marTop w:val="0"/>
      <w:marBottom w:val="0"/>
      <w:divBdr>
        <w:top w:val="none" w:sz="0" w:space="0" w:color="auto"/>
        <w:left w:val="none" w:sz="0" w:space="0" w:color="auto"/>
        <w:bottom w:val="none" w:sz="0" w:space="0" w:color="auto"/>
        <w:right w:val="none" w:sz="0" w:space="0" w:color="auto"/>
      </w:divBdr>
    </w:div>
    <w:div w:id="1585913679">
      <w:bodyDiv w:val="1"/>
      <w:marLeft w:val="0"/>
      <w:marRight w:val="0"/>
      <w:marTop w:val="0"/>
      <w:marBottom w:val="0"/>
      <w:divBdr>
        <w:top w:val="none" w:sz="0" w:space="0" w:color="auto"/>
        <w:left w:val="none" w:sz="0" w:space="0" w:color="auto"/>
        <w:bottom w:val="none" w:sz="0" w:space="0" w:color="auto"/>
        <w:right w:val="none" w:sz="0" w:space="0" w:color="auto"/>
      </w:divBdr>
    </w:div>
    <w:div w:id="1619483841">
      <w:bodyDiv w:val="1"/>
      <w:marLeft w:val="0"/>
      <w:marRight w:val="0"/>
      <w:marTop w:val="0"/>
      <w:marBottom w:val="0"/>
      <w:divBdr>
        <w:top w:val="none" w:sz="0" w:space="0" w:color="auto"/>
        <w:left w:val="none" w:sz="0" w:space="0" w:color="auto"/>
        <w:bottom w:val="none" w:sz="0" w:space="0" w:color="auto"/>
        <w:right w:val="none" w:sz="0" w:space="0" w:color="auto"/>
      </w:divBdr>
    </w:div>
    <w:div w:id="1634406903">
      <w:bodyDiv w:val="1"/>
      <w:marLeft w:val="0"/>
      <w:marRight w:val="0"/>
      <w:marTop w:val="0"/>
      <w:marBottom w:val="0"/>
      <w:divBdr>
        <w:top w:val="none" w:sz="0" w:space="0" w:color="auto"/>
        <w:left w:val="none" w:sz="0" w:space="0" w:color="auto"/>
        <w:bottom w:val="none" w:sz="0" w:space="0" w:color="auto"/>
        <w:right w:val="none" w:sz="0" w:space="0" w:color="auto"/>
      </w:divBdr>
    </w:div>
    <w:div w:id="1661545740">
      <w:bodyDiv w:val="1"/>
      <w:marLeft w:val="0"/>
      <w:marRight w:val="0"/>
      <w:marTop w:val="0"/>
      <w:marBottom w:val="0"/>
      <w:divBdr>
        <w:top w:val="none" w:sz="0" w:space="0" w:color="auto"/>
        <w:left w:val="none" w:sz="0" w:space="0" w:color="auto"/>
        <w:bottom w:val="none" w:sz="0" w:space="0" w:color="auto"/>
        <w:right w:val="none" w:sz="0" w:space="0" w:color="auto"/>
      </w:divBdr>
    </w:div>
    <w:div w:id="167136921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6229072">
      <w:bodyDiv w:val="1"/>
      <w:marLeft w:val="0"/>
      <w:marRight w:val="0"/>
      <w:marTop w:val="0"/>
      <w:marBottom w:val="0"/>
      <w:divBdr>
        <w:top w:val="none" w:sz="0" w:space="0" w:color="auto"/>
        <w:left w:val="none" w:sz="0" w:space="0" w:color="auto"/>
        <w:bottom w:val="none" w:sz="0" w:space="0" w:color="auto"/>
        <w:right w:val="none" w:sz="0" w:space="0" w:color="auto"/>
      </w:divBdr>
    </w:div>
    <w:div w:id="1681813551">
      <w:bodyDiv w:val="1"/>
      <w:marLeft w:val="0"/>
      <w:marRight w:val="0"/>
      <w:marTop w:val="0"/>
      <w:marBottom w:val="0"/>
      <w:divBdr>
        <w:top w:val="none" w:sz="0" w:space="0" w:color="auto"/>
        <w:left w:val="none" w:sz="0" w:space="0" w:color="auto"/>
        <w:bottom w:val="none" w:sz="0" w:space="0" w:color="auto"/>
        <w:right w:val="none" w:sz="0" w:space="0" w:color="auto"/>
      </w:divBdr>
    </w:div>
    <w:div w:id="1693454718">
      <w:bodyDiv w:val="1"/>
      <w:marLeft w:val="0"/>
      <w:marRight w:val="0"/>
      <w:marTop w:val="0"/>
      <w:marBottom w:val="0"/>
      <w:divBdr>
        <w:top w:val="none" w:sz="0" w:space="0" w:color="auto"/>
        <w:left w:val="none" w:sz="0" w:space="0" w:color="auto"/>
        <w:bottom w:val="none" w:sz="0" w:space="0" w:color="auto"/>
        <w:right w:val="none" w:sz="0" w:space="0" w:color="auto"/>
      </w:divBdr>
    </w:div>
    <w:div w:id="1703743804">
      <w:bodyDiv w:val="1"/>
      <w:marLeft w:val="0"/>
      <w:marRight w:val="0"/>
      <w:marTop w:val="0"/>
      <w:marBottom w:val="0"/>
      <w:divBdr>
        <w:top w:val="none" w:sz="0" w:space="0" w:color="auto"/>
        <w:left w:val="none" w:sz="0" w:space="0" w:color="auto"/>
        <w:bottom w:val="none" w:sz="0" w:space="0" w:color="auto"/>
        <w:right w:val="none" w:sz="0" w:space="0" w:color="auto"/>
      </w:divBdr>
    </w:div>
    <w:div w:id="1711833029">
      <w:bodyDiv w:val="1"/>
      <w:marLeft w:val="0"/>
      <w:marRight w:val="0"/>
      <w:marTop w:val="0"/>
      <w:marBottom w:val="0"/>
      <w:divBdr>
        <w:top w:val="none" w:sz="0" w:space="0" w:color="auto"/>
        <w:left w:val="none" w:sz="0" w:space="0" w:color="auto"/>
        <w:bottom w:val="none" w:sz="0" w:space="0" w:color="auto"/>
        <w:right w:val="none" w:sz="0" w:space="0" w:color="auto"/>
      </w:divBdr>
    </w:div>
    <w:div w:id="1730416693">
      <w:bodyDiv w:val="1"/>
      <w:marLeft w:val="0"/>
      <w:marRight w:val="0"/>
      <w:marTop w:val="0"/>
      <w:marBottom w:val="0"/>
      <w:divBdr>
        <w:top w:val="none" w:sz="0" w:space="0" w:color="auto"/>
        <w:left w:val="none" w:sz="0" w:space="0" w:color="auto"/>
        <w:bottom w:val="none" w:sz="0" w:space="0" w:color="auto"/>
        <w:right w:val="none" w:sz="0" w:space="0" w:color="auto"/>
      </w:divBdr>
    </w:div>
    <w:div w:id="1776096787">
      <w:bodyDiv w:val="1"/>
      <w:marLeft w:val="0"/>
      <w:marRight w:val="0"/>
      <w:marTop w:val="0"/>
      <w:marBottom w:val="0"/>
      <w:divBdr>
        <w:top w:val="none" w:sz="0" w:space="0" w:color="auto"/>
        <w:left w:val="none" w:sz="0" w:space="0" w:color="auto"/>
        <w:bottom w:val="none" w:sz="0" w:space="0" w:color="auto"/>
        <w:right w:val="none" w:sz="0" w:space="0" w:color="auto"/>
      </w:divBdr>
    </w:div>
    <w:div w:id="1793935859">
      <w:bodyDiv w:val="1"/>
      <w:marLeft w:val="0"/>
      <w:marRight w:val="0"/>
      <w:marTop w:val="0"/>
      <w:marBottom w:val="0"/>
      <w:divBdr>
        <w:top w:val="none" w:sz="0" w:space="0" w:color="auto"/>
        <w:left w:val="none" w:sz="0" w:space="0" w:color="auto"/>
        <w:bottom w:val="none" w:sz="0" w:space="0" w:color="auto"/>
        <w:right w:val="none" w:sz="0" w:space="0" w:color="auto"/>
      </w:divBdr>
    </w:div>
    <w:div w:id="1821997808">
      <w:bodyDiv w:val="1"/>
      <w:marLeft w:val="0"/>
      <w:marRight w:val="0"/>
      <w:marTop w:val="0"/>
      <w:marBottom w:val="0"/>
      <w:divBdr>
        <w:top w:val="none" w:sz="0" w:space="0" w:color="auto"/>
        <w:left w:val="none" w:sz="0" w:space="0" w:color="auto"/>
        <w:bottom w:val="none" w:sz="0" w:space="0" w:color="auto"/>
        <w:right w:val="none" w:sz="0" w:space="0" w:color="auto"/>
      </w:divBdr>
    </w:div>
    <w:div w:id="1824616522">
      <w:bodyDiv w:val="1"/>
      <w:marLeft w:val="0"/>
      <w:marRight w:val="0"/>
      <w:marTop w:val="0"/>
      <w:marBottom w:val="0"/>
      <w:divBdr>
        <w:top w:val="none" w:sz="0" w:space="0" w:color="auto"/>
        <w:left w:val="none" w:sz="0" w:space="0" w:color="auto"/>
        <w:bottom w:val="none" w:sz="0" w:space="0" w:color="auto"/>
        <w:right w:val="none" w:sz="0" w:space="0" w:color="auto"/>
      </w:divBdr>
    </w:div>
    <w:div w:id="1824927717">
      <w:bodyDiv w:val="1"/>
      <w:marLeft w:val="0"/>
      <w:marRight w:val="0"/>
      <w:marTop w:val="0"/>
      <w:marBottom w:val="0"/>
      <w:divBdr>
        <w:top w:val="none" w:sz="0" w:space="0" w:color="auto"/>
        <w:left w:val="none" w:sz="0" w:space="0" w:color="auto"/>
        <w:bottom w:val="none" w:sz="0" w:space="0" w:color="auto"/>
        <w:right w:val="none" w:sz="0" w:space="0" w:color="auto"/>
      </w:divBdr>
    </w:div>
    <w:div w:id="1864398088">
      <w:bodyDiv w:val="1"/>
      <w:marLeft w:val="0"/>
      <w:marRight w:val="0"/>
      <w:marTop w:val="0"/>
      <w:marBottom w:val="0"/>
      <w:divBdr>
        <w:top w:val="none" w:sz="0" w:space="0" w:color="auto"/>
        <w:left w:val="none" w:sz="0" w:space="0" w:color="auto"/>
        <w:bottom w:val="none" w:sz="0" w:space="0" w:color="auto"/>
        <w:right w:val="none" w:sz="0" w:space="0" w:color="auto"/>
      </w:divBdr>
    </w:div>
    <w:div w:id="1866946498">
      <w:bodyDiv w:val="1"/>
      <w:marLeft w:val="0"/>
      <w:marRight w:val="0"/>
      <w:marTop w:val="0"/>
      <w:marBottom w:val="0"/>
      <w:divBdr>
        <w:top w:val="none" w:sz="0" w:space="0" w:color="auto"/>
        <w:left w:val="none" w:sz="0" w:space="0" w:color="auto"/>
        <w:bottom w:val="none" w:sz="0" w:space="0" w:color="auto"/>
        <w:right w:val="none" w:sz="0" w:space="0" w:color="auto"/>
      </w:divBdr>
    </w:div>
    <w:div w:id="1872303697">
      <w:bodyDiv w:val="1"/>
      <w:marLeft w:val="0"/>
      <w:marRight w:val="0"/>
      <w:marTop w:val="0"/>
      <w:marBottom w:val="0"/>
      <w:divBdr>
        <w:top w:val="none" w:sz="0" w:space="0" w:color="auto"/>
        <w:left w:val="none" w:sz="0" w:space="0" w:color="auto"/>
        <w:bottom w:val="none" w:sz="0" w:space="0" w:color="auto"/>
        <w:right w:val="none" w:sz="0" w:space="0" w:color="auto"/>
      </w:divBdr>
    </w:div>
    <w:div w:id="1899630558">
      <w:bodyDiv w:val="1"/>
      <w:marLeft w:val="0"/>
      <w:marRight w:val="0"/>
      <w:marTop w:val="0"/>
      <w:marBottom w:val="0"/>
      <w:divBdr>
        <w:top w:val="none" w:sz="0" w:space="0" w:color="auto"/>
        <w:left w:val="none" w:sz="0" w:space="0" w:color="auto"/>
        <w:bottom w:val="none" w:sz="0" w:space="0" w:color="auto"/>
        <w:right w:val="none" w:sz="0" w:space="0" w:color="auto"/>
      </w:divBdr>
    </w:div>
    <w:div w:id="1935940611">
      <w:bodyDiv w:val="1"/>
      <w:marLeft w:val="0"/>
      <w:marRight w:val="0"/>
      <w:marTop w:val="0"/>
      <w:marBottom w:val="0"/>
      <w:divBdr>
        <w:top w:val="none" w:sz="0" w:space="0" w:color="auto"/>
        <w:left w:val="none" w:sz="0" w:space="0" w:color="auto"/>
        <w:bottom w:val="none" w:sz="0" w:space="0" w:color="auto"/>
        <w:right w:val="none" w:sz="0" w:space="0" w:color="auto"/>
      </w:divBdr>
    </w:div>
    <w:div w:id="1940138220">
      <w:bodyDiv w:val="1"/>
      <w:marLeft w:val="0"/>
      <w:marRight w:val="0"/>
      <w:marTop w:val="0"/>
      <w:marBottom w:val="0"/>
      <w:divBdr>
        <w:top w:val="none" w:sz="0" w:space="0" w:color="auto"/>
        <w:left w:val="none" w:sz="0" w:space="0" w:color="auto"/>
        <w:bottom w:val="none" w:sz="0" w:space="0" w:color="auto"/>
        <w:right w:val="none" w:sz="0" w:space="0" w:color="auto"/>
      </w:divBdr>
    </w:div>
    <w:div w:id="1965694899">
      <w:bodyDiv w:val="1"/>
      <w:marLeft w:val="0"/>
      <w:marRight w:val="0"/>
      <w:marTop w:val="0"/>
      <w:marBottom w:val="0"/>
      <w:divBdr>
        <w:top w:val="none" w:sz="0" w:space="0" w:color="auto"/>
        <w:left w:val="none" w:sz="0" w:space="0" w:color="auto"/>
        <w:bottom w:val="none" w:sz="0" w:space="0" w:color="auto"/>
        <w:right w:val="none" w:sz="0" w:space="0" w:color="auto"/>
      </w:divBdr>
    </w:div>
    <w:div w:id="1976446813">
      <w:bodyDiv w:val="1"/>
      <w:marLeft w:val="0"/>
      <w:marRight w:val="0"/>
      <w:marTop w:val="0"/>
      <w:marBottom w:val="0"/>
      <w:divBdr>
        <w:top w:val="none" w:sz="0" w:space="0" w:color="auto"/>
        <w:left w:val="none" w:sz="0" w:space="0" w:color="auto"/>
        <w:bottom w:val="none" w:sz="0" w:space="0" w:color="auto"/>
        <w:right w:val="none" w:sz="0" w:space="0" w:color="auto"/>
      </w:divBdr>
    </w:div>
    <w:div w:id="1976712938">
      <w:bodyDiv w:val="1"/>
      <w:marLeft w:val="0"/>
      <w:marRight w:val="0"/>
      <w:marTop w:val="0"/>
      <w:marBottom w:val="0"/>
      <w:divBdr>
        <w:top w:val="none" w:sz="0" w:space="0" w:color="auto"/>
        <w:left w:val="none" w:sz="0" w:space="0" w:color="auto"/>
        <w:bottom w:val="none" w:sz="0" w:space="0" w:color="auto"/>
        <w:right w:val="none" w:sz="0" w:space="0" w:color="auto"/>
      </w:divBdr>
    </w:div>
    <w:div w:id="1977635959">
      <w:bodyDiv w:val="1"/>
      <w:marLeft w:val="0"/>
      <w:marRight w:val="0"/>
      <w:marTop w:val="0"/>
      <w:marBottom w:val="0"/>
      <w:divBdr>
        <w:top w:val="none" w:sz="0" w:space="0" w:color="auto"/>
        <w:left w:val="none" w:sz="0" w:space="0" w:color="auto"/>
        <w:bottom w:val="none" w:sz="0" w:space="0" w:color="auto"/>
        <w:right w:val="none" w:sz="0" w:space="0" w:color="auto"/>
      </w:divBdr>
    </w:div>
    <w:div w:id="2012951307">
      <w:bodyDiv w:val="1"/>
      <w:marLeft w:val="0"/>
      <w:marRight w:val="0"/>
      <w:marTop w:val="0"/>
      <w:marBottom w:val="0"/>
      <w:divBdr>
        <w:top w:val="none" w:sz="0" w:space="0" w:color="auto"/>
        <w:left w:val="none" w:sz="0" w:space="0" w:color="auto"/>
        <w:bottom w:val="none" w:sz="0" w:space="0" w:color="auto"/>
        <w:right w:val="none" w:sz="0" w:space="0" w:color="auto"/>
      </w:divBdr>
    </w:div>
    <w:div w:id="2021815520">
      <w:bodyDiv w:val="1"/>
      <w:marLeft w:val="0"/>
      <w:marRight w:val="0"/>
      <w:marTop w:val="0"/>
      <w:marBottom w:val="0"/>
      <w:divBdr>
        <w:top w:val="none" w:sz="0" w:space="0" w:color="auto"/>
        <w:left w:val="none" w:sz="0" w:space="0" w:color="auto"/>
        <w:bottom w:val="none" w:sz="0" w:space="0" w:color="auto"/>
        <w:right w:val="none" w:sz="0" w:space="0" w:color="auto"/>
      </w:divBdr>
    </w:div>
    <w:div w:id="2027125299">
      <w:bodyDiv w:val="1"/>
      <w:marLeft w:val="0"/>
      <w:marRight w:val="0"/>
      <w:marTop w:val="0"/>
      <w:marBottom w:val="0"/>
      <w:divBdr>
        <w:top w:val="none" w:sz="0" w:space="0" w:color="auto"/>
        <w:left w:val="none" w:sz="0" w:space="0" w:color="auto"/>
        <w:bottom w:val="none" w:sz="0" w:space="0" w:color="auto"/>
        <w:right w:val="none" w:sz="0" w:space="0" w:color="auto"/>
      </w:divBdr>
    </w:div>
    <w:div w:id="2030990038">
      <w:bodyDiv w:val="1"/>
      <w:marLeft w:val="0"/>
      <w:marRight w:val="0"/>
      <w:marTop w:val="0"/>
      <w:marBottom w:val="0"/>
      <w:divBdr>
        <w:top w:val="none" w:sz="0" w:space="0" w:color="auto"/>
        <w:left w:val="none" w:sz="0" w:space="0" w:color="auto"/>
        <w:bottom w:val="none" w:sz="0" w:space="0" w:color="auto"/>
        <w:right w:val="none" w:sz="0" w:space="0" w:color="auto"/>
      </w:divBdr>
    </w:div>
    <w:div w:id="2039775010">
      <w:bodyDiv w:val="1"/>
      <w:marLeft w:val="0"/>
      <w:marRight w:val="0"/>
      <w:marTop w:val="0"/>
      <w:marBottom w:val="0"/>
      <w:divBdr>
        <w:top w:val="none" w:sz="0" w:space="0" w:color="auto"/>
        <w:left w:val="none" w:sz="0" w:space="0" w:color="auto"/>
        <w:bottom w:val="none" w:sz="0" w:space="0" w:color="auto"/>
        <w:right w:val="none" w:sz="0" w:space="0" w:color="auto"/>
      </w:divBdr>
      <w:divsChild>
        <w:div w:id="667578">
          <w:marLeft w:val="0"/>
          <w:marRight w:val="0"/>
          <w:marTop w:val="0"/>
          <w:marBottom w:val="0"/>
          <w:divBdr>
            <w:top w:val="none" w:sz="0" w:space="0" w:color="auto"/>
            <w:left w:val="none" w:sz="0" w:space="0" w:color="auto"/>
            <w:bottom w:val="none" w:sz="0" w:space="0" w:color="auto"/>
            <w:right w:val="none" w:sz="0" w:space="0" w:color="auto"/>
          </w:divBdr>
          <w:divsChild>
            <w:div w:id="6563775">
              <w:marLeft w:val="0"/>
              <w:marRight w:val="0"/>
              <w:marTop w:val="150"/>
              <w:marBottom w:val="150"/>
              <w:divBdr>
                <w:top w:val="none" w:sz="0" w:space="0" w:color="auto"/>
                <w:left w:val="none" w:sz="0" w:space="0" w:color="auto"/>
                <w:bottom w:val="none" w:sz="0" w:space="0" w:color="auto"/>
                <w:right w:val="none" w:sz="0" w:space="0" w:color="auto"/>
              </w:divBdr>
            </w:div>
            <w:div w:id="7803888">
              <w:marLeft w:val="375"/>
              <w:marRight w:val="75"/>
              <w:marTop w:val="0"/>
              <w:marBottom w:val="0"/>
              <w:divBdr>
                <w:top w:val="none" w:sz="0" w:space="0" w:color="auto"/>
                <w:left w:val="none" w:sz="0" w:space="0" w:color="auto"/>
                <w:bottom w:val="none" w:sz="0" w:space="0" w:color="auto"/>
                <w:right w:val="none" w:sz="0" w:space="0" w:color="auto"/>
              </w:divBdr>
              <w:divsChild>
                <w:div w:id="1851020377">
                  <w:marLeft w:val="0"/>
                  <w:marRight w:val="0"/>
                  <w:marTop w:val="300"/>
                  <w:marBottom w:val="300"/>
                  <w:divBdr>
                    <w:top w:val="none" w:sz="0" w:space="0" w:color="auto"/>
                    <w:left w:val="none" w:sz="0" w:space="0" w:color="auto"/>
                    <w:bottom w:val="none" w:sz="0" w:space="0" w:color="auto"/>
                    <w:right w:val="none" w:sz="0" w:space="0" w:color="auto"/>
                  </w:divBdr>
                </w:div>
              </w:divsChild>
            </w:div>
            <w:div w:id="1943874129">
              <w:marLeft w:val="0"/>
              <w:marRight w:val="0"/>
              <w:marTop w:val="150"/>
              <w:marBottom w:val="150"/>
              <w:divBdr>
                <w:top w:val="none" w:sz="0" w:space="0" w:color="auto"/>
                <w:left w:val="none" w:sz="0" w:space="0" w:color="auto"/>
                <w:bottom w:val="none" w:sz="0" w:space="0" w:color="auto"/>
                <w:right w:val="none" w:sz="0" w:space="0" w:color="auto"/>
              </w:divBdr>
            </w:div>
          </w:divsChild>
        </w:div>
        <w:div w:id="368455987">
          <w:marLeft w:val="0"/>
          <w:marRight w:val="0"/>
          <w:marTop w:val="0"/>
          <w:marBottom w:val="0"/>
          <w:divBdr>
            <w:top w:val="none" w:sz="0" w:space="0" w:color="auto"/>
            <w:left w:val="none" w:sz="0" w:space="0" w:color="auto"/>
            <w:bottom w:val="none" w:sz="0" w:space="0" w:color="auto"/>
            <w:right w:val="none" w:sz="0" w:space="0" w:color="auto"/>
          </w:divBdr>
          <w:divsChild>
            <w:div w:id="264310559">
              <w:marLeft w:val="0"/>
              <w:marRight w:val="0"/>
              <w:marTop w:val="0"/>
              <w:marBottom w:val="0"/>
              <w:divBdr>
                <w:top w:val="none" w:sz="0" w:space="0" w:color="auto"/>
                <w:left w:val="none" w:sz="0" w:space="0" w:color="auto"/>
                <w:bottom w:val="none" w:sz="0" w:space="0" w:color="auto"/>
                <w:right w:val="none" w:sz="0" w:space="0" w:color="auto"/>
              </w:divBdr>
              <w:divsChild>
                <w:div w:id="1144349867">
                  <w:marLeft w:val="0"/>
                  <w:marRight w:val="0"/>
                  <w:marTop w:val="0"/>
                  <w:marBottom w:val="0"/>
                  <w:divBdr>
                    <w:top w:val="none" w:sz="0" w:space="0" w:color="auto"/>
                    <w:left w:val="none" w:sz="0" w:space="0" w:color="auto"/>
                    <w:bottom w:val="none" w:sz="0" w:space="0" w:color="auto"/>
                    <w:right w:val="none" w:sz="0" w:space="0" w:color="auto"/>
                  </w:divBdr>
                  <w:divsChild>
                    <w:div w:id="993676779">
                      <w:marLeft w:val="0"/>
                      <w:marRight w:val="0"/>
                      <w:marTop w:val="525"/>
                      <w:marBottom w:val="0"/>
                      <w:divBdr>
                        <w:top w:val="none" w:sz="0" w:space="0" w:color="auto"/>
                        <w:left w:val="none" w:sz="0" w:space="0" w:color="auto"/>
                        <w:bottom w:val="none" w:sz="0" w:space="0" w:color="auto"/>
                        <w:right w:val="none" w:sz="0" w:space="0" w:color="auto"/>
                      </w:divBdr>
                    </w:div>
                    <w:div w:id="123254442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900944600">
              <w:marLeft w:val="0"/>
              <w:marRight w:val="0"/>
              <w:marTop w:val="0"/>
              <w:marBottom w:val="0"/>
              <w:divBdr>
                <w:top w:val="none" w:sz="0" w:space="0" w:color="auto"/>
                <w:left w:val="none" w:sz="0" w:space="0" w:color="auto"/>
                <w:bottom w:val="none" w:sz="0" w:space="0" w:color="auto"/>
                <w:right w:val="none" w:sz="0" w:space="0" w:color="auto"/>
              </w:divBdr>
              <w:divsChild>
                <w:div w:id="219755443">
                  <w:marLeft w:val="0"/>
                  <w:marRight w:val="0"/>
                  <w:marTop w:val="0"/>
                  <w:marBottom w:val="0"/>
                  <w:divBdr>
                    <w:top w:val="none" w:sz="0" w:space="0" w:color="auto"/>
                    <w:left w:val="none" w:sz="0" w:space="0" w:color="auto"/>
                    <w:bottom w:val="none" w:sz="0" w:space="0" w:color="auto"/>
                    <w:right w:val="none" w:sz="0" w:space="0" w:color="auto"/>
                  </w:divBdr>
                  <w:divsChild>
                    <w:div w:id="1891644960">
                      <w:marLeft w:val="0"/>
                      <w:marRight w:val="0"/>
                      <w:marTop w:val="0"/>
                      <w:marBottom w:val="0"/>
                      <w:divBdr>
                        <w:top w:val="none" w:sz="0" w:space="0" w:color="auto"/>
                        <w:left w:val="none" w:sz="0" w:space="0" w:color="auto"/>
                        <w:bottom w:val="none" w:sz="0" w:space="0" w:color="auto"/>
                        <w:right w:val="none" w:sz="0" w:space="0" w:color="auto"/>
                      </w:divBdr>
                      <w:divsChild>
                        <w:div w:id="975640270">
                          <w:marLeft w:val="0"/>
                          <w:marRight w:val="0"/>
                          <w:marTop w:val="0"/>
                          <w:marBottom w:val="0"/>
                          <w:divBdr>
                            <w:top w:val="none" w:sz="0" w:space="0" w:color="auto"/>
                            <w:left w:val="none" w:sz="0" w:space="0" w:color="auto"/>
                            <w:bottom w:val="none" w:sz="0" w:space="0" w:color="auto"/>
                            <w:right w:val="none" w:sz="0" w:space="0" w:color="auto"/>
                          </w:divBdr>
                        </w:div>
                        <w:div w:id="1621111471">
                          <w:marLeft w:val="150"/>
                          <w:marRight w:val="0"/>
                          <w:marTop w:val="300"/>
                          <w:marBottom w:val="0"/>
                          <w:divBdr>
                            <w:top w:val="none" w:sz="0" w:space="0" w:color="auto"/>
                            <w:left w:val="none" w:sz="0" w:space="0" w:color="auto"/>
                            <w:bottom w:val="none" w:sz="0" w:space="0" w:color="auto"/>
                            <w:right w:val="none" w:sz="0" w:space="0" w:color="auto"/>
                          </w:divBdr>
                        </w:div>
                        <w:div w:id="1897626065">
                          <w:marLeft w:val="0"/>
                          <w:marRight w:val="0"/>
                          <w:marTop w:val="0"/>
                          <w:marBottom w:val="0"/>
                          <w:divBdr>
                            <w:top w:val="single" w:sz="6" w:space="1" w:color="DDDDDD"/>
                            <w:left w:val="single" w:sz="6" w:space="1" w:color="DDDDDD"/>
                            <w:bottom w:val="single" w:sz="6" w:space="1" w:color="DDDDDD"/>
                            <w:right w:val="single" w:sz="6" w:space="1" w:color="DDDDDD"/>
                          </w:divBdr>
                        </w:div>
                      </w:divsChild>
                    </w:div>
                  </w:divsChild>
                </w:div>
                <w:div w:id="689452236">
                  <w:marLeft w:val="0"/>
                  <w:marRight w:val="0"/>
                  <w:marTop w:val="450"/>
                  <w:marBottom w:val="450"/>
                  <w:divBdr>
                    <w:top w:val="none" w:sz="0" w:space="0" w:color="auto"/>
                    <w:left w:val="none" w:sz="0" w:space="0" w:color="auto"/>
                    <w:bottom w:val="none" w:sz="0" w:space="0" w:color="auto"/>
                    <w:right w:val="none" w:sz="0" w:space="0" w:color="auto"/>
                  </w:divBdr>
                  <w:divsChild>
                    <w:div w:id="456531395">
                      <w:marLeft w:val="150"/>
                      <w:marRight w:val="150"/>
                      <w:marTop w:val="150"/>
                      <w:marBottom w:val="150"/>
                      <w:divBdr>
                        <w:top w:val="single" w:sz="6" w:space="11" w:color="999999"/>
                        <w:left w:val="single" w:sz="6" w:space="11" w:color="999999"/>
                        <w:bottom w:val="single" w:sz="6" w:space="11" w:color="999999"/>
                        <w:right w:val="single" w:sz="6" w:space="11" w:color="999999"/>
                      </w:divBdr>
                    </w:div>
                    <w:div w:id="1317953520">
                      <w:marLeft w:val="0"/>
                      <w:marRight w:val="0"/>
                      <w:marTop w:val="0"/>
                      <w:marBottom w:val="0"/>
                      <w:divBdr>
                        <w:top w:val="none" w:sz="0" w:space="0" w:color="auto"/>
                        <w:left w:val="none" w:sz="0" w:space="0" w:color="auto"/>
                        <w:bottom w:val="none" w:sz="0" w:space="0" w:color="auto"/>
                        <w:right w:val="none" w:sz="0" w:space="0" w:color="auto"/>
                      </w:divBdr>
                    </w:div>
                    <w:div w:id="1724600247">
                      <w:marLeft w:val="150"/>
                      <w:marRight w:val="150"/>
                      <w:marTop w:val="150"/>
                      <w:marBottom w:val="150"/>
                      <w:divBdr>
                        <w:top w:val="single" w:sz="6" w:space="0" w:color="999999"/>
                        <w:left w:val="single" w:sz="6" w:space="0" w:color="999999"/>
                        <w:bottom w:val="single" w:sz="6" w:space="0" w:color="999999"/>
                        <w:right w:val="single" w:sz="6" w:space="0" w:color="999999"/>
                      </w:divBdr>
                      <w:divsChild>
                        <w:div w:id="1149786795">
                          <w:marLeft w:val="0"/>
                          <w:marRight w:val="0"/>
                          <w:marTop w:val="0"/>
                          <w:marBottom w:val="0"/>
                          <w:divBdr>
                            <w:top w:val="none" w:sz="0" w:space="0" w:color="auto"/>
                            <w:left w:val="none" w:sz="0" w:space="0" w:color="auto"/>
                            <w:bottom w:val="single" w:sz="6" w:space="8" w:color="AAAAAA"/>
                            <w:right w:val="none" w:sz="0" w:space="0" w:color="auto"/>
                          </w:divBdr>
                        </w:div>
                        <w:div w:id="1949005711">
                          <w:marLeft w:val="0"/>
                          <w:marRight w:val="0"/>
                          <w:marTop w:val="0"/>
                          <w:marBottom w:val="0"/>
                          <w:divBdr>
                            <w:top w:val="none" w:sz="0" w:space="0" w:color="auto"/>
                            <w:left w:val="none" w:sz="0" w:space="0" w:color="auto"/>
                            <w:bottom w:val="none" w:sz="0" w:space="0" w:color="auto"/>
                            <w:right w:val="none" w:sz="0" w:space="0" w:color="auto"/>
                          </w:divBdr>
                          <w:divsChild>
                            <w:div w:id="277101505">
                              <w:marLeft w:val="0"/>
                              <w:marRight w:val="0"/>
                              <w:marTop w:val="0"/>
                              <w:marBottom w:val="0"/>
                              <w:divBdr>
                                <w:top w:val="none" w:sz="0" w:space="0" w:color="auto"/>
                                <w:left w:val="none" w:sz="0" w:space="0" w:color="auto"/>
                                <w:bottom w:val="single" w:sz="6" w:space="8" w:color="BBBBBB"/>
                                <w:right w:val="none" w:sz="0" w:space="0" w:color="auto"/>
                              </w:divBdr>
                            </w:div>
                          </w:divsChild>
                        </w:div>
                        <w:div w:id="2086101883">
                          <w:marLeft w:val="0"/>
                          <w:marRight w:val="0"/>
                          <w:marTop w:val="0"/>
                          <w:marBottom w:val="0"/>
                          <w:divBdr>
                            <w:top w:val="none" w:sz="0" w:space="0" w:color="auto"/>
                            <w:left w:val="single" w:sz="12" w:space="8" w:color="FFF296"/>
                            <w:bottom w:val="single" w:sz="6" w:space="8" w:color="AAAAAA"/>
                            <w:right w:val="none" w:sz="0" w:space="0" w:color="auto"/>
                          </w:divBdr>
                        </w:div>
                      </w:divsChild>
                    </w:div>
                  </w:divsChild>
                </w:div>
              </w:divsChild>
            </w:div>
          </w:divsChild>
        </w:div>
        <w:div w:id="815142121">
          <w:marLeft w:val="0"/>
          <w:marRight w:val="0"/>
          <w:marTop w:val="0"/>
          <w:marBottom w:val="0"/>
          <w:divBdr>
            <w:top w:val="none" w:sz="0" w:space="0" w:color="auto"/>
            <w:left w:val="none" w:sz="0" w:space="0" w:color="auto"/>
            <w:bottom w:val="none" w:sz="0" w:space="0" w:color="auto"/>
            <w:right w:val="none" w:sz="0" w:space="0" w:color="auto"/>
          </w:divBdr>
          <w:divsChild>
            <w:div w:id="1058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675">
      <w:bodyDiv w:val="1"/>
      <w:marLeft w:val="0"/>
      <w:marRight w:val="0"/>
      <w:marTop w:val="0"/>
      <w:marBottom w:val="0"/>
      <w:divBdr>
        <w:top w:val="none" w:sz="0" w:space="0" w:color="auto"/>
        <w:left w:val="none" w:sz="0" w:space="0" w:color="auto"/>
        <w:bottom w:val="none" w:sz="0" w:space="0" w:color="auto"/>
        <w:right w:val="none" w:sz="0" w:space="0" w:color="auto"/>
      </w:divBdr>
    </w:div>
    <w:div w:id="2088452570">
      <w:bodyDiv w:val="1"/>
      <w:marLeft w:val="0"/>
      <w:marRight w:val="0"/>
      <w:marTop w:val="0"/>
      <w:marBottom w:val="0"/>
      <w:divBdr>
        <w:top w:val="none" w:sz="0" w:space="0" w:color="auto"/>
        <w:left w:val="none" w:sz="0" w:space="0" w:color="auto"/>
        <w:bottom w:val="none" w:sz="0" w:space="0" w:color="auto"/>
        <w:right w:val="none" w:sz="0" w:space="0" w:color="auto"/>
      </w:divBdr>
    </w:div>
    <w:div w:id="2091809162">
      <w:bodyDiv w:val="1"/>
      <w:marLeft w:val="0"/>
      <w:marRight w:val="0"/>
      <w:marTop w:val="0"/>
      <w:marBottom w:val="0"/>
      <w:divBdr>
        <w:top w:val="none" w:sz="0" w:space="0" w:color="auto"/>
        <w:left w:val="none" w:sz="0" w:space="0" w:color="auto"/>
        <w:bottom w:val="none" w:sz="0" w:space="0" w:color="auto"/>
        <w:right w:val="none" w:sz="0" w:space="0" w:color="auto"/>
      </w:divBdr>
      <w:divsChild>
        <w:div w:id="22168462">
          <w:marLeft w:val="0"/>
          <w:marRight w:val="0"/>
          <w:marTop w:val="0"/>
          <w:marBottom w:val="0"/>
          <w:divBdr>
            <w:top w:val="none" w:sz="0" w:space="0" w:color="auto"/>
            <w:left w:val="none" w:sz="0" w:space="0" w:color="auto"/>
            <w:bottom w:val="none" w:sz="0" w:space="0" w:color="auto"/>
            <w:right w:val="none" w:sz="0" w:space="0" w:color="auto"/>
          </w:divBdr>
        </w:div>
        <w:div w:id="141047367">
          <w:marLeft w:val="0"/>
          <w:marRight w:val="0"/>
          <w:marTop w:val="0"/>
          <w:marBottom w:val="0"/>
          <w:divBdr>
            <w:top w:val="none" w:sz="0" w:space="0" w:color="auto"/>
            <w:left w:val="none" w:sz="0" w:space="0" w:color="auto"/>
            <w:bottom w:val="none" w:sz="0" w:space="0" w:color="auto"/>
            <w:right w:val="none" w:sz="0" w:space="0" w:color="auto"/>
          </w:divBdr>
        </w:div>
        <w:div w:id="246307130">
          <w:marLeft w:val="0"/>
          <w:marRight w:val="0"/>
          <w:marTop w:val="0"/>
          <w:marBottom w:val="0"/>
          <w:divBdr>
            <w:top w:val="none" w:sz="0" w:space="0" w:color="auto"/>
            <w:left w:val="none" w:sz="0" w:space="0" w:color="auto"/>
            <w:bottom w:val="none" w:sz="0" w:space="0" w:color="auto"/>
            <w:right w:val="none" w:sz="0" w:space="0" w:color="auto"/>
          </w:divBdr>
        </w:div>
        <w:div w:id="733548816">
          <w:marLeft w:val="0"/>
          <w:marRight w:val="0"/>
          <w:marTop w:val="0"/>
          <w:marBottom w:val="0"/>
          <w:divBdr>
            <w:top w:val="none" w:sz="0" w:space="0" w:color="auto"/>
            <w:left w:val="none" w:sz="0" w:space="0" w:color="auto"/>
            <w:bottom w:val="none" w:sz="0" w:space="0" w:color="auto"/>
            <w:right w:val="none" w:sz="0" w:space="0" w:color="auto"/>
          </w:divBdr>
        </w:div>
        <w:div w:id="742416625">
          <w:marLeft w:val="0"/>
          <w:marRight w:val="0"/>
          <w:marTop w:val="0"/>
          <w:marBottom w:val="0"/>
          <w:divBdr>
            <w:top w:val="none" w:sz="0" w:space="0" w:color="auto"/>
            <w:left w:val="none" w:sz="0" w:space="0" w:color="auto"/>
            <w:bottom w:val="none" w:sz="0" w:space="0" w:color="auto"/>
            <w:right w:val="none" w:sz="0" w:space="0" w:color="auto"/>
          </w:divBdr>
        </w:div>
        <w:div w:id="878514873">
          <w:marLeft w:val="0"/>
          <w:marRight w:val="0"/>
          <w:marTop w:val="0"/>
          <w:marBottom w:val="0"/>
          <w:divBdr>
            <w:top w:val="none" w:sz="0" w:space="0" w:color="auto"/>
            <w:left w:val="none" w:sz="0" w:space="0" w:color="auto"/>
            <w:bottom w:val="none" w:sz="0" w:space="0" w:color="auto"/>
            <w:right w:val="none" w:sz="0" w:space="0" w:color="auto"/>
          </w:divBdr>
        </w:div>
        <w:div w:id="907569272">
          <w:marLeft w:val="0"/>
          <w:marRight w:val="0"/>
          <w:marTop w:val="0"/>
          <w:marBottom w:val="0"/>
          <w:divBdr>
            <w:top w:val="none" w:sz="0" w:space="0" w:color="auto"/>
            <w:left w:val="none" w:sz="0" w:space="0" w:color="auto"/>
            <w:bottom w:val="none" w:sz="0" w:space="0" w:color="auto"/>
            <w:right w:val="none" w:sz="0" w:space="0" w:color="auto"/>
          </w:divBdr>
        </w:div>
        <w:div w:id="1484544292">
          <w:marLeft w:val="0"/>
          <w:marRight w:val="0"/>
          <w:marTop w:val="0"/>
          <w:marBottom w:val="0"/>
          <w:divBdr>
            <w:top w:val="none" w:sz="0" w:space="0" w:color="auto"/>
            <w:left w:val="none" w:sz="0" w:space="0" w:color="auto"/>
            <w:bottom w:val="none" w:sz="0" w:space="0" w:color="auto"/>
            <w:right w:val="none" w:sz="0" w:space="0" w:color="auto"/>
          </w:divBdr>
        </w:div>
        <w:div w:id="1718701305">
          <w:marLeft w:val="0"/>
          <w:marRight w:val="0"/>
          <w:marTop w:val="0"/>
          <w:marBottom w:val="0"/>
          <w:divBdr>
            <w:top w:val="none" w:sz="0" w:space="0" w:color="auto"/>
            <w:left w:val="none" w:sz="0" w:space="0" w:color="auto"/>
            <w:bottom w:val="none" w:sz="0" w:space="0" w:color="auto"/>
            <w:right w:val="none" w:sz="0" w:space="0" w:color="auto"/>
          </w:divBdr>
        </w:div>
        <w:div w:id="1789548433">
          <w:marLeft w:val="0"/>
          <w:marRight w:val="0"/>
          <w:marTop w:val="0"/>
          <w:marBottom w:val="0"/>
          <w:divBdr>
            <w:top w:val="none" w:sz="0" w:space="0" w:color="auto"/>
            <w:left w:val="none" w:sz="0" w:space="0" w:color="auto"/>
            <w:bottom w:val="none" w:sz="0" w:space="0" w:color="auto"/>
            <w:right w:val="none" w:sz="0" w:space="0" w:color="auto"/>
          </w:divBdr>
        </w:div>
        <w:div w:id="1864128449">
          <w:marLeft w:val="0"/>
          <w:marRight w:val="0"/>
          <w:marTop w:val="0"/>
          <w:marBottom w:val="0"/>
          <w:divBdr>
            <w:top w:val="none" w:sz="0" w:space="0" w:color="auto"/>
            <w:left w:val="none" w:sz="0" w:space="0" w:color="auto"/>
            <w:bottom w:val="none" w:sz="0" w:space="0" w:color="auto"/>
            <w:right w:val="none" w:sz="0" w:space="0" w:color="auto"/>
          </w:divBdr>
        </w:div>
      </w:divsChild>
    </w:div>
    <w:div w:id="2111585105">
      <w:bodyDiv w:val="1"/>
      <w:marLeft w:val="0"/>
      <w:marRight w:val="0"/>
      <w:marTop w:val="0"/>
      <w:marBottom w:val="0"/>
      <w:divBdr>
        <w:top w:val="none" w:sz="0" w:space="0" w:color="auto"/>
        <w:left w:val="none" w:sz="0" w:space="0" w:color="auto"/>
        <w:bottom w:val="none" w:sz="0" w:space="0" w:color="auto"/>
        <w:right w:val="none" w:sz="0" w:space="0" w:color="auto"/>
      </w:divBdr>
    </w:div>
    <w:div w:id="2113933178">
      <w:bodyDiv w:val="1"/>
      <w:marLeft w:val="0"/>
      <w:marRight w:val="0"/>
      <w:marTop w:val="0"/>
      <w:marBottom w:val="0"/>
      <w:divBdr>
        <w:top w:val="none" w:sz="0" w:space="0" w:color="auto"/>
        <w:left w:val="none" w:sz="0" w:space="0" w:color="auto"/>
        <w:bottom w:val="none" w:sz="0" w:space="0" w:color="auto"/>
        <w:right w:val="none" w:sz="0" w:space="0" w:color="auto"/>
      </w:divBdr>
    </w:div>
    <w:div w:id="2120221207">
      <w:bodyDiv w:val="1"/>
      <w:marLeft w:val="0"/>
      <w:marRight w:val="0"/>
      <w:marTop w:val="0"/>
      <w:marBottom w:val="0"/>
      <w:divBdr>
        <w:top w:val="none" w:sz="0" w:space="0" w:color="auto"/>
        <w:left w:val="none" w:sz="0" w:space="0" w:color="auto"/>
        <w:bottom w:val="none" w:sz="0" w:space="0" w:color="auto"/>
        <w:right w:val="none" w:sz="0" w:space="0" w:color="auto"/>
      </w:divBdr>
    </w:div>
    <w:div w:id="21432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celia.schmid@students.fhnw.ch"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simon.drabert@stuedents.fhnw.ch" TargetMode="External"/><Relationship Id="rId25" Type="http://schemas.openxmlformats.org/officeDocument/2006/relationships/customXml" Target="ink/ink2.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franck.polin@stuedents.fhnw.ch" TargetMode="External"/><Relationship Id="rId29"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customXml" Target="ink/ink1.xml"/><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christopher.vogel@students.fhnw.ch"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ustomXml" Target="ink/ink3.xml"/><Relationship Id="rId30" Type="http://schemas.openxmlformats.org/officeDocument/2006/relationships/image" Target="media/image7.emf"/><Relationship Id="rId35"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PC\Dropbox\FHNW_Thomas\Semester%205\ToBIT\Revisionen\Thomas_Felder_ToBIT_Neuromarketing_How_To_Implement_A_Call_To_Action.dot"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9-03-25T17:46:32.015"/>
    </inkml:context>
    <inkml:brush xml:id="br0">
      <inkml:brushProperty name="width" value="0.05" units="cm"/>
      <inkml:brushProperty name="height" value="0.05" units="cm"/>
      <inkml:brushProperty name="fitToCurve" value="1"/>
    </inkml:brush>
  </inkml:definitions>
  <inkml:trace contextRef="#ctx0" brushRef="#br0">109 402 0,'22'0'157,"-2"0"-142,24 0 1,0 0 0,-22 0-1,-1 0-15,1 0 16,-1 0-16,1 0 31,1 0-15,-2 0-1,-21-22 17,21 22-1,1 0-16,-22-21 1,0 0 0,21 21 15,-21-21-15,22 21-1,-22-21-15,23-22 16,-23 22-1,0 0 1,21 21 0,-21-21-1,0 0 32,0 0-31,0-1 15,0 1-31,0 1 16,0-1-1,0 0 1,-21 21-16,-24-21 16,24 21-1,-22-22 1,22 22 15,-24 0-31,24 0 31,-1 0-15,1 0 46,21 22-46,0 20 0,0-21-16,0-1 15,0 23 1,0-22-16,0 0 16,0 0-1,0 21-15,0-19 16,0-3-1,0 1 17,0 0-32,21-21 15,-21 21-15,0 0 16,22-21 0,-22 43-16,0-22 15,0 0 1,0 0-16,0-1 15,0 2 1,0-1 15,0 0-15,0 0-16,0 0 16,0 0 15,0 1-16,-22-1 1,22-1 0,0 1-16,-21-21 31,21 21-31,-22 0 16,-1-21-1,2 23 16,-1-23-15,0 0 0,2 0-1,-2 0-15,0 0 32,0 0-32,0 0 15,1 0 1,-1 0-1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6:47.988"/>
    </inkml:context>
    <inkml:brush xml:id="br0">
      <inkml:brushProperty name="width" value="0.05" units="cm"/>
      <inkml:brushProperty name="height" value="0.05" units="cm"/>
      <inkml:brushProperty name="fitToCurve" value="1"/>
    </inkml:brush>
  </inkml:definitions>
  <inkml:trace contextRef="#ctx0" brushRef="#br0">19 0 0,'0'42'32,"0"22"-17,0-22-15,20 43 16,-20-22 0,0 1-16,19 20 15,-19 1 1,20-22-16,-20 42 15,20-41 1,-20-22-16,0 43 16,20-43-16,-20 1 15,0-1 1,0 0-16,0-21 16,0 1-1,0-1 1,0-42 171,0-22-171,0 22 0,0-21-16,0 21 15,-20-1-15,20-20 16,0 0-1,0 21 1,0-1 0,0 1-16,-20 0 15,20 0-15,0 0 16,0 0 0,0-1-16,0 1 15,-20 0 1,1-21-1,19 21 1,0-1-16,0 2 16,0-1-1,0 0-15,0 0 16,0 0 15,0-1-31,0 1 16,-20 21-1,20-21-15,0 0 16,-19 0 0,19 0-1,0-1 17,0 1-32,0 0 31,0 0 0,0 0-31,0 0 47,0-1-31,0 1-1,39-21 16,-39 21-31,39 21 16,-19-21 0,0-1-16,19 22 15,-20 0 17,1 0-17,0 0 1,0 0 46,-20 22-46,19-1 0,-19 0-1,20 42-15,-20-20 16,0-1-1,19 0 1,-19 1-16,0-22 16,0 21-16,0-21 15,0 1 1,0 20-16,0-21 16,0 20-1,0 2-15,0-22 16,0 0-1,0 0 1,0 0 0,0 1-1,0-1 1,0 21 0,0 0-1,0-20 1,0-1-1,0 0-15,0 0 47,-19-21-47,-1 21 16,1-21 46,19 21-46,-20-21-16,20 22 31,-20-22-15,0 0 0,20 21 15,-19-21-31,-1 0 47,1 0-16,-1 0 31,0 0-15,0 0 0</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0.769"/>
    </inkml:context>
    <inkml:brush xml:id="br0">
      <inkml:brushProperty name="width" value="0.05" units="cm"/>
      <inkml:brushProperty name="height" value="0.05" units="cm"/>
      <inkml:brushProperty name="fitToCurve" value="1"/>
    </inkml:brush>
  </inkml:definitions>
  <inkml:trace contextRef="#ctx0" brushRef="#br0">0 864 0,'21'0'125,"0"0"-109,1 0-1,-22-21 1,21 21 15,-21-22-31,21 22 16,0 0 46,0 0-46,0 0-1,1 0 48,-1 0-47,-21-21 77,21 21-30,-21 21 31,0 43-79,21-22-15,-21 0 16,0 0-1,0-21-15,0 43 16,0-43-16,0 0 16,0 20-1,0-20 1,0 1 0,0-65 93,21-19-93,-21-23-1,0 0-15,0 2 16,0 40-1,0 1-15,0 21 16,0 0 15,0 1 1,21 20 30,1 0-46,-1 0-1,21 0 1,22 0-16,20 0 16,-64 0-1,23 0-15,-22 0 16,0 0-1,0 0 1,0 0 31,-63 0 109,21 0-156,-21 0 16,0 0-1,0 0 1,21 20 0,21 1-1,-21-21 17,21 21-32,0 0 31,0 0-16,0 1 1,0-1-16,0 0 31,0 0-31,0 0 63,0-1-16,0 2-32,21-22-15,0 21 32,0-21-32,0 21 46,-1-21-30,2 0 47,-1 0-32,0 0-16,0 0 32,0 0-15,-21-21 108,0 0-124,0-1 15,0 2-15,0-22 15,0 21-31,0 0 16,0-22-16,21 43 15,-21-21 1,0 0-1,0 0 17,22 42 171,-22 0-203,0 0 15,0 0 1,0 1-16,0-1 16,0 0-1,21 0 1,-21 20 0,0-19-1,0 20-15,0-21 31,0 0 1,148-21 468,21-400-297,-169 379-188,0 0 1,0 0 0,0-22-1,0 22 1,0-41-16,0-2 16,0 43-1,0-21-15,-21 20 16,21 2-1,0-1 1,0 0-16,0 0 31,-21-22-31,21 22 16,0-21 0,0 21-16,0 1 15,0-23 1,-21 43-16,21-21 15,0 0 1,-21 21 15,-1 0-15,1 0 15,0 0-31,0 0 16,0 0-1,0 0 1,-1 0 31,1 0-31,0 0-16,21 21 15,0 0 1,0 0-16,0 21 15,-21 21 1,21-20-16,0-1 16,0 20-1,0 2-15,0-22 16,0 22-16,0-2 16,0-19-1,0 20-15,21 21 16,0-21-1,-21-20-15,21-1 16,-21 20 0,0-40-16,0-1 15,22 21 1,-1-21 0,-21 0-16,0 1 15,21-22 1,-21 21 15,0 0-31,21-1 31,-21 1-31,0 0 16,21-21 0,-21 22-1,0-1 16,21-21-31,1 0 32,-1 0-32,0 0 15,0 0 1,0 0 31,0 0-16,-21-21 16,0-22-31,-21 2-1,21 20-15,0 0 16,0-1-16,0 1 15,-21 21 1,21-42 0,-21 21-1,0 0 1,21-1 0,-21 22 30,21-20-46,0-1 16,-22 21 0,22-21-1,0 0 1,-21 21 0</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4.285"/>
    </inkml:context>
    <inkml:brush xml:id="br0">
      <inkml:brushProperty name="width" value="0.05" units="cm"/>
      <inkml:brushProperty name="height" value="0.05" units="cm"/>
      <inkml:brushProperty name="fitToCurve" value="1"/>
    </inkml:brush>
  </inkml:definitions>
  <inkml:trace contextRef="#ctx0" brushRef="#br0">0 1234 0,'22'0'78,"41"-23"-62,0 2-1,21 21-15,-20-22 16,-43 22 0,21-21-16,-21 21 15,2 0 1,-2 0-1,-1 0 17,1 0 30,0-22-31,-21 1 16,0-2-15,0 2-17,0-1 1,0 1-1,0-1 1,0-22 0,-21 44-16,0-21 31,1 21-31,-1 0 31,-2 0-31,2 0 16,0 0-1,0 0 1,0 0 0,0 0-1,21 21 32,-22-21-31,22 23-16,-21-2 15,21 1-15,-21-22 32,21 43-17,0-22 1,0 2-16,0-2 16,0 22-1,0-21-15,0-1 16,0 2-1,0-2-15,21 1 32,-21-1-17,21-21 1,-21 22 0,22-22 30,41 0-30,2 0-16,-24 0 16,1 0-16,-21 21 15,1-21 1,-1 0-16,0 0 31,0 0 0,0 0 1,-21-21-17,0-22 17,0 21-32,0-22 15,0 23 1,0-22-16,0 0 15,0 20 1,0 2-16,0-1 16,0-21-16,0 22 15,0 64 173,0-22-173,0 1 1,0-1-16,0 2 31,0-2 16,21-42 78,-21-23-109,0 22-1,0-21 1,0 22 0,0-2-1,0-20-15,0 22 16,0 0 0,0 0 15,0-2 16,22 23 0,-1 0-16,0 0-16,20 0 1,-20 0-16,1 0 16,-1 0-1,21 0-15,0 0 16,1 0 0,40-42-16,23-23 15,-41-43-15,-23 64 16,21-86-1,-21 44-15,-21-1 16,0 22 0,22 21-16,-43 1 15,0 0 1,0 21-16,0 0 16,0 1-1,-22 21 32,22 21-47,-42 45 16,0 20-1,-21 44-15,-22-22 16,42 66 0,1-22-16,21-2 15,-42 1 1,42 1-16,21 22 15,-21 20-15,21-107 16,0-66 0,0 22-16,0 1 15,-21-44 110,0 0-93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BF58E887630A849A5A3038A79179978" ma:contentTypeVersion="0" ma:contentTypeDescription="Ein neues Dokument erstellen." ma:contentTypeScope="" ma:versionID="77d0101d03e956b8a6f20a8387536985">
  <xsd:schema xmlns:xsd="http://www.w3.org/2001/XMLSchema" xmlns:xs="http://www.w3.org/2001/XMLSchema" xmlns:p="http://schemas.microsoft.com/office/2006/metadata/properties" xmlns:ns2="835d524a-573c-4cfc-a0b5-d1716377ad39" targetNamespace="http://schemas.microsoft.com/office/2006/metadata/properties" ma:root="true" ma:fieldsID="e3feed37d5bf3cf3396918b853f420ee" ns2:_="">
    <xsd:import namespace="835d524a-573c-4cfc-a0b5-d1716377ad3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d524a-573c-4cfc-a0b5-d1716377ad39"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A533-13A5-4733-A6DE-CF23E67F2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d524a-573c-4cfc-a0b5-d1716377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027277-0D43-4115-8948-6B71941FCBAA}">
  <ds:schemaRefs>
    <ds:schemaRef ds:uri="http://schemas.microsoft.com/sharepoint/events"/>
  </ds:schemaRefs>
</ds:datastoreItem>
</file>

<file path=customXml/itemProps3.xml><?xml version="1.0" encoding="utf-8"?>
<ds:datastoreItem xmlns:ds="http://schemas.openxmlformats.org/officeDocument/2006/customXml" ds:itemID="{A178BBCD-7467-4BA8-B21F-75A640C9BFCE}">
  <ds:schemaRefs>
    <ds:schemaRef ds:uri="http://schemas.microsoft.com/sharepoint/v3/contenttype/forms"/>
  </ds:schemaRefs>
</ds:datastoreItem>
</file>

<file path=customXml/itemProps4.xml><?xml version="1.0" encoding="utf-8"?>
<ds:datastoreItem xmlns:ds="http://schemas.openxmlformats.org/officeDocument/2006/customXml" ds:itemID="{541DBAB1-7D9A-4AFC-8AC8-ACAD8F97D3A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0BAAC65-989D-440E-A1E0-25639A13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Thomas_Felder_ToBIT_Neuromarketing_How_To_Implement_A_Call_To_Action</Template>
  <TotalTime>12</TotalTime>
  <Pages>9</Pages>
  <Words>1527</Words>
  <Characters>8402</Characters>
  <Application>Microsoft Office Word</Application>
  <DocSecurity>0</DocSecurity>
  <Lines>70</Lines>
  <Paragraphs>19</Paragraphs>
  <ScaleCrop>false</ScaleCrop>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ITP_Blockchain_Applicable_For_Processes_ITP</dc:title>
  <dc:subject/>
  <dc:creator>Franck Polin</dc:creator>
  <cp:keywords/>
  <dc:description/>
  <cp:lastModifiedBy>Polin Franck (s)</cp:lastModifiedBy>
  <cp:revision>1858</cp:revision>
  <cp:lastPrinted>2019-10-24T20:36:00Z</cp:lastPrinted>
  <dcterms:created xsi:type="dcterms:W3CDTF">2019-06-20T12:34:00Z</dcterms:created>
  <dcterms:modified xsi:type="dcterms:W3CDTF">2019-10-24T20:37:00Z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0x010100BBF58E887630A849A5A3038A79179978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Id 6_1">
    <vt:lpwstr>http://www.zotero.org/styles/ieee</vt:lpwstr>
  </property>
  <property fmtid="{D5CDD505-2E9C-101B-9397-08002B2CF9AE}" pid="13" name="Mendeley Recent Style Name 6_1">
    <vt:lpwstr>IEEE</vt:lpwstr>
  </property>
  <property fmtid="{D5CDD505-2E9C-101B-9397-08002B2CF9AE}" pid="14" name="Mendeley Recent Style Id 7_1">
    <vt:lpwstr>http://www.zotero.org/styles/modern-humanities-research-association</vt:lpwstr>
  </property>
  <property fmtid="{D5CDD505-2E9C-101B-9397-08002B2CF9AE}" pid="15" name="Mendeley Recent Style Name 7_1">
    <vt:lpwstr>Modern Humanities Research Association 3rd edition (note with bibliography)</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9_1">
    <vt:lpwstr>Nature</vt:lpwstr>
  </property>
  <property fmtid="{D5CDD505-2E9C-101B-9397-08002B2CF9AE}" pid="19" name="Mendeley Document_1">
    <vt:lpwstr>True</vt:lpwstr>
  </property>
  <property fmtid="{D5CDD505-2E9C-101B-9397-08002B2CF9AE}" pid="20" name="Mendeley Citation Style_1">
    <vt:lpwstr>http://www.zotero.org/styles/apa</vt:lpwstr>
  </property>
  <property fmtid="{D5CDD505-2E9C-101B-9397-08002B2CF9AE}" pid="21" name="Mendeley Recent Style Name 4_1">
    <vt:lpwstr>Chicago Manual of Style 17th edition (author-date)</vt:lpwstr>
  </property>
  <property fmtid="{D5CDD505-2E9C-101B-9397-08002B2CF9AE}" pid="22" name="Mendeley Recent Style Name 8_1">
    <vt:lpwstr>Modern Language Association 8th edition</vt:lpwstr>
  </property>
  <property fmtid="{D5CDD505-2E9C-101B-9397-08002B2CF9AE}" pid="23" name="Mendeley Recent Style Id 5_1">
    <vt:lpwstr>http://www.zotero.org/styles/harvard1</vt:lpwstr>
  </property>
  <property fmtid="{D5CDD505-2E9C-101B-9397-08002B2CF9AE}" pid="24" name="Mendeley Recent Style Name 5_1">
    <vt:lpwstr>Harvard reference format 1 (deprecated)</vt:lpwstr>
  </property>
  <property fmtid="{D5CDD505-2E9C-101B-9397-08002B2CF9AE}" pid="25" name="Mendeley Unique User Id_1">
    <vt:lpwstr>24d70149-ecaf-3a1d-a268-196ac937aeaf</vt:lpwstr>
  </property>
</Properties>
</file>