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AF50FD" w14:textId="1F71A150" w:rsidR="00661BA3" w:rsidRPr="00014AA4" w:rsidRDefault="008F334E" w:rsidP="004A469E">
      <w:pPr>
        <w:keepNext/>
        <w:jc w:val="left"/>
        <w:rPr>
          <w:b/>
          <w:sz w:val="40"/>
          <w:szCs w:val="40"/>
          <w:lang w:val="en-US"/>
        </w:rPr>
      </w:pPr>
      <w:r w:rsidRPr="00014AA4">
        <w:rPr>
          <w:b/>
          <w:sz w:val="40"/>
          <w:szCs w:val="40"/>
          <w:lang w:val="en-US"/>
        </w:rPr>
        <w:t xml:space="preserve">Agile Business </w:t>
      </w:r>
      <w:r w:rsidR="00014AA4" w:rsidRPr="00014AA4">
        <w:rPr>
          <w:b/>
          <w:sz w:val="40"/>
          <w:szCs w:val="40"/>
          <w:lang w:val="en-US"/>
        </w:rPr>
        <w:t>Analysis</w:t>
      </w:r>
    </w:p>
    <w:p w14:paraId="09C456FD" w14:textId="335E5719" w:rsidR="00A75B71" w:rsidRPr="00014AA4" w:rsidRDefault="00014AA4" w:rsidP="004A469E">
      <w:pPr>
        <w:keepNext/>
        <w:jc w:val="left"/>
        <w:rPr>
          <w:b/>
          <w:i/>
          <w:color w:val="404040" w:themeColor="text1" w:themeTint="BF"/>
          <w:sz w:val="36"/>
          <w:szCs w:val="36"/>
          <w:lang w:val="en-US"/>
        </w:rPr>
      </w:pPr>
      <w:r w:rsidRPr="00014AA4">
        <w:rPr>
          <w:b/>
          <w:i/>
          <w:color w:val="404040" w:themeColor="text1" w:themeTint="BF"/>
          <w:sz w:val="36"/>
          <w:szCs w:val="36"/>
          <w:lang w:val="en-US"/>
        </w:rPr>
        <w:t>Student Chatbot for the Module Business Int</w:t>
      </w:r>
      <w:r>
        <w:rPr>
          <w:b/>
          <w:i/>
          <w:color w:val="404040" w:themeColor="text1" w:themeTint="BF"/>
          <w:sz w:val="36"/>
          <w:szCs w:val="36"/>
          <w:lang w:val="en-US"/>
        </w:rPr>
        <w:t xml:space="preserve">elligence </w:t>
      </w:r>
      <w:r w:rsidR="008F334E" w:rsidRPr="00014AA4">
        <w:rPr>
          <w:b/>
          <w:i/>
          <w:color w:val="404040" w:themeColor="text1" w:themeTint="BF"/>
          <w:sz w:val="36"/>
          <w:szCs w:val="36"/>
          <w:lang w:val="en-US"/>
        </w:rPr>
        <w:t>Documentation Sprint 1</w:t>
      </w:r>
    </w:p>
    <w:p w14:paraId="49948993" w14:textId="77777777" w:rsidR="00A75B71" w:rsidRPr="00014AA4" w:rsidRDefault="00A75B71" w:rsidP="004A469E">
      <w:pPr>
        <w:keepNext/>
        <w:jc w:val="left"/>
        <w:rPr>
          <w:b/>
          <w:i/>
          <w:color w:val="404040" w:themeColor="text1" w:themeTint="BF"/>
          <w:sz w:val="36"/>
          <w:szCs w:val="36"/>
          <w:lang w:val="en-US"/>
        </w:rPr>
      </w:pPr>
    </w:p>
    <w:p w14:paraId="726A14DD" w14:textId="08ED7680" w:rsidR="00014EAE" w:rsidRPr="00014AA4" w:rsidRDefault="00014EAE" w:rsidP="00014EAE">
      <w:pPr>
        <w:keepNext/>
        <w:jc w:val="left"/>
        <w:rPr>
          <w:lang w:val="en-US"/>
        </w:rPr>
      </w:pPr>
    </w:p>
    <w:p w14:paraId="1EA45114" w14:textId="20C72344" w:rsidR="007C3163" w:rsidRPr="00014AA4" w:rsidRDefault="007C3163" w:rsidP="00DC2A04">
      <w:pPr>
        <w:rPr>
          <w:lang w:val="en-US"/>
        </w:rPr>
      </w:pPr>
    </w:p>
    <w:p w14:paraId="49A4F37C" w14:textId="77777777" w:rsidR="002C6C41" w:rsidRPr="00014AA4" w:rsidRDefault="002C6C41" w:rsidP="00DC2A04">
      <w:pPr>
        <w:rPr>
          <w:lang w:val="en-US"/>
        </w:rPr>
      </w:pPr>
    </w:p>
    <w:p w14:paraId="06FFDB05" w14:textId="77777777" w:rsidR="0023458A" w:rsidRPr="00A04505" w:rsidRDefault="0023458A" w:rsidP="001B5CE8">
      <w:pPr>
        <w:tabs>
          <w:tab w:val="clear" w:pos="851"/>
          <w:tab w:val="left" w:pos="2835"/>
        </w:tabs>
        <w:jc w:val="left"/>
        <w:rPr>
          <w:b/>
          <w:sz w:val="32"/>
          <w:szCs w:val="32"/>
          <w:lang w:val="en-US"/>
        </w:rPr>
      </w:pPr>
    </w:p>
    <w:p w14:paraId="091E345D" w14:textId="77777777" w:rsidR="009B05BC" w:rsidRPr="0060170F" w:rsidRDefault="009B05BC" w:rsidP="009B05BC">
      <w:pPr>
        <w:tabs>
          <w:tab w:val="clear" w:pos="851"/>
          <w:tab w:val="left" w:pos="2835"/>
        </w:tabs>
        <w:ind w:left="2835" w:hanging="2835"/>
        <w:rPr>
          <w:sz w:val="28"/>
          <w:szCs w:val="28"/>
          <w:lang w:val="en-GB"/>
        </w:rPr>
      </w:pPr>
      <w:r w:rsidRPr="0060170F">
        <w:rPr>
          <w:sz w:val="28"/>
          <w:szCs w:val="28"/>
          <w:lang w:val="en-GB"/>
        </w:rPr>
        <w:t>Organization:</w:t>
      </w:r>
      <w:r w:rsidRPr="0060170F">
        <w:rPr>
          <w:sz w:val="28"/>
          <w:szCs w:val="28"/>
          <w:lang w:val="en-GB"/>
        </w:rPr>
        <w:tab/>
        <w:t xml:space="preserve">University of Applied Sciences and Arts </w:t>
      </w:r>
      <w:proofErr w:type="spellStart"/>
      <w:r w:rsidRPr="0060170F">
        <w:rPr>
          <w:sz w:val="28"/>
          <w:szCs w:val="28"/>
          <w:lang w:val="en-GB"/>
        </w:rPr>
        <w:t>Northwestern</w:t>
      </w:r>
      <w:proofErr w:type="spellEnd"/>
      <w:r w:rsidRPr="0060170F">
        <w:rPr>
          <w:sz w:val="28"/>
          <w:szCs w:val="28"/>
          <w:lang w:val="en-GB"/>
        </w:rPr>
        <w:t xml:space="preserve"> Switzerland </w:t>
      </w:r>
    </w:p>
    <w:p w14:paraId="66CB9426" w14:textId="27E8D8A1" w:rsidR="009B4086" w:rsidRPr="0060170F" w:rsidRDefault="000D0889" w:rsidP="000C3371">
      <w:pPr>
        <w:tabs>
          <w:tab w:val="clear" w:pos="851"/>
          <w:tab w:val="left" w:pos="2835"/>
        </w:tabs>
        <w:ind w:left="2835" w:hanging="2835"/>
        <w:jc w:val="left"/>
        <w:rPr>
          <w:sz w:val="28"/>
          <w:szCs w:val="28"/>
          <w:lang w:val="en-GB"/>
        </w:rPr>
      </w:pPr>
      <w:r w:rsidRPr="0060170F">
        <w:rPr>
          <w:sz w:val="28"/>
          <w:szCs w:val="28"/>
          <w:lang w:val="en-GB"/>
        </w:rPr>
        <w:t>Author</w:t>
      </w:r>
      <w:r w:rsidR="00C61D9F" w:rsidRPr="0060170F">
        <w:rPr>
          <w:sz w:val="28"/>
          <w:szCs w:val="28"/>
          <w:lang w:val="en-GB"/>
        </w:rPr>
        <w:t>s</w:t>
      </w:r>
      <w:r w:rsidR="00DC2A04" w:rsidRPr="0060170F">
        <w:rPr>
          <w:sz w:val="28"/>
          <w:szCs w:val="28"/>
          <w:lang w:val="en-GB"/>
        </w:rPr>
        <w:t xml:space="preserve">: </w:t>
      </w:r>
      <w:r w:rsidR="00DC2A04" w:rsidRPr="0060170F">
        <w:rPr>
          <w:sz w:val="28"/>
          <w:szCs w:val="28"/>
          <w:lang w:val="en-GB"/>
        </w:rPr>
        <w:tab/>
      </w:r>
      <w:r w:rsidR="00C61D9F" w:rsidRPr="0060170F">
        <w:rPr>
          <w:sz w:val="28"/>
          <w:szCs w:val="28"/>
          <w:lang w:val="en-GB"/>
        </w:rPr>
        <w:t>Simon D</w:t>
      </w:r>
      <w:r w:rsidR="00E252DD" w:rsidRPr="0060170F">
        <w:rPr>
          <w:sz w:val="28"/>
          <w:szCs w:val="28"/>
          <w:lang w:val="en-GB"/>
        </w:rPr>
        <w:t>rabert</w:t>
      </w:r>
      <w:r w:rsidR="000468E1">
        <w:rPr>
          <w:sz w:val="28"/>
          <w:szCs w:val="28"/>
          <w:lang w:val="en-GB"/>
        </w:rPr>
        <w:t xml:space="preserve">, Franck </w:t>
      </w:r>
      <w:proofErr w:type="spellStart"/>
      <w:r w:rsidR="000468E1">
        <w:rPr>
          <w:sz w:val="28"/>
          <w:szCs w:val="28"/>
          <w:lang w:val="en-GB"/>
        </w:rPr>
        <w:t>Polin</w:t>
      </w:r>
      <w:proofErr w:type="spellEnd"/>
      <w:r w:rsidR="000468E1">
        <w:rPr>
          <w:sz w:val="28"/>
          <w:szCs w:val="28"/>
          <w:lang w:val="en-GB"/>
        </w:rPr>
        <w:t>, Celia Schmid,</w:t>
      </w:r>
      <w:r w:rsidR="00814AE0">
        <w:rPr>
          <w:sz w:val="28"/>
          <w:szCs w:val="28"/>
          <w:lang w:val="en-GB"/>
        </w:rPr>
        <w:br/>
      </w:r>
      <w:r w:rsidR="000468E1">
        <w:rPr>
          <w:sz w:val="28"/>
          <w:szCs w:val="28"/>
          <w:lang w:val="en-GB"/>
        </w:rPr>
        <w:t>Christopher Vo</w:t>
      </w:r>
      <w:r w:rsidR="00C064B9">
        <w:rPr>
          <w:sz w:val="28"/>
          <w:szCs w:val="28"/>
          <w:lang w:val="en-GB"/>
        </w:rPr>
        <w:t>ge</w:t>
      </w:r>
      <w:r w:rsidR="000468E1">
        <w:rPr>
          <w:sz w:val="28"/>
          <w:szCs w:val="28"/>
          <w:lang w:val="en-GB"/>
        </w:rPr>
        <w:t>l</w:t>
      </w:r>
    </w:p>
    <w:p w14:paraId="3EC78774" w14:textId="77777777" w:rsidR="00694B7C" w:rsidRDefault="00694B7C" w:rsidP="00696A18">
      <w:pPr>
        <w:tabs>
          <w:tab w:val="clear" w:pos="851"/>
          <w:tab w:val="left" w:pos="2835"/>
        </w:tabs>
        <w:rPr>
          <w:sz w:val="28"/>
          <w:szCs w:val="28"/>
          <w:lang w:val="en-GB"/>
        </w:rPr>
      </w:pPr>
    </w:p>
    <w:p w14:paraId="2AFF50C5" w14:textId="0728AED3" w:rsidR="00DC2A04" w:rsidRPr="0060170F" w:rsidRDefault="000D0889" w:rsidP="00696A18">
      <w:pPr>
        <w:tabs>
          <w:tab w:val="clear" w:pos="851"/>
          <w:tab w:val="left" w:pos="2835"/>
        </w:tabs>
        <w:rPr>
          <w:sz w:val="28"/>
          <w:szCs w:val="28"/>
          <w:lang w:val="en-GB"/>
        </w:rPr>
      </w:pPr>
      <w:r w:rsidRPr="0060170F">
        <w:rPr>
          <w:sz w:val="28"/>
          <w:szCs w:val="28"/>
          <w:lang w:val="en-GB"/>
        </w:rPr>
        <w:t>Place</w:t>
      </w:r>
      <w:r w:rsidR="00DC2A04" w:rsidRPr="0060170F">
        <w:rPr>
          <w:sz w:val="28"/>
          <w:szCs w:val="28"/>
          <w:lang w:val="en-GB"/>
        </w:rPr>
        <w:t xml:space="preserve">, </w:t>
      </w:r>
      <w:r w:rsidRPr="0060170F">
        <w:rPr>
          <w:sz w:val="28"/>
          <w:szCs w:val="28"/>
          <w:lang w:val="en-GB"/>
        </w:rPr>
        <w:t>Date</w:t>
      </w:r>
      <w:r w:rsidR="00DC2A04" w:rsidRPr="0060170F">
        <w:rPr>
          <w:sz w:val="28"/>
          <w:szCs w:val="28"/>
          <w:lang w:val="en-GB"/>
        </w:rPr>
        <w:t xml:space="preserve">: </w:t>
      </w:r>
      <w:r w:rsidR="00DC2A04" w:rsidRPr="0060170F">
        <w:rPr>
          <w:sz w:val="28"/>
          <w:szCs w:val="28"/>
          <w:lang w:val="en-GB"/>
        </w:rPr>
        <w:tab/>
      </w:r>
      <w:r w:rsidR="00893922" w:rsidRPr="0060170F">
        <w:rPr>
          <w:sz w:val="28"/>
          <w:szCs w:val="28"/>
          <w:lang w:val="en-GB"/>
        </w:rPr>
        <w:t>Olten</w:t>
      </w:r>
      <w:r w:rsidR="00DC2A04" w:rsidRPr="0060170F">
        <w:rPr>
          <w:sz w:val="28"/>
          <w:szCs w:val="28"/>
          <w:lang w:val="en-GB"/>
        </w:rPr>
        <w:t>,</w:t>
      </w:r>
      <w:r w:rsidR="00E252DD" w:rsidRPr="0060170F">
        <w:rPr>
          <w:sz w:val="28"/>
          <w:szCs w:val="28"/>
          <w:lang w:val="en-GB"/>
        </w:rPr>
        <w:t xml:space="preserve"> </w:t>
      </w:r>
      <w:r w:rsidR="00014AA4">
        <w:rPr>
          <w:sz w:val="28"/>
          <w:szCs w:val="28"/>
          <w:lang w:val="en-GB"/>
        </w:rPr>
        <w:t>24.10</w:t>
      </w:r>
      <w:r w:rsidR="00605748" w:rsidRPr="00605748">
        <w:rPr>
          <w:sz w:val="28"/>
          <w:szCs w:val="28"/>
          <w:lang w:val="en-GB"/>
        </w:rPr>
        <w:t>.2019</w:t>
      </w:r>
    </w:p>
    <w:p w14:paraId="31521AC9" w14:textId="77777777" w:rsidR="005500E7" w:rsidRPr="0060170F" w:rsidRDefault="005500E7" w:rsidP="005500E7">
      <w:pPr>
        <w:rPr>
          <w:lang w:val="en-GB"/>
        </w:rPr>
        <w:sectPr w:rsidR="005500E7" w:rsidRPr="0060170F" w:rsidSect="005C218B">
          <w:headerReference w:type="even" r:id="rId12"/>
          <w:headerReference w:type="default" r:id="rId13"/>
          <w:footerReference w:type="even" r:id="rId14"/>
          <w:headerReference w:type="first" r:id="rId15"/>
          <w:footerReference w:type="first" r:id="rId16"/>
          <w:pgSz w:w="11907" w:h="16840" w:code="9"/>
          <w:pgMar w:top="1701" w:right="851" w:bottom="1588" w:left="1418" w:header="680" w:footer="1021" w:gutter="0"/>
          <w:cols w:space="708"/>
          <w:docGrid w:linePitch="360"/>
        </w:sectPr>
      </w:pPr>
    </w:p>
    <w:tbl>
      <w:tblPr>
        <w:tblW w:w="12853" w:type="dxa"/>
        <w:tblLook w:val="04A0" w:firstRow="1" w:lastRow="0" w:firstColumn="1" w:lastColumn="0" w:noHBand="0" w:noVBand="1"/>
      </w:tblPr>
      <w:tblGrid>
        <w:gridCol w:w="8931"/>
        <w:gridCol w:w="3922"/>
      </w:tblGrid>
      <w:tr w:rsidR="0085541C" w:rsidRPr="00E41BCD" w14:paraId="1B41A5F5" w14:textId="77777777" w:rsidTr="67E12F99">
        <w:tc>
          <w:tcPr>
            <w:tcW w:w="8931" w:type="dxa"/>
            <w:shd w:val="clear" w:color="auto" w:fill="auto"/>
          </w:tcPr>
          <w:p w14:paraId="20C9582E" w14:textId="0EE6B587" w:rsidR="00A75B71" w:rsidRDefault="00014AA4" w:rsidP="00F613E7">
            <w:pPr>
              <w:tabs>
                <w:tab w:val="left" w:pos="567"/>
              </w:tabs>
              <w:rPr>
                <w:b/>
                <w:lang w:val="en-GB" w:eastAsia="de-DE"/>
              </w:rPr>
            </w:pPr>
            <w:r>
              <w:rPr>
                <w:b/>
                <w:lang w:val="en-GB" w:eastAsia="de-DE"/>
              </w:rPr>
              <w:lastRenderedPageBreak/>
              <w:t>Agile Business Analysis</w:t>
            </w:r>
          </w:p>
          <w:p w14:paraId="60EECBAD" w14:textId="200D70E7" w:rsidR="00507598" w:rsidRPr="0060170F" w:rsidRDefault="007A294B" w:rsidP="00F613E7">
            <w:pPr>
              <w:tabs>
                <w:tab w:val="left" w:pos="567"/>
              </w:tabs>
              <w:jc w:val="left"/>
              <w:rPr>
                <w:b/>
                <w:lang w:val="en-GB" w:eastAsia="de-DE"/>
              </w:rPr>
            </w:pPr>
            <w:r w:rsidRPr="007A294B">
              <w:rPr>
                <w:lang w:val="en-GB" w:eastAsia="de-DE"/>
              </w:rPr>
              <w:t>Student Chatbot for the Module Business Intelligence Documentation Sprint 1</w:t>
            </w:r>
            <w:r w:rsidR="00A75B71" w:rsidRPr="00A75B71">
              <w:rPr>
                <w:lang w:val="en-GB" w:eastAsia="de-DE"/>
              </w:rPr>
              <w:t xml:space="preserve"> </w:t>
            </w:r>
          </w:p>
        </w:tc>
        <w:tc>
          <w:tcPr>
            <w:tcW w:w="3922" w:type="dxa"/>
            <w:shd w:val="clear" w:color="auto" w:fill="auto"/>
          </w:tcPr>
          <w:p w14:paraId="4408A8D4" w14:textId="77777777" w:rsidR="00D34E78" w:rsidRPr="0060170F" w:rsidRDefault="00D34E78" w:rsidP="00F613E7">
            <w:pPr>
              <w:tabs>
                <w:tab w:val="left" w:pos="567"/>
              </w:tabs>
              <w:jc w:val="left"/>
              <w:rPr>
                <w:b/>
                <w:lang w:val="en-GB" w:eastAsia="de-DE"/>
              </w:rPr>
            </w:pPr>
          </w:p>
        </w:tc>
      </w:tr>
      <w:tr w:rsidR="0085541C" w:rsidRPr="0060170F" w14:paraId="4BBDD372" w14:textId="77777777" w:rsidTr="67E12F99">
        <w:tc>
          <w:tcPr>
            <w:tcW w:w="8931" w:type="dxa"/>
            <w:shd w:val="clear" w:color="auto" w:fill="auto"/>
          </w:tcPr>
          <w:p w14:paraId="4AB88103" w14:textId="77777777" w:rsidR="00A75B71" w:rsidRPr="007A294B" w:rsidRDefault="00A75B71" w:rsidP="00CF01DA">
            <w:pPr>
              <w:tabs>
                <w:tab w:val="left" w:pos="567"/>
              </w:tabs>
              <w:spacing w:after="0"/>
              <w:jc w:val="left"/>
              <w:rPr>
                <w:b/>
                <w:lang w:val="en-US" w:eastAsia="de-DE"/>
              </w:rPr>
            </w:pPr>
          </w:p>
          <w:p w14:paraId="408872C8" w14:textId="626EAB8F" w:rsidR="00DB738A" w:rsidRPr="0060170F" w:rsidRDefault="00DB738A" w:rsidP="00CF01DA">
            <w:pPr>
              <w:tabs>
                <w:tab w:val="left" w:pos="567"/>
              </w:tabs>
              <w:spacing w:after="0"/>
              <w:jc w:val="left"/>
              <w:rPr>
                <w:b/>
                <w:lang w:val="en-GB" w:eastAsia="de-DE"/>
              </w:rPr>
            </w:pPr>
            <w:r w:rsidRPr="0060170F">
              <w:rPr>
                <w:b/>
                <w:lang w:val="en-GB" w:eastAsia="de-DE"/>
              </w:rPr>
              <w:t>Aut</w:t>
            </w:r>
            <w:r w:rsidR="009B05BC" w:rsidRPr="0060170F">
              <w:rPr>
                <w:b/>
                <w:lang w:val="en-GB" w:eastAsia="de-DE"/>
              </w:rPr>
              <w:t>h</w:t>
            </w:r>
            <w:r w:rsidRPr="0060170F">
              <w:rPr>
                <w:b/>
                <w:lang w:val="en-GB" w:eastAsia="de-DE"/>
              </w:rPr>
              <w:t>or</w:t>
            </w:r>
            <w:r w:rsidR="00103D46" w:rsidRPr="0060170F">
              <w:rPr>
                <w:b/>
                <w:lang w:val="en-GB" w:eastAsia="de-DE"/>
              </w:rPr>
              <w:t>s</w:t>
            </w:r>
          </w:p>
        </w:tc>
        <w:tc>
          <w:tcPr>
            <w:tcW w:w="3922" w:type="dxa"/>
            <w:shd w:val="clear" w:color="auto" w:fill="auto"/>
          </w:tcPr>
          <w:p w14:paraId="4DA84722" w14:textId="77777777" w:rsidR="00DB738A" w:rsidRPr="0060170F" w:rsidRDefault="00DB738A" w:rsidP="00CF01DA">
            <w:pPr>
              <w:tabs>
                <w:tab w:val="left" w:pos="567"/>
              </w:tabs>
              <w:spacing w:after="0"/>
              <w:jc w:val="left"/>
              <w:rPr>
                <w:b/>
                <w:lang w:val="en-GB" w:eastAsia="de-DE"/>
              </w:rPr>
            </w:pPr>
          </w:p>
        </w:tc>
      </w:tr>
      <w:tr w:rsidR="0085541C" w:rsidRPr="0060170F" w14:paraId="4AE0A9CB" w14:textId="77777777" w:rsidTr="67E12F99">
        <w:tc>
          <w:tcPr>
            <w:tcW w:w="8931" w:type="dxa"/>
            <w:shd w:val="clear" w:color="auto" w:fill="auto"/>
          </w:tcPr>
          <w:p w14:paraId="618260A0" w14:textId="4070A26C" w:rsidR="00A75B71" w:rsidRDefault="00A75B71" w:rsidP="0082069F">
            <w:pPr>
              <w:tabs>
                <w:tab w:val="left" w:pos="567"/>
              </w:tabs>
              <w:jc w:val="left"/>
              <w:rPr>
                <w:rStyle w:val="Hyperlink"/>
              </w:rPr>
            </w:pPr>
            <w:r w:rsidRPr="009F1EA1">
              <w:t>Simon A. Drabert</w:t>
            </w:r>
            <w:r w:rsidRPr="009F1EA1">
              <w:br/>
              <w:t>Parkstrasse 38</w:t>
            </w:r>
            <w:r w:rsidRPr="009F1EA1">
              <w:br/>
              <w:t>4102 Binningen</w:t>
            </w:r>
            <w:r w:rsidRPr="009F1EA1">
              <w:br/>
              <w:t>+4176 560 77 15</w:t>
            </w:r>
            <w:r w:rsidRPr="009F1EA1">
              <w:br/>
            </w:r>
            <w:hyperlink r:id="rId17" w:history="1">
              <w:r w:rsidRPr="009F1EA1">
                <w:rPr>
                  <w:rStyle w:val="Hyperlink"/>
                </w:rPr>
                <w:t>simon.drabert@stuedents.fhnw.ch</w:t>
              </w:r>
            </w:hyperlink>
          </w:p>
          <w:p w14:paraId="06FD6792" w14:textId="427B0A14" w:rsidR="008F334E" w:rsidRDefault="008F334E" w:rsidP="0082069F">
            <w:pPr>
              <w:tabs>
                <w:tab w:val="left" w:pos="567"/>
              </w:tabs>
              <w:jc w:val="left"/>
              <w:rPr>
                <w:rStyle w:val="Hyperlink"/>
              </w:rPr>
            </w:pPr>
          </w:p>
          <w:p w14:paraId="4B4FF219" w14:textId="26D55A57" w:rsidR="008F334E" w:rsidRPr="00B5533F" w:rsidRDefault="008F334E" w:rsidP="008F334E">
            <w:pPr>
              <w:tabs>
                <w:tab w:val="left" w:pos="567"/>
              </w:tabs>
              <w:jc w:val="left"/>
            </w:pPr>
            <w:r w:rsidRPr="00B5533F">
              <w:t>Celia</w:t>
            </w:r>
            <w:r w:rsidR="00B5533F" w:rsidRPr="00B5533F">
              <w:t xml:space="preserve"> Schmid</w:t>
            </w:r>
            <w:r w:rsidRPr="00B5533F">
              <w:br/>
            </w:r>
            <w:r w:rsidR="00B5533F" w:rsidRPr="00B5533F">
              <w:t>Hoh</w:t>
            </w:r>
            <w:r w:rsidR="00B5533F">
              <w:t>lstrasse 482</w:t>
            </w:r>
            <w:r w:rsidRPr="00B5533F">
              <w:br/>
            </w:r>
            <w:r w:rsidR="00B5533F">
              <w:t>8048 Zürich</w:t>
            </w:r>
            <w:r w:rsidRPr="00B5533F">
              <w:br/>
              <w:t xml:space="preserve">+4176 </w:t>
            </w:r>
            <w:r w:rsidR="00742BB9">
              <w:t>234</w:t>
            </w:r>
            <w:r w:rsidRPr="00B5533F">
              <w:t xml:space="preserve"> </w:t>
            </w:r>
            <w:r w:rsidR="00742BB9">
              <w:t>17 08</w:t>
            </w:r>
            <w:r w:rsidRPr="00B5533F">
              <w:br/>
            </w:r>
            <w:hyperlink r:id="rId18" w:history="1">
              <w:r w:rsidR="00742BB9" w:rsidRPr="00A66AFB">
                <w:rPr>
                  <w:rStyle w:val="Hyperlink"/>
                </w:rPr>
                <w:t>celia.schmid@students.fhnw.ch</w:t>
              </w:r>
            </w:hyperlink>
            <w:r w:rsidR="00742BB9">
              <w:t xml:space="preserve"> </w:t>
            </w:r>
          </w:p>
          <w:p w14:paraId="053E8A65" w14:textId="550785C4" w:rsidR="008F334E" w:rsidRPr="00B5533F" w:rsidRDefault="008F334E" w:rsidP="0082069F">
            <w:pPr>
              <w:tabs>
                <w:tab w:val="left" w:pos="567"/>
              </w:tabs>
              <w:jc w:val="left"/>
            </w:pPr>
          </w:p>
          <w:p w14:paraId="05DCB601" w14:textId="23D91313" w:rsidR="007A294B" w:rsidRPr="009F1EA1" w:rsidRDefault="007A294B" w:rsidP="007A294B">
            <w:pPr>
              <w:tabs>
                <w:tab w:val="left" w:pos="567"/>
              </w:tabs>
              <w:jc w:val="left"/>
            </w:pPr>
            <w:r w:rsidRPr="009F1EA1">
              <w:t>Christopher Vogel</w:t>
            </w:r>
            <w:r w:rsidRPr="009F1EA1">
              <w:br/>
              <w:t>Ba</w:t>
            </w:r>
            <w:r>
              <w:t>h</w:t>
            </w:r>
            <w:r w:rsidRPr="009F1EA1">
              <w:t>nhofplatz 2</w:t>
            </w:r>
            <w:r w:rsidRPr="009F1EA1">
              <w:br/>
              <w:t>4133 Pratteln</w:t>
            </w:r>
            <w:r w:rsidRPr="009F1EA1">
              <w:br/>
              <w:t>+41 78 883 99 12</w:t>
            </w:r>
            <w:r w:rsidRPr="009F1EA1">
              <w:br/>
            </w:r>
            <w:hyperlink r:id="rId19" w:history="1">
              <w:r w:rsidR="00742BB9" w:rsidRPr="00A66AFB">
                <w:rPr>
                  <w:rStyle w:val="Hyperlink"/>
                </w:rPr>
                <w:t>christopher.vogel@students.fhnw.ch</w:t>
              </w:r>
            </w:hyperlink>
          </w:p>
          <w:p w14:paraId="4CEA4C04" w14:textId="7E83157F" w:rsidR="008F334E" w:rsidRPr="009F1EA1" w:rsidRDefault="008F334E" w:rsidP="008F334E">
            <w:pPr>
              <w:tabs>
                <w:tab w:val="left" w:pos="567"/>
              </w:tabs>
              <w:jc w:val="left"/>
            </w:pPr>
          </w:p>
          <w:p w14:paraId="410B67EF" w14:textId="01634B7D" w:rsidR="008F334E" w:rsidRPr="009F1EA1" w:rsidRDefault="67E12F99" w:rsidP="67E12F99">
            <w:pPr>
              <w:tabs>
                <w:tab w:val="left" w:pos="567"/>
              </w:tabs>
              <w:jc w:val="left"/>
            </w:pPr>
            <w:r>
              <w:t>Franck</w:t>
            </w:r>
            <w:r w:rsidR="000C3371">
              <w:t xml:space="preserve"> Polin</w:t>
            </w:r>
            <w:r w:rsidR="008F334E">
              <w:br/>
            </w:r>
            <w:proofErr w:type="spellStart"/>
            <w:r>
              <w:t>Holeestrasse</w:t>
            </w:r>
            <w:proofErr w:type="spellEnd"/>
            <w:r>
              <w:t xml:space="preserve"> 116</w:t>
            </w:r>
            <w:r w:rsidR="008F334E">
              <w:br/>
            </w:r>
            <w:r>
              <w:t>4054 Basel</w:t>
            </w:r>
            <w:r w:rsidR="008F334E">
              <w:br/>
            </w:r>
            <w:r>
              <w:t>+41 76 524 27 82</w:t>
            </w:r>
            <w:r w:rsidR="008F334E">
              <w:br/>
            </w:r>
            <w:hyperlink r:id="rId20" w:history="1">
              <w:r w:rsidR="00525649" w:rsidRPr="00F90B7F">
                <w:rPr>
                  <w:rStyle w:val="Hyperlink"/>
                </w:rPr>
                <w:t>franck.polin@stuedents.fhnw.ch</w:t>
              </w:r>
            </w:hyperlink>
          </w:p>
          <w:p w14:paraId="00831D65" w14:textId="610C00EE" w:rsidR="008F334E" w:rsidRDefault="008F334E" w:rsidP="0082069F">
            <w:pPr>
              <w:tabs>
                <w:tab w:val="left" w:pos="567"/>
              </w:tabs>
              <w:jc w:val="left"/>
            </w:pPr>
          </w:p>
          <w:p w14:paraId="5494575E" w14:textId="5B03D7D2" w:rsidR="00A75B71" w:rsidRPr="00BB618C" w:rsidRDefault="00A75B71" w:rsidP="0082069F">
            <w:pPr>
              <w:tabs>
                <w:tab w:val="left" w:pos="567"/>
              </w:tabs>
              <w:jc w:val="left"/>
              <w:rPr>
                <w:lang w:eastAsia="de-DE"/>
              </w:rPr>
            </w:pPr>
          </w:p>
        </w:tc>
        <w:tc>
          <w:tcPr>
            <w:tcW w:w="3922" w:type="dxa"/>
            <w:shd w:val="clear" w:color="auto" w:fill="auto"/>
          </w:tcPr>
          <w:p w14:paraId="59E89673" w14:textId="77777777" w:rsidR="00D34E78" w:rsidRPr="00BB618C" w:rsidRDefault="00D34E78" w:rsidP="00F613E7">
            <w:pPr>
              <w:tabs>
                <w:tab w:val="left" w:pos="567"/>
              </w:tabs>
              <w:jc w:val="left"/>
              <w:rPr>
                <w:b/>
                <w:lang w:eastAsia="de-DE"/>
              </w:rPr>
            </w:pPr>
          </w:p>
        </w:tc>
      </w:tr>
    </w:tbl>
    <w:p w14:paraId="06FA22A5" w14:textId="77777777" w:rsidR="00C600AD" w:rsidRDefault="00C600AD">
      <w:r>
        <w:br w:type="page"/>
      </w:r>
    </w:p>
    <w:tbl>
      <w:tblPr>
        <w:tblW w:w="12853" w:type="dxa"/>
        <w:tblLook w:val="04A0" w:firstRow="1" w:lastRow="0" w:firstColumn="1" w:lastColumn="0" w:noHBand="0" w:noVBand="1"/>
      </w:tblPr>
      <w:tblGrid>
        <w:gridCol w:w="8931"/>
        <w:gridCol w:w="3922"/>
      </w:tblGrid>
      <w:tr w:rsidR="0085541C" w:rsidRPr="0060170F" w14:paraId="235A49B5" w14:textId="77777777" w:rsidTr="67E12F99">
        <w:tc>
          <w:tcPr>
            <w:tcW w:w="8931" w:type="dxa"/>
            <w:shd w:val="clear" w:color="auto" w:fill="auto"/>
          </w:tcPr>
          <w:p w14:paraId="27DEBFCB" w14:textId="1EC8588F" w:rsidR="00DB738A" w:rsidRPr="0060170F" w:rsidRDefault="009B05BC" w:rsidP="00CF01DA">
            <w:pPr>
              <w:tabs>
                <w:tab w:val="left" w:pos="567"/>
              </w:tabs>
              <w:spacing w:after="0"/>
              <w:jc w:val="left"/>
              <w:rPr>
                <w:b/>
                <w:lang w:val="en-GB" w:eastAsia="de-DE"/>
              </w:rPr>
            </w:pPr>
            <w:r w:rsidRPr="0060170F">
              <w:rPr>
                <w:b/>
                <w:lang w:val="en-GB" w:eastAsia="de-DE"/>
              </w:rPr>
              <w:lastRenderedPageBreak/>
              <w:t>Contact</w:t>
            </w:r>
          </w:p>
        </w:tc>
        <w:tc>
          <w:tcPr>
            <w:tcW w:w="3922" w:type="dxa"/>
            <w:shd w:val="clear" w:color="auto" w:fill="auto"/>
          </w:tcPr>
          <w:p w14:paraId="27708991" w14:textId="77777777" w:rsidR="00DB738A" w:rsidRPr="0060170F" w:rsidRDefault="00DB738A" w:rsidP="00DB738A">
            <w:pPr>
              <w:tabs>
                <w:tab w:val="left" w:pos="567"/>
              </w:tabs>
              <w:spacing w:after="0" w:line="240" w:lineRule="auto"/>
              <w:jc w:val="left"/>
              <w:rPr>
                <w:b/>
                <w:lang w:val="en-GB" w:eastAsia="de-DE"/>
              </w:rPr>
            </w:pPr>
          </w:p>
        </w:tc>
      </w:tr>
      <w:tr w:rsidR="0085541C" w:rsidRPr="0060170F" w14:paraId="5CC60065" w14:textId="77777777" w:rsidTr="67E12F99">
        <w:tc>
          <w:tcPr>
            <w:tcW w:w="8931" w:type="dxa"/>
            <w:shd w:val="clear" w:color="auto" w:fill="auto"/>
          </w:tcPr>
          <w:p w14:paraId="59CA69E9" w14:textId="0EC44CD6" w:rsidR="00BB6A09" w:rsidRPr="009F1EA1" w:rsidRDefault="00B86382" w:rsidP="00BB6A09">
            <w:pPr>
              <w:tabs>
                <w:tab w:val="left" w:pos="567"/>
              </w:tabs>
              <w:jc w:val="left"/>
            </w:pPr>
            <w:r w:rsidRPr="009F1EA1">
              <w:t xml:space="preserve">Prof. </w:t>
            </w:r>
            <w:r w:rsidR="004C0283" w:rsidRPr="009F1EA1">
              <w:t xml:space="preserve">Dr. </w:t>
            </w:r>
            <w:r w:rsidR="008F334E">
              <w:t>Knut Hinkelmann</w:t>
            </w:r>
            <w:r w:rsidR="002866A7" w:rsidRPr="009F1EA1">
              <w:t xml:space="preserve"> </w:t>
            </w:r>
            <w:r w:rsidR="00D34E78" w:rsidRPr="009F1EA1">
              <w:br/>
            </w:r>
            <w:r w:rsidR="009B05BC" w:rsidRPr="009F1EA1">
              <w:t xml:space="preserve">University </w:t>
            </w:r>
            <w:proofErr w:type="spellStart"/>
            <w:r w:rsidR="009B05BC" w:rsidRPr="009F1EA1">
              <w:t>of</w:t>
            </w:r>
            <w:proofErr w:type="spellEnd"/>
            <w:r w:rsidR="009B05BC" w:rsidRPr="009F1EA1">
              <w:t xml:space="preserve"> Applied Sciences and Arts</w:t>
            </w:r>
            <w:r w:rsidR="0085541C" w:rsidRPr="009F1EA1">
              <w:t xml:space="preserve"> </w:t>
            </w:r>
            <w:r w:rsidR="009B05BC" w:rsidRPr="009F1EA1">
              <w:t xml:space="preserve">Northwestern </w:t>
            </w:r>
            <w:proofErr w:type="spellStart"/>
            <w:r w:rsidR="009B05BC" w:rsidRPr="009F1EA1">
              <w:t>Switzerland</w:t>
            </w:r>
            <w:proofErr w:type="spellEnd"/>
            <w:r w:rsidR="0085541C" w:rsidRPr="009F1EA1">
              <w:br/>
              <w:t>Hochschule für Wirtschaft</w:t>
            </w:r>
            <w:r w:rsidR="00D34E78" w:rsidRPr="009F1EA1">
              <w:br/>
            </w:r>
          </w:p>
        </w:tc>
        <w:tc>
          <w:tcPr>
            <w:tcW w:w="3922" w:type="dxa"/>
            <w:shd w:val="clear" w:color="auto" w:fill="auto"/>
          </w:tcPr>
          <w:p w14:paraId="454E0296" w14:textId="77777777" w:rsidR="00D34E78" w:rsidRPr="009F1EA1" w:rsidRDefault="00D34E78" w:rsidP="00F613E7">
            <w:pPr>
              <w:tabs>
                <w:tab w:val="left" w:pos="567"/>
              </w:tabs>
              <w:jc w:val="left"/>
              <w:rPr>
                <w:b/>
              </w:rPr>
            </w:pPr>
          </w:p>
        </w:tc>
      </w:tr>
      <w:tr w:rsidR="0085541C" w:rsidRPr="0060170F" w14:paraId="47DAA58C" w14:textId="77777777" w:rsidTr="67E12F99">
        <w:trPr>
          <w:trHeight w:val="313"/>
        </w:trPr>
        <w:tc>
          <w:tcPr>
            <w:tcW w:w="8931" w:type="dxa"/>
            <w:shd w:val="clear" w:color="auto" w:fill="auto"/>
          </w:tcPr>
          <w:p w14:paraId="3309FC9B" w14:textId="77777777" w:rsidR="00DB738A" w:rsidRPr="0060170F" w:rsidRDefault="009B05BC" w:rsidP="00CF01DA">
            <w:pPr>
              <w:tabs>
                <w:tab w:val="left" w:pos="567"/>
              </w:tabs>
              <w:spacing w:after="0"/>
              <w:jc w:val="left"/>
              <w:rPr>
                <w:b/>
                <w:lang w:val="en-GB" w:eastAsia="de-DE"/>
              </w:rPr>
            </w:pPr>
            <w:r w:rsidRPr="0060170F">
              <w:rPr>
                <w:b/>
                <w:lang w:val="en-GB" w:eastAsia="de-DE"/>
              </w:rPr>
              <w:t>Organization</w:t>
            </w:r>
          </w:p>
        </w:tc>
        <w:tc>
          <w:tcPr>
            <w:tcW w:w="3922" w:type="dxa"/>
            <w:shd w:val="clear" w:color="auto" w:fill="auto"/>
          </w:tcPr>
          <w:p w14:paraId="212C9EF3" w14:textId="77777777" w:rsidR="00DB738A" w:rsidRPr="0060170F" w:rsidRDefault="00DB738A" w:rsidP="00DB738A">
            <w:pPr>
              <w:tabs>
                <w:tab w:val="left" w:pos="567"/>
              </w:tabs>
              <w:spacing w:after="0" w:line="240" w:lineRule="auto"/>
              <w:jc w:val="left"/>
              <w:rPr>
                <w:b/>
                <w:lang w:val="en-GB" w:eastAsia="de-DE"/>
              </w:rPr>
            </w:pPr>
          </w:p>
        </w:tc>
      </w:tr>
      <w:tr w:rsidR="0085541C" w:rsidRPr="00E41BCD" w14:paraId="67E4E1D1" w14:textId="77777777" w:rsidTr="67E12F99">
        <w:tc>
          <w:tcPr>
            <w:tcW w:w="8931" w:type="dxa"/>
            <w:shd w:val="clear" w:color="auto" w:fill="auto"/>
          </w:tcPr>
          <w:p w14:paraId="2A0DBA76" w14:textId="280BC5DD" w:rsidR="0085541C" w:rsidRPr="0060170F" w:rsidRDefault="009B05BC" w:rsidP="005C218B">
            <w:pPr>
              <w:tabs>
                <w:tab w:val="left" w:pos="567"/>
              </w:tabs>
              <w:jc w:val="left"/>
              <w:rPr>
                <w:b/>
                <w:lang w:val="en-GB" w:eastAsia="de-DE"/>
              </w:rPr>
            </w:pPr>
            <w:r w:rsidRPr="0060170F">
              <w:rPr>
                <w:lang w:val="en-GB" w:eastAsia="de-DE"/>
              </w:rPr>
              <w:t>University of Applied Sciences and Arts</w:t>
            </w:r>
            <w:r w:rsidR="0085541C" w:rsidRPr="0060170F">
              <w:rPr>
                <w:lang w:val="en-GB" w:eastAsia="de-DE"/>
              </w:rPr>
              <w:t xml:space="preserve"> </w:t>
            </w:r>
            <w:proofErr w:type="spellStart"/>
            <w:r w:rsidRPr="0060170F">
              <w:rPr>
                <w:lang w:val="en-GB" w:eastAsia="de-DE"/>
              </w:rPr>
              <w:t>Northwestern</w:t>
            </w:r>
            <w:proofErr w:type="spellEnd"/>
            <w:r w:rsidR="00DD3E8F" w:rsidRPr="0060170F">
              <w:rPr>
                <w:lang w:val="en-GB" w:eastAsia="de-DE"/>
              </w:rPr>
              <w:t xml:space="preserve"> Switzerland</w:t>
            </w:r>
            <w:r w:rsidR="0085541C" w:rsidRPr="0060170F">
              <w:rPr>
                <w:lang w:val="en-GB" w:eastAsia="de-DE"/>
              </w:rPr>
              <w:br/>
            </w:r>
            <w:proofErr w:type="spellStart"/>
            <w:r w:rsidR="0085541C" w:rsidRPr="0060170F">
              <w:rPr>
                <w:lang w:val="en-GB" w:eastAsia="de-DE"/>
              </w:rPr>
              <w:t>Riggenbachstrasse</w:t>
            </w:r>
            <w:proofErr w:type="spellEnd"/>
            <w:r w:rsidR="0085541C" w:rsidRPr="0060170F">
              <w:rPr>
                <w:lang w:val="en-GB" w:eastAsia="de-DE"/>
              </w:rPr>
              <w:t xml:space="preserve"> 16</w:t>
            </w:r>
            <w:r w:rsidR="00D34E78" w:rsidRPr="0060170F">
              <w:rPr>
                <w:lang w:val="en-GB" w:eastAsia="de-DE"/>
              </w:rPr>
              <w:br/>
            </w:r>
            <w:r w:rsidR="00DD3E8F" w:rsidRPr="0060170F">
              <w:rPr>
                <w:lang w:val="en-GB" w:eastAsia="de-DE"/>
              </w:rPr>
              <w:t>4600 Olten</w:t>
            </w:r>
          </w:p>
        </w:tc>
        <w:tc>
          <w:tcPr>
            <w:tcW w:w="3922" w:type="dxa"/>
            <w:shd w:val="clear" w:color="auto" w:fill="auto"/>
          </w:tcPr>
          <w:p w14:paraId="6BB70919" w14:textId="77777777" w:rsidR="00D34E78" w:rsidRPr="0060170F" w:rsidRDefault="00D34E78" w:rsidP="00F613E7">
            <w:pPr>
              <w:tabs>
                <w:tab w:val="left" w:pos="567"/>
              </w:tabs>
              <w:jc w:val="left"/>
              <w:rPr>
                <w:b/>
                <w:lang w:val="en-GB" w:eastAsia="de-DE"/>
              </w:rPr>
            </w:pPr>
          </w:p>
        </w:tc>
      </w:tr>
      <w:tr w:rsidR="0085541C" w:rsidRPr="0060170F" w14:paraId="36EF7FD6" w14:textId="77777777" w:rsidTr="67E12F99">
        <w:tc>
          <w:tcPr>
            <w:tcW w:w="8931" w:type="dxa"/>
            <w:shd w:val="clear" w:color="auto" w:fill="auto"/>
          </w:tcPr>
          <w:p w14:paraId="52B7F1C1" w14:textId="56834E5E" w:rsidR="00507598" w:rsidRPr="0060170F" w:rsidRDefault="00507598" w:rsidP="00F613E7">
            <w:pPr>
              <w:tabs>
                <w:tab w:val="left" w:pos="567"/>
              </w:tabs>
              <w:jc w:val="left"/>
              <w:rPr>
                <w:b/>
                <w:lang w:val="en-GB" w:eastAsia="de-DE"/>
              </w:rPr>
            </w:pPr>
          </w:p>
          <w:p w14:paraId="06625E31" w14:textId="0CFA5D81" w:rsidR="007C3163" w:rsidRPr="00CF7805" w:rsidRDefault="002073D8" w:rsidP="00F613E7">
            <w:pPr>
              <w:tabs>
                <w:tab w:val="left" w:pos="567"/>
              </w:tabs>
              <w:jc w:val="left"/>
              <w:rPr>
                <w:lang w:eastAsia="de-DE"/>
              </w:rPr>
            </w:pPr>
            <w:r w:rsidRPr="00CF7805">
              <w:rPr>
                <w:lang w:eastAsia="de-DE"/>
              </w:rPr>
              <w:t>Olten</w:t>
            </w:r>
            <w:r w:rsidR="007C3163" w:rsidRPr="00CF7805">
              <w:rPr>
                <w:lang w:eastAsia="de-DE"/>
              </w:rPr>
              <w:t xml:space="preserve">, </w:t>
            </w:r>
            <w:r w:rsidR="008F334E">
              <w:rPr>
                <w:lang w:eastAsia="de-DE"/>
              </w:rPr>
              <w:t>24.10</w:t>
            </w:r>
            <w:r w:rsidR="00C1096B" w:rsidRPr="00CF7805">
              <w:rPr>
                <w:lang w:eastAsia="de-DE"/>
              </w:rPr>
              <w:t>.2019</w:t>
            </w:r>
          </w:p>
          <w:p w14:paraId="75C2695A" w14:textId="015EC1B8" w:rsidR="00507598" w:rsidRPr="00CF7805" w:rsidRDefault="00507598" w:rsidP="00760B92">
            <w:pPr>
              <w:tabs>
                <w:tab w:val="left" w:pos="567"/>
                <w:tab w:val="center" w:pos="4357"/>
              </w:tabs>
              <w:jc w:val="left"/>
              <w:rPr>
                <w:rFonts w:cs="Arial"/>
              </w:rPr>
            </w:pPr>
          </w:p>
        </w:tc>
        <w:tc>
          <w:tcPr>
            <w:tcW w:w="3922" w:type="dxa"/>
            <w:shd w:val="clear" w:color="auto" w:fill="auto"/>
          </w:tcPr>
          <w:p w14:paraId="3E50A5A5" w14:textId="77777777" w:rsidR="00507598" w:rsidRPr="00CF7805" w:rsidRDefault="00507598" w:rsidP="00760B92">
            <w:pPr>
              <w:keepNext/>
              <w:tabs>
                <w:tab w:val="left" w:pos="567"/>
              </w:tabs>
              <w:jc w:val="left"/>
              <w:rPr>
                <w:b/>
                <w:lang w:eastAsia="de-DE"/>
              </w:rPr>
            </w:pPr>
          </w:p>
        </w:tc>
      </w:tr>
    </w:tbl>
    <w:p w14:paraId="57FC291F" w14:textId="77777777" w:rsidR="00F7330E" w:rsidRPr="0060170F" w:rsidRDefault="000D0889" w:rsidP="00D000CF">
      <w:pPr>
        <w:pStyle w:val="berschrift1ohneNummerierung"/>
        <w:rPr>
          <w:lang w:val="en-GB"/>
        </w:rPr>
      </w:pPr>
      <w:bookmarkStart w:id="0" w:name="_Toc22668561"/>
      <w:r w:rsidRPr="0060170F">
        <w:rPr>
          <w:lang w:val="en-GB"/>
        </w:rPr>
        <w:lastRenderedPageBreak/>
        <w:t>Declaration of Authen</w:t>
      </w:r>
      <w:r w:rsidR="00D24F26" w:rsidRPr="0060170F">
        <w:rPr>
          <w:lang w:val="en-GB"/>
        </w:rPr>
        <w:t>ti</w:t>
      </w:r>
      <w:r w:rsidRPr="0060170F">
        <w:rPr>
          <w:lang w:val="en-GB"/>
        </w:rPr>
        <w:t>city</w:t>
      </w:r>
      <w:bookmarkEnd w:id="0"/>
    </w:p>
    <w:p w14:paraId="0C38CE66" w14:textId="77777777" w:rsidR="008F334E" w:rsidRPr="0060170F" w:rsidRDefault="008F334E" w:rsidP="008F334E">
      <w:pPr>
        <w:rPr>
          <w:szCs w:val="22"/>
          <w:lang w:val="en-GB"/>
        </w:rPr>
      </w:pPr>
      <w:r w:rsidRPr="0060170F">
        <w:rPr>
          <w:szCs w:val="22"/>
          <w:lang w:val="en-GB"/>
        </w:rPr>
        <w:t xml:space="preserve">We the undersigned declare that all material presented in this paper is our own work or fully and specifically acknowledged wherever adapted from other sources. We understand that if at any time it is shown that we have significantly misrepresented material presented here, any degree or credits awarded to us </w:t>
      </w:r>
      <w:proofErr w:type="gramStart"/>
      <w:r w:rsidRPr="0060170F">
        <w:rPr>
          <w:szCs w:val="22"/>
          <w:lang w:val="en-GB"/>
        </w:rPr>
        <w:t>on the basis of</w:t>
      </w:r>
      <w:proofErr w:type="gramEnd"/>
      <w:r w:rsidRPr="0060170F">
        <w:rPr>
          <w:szCs w:val="22"/>
          <w:lang w:val="en-GB"/>
        </w:rPr>
        <w:t xml:space="preserve"> that material may be revoked. We declare that all statements and information contained herein are true, correct and accurate to the best of my knowledge and belief. This paper or part of it have not been published to date. It has thus not been made available to other interested parties or examination boards.</w:t>
      </w:r>
    </w:p>
    <w:p w14:paraId="7A52E70F" w14:textId="77777777" w:rsidR="008F334E" w:rsidRPr="0060170F" w:rsidRDefault="008F334E" w:rsidP="008F334E">
      <w:pPr>
        <w:rPr>
          <w:lang w:val="en-GB"/>
        </w:rPr>
      </w:pPr>
    </w:p>
    <w:p w14:paraId="597719A4" w14:textId="6AB27E85" w:rsidR="008F334E" w:rsidRPr="008A5985" w:rsidRDefault="008F334E" w:rsidP="008F334E">
      <w:pPr>
        <w:tabs>
          <w:tab w:val="clear" w:pos="851"/>
          <w:tab w:val="left" w:pos="1418"/>
          <w:tab w:val="left" w:pos="3686"/>
          <w:tab w:val="left" w:pos="6096"/>
        </w:tabs>
        <w:rPr>
          <w:lang w:val="en-US"/>
        </w:rPr>
      </w:pPr>
      <w:r w:rsidRPr="008A5985">
        <w:rPr>
          <w:sz w:val="16"/>
          <w:szCs w:val="16"/>
          <w:lang w:val="en-US"/>
        </w:rPr>
        <w:t>Name</w:t>
      </w:r>
      <w:r w:rsidRPr="008A5985">
        <w:rPr>
          <w:lang w:val="en-US"/>
        </w:rPr>
        <w:tab/>
      </w:r>
      <w:r>
        <w:rPr>
          <w:lang w:val="en-US"/>
        </w:rPr>
        <w:t>Celia</w:t>
      </w:r>
      <w:r w:rsidRPr="008A5985">
        <w:rPr>
          <w:lang w:val="en-US"/>
        </w:rPr>
        <w:tab/>
        <w:t>Simone Drabert</w:t>
      </w:r>
      <w:r w:rsidRPr="008A5985">
        <w:rPr>
          <w:lang w:val="en-US"/>
        </w:rPr>
        <w:tab/>
        <w:t>Christopher Vogel</w:t>
      </w:r>
      <w:r w:rsidRPr="008A5985">
        <w:rPr>
          <w:lang w:val="en-US"/>
        </w:rPr>
        <w:tab/>
      </w:r>
    </w:p>
    <w:p w14:paraId="491F97B2" w14:textId="7294D7AF" w:rsidR="008F334E" w:rsidRPr="0060170F" w:rsidRDefault="00A04505" w:rsidP="008F334E">
      <w:pPr>
        <w:tabs>
          <w:tab w:val="clear" w:pos="851"/>
          <w:tab w:val="left" w:pos="1418"/>
          <w:tab w:val="left" w:pos="3686"/>
          <w:tab w:val="left" w:pos="6096"/>
        </w:tabs>
        <w:rPr>
          <w:lang w:val="en-GB"/>
        </w:rPr>
      </w:pPr>
      <w:r w:rsidRPr="0060170F">
        <w:rPr>
          <w:noProof/>
          <w:sz w:val="24"/>
          <w:lang w:val="en-GB"/>
        </w:rPr>
        <w:drawing>
          <wp:anchor distT="0" distB="0" distL="114300" distR="114300" simplePos="0" relativeHeight="251666432" behindDoc="1" locked="0" layoutInCell="1" allowOverlap="1" wp14:anchorId="21D63ECE" wp14:editId="0ED48C64">
            <wp:simplePos x="0" y="0"/>
            <wp:positionH relativeFrom="column">
              <wp:posOffset>3935895</wp:posOffset>
            </wp:positionH>
            <wp:positionV relativeFrom="paragraph">
              <wp:posOffset>268605</wp:posOffset>
            </wp:positionV>
            <wp:extent cx="822960" cy="461010"/>
            <wp:effectExtent l="0" t="0" r="0" b="0"/>
            <wp:wrapNone/>
            <wp:docPr id="8"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enannt-1.png"/>
                    <pic:cNvPicPr/>
                  </pic:nvPicPr>
                  <pic:blipFill>
                    <a:blip r:embed="rId21" cstate="screen">
                      <a:extLst>
                        <a:ext uri="{28A0092B-C50C-407E-A947-70E740481C1C}">
                          <a14:useLocalDpi xmlns:a14="http://schemas.microsoft.com/office/drawing/2010/main" val="0"/>
                        </a:ext>
                      </a:extLst>
                    </a:blip>
                    <a:stretch>
                      <a:fillRect/>
                    </a:stretch>
                  </pic:blipFill>
                  <pic:spPr>
                    <a:xfrm>
                      <a:off x="0" y="0"/>
                      <a:ext cx="822960" cy="461010"/>
                    </a:xfrm>
                    <a:prstGeom prst="rect">
                      <a:avLst/>
                    </a:prstGeom>
                  </pic:spPr>
                </pic:pic>
              </a:graphicData>
            </a:graphic>
            <wp14:sizeRelH relativeFrom="page">
              <wp14:pctWidth>0</wp14:pctWidth>
            </wp14:sizeRelH>
            <wp14:sizeRelV relativeFrom="page">
              <wp14:pctHeight>0</wp14:pctHeight>
            </wp14:sizeRelV>
          </wp:anchor>
        </w:drawing>
      </w:r>
      <w:r w:rsidR="008F334E" w:rsidRPr="0060170F">
        <w:rPr>
          <w:sz w:val="16"/>
          <w:szCs w:val="16"/>
          <w:lang w:val="en-GB"/>
        </w:rPr>
        <w:t>Place and Date</w:t>
      </w:r>
      <w:r w:rsidR="008F334E" w:rsidRPr="0060170F">
        <w:rPr>
          <w:lang w:val="en-GB"/>
        </w:rPr>
        <w:tab/>
        <w:t xml:space="preserve">Olten, </w:t>
      </w:r>
      <w:r w:rsidR="008F334E">
        <w:rPr>
          <w:lang w:val="en-GB"/>
        </w:rPr>
        <w:t>24.10.2019</w:t>
      </w:r>
      <w:r w:rsidR="008F334E" w:rsidRPr="0060170F">
        <w:rPr>
          <w:lang w:val="en-GB"/>
        </w:rPr>
        <w:tab/>
        <w:t xml:space="preserve">Olten, </w:t>
      </w:r>
      <w:r w:rsidR="008F334E">
        <w:rPr>
          <w:lang w:val="en-GB"/>
        </w:rPr>
        <w:t>24.10.2019</w:t>
      </w:r>
      <w:r w:rsidR="008F334E" w:rsidRPr="0060170F">
        <w:rPr>
          <w:lang w:val="en-GB"/>
        </w:rPr>
        <w:tab/>
        <w:t xml:space="preserve">Olten, </w:t>
      </w:r>
      <w:r w:rsidR="008F334E">
        <w:rPr>
          <w:lang w:val="en-GB"/>
        </w:rPr>
        <w:t>24.10.2019</w:t>
      </w:r>
    </w:p>
    <w:p w14:paraId="5C0B6FD0" w14:textId="1AA6F5E5" w:rsidR="008F334E" w:rsidRPr="0060170F" w:rsidRDefault="00C600AD" w:rsidP="008F334E">
      <w:pPr>
        <w:tabs>
          <w:tab w:val="clear" w:pos="851"/>
          <w:tab w:val="left" w:pos="1418"/>
          <w:tab w:val="left" w:pos="3686"/>
          <w:tab w:val="left" w:pos="6096"/>
        </w:tabs>
        <w:rPr>
          <w:lang w:val="en-GB"/>
        </w:rPr>
      </w:pPr>
      <w:r>
        <w:rPr>
          <w:noProof/>
        </w:rPr>
        <w:drawing>
          <wp:anchor distT="0" distB="0" distL="114300" distR="114300" simplePos="0" relativeHeight="251664384" behindDoc="0" locked="0" layoutInCell="1" allowOverlap="1" wp14:anchorId="0F92E515" wp14:editId="06B2F01E">
            <wp:simplePos x="0" y="0"/>
            <wp:positionH relativeFrom="column">
              <wp:posOffset>858520</wp:posOffset>
            </wp:positionH>
            <wp:positionV relativeFrom="paragraph">
              <wp:posOffset>9526</wp:posOffset>
            </wp:positionV>
            <wp:extent cx="1357041" cy="3302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359398" cy="330774"/>
                    </a:xfrm>
                    <a:prstGeom prst="rect">
                      <a:avLst/>
                    </a:prstGeom>
                  </pic:spPr>
                </pic:pic>
              </a:graphicData>
            </a:graphic>
            <wp14:sizeRelH relativeFrom="margin">
              <wp14:pctWidth>0</wp14:pctWidth>
            </wp14:sizeRelH>
            <wp14:sizeRelV relativeFrom="margin">
              <wp14:pctHeight>0</wp14:pctHeight>
            </wp14:sizeRelV>
          </wp:anchor>
        </w:drawing>
      </w:r>
      <w:r w:rsidR="008F334E" w:rsidRPr="00AF36AF">
        <w:rPr>
          <w:noProof/>
          <w:lang w:val="en-GB" w:eastAsia="de-DE"/>
        </w:rPr>
        <mc:AlternateContent>
          <mc:Choice Requires="wpi">
            <w:drawing>
              <wp:anchor distT="0" distB="0" distL="114300" distR="114300" simplePos="0" relativeHeight="251660288" behindDoc="0" locked="0" layoutInCell="1" allowOverlap="1" wp14:anchorId="5428004D" wp14:editId="4FED63E3">
                <wp:simplePos x="0" y="0"/>
                <wp:positionH relativeFrom="column">
                  <wp:posOffset>2407920</wp:posOffset>
                </wp:positionH>
                <wp:positionV relativeFrom="paragraph">
                  <wp:posOffset>34925</wp:posOffset>
                </wp:positionV>
                <wp:extent cx="182880" cy="282575"/>
                <wp:effectExtent l="38100" t="57150" r="26670" b="41275"/>
                <wp:wrapNone/>
                <wp:docPr id="1" name="Freihand 1"/>
                <wp:cNvGraphicFramePr/>
                <a:graphic xmlns:a="http://schemas.openxmlformats.org/drawingml/2006/main">
                  <a:graphicData uri="http://schemas.microsoft.com/office/word/2010/wordprocessingInk">
                    <w14:contentPart bwMode="auto" r:id="rId23">
                      <w14:nvContentPartPr>
                        <w14:cNvContentPartPr/>
                      </w14:nvContentPartPr>
                      <w14:xfrm>
                        <a:off x="0" y="0"/>
                        <a:ext cx="182880" cy="282575"/>
                      </w14:xfrm>
                    </w14:contentPart>
                  </a:graphicData>
                </a:graphic>
              </wp:anchor>
            </w:drawing>
          </mc:Choice>
          <mc:Fallback xmlns:arto="http://schemas.microsoft.com/office/word/2006/arto" xmlns:a="http://schemas.openxmlformats.org/drawingml/2006/main" xmlns:a14="http://schemas.microsoft.com/office/drawing/2010/main" xmlns:pic="http://schemas.openxmlformats.org/drawingml/2006/picture" xmlns:w16="http://schemas.microsoft.com/office/word/2018/wordml" xmlns:w16cex="http://schemas.microsoft.com/office/word/2018/wordml/cex">
            <w:pict w14:anchorId="2769792F">
              <v:shapetype id="_x0000_t75" coordsize="21600,21600" filled="f" stroked="f" o:spt="75" o:preferrelative="t" path="m@4@5l@4@11@9@11@9@5xe" w14:anchorId="4E157688">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Freihand 1" style="position:absolute;margin-left:188.9pt;margin-top:2.05pt;width:15.75pt;height:23.65pt;z-index:25166028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">
                <v:imagedata o:title="" r:id="rId24"/>
              </v:shape>
            </w:pict>
          </mc:Fallback>
        </mc:AlternateContent>
      </w:r>
      <w:r w:rsidR="008F334E" w:rsidRPr="00AF36AF">
        <w:rPr>
          <w:noProof/>
          <w:lang w:val="en-GB" w:eastAsia="de-DE"/>
        </w:rPr>
        <mc:AlternateContent>
          <mc:Choice Requires="wpi">
            <w:drawing>
              <wp:anchor distT="0" distB="0" distL="114300" distR="114300" simplePos="0" relativeHeight="251661312" behindDoc="0" locked="0" layoutInCell="1" allowOverlap="1" wp14:anchorId="2CDA1778" wp14:editId="45C323EB">
                <wp:simplePos x="0" y="0"/>
                <wp:positionH relativeFrom="column">
                  <wp:posOffset>2682240</wp:posOffset>
                </wp:positionH>
                <wp:positionV relativeFrom="paragraph">
                  <wp:posOffset>39370</wp:posOffset>
                </wp:positionV>
                <wp:extent cx="114300" cy="403860"/>
                <wp:effectExtent l="57150" t="38100" r="57150" b="53340"/>
                <wp:wrapNone/>
                <wp:docPr id="12" name="Freihand 12"/>
                <wp:cNvGraphicFramePr/>
                <a:graphic xmlns:a="http://schemas.openxmlformats.org/drawingml/2006/main">
                  <a:graphicData uri="http://schemas.microsoft.com/office/word/2010/wordprocessingInk">
                    <w14:contentPart bwMode="auto" r:id="rId25">
                      <w14:nvContentPartPr>
                        <w14:cNvContentPartPr/>
                      </w14:nvContentPartPr>
                      <w14:xfrm>
                        <a:off x="0" y="0"/>
                        <a:ext cx="114300" cy="403860"/>
                      </w14:xfrm>
                    </w14:contentPart>
                  </a:graphicData>
                </a:graphic>
              </wp:anchor>
            </w:drawing>
          </mc:Choice>
          <mc:Fallback xmlns:arto="http://schemas.microsoft.com/office/word/2006/arto" xmlns:a="http://schemas.openxmlformats.org/drawingml/2006/main" xmlns:a14="http://schemas.microsoft.com/office/drawing/2010/main" xmlns:pic="http://schemas.openxmlformats.org/drawingml/2006/picture" xmlns:w16="http://schemas.microsoft.com/office/word/2018/wordml" xmlns:w16cex="http://schemas.microsoft.com/office/word/2018/wordml/cex">
            <w:pict w14:anchorId="579BD337">
              <v:shape id="Freihand 12" style="position:absolute;margin-left:210.5pt;margin-top:2.4pt;width:10.4pt;height:33.2pt;z-index:25166131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" w14:anchorId="24CF69FA">
                <v:imagedata o:title="" r:id="rId26"/>
              </v:shape>
            </w:pict>
          </mc:Fallback>
        </mc:AlternateContent>
      </w:r>
      <w:r w:rsidR="008F334E" w:rsidRPr="00AF36AF">
        <w:rPr>
          <w:noProof/>
          <w:lang w:val="en-GB" w:eastAsia="de-DE"/>
        </w:rPr>
        <mc:AlternateContent>
          <mc:Choice Requires="wpi">
            <w:drawing>
              <wp:anchor distT="0" distB="0" distL="114300" distR="114300" simplePos="0" relativeHeight="251662336" behindDoc="0" locked="0" layoutInCell="1" allowOverlap="1" wp14:anchorId="6A45D997" wp14:editId="14B9734A">
                <wp:simplePos x="0" y="0"/>
                <wp:positionH relativeFrom="column">
                  <wp:posOffset>2834005</wp:posOffset>
                </wp:positionH>
                <wp:positionV relativeFrom="paragraph">
                  <wp:posOffset>-97790</wp:posOffset>
                </wp:positionV>
                <wp:extent cx="381000" cy="449580"/>
                <wp:effectExtent l="38100" t="38100" r="57150" b="45720"/>
                <wp:wrapNone/>
                <wp:docPr id="22" name="Freihand 22"/>
                <wp:cNvGraphicFramePr/>
                <a:graphic xmlns:a="http://schemas.openxmlformats.org/drawingml/2006/main">
                  <a:graphicData uri="http://schemas.microsoft.com/office/word/2010/wordprocessingInk">
                    <w14:contentPart bwMode="auto" r:id="rId27">
                      <w14:nvContentPartPr>
                        <w14:cNvContentPartPr/>
                      </w14:nvContentPartPr>
                      <w14:xfrm>
                        <a:off x="0" y="0"/>
                        <a:ext cx="381000" cy="449580"/>
                      </w14:xfrm>
                    </w14:contentPart>
                  </a:graphicData>
                </a:graphic>
              </wp:anchor>
            </w:drawing>
          </mc:Choice>
          <mc:Fallback xmlns:arto="http://schemas.microsoft.com/office/word/2006/arto" xmlns:a="http://schemas.openxmlformats.org/drawingml/2006/main" xmlns:a14="http://schemas.microsoft.com/office/drawing/2010/main" xmlns:pic="http://schemas.openxmlformats.org/drawingml/2006/picture" xmlns:w16="http://schemas.microsoft.com/office/word/2018/wordml" xmlns:w16cex="http://schemas.microsoft.com/office/word/2018/wordml/cex">
            <w:pict w14:anchorId="11CD0500">
              <v:shape id="Freihand 22" style="position:absolute;margin-left:222.45pt;margin-top:-8.4pt;width:31.4pt;height:36.8pt;z-index:25166233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" w14:anchorId="6E8C7A59">
                <v:imagedata o:title="" r:id="rId28"/>
              </v:shape>
            </w:pict>
          </mc:Fallback>
        </mc:AlternateContent>
      </w:r>
      <w:r w:rsidR="008F334E" w:rsidRPr="00AF36AF">
        <w:rPr>
          <w:noProof/>
          <w:lang w:val="en-GB" w:eastAsia="de-DE"/>
        </w:rPr>
        <mc:AlternateContent>
          <mc:Choice Requires="wpi">
            <w:drawing>
              <wp:anchor distT="0" distB="0" distL="114300" distR="114300" simplePos="0" relativeHeight="251663360" behindDoc="0" locked="0" layoutInCell="1" allowOverlap="1" wp14:anchorId="298893E8" wp14:editId="779F03B2">
                <wp:simplePos x="0" y="0"/>
                <wp:positionH relativeFrom="column">
                  <wp:posOffset>3215005</wp:posOffset>
                </wp:positionH>
                <wp:positionV relativeFrom="paragraph">
                  <wp:posOffset>-162560</wp:posOffset>
                </wp:positionV>
                <wp:extent cx="511200" cy="617760"/>
                <wp:effectExtent l="38100" t="57150" r="60325" b="49530"/>
                <wp:wrapNone/>
                <wp:docPr id="23" name="Freihand 23"/>
                <wp:cNvGraphicFramePr/>
                <a:graphic xmlns:a="http://schemas.openxmlformats.org/drawingml/2006/main">
                  <a:graphicData uri="http://schemas.microsoft.com/office/word/2010/wordprocessingInk">
                    <w14:contentPart bwMode="auto" r:id="rId29">
                      <w14:nvContentPartPr>
                        <w14:cNvContentPartPr/>
                      </w14:nvContentPartPr>
                      <w14:xfrm>
                        <a:off x="0" y="0"/>
                        <a:ext cx="511200" cy="617760"/>
                      </w14:xfrm>
                    </w14:contentPart>
                  </a:graphicData>
                </a:graphic>
              </wp:anchor>
            </w:drawing>
          </mc:Choice>
          <mc:Fallback xmlns:arto="http://schemas.microsoft.com/office/word/2006/arto" xmlns:a="http://schemas.openxmlformats.org/drawingml/2006/main" xmlns:a14="http://schemas.microsoft.com/office/drawing/2010/main" xmlns:pic="http://schemas.openxmlformats.org/drawingml/2006/picture" xmlns:w16="http://schemas.microsoft.com/office/word/2018/wordml" xmlns:w16cex="http://schemas.microsoft.com/office/word/2018/wordml/cex">
            <w:pict w14:anchorId="76A2A7A5">
              <v:shape id="Freihand 23" style="position:absolute;margin-left:252.45pt;margin-top:-13.5pt;width:41.65pt;height:50.05pt;z-index:25166336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" w14:anchorId="3FB5FDE6">
                <v:imagedata o:title="" r:id="rId30"/>
              </v:shape>
            </w:pict>
          </mc:Fallback>
        </mc:AlternateContent>
      </w:r>
    </w:p>
    <w:p w14:paraId="3DCD6AD6" w14:textId="5DADE0C5" w:rsidR="008F334E" w:rsidRPr="0060170F" w:rsidRDefault="008F334E" w:rsidP="008F334E">
      <w:pPr>
        <w:tabs>
          <w:tab w:val="clear" w:pos="851"/>
          <w:tab w:val="left" w:pos="1418"/>
          <w:tab w:val="left" w:leader="underscore" w:pos="3261"/>
          <w:tab w:val="left" w:pos="3686"/>
          <w:tab w:val="left" w:leader="underscore" w:pos="5812"/>
          <w:tab w:val="left" w:pos="6096"/>
          <w:tab w:val="left" w:leader="underscore" w:pos="8222"/>
        </w:tabs>
        <w:rPr>
          <w:sz w:val="16"/>
          <w:szCs w:val="16"/>
          <w:lang w:val="en-GB"/>
        </w:rPr>
      </w:pPr>
      <w:r w:rsidRPr="0060170F">
        <w:rPr>
          <w:sz w:val="16"/>
          <w:szCs w:val="16"/>
          <w:lang w:val="en-GB"/>
        </w:rPr>
        <w:t>Signature</w:t>
      </w:r>
      <w:r w:rsidRPr="0060170F">
        <w:rPr>
          <w:sz w:val="16"/>
          <w:szCs w:val="16"/>
          <w:lang w:val="en-GB"/>
        </w:rPr>
        <w:tab/>
      </w:r>
      <w:r w:rsidRPr="0060170F">
        <w:rPr>
          <w:sz w:val="16"/>
          <w:szCs w:val="16"/>
          <w:lang w:val="en-GB"/>
        </w:rPr>
        <w:tab/>
      </w:r>
      <w:r w:rsidRPr="0060170F">
        <w:rPr>
          <w:sz w:val="16"/>
          <w:szCs w:val="16"/>
          <w:lang w:val="en-GB"/>
        </w:rPr>
        <w:tab/>
      </w:r>
      <w:r w:rsidRPr="0060170F">
        <w:rPr>
          <w:sz w:val="16"/>
          <w:szCs w:val="16"/>
          <w:lang w:val="en-GB"/>
        </w:rPr>
        <w:tab/>
      </w:r>
      <w:r w:rsidRPr="0060170F">
        <w:rPr>
          <w:sz w:val="16"/>
          <w:szCs w:val="16"/>
          <w:lang w:val="en-GB"/>
        </w:rPr>
        <w:tab/>
      </w:r>
      <w:r w:rsidRPr="0060170F">
        <w:rPr>
          <w:sz w:val="16"/>
          <w:szCs w:val="16"/>
          <w:lang w:val="en-GB"/>
        </w:rPr>
        <w:tab/>
      </w:r>
    </w:p>
    <w:p w14:paraId="0C885947" w14:textId="77777777" w:rsidR="008F334E" w:rsidRPr="0060170F" w:rsidRDefault="008F334E" w:rsidP="008F334E">
      <w:pPr>
        <w:rPr>
          <w:lang w:val="en-GB"/>
        </w:rPr>
      </w:pPr>
    </w:p>
    <w:p w14:paraId="46D4BC60" w14:textId="77777777" w:rsidR="008F334E" w:rsidRPr="0060170F" w:rsidRDefault="008F334E" w:rsidP="008F334E">
      <w:pPr>
        <w:rPr>
          <w:lang w:val="en-GB"/>
        </w:rPr>
      </w:pPr>
    </w:p>
    <w:p w14:paraId="6A4B92E7" w14:textId="7EA35C5F" w:rsidR="008F334E" w:rsidRPr="008A5985" w:rsidRDefault="008F334E" w:rsidP="008F334E">
      <w:pPr>
        <w:tabs>
          <w:tab w:val="clear" w:pos="851"/>
          <w:tab w:val="left" w:pos="1418"/>
          <w:tab w:val="left" w:pos="3686"/>
          <w:tab w:val="left" w:pos="6096"/>
        </w:tabs>
        <w:rPr>
          <w:lang w:val="en-US"/>
        </w:rPr>
      </w:pPr>
      <w:r w:rsidRPr="008A5985">
        <w:rPr>
          <w:sz w:val="16"/>
          <w:szCs w:val="16"/>
          <w:lang w:val="en-US"/>
        </w:rPr>
        <w:t>Name</w:t>
      </w:r>
      <w:r w:rsidRPr="008A5985">
        <w:rPr>
          <w:lang w:val="en-US"/>
        </w:rPr>
        <w:tab/>
      </w:r>
      <w:r>
        <w:rPr>
          <w:lang w:val="en-US"/>
        </w:rPr>
        <w:t>Franck</w:t>
      </w:r>
      <w:r w:rsidRPr="008A5985">
        <w:rPr>
          <w:lang w:val="en-US"/>
        </w:rPr>
        <w:tab/>
      </w:r>
      <w:r w:rsidRPr="008A5985">
        <w:rPr>
          <w:lang w:val="en-US"/>
        </w:rPr>
        <w:tab/>
      </w:r>
      <w:r w:rsidRPr="008A5985">
        <w:rPr>
          <w:lang w:val="en-US"/>
        </w:rPr>
        <w:tab/>
      </w:r>
    </w:p>
    <w:p w14:paraId="704F9490" w14:textId="4C5979CF" w:rsidR="008F334E" w:rsidRPr="0060170F" w:rsidRDefault="008F334E" w:rsidP="355C0DD3">
      <w:pPr>
        <w:tabs>
          <w:tab w:val="clear" w:pos="851"/>
          <w:tab w:val="left" w:pos="1418"/>
          <w:tab w:val="left" w:pos="3686"/>
          <w:tab w:val="left" w:pos="6096"/>
        </w:tabs>
        <w:rPr>
          <w:lang w:val="en-GB"/>
        </w:rPr>
      </w:pPr>
      <w:r w:rsidRPr="0060170F">
        <w:rPr>
          <w:sz w:val="16"/>
          <w:szCs w:val="16"/>
          <w:lang w:val="en-GB"/>
        </w:rPr>
        <w:t>Place and Date</w:t>
      </w:r>
      <w:r w:rsidRPr="0060170F">
        <w:rPr>
          <w:lang w:val="en-GB"/>
        </w:rPr>
        <w:tab/>
        <w:t xml:space="preserve">Olten, </w:t>
      </w:r>
      <w:r>
        <w:rPr>
          <w:lang w:val="en-GB"/>
        </w:rPr>
        <w:t>24.10.2019</w:t>
      </w:r>
      <w:r w:rsidRPr="0060170F">
        <w:rPr>
          <w:lang w:val="en-GB"/>
        </w:rPr>
        <w:tab/>
      </w:r>
      <w:r w:rsidRPr="0060170F">
        <w:rPr>
          <w:lang w:val="en-GB"/>
        </w:rPr>
        <w:tab/>
      </w:r>
      <w:r w:rsidR="00E41BCD">
        <w:rPr>
          <w:lang w:val="en-GB"/>
        </w:rPr>
        <w:tab/>
      </w:r>
      <w:r w:rsidR="00E41BCD">
        <w:rPr>
          <w:lang w:val="en-GB"/>
        </w:rPr>
        <w:tab/>
      </w:r>
      <w:r w:rsidR="00E41BCD">
        <w:rPr>
          <w:lang w:val="en-GB"/>
        </w:rPr>
        <w:tab/>
      </w:r>
      <w:r w:rsidR="00E41BCD">
        <w:rPr>
          <w:lang w:val="en-GB"/>
        </w:rPr>
        <w:tab/>
      </w:r>
      <w:r w:rsidR="00E41BCD">
        <w:rPr>
          <w:lang w:val="en-GB"/>
        </w:rPr>
        <w:tab/>
      </w:r>
    </w:p>
    <w:p w14:paraId="3A38C224" w14:textId="538BED7A" w:rsidR="355C0DD3" w:rsidRDefault="355C0DD3" w:rsidP="355C0DD3">
      <w:r>
        <w:rPr>
          <w:noProof/>
        </w:rPr>
        <w:drawing>
          <wp:inline distT="0" distB="0" distL="0" distR="0" wp14:anchorId="4EA80A92" wp14:editId="5F0D3FF2">
            <wp:extent cx="2493819" cy="504806"/>
            <wp:effectExtent l="0" t="0" r="1905" b="0"/>
            <wp:docPr id="669117214" name="Picture 669117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2577504" cy="521746"/>
                    </a:xfrm>
                    <a:prstGeom prst="rect">
                      <a:avLst/>
                    </a:prstGeom>
                  </pic:spPr>
                </pic:pic>
              </a:graphicData>
            </a:graphic>
          </wp:inline>
        </w:drawing>
      </w:r>
      <w:bookmarkStart w:id="1" w:name="_GoBack"/>
      <w:bookmarkEnd w:id="1"/>
    </w:p>
    <w:p w14:paraId="6FD57AD3" w14:textId="5CCC41B2" w:rsidR="008F334E" w:rsidRPr="0060170F" w:rsidRDefault="008F334E" w:rsidP="32237F93">
      <w:pPr>
        <w:tabs>
          <w:tab w:val="clear" w:pos="851"/>
          <w:tab w:val="left" w:pos="1418"/>
          <w:tab w:val="left" w:leader="underscore" w:pos="3261"/>
          <w:tab w:val="left" w:pos="3686"/>
          <w:tab w:val="left" w:leader="underscore" w:pos="5812"/>
          <w:tab w:val="left" w:pos="6096"/>
          <w:tab w:val="left" w:leader="underscore" w:pos="8222"/>
        </w:tabs>
        <w:rPr>
          <w:sz w:val="16"/>
          <w:szCs w:val="16"/>
          <w:lang w:val="en-GB"/>
        </w:rPr>
      </w:pPr>
      <w:r w:rsidRPr="0060170F">
        <w:rPr>
          <w:sz w:val="16"/>
          <w:szCs w:val="16"/>
          <w:lang w:val="en-GB"/>
        </w:rPr>
        <w:t>Signature</w:t>
      </w:r>
      <w:r w:rsidRPr="0060170F">
        <w:rPr>
          <w:sz w:val="16"/>
          <w:szCs w:val="16"/>
          <w:lang w:val="en-GB"/>
        </w:rPr>
        <w:tab/>
      </w:r>
      <w:r w:rsidRPr="0060170F">
        <w:rPr>
          <w:sz w:val="16"/>
          <w:szCs w:val="16"/>
          <w:lang w:val="en-GB"/>
        </w:rPr>
        <w:tab/>
      </w:r>
      <w:r w:rsidRPr="0060170F">
        <w:rPr>
          <w:sz w:val="16"/>
          <w:szCs w:val="16"/>
          <w:lang w:val="en-GB"/>
        </w:rPr>
        <w:tab/>
      </w:r>
    </w:p>
    <w:p w14:paraId="6BD5D727" w14:textId="33AA18C4" w:rsidR="008F334E" w:rsidRPr="0060170F" w:rsidRDefault="008F334E" w:rsidP="355C0DD3">
      <w:pPr>
        <w:rPr>
          <w:lang w:val="en-GB"/>
        </w:rPr>
      </w:pPr>
    </w:p>
    <w:p w14:paraId="47AC8761" w14:textId="7F8826AC" w:rsidR="0011142B" w:rsidRPr="0060170F" w:rsidRDefault="0011142B" w:rsidP="0011142B">
      <w:pPr>
        <w:rPr>
          <w:lang w:val="en-GB" w:eastAsia="de-DE"/>
        </w:rPr>
      </w:pPr>
    </w:p>
    <w:p w14:paraId="297E4BB9" w14:textId="55D7D4F3" w:rsidR="00F7330E" w:rsidRPr="0060170F" w:rsidRDefault="00C50E6F" w:rsidP="00D000CF">
      <w:pPr>
        <w:pStyle w:val="berschrift1ohneNummerierung"/>
        <w:rPr>
          <w:lang w:val="en-GB"/>
        </w:rPr>
      </w:pPr>
      <w:bookmarkStart w:id="2" w:name="_Toc22668562"/>
      <w:r w:rsidRPr="0060170F">
        <w:rPr>
          <w:lang w:val="en-GB"/>
        </w:rPr>
        <w:lastRenderedPageBreak/>
        <w:t>Index</w:t>
      </w:r>
      <w:bookmarkEnd w:id="2"/>
    </w:p>
    <w:p w14:paraId="257A8B9C" w14:textId="234B16D5" w:rsidR="00227601" w:rsidRDefault="00104CD9">
      <w:pPr>
        <w:pStyle w:val="Verzeichnis1"/>
        <w:rPr>
          <w:rFonts w:asciiTheme="minorHAnsi" w:eastAsiaTheme="minorEastAsia" w:hAnsiTheme="minorHAnsi" w:cstheme="minorBidi"/>
          <w:noProof/>
          <w:szCs w:val="22"/>
          <w:lang w:eastAsia="de-CH"/>
        </w:rPr>
      </w:pPr>
      <w:r w:rsidRPr="0060170F">
        <w:rPr>
          <w:lang w:val="en-GB"/>
        </w:rPr>
        <w:fldChar w:fldCharType="begin"/>
      </w:r>
      <w:r w:rsidRPr="0060170F">
        <w:rPr>
          <w:lang w:val="en-GB"/>
        </w:rPr>
        <w:instrText xml:space="preserve"> TOC \o "1-4" \h \z \u </w:instrText>
      </w:r>
      <w:r w:rsidRPr="0060170F">
        <w:rPr>
          <w:lang w:val="en-GB"/>
        </w:rPr>
        <w:fldChar w:fldCharType="separate"/>
      </w:r>
      <w:hyperlink w:anchor="_Toc22668561" w:history="1">
        <w:r w:rsidR="00227601" w:rsidRPr="00350C5F">
          <w:rPr>
            <w:rStyle w:val="Hyperlink"/>
            <w:noProof/>
            <w:lang w:val="en-GB"/>
          </w:rPr>
          <w:t>Declaration of Authenticity</w:t>
        </w:r>
        <w:r w:rsidR="00227601">
          <w:rPr>
            <w:noProof/>
            <w:webHidden/>
          </w:rPr>
          <w:tab/>
        </w:r>
        <w:r w:rsidR="00227601">
          <w:rPr>
            <w:noProof/>
            <w:webHidden/>
          </w:rPr>
          <w:fldChar w:fldCharType="begin"/>
        </w:r>
        <w:r w:rsidR="00227601">
          <w:rPr>
            <w:noProof/>
            <w:webHidden/>
          </w:rPr>
          <w:instrText xml:space="preserve"> PAGEREF _Toc22668561 \h </w:instrText>
        </w:r>
        <w:r w:rsidR="00227601">
          <w:rPr>
            <w:noProof/>
            <w:webHidden/>
          </w:rPr>
        </w:r>
        <w:r w:rsidR="00227601">
          <w:rPr>
            <w:noProof/>
            <w:webHidden/>
          </w:rPr>
          <w:fldChar w:fldCharType="separate"/>
        </w:r>
        <w:r w:rsidR="00CE0425">
          <w:rPr>
            <w:noProof/>
            <w:webHidden/>
          </w:rPr>
          <w:t>IV</w:t>
        </w:r>
        <w:r w:rsidR="00227601">
          <w:rPr>
            <w:noProof/>
            <w:webHidden/>
          </w:rPr>
          <w:fldChar w:fldCharType="end"/>
        </w:r>
      </w:hyperlink>
    </w:p>
    <w:p w14:paraId="694AB35E" w14:textId="703C448E" w:rsidR="00227601" w:rsidRDefault="00665D09">
      <w:pPr>
        <w:pStyle w:val="Verzeichnis1"/>
        <w:rPr>
          <w:rFonts w:asciiTheme="minorHAnsi" w:eastAsiaTheme="minorEastAsia" w:hAnsiTheme="minorHAnsi" w:cstheme="minorBidi"/>
          <w:noProof/>
          <w:szCs w:val="22"/>
          <w:lang w:eastAsia="de-CH"/>
        </w:rPr>
      </w:pPr>
      <w:hyperlink w:anchor="_Toc22668562" w:history="1">
        <w:r w:rsidR="00227601" w:rsidRPr="00350C5F">
          <w:rPr>
            <w:rStyle w:val="Hyperlink"/>
            <w:noProof/>
            <w:lang w:val="en-GB"/>
          </w:rPr>
          <w:t>Index</w:t>
        </w:r>
        <w:r w:rsidR="00227601">
          <w:rPr>
            <w:noProof/>
            <w:webHidden/>
          </w:rPr>
          <w:tab/>
        </w:r>
        <w:r w:rsidR="00227601">
          <w:rPr>
            <w:noProof/>
            <w:webHidden/>
          </w:rPr>
          <w:fldChar w:fldCharType="begin"/>
        </w:r>
        <w:r w:rsidR="00227601">
          <w:rPr>
            <w:noProof/>
            <w:webHidden/>
          </w:rPr>
          <w:instrText xml:space="preserve"> PAGEREF _Toc22668562 \h </w:instrText>
        </w:r>
        <w:r w:rsidR="00227601">
          <w:rPr>
            <w:noProof/>
            <w:webHidden/>
          </w:rPr>
        </w:r>
        <w:r w:rsidR="00227601">
          <w:rPr>
            <w:noProof/>
            <w:webHidden/>
          </w:rPr>
          <w:fldChar w:fldCharType="separate"/>
        </w:r>
        <w:r w:rsidR="00CE0425">
          <w:rPr>
            <w:noProof/>
            <w:webHidden/>
          </w:rPr>
          <w:t>V</w:t>
        </w:r>
        <w:r w:rsidR="00227601">
          <w:rPr>
            <w:noProof/>
            <w:webHidden/>
          </w:rPr>
          <w:fldChar w:fldCharType="end"/>
        </w:r>
      </w:hyperlink>
    </w:p>
    <w:p w14:paraId="71D000B0" w14:textId="647DBF45" w:rsidR="00227601" w:rsidRDefault="00665D09">
      <w:pPr>
        <w:pStyle w:val="Verzeichnis1"/>
        <w:rPr>
          <w:rFonts w:asciiTheme="minorHAnsi" w:eastAsiaTheme="minorEastAsia" w:hAnsiTheme="minorHAnsi" w:cstheme="minorBidi"/>
          <w:noProof/>
          <w:szCs w:val="22"/>
          <w:lang w:eastAsia="de-CH"/>
        </w:rPr>
      </w:pPr>
      <w:hyperlink w:anchor="_Toc22668563" w:history="1">
        <w:r w:rsidR="00227601" w:rsidRPr="00350C5F">
          <w:rPr>
            <w:rStyle w:val="Hyperlink"/>
            <w:noProof/>
            <w:lang w:val="en-GB"/>
          </w:rPr>
          <w:t>1</w:t>
        </w:r>
        <w:r w:rsidR="00227601">
          <w:rPr>
            <w:rFonts w:asciiTheme="minorHAnsi" w:eastAsiaTheme="minorEastAsia" w:hAnsiTheme="minorHAnsi" w:cstheme="minorBidi"/>
            <w:noProof/>
            <w:szCs w:val="22"/>
            <w:lang w:eastAsia="de-CH"/>
          </w:rPr>
          <w:tab/>
        </w:r>
        <w:r w:rsidR="00227601" w:rsidRPr="00350C5F">
          <w:rPr>
            <w:rStyle w:val="Hyperlink"/>
            <w:noProof/>
            <w:lang w:val="en-GB"/>
          </w:rPr>
          <w:t>Purpose of this Document</w:t>
        </w:r>
        <w:r w:rsidR="00227601">
          <w:rPr>
            <w:noProof/>
            <w:webHidden/>
          </w:rPr>
          <w:tab/>
        </w:r>
        <w:r w:rsidR="00227601">
          <w:rPr>
            <w:noProof/>
            <w:webHidden/>
          </w:rPr>
          <w:fldChar w:fldCharType="begin"/>
        </w:r>
        <w:r w:rsidR="00227601">
          <w:rPr>
            <w:noProof/>
            <w:webHidden/>
          </w:rPr>
          <w:instrText xml:space="preserve"> PAGEREF _Toc22668563 \h </w:instrText>
        </w:r>
        <w:r w:rsidR="00227601">
          <w:rPr>
            <w:noProof/>
            <w:webHidden/>
          </w:rPr>
        </w:r>
        <w:r w:rsidR="00227601">
          <w:rPr>
            <w:noProof/>
            <w:webHidden/>
          </w:rPr>
          <w:fldChar w:fldCharType="separate"/>
        </w:r>
        <w:r w:rsidR="00CE0425">
          <w:rPr>
            <w:noProof/>
            <w:webHidden/>
          </w:rPr>
          <w:t>6</w:t>
        </w:r>
        <w:r w:rsidR="00227601">
          <w:rPr>
            <w:noProof/>
            <w:webHidden/>
          </w:rPr>
          <w:fldChar w:fldCharType="end"/>
        </w:r>
      </w:hyperlink>
    </w:p>
    <w:p w14:paraId="53B758DF" w14:textId="26DADF02" w:rsidR="00227601" w:rsidRDefault="00665D09">
      <w:pPr>
        <w:pStyle w:val="Verzeichnis1"/>
        <w:rPr>
          <w:rFonts w:asciiTheme="minorHAnsi" w:eastAsiaTheme="minorEastAsia" w:hAnsiTheme="minorHAnsi" w:cstheme="minorBidi"/>
          <w:noProof/>
          <w:szCs w:val="22"/>
          <w:lang w:eastAsia="de-CH"/>
        </w:rPr>
      </w:pPr>
      <w:hyperlink w:anchor="_Toc22668564" w:history="1">
        <w:r w:rsidR="00227601" w:rsidRPr="00350C5F">
          <w:rPr>
            <w:rStyle w:val="Hyperlink"/>
            <w:noProof/>
            <w:lang w:val="en-GB"/>
          </w:rPr>
          <w:t>2</w:t>
        </w:r>
        <w:r w:rsidR="00227601">
          <w:rPr>
            <w:rFonts w:asciiTheme="minorHAnsi" w:eastAsiaTheme="minorEastAsia" w:hAnsiTheme="minorHAnsi" w:cstheme="minorBidi"/>
            <w:noProof/>
            <w:szCs w:val="22"/>
            <w:lang w:eastAsia="de-CH"/>
          </w:rPr>
          <w:tab/>
        </w:r>
        <w:r w:rsidR="00227601" w:rsidRPr="00350C5F">
          <w:rPr>
            <w:rStyle w:val="Hyperlink"/>
            <w:noProof/>
            <w:lang w:val="en-GB"/>
          </w:rPr>
          <w:t>Purpose of this Document</w:t>
        </w:r>
        <w:r w:rsidR="00227601">
          <w:rPr>
            <w:noProof/>
            <w:webHidden/>
          </w:rPr>
          <w:tab/>
        </w:r>
        <w:r w:rsidR="00227601">
          <w:rPr>
            <w:noProof/>
            <w:webHidden/>
          </w:rPr>
          <w:fldChar w:fldCharType="begin"/>
        </w:r>
        <w:r w:rsidR="00227601">
          <w:rPr>
            <w:noProof/>
            <w:webHidden/>
          </w:rPr>
          <w:instrText xml:space="preserve"> PAGEREF _Toc22668564 \h </w:instrText>
        </w:r>
        <w:r w:rsidR="00227601">
          <w:rPr>
            <w:noProof/>
            <w:webHidden/>
          </w:rPr>
        </w:r>
        <w:r w:rsidR="00227601">
          <w:rPr>
            <w:noProof/>
            <w:webHidden/>
          </w:rPr>
          <w:fldChar w:fldCharType="separate"/>
        </w:r>
        <w:r w:rsidR="00CE0425">
          <w:rPr>
            <w:noProof/>
            <w:webHidden/>
          </w:rPr>
          <w:t>7</w:t>
        </w:r>
        <w:r w:rsidR="00227601">
          <w:rPr>
            <w:noProof/>
            <w:webHidden/>
          </w:rPr>
          <w:fldChar w:fldCharType="end"/>
        </w:r>
      </w:hyperlink>
    </w:p>
    <w:p w14:paraId="3BD94372" w14:textId="595A7041" w:rsidR="00227601" w:rsidRDefault="00665D09">
      <w:pPr>
        <w:pStyle w:val="Verzeichnis2"/>
        <w:tabs>
          <w:tab w:val="left" w:pos="1134"/>
        </w:tabs>
        <w:rPr>
          <w:rFonts w:asciiTheme="minorHAnsi" w:eastAsiaTheme="minorEastAsia" w:hAnsiTheme="minorHAnsi" w:cstheme="minorBidi"/>
          <w:noProof/>
          <w:szCs w:val="22"/>
          <w:lang w:eastAsia="de-CH"/>
        </w:rPr>
      </w:pPr>
      <w:hyperlink w:anchor="_Toc22668565" w:history="1">
        <w:r w:rsidR="00227601" w:rsidRPr="00350C5F">
          <w:rPr>
            <w:rStyle w:val="Hyperlink"/>
            <w:noProof/>
          </w:rPr>
          <w:t>2.1</w:t>
        </w:r>
        <w:r w:rsidR="00227601">
          <w:rPr>
            <w:rFonts w:asciiTheme="minorHAnsi" w:eastAsiaTheme="minorEastAsia" w:hAnsiTheme="minorHAnsi" w:cstheme="minorBidi"/>
            <w:noProof/>
            <w:szCs w:val="22"/>
            <w:lang w:eastAsia="de-CH"/>
          </w:rPr>
          <w:tab/>
        </w:r>
        <w:r w:rsidR="00227601" w:rsidRPr="00350C5F">
          <w:rPr>
            <w:rStyle w:val="Hyperlink"/>
            <w:noProof/>
            <w:lang w:val="en-GB"/>
          </w:rPr>
          <w:t>Background</w:t>
        </w:r>
        <w:r w:rsidR="00227601">
          <w:rPr>
            <w:noProof/>
            <w:webHidden/>
          </w:rPr>
          <w:tab/>
        </w:r>
        <w:r w:rsidR="00227601">
          <w:rPr>
            <w:noProof/>
            <w:webHidden/>
          </w:rPr>
          <w:fldChar w:fldCharType="begin"/>
        </w:r>
        <w:r w:rsidR="00227601">
          <w:rPr>
            <w:noProof/>
            <w:webHidden/>
          </w:rPr>
          <w:instrText xml:space="preserve"> PAGEREF _Toc22668565 \h </w:instrText>
        </w:r>
        <w:r w:rsidR="00227601">
          <w:rPr>
            <w:noProof/>
            <w:webHidden/>
          </w:rPr>
        </w:r>
        <w:r w:rsidR="00227601">
          <w:rPr>
            <w:noProof/>
            <w:webHidden/>
          </w:rPr>
          <w:fldChar w:fldCharType="separate"/>
        </w:r>
        <w:r w:rsidR="00CE0425">
          <w:rPr>
            <w:noProof/>
            <w:webHidden/>
          </w:rPr>
          <w:t>7</w:t>
        </w:r>
        <w:r w:rsidR="00227601">
          <w:rPr>
            <w:noProof/>
            <w:webHidden/>
          </w:rPr>
          <w:fldChar w:fldCharType="end"/>
        </w:r>
      </w:hyperlink>
    </w:p>
    <w:p w14:paraId="18FD3D7D" w14:textId="4D3D72F8" w:rsidR="00227601" w:rsidRDefault="00665D09">
      <w:pPr>
        <w:pStyle w:val="Verzeichnis2"/>
        <w:tabs>
          <w:tab w:val="left" w:pos="1134"/>
        </w:tabs>
        <w:rPr>
          <w:rFonts w:asciiTheme="minorHAnsi" w:eastAsiaTheme="minorEastAsia" w:hAnsiTheme="minorHAnsi" w:cstheme="minorBidi"/>
          <w:noProof/>
          <w:szCs w:val="22"/>
          <w:lang w:eastAsia="de-CH"/>
        </w:rPr>
      </w:pPr>
      <w:hyperlink w:anchor="_Toc22668566" w:history="1">
        <w:r w:rsidR="00227601" w:rsidRPr="00350C5F">
          <w:rPr>
            <w:rStyle w:val="Hyperlink"/>
            <w:noProof/>
          </w:rPr>
          <w:t>2.2</w:t>
        </w:r>
        <w:r w:rsidR="00227601">
          <w:rPr>
            <w:rFonts w:asciiTheme="minorHAnsi" w:eastAsiaTheme="minorEastAsia" w:hAnsiTheme="minorHAnsi" w:cstheme="minorBidi"/>
            <w:noProof/>
            <w:szCs w:val="22"/>
            <w:lang w:eastAsia="de-CH"/>
          </w:rPr>
          <w:tab/>
        </w:r>
        <w:r w:rsidR="00227601" w:rsidRPr="00350C5F">
          <w:rPr>
            <w:rStyle w:val="Hyperlink"/>
            <w:noProof/>
            <w:lang w:val="en-GB"/>
          </w:rPr>
          <w:t>Objectives and Scope of the first Sprint</w:t>
        </w:r>
        <w:r w:rsidR="00227601">
          <w:rPr>
            <w:noProof/>
            <w:webHidden/>
          </w:rPr>
          <w:tab/>
        </w:r>
        <w:r w:rsidR="00227601">
          <w:rPr>
            <w:noProof/>
            <w:webHidden/>
          </w:rPr>
          <w:fldChar w:fldCharType="begin"/>
        </w:r>
        <w:r w:rsidR="00227601">
          <w:rPr>
            <w:noProof/>
            <w:webHidden/>
          </w:rPr>
          <w:instrText xml:space="preserve"> PAGEREF _Toc22668566 \h </w:instrText>
        </w:r>
        <w:r w:rsidR="00227601">
          <w:rPr>
            <w:noProof/>
            <w:webHidden/>
          </w:rPr>
        </w:r>
        <w:r w:rsidR="00227601">
          <w:rPr>
            <w:noProof/>
            <w:webHidden/>
          </w:rPr>
          <w:fldChar w:fldCharType="separate"/>
        </w:r>
        <w:r w:rsidR="00CE0425">
          <w:rPr>
            <w:noProof/>
            <w:webHidden/>
          </w:rPr>
          <w:t>7</w:t>
        </w:r>
        <w:r w:rsidR="00227601">
          <w:rPr>
            <w:noProof/>
            <w:webHidden/>
          </w:rPr>
          <w:fldChar w:fldCharType="end"/>
        </w:r>
      </w:hyperlink>
    </w:p>
    <w:p w14:paraId="462CAC6B" w14:textId="7C835579" w:rsidR="00227601" w:rsidRDefault="00665D09">
      <w:pPr>
        <w:pStyle w:val="Verzeichnis2"/>
        <w:tabs>
          <w:tab w:val="left" w:pos="1134"/>
        </w:tabs>
        <w:rPr>
          <w:rFonts w:asciiTheme="minorHAnsi" w:eastAsiaTheme="minorEastAsia" w:hAnsiTheme="minorHAnsi" w:cstheme="minorBidi"/>
          <w:noProof/>
          <w:szCs w:val="22"/>
          <w:lang w:eastAsia="de-CH"/>
        </w:rPr>
      </w:pPr>
      <w:hyperlink w:anchor="_Toc22668567" w:history="1">
        <w:r w:rsidR="00227601" w:rsidRPr="00350C5F">
          <w:rPr>
            <w:rStyle w:val="Hyperlink"/>
            <w:noProof/>
          </w:rPr>
          <w:t>2.3</w:t>
        </w:r>
        <w:r w:rsidR="00227601">
          <w:rPr>
            <w:rFonts w:asciiTheme="minorHAnsi" w:eastAsiaTheme="minorEastAsia" w:hAnsiTheme="minorHAnsi" w:cstheme="minorBidi"/>
            <w:noProof/>
            <w:szCs w:val="22"/>
            <w:lang w:eastAsia="de-CH"/>
          </w:rPr>
          <w:tab/>
        </w:r>
        <w:r w:rsidR="00227601" w:rsidRPr="00350C5F">
          <w:rPr>
            <w:rStyle w:val="Hyperlink"/>
            <w:noProof/>
            <w:lang w:val="en-GB"/>
          </w:rPr>
          <w:t>Exclusions from the Objectives and Scope</w:t>
        </w:r>
        <w:r w:rsidR="00227601">
          <w:rPr>
            <w:noProof/>
            <w:webHidden/>
          </w:rPr>
          <w:tab/>
        </w:r>
        <w:r w:rsidR="00227601">
          <w:rPr>
            <w:noProof/>
            <w:webHidden/>
          </w:rPr>
          <w:fldChar w:fldCharType="begin"/>
        </w:r>
        <w:r w:rsidR="00227601">
          <w:rPr>
            <w:noProof/>
            <w:webHidden/>
          </w:rPr>
          <w:instrText xml:space="preserve"> PAGEREF _Toc22668567 \h </w:instrText>
        </w:r>
        <w:r w:rsidR="00227601">
          <w:rPr>
            <w:noProof/>
            <w:webHidden/>
          </w:rPr>
        </w:r>
        <w:r w:rsidR="00227601">
          <w:rPr>
            <w:noProof/>
            <w:webHidden/>
          </w:rPr>
          <w:fldChar w:fldCharType="separate"/>
        </w:r>
        <w:r w:rsidR="00CE0425">
          <w:rPr>
            <w:noProof/>
            <w:webHidden/>
          </w:rPr>
          <w:t>8</w:t>
        </w:r>
        <w:r w:rsidR="00227601">
          <w:rPr>
            <w:noProof/>
            <w:webHidden/>
          </w:rPr>
          <w:fldChar w:fldCharType="end"/>
        </w:r>
      </w:hyperlink>
    </w:p>
    <w:p w14:paraId="3ADF4DB4" w14:textId="34E334F5" w:rsidR="00227601" w:rsidRDefault="00665D09">
      <w:pPr>
        <w:pStyle w:val="Verzeichnis1"/>
        <w:rPr>
          <w:rFonts w:asciiTheme="minorHAnsi" w:eastAsiaTheme="minorEastAsia" w:hAnsiTheme="minorHAnsi" w:cstheme="minorBidi"/>
          <w:noProof/>
          <w:szCs w:val="22"/>
          <w:lang w:eastAsia="de-CH"/>
        </w:rPr>
      </w:pPr>
      <w:hyperlink w:anchor="_Toc22668568" w:history="1">
        <w:r w:rsidR="00227601" w:rsidRPr="00350C5F">
          <w:rPr>
            <w:rStyle w:val="Hyperlink"/>
            <w:noProof/>
            <w:lang w:val="en-GB"/>
          </w:rPr>
          <w:t>3</w:t>
        </w:r>
        <w:r w:rsidR="00227601">
          <w:rPr>
            <w:rFonts w:asciiTheme="minorHAnsi" w:eastAsiaTheme="minorEastAsia" w:hAnsiTheme="minorHAnsi" w:cstheme="minorBidi"/>
            <w:noProof/>
            <w:szCs w:val="22"/>
            <w:lang w:eastAsia="de-CH"/>
          </w:rPr>
          <w:tab/>
        </w:r>
        <w:r w:rsidR="00227601" w:rsidRPr="00350C5F">
          <w:rPr>
            <w:rStyle w:val="Hyperlink"/>
            <w:noProof/>
            <w:lang w:val="en-GB"/>
          </w:rPr>
          <w:t>Stakeholder Analysis</w:t>
        </w:r>
        <w:r w:rsidR="00227601">
          <w:rPr>
            <w:noProof/>
            <w:webHidden/>
          </w:rPr>
          <w:tab/>
        </w:r>
        <w:r w:rsidR="00227601">
          <w:rPr>
            <w:noProof/>
            <w:webHidden/>
          </w:rPr>
          <w:fldChar w:fldCharType="begin"/>
        </w:r>
        <w:r w:rsidR="00227601">
          <w:rPr>
            <w:noProof/>
            <w:webHidden/>
          </w:rPr>
          <w:instrText xml:space="preserve"> PAGEREF _Toc22668568 \h </w:instrText>
        </w:r>
        <w:r w:rsidR="00227601">
          <w:rPr>
            <w:noProof/>
            <w:webHidden/>
          </w:rPr>
        </w:r>
        <w:r w:rsidR="00227601">
          <w:rPr>
            <w:noProof/>
            <w:webHidden/>
          </w:rPr>
          <w:fldChar w:fldCharType="separate"/>
        </w:r>
        <w:r w:rsidR="00CE0425">
          <w:rPr>
            <w:noProof/>
            <w:webHidden/>
          </w:rPr>
          <w:t>9</w:t>
        </w:r>
        <w:r w:rsidR="00227601">
          <w:rPr>
            <w:noProof/>
            <w:webHidden/>
          </w:rPr>
          <w:fldChar w:fldCharType="end"/>
        </w:r>
      </w:hyperlink>
    </w:p>
    <w:p w14:paraId="23B4BB26" w14:textId="66567FA6" w:rsidR="00227601" w:rsidRDefault="00665D09">
      <w:pPr>
        <w:pStyle w:val="Verzeichnis1"/>
        <w:rPr>
          <w:rFonts w:asciiTheme="minorHAnsi" w:eastAsiaTheme="minorEastAsia" w:hAnsiTheme="minorHAnsi" w:cstheme="minorBidi"/>
          <w:noProof/>
          <w:szCs w:val="22"/>
          <w:lang w:eastAsia="de-CH"/>
        </w:rPr>
      </w:pPr>
      <w:hyperlink w:anchor="_Toc22668569" w:history="1">
        <w:r w:rsidR="00227601" w:rsidRPr="00350C5F">
          <w:rPr>
            <w:rStyle w:val="Hyperlink"/>
            <w:noProof/>
            <w:lang w:val="en-GB"/>
          </w:rPr>
          <w:t>4</w:t>
        </w:r>
        <w:r w:rsidR="00227601">
          <w:rPr>
            <w:rFonts w:asciiTheme="minorHAnsi" w:eastAsiaTheme="minorEastAsia" w:hAnsiTheme="minorHAnsi" w:cstheme="minorBidi"/>
            <w:noProof/>
            <w:szCs w:val="22"/>
            <w:lang w:eastAsia="de-CH"/>
          </w:rPr>
          <w:tab/>
        </w:r>
        <w:r w:rsidR="00227601" w:rsidRPr="00350C5F">
          <w:rPr>
            <w:rStyle w:val="Hyperlink"/>
            <w:noProof/>
            <w:lang w:val="en-GB"/>
          </w:rPr>
          <w:t>Business Requirements</w:t>
        </w:r>
        <w:r w:rsidR="00227601">
          <w:rPr>
            <w:noProof/>
            <w:webHidden/>
          </w:rPr>
          <w:tab/>
        </w:r>
        <w:r w:rsidR="00227601">
          <w:rPr>
            <w:noProof/>
            <w:webHidden/>
          </w:rPr>
          <w:fldChar w:fldCharType="begin"/>
        </w:r>
        <w:r w:rsidR="00227601">
          <w:rPr>
            <w:noProof/>
            <w:webHidden/>
          </w:rPr>
          <w:instrText xml:space="preserve"> PAGEREF _Toc22668569 \h </w:instrText>
        </w:r>
        <w:r w:rsidR="00227601">
          <w:rPr>
            <w:noProof/>
            <w:webHidden/>
          </w:rPr>
        </w:r>
        <w:r w:rsidR="00227601">
          <w:rPr>
            <w:noProof/>
            <w:webHidden/>
          </w:rPr>
          <w:fldChar w:fldCharType="separate"/>
        </w:r>
        <w:r w:rsidR="00CE0425">
          <w:rPr>
            <w:noProof/>
            <w:webHidden/>
          </w:rPr>
          <w:t>12</w:t>
        </w:r>
        <w:r w:rsidR="00227601">
          <w:rPr>
            <w:noProof/>
            <w:webHidden/>
          </w:rPr>
          <w:fldChar w:fldCharType="end"/>
        </w:r>
      </w:hyperlink>
    </w:p>
    <w:p w14:paraId="677C6297" w14:textId="0B3761C7" w:rsidR="00227601" w:rsidRDefault="00665D09">
      <w:pPr>
        <w:pStyle w:val="Verzeichnis2"/>
        <w:tabs>
          <w:tab w:val="left" w:pos="1134"/>
        </w:tabs>
        <w:rPr>
          <w:rFonts w:asciiTheme="minorHAnsi" w:eastAsiaTheme="minorEastAsia" w:hAnsiTheme="minorHAnsi" w:cstheme="minorBidi"/>
          <w:noProof/>
          <w:szCs w:val="22"/>
          <w:lang w:eastAsia="de-CH"/>
        </w:rPr>
      </w:pPr>
      <w:hyperlink w:anchor="_Toc22668570" w:history="1">
        <w:r w:rsidR="00227601" w:rsidRPr="00350C5F">
          <w:rPr>
            <w:rStyle w:val="Hyperlink"/>
            <w:noProof/>
          </w:rPr>
          <w:t>4.1</w:t>
        </w:r>
        <w:r w:rsidR="00227601">
          <w:rPr>
            <w:rFonts w:asciiTheme="minorHAnsi" w:eastAsiaTheme="minorEastAsia" w:hAnsiTheme="minorHAnsi" w:cstheme="minorBidi"/>
            <w:noProof/>
            <w:szCs w:val="22"/>
            <w:lang w:eastAsia="de-CH"/>
          </w:rPr>
          <w:tab/>
        </w:r>
        <w:r w:rsidR="00227601" w:rsidRPr="00350C5F">
          <w:rPr>
            <w:rStyle w:val="Hyperlink"/>
            <w:noProof/>
            <w:lang w:val="en-GB"/>
          </w:rPr>
          <w:t>Functional Requirements</w:t>
        </w:r>
        <w:r w:rsidR="00227601">
          <w:rPr>
            <w:noProof/>
            <w:webHidden/>
          </w:rPr>
          <w:tab/>
        </w:r>
        <w:r w:rsidR="00227601">
          <w:rPr>
            <w:noProof/>
            <w:webHidden/>
          </w:rPr>
          <w:fldChar w:fldCharType="begin"/>
        </w:r>
        <w:r w:rsidR="00227601">
          <w:rPr>
            <w:noProof/>
            <w:webHidden/>
          </w:rPr>
          <w:instrText xml:space="preserve"> PAGEREF _Toc22668570 \h </w:instrText>
        </w:r>
        <w:r w:rsidR="00227601">
          <w:rPr>
            <w:noProof/>
            <w:webHidden/>
          </w:rPr>
        </w:r>
        <w:r w:rsidR="00227601">
          <w:rPr>
            <w:noProof/>
            <w:webHidden/>
          </w:rPr>
          <w:fldChar w:fldCharType="separate"/>
        </w:r>
        <w:r w:rsidR="00CE0425">
          <w:rPr>
            <w:noProof/>
            <w:webHidden/>
          </w:rPr>
          <w:t>12</w:t>
        </w:r>
        <w:r w:rsidR="00227601">
          <w:rPr>
            <w:noProof/>
            <w:webHidden/>
          </w:rPr>
          <w:fldChar w:fldCharType="end"/>
        </w:r>
      </w:hyperlink>
    </w:p>
    <w:p w14:paraId="29DF2721" w14:textId="58507E4D" w:rsidR="00227601" w:rsidRDefault="00665D09">
      <w:pPr>
        <w:pStyle w:val="Verzeichnis1"/>
        <w:rPr>
          <w:rFonts w:asciiTheme="minorHAnsi" w:eastAsiaTheme="minorEastAsia" w:hAnsiTheme="minorHAnsi" w:cstheme="minorBidi"/>
          <w:noProof/>
          <w:szCs w:val="22"/>
          <w:lang w:eastAsia="de-CH"/>
        </w:rPr>
      </w:pPr>
      <w:hyperlink w:anchor="_Toc22668571" w:history="1">
        <w:r w:rsidR="00227601" w:rsidRPr="00350C5F">
          <w:rPr>
            <w:rStyle w:val="Hyperlink"/>
            <w:noProof/>
            <w:lang w:val="en-GB"/>
          </w:rPr>
          <w:t>5</w:t>
        </w:r>
        <w:r w:rsidR="00227601">
          <w:rPr>
            <w:rFonts w:asciiTheme="minorHAnsi" w:eastAsiaTheme="minorEastAsia" w:hAnsiTheme="minorHAnsi" w:cstheme="minorBidi"/>
            <w:noProof/>
            <w:szCs w:val="22"/>
            <w:lang w:eastAsia="de-CH"/>
          </w:rPr>
          <w:tab/>
        </w:r>
        <w:r w:rsidR="00227601" w:rsidRPr="00350C5F">
          <w:rPr>
            <w:rStyle w:val="Hyperlink"/>
            <w:noProof/>
            <w:lang w:val="en-GB"/>
          </w:rPr>
          <w:t>Dialog</w:t>
        </w:r>
        <w:r w:rsidR="00227601">
          <w:rPr>
            <w:noProof/>
            <w:webHidden/>
          </w:rPr>
          <w:tab/>
        </w:r>
        <w:r w:rsidR="00227601">
          <w:rPr>
            <w:noProof/>
            <w:webHidden/>
          </w:rPr>
          <w:fldChar w:fldCharType="begin"/>
        </w:r>
        <w:r w:rsidR="00227601">
          <w:rPr>
            <w:noProof/>
            <w:webHidden/>
          </w:rPr>
          <w:instrText xml:space="preserve"> PAGEREF _Toc22668571 \h </w:instrText>
        </w:r>
        <w:r w:rsidR="00227601">
          <w:rPr>
            <w:noProof/>
            <w:webHidden/>
          </w:rPr>
        </w:r>
        <w:r w:rsidR="00227601">
          <w:rPr>
            <w:noProof/>
            <w:webHidden/>
          </w:rPr>
          <w:fldChar w:fldCharType="separate"/>
        </w:r>
        <w:r w:rsidR="00CE0425">
          <w:rPr>
            <w:noProof/>
            <w:webHidden/>
          </w:rPr>
          <w:t>15</w:t>
        </w:r>
        <w:r w:rsidR="00227601">
          <w:rPr>
            <w:noProof/>
            <w:webHidden/>
          </w:rPr>
          <w:fldChar w:fldCharType="end"/>
        </w:r>
      </w:hyperlink>
    </w:p>
    <w:p w14:paraId="70ECE285" w14:textId="57044CF8" w:rsidR="00227601" w:rsidRDefault="00665D09">
      <w:pPr>
        <w:pStyle w:val="Verzeichnis2"/>
        <w:tabs>
          <w:tab w:val="left" w:pos="1134"/>
        </w:tabs>
        <w:rPr>
          <w:rFonts w:asciiTheme="minorHAnsi" w:eastAsiaTheme="minorEastAsia" w:hAnsiTheme="minorHAnsi" w:cstheme="minorBidi"/>
          <w:noProof/>
          <w:szCs w:val="22"/>
          <w:lang w:eastAsia="de-CH"/>
        </w:rPr>
      </w:pPr>
      <w:hyperlink w:anchor="_Toc22668572" w:history="1">
        <w:r w:rsidR="00227601" w:rsidRPr="00350C5F">
          <w:rPr>
            <w:rStyle w:val="Hyperlink"/>
            <w:noProof/>
          </w:rPr>
          <w:t>5.1</w:t>
        </w:r>
        <w:r w:rsidR="00227601">
          <w:rPr>
            <w:rFonts w:asciiTheme="minorHAnsi" w:eastAsiaTheme="minorEastAsia" w:hAnsiTheme="minorHAnsi" w:cstheme="minorBidi"/>
            <w:noProof/>
            <w:szCs w:val="22"/>
            <w:lang w:eastAsia="de-CH"/>
          </w:rPr>
          <w:tab/>
        </w:r>
        <w:r w:rsidR="00227601" w:rsidRPr="00350C5F">
          <w:rPr>
            <w:rStyle w:val="Hyperlink"/>
            <w:noProof/>
            <w:lang w:val="en-GB"/>
          </w:rPr>
          <w:t>Example Assignment Dialogues</w:t>
        </w:r>
        <w:r w:rsidR="00227601">
          <w:rPr>
            <w:noProof/>
            <w:webHidden/>
          </w:rPr>
          <w:tab/>
        </w:r>
        <w:r w:rsidR="00227601">
          <w:rPr>
            <w:noProof/>
            <w:webHidden/>
          </w:rPr>
          <w:fldChar w:fldCharType="begin"/>
        </w:r>
        <w:r w:rsidR="00227601">
          <w:rPr>
            <w:noProof/>
            <w:webHidden/>
          </w:rPr>
          <w:instrText xml:space="preserve"> PAGEREF _Toc22668572 \h </w:instrText>
        </w:r>
        <w:r w:rsidR="00227601">
          <w:rPr>
            <w:noProof/>
            <w:webHidden/>
          </w:rPr>
        </w:r>
        <w:r w:rsidR="00227601">
          <w:rPr>
            <w:noProof/>
            <w:webHidden/>
          </w:rPr>
          <w:fldChar w:fldCharType="separate"/>
        </w:r>
        <w:r w:rsidR="00CE0425">
          <w:rPr>
            <w:noProof/>
            <w:webHidden/>
          </w:rPr>
          <w:t>15</w:t>
        </w:r>
        <w:r w:rsidR="00227601">
          <w:rPr>
            <w:noProof/>
            <w:webHidden/>
          </w:rPr>
          <w:fldChar w:fldCharType="end"/>
        </w:r>
      </w:hyperlink>
    </w:p>
    <w:p w14:paraId="4ABAF7BC" w14:textId="1ABC8BD6" w:rsidR="00227601" w:rsidRDefault="00665D09">
      <w:pPr>
        <w:pStyle w:val="Verzeichnis2"/>
        <w:tabs>
          <w:tab w:val="left" w:pos="1134"/>
        </w:tabs>
        <w:rPr>
          <w:rFonts w:asciiTheme="minorHAnsi" w:eastAsiaTheme="minorEastAsia" w:hAnsiTheme="minorHAnsi" w:cstheme="minorBidi"/>
          <w:noProof/>
          <w:szCs w:val="22"/>
          <w:lang w:eastAsia="de-CH"/>
        </w:rPr>
      </w:pPr>
      <w:hyperlink w:anchor="_Toc22668573" w:history="1">
        <w:r w:rsidR="00227601" w:rsidRPr="00350C5F">
          <w:rPr>
            <w:rStyle w:val="Hyperlink"/>
            <w:noProof/>
          </w:rPr>
          <w:t>5.2</w:t>
        </w:r>
        <w:r w:rsidR="00227601">
          <w:rPr>
            <w:rFonts w:asciiTheme="minorHAnsi" w:eastAsiaTheme="minorEastAsia" w:hAnsiTheme="minorHAnsi" w:cstheme="minorBidi"/>
            <w:noProof/>
            <w:szCs w:val="22"/>
            <w:lang w:eastAsia="de-CH"/>
          </w:rPr>
          <w:tab/>
        </w:r>
        <w:r w:rsidR="00227601" w:rsidRPr="00350C5F">
          <w:rPr>
            <w:rStyle w:val="Hyperlink"/>
            <w:noProof/>
            <w:lang w:val="en-GB"/>
          </w:rPr>
          <w:t>Example Quiz Dialogues</w:t>
        </w:r>
        <w:r w:rsidR="00227601">
          <w:rPr>
            <w:noProof/>
            <w:webHidden/>
          </w:rPr>
          <w:tab/>
        </w:r>
        <w:r w:rsidR="00227601">
          <w:rPr>
            <w:noProof/>
            <w:webHidden/>
          </w:rPr>
          <w:fldChar w:fldCharType="begin"/>
        </w:r>
        <w:r w:rsidR="00227601">
          <w:rPr>
            <w:noProof/>
            <w:webHidden/>
          </w:rPr>
          <w:instrText xml:space="preserve"> PAGEREF _Toc22668573 \h </w:instrText>
        </w:r>
        <w:r w:rsidR="00227601">
          <w:rPr>
            <w:noProof/>
            <w:webHidden/>
          </w:rPr>
        </w:r>
        <w:r w:rsidR="00227601">
          <w:rPr>
            <w:noProof/>
            <w:webHidden/>
          </w:rPr>
          <w:fldChar w:fldCharType="separate"/>
        </w:r>
        <w:r w:rsidR="00CE0425">
          <w:rPr>
            <w:noProof/>
            <w:webHidden/>
          </w:rPr>
          <w:t>26</w:t>
        </w:r>
        <w:r w:rsidR="00227601">
          <w:rPr>
            <w:noProof/>
            <w:webHidden/>
          </w:rPr>
          <w:fldChar w:fldCharType="end"/>
        </w:r>
      </w:hyperlink>
    </w:p>
    <w:p w14:paraId="01BEC509" w14:textId="06B1B956" w:rsidR="00227601" w:rsidRDefault="00665D09">
      <w:pPr>
        <w:pStyle w:val="Verzeichnis1"/>
        <w:rPr>
          <w:rFonts w:asciiTheme="minorHAnsi" w:eastAsiaTheme="minorEastAsia" w:hAnsiTheme="minorHAnsi" w:cstheme="minorBidi"/>
          <w:noProof/>
          <w:szCs w:val="22"/>
          <w:lang w:eastAsia="de-CH"/>
        </w:rPr>
      </w:pPr>
      <w:hyperlink w:anchor="_Toc22668574" w:history="1">
        <w:r w:rsidR="00227601" w:rsidRPr="00350C5F">
          <w:rPr>
            <w:rStyle w:val="Hyperlink"/>
            <w:noProof/>
            <w:lang w:val="en-GB"/>
          </w:rPr>
          <w:t>List of Tables</w:t>
        </w:r>
        <w:r w:rsidR="00227601">
          <w:rPr>
            <w:noProof/>
            <w:webHidden/>
          </w:rPr>
          <w:tab/>
        </w:r>
        <w:r w:rsidR="00227601">
          <w:rPr>
            <w:noProof/>
            <w:webHidden/>
          </w:rPr>
          <w:fldChar w:fldCharType="begin"/>
        </w:r>
        <w:r w:rsidR="00227601">
          <w:rPr>
            <w:noProof/>
            <w:webHidden/>
          </w:rPr>
          <w:instrText xml:space="preserve"> PAGEREF _Toc22668574 \h </w:instrText>
        </w:r>
        <w:r w:rsidR="00227601">
          <w:rPr>
            <w:noProof/>
            <w:webHidden/>
          </w:rPr>
        </w:r>
        <w:r w:rsidR="00227601">
          <w:rPr>
            <w:noProof/>
            <w:webHidden/>
          </w:rPr>
          <w:fldChar w:fldCharType="separate"/>
        </w:r>
        <w:r w:rsidR="00CE0425">
          <w:rPr>
            <w:noProof/>
            <w:webHidden/>
          </w:rPr>
          <w:t>32</w:t>
        </w:r>
        <w:r w:rsidR="00227601">
          <w:rPr>
            <w:noProof/>
            <w:webHidden/>
          </w:rPr>
          <w:fldChar w:fldCharType="end"/>
        </w:r>
      </w:hyperlink>
    </w:p>
    <w:p w14:paraId="184343A2" w14:textId="00039BBF" w:rsidR="00F7330E" w:rsidRPr="0060170F" w:rsidRDefault="00104CD9" w:rsidP="00C24BC2">
      <w:pPr>
        <w:pStyle w:val="Textkrper"/>
        <w:rPr>
          <w:lang w:val="en-GB"/>
        </w:rPr>
      </w:pPr>
      <w:r w:rsidRPr="0060170F">
        <w:rPr>
          <w:lang w:val="en-GB"/>
        </w:rPr>
        <w:fldChar w:fldCharType="end"/>
      </w:r>
    </w:p>
    <w:p w14:paraId="678664BB" w14:textId="32D0F988" w:rsidR="00234133" w:rsidRPr="002B3A39" w:rsidRDefault="00234133" w:rsidP="002B3A39">
      <w:pPr>
        <w:pStyle w:val="berschrift1"/>
        <w:numPr>
          <w:ilvl w:val="0"/>
          <w:numId w:val="0"/>
        </w:numPr>
        <w:ind w:left="432" w:hanging="432"/>
        <w:rPr>
          <w:lang w:val="en-GB"/>
        </w:rPr>
        <w:sectPr w:rsidR="00234133" w:rsidRPr="002B3A39" w:rsidSect="003D6050">
          <w:headerReference w:type="default" r:id="rId32"/>
          <w:footerReference w:type="default" r:id="rId33"/>
          <w:headerReference w:type="first" r:id="rId34"/>
          <w:footerReference w:type="first" r:id="rId35"/>
          <w:pgSz w:w="11907" w:h="16840" w:code="9"/>
          <w:pgMar w:top="1701" w:right="851" w:bottom="1588" w:left="1418" w:header="680" w:footer="1021" w:gutter="0"/>
          <w:pgNumType w:fmt="upperRoman"/>
          <w:cols w:space="708"/>
          <w:docGrid w:linePitch="360"/>
        </w:sectPr>
      </w:pPr>
    </w:p>
    <w:p w14:paraId="1A81DBEB" w14:textId="24C96D6E" w:rsidR="00DC24AD" w:rsidRPr="0060170F" w:rsidRDefault="00DC24AD" w:rsidP="00DC24AD">
      <w:pPr>
        <w:pStyle w:val="berschrift1"/>
        <w:rPr>
          <w:lang w:val="en-GB"/>
        </w:rPr>
      </w:pPr>
      <w:bookmarkStart w:id="3" w:name="_Toc22668563"/>
      <w:r>
        <w:rPr>
          <w:lang w:val="en-GB"/>
        </w:rPr>
        <w:lastRenderedPageBreak/>
        <w:t>Purpose of this Document</w:t>
      </w:r>
      <w:bookmarkEnd w:id="3"/>
    </w:p>
    <w:p w14:paraId="3FCAB1D5" w14:textId="50366990" w:rsidR="00881E79" w:rsidRDefault="00F06B03" w:rsidP="00881E79">
      <w:pPr>
        <w:rPr>
          <w:lang w:val="en-GB" w:eastAsia="de-DE"/>
        </w:rPr>
      </w:pPr>
      <w:r>
        <w:rPr>
          <w:lang w:val="en-GB" w:eastAsia="de-DE"/>
        </w:rPr>
        <w:t xml:space="preserve">This chapter of the overall documentation of the first sprint conducted, is dedicated to </w:t>
      </w:r>
      <w:proofErr w:type="gramStart"/>
      <w:r>
        <w:rPr>
          <w:lang w:val="en-GB" w:eastAsia="de-DE"/>
        </w:rPr>
        <w:t>visualize</w:t>
      </w:r>
      <w:proofErr w:type="gramEnd"/>
      <w:r>
        <w:rPr>
          <w:lang w:val="en-GB" w:eastAsia="de-DE"/>
        </w:rPr>
        <w:t xml:space="preserve"> the purpose of this document.</w:t>
      </w:r>
    </w:p>
    <w:p w14:paraId="7FF70C93" w14:textId="761C9200" w:rsidR="003A4116" w:rsidRDefault="003A4116" w:rsidP="003A4116">
      <w:pPr>
        <w:rPr>
          <w:lang w:val="en-GB" w:eastAsia="de-DE"/>
        </w:rPr>
      </w:pPr>
      <w:r w:rsidRPr="003A4116">
        <w:rPr>
          <w:lang w:val="en-GB" w:eastAsia="de-DE"/>
        </w:rPr>
        <w:t>This document</w:t>
      </w:r>
      <w:r w:rsidR="00F06B03">
        <w:rPr>
          <w:lang w:val="en-GB" w:eastAsia="de-DE"/>
        </w:rPr>
        <w:t>ation</w:t>
      </w:r>
      <w:r w:rsidRPr="003A4116">
        <w:rPr>
          <w:lang w:val="en-GB" w:eastAsia="de-DE"/>
        </w:rPr>
        <w:t xml:space="preserve"> is designed </w:t>
      </w:r>
      <w:r w:rsidR="00F06B03">
        <w:rPr>
          <w:lang w:val="en-GB" w:eastAsia="de-DE"/>
        </w:rPr>
        <w:t xml:space="preserve">in order </w:t>
      </w:r>
      <w:r w:rsidRPr="003A4116">
        <w:rPr>
          <w:lang w:val="en-GB" w:eastAsia="de-DE"/>
        </w:rPr>
        <w:t>to</w:t>
      </w:r>
      <w:r w:rsidR="00F06B03">
        <w:rPr>
          <w:lang w:val="en-GB" w:eastAsia="de-DE"/>
        </w:rPr>
        <w:t xml:space="preserve"> describe the following issues:</w:t>
      </w:r>
    </w:p>
    <w:tbl>
      <w:tblPr>
        <w:tblStyle w:val="EinfacheTabelle1"/>
        <w:tblW w:w="0" w:type="auto"/>
        <w:tblLook w:val="04A0" w:firstRow="1" w:lastRow="0" w:firstColumn="1" w:lastColumn="0" w:noHBand="0" w:noVBand="1"/>
      </w:tblPr>
      <w:tblGrid>
        <w:gridCol w:w="846"/>
        <w:gridCol w:w="8782"/>
      </w:tblGrid>
      <w:tr w:rsidR="00F06B03" w14:paraId="52D8BA3F" w14:textId="77777777" w:rsidTr="67E12F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10ED433" w14:textId="23ECCB02" w:rsidR="00F06B03" w:rsidRDefault="00F06B03" w:rsidP="003A4116">
            <w:pPr>
              <w:rPr>
                <w:lang w:val="en-GB" w:eastAsia="de-DE"/>
              </w:rPr>
            </w:pPr>
            <w:r>
              <w:rPr>
                <w:lang w:val="en-GB" w:eastAsia="de-DE"/>
              </w:rPr>
              <w:t>No.:</w:t>
            </w:r>
          </w:p>
        </w:tc>
        <w:tc>
          <w:tcPr>
            <w:tcW w:w="8782" w:type="dxa"/>
          </w:tcPr>
          <w:p w14:paraId="10EF994C" w14:textId="3D94A0EE" w:rsidR="00F06B03" w:rsidRDefault="00F06B03" w:rsidP="003A4116">
            <w:pPr>
              <w:cnfStyle w:val="100000000000" w:firstRow="1" w:lastRow="0" w:firstColumn="0" w:lastColumn="0" w:oddVBand="0" w:evenVBand="0" w:oddHBand="0" w:evenHBand="0" w:firstRowFirstColumn="0" w:firstRowLastColumn="0" w:lastRowFirstColumn="0" w:lastRowLastColumn="0"/>
              <w:rPr>
                <w:lang w:val="en-GB" w:eastAsia="de-DE"/>
              </w:rPr>
            </w:pPr>
            <w:r>
              <w:rPr>
                <w:lang w:val="en-GB" w:eastAsia="de-DE"/>
              </w:rPr>
              <w:t>Purpose:</w:t>
            </w:r>
          </w:p>
        </w:tc>
      </w:tr>
      <w:tr w:rsidR="00F06B03" w:rsidRPr="00E41BCD" w14:paraId="0852FE5B" w14:textId="77777777" w:rsidTr="67E12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F6DE138" w14:textId="1299F9DC" w:rsidR="00F06B03" w:rsidRDefault="00F06B03" w:rsidP="003A4116">
            <w:pPr>
              <w:rPr>
                <w:lang w:val="en-GB" w:eastAsia="de-DE"/>
              </w:rPr>
            </w:pPr>
            <w:r>
              <w:rPr>
                <w:lang w:val="en-GB" w:eastAsia="de-DE"/>
              </w:rPr>
              <w:t>1</w:t>
            </w:r>
          </w:p>
        </w:tc>
        <w:tc>
          <w:tcPr>
            <w:tcW w:w="8782" w:type="dxa"/>
          </w:tcPr>
          <w:p w14:paraId="1566157C" w14:textId="08D6D86C" w:rsidR="00F06B03" w:rsidRDefault="67E12F99" w:rsidP="67E12F99">
            <w:pPr>
              <w:cnfStyle w:val="000000100000" w:firstRow="0" w:lastRow="0" w:firstColumn="0" w:lastColumn="0" w:oddVBand="0" w:evenVBand="0" w:oddHBand="1" w:evenHBand="0" w:firstRowFirstColumn="0" w:firstRowLastColumn="0" w:lastRowFirstColumn="0" w:lastRowLastColumn="0"/>
              <w:rPr>
                <w:lang w:val="en-GB" w:eastAsia="de-DE"/>
              </w:rPr>
            </w:pPr>
            <w:r w:rsidRPr="67E12F99">
              <w:rPr>
                <w:lang w:val="en-GB" w:eastAsia="de-DE"/>
              </w:rPr>
              <w:t>Defining all specific quality standards necessary to ensure that the level of service delivered is at least that which the customer is expecting</w:t>
            </w:r>
          </w:p>
        </w:tc>
      </w:tr>
      <w:tr w:rsidR="00F06B03" w:rsidRPr="00E41BCD" w14:paraId="1C8D93AA" w14:textId="77777777" w:rsidTr="67E12F99">
        <w:tc>
          <w:tcPr>
            <w:cnfStyle w:val="001000000000" w:firstRow="0" w:lastRow="0" w:firstColumn="1" w:lastColumn="0" w:oddVBand="0" w:evenVBand="0" w:oddHBand="0" w:evenHBand="0" w:firstRowFirstColumn="0" w:firstRowLastColumn="0" w:lastRowFirstColumn="0" w:lastRowLastColumn="0"/>
            <w:tcW w:w="846" w:type="dxa"/>
          </w:tcPr>
          <w:p w14:paraId="72F4A765" w14:textId="38131B74" w:rsidR="00F06B03" w:rsidRDefault="00F06B03" w:rsidP="003A4116">
            <w:pPr>
              <w:rPr>
                <w:lang w:val="en-GB" w:eastAsia="de-DE"/>
              </w:rPr>
            </w:pPr>
            <w:r>
              <w:rPr>
                <w:lang w:val="en-GB" w:eastAsia="de-DE"/>
              </w:rPr>
              <w:t>2</w:t>
            </w:r>
          </w:p>
        </w:tc>
        <w:tc>
          <w:tcPr>
            <w:tcW w:w="8782" w:type="dxa"/>
          </w:tcPr>
          <w:p w14:paraId="2EC6D2B1" w14:textId="3F22043E" w:rsidR="00F06B03" w:rsidRDefault="00F06B03" w:rsidP="003A4116">
            <w:pPr>
              <w:cnfStyle w:val="000000000000" w:firstRow="0" w:lastRow="0" w:firstColumn="0" w:lastColumn="0" w:oddVBand="0" w:evenVBand="0" w:oddHBand="0" w:evenHBand="0" w:firstRowFirstColumn="0" w:firstRowLastColumn="0" w:lastRowFirstColumn="0" w:lastRowLastColumn="0"/>
              <w:rPr>
                <w:lang w:val="en-GB" w:eastAsia="de-DE"/>
              </w:rPr>
            </w:pPr>
            <w:r>
              <w:rPr>
                <w:lang w:val="en-GB" w:eastAsia="de-DE"/>
              </w:rPr>
              <w:t>D</w:t>
            </w:r>
            <w:r w:rsidRPr="00F06B03">
              <w:rPr>
                <w:lang w:val="en-GB" w:eastAsia="de-DE"/>
              </w:rPr>
              <w:t>efin</w:t>
            </w:r>
            <w:r>
              <w:rPr>
                <w:lang w:val="en-GB" w:eastAsia="de-DE"/>
              </w:rPr>
              <w:t>ing</w:t>
            </w:r>
            <w:r w:rsidRPr="00F06B03">
              <w:rPr>
                <w:lang w:val="en-GB" w:eastAsia="de-DE"/>
              </w:rPr>
              <w:t xml:space="preserve"> the high-level functional requirements of this project</w:t>
            </w:r>
          </w:p>
        </w:tc>
      </w:tr>
      <w:tr w:rsidR="00F06B03" w:rsidRPr="00E41BCD" w14:paraId="201BB18D" w14:textId="77777777" w:rsidTr="67E12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E669F8B" w14:textId="50110343" w:rsidR="00F06B03" w:rsidRDefault="00F06B03" w:rsidP="003A4116">
            <w:pPr>
              <w:rPr>
                <w:lang w:val="en-GB" w:eastAsia="de-DE"/>
              </w:rPr>
            </w:pPr>
            <w:r>
              <w:rPr>
                <w:lang w:val="en-GB" w:eastAsia="de-DE"/>
              </w:rPr>
              <w:t>3</w:t>
            </w:r>
          </w:p>
        </w:tc>
        <w:tc>
          <w:tcPr>
            <w:tcW w:w="8782" w:type="dxa"/>
          </w:tcPr>
          <w:p w14:paraId="42039FF1" w14:textId="170988EE" w:rsidR="00F06B03" w:rsidRDefault="00F06B03" w:rsidP="003A4116">
            <w:pPr>
              <w:cnfStyle w:val="000000100000" w:firstRow="0" w:lastRow="0" w:firstColumn="0" w:lastColumn="0" w:oddVBand="0" w:evenVBand="0" w:oddHBand="1" w:evenHBand="0" w:firstRowFirstColumn="0" w:firstRowLastColumn="0" w:lastRowFirstColumn="0" w:lastRowLastColumn="0"/>
              <w:rPr>
                <w:lang w:val="en-GB" w:eastAsia="de-DE"/>
              </w:rPr>
            </w:pPr>
            <w:r>
              <w:rPr>
                <w:lang w:val="en-GB" w:eastAsia="de-DE"/>
              </w:rPr>
              <w:t>P</w:t>
            </w:r>
            <w:r w:rsidRPr="00F06B03">
              <w:rPr>
                <w:lang w:val="en-GB" w:eastAsia="de-DE"/>
              </w:rPr>
              <w:t xml:space="preserve">rovide all quality measurements appropriate to the </w:t>
            </w:r>
            <w:r w:rsidR="00825CDB">
              <w:rPr>
                <w:lang w:val="en-GB" w:eastAsia="de-DE"/>
              </w:rPr>
              <w:t>first sprint of the project</w:t>
            </w:r>
          </w:p>
        </w:tc>
      </w:tr>
      <w:tr w:rsidR="00F06B03" w14:paraId="6B9507A0" w14:textId="77777777" w:rsidTr="67E12F99">
        <w:tc>
          <w:tcPr>
            <w:cnfStyle w:val="001000000000" w:firstRow="0" w:lastRow="0" w:firstColumn="1" w:lastColumn="0" w:oddVBand="0" w:evenVBand="0" w:oddHBand="0" w:evenHBand="0" w:firstRowFirstColumn="0" w:firstRowLastColumn="0" w:lastRowFirstColumn="0" w:lastRowLastColumn="0"/>
            <w:tcW w:w="846" w:type="dxa"/>
          </w:tcPr>
          <w:p w14:paraId="61772F42" w14:textId="37B6FE2D" w:rsidR="00F06B03" w:rsidRDefault="00F06B03" w:rsidP="003A4116">
            <w:pPr>
              <w:rPr>
                <w:lang w:val="en-GB" w:eastAsia="de-DE"/>
              </w:rPr>
            </w:pPr>
            <w:r>
              <w:rPr>
                <w:lang w:val="en-GB" w:eastAsia="de-DE"/>
              </w:rPr>
              <w:t>4</w:t>
            </w:r>
          </w:p>
        </w:tc>
        <w:tc>
          <w:tcPr>
            <w:tcW w:w="8782" w:type="dxa"/>
          </w:tcPr>
          <w:p w14:paraId="345CEA4B" w14:textId="5A1FA748" w:rsidR="00F06B03" w:rsidRDefault="00F06B03" w:rsidP="003A4116">
            <w:pPr>
              <w:cnfStyle w:val="000000000000" w:firstRow="0" w:lastRow="0" w:firstColumn="0" w:lastColumn="0" w:oddVBand="0" w:evenVBand="0" w:oddHBand="0" w:evenHBand="0" w:firstRowFirstColumn="0" w:firstRowLastColumn="0" w:lastRowFirstColumn="0" w:lastRowLastColumn="0"/>
              <w:rPr>
                <w:lang w:val="en-GB" w:eastAsia="de-DE"/>
              </w:rPr>
            </w:pPr>
            <w:r>
              <w:rPr>
                <w:lang w:val="en-GB" w:eastAsia="de-DE"/>
              </w:rPr>
              <w:t>P</w:t>
            </w:r>
            <w:r w:rsidRPr="00F06B03">
              <w:rPr>
                <w:lang w:val="en-GB" w:eastAsia="de-DE"/>
              </w:rPr>
              <w:t>rovide a</w:t>
            </w:r>
            <w:r w:rsidR="00825CDB">
              <w:rPr>
                <w:lang w:val="en-GB" w:eastAsia="de-DE"/>
              </w:rPr>
              <w:t xml:space="preserve"> stakeholder analysis</w:t>
            </w:r>
          </w:p>
        </w:tc>
      </w:tr>
      <w:tr w:rsidR="00825CDB" w:rsidRPr="00E41BCD" w14:paraId="173ABC9E" w14:textId="77777777" w:rsidTr="67E12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000810E" w14:textId="4362A8AE" w:rsidR="00825CDB" w:rsidRDefault="00825CDB" w:rsidP="003A4116">
            <w:pPr>
              <w:rPr>
                <w:lang w:val="en-GB" w:eastAsia="de-DE"/>
              </w:rPr>
            </w:pPr>
            <w:r>
              <w:rPr>
                <w:lang w:val="en-GB" w:eastAsia="de-DE"/>
              </w:rPr>
              <w:t>5</w:t>
            </w:r>
          </w:p>
        </w:tc>
        <w:tc>
          <w:tcPr>
            <w:tcW w:w="8782" w:type="dxa"/>
          </w:tcPr>
          <w:p w14:paraId="3E63D6F8" w14:textId="7229CCEA" w:rsidR="00825CDB" w:rsidRDefault="00825CDB" w:rsidP="004E2618">
            <w:pPr>
              <w:keepNext/>
              <w:cnfStyle w:val="000000100000" w:firstRow="0" w:lastRow="0" w:firstColumn="0" w:lastColumn="0" w:oddVBand="0" w:evenVBand="0" w:oddHBand="1" w:evenHBand="0" w:firstRowFirstColumn="0" w:firstRowLastColumn="0" w:lastRowFirstColumn="0" w:lastRowLastColumn="0"/>
              <w:rPr>
                <w:lang w:val="en-GB" w:eastAsia="de-DE"/>
              </w:rPr>
            </w:pPr>
            <w:r>
              <w:rPr>
                <w:lang w:val="en-GB" w:eastAsia="de-DE"/>
              </w:rPr>
              <w:t>Providing example chat dialogues for prototyping</w:t>
            </w:r>
          </w:p>
        </w:tc>
      </w:tr>
    </w:tbl>
    <w:p w14:paraId="4119F79F" w14:textId="0E183E4C" w:rsidR="00F06B03" w:rsidRPr="004E2618" w:rsidRDefault="004E2618" w:rsidP="004E2618">
      <w:pPr>
        <w:pStyle w:val="Beschriftung"/>
        <w:rPr>
          <w:lang w:val="en-US"/>
        </w:rPr>
      </w:pPr>
      <w:bookmarkStart w:id="4" w:name="_Toc22668543"/>
      <w:r w:rsidRPr="004E2618">
        <w:rPr>
          <w:lang w:val="en-US"/>
        </w:rPr>
        <w:t xml:space="preserve">Table </w:t>
      </w:r>
      <w:r w:rsidR="00707E17">
        <w:rPr>
          <w:lang w:val="en-US"/>
        </w:rPr>
        <w:fldChar w:fldCharType="begin"/>
      </w:r>
      <w:r w:rsidR="00707E17">
        <w:rPr>
          <w:lang w:val="en-US"/>
        </w:rPr>
        <w:instrText xml:space="preserve"> SEQ Table \* ARABIC </w:instrText>
      </w:r>
      <w:r w:rsidR="00707E17">
        <w:rPr>
          <w:lang w:val="en-US"/>
        </w:rPr>
        <w:fldChar w:fldCharType="separate"/>
      </w:r>
      <w:r w:rsidR="00CE0425">
        <w:rPr>
          <w:noProof/>
          <w:lang w:val="en-US"/>
        </w:rPr>
        <w:t>1</w:t>
      </w:r>
      <w:r w:rsidR="00707E17">
        <w:rPr>
          <w:lang w:val="en-US"/>
        </w:rPr>
        <w:fldChar w:fldCharType="end"/>
      </w:r>
      <w:r w:rsidRPr="004E2618">
        <w:rPr>
          <w:lang w:val="en-US"/>
        </w:rPr>
        <w:t>: Listing up of the purposes of the documentation.</w:t>
      </w:r>
      <w:bookmarkEnd w:id="4"/>
    </w:p>
    <w:p w14:paraId="7684DE92" w14:textId="77777777" w:rsidR="003A4116" w:rsidRPr="003A4116" w:rsidRDefault="003A4116" w:rsidP="003A4116">
      <w:pPr>
        <w:rPr>
          <w:lang w:val="en-GB" w:eastAsia="de-DE"/>
        </w:rPr>
      </w:pPr>
    </w:p>
    <w:p w14:paraId="625B8930" w14:textId="77777777" w:rsidR="003A4116" w:rsidRPr="003A4116" w:rsidRDefault="003A4116" w:rsidP="003A4116">
      <w:pPr>
        <w:rPr>
          <w:lang w:val="en-GB" w:eastAsia="de-DE"/>
        </w:rPr>
      </w:pPr>
      <w:r w:rsidRPr="003A4116">
        <w:rPr>
          <w:lang w:val="en-GB" w:eastAsia="de-DE"/>
        </w:rPr>
        <w:t xml:space="preserve">The level of detail provided will be </w:t>
      </w:r>
      <w:proofErr w:type="gramStart"/>
      <w:r w:rsidRPr="003A4116">
        <w:rPr>
          <w:lang w:val="en-GB" w:eastAsia="de-DE"/>
        </w:rPr>
        <w:t>sufficient</w:t>
      </w:r>
      <w:proofErr w:type="gramEnd"/>
      <w:r w:rsidRPr="003A4116">
        <w:rPr>
          <w:lang w:val="en-GB" w:eastAsia="de-DE"/>
        </w:rPr>
        <w:t xml:space="preserve"> to allow the Design Team to consider what technical options may be available to fulfil the requirements and to then recommend which of those options provides the best match.</w:t>
      </w:r>
    </w:p>
    <w:p w14:paraId="6CAAE3E8" w14:textId="77777777" w:rsidR="003A4116" w:rsidRPr="003A4116" w:rsidRDefault="003A4116" w:rsidP="003A4116">
      <w:pPr>
        <w:rPr>
          <w:lang w:val="en-GB" w:eastAsia="de-DE"/>
        </w:rPr>
      </w:pPr>
    </w:p>
    <w:p w14:paraId="72F62394" w14:textId="04065404" w:rsidR="003A4116" w:rsidRDefault="00825CDB" w:rsidP="003A4116">
      <w:pPr>
        <w:rPr>
          <w:lang w:val="en-GB" w:eastAsia="de-DE"/>
        </w:rPr>
      </w:pPr>
      <w:r>
        <w:rPr>
          <w:lang w:val="en-GB" w:eastAsia="de-DE"/>
        </w:rPr>
        <w:t>In addition, the documentation will not provide the following points:</w:t>
      </w:r>
    </w:p>
    <w:tbl>
      <w:tblPr>
        <w:tblStyle w:val="EinfacheTabelle1"/>
        <w:tblW w:w="0" w:type="auto"/>
        <w:tblLook w:val="04A0" w:firstRow="1" w:lastRow="0" w:firstColumn="1" w:lastColumn="0" w:noHBand="0" w:noVBand="1"/>
      </w:tblPr>
      <w:tblGrid>
        <w:gridCol w:w="846"/>
        <w:gridCol w:w="8782"/>
      </w:tblGrid>
      <w:tr w:rsidR="00825CDB" w14:paraId="0C1364D3" w14:textId="77777777" w:rsidTr="005A47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F2FB3B4" w14:textId="77777777" w:rsidR="00825CDB" w:rsidRDefault="00825CDB" w:rsidP="005A4774">
            <w:pPr>
              <w:rPr>
                <w:lang w:val="en-GB" w:eastAsia="de-DE"/>
              </w:rPr>
            </w:pPr>
            <w:r>
              <w:rPr>
                <w:lang w:val="en-GB" w:eastAsia="de-DE"/>
              </w:rPr>
              <w:t>No.:</w:t>
            </w:r>
          </w:p>
        </w:tc>
        <w:tc>
          <w:tcPr>
            <w:tcW w:w="8782" w:type="dxa"/>
          </w:tcPr>
          <w:p w14:paraId="340DAF86" w14:textId="77777777" w:rsidR="00825CDB" w:rsidRDefault="00825CDB" w:rsidP="005A4774">
            <w:pPr>
              <w:cnfStyle w:val="100000000000" w:firstRow="1" w:lastRow="0" w:firstColumn="0" w:lastColumn="0" w:oddVBand="0" w:evenVBand="0" w:oddHBand="0" w:evenHBand="0" w:firstRowFirstColumn="0" w:firstRowLastColumn="0" w:lastRowFirstColumn="0" w:lastRowLastColumn="0"/>
              <w:rPr>
                <w:lang w:val="en-GB" w:eastAsia="de-DE"/>
              </w:rPr>
            </w:pPr>
            <w:r>
              <w:rPr>
                <w:lang w:val="en-GB" w:eastAsia="de-DE"/>
              </w:rPr>
              <w:t>Purpose:</w:t>
            </w:r>
          </w:p>
        </w:tc>
      </w:tr>
      <w:tr w:rsidR="00825CDB" w:rsidRPr="00E41BCD" w14:paraId="5D31AD89" w14:textId="77777777" w:rsidTr="005A47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F0FAE85" w14:textId="77777777" w:rsidR="00825CDB" w:rsidRDefault="00825CDB" w:rsidP="005A4774">
            <w:pPr>
              <w:rPr>
                <w:lang w:val="en-GB" w:eastAsia="de-DE"/>
              </w:rPr>
            </w:pPr>
            <w:r>
              <w:rPr>
                <w:lang w:val="en-GB" w:eastAsia="de-DE"/>
              </w:rPr>
              <w:t>1</w:t>
            </w:r>
          </w:p>
        </w:tc>
        <w:tc>
          <w:tcPr>
            <w:tcW w:w="8782" w:type="dxa"/>
          </w:tcPr>
          <w:p w14:paraId="77A7032C" w14:textId="31853B53" w:rsidR="00825CDB" w:rsidRDefault="0092679F" w:rsidP="0092679F">
            <w:pPr>
              <w:cnfStyle w:val="000000100000" w:firstRow="0" w:lastRow="0" w:firstColumn="0" w:lastColumn="0" w:oddVBand="0" w:evenVBand="0" w:oddHBand="1" w:evenHBand="0" w:firstRowFirstColumn="0" w:firstRowLastColumn="0" w:lastRowFirstColumn="0" w:lastRowLastColumn="0"/>
              <w:rPr>
                <w:lang w:val="en-GB" w:eastAsia="de-DE"/>
              </w:rPr>
            </w:pPr>
            <w:r>
              <w:rPr>
                <w:lang w:val="en-GB" w:eastAsia="de-DE"/>
              </w:rPr>
              <w:t>A</w:t>
            </w:r>
            <w:r w:rsidRPr="0092679F">
              <w:rPr>
                <w:lang w:val="en-GB" w:eastAsia="de-DE"/>
              </w:rPr>
              <w:t>ssum</w:t>
            </w:r>
            <w:r>
              <w:rPr>
                <w:lang w:val="en-GB" w:eastAsia="de-DE"/>
              </w:rPr>
              <w:t>ing</w:t>
            </w:r>
            <w:r w:rsidRPr="0092679F">
              <w:rPr>
                <w:lang w:val="en-GB" w:eastAsia="de-DE"/>
              </w:rPr>
              <w:t>, deriv</w:t>
            </w:r>
            <w:r>
              <w:rPr>
                <w:lang w:val="en-GB" w:eastAsia="de-DE"/>
              </w:rPr>
              <w:t>ing</w:t>
            </w:r>
            <w:r w:rsidRPr="0092679F">
              <w:rPr>
                <w:lang w:val="en-GB" w:eastAsia="de-DE"/>
              </w:rPr>
              <w:t>, discuss</w:t>
            </w:r>
            <w:r>
              <w:rPr>
                <w:lang w:val="en-GB" w:eastAsia="de-DE"/>
              </w:rPr>
              <w:t>ing</w:t>
            </w:r>
            <w:r w:rsidRPr="0092679F">
              <w:rPr>
                <w:lang w:val="en-GB" w:eastAsia="de-DE"/>
              </w:rPr>
              <w:t xml:space="preserve"> or lead</w:t>
            </w:r>
            <w:r>
              <w:rPr>
                <w:lang w:val="en-GB" w:eastAsia="de-DE"/>
              </w:rPr>
              <w:t>ing</w:t>
            </w:r>
            <w:r w:rsidRPr="0092679F">
              <w:rPr>
                <w:lang w:val="en-GB" w:eastAsia="de-DE"/>
              </w:rPr>
              <w:t xml:space="preserve"> to any </w:t>
            </w:r>
            <w:proofErr w:type="gramStart"/>
            <w:r w:rsidRPr="0092679F">
              <w:rPr>
                <w:lang w:val="en-GB" w:eastAsia="de-DE"/>
              </w:rPr>
              <w:t>particular technical</w:t>
            </w:r>
            <w:proofErr w:type="gramEnd"/>
            <w:r w:rsidRPr="0092679F">
              <w:rPr>
                <w:lang w:val="en-GB" w:eastAsia="de-DE"/>
              </w:rPr>
              <w:t xml:space="preserve"> solution</w:t>
            </w:r>
            <w:r>
              <w:rPr>
                <w:lang w:val="en-GB" w:eastAsia="de-DE"/>
              </w:rPr>
              <w:t>, except the by the project team established prototype.</w:t>
            </w:r>
          </w:p>
        </w:tc>
      </w:tr>
      <w:tr w:rsidR="00825CDB" w:rsidRPr="00E41BCD" w14:paraId="22DA72F9" w14:textId="77777777" w:rsidTr="005A4774">
        <w:tc>
          <w:tcPr>
            <w:cnfStyle w:val="001000000000" w:firstRow="0" w:lastRow="0" w:firstColumn="1" w:lastColumn="0" w:oddVBand="0" w:evenVBand="0" w:oddHBand="0" w:evenHBand="0" w:firstRowFirstColumn="0" w:firstRowLastColumn="0" w:lastRowFirstColumn="0" w:lastRowLastColumn="0"/>
            <w:tcW w:w="846" w:type="dxa"/>
          </w:tcPr>
          <w:p w14:paraId="55DB5907" w14:textId="77777777" w:rsidR="00825CDB" w:rsidRDefault="00825CDB" w:rsidP="005A4774">
            <w:pPr>
              <w:rPr>
                <w:lang w:val="en-GB" w:eastAsia="de-DE"/>
              </w:rPr>
            </w:pPr>
            <w:r>
              <w:rPr>
                <w:lang w:val="en-GB" w:eastAsia="de-DE"/>
              </w:rPr>
              <w:t>2</w:t>
            </w:r>
          </w:p>
        </w:tc>
        <w:tc>
          <w:tcPr>
            <w:tcW w:w="8782" w:type="dxa"/>
          </w:tcPr>
          <w:p w14:paraId="434AACF8" w14:textId="76FB3E99" w:rsidR="00825CDB" w:rsidRDefault="0092679F" w:rsidP="005A4774">
            <w:pPr>
              <w:cnfStyle w:val="000000000000" w:firstRow="0" w:lastRow="0" w:firstColumn="0" w:lastColumn="0" w:oddVBand="0" w:evenVBand="0" w:oddHBand="0" w:evenHBand="0" w:firstRowFirstColumn="0" w:firstRowLastColumn="0" w:lastRowFirstColumn="0" w:lastRowLastColumn="0"/>
              <w:rPr>
                <w:lang w:val="en-GB" w:eastAsia="de-DE"/>
              </w:rPr>
            </w:pPr>
            <w:r>
              <w:rPr>
                <w:lang w:val="en-GB" w:eastAsia="de-DE"/>
              </w:rPr>
              <w:t>S</w:t>
            </w:r>
            <w:r w:rsidRPr="0092679F">
              <w:rPr>
                <w:lang w:val="en-GB" w:eastAsia="de-DE"/>
              </w:rPr>
              <w:t>ummaris</w:t>
            </w:r>
            <w:r>
              <w:rPr>
                <w:lang w:val="en-GB" w:eastAsia="de-DE"/>
              </w:rPr>
              <w:t>ing</w:t>
            </w:r>
            <w:r w:rsidRPr="0092679F">
              <w:rPr>
                <w:lang w:val="en-GB" w:eastAsia="de-DE"/>
              </w:rPr>
              <w:t>, derive or discuss the justification for the project</w:t>
            </w:r>
            <w:r>
              <w:rPr>
                <w:lang w:val="en-GB" w:eastAsia="de-DE"/>
              </w:rPr>
              <w:t>.</w:t>
            </w:r>
          </w:p>
        </w:tc>
      </w:tr>
      <w:tr w:rsidR="00825CDB" w:rsidRPr="00E41BCD" w14:paraId="60DE5EFB" w14:textId="77777777" w:rsidTr="005A47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1797BDF" w14:textId="77777777" w:rsidR="00825CDB" w:rsidRDefault="00825CDB" w:rsidP="005A4774">
            <w:pPr>
              <w:rPr>
                <w:lang w:val="en-GB" w:eastAsia="de-DE"/>
              </w:rPr>
            </w:pPr>
            <w:r>
              <w:rPr>
                <w:lang w:val="en-GB" w:eastAsia="de-DE"/>
              </w:rPr>
              <w:t>3</w:t>
            </w:r>
          </w:p>
        </w:tc>
        <w:tc>
          <w:tcPr>
            <w:tcW w:w="8782" w:type="dxa"/>
          </w:tcPr>
          <w:p w14:paraId="23CF4031" w14:textId="01D86DB9" w:rsidR="00825CDB" w:rsidRDefault="0092679F" w:rsidP="0092679F">
            <w:pPr>
              <w:cnfStyle w:val="000000100000" w:firstRow="0" w:lastRow="0" w:firstColumn="0" w:lastColumn="0" w:oddVBand="0" w:evenVBand="0" w:oddHBand="1" w:evenHBand="0" w:firstRowFirstColumn="0" w:firstRowLastColumn="0" w:lastRowFirstColumn="0" w:lastRowLastColumn="0"/>
              <w:rPr>
                <w:lang w:val="en-GB" w:eastAsia="de-DE"/>
              </w:rPr>
            </w:pPr>
            <w:r>
              <w:rPr>
                <w:lang w:val="en-GB" w:eastAsia="de-DE"/>
              </w:rPr>
              <w:t>D</w:t>
            </w:r>
            <w:r w:rsidRPr="0092679F">
              <w:rPr>
                <w:lang w:val="en-GB" w:eastAsia="de-DE"/>
              </w:rPr>
              <w:t>ocument any requirements that cannot be definitively measured for proof of delivery</w:t>
            </w:r>
            <w:r>
              <w:rPr>
                <w:lang w:val="en-GB" w:eastAsia="de-DE"/>
              </w:rPr>
              <w:t>.</w:t>
            </w:r>
          </w:p>
        </w:tc>
      </w:tr>
      <w:tr w:rsidR="00825CDB" w:rsidRPr="00E41BCD" w14:paraId="283F9151" w14:textId="77777777" w:rsidTr="005A4774">
        <w:tc>
          <w:tcPr>
            <w:cnfStyle w:val="001000000000" w:firstRow="0" w:lastRow="0" w:firstColumn="1" w:lastColumn="0" w:oddVBand="0" w:evenVBand="0" w:oddHBand="0" w:evenHBand="0" w:firstRowFirstColumn="0" w:firstRowLastColumn="0" w:lastRowFirstColumn="0" w:lastRowLastColumn="0"/>
            <w:tcW w:w="846" w:type="dxa"/>
          </w:tcPr>
          <w:p w14:paraId="4DEEB274" w14:textId="77777777" w:rsidR="00825CDB" w:rsidRDefault="00825CDB" w:rsidP="005A4774">
            <w:pPr>
              <w:rPr>
                <w:lang w:val="en-GB" w:eastAsia="de-DE"/>
              </w:rPr>
            </w:pPr>
            <w:r>
              <w:rPr>
                <w:lang w:val="en-GB" w:eastAsia="de-DE"/>
              </w:rPr>
              <w:t>4</w:t>
            </w:r>
          </w:p>
        </w:tc>
        <w:tc>
          <w:tcPr>
            <w:tcW w:w="8782" w:type="dxa"/>
          </w:tcPr>
          <w:p w14:paraId="5940DBDD" w14:textId="64E18047" w:rsidR="00825CDB" w:rsidRDefault="0092679F" w:rsidP="004E2618">
            <w:pPr>
              <w:keepNext/>
              <w:cnfStyle w:val="000000000000" w:firstRow="0" w:lastRow="0" w:firstColumn="0" w:lastColumn="0" w:oddVBand="0" w:evenVBand="0" w:oddHBand="0" w:evenHBand="0" w:firstRowFirstColumn="0" w:firstRowLastColumn="0" w:lastRowFirstColumn="0" w:lastRowLastColumn="0"/>
              <w:rPr>
                <w:lang w:val="en-GB" w:eastAsia="de-DE"/>
              </w:rPr>
            </w:pPr>
            <w:r>
              <w:rPr>
                <w:lang w:val="en-GB" w:eastAsia="de-DE"/>
              </w:rPr>
              <w:t>The documentation will not provide any so-called non-functional requirements for the final solution</w:t>
            </w:r>
          </w:p>
        </w:tc>
      </w:tr>
    </w:tbl>
    <w:p w14:paraId="41E69D97" w14:textId="280D29A5" w:rsidR="00183AFC" w:rsidRPr="004E2618" w:rsidRDefault="004E2618" w:rsidP="004E2618">
      <w:pPr>
        <w:pStyle w:val="Beschriftung"/>
        <w:rPr>
          <w:lang w:val="en-US"/>
        </w:rPr>
      </w:pPr>
      <w:bookmarkStart w:id="5" w:name="_Toc22668544"/>
      <w:r w:rsidRPr="004E2618">
        <w:rPr>
          <w:lang w:val="en-US"/>
        </w:rPr>
        <w:t xml:space="preserve">Table </w:t>
      </w:r>
      <w:r w:rsidR="00707E17">
        <w:rPr>
          <w:lang w:val="en-US"/>
        </w:rPr>
        <w:fldChar w:fldCharType="begin"/>
      </w:r>
      <w:r w:rsidR="00707E17">
        <w:rPr>
          <w:lang w:val="en-US"/>
        </w:rPr>
        <w:instrText xml:space="preserve"> SEQ Table \* ARABIC </w:instrText>
      </w:r>
      <w:r w:rsidR="00707E17">
        <w:rPr>
          <w:lang w:val="en-US"/>
        </w:rPr>
        <w:fldChar w:fldCharType="separate"/>
      </w:r>
      <w:r w:rsidR="00CE0425">
        <w:rPr>
          <w:noProof/>
          <w:lang w:val="en-US"/>
        </w:rPr>
        <w:t>2</w:t>
      </w:r>
      <w:r w:rsidR="00707E17">
        <w:rPr>
          <w:lang w:val="en-US"/>
        </w:rPr>
        <w:fldChar w:fldCharType="end"/>
      </w:r>
      <w:r w:rsidRPr="004E2618">
        <w:rPr>
          <w:lang w:val="en-US"/>
        </w:rPr>
        <w:t>: Listing up of the aspects which do not become considered in this documentation.</w:t>
      </w:r>
      <w:bookmarkEnd w:id="5"/>
    </w:p>
    <w:p w14:paraId="72C37362" w14:textId="1CD9AB52" w:rsidR="00183AFC" w:rsidRDefault="00183AFC" w:rsidP="00183AFC">
      <w:pPr>
        <w:pStyle w:val="berschrift1"/>
        <w:rPr>
          <w:lang w:val="en-GB"/>
        </w:rPr>
      </w:pPr>
      <w:bookmarkStart w:id="6" w:name="_Toc22668564"/>
      <w:r>
        <w:rPr>
          <w:lang w:val="en-GB"/>
        </w:rPr>
        <w:lastRenderedPageBreak/>
        <w:t>Purpose of this Document</w:t>
      </w:r>
      <w:bookmarkEnd w:id="6"/>
    </w:p>
    <w:p w14:paraId="658E39A2" w14:textId="3A0308B9" w:rsidR="00AC0529" w:rsidRDefault="00AC0529" w:rsidP="00AC0529">
      <w:pPr>
        <w:rPr>
          <w:lang w:val="en-GB" w:eastAsia="de-DE"/>
        </w:rPr>
      </w:pPr>
      <w:r>
        <w:rPr>
          <w:lang w:val="en-GB" w:eastAsia="de-DE"/>
        </w:rPr>
        <w:t xml:space="preserve">The following chapter of this sprint documentation is aimed to provide the reader further detailed information about the </w:t>
      </w:r>
      <w:r w:rsidR="00F06B03">
        <w:rPr>
          <w:lang w:val="en-GB" w:eastAsia="de-DE"/>
        </w:rPr>
        <w:t>project as well as the conducted first sprint.</w:t>
      </w:r>
    </w:p>
    <w:p w14:paraId="21726E63" w14:textId="77777777" w:rsidR="0092679F" w:rsidRPr="00AC0529" w:rsidRDefault="0092679F" w:rsidP="00AC0529">
      <w:pPr>
        <w:rPr>
          <w:lang w:val="en-GB" w:eastAsia="de-DE"/>
        </w:rPr>
      </w:pPr>
    </w:p>
    <w:p w14:paraId="2E961D3B" w14:textId="6D471D17" w:rsidR="00183AFC" w:rsidRDefault="00183AFC" w:rsidP="00183AFC">
      <w:pPr>
        <w:pStyle w:val="berschrift2"/>
        <w:rPr>
          <w:lang w:val="en-GB"/>
        </w:rPr>
      </w:pPr>
      <w:bookmarkStart w:id="7" w:name="_Toc22668565"/>
      <w:r>
        <w:rPr>
          <w:lang w:val="en-GB"/>
        </w:rPr>
        <w:t>Background</w:t>
      </w:r>
      <w:bookmarkEnd w:id="7"/>
    </w:p>
    <w:p w14:paraId="5C33DB56" w14:textId="274CFD65" w:rsidR="00183AFC" w:rsidRDefault="67E12F99" w:rsidP="67E12F99">
      <w:pPr>
        <w:rPr>
          <w:lang w:val="en-GB" w:eastAsia="de-DE"/>
        </w:rPr>
      </w:pPr>
      <w:r w:rsidRPr="67E12F99">
        <w:rPr>
          <w:lang w:val="en-GB" w:eastAsia="de-DE"/>
        </w:rPr>
        <w:t xml:space="preserve">This documentation was established as a sub-part of the Module Agile Business Analysis. Hereby, the project team has taken up the challenge to estimate if a possible chatbot solution might enhance the student interactivity as well as accelerate the learning </w:t>
      </w:r>
      <w:proofErr w:type="spellStart"/>
      <w:r w:rsidRPr="67E12F99">
        <w:rPr>
          <w:lang w:val="en-GB" w:eastAsia="de-DE"/>
        </w:rPr>
        <w:t>potention</w:t>
      </w:r>
      <w:proofErr w:type="spellEnd"/>
      <w:r w:rsidRPr="67E12F99">
        <w:rPr>
          <w:lang w:val="en-GB" w:eastAsia="de-DE"/>
        </w:rPr>
        <w:t>(potential?). In order to do so, the project team is focusing on the selected module called Business Intelligence, for elaborating if such a chatbot solution may bring additional value.</w:t>
      </w:r>
    </w:p>
    <w:p w14:paraId="096BBA54" w14:textId="77777777" w:rsidR="00096356" w:rsidRDefault="00096356" w:rsidP="00403F74">
      <w:pPr>
        <w:rPr>
          <w:lang w:val="en-GB" w:eastAsia="de-DE"/>
        </w:rPr>
      </w:pPr>
    </w:p>
    <w:p w14:paraId="5BCBA609" w14:textId="0D5CA0BC" w:rsidR="00183AFC" w:rsidRDefault="00183AFC" w:rsidP="00183AFC">
      <w:pPr>
        <w:pStyle w:val="berschrift2"/>
        <w:rPr>
          <w:lang w:val="en-GB"/>
        </w:rPr>
      </w:pPr>
      <w:bookmarkStart w:id="8" w:name="_Toc22668566"/>
      <w:r>
        <w:rPr>
          <w:lang w:val="en-GB"/>
        </w:rPr>
        <w:t xml:space="preserve">Objectives </w:t>
      </w:r>
      <w:r w:rsidR="00096356">
        <w:rPr>
          <w:lang w:val="en-GB"/>
        </w:rPr>
        <w:t xml:space="preserve">and Scope </w:t>
      </w:r>
      <w:r>
        <w:rPr>
          <w:lang w:val="en-GB"/>
        </w:rPr>
        <w:t xml:space="preserve">of </w:t>
      </w:r>
      <w:r w:rsidR="00AC0529">
        <w:rPr>
          <w:lang w:val="en-GB"/>
        </w:rPr>
        <w:t xml:space="preserve">the </w:t>
      </w:r>
      <w:r w:rsidR="00752027">
        <w:rPr>
          <w:lang w:val="en-GB"/>
        </w:rPr>
        <w:t xml:space="preserve">first </w:t>
      </w:r>
      <w:r>
        <w:rPr>
          <w:lang w:val="en-GB"/>
        </w:rPr>
        <w:t>Sprint</w:t>
      </w:r>
      <w:bookmarkEnd w:id="8"/>
      <w:r w:rsidR="00AC0529">
        <w:rPr>
          <w:lang w:val="en-GB"/>
        </w:rPr>
        <w:t xml:space="preserve"> </w:t>
      </w:r>
    </w:p>
    <w:p w14:paraId="6C77C163" w14:textId="13F60F6E" w:rsidR="00183AFC" w:rsidRDefault="0092679F" w:rsidP="00403F74">
      <w:pPr>
        <w:rPr>
          <w:lang w:val="en-GB" w:eastAsia="de-DE"/>
        </w:rPr>
      </w:pPr>
      <w:r>
        <w:rPr>
          <w:lang w:val="en-GB" w:eastAsia="de-DE"/>
        </w:rPr>
        <w:t xml:space="preserve">The following objectives </w:t>
      </w:r>
      <w:r w:rsidR="00752027">
        <w:rPr>
          <w:lang w:val="en-GB" w:eastAsia="de-DE"/>
        </w:rPr>
        <w:t>were chosen with the lecturer of the module Business Intelligence for the first sprint of this project:</w:t>
      </w:r>
    </w:p>
    <w:tbl>
      <w:tblPr>
        <w:tblStyle w:val="EinfacheTabelle1"/>
        <w:tblW w:w="0" w:type="auto"/>
        <w:tblLook w:val="04A0" w:firstRow="1" w:lastRow="0" w:firstColumn="1" w:lastColumn="0" w:noHBand="0" w:noVBand="1"/>
      </w:tblPr>
      <w:tblGrid>
        <w:gridCol w:w="846"/>
        <w:gridCol w:w="8782"/>
      </w:tblGrid>
      <w:tr w:rsidR="00EF4C55" w14:paraId="243413F6" w14:textId="77777777" w:rsidTr="005A47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3253395" w14:textId="77777777" w:rsidR="00EF4C55" w:rsidRDefault="00EF4C55" w:rsidP="005A4774">
            <w:pPr>
              <w:rPr>
                <w:lang w:val="en-GB" w:eastAsia="de-DE"/>
              </w:rPr>
            </w:pPr>
            <w:r>
              <w:rPr>
                <w:lang w:val="en-GB" w:eastAsia="de-DE"/>
              </w:rPr>
              <w:t>No.:</w:t>
            </w:r>
          </w:p>
        </w:tc>
        <w:tc>
          <w:tcPr>
            <w:tcW w:w="8782" w:type="dxa"/>
          </w:tcPr>
          <w:p w14:paraId="45388431" w14:textId="44D94B8C" w:rsidR="00EF4C55" w:rsidRDefault="00EF4C55" w:rsidP="005A4774">
            <w:pPr>
              <w:cnfStyle w:val="100000000000" w:firstRow="1" w:lastRow="0" w:firstColumn="0" w:lastColumn="0" w:oddVBand="0" w:evenVBand="0" w:oddHBand="0" w:evenHBand="0" w:firstRowFirstColumn="0" w:firstRowLastColumn="0" w:lastRowFirstColumn="0" w:lastRowLastColumn="0"/>
              <w:rPr>
                <w:lang w:val="en-GB" w:eastAsia="de-DE"/>
              </w:rPr>
            </w:pPr>
            <w:r>
              <w:rPr>
                <w:lang w:val="en-GB" w:eastAsia="de-DE"/>
              </w:rPr>
              <w:t>Objective:</w:t>
            </w:r>
          </w:p>
        </w:tc>
      </w:tr>
      <w:tr w:rsidR="00EF4C55" w14:paraId="32DD2463" w14:textId="77777777" w:rsidTr="005A47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CEE8BC5" w14:textId="77777777" w:rsidR="00EF4C55" w:rsidRDefault="00EF4C55" w:rsidP="005A4774">
            <w:pPr>
              <w:rPr>
                <w:lang w:val="en-GB" w:eastAsia="de-DE"/>
              </w:rPr>
            </w:pPr>
            <w:r>
              <w:rPr>
                <w:lang w:val="en-GB" w:eastAsia="de-DE"/>
              </w:rPr>
              <w:t>1</w:t>
            </w:r>
          </w:p>
        </w:tc>
        <w:tc>
          <w:tcPr>
            <w:tcW w:w="8782" w:type="dxa"/>
          </w:tcPr>
          <w:p w14:paraId="667508BD" w14:textId="5639597A" w:rsidR="00EF4C55" w:rsidRDefault="00EF4C55" w:rsidP="005A4774">
            <w:pPr>
              <w:cnfStyle w:val="000000100000" w:firstRow="0" w:lastRow="0" w:firstColumn="0" w:lastColumn="0" w:oddVBand="0" w:evenVBand="0" w:oddHBand="1" w:evenHBand="0" w:firstRowFirstColumn="0" w:firstRowLastColumn="0" w:lastRowFirstColumn="0" w:lastRowLastColumn="0"/>
              <w:rPr>
                <w:lang w:val="en-GB" w:eastAsia="de-DE"/>
              </w:rPr>
            </w:pPr>
            <w:r>
              <w:rPr>
                <w:lang w:val="en-GB" w:eastAsia="de-DE"/>
              </w:rPr>
              <w:t>Gathering the functional requirements.</w:t>
            </w:r>
          </w:p>
        </w:tc>
      </w:tr>
      <w:tr w:rsidR="00EF4C55" w14:paraId="2D350D17" w14:textId="77777777" w:rsidTr="005A4774">
        <w:tc>
          <w:tcPr>
            <w:cnfStyle w:val="001000000000" w:firstRow="0" w:lastRow="0" w:firstColumn="1" w:lastColumn="0" w:oddVBand="0" w:evenVBand="0" w:oddHBand="0" w:evenHBand="0" w:firstRowFirstColumn="0" w:firstRowLastColumn="0" w:lastRowFirstColumn="0" w:lastRowLastColumn="0"/>
            <w:tcW w:w="846" w:type="dxa"/>
          </w:tcPr>
          <w:p w14:paraId="68C9A8C1" w14:textId="77777777" w:rsidR="00EF4C55" w:rsidRDefault="00EF4C55" w:rsidP="005A4774">
            <w:pPr>
              <w:rPr>
                <w:lang w:val="en-GB" w:eastAsia="de-DE"/>
              </w:rPr>
            </w:pPr>
            <w:r>
              <w:rPr>
                <w:lang w:val="en-GB" w:eastAsia="de-DE"/>
              </w:rPr>
              <w:t>2</w:t>
            </w:r>
          </w:p>
        </w:tc>
        <w:tc>
          <w:tcPr>
            <w:tcW w:w="8782" w:type="dxa"/>
          </w:tcPr>
          <w:p w14:paraId="1B5BD632" w14:textId="67B49530" w:rsidR="00EF4C55" w:rsidRDefault="00EF4C55" w:rsidP="005A4774">
            <w:pPr>
              <w:cnfStyle w:val="000000000000" w:firstRow="0" w:lastRow="0" w:firstColumn="0" w:lastColumn="0" w:oddVBand="0" w:evenVBand="0" w:oddHBand="0" w:evenHBand="0" w:firstRowFirstColumn="0" w:firstRowLastColumn="0" w:lastRowFirstColumn="0" w:lastRowLastColumn="0"/>
              <w:rPr>
                <w:lang w:val="en-GB" w:eastAsia="de-DE"/>
              </w:rPr>
            </w:pPr>
            <w:r>
              <w:rPr>
                <w:lang w:val="en-GB" w:eastAsia="de-DE"/>
              </w:rPr>
              <w:t>Conducting a stakeholder analysis</w:t>
            </w:r>
          </w:p>
        </w:tc>
      </w:tr>
      <w:tr w:rsidR="00EF4C55" w:rsidRPr="00E41BCD" w14:paraId="57C1297D" w14:textId="77777777" w:rsidTr="005A47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743E56C" w14:textId="77777777" w:rsidR="00EF4C55" w:rsidRDefault="00EF4C55" w:rsidP="005A4774">
            <w:pPr>
              <w:rPr>
                <w:lang w:val="en-GB" w:eastAsia="de-DE"/>
              </w:rPr>
            </w:pPr>
            <w:r>
              <w:rPr>
                <w:lang w:val="en-GB" w:eastAsia="de-DE"/>
              </w:rPr>
              <w:t>3</w:t>
            </w:r>
          </w:p>
        </w:tc>
        <w:tc>
          <w:tcPr>
            <w:tcW w:w="8782" w:type="dxa"/>
          </w:tcPr>
          <w:p w14:paraId="4D7CA175" w14:textId="414AD454" w:rsidR="00EF4C55" w:rsidRDefault="00EF4C55" w:rsidP="005A4774">
            <w:pPr>
              <w:cnfStyle w:val="000000100000" w:firstRow="0" w:lastRow="0" w:firstColumn="0" w:lastColumn="0" w:oddVBand="0" w:evenVBand="0" w:oddHBand="1" w:evenHBand="0" w:firstRowFirstColumn="0" w:firstRowLastColumn="0" w:lastRowFirstColumn="0" w:lastRowLastColumn="0"/>
              <w:rPr>
                <w:lang w:val="en-GB" w:eastAsia="de-DE"/>
              </w:rPr>
            </w:pPr>
            <w:r>
              <w:rPr>
                <w:lang w:val="en-GB" w:eastAsia="de-DE"/>
              </w:rPr>
              <w:t>Elaborate possible dialogues for the chatbot prototype. Those dialogues need to become established for the following two subjects inside the module Business Intelligence:</w:t>
            </w:r>
          </w:p>
          <w:p w14:paraId="6AF6254A" w14:textId="71E58A18" w:rsidR="00EF4C55" w:rsidRPr="00EF4C55" w:rsidRDefault="00EF4C55" w:rsidP="00E16DA2">
            <w:pPr>
              <w:pStyle w:val="Listenabsatz"/>
              <w:numPr>
                <w:ilvl w:val="0"/>
                <w:numId w:val="7"/>
              </w:numPr>
              <w:cnfStyle w:val="000000100000" w:firstRow="0" w:lastRow="0" w:firstColumn="0" w:lastColumn="0" w:oddVBand="0" w:evenVBand="0" w:oddHBand="1" w:evenHBand="0" w:firstRowFirstColumn="0" w:firstRowLastColumn="0" w:lastRowFirstColumn="0" w:lastRowLastColumn="0"/>
              <w:rPr>
                <w:lang w:val="en-GB" w:eastAsia="de-DE"/>
              </w:rPr>
            </w:pPr>
            <w:r w:rsidRPr="00EF4C55">
              <w:rPr>
                <w:lang w:val="en-GB" w:eastAsia="de-DE"/>
              </w:rPr>
              <w:t>Performing a quiz to assess the knowledge of the student</w:t>
            </w:r>
          </w:p>
          <w:p w14:paraId="32C557AC" w14:textId="78CDF500" w:rsidR="00EF4C55" w:rsidRPr="00EF4C55" w:rsidRDefault="00EF4C55" w:rsidP="00E16DA2">
            <w:pPr>
              <w:pStyle w:val="Listenabsatz"/>
              <w:numPr>
                <w:ilvl w:val="0"/>
                <w:numId w:val="7"/>
              </w:numPr>
              <w:cnfStyle w:val="000000100000" w:firstRow="0" w:lastRow="0" w:firstColumn="0" w:lastColumn="0" w:oddVBand="0" w:evenVBand="0" w:oddHBand="1" w:evenHBand="0" w:firstRowFirstColumn="0" w:firstRowLastColumn="0" w:lastRowFirstColumn="0" w:lastRowLastColumn="0"/>
              <w:rPr>
                <w:lang w:val="en-GB" w:eastAsia="de-DE"/>
              </w:rPr>
            </w:pPr>
            <w:r w:rsidRPr="00EF4C55">
              <w:rPr>
                <w:lang w:val="en-GB" w:eastAsia="de-DE"/>
              </w:rPr>
              <w:t>Answering questions regarding the given assignment of the module</w:t>
            </w:r>
          </w:p>
        </w:tc>
      </w:tr>
      <w:tr w:rsidR="00EF4C55" w:rsidRPr="00E41BCD" w14:paraId="3BC2ABF7" w14:textId="77777777" w:rsidTr="005A4774">
        <w:tc>
          <w:tcPr>
            <w:cnfStyle w:val="001000000000" w:firstRow="0" w:lastRow="0" w:firstColumn="1" w:lastColumn="0" w:oddVBand="0" w:evenVBand="0" w:oddHBand="0" w:evenHBand="0" w:firstRowFirstColumn="0" w:firstRowLastColumn="0" w:lastRowFirstColumn="0" w:lastRowLastColumn="0"/>
            <w:tcW w:w="846" w:type="dxa"/>
          </w:tcPr>
          <w:p w14:paraId="28618F9B" w14:textId="77777777" w:rsidR="00EF4C55" w:rsidRDefault="00EF4C55" w:rsidP="005A4774">
            <w:pPr>
              <w:rPr>
                <w:lang w:val="en-GB" w:eastAsia="de-DE"/>
              </w:rPr>
            </w:pPr>
            <w:r>
              <w:rPr>
                <w:lang w:val="en-GB" w:eastAsia="de-DE"/>
              </w:rPr>
              <w:t>4</w:t>
            </w:r>
          </w:p>
        </w:tc>
        <w:tc>
          <w:tcPr>
            <w:tcW w:w="8782" w:type="dxa"/>
          </w:tcPr>
          <w:p w14:paraId="41CEF610" w14:textId="6CC63B29" w:rsidR="00EF4C55" w:rsidRDefault="00EF4C55" w:rsidP="004E2618">
            <w:pPr>
              <w:keepNext/>
              <w:cnfStyle w:val="000000000000" w:firstRow="0" w:lastRow="0" w:firstColumn="0" w:lastColumn="0" w:oddVBand="0" w:evenVBand="0" w:oddHBand="0" w:evenHBand="0" w:firstRowFirstColumn="0" w:firstRowLastColumn="0" w:lastRowFirstColumn="0" w:lastRowLastColumn="0"/>
              <w:rPr>
                <w:lang w:val="en-GB" w:eastAsia="de-DE"/>
              </w:rPr>
            </w:pPr>
            <w:r>
              <w:rPr>
                <w:lang w:val="en-GB" w:eastAsia="de-DE"/>
              </w:rPr>
              <w:t>Establish a first prototype which can interact with students regarding the two subjects stated above. This will be done in order to elaborate the need as well as the performance of a final chatbot solution.</w:t>
            </w:r>
          </w:p>
        </w:tc>
      </w:tr>
    </w:tbl>
    <w:p w14:paraId="61BA98EB" w14:textId="6676A9BB" w:rsidR="00EF4C55" w:rsidRPr="004E2618" w:rsidRDefault="004E2618" w:rsidP="004E2618">
      <w:pPr>
        <w:pStyle w:val="Beschriftung"/>
        <w:rPr>
          <w:lang w:val="en-US"/>
        </w:rPr>
      </w:pPr>
      <w:bookmarkStart w:id="9" w:name="_Toc22668545"/>
      <w:r w:rsidRPr="004E2618">
        <w:rPr>
          <w:lang w:val="en-US"/>
        </w:rPr>
        <w:t xml:space="preserve">Table </w:t>
      </w:r>
      <w:r w:rsidR="00707E17">
        <w:rPr>
          <w:lang w:val="en-US"/>
        </w:rPr>
        <w:fldChar w:fldCharType="begin"/>
      </w:r>
      <w:r w:rsidR="00707E17">
        <w:rPr>
          <w:lang w:val="en-US"/>
        </w:rPr>
        <w:instrText xml:space="preserve"> SEQ Table \* ARABIC </w:instrText>
      </w:r>
      <w:r w:rsidR="00707E17">
        <w:rPr>
          <w:lang w:val="en-US"/>
        </w:rPr>
        <w:fldChar w:fldCharType="separate"/>
      </w:r>
      <w:r w:rsidR="00CE0425">
        <w:rPr>
          <w:noProof/>
          <w:lang w:val="en-US"/>
        </w:rPr>
        <w:t>3</w:t>
      </w:r>
      <w:r w:rsidR="00707E17">
        <w:rPr>
          <w:lang w:val="en-US"/>
        </w:rPr>
        <w:fldChar w:fldCharType="end"/>
      </w:r>
      <w:r w:rsidRPr="004E2618">
        <w:rPr>
          <w:lang w:val="en-US"/>
        </w:rPr>
        <w:t>: Objectives and Scope of the first Sprint</w:t>
      </w:r>
      <w:bookmarkEnd w:id="9"/>
    </w:p>
    <w:p w14:paraId="53170C84" w14:textId="77777777" w:rsidR="006A13F2" w:rsidRDefault="006A13F2" w:rsidP="006A13F2">
      <w:pPr>
        <w:rPr>
          <w:lang w:val="en-GB" w:eastAsia="de-DE"/>
        </w:rPr>
      </w:pPr>
      <w:r>
        <w:rPr>
          <w:lang w:val="en-GB" w:eastAsia="de-DE"/>
        </w:rPr>
        <w:t xml:space="preserve">Important to note here is, that these stated objectives as well as the scope are only relevant for this </w:t>
      </w:r>
      <w:proofErr w:type="gramStart"/>
      <w:r>
        <w:rPr>
          <w:lang w:val="en-GB" w:eastAsia="de-DE"/>
        </w:rPr>
        <w:t>particular sprint</w:t>
      </w:r>
      <w:proofErr w:type="gramEnd"/>
      <w:r>
        <w:rPr>
          <w:lang w:val="en-GB" w:eastAsia="de-DE"/>
        </w:rPr>
        <w:t xml:space="preserve"> number 1. Regarding the future sprints there will be new ones stated, which then will become noted.</w:t>
      </w:r>
    </w:p>
    <w:p w14:paraId="6EC473C1" w14:textId="01999353" w:rsidR="00EF4C55" w:rsidRDefault="00EF4C55" w:rsidP="00403F74">
      <w:pPr>
        <w:rPr>
          <w:lang w:val="en-GB" w:eastAsia="de-DE"/>
        </w:rPr>
      </w:pPr>
    </w:p>
    <w:p w14:paraId="4079EF66" w14:textId="770E3956" w:rsidR="00183AFC" w:rsidRDefault="00183AFC" w:rsidP="00183AFC">
      <w:pPr>
        <w:pStyle w:val="berschrift2"/>
        <w:rPr>
          <w:lang w:val="en-GB"/>
        </w:rPr>
      </w:pPr>
      <w:bookmarkStart w:id="10" w:name="_Toc22668567"/>
      <w:r>
        <w:rPr>
          <w:lang w:val="en-GB"/>
        </w:rPr>
        <w:lastRenderedPageBreak/>
        <w:t>Exclusions from the</w:t>
      </w:r>
      <w:r w:rsidR="00096356">
        <w:rPr>
          <w:lang w:val="en-GB"/>
        </w:rPr>
        <w:t xml:space="preserve"> Objectives and</w:t>
      </w:r>
      <w:r>
        <w:rPr>
          <w:lang w:val="en-GB"/>
        </w:rPr>
        <w:t xml:space="preserve"> Scope</w:t>
      </w:r>
      <w:bookmarkEnd w:id="10"/>
    </w:p>
    <w:p w14:paraId="1C72FB22" w14:textId="5D13C1BF" w:rsidR="00096356" w:rsidRDefault="00096356" w:rsidP="00096356">
      <w:pPr>
        <w:rPr>
          <w:lang w:val="en-GB" w:eastAsia="de-DE"/>
        </w:rPr>
      </w:pPr>
      <w:r>
        <w:rPr>
          <w:lang w:val="en-GB" w:eastAsia="de-DE"/>
        </w:rPr>
        <w:t>This section visualizes the aspects which regarding the scope became excluded from this sprint. sprint:</w:t>
      </w:r>
    </w:p>
    <w:tbl>
      <w:tblPr>
        <w:tblStyle w:val="EinfacheTabelle1"/>
        <w:tblW w:w="0" w:type="auto"/>
        <w:tblLook w:val="04A0" w:firstRow="1" w:lastRow="0" w:firstColumn="1" w:lastColumn="0" w:noHBand="0" w:noVBand="1"/>
      </w:tblPr>
      <w:tblGrid>
        <w:gridCol w:w="846"/>
        <w:gridCol w:w="8782"/>
      </w:tblGrid>
      <w:tr w:rsidR="00096356" w:rsidRPr="00E41BCD" w14:paraId="34ACE439" w14:textId="77777777" w:rsidTr="005A47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218FFB4" w14:textId="77777777" w:rsidR="00096356" w:rsidRDefault="00096356" w:rsidP="005A4774">
            <w:pPr>
              <w:rPr>
                <w:lang w:val="en-GB" w:eastAsia="de-DE"/>
              </w:rPr>
            </w:pPr>
            <w:r>
              <w:rPr>
                <w:lang w:val="en-GB" w:eastAsia="de-DE"/>
              </w:rPr>
              <w:t>No.:</w:t>
            </w:r>
          </w:p>
        </w:tc>
        <w:tc>
          <w:tcPr>
            <w:tcW w:w="8782" w:type="dxa"/>
          </w:tcPr>
          <w:p w14:paraId="14164049" w14:textId="4294C5B2" w:rsidR="00096356" w:rsidRDefault="00096356" w:rsidP="005A4774">
            <w:pPr>
              <w:cnfStyle w:val="100000000000" w:firstRow="1" w:lastRow="0" w:firstColumn="0" w:lastColumn="0" w:oddVBand="0" w:evenVBand="0" w:oddHBand="0" w:evenHBand="0" w:firstRowFirstColumn="0" w:firstRowLastColumn="0" w:lastRowFirstColumn="0" w:lastRowLastColumn="0"/>
              <w:rPr>
                <w:lang w:val="en-GB" w:eastAsia="de-DE"/>
              </w:rPr>
            </w:pPr>
            <w:r w:rsidRPr="00096356">
              <w:rPr>
                <w:lang w:val="en-GB" w:eastAsia="de-DE"/>
              </w:rPr>
              <w:t>Exclusions from</w:t>
            </w:r>
            <w:r w:rsidR="004E2618">
              <w:rPr>
                <w:lang w:val="en-GB" w:eastAsia="de-DE"/>
              </w:rPr>
              <w:t xml:space="preserve"> </w:t>
            </w:r>
            <w:r w:rsidRPr="00096356">
              <w:rPr>
                <w:lang w:val="en-GB" w:eastAsia="de-DE"/>
              </w:rPr>
              <w:t>the Objectives and Scope</w:t>
            </w:r>
            <w:r>
              <w:rPr>
                <w:lang w:val="en-GB" w:eastAsia="de-DE"/>
              </w:rPr>
              <w:t>:</w:t>
            </w:r>
          </w:p>
        </w:tc>
      </w:tr>
      <w:tr w:rsidR="00096356" w:rsidRPr="00E41BCD" w14:paraId="172FD4A0" w14:textId="77777777" w:rsidTr="005A47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7BC35EC" w14:textId="77777777" w:rsidR="00096356" w:rsidRDefault="00096356" w:rsidP="005A4774">
            <w:pPr>
              <w:rPr>
                <w:lang w:val="en-GB" w:eastAsia="de-DE"/>
              </w:rPr>
            </w:pPr>
            <w:r>
              <w:rPr>
                <w:lang w:val="en-GB" w:eastAsia="de-DE"/>
              </w:rPr>
              <w:t>1</w:t>
            </w:r>
          </w:p>
        </w:tc>
        <w:tc>
          <w:tcPr>
            <w:tcW w:w="8782" w:type="dxa"/>
          </w:tcPr>
          <w:p w14:paraId="3A6D890F" w14:textId="2A4B1C84" w:rsidR="00096356" w:rsidRDefault="00096356" w:rsidP="005A4774">
            <w:pPr>
              <w:cnfStyle w:val="000000100000" w:firstRow="0" w:lastRow="0" w:firstColumn="0" w:lastColumn="0" w:oddVBand="0" w:evenVBand="0" w:oddHBand="1" w:evenHBand="0" w:firstRowFirstColumn="0" w:firstRowLastColumn="0" w:lastRowFirstColumn="0" w:lastRowLastColumn="0"/>
              <w:rPr>
                <w:lang w:val="en-GB" w:eastAsia="de-DE"/>
              </w:rPr>
            </w:pPr>
            <w:r>
              <w:rPr>
                <w:lang w:val="en-GB" w:eastAsia="de-DE"/>
              </w:rPr>
              <w:t xml:space="preserve">This project as well as the sprint will only deal with the module Business Intelligence and exclude any </w:t>
            </w:r>
            <w:r w:rsidR="004E2618">
              <w:rPr>
                <w:lang w:val="en-GB" w:eastAsia="de-DE"/>
              </w:rPr>
              <w:t>other module offered by the FHNW School of Business.</w:t>
            </w:r>
          </w:p>
        </w:tc>
      </w:tr>
      <w:tr w:rsidR="00096356" w:rsidRPr="00E41BCD" w14:paraId="354FF8E4" w14:textId="77777777" w:rsidTr="005A4774">
        <w:tc>
          <w:tcPr>
            <w:cnfStyle w:val="001000000000" w:firstRow="0" w:lastRow="0" w:firstColumn="1" w:lastColumn="0" w:oddVBand="0" w:evenVBand="0" w:oddHBand="0" w:evenHBand="0" w:firstRowFirstColumn="0" w:firstRowLastColumn="0" w:lastRowFirstColumn="0" w:lastRowLastColumn="0"/>
            <w:tcW w:w="846" w:type="dxa"/>
          </w:tcPr>
          <w:p w14:paraId="20FCBF3D" w14:textId="77777777" w:rsidR="00096356" w:rsidRDefault="00096356" w:rsidP="005A4774">
            <w:pPr>
              <w:rPr>
                <w:lang w:val="en-GB" w:eastAsia="de-DE"/>
              </w:rPr>
            </w:pPr>
            <w:r>
              <w:rPr>
                <w:lang w:val="en-GB" w:eastAsia="de-DE"/>
              </w:rPr>
              <w:t>2</w:t>
            </w:r>
          </w:p>
        </w:tc>
        <w:tc>
          <w:tcPr>
            <w:tcW w:w="8782" w:type="dxa"/>
          </w:tcPr>
          <w:p w14:paraId="1B415B15" w14:textId="058CA3FD" w:rsidR="00096356" w:rsidRDefault="004E2618" w:rsidP="005A4774">
            <w:pPr>
              <w:cnfStyle w:val="000000000000" w:firstRow="0" w:lastRow="0" w:firstColumn="0" w:lastColumn="0" w:oddVBand="0" w:evenVBand="0" w:oddHBand="0" w:evenHBand="0" w:firstRowFirstColumn="0" w:firstRowLastColumn="0" w:lastRowFirstColumn="0" w:lastRowLastColumn="0"/>
              <w:rPr>
                <w:lang w:val="en-GB" w:eastAsia="de-DE"/>
              </w:rPr>
            </w:pPr>
            <w:r>
              <w:rPr>
                <w:lang w:val="en-GB" w:eastAsia="de-DE"/>
              </w:rPr>
              <w:t>This sprint will exclude the non-functional requirements for the final solution.</w:t>
            </w:r>
          </w:p>
        </w:tc>
      </w:tr>
      <w:tr w:rsidR="00096356" w:rsidRPr="00E41BCD" w14:paraId="4319098C" w14:textId="77777777" w:rsidTr="005A47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80C0883" w14:textId="77777777" w:rsidR="00096356" w:rsidRDefault="00096356" w:rsidP="005A4774">
            <w:pPr>
              <w:rPr>
                <w:lang w:val="en-GB" w:eastAsia="de-DE"/>
              </w:rPr>
            </w:pPr>
            <w:r>
              <w:rPr>
                <w:lang w:val="en-GB" w:eastAsia="de-DE"/>
              </w:rPr>
              <w:t>3</w:t>
            </w:r>
          </w:p>
        </w:tc>
        <w:tc>
          <w:tcPr>
            <w:tcW w:w="8782" w:type="dxa"/>
          </w:tcPr>
          <w:p w14:paraId="60AF6094" w14:textId="72EB4700" w:rsidR="00096356" w:rsidRPr="00096356" w:rsidRDefault="004E2618" w:rsidP="004E2618">
            <w:pPr>
              <w:keepNext/>
              <w:cnfStyle w:val="000000100000" w:firstRow="0" w:lastRow="0" w:firstColumn="0" w:lastColumn="0" w:oddVBand="0" w:evenVBand="0" w:oddHBand="1" w:evenHBand="0" w:firstRowFirstColumn="0" w:firstRowLastColumn="0" w:lastRowFirstColumn="0" w:lastRowLastColumn="0"/>
              <w:rPr>
                <w:lang w:val="en-GB" w:eastAsia="de-DE"/>
              </w:rPr>
            </w:pPr>
            <w:r>
              <w:rPr>
                <w:lang w:val="en-GB" w:eastAsia="de-DE"/>
              </w:rPr>
              <w:t xml:space="preserve">This sprint will only focus on the two mentioned dialogues in this documentation as well as the prototype, which did become stated in the last sub-chapter. Any other possible dialogues for this module will become omitted. </w:t>
            </w:r>
          </w:p>
        </w:tc>
      </w:tr>
    </w:tbl>
    <w:p w14:paraId="2D9234A5" w14:textId="452F0B9F" w:rsidR="00183AFC" w:rsidRPr="004E2618" w:rsidRDefault="004E2618" w:rsidP="004E2618">
      <w:pPr>
        <w:pStyle w:val="Beschriftung"/>
        <w:rPr>
          <w:lang w:val="en-US"/>
        </w:rPr>
      </w:pPr>
      <w:bookmarkStart w:id="11" w:name="_Toc22668546"/>
      <w:r w:rsidRPr="004E2618">
        <w:rPr>
          <w:lang w:val="en-US"/>
        </w:rPr>
        <w:t xml:space="preserve">Table </w:t>
      </w:r>
      <w:r w:rsidR="00707E17">
        <w:rPr>
          <w:lang w:val="en-US"/>
        </w:rPr>
        <w:fldChar w:fldCharType="begin"/>
      </w:r>
      <w:r w:rsidR="00707E17">
        <w:rPr>
          <w:lang w:val="en-US"/>
        </w:rPr>
        <w:instrText xml:space="preserve"> SEQ Table \* ARABIC </w:instrText>
      </w:r>
      <w:r w:rsidR="00707E17">
        <w:rPr>
          <w:lang w:val="en-US"/>
        </w:rPr>
        <w:fldChar w:fldCharType="separate"/>
      </w:r>
      <w:r w:rsidR="00CE0425">
        <w:rPr>
          <w:noProof/>
          <w:lang w:val="en-US"/>
        </w:rPr>
        <w:t>4</w:t>
      </w:r>
      <w:r w:rsidR="00707E17">
        <w:rPr>
          <w:lang w:val="en-US"/>
        </w:rPr>
        <w:fldChar w:fldCharType="end"/>
      </w:r>
      <w:r w:rsidRPr="004E2618">
        <w:rPr>
          <w:lang w:val="en-US"/>
        </w:rPr>
        <w:t>: Exclusions from the Objectives and Scope</w:t>
      </w:r>
      <w:bookmarkEnd w:id="11"/>
    </w:p>
    <w:p w14:paraId="3647FEEB" w14:textId="7DC9D43A" w:rsidR="006A13F2" w:rsidRDefault="006A13F2" w:rsidP="006A13F2">
      <w:pPr>
        <w:rPr>
          <w:lang w:val="en-GB" w:eastAsia="de-DE"/>
        </w:rPr>
      </w:pPr>
      <w:r>
        <w:rPr>
          <w:lang w:val="en-GB" w:eastAsia="de-DE"/>
        </w:rPr>
        <w:t xml:space="preserve">Important to note here is, that these stated exclusions only relevant for this </w:t>
      </w:r>
      <w:proofErr w:type="gramStart"/>
      <w:r>
        <w:rPr>
          <w:lang w:val="en-GB" w:eastAsia="de-DE"/>
        </w:rPr>
        <w:t>particular sprint</w:t>
      </w:r>
      <w:proofErr w:type="gramEnd"/>
      <w:r>
        <w:rPr>
          <w:lang w:val="en-GB" w:eastAsia="de-DE"/>
        </w:rPr>
        <w:t xml:space="preserve"> number 1. Regarding the future sprints there will be new ones stated, which then will become noted.</w:t>
      </w:r>
    </w:p>
    <w:p w14:paraId="00670C01" w14:textId="0C442F06" w:rsidR="00183AFC" w:rsidRDefault="00183AFC" w:rsidP="00183AFC">
      <w:pPr>
        <w:rPr>
          <w:lang w:val="en-GB" w:eastAsia="de-DE"/>
        </w:rPr>
      </w:pPr>
    </w:p>
    <w:p w14:paraId="2ECCB68C" w14:textId="26D5B1FF" w:rsidR="00183AFC" w:rsidRDefault="00183AFC" w:rsidP="004E2618">
      <w:pPr>
        <w:pStyle w:val="berschrift1"/>
        <w:rPr>
          <w:lang w:val="en-GB"/>
        </w:rPr>
      </w:pPr>
      <w:bookmarkStart w:id="12" w:name="_Toc22668568"/>
      <w:r>
        <w:rPr>
          <w:lang w:val="en-GB"/>
        </w:rPr>
        <w:lastRenderedPageBreak/>
        <w:t>Stakeholder Analysis</w:t>
      </w:r>
      <w:bookmarkEnd w:id="12"/>
    </w:p>
    <w:p w14:paraId="6F1A3FBA" w14:textId="7ECCB8B6" w:rsidR="00183AFC" w:rsidRDefault="67E12F99" w:rsidP="67E12F99">
      <w:pPr>
        <w:rPr>
          <w:lang w:val="en-GB" w:eastAsia="de-DE"/>
        </w:rPr>
      </w:pPr>
      <w:r w:rsidRPr="67E12F99">
        <w:rPr>
          <w:lang w:val="en-GB" w:eastAsia="de-DE"/>
        </w:rPr>
        <w:t>This chapter is dedicated visualizing the five found stakeholders which are involved in the overall project. Those stakeholders are described and identified with a given ID. These stakeholders can be seen in the following tables:</w:t>
      </w:r>
    </w:p>
    <w:tbl>
      <w:tblPr>
        <w:tblStyle w:val="EinfacheTabelle1"/>
        <w:tblW w:w="0" w:type="auto"/>
        <w:tblInd w:w="-5" w:type="dxa"/>
        <w:tblLook w:val="04A0" w:firstRow="1" w:lastRow="0" w:firstColumn="1" w:lastColumn="0" w:noHBand="0" w:noVBand="1"/>
      </w:tblPr>
      <w:tblGrid>
        <w:gridCol w:w="1951"/>
        <w:gridCol w:w="6838"/>
      </w:tblGrid>
      <w:tr w:rsidR="005A4774" w:rsidRPr="00DD47D4" w14:paraId="40424EA1" w14:textId="77777777" w:rsidTr="005A47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79878013" w14:textId="77777777" w:rsidR="005A4774" w:rsidRPr="005A4774" w:rsidRDefault="005A4774" w:rsidP="005A4774">
            <w:pPr>
              <w:rPr>
                <w:lang w:val="en-US"/>
              </w:rPr>
            </w:pPr>
            <w:r w:rsidRPr="005A4774">
              <w:rPr>
                <w:lang w:val="en-US"/>
              </w:rPr>
              <w:t>ID</w:t>
            </w:r>
          </w:p>
        </w:tc>
        <w:tc>
          <w:tcPr>
            <w:tcW w:w="6838" w:type="dxa"/>
          </w:tcPr>
          <w:p w14:paraId="5E496205" w14:textId="77777777" w:rsidR="005A4774" w:rsidRPr="005A4774" w:rsidRDefault="005A4774" w:rsidP="005A4774">
            <w:pPr>
              <w:cnfStyle w:val="100000000000" w:firstRow="1" w:lastRow="0" w:firstColumn="0" w:lastColumn="0" w:oddVBand="0" w:evenVBand="0" w:oddHBand="0" w:evenHBand="0" w:firstRowFirstColumn="0" w:firstRowLastColumn="0" w:lastRowFirstColumn="0" w:lastRowLastColumn="0"/>
              <w:rPr>
                <w:lang w:val="en-US"/>
              </w:rPr>
            </w:pPr>
            <w:r w:rsidRPr="005A4774">
              <w:rPr>
                <w:lang w:val="en-US"/>
              </w:rPr>
              <w:t>1</w:t>
            </w:r>
          </w:p>
        </w:tc>
      </w:tr>
      <w:tr w:rsidR="005A4774" w:rsidRPr="00DD47D4" w14:paraId="669C46E0" w14:textId="77777777" w:rsidTr="005A47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4ACF5725" w14:textId="77777777" w:rsidR="005A4774" w:rsidRPr="005A4774" w:rsidRDefault="005A4774" w:rsidP="005A4774">
            <w:pPr>
              <w:rPr>
                <w:lang w:val="en-US"/>
              </w:rPr>
            </w:pPr>
            <w:r w:rsidRPr="005A4774">
              <w:rPr>
                <w:lang w:val="en-US"/>
              </w:rPr>
              <w:t>Stakeholder</w:t>
            </w:r>
          </w:p>
        </w:tc>
        <w:tc>
          <w:tcPr>
            <w:tcW w:w="6838" w:type="dxa"/>
          </w:tcPr>
          <w:p w14:paraId="0F4F0C6C" w14:textId="77777777" w:rsidR="005A4774" w:rsidRPr="005A4774" w:rsidRDefault="005A4774" w:rsidP="005A4774">
            <w:pPr>
              <w:cnfStyle w:val="000000100000" w:firstRow="0" w:lastRow="0" w:firstColumn="0" w:lastColumn="0" w:oddVBand="0" w:evenVBand="0" w:oddHBand="1" w:evenHBand="0" w:firstRowFirstColumn="0" w:firstRowLastColumn="0" w:lastRowFirstColumn="0" w:lastRowLastColumn="0"/>
              <w:rPr>
                <w:lang w:val="en-US"/>
              </w:rPr>
            </w:pPr>
            <w:r w:rsidRPr="005A4774">
              <w:rPr>
                <w:lang w:val="en-US"/>
              </w:rPr>
              <w:t>Student</w:t>
            </w:r>
          </w:p>
        </w:tc>
      </w:tr>
      <w:tr w:rsidR="005A4774" w:rsidRPr="009553CC" w14:paraId="07B8CB43" w14:textId="77777777" w:rsidTr="005A4774">
        <w:tc>
          <w:tcPr>
            <w:cnfStyle w:val="001000000000" w:firstRow="0" w:lastRow="0" w:firstColumn="1" w:lastColumn="0" w:oddVBand="0" w:evenVBand="0" w:oddHBand="0" w:evenHBand="0" w:firstRowFirstColumn="0" w:firstRowLastColumn="0" w:lastRowFirstColumn="0" w:lastRowLastColumn="0"/>
            <w:tcW w:w="1951" w:type="dxa"/>
          </w:tcPr>
          <w:p w14:paraId="1457EFB2" w14:textId="77777777" w:rsidR="005A4774" w:rsidRPr="005A4774" w:rsidRDefault="005A4774" w:rsidP="005A4774">
            <w:pPr>
              <w:rPr>
                <w:lang w:val="en-US"/>
              </w:rPr>
            </w:pPr>
            <w:r w:rsidRPr="005A4774">
              <w:rPr>
                <w:lang w:val="en-US"/>
              </w:rPr>
              <w:t>Role</w:t>
            </w:r>
          </w:p>
        </w:tc>
        <w:tc>
          <w:tcPr>
            <w:tcW w:w="6838" w:type="dxa"/>
          </w:tcPr>
          <w:p w14:paraId="0C933DDC" w14:textId="77777777" w:rsidR="005A4774" w:rsidRPr="005A4774" w:rsidRDefault="005A4774" w:rsidP="005A4774">
            <w:pPr>
              <w:cnfStyle w:val="000000000000" w:firstRow="0" w:lastRow="0" w:firstColumn="0" w:lastColumn="0" w:oddVBand="0" w:evenVBand="0" w:oddHBand="0" w:evenHBand="0" w:firstRowFirstColumn="0" w:firstRowLastColumn="0" w:lastRowFirstColumn="0" w:lastRowLastColumn="0"/>
              <w:rPr>
                <w:lang w:val="en-US"/>
              </w:rPr>
            </w:pPr>
            <w:r w:rsidRPr="005A4774">
              <w:rPr>
                <w:lang w:val="en-US"/>
              </w:rPr>
              <w:t>User</w:t>
            </w:r>
          </w:p>
        </w:tc>
      </w:tr>
      <w:tr w:rsidR="005A4774" w:rsidRPr="00E41BCD" w14:paraId="286CD8DB" w14:textId="77777777" w:rsidTr="005A47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575A6E81" w14:textId="77777777" w:rsidR="005A4774" w:rsidRPr="005A4774" w:rsidRDefault="005A4774" w:rsidP="005A4774">
            <w:pPr>
              <w:rPr>
                <w:lang w:val="en-US"/>
              </w:rPr>
            </w:pPr>
            <w:r w:rsidRPr="005A4774">
              <w:rPr>
                <w:lang w:val="en-US"/>
              </w:rPr>
              <w:t>Objectives</w:t>
            </w:r>
          </w:p>
        </w:tc>
        <w:tc>
          <w:tcPr>
            <w:tcW w:w="6838" w:type="dxa"/>
          </w:tcPr>
          <w:p w14:paraId="434E284D" w14:textId="77777777" w:rsidR="005A4774" w:rsidRPr="005A4774" w:rsidRDefault="005A4774" w:rsidP="005A4774">
            <w:pPr>
              <w:cnfStyle w:val="000000100000" w:firstRow="0" w:lastRow="0" w:firstColumn="0" w:lastColumn="0" w:oddVBand="0" w:evenVBand="0" w:oddHBand="1" w:evenHBand="0" w:firstRowFirstColumn="0" w:firstRowLastColumn="0" w:lastRowFirstColumn="0" w:lastRowLastColumn="0"/>
              <w:rPr>
                <w:lang w:val="en-US"/>
              </w:rPr>
            </w:pPr>
            <w:r w:rsidRPr="005A4774">
              <w:rPr>
                <w:lang w:val="en-US"/>
              </w:rPr>
              <w:t>The student would like to have a bot which motivates him or her to focus more on the BI course.</w:t>
            </w:r>
          </w:p>
        </w:tc>
      </w:tr>
      <w:tr w:rsidR="005A4774" w:rsidRPr="00DD47D4" w14:paraId="128D135E" w14:textId="77777777" w:rsidTr="005A4774">
        <w:tc>
          <w:tcPr>
            <w:cnfStyle w:val="001000000000" w:firstRow="0" w:lastRow="0" w:firstColumn="1" w:lastColumn="0" w:oddVBand="0" w:evenVBand="0" w:oddHBand="0" w:evenHBand="0" w:firstRowFirstColumn="0" w:firstRowLastColumn="0" w:lastRowFirstColumn="0" w:lastRowLastColumn="0"/>
            <w:tcW w:w="1951" w:type="dxa"/>
          </w:tcPr>
          <w:p w14:paraId="72C81CF3" w14:textId="77777777" w:rsidR="005A4774" w:rsidRPr="005A4774" w:rsidRDefault="005A4774" w:rsidP="005A4774">
            <w:pPr>
              <w:rPr>
                <w:lang w:val="en-US"/>
              </w:rPr>
            </w:pPr>
            <w:r w:rsidRPr="005A4774">
              <w:rPr>
                <w:lang w:val="en-US"/>
              </w:rPr>
              <w:t>Knowledge</w:t>
            </w:r>
          </w:p>
        </w:tc>
        <w:tc>
          <w:tcPr>
            <w:tcW w:w="6838" w:type="dxa"/>
          </w:tcPr>
          <w:p w14:paraId="020B9CDA" w14:textId="77777777" w:rsidR="005A4774" w:rsidRPr="005A4774" w:rsidRDefault="005A4774" w:rsidP="005A4774">
            <w:pPr>
              <w:cnfStyle w:val="000000000000" w:firstRow="0" w:lastRow="0" w:firstColumn="0" w:lastColumn="0" w:oddVBand="0" w:evenVBand="0" w:oddHBand="0" w:evenHBand="0" w:firstRowFirstColumn="0" w:firstRowLastColumn="0" w:lastRowFirstColumn="0" w:lastRowLastColumn="0"/>
              <w:rPr>
                <w:lang w:val="en-US"/>
              </w:rPr>
            </w:pPr>
            <w:r w:rsidRPr="005A4774">
              <w:rPr>
                <w:lang w:val="en-US"/>
              </w:rPr>
              <w:t>-</w:t>
            </w:r>
          </w:p>
        </w:tc>
      </w:tr>
      <w:tr w:rsidR="005A4774" w:rsidRPr="00DD47D4" w14:paraId="410FA0C7" w14:textId="77777777" w:rsidTr="005A47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492CAB28" w14:textId="77777777" w:rsidR="005A4774" w:rsidRPr="005A4774" w:rsidRDefault="005A4774" w:rsidP="005A4774">
            <w:pPr>
              <w:rPr>
                <w:lang w:val="en-US"/>
              </w:rPr>
            </w:pPr>
            <w:r w:rsidRPr="005A4774">
              <w:rPr>
                <w:lang w:val="en-US"/>
              </w:rPr>
              <w:t>Importance</w:t>
            </w:r>
          </w:p>
        </w:tc>
        <w:tc>
          <w:tcPr>
            <w:tcW w:w="6838" w:type="dxa"/>
          </w:tcPr>
          <w:p w14:paraId="51AEFC3D" w14:textId="77777777" w:rsidR="005A4774" w:rsidRPr="005A4774" w:rsidRDefault="005A4774" w:rsidP="005A4774">
            <w:pPr>
              <w:cnfStyle w:val="000000100000" w:firstRow="0" w:lastRow="0" w:firstColumn="0" w:lastColumn="0" w:oddVBand="0" w:evenVBand="0" w:oddHBand="1" w:evenHBand="0" w:firstRowFirstColumn="0" w:firstRowLastColumn="0" w:lastRowFirstColumn="0" w:lastRowLastColumn="0"/>
              <w:rPr>
                <w:lang w:val="en-US"/>
              </w:rPr>
            </w:pPr>
            <w:r w:rsidRPr="005A4774">
              <w:rPr>
                <w:lang w:val="en-US"/>
              </w:rPr>
              <w:t>High</w:t>
            </w:r>
          </w:p>
        </w:tc>
      </w:tr>
      <w:tr w:rsidR="005A4774" w:rsidRPr="00E41BCD" w14:paraId="67EA2B3D" w14:textId="77777777" w:rsidTr="005A4774">
        <w:tc>
          <w:tcPr>
            <w:cnfStyle w:val="001000000000" w:firstRow="0" w:lastRow="0" w:firstColumn="1" w:lastColumn="0" w:oddVBand="0" w:evenVBand="0" w:oddHBand="0" w:evenHBand="0" w:firstRowFirstColumn="0" w:firstRowLastColumn="0" w:lastRowFirstColumn="0" w:lastRowLastColumn="0"/>
            <w:tcW w:w="1951" w:type="dxa"/>
          </w:tcPr>
          <w:p w14:paraId="0F97CC5C" w14:textId="77777777" w:rsidR="005A4774" w:rsidRPr="005A4774" w:rsidRDefault="005A4774" w:rsidP="005A4774">
            <w:pPr>
              <w:rPr>
                <w:lang w:val="en-US"/>
              </w:rPr>
            </w:pPr>
            <w:r w:rsidRPr="005A4774">
              <w:rPr>
                <w:lang w:val="en-US"/>
              </w:rPr>
              <w:t>Influence</w:t>
            </w:r>
          </w:p>
        </w:tc>
        <w:tc>
          <w:tcPr>
            <w:tcW w:w="6838" w:type="dxa"/>
          </w:tcPr>
          <w:p w14:paraId="4D87A5A3" w14:textId="77777777" w:rsidR="005A4774" w:rsidRPr="005A4774" w:rsidRDefault="005A4774" w:rsidP="005A4774">
            <w:pPr>
              <w:cnfStyle w:val="000000000000" w:firstRow="0" w:lastRow="0" w:firstColumn="0" w:lastColumn="0" w:oddVBand="0" w:evenVBand="0" w:oddHBand="0" w:evenHBand="0" w:firstRowFirstColumn="0" w:firstRowLastColumn="0" w:lastRowFirstColumn="0" w:lastRowLastColumn="0"/>
              <w:rPr>
                <w:lang w:val="en-US"/>
              </w:rPr>
            </w:pPr>
            <w:r w:rsidRPr="005A4774">
              <w:rPr>
                <w:lang w:val="en-US"/>
              </w:rPr>
              <w:t>Medium. Since the main objective of this project is to find out whether a chatbot is suitable to motivate students for BI course.</w:t>
            </w:r>
          </w:p>
        </w:tc>
      </w:tr>
      <w:tr w:rsidR="005A4774" w:rsidRPr="00E41BCD" w14:paraId="011BB134" w14:textId="77777777" w:rsidTr="005A47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1D89B8E0" w14:textId="77777777" w:rsidR="005A4774" w:rsidRPr="005A4774" w:rsidRDefault="005A4774" w:rsidP="005A4774">
            <w:pPr>
              <w:rPr>
                <w:lang w:val="en-US"/>
              </w:rPr>
            </w:pPr>
            <w:r w:rsidRPr="005A4774">
              <w:rPr>
                <w:lang w:val="en-US"/>
              </w:rPr>
              <w:t>Attitude/Motivation</w:t>
            </w:r>
          </w:p>
        </w:tc>
        <w:tc>
          <w:tcPr>
            <w:tcW w:w="6838" w:type="dxa"/>
          </w:tcPr>
          <w:p w14:paraId="47862A90" w14:textId="77777777" w:rsidR="005A4774" w:rsidRPr="005A4774" w:rsidRDefault="005A4774" w:rsidP="005A4774">
            <w:pPr>
              <w:cnfStyle w:val="000000100000" w:firstRow="0" w:lastRow="0" w:firstColumn="0" w:lastColumn="0" w:oddVBand="0" w:evenVBand="0" w:oddHBand="1" w:evenHBand="0" w:firstRowFirstColumn="0" w:firstRowLastColumn="0" w:lastRowFirstColumn="0" w:lastRowLastColumn="0"/>
              <w:rPr>
                <w:lang w:val="en-US"/>
              </w:rPr>
            </w:pPr>
            <w:r w:rsidRPr="005A4774">
              <w:rPr>
                <w:lang w:val="en-US"/>
              </w:rPr>
              <w:t>medium to low, as they will not benefit from our work</w:t>
            </w:r>
          </w:p>
        </w:tc>
      </w:tr>
      <w:tr w:rsidR="005A4774" w:rsidRPr="00E41BCD" w14:paraId="2FA792B4" w14:textId="77777777" w:rsidTr="005A4774">
        <w:tc>
          <w:tcPr>
            <w:cnfStyle w:val="001000000000" w:firstRow="0" w:lastRow="0" w:firstColumn="1" w:lastColumn="0" w:oddVBand="0" w:evenVBand="0" w:oddHBand="0" w:evenHBand="0" w:firstRowFirstColumn="0" w:firstRowLastColumn="0" w:lastRowFirstColumn="0" w:lastRowLastColumn="0"/>
            <w:tcW w:w="1951" w:type="dxa"/>
          </w:tcPr>
          <w:p w14:paraId="1E69D808" w14:textId="77777777" w:rsidR="005A4774" w:rsidRPr="005A4774" w:rsidRDefault="005A4774" w:rsidP="005A4774">
            <w:pPr>
              <w:rPr>
                <w:lang w:val="en-US"/>
              </w:rPr>
            </w:pPr>
            <w:r w:rsidRPr="005A4774">
              <w:rPr>
                <w:lang w:val="en-US"/>
              </w:rPr>
              <w:t>Collaboration</w:t>
            </w:r>
          </w:p>
        </w:tc>
        <w:tc>
          <w:tcPr>
            <w:tcW w:w="6838" w:type="dxa"/>
          </w:tcPr>
          <w:p w14:paraId="5D9170F7" w14:textId="77777777" w:rsidR="005A4774" w:rsidRPr="005A4774" w:rsidRDefault="005A4774" w:rsidP="006A13F2">
            <w:pPr>
              <w:keepNext/>
              <w:cnfStyle w:val="000000000000" w:firstRow="0" w:lastRow="0" w:firstColumn="0" w:lastColumn="0" w:oddVBand="0" w:evenVBand="0" w:oddHBand="0" w:evenHBand="0" w:firstRowFirstColumn="0" w:firstRowLastColumn="0" w:lastRowFirstColumn="0" w:lastRowLastColumn="0"/>
              <w:rPr>
                <w:lang w:val="en-US"/>
              </w:rPr>
            </w:pPr>
            <w:r w:rsidRPr="005A4774">
              <w:rPr>
                <w:lang w:val="en-US"/>
              </w:rPr>
              <w:t>Chris and Celia can meet students on Wednesdays during BI classes</w:t>
            </w:r>
          </w:p>
        </w:tc>
      </w:tr>
    </w:tbl>
    <w:p w14:paraId="4AB3D2D0" w14:textId="1DD353AB" w:rsidR="005A4774" w:rsidRDefault="006A13F2" w:rsidP="006A13F2">
      <w:pPr>
        <w:pStyle w:val="Beschriftung"/>
      </w:pPr>
      <w:bookmarkStart w:id="13" w:name="_Toc22668547"/>
      <w:r>
        <w:t xml:space="preserve">Table </w:t>
      </w:r>
      <w:r w:rsidR="00665D09">
        <w:fldChar w:fldCharType="begin"/>
      </w:r>
      <w:r w:rsidR="00665D09">
        <w:instrText xml:space="preserve"> SEQ Table \* ARABIC </w:instrText>
      </w:r>
      <w:r w:rsidR="00665D09">
        <w:fldChar w:fldCharType="separate"/>
      </w:r>
      <w:r w:rsidR="00CE0425">
        <w:rPr>
          <w:noProof/>
        </w:rPr>
        <w:t>5</w:t>
      </w:r>
      <w:r w:rsidR="00665D09">
        <w:rPr>
          <w:noProof/>
        </w:rPr>
        <w:fldChar w:fldCharType="end"/>
      </w:r>
      <w:r>
        <w:t>: Stakeholder ID 1</w:t>
      </w:r>
      <w:bookmarkEnd w:id="13"/>
    </w:p>
    <w:p w14:paraId="35E55A9A" w14:textId="77777777" w:rsidR="006A13F2" w:rsidRPr="006A13F2" w:rsidRDefault="006A13F2" w:rsidP="006A13F2">
      <w:pPr>
        <w:rPr>
          <w:lang w:eastAsia="de-DE"/>
        </w:rPr>
      </w:pPr>
    </w:p>
    <w:tbl>
      <w:tblPr>
        <w:tblStyle w:val="EinfacheTabelle1"/>
        <w:tblW w:w="0" w:type="auto"/>
        <w:tblLook w:val="04A0" w:firstRow="1" w:lastRow="0" w:firstColumn="1" w:lastColumn="0" w:noHBand="0" w:noVBand="1"/>
      </w:tblPr>
      <w:tblGrid>
        <w:gridCol w:w="1951"/>
        <w:gridCol w:w="6838"/>
      </w:tblGrid>
      <w:tr w:rsidR="005A4774" w:rsidRPr="00DD47D4" w14:paraId="21B819B8" w14:textId="77777777" w:rsidTr="004312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FAB6414" w14:textId="77777777" w:rsidR="005A4774" w:rsidRPr="004312B7" w:rsidRDefault="005A4774" w:rsidP="005A4774">
            <w:pPr>
              <w:rPr>
                <w:b w:val="0"/>
                <w:lang w:val="en-US"/>
              </w:rPr>
            </w:pPr>
            <w:r w:rsidRPr="004312B7">
              <w:rPr>
                <w:lang w:val="en-US"/>
              </w:rPr>
              <w:t>ID</w:t>
            </w:r>
          </w:p>
        </w:tc>
        <w:tc>
          <w:tcPr>
            <w:tcW w:w="6838" w:type="dxa"/>
          </w:tcPr>
          <w:p w14:paraId="1D2B5066" w14:textId="77777777" w:rsidR="005A4774" w:rsidRPr="0067787C" w:rsidRDefault="005A4774" w:rsidP="005A4774">
            <w:pPr>
              <w:cnfStyle w:val="100000000000" w:firstRow="1" w:lastRow="0" w:firstColumn="0" w:lastColumn="0" w:oddVBand="0" w:evenVBand="0" w:oddHBand="0" w:evenHBand="0" w:firstRowFirstColumn="0" w:firstRowLastColumn="0" w:lastRowFirstColumn="0" w:lastRowLastColumn="0"/>
              <w:rPr>
                <w:lang w:val="en-US"/>
              </w:rPr>
            </w:pPr>
            <w:r w:rsidRPr="0067787C">
              <w:rPr>
                <w:lang w:val="en-US"/>
              </w:rPr>
              <w:t>2</w:t>
            </w:r>
          </w:p>
        </w:tc>
      </w:tr>
      <w:tr w:rsidR="005A4774" w:rsidRPr="00DD47D4" w14:paraId="411EDDF2" w14:textId="77777777" w:rsidTr="00431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EBF7851" w14:textId="77777777" w:rsidR="005A4774" w:rsidRPr="004312B7" w:rsidRDefault="005A4774" w:rsidP="005A4774">
            <w:pPr>
              <w:rPr>
                <w:lang w:val="en-US"/>
              </w:rPr>
            </w:pPr>
            <w:r w:rsidRPr="004312B7">
              <w:rPr>
                <w:lang w:val="en-US"/>
              </w:rPr>
              <w:t>Stakeholder</w:t>
            </w:r>
          </w:p>
        </w:tc>
        <w:tc>
          <w:tcPr>
            <w:tcW w:w="6838" w:type="dxa"/>
          </w:tcPr>
          <w:p w14:paraId="0277986A" w14:textId="77777777" w:rsidR="005A4774" w:rsidRPr="004312B7" w:rsidRDefault="005A4774" w:rsidP="005A4774">
            <w:pPr>
              <w:cnfStyle w:val="000000100000" w:firstRow="0" w:lastRow="0" w:firstColumn="0" w:lastColumn="0" w:oddVBand="0" w:evenVBand="0" w:oddHBand="1" w:evenHBand="0" w:firstRowFirstColumn="0" w:firstRowLastColumn="0" w:lastRowFirstColumn="0" w:lastRowLastColumn="0"/>
              <w:rPr>
                <w:lang w:val="en-US"/>
              </w:rPr>
            </w:pPr>
            <w:r w:rsidRPr="004312B7">
              <w:rPr>
                <w:lang w:val="en-US"/>
              </w:rPr>
              <w:t xml:space="preserve">Knut </w:t>
            </w:r>
            <w:proofErr w:type="spellStart"/>
            <w:r w:rsidRPr="004312B7">
              <w:rPr>
                <w:lang w:val="en-US"/>
              </w:rPr>
              <w:t>Hinkelmann</w:t>
            </w:r>
            <w:proofErr w:type="spellEnd"/>
          </w:p>
        </w:tc>
      </w:tr>
      <w:tr w:rsidR="005A4774" w:rsidRPr="00DD47D4" w14:paraId="05595503" w14:textId="77777777" w:rsidTr="004312B7">
        <w:tc>
          <w:tcPr>
            <w:cnfStyle w:val="001000000000" w:firstRow="0" w:lastRow="0" w:firstColumn="1" w:lastColumn="0" w:oddVBand="0" w:evenVBand="0" w:oddHBand="0" w:evenHBand="0" w:firstRowFirstColumn="0" w:firstRowLastColumn="0" w:lastRowFirstColumn="0" w:lastRowLastColumn="0"/>
            <w:tcW w:w="1951" w:type="dxa"/>
          </w:tcPr>
          <w:p w14:paraId="583552AC" w14:textId="77777777" w:rsidR="005A4774" w:rsidRPr="004312B7" w:rsidRDefault="005A4774" w:rsidP="005A4774">
            <w:pPr>
              <w:rPr>
                <w:lang w:val="en-US"/>
              </w:rPr>
            </w:pPr>
            <w:r w:rsidRPr="004312B7">
              <w:rPr>
                <w:lang w:val="en-US"/>
              </w:rPr>
              <w:t>Role</w:t>
            </w:r>
          </w:p>
        </w:tc>
        <w:tc>
          <w:tcPr>
            <w:tcW w:w="6838" w:type="dxa"/>
          </w:tcPr>
          <w:p w14:paraId="10B18573" w14:textId="77777777" w:rsidR="005A4774" w:rsidRPr="004312B7" w:rsidRDefault="005A4774" w:rsidP="005A4774">
            <w:pPr>
              <w:cnfStyle w:val="000000000000" w:firstRow="0" w:lastRow="0" w:firstColumn="0" w:lastColumn="0" w:oddVBand="0" w:evenVBand="0" w:oddHBand="0" w:evenHBand="0" w:firstRowFirstColumn="0" w:firstRowLastColumn="0" w:lastRowFirstColumn="0" w:lastRowLastColumn="0"/>
              <w:rPr>
                <w:lang w:val="en-US"/>
              </w:rPr>
            </w:pPr>
            <w:r w:rsidRPr="004312B7">
              <w:rPr>
                <w:lang w:val="en-US"/>
              </w:rPr>
              <w:t>Sponsor</w:t>
            </w:r>
          </w:p>
        </w:tc>
      </w:tr>
      <w:tr w:rsidR="005A4774" w:rsidRPr="00E41BCD" w14:paraId="3E440D09" w14:textId="77777777" w:rsidTr="00431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4F1F0B76" w14:textId="77777777" w:rsidR="005A4774" w:rsidRPr="004312B7" w:rsidRDefault="005A4774" w:rsidP="005A4774">
            <w:pPr>
              <w:rPr>
                <w:lang w:val="en-US"/>
              </w:rPr>
            </w:pPr>
            <w:r w:rsidRPr="004312B7">
              <w:rPr>
                <w:lang w:val="en-US"/>
              </w:rPr>
              <w:t>Objectives</w:t>
            </w:r>
          </w:p>
        </w:tc>
        <w:tc>
          <w:tcPr>
            <w:tcW w:w="6838" w:type="dxa"/>
          </w:tcPr>
          <w:p w14:paraId="7507909F" w14:textId="77777777" w:rsidR="005A4774" w:rsidRPr="004312B7" w:rsidRDefault="005A4774" w:rsidP="005A4774">
            <w:pPr>
              <w:cnfStyle w:val="000000100000" w:firstRow="0" w:lastRow="0" w:firstColumn="0" w:lastColumn="0" w:oddVBand="0" w:evenVBand="0" w:oddHBand="1" w:evenHBand="0" w:firstRowFirstColumn="0" w:firstRowLastColumn="0" w:lastRowFirstColumn="0" w:lastRowLastColumn="0"/>
              <w:rPr>
                <w:lang w:val="en-US"/>
              </w:rPr>
            </w:pPr>
            <w:r w:rsidRPr="004312B7">
              <w:rPr>
                <w:lang w:val="en-US"/>
              </w:rPr>
              <w:t xml:space="preserve">Project </w:t>
            </w:r>
            <w:proofErr w:type="gramStart"/>
            <w:r w:rsidRPr="004312B7">
              <w:rPr>
                <w:lang w:val="en-US"/>
              </w:rPr>
              <w:t>has to</w:t>
            </w:r>
            <w:proofErr w:type="gramEnd"/>
            <w:r w:rsidRPr="004312B7">
              <w:rPr>
                <w:lang w:val="en-US"/>
              </w:rPr>
              <w:t xml:space="preserve"> be done in an agile way and the project should be complicated to complex</w:t>
            </w:r>
          </w:p>
        </w:tc>
      </w:tr>
      <w:tr w:rsidR="005A4774" w:rsidRPr="00DD47D4" w14:paraId="7F3E7344" w14:textId="77777777" w:rsidTr="004312B7">
        <w:tc>
          <w:tcPr>
            <w:cnfStyle w:val="001000000000" w:firstRow="0" w:lastRow="0" w:firstColumn="1" w:lastColumn="0" w:oddVBand="0" w:evenVBand="0" w:oddHBand="0" w:evenHBand="0" w:firstRowFirstColumn="0" w:firstRowLastColumn="0" w:lastRowFirstColumn="0" w:lastRowLastColumn="0"/>
            <w:tcW w:w="1951" w:type="dxa"/>
          </w:tcPr>
          <w:p w14:paraId="53B4F40D" w14:textId="77777777" w:rsidR="005A4774" w:rsidRPr="004312B7" w:rsidRDefault="005A4774" w:rsidP="005A4774">
            <w:pPr>
              <w:rPr>
                <w:lang w:val="en-US"/>
              </w:rPr>
            </w:pPr>
            <w:r w:rsidRPr="004312B7">
              <w:rPr>
                <w:lang w:val="en-US"/>
              </w:rPr>
              <w:t>Knowledge</w:t>
            </w:r>
          </w:p>
        </w:tc>
        <w:tc>
          <w:tcPr>
            <w:tcW w:w="6838" w:type="dxa"/>
          </w:tcPr>
          <w:p w14:paraId="60037222" w14:textId="77777777" w:rsidR="005A4774" w:rsidRPr="004312B7" w:rsidRDefault="005A4774" w:rsidP="005A4774">
            <w:pPr>
              <w:cnfStyle w:val="000000000000" w:firstRow="0" w:lastRow="0" w:firstColumn="0" w:lastColumn="0" w:oddVBand="0" w:evenVBand="0" w:oddHBand="0" w:evenHBand="0" w:firstRowFirstColumn="0" w:firstRowLastColumn="0" w:lastRowFirstColumn="0" w:lastRowLastColumn="0"/>
              <w:rPr>
                <w:lang w:val="en-US"/>
              </w:rPr>
            </w:pPr>
            <w:r w:rsidRPr="004312B7">
              <w:rPr>
                <w:lang w:val="en-US"/>
              </w:rPr>
              <w:t>AI, chat bots, agile</w:t>
            </w:r>
          </w:p>
        </w:tc>
      </w:tr>
      <w:tr w:rsidR="005A4774" w:rsidRPr="00DD47D4" w14:paraId="4AA48EC0" w14:textId="77777777" w:rsidTr="00431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19D8EDA5" w14:textId="77777777" w:rsidR="005A4774" w:rsidRPr="004312B7" w:rsidRDefault="005A4774" w:rsidP="005A4774">
            <w:pPr>
              <w:rPr>
                <w:lang w:val="en-US"/>
              </w:rPr>
            </w:pPr>
            <w:r w:rsidRPr="004312B7">
              <w:rPr>
                <w:lang w:val="en-US"/>
              </w:rPr>
              <w:t>Importance</w:t>
            </w:r>
          </w:p>
        </w:tc>
        <w:tc>
          <w:tcPr>
            <w:tcW w:w="6838" w:type="dxa"/>
          </w:tcPr>
          <w:p w14:paraId="322182D2" w14:textId="77777777" w:rsidR="005A4774" w:rsidRPr="004312B7" w:rsidRDefault="005A4774" w:rsidP="005A4774">
            <w:pPr>
              <w:cnfStyle w:val="000000100000" w:firstRow="0" w:lastRow="0" w:firstColumn="0" w:lastColumn="0" w:oddVBand="0" w:evenVBand="0" w:oddHBand="1" w:evenHBand="0" w:firstRowFirstColumn="0" w:firstRowLastColumn="0" w:lastRowFirstColumn="0" w:lastRowLastColumn="0"/>
              <w:rPr>
                <w:lang w:val="en-US"/>
              </w:rPr>
            </w:pPr>
            <w:r w:rsidRPr="004312B7">
              <w:rPr>
                <w:lang w:val="en-US"/>
              </w:rPr>
              <w:t>Medium</w:t>
            </w:r>
          </w:p>
        </w:tc>
      </w:tr>
      <w:tr w:rsidR="005A4774" w:rsidRPr="00DD47D4" w14:paraId="577FB757" w14:textId="77777777" w:rsidTr="004312B7">
        <w:tc>
          <w:tcPr>
            <w:cnfStyle w:val="001000000000" w:firstRow="0" w:lastRow="0" w:firstColumn="1" w:lastColumn="0" w:oddVBand="0" w:evenVBand="0" w:oddHBand="0" w:evenHBand="0" w:firstRowFirstColumn="0" w:firstRowLastColumn="0" w:lastRowFirstColumn="0" w:lastRowLastColumn="0"/>
            <w:tcW w:w="1951" w:type="dxa"/>
          </w:tcPr>
          <w:p w14:paraId="26053B23" w14:textId="77777777" w:rsidR="005A4774" w:rsidRPr="004312B7" w:rsidRDefault="005A4774" w:rsidP="005A4774">
            <w:pPr>
              <w:rPr>
                <w:lang w:val="en-US"/>
              </w:rPr>
            </w:pPr>
            <w:r w:rsidRPr="004312B7">
              <w:rPr>
                <w:lang w:val="en-US"/>
              </w:rPr>
              <w:t>Influence</w:t>
            </w:r>
          </w:p>
        </w:tc>
        <w:tc>
          <w:tcPr>
            <w:tcW w:w="6838" w:type="dxa"/>
          </w:tcPr>
          <w:p w14:paraId="31BA69F5" w14:textId="77777777" w:rsidR="005A4774" w:rsidRPr="004312B7" w:rsidRDefault="005A4774" w:rsidP="005A4774">
            <w:pPr>
              <w:cnfStyle w:val="000000000000" w:firstRow="0" w:lastRow="0" w:firstColumn="0" w:lastColumn="0" w:oddVBand="0" w:evenVBand="0" w:oddHBand="0" w:evenHBand="0" w:firstRowFirstColumn="0" w:firstRowLastColumn="0" w:lastRowFirstColumn="0" w:lastRowLastColumn="0"/>
              <w:rPr>
                <w:lang w:val="en-US"/>
              </w:rPr>
            </w:pPr>
            <w:r w:rsidRPr="004312B7">
              <w:rPr>
                <w:lang w:val="en-US"/>
              </w:rPr>
              <w:t>Medium</w:t>
            </w:r>
          </w:p>
        </w:tc>
      </w:tr>
      <w:tr w:rsidR="005A4774" w:rsidRPr="00E41BCD" w14:paraId="14BACCE1" w14:textId="77777777" w:rsidTr="00431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59A96E8E" w14:textId="77777777" w:rsidR="005A4774" w:rsidRPr="004312B7" w:rsidRDefault="005A4774" w:rsidP="005A4774">
            <w:pPr>
              <w:rPr>
                <w:lang w:val="en-US"/>
              </w:rPr>
            </w:pPr>
            <w:r w:rsidRPr="004312B7">
              <w:rPr>
                <w:lang w:val="en-US"/>
              </w:rPr>
              <w:lastRenderedPageBreak/>
              <w:t>Attitude/Motivation</w:t>
            </w:r>
          </w:p>
        </w:tc>
        <w:tc>
          <w:tcPr>
            <w:tcW w:w="6838" w:type="dxa"/>
          </w:tcPr>
          <w:p w14:paraId="54031148" w14:textId="77777777" w:rsidR="005A4774" w:rsidRPr="004312B7" w:rsidRDefault="005A4774" w:rsidP="005A4774">
            <w:pPr>
              <w:cnfStyle w:val="000000100000" w:firstRow="0" w:lastRow="0" w:firstColumn="0" w:lastColumn="0" w:oddVBand="0" w:evenVBand="0" w:oddHBand="1" w:evenHBand="0" w:firstRowFirstColumn="0" w:firstRowLastColumn="0" w:lastRowFirstColumn="0" w:lastRowLastColumn="0"/>
              <w:rPr>
                <w:lang w:val="en-US"/>
              </w:rPr>
            </w:pPr>
            <w:r w:rsidRPr="004312B7">
              <w:rPr>
                <w:lang w:val="en-US"/>
              </w:rPr>
              <w:t>Highly motivated as he is the head of the program and enthusiastic about new technologies, he likes to see courses being develop and improved</w:t>
            </w:r>
          </w:p>
        </w:tc>
      </w:tr>
      <w:tr w:rsidR="005A4774" w:rsidRPr="00E41BCD" w14:paraId="31E24D6E" w14:textId="77777777" w:rsidTr="004312B7">
        <w:tc>
          <w:tcPr>
            <w:cnfStyle w:val="001000000000" w:firstRow="0" w:lastRow="0" w:firstColumn="1" w:lastColumn="0" w:oddVBand="0" w:evenVBand="0" w:oddHBand="0" w:evenHBand="0" w:firstRowFirstColumn="0" w:firstRowLastColumn="0" w:lastRowFirstColumn="0" w:lastRowLastColumn="0"/>
            <w:tcW w:w="1951" w:type="dxa"/>
          </w:tcPr>
          <w:p w14:paraId="5D527F6C" w14:textId="77777777" w:rsidR="005A4774" w:rsidRPr="004312B7" w:rsidRDefault="005A4774" w:rsidP="005A4774">
            <w:pPr>
              <w:rPr>
                <w:lang w:val="en-US"/>
              </w:rPr>
            </w:pPr>
            <w:r w:rsidRPr="004312B7">
              <w:rPr>
                <w:lang w:val="en-US"/>
              </w:rPr>
              <w:t>Collaboration</w:t>
            </w:r>
          </w:p>
        </w:tc>
        <w:tc>
          <w:tcPr>
            <w:tcW w:w="6838" w:type="dxa"/>
          </w:tcPr>
          <w:p w14:paraId="40EF281A" w14:textId="77777777" w:rsidR="005A4774" w:rsidRPr="004312B7" w:rsidRDefault="005A4774" w:rsidP="005A4774">
            <w:pPr>
              <w:cnfStyle w:val="000000000000" w:firstRow="0" w:lastRow="0" w:firstColumn="0" w:lastColumn="0" w:oddVBand="0" w:evenVBand="0" w:oddHBand="0" w:evenHBand="0" w:firstRowFirstColumn="0" w:firstRowLastColumn="0" w:lastRowFirstColumn="0" w:lastRowLastColumn="0"/>
              <w:rPr>
                <w:lang w:val="en-US"/>
              </w:rPr>
            </w:pPr>
            <w:r w:rsidRPr="004312B7">
              <w:rPr>
                <w:lang w:val="en-US"/>
              </w:rPr>
              <w:t xml:space="preserve">We receive inputs during classes and deliver our results on time on </w:t>
            </w:r>
            <w:proofErr w:type="spellStart"/>
            <w:r w:rsidRPr="004312B7">
              <w:rPr>
                <w:lang w:val="en-US"/>
              </w:rPr>
              <w:t>Github</w:t>
            </w:r>
            <w:proofErr w:type="spellEnd"/>
          </w:p>
        </w:tc>
      </w:tr>
      <w:tr w:rsidR="00200605" w:rsidRPr="00E41BCD" w14:paraId="6BD692D5" w14:textId="77777777" w:rsidTr="00431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148B977A" w14:textId="77777777" w:rsidR="00200605" w:rsidRPr="004312B7" w:rsidRDefault="00200605" w:rsidP="005A4774">
            <w:pPr>
              <w:rPr>
                <w:lang w:val="en-US"/>
              </w:rPr>
            </w:pPr>
          </w:p>
        </w:tc>
        <w:tc>
          <w:tcPr>
            <w:tcW w:w="6838" w:type="dxa"/>
          </w:tcPr>
          <w:p w14:paraId="4A3EF1FF" w14:textId="77777777" w:rsidR="00200605" w:rsidRPr="004312B7" w:rsidRDefault="00200605" w:rsidP="006A13F2">
            <w:pPr>
              <w:keepNext/>
              <w:cnfStyle w:val="000000100000" w:firstRow="0" w:lastRow="0" w:firstColumn="0" w:lastColumn="0" w:oddVBand="0" w:evenVBand="0" w:oddHBand="1" w:evenHBand="0" w:firstRowFirstColumn="0" w:firstRowLastColumn="0" w:lastRowFirstColumn="0" w:lastRowLastColumn="0"/>
              <w:rPr>
                <w:lang w:val="en-US"/>
              </w:rPr>
            </w:pPr>
          </w:p>
        </w:tc>
      </w:tr>
    </w:tbl>
    <w:p w14:paraId="1AAA424B" w14:textId="1D0C3BB3" w:rsidR="005A4774" w:rsidRDefault="006A13F2" w:rsidP="006A13F2">
      <w:pPr>
        <w:pStyle w:val="Beschriftung"/>
      </w:pPr>
      <w:bookmarkStart w:id="14" w:name="_Toc22668548"/>
      <w:r>
        <w:t xml:space="preserve">Table </w:t>
      </w:r>
      <w:r w:rsidR="00665D09">
        <w:fldChar w:fldCharType="begin"/>
      </w:r>
      <w:r w:rsidR="00665D09">
        <w:instrText xml:space="preserve"> SEQ Table \* ARABIC </w:instrText>
      </w:r>
      <w:r w:rsidR="00665D09">
        <w:fldChar w:fldCharType="separate"/>
      </w:r>
      <w:r w:rsidR="00CE0425">
        <w:rPr>
          <w:noProof/>
        </w:rPr>
        <w:t>6</w:t>
      </w:r>
      <w:r w:rsidR="00665D09">
        <w:rPr>
          <w:noProof/>
        </w:rPr>
        <w:fldChar w:fldCharType="end"/>
      </w:r>
      <w:r>
        <w:t xml:space="preserve">: </w:t>
      </w:r>
      <w:r w:rsidRPr="00D82716">
        <w:t>Stakeholder ID 1</w:t>
      </w:r>
      <w:bookmarkEnd w:id="14"/>
    </w:p>
    <w:p w14:paraId="1C8B43BA" w14:textId="77777777" w:rsidR="006A13F2" w:rsidRPr="006A13F2" w:rsidRDefault="006A13F2" w:rsidP="006A13F2">
      <w:pPr>
        <w:rPr>
          <w:lang w:eastAsia="de-DE"/>
        </w:rPr>
      </w:pPr>
    </w:p>
    <w:tbl>
      <w:tblPr>
        <w:tblStyle w:val="EinfacheTabelle1"/>
        <w:tblW w:w="0" w:type="auto"/>
        <w:tblLook w:val="04A0" w:firstRow="1" w:lastRow="0" w:firstColumn="1" w:lastColumn="0" w:noHBand="0" w:noVBand="1"/>
      </w:tblPr>
      <w:tblGrid>
        <w:gridCol w:w="1951"/>
        <w:gridCol w:w="6833"/>
      </w:tblGrid>
      <w:tr w:rsidR="00200605" w:rsidRPr="00DD47D4" w14:paraId="39C19D2F" w14:textId="77777777" w:rsidTr="67E12F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7F1CC17E" w14:textId="77777777" w:rsidR="00200605" w:rsidRPr="004312B7" w:rsidRDefault="00200605" w:rsidP="005C042A">
            <w:pPr>
              <w:rPr>
                <w:b w:val="0"/>
                <w:lang w:val="en-US"/>
              </w:rPr>
            </w:pPr>
            <w:r w:rsidRPr="004312B7">
              <w:rPr>
                <w:lang w:val="en-US"/>
              </w:rPr>
              <w:t>ID</w:t>
            </w:r>
          </w:p>
        </w:tc>
        <w:tc>
          <w:tcPr>
            <w:tcW w:w="6833" w:type="dxa"/>
          </w:tcPr>
          <w:p w14:paraId="0D380918" w14:textId="77777777" w:rsidR="00200605" w:rsidRPr="0067787C" w:rsidRDefault="00200605" w:rsidP="005C042A">
            <w:pPr>
              <w:cnfStyle w:val="100000000000" w:firstRow="1" w:lastRow="0" w:firstColumn="0" w:lastColumn="0" w:oddVBand="0" w:evenVBand="0" w:oddHBand="0" w:evenHBand="0" w:firstRowFirstColumn="0" w:firstRowLastColumn="0" w:lastRowFirstColumn="0" w:lastRowLastColumn="0"/>
              <w:rPr>
                <w:lang w:val="en-US"/>
              </w:rPr>
            </w:pPr>
            <w:r w:rsidRPr="0067787C">
              <w:rPr>
                <w:lang w:val="en-US"/>
              </w:rPr>
              <w:t>3</w:t>
            </w:r>
          </w:p>
        </w:tc>
      </w:tr>
      <w:tr w:rsidR="00200605" w:rsidRPr="00DD47D4" w14:paraId="444C4205" w14:textId="77777777" w:rsidTr="67E12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53B7E825" w14:textId="77777777" w:rsidR="00200605" w:rsidRPr="004312B7" w:rsidRDefault="00200605" w:rsidP="005C042A">
            <w:pPr>
              <w:rPr>
                <w:lang w:val="en-US"/>
              </w:rPr>
            </w:pPr>
            <w:r w:rsidRPr="004312B7">
              <w:rPr>
                <w:lang w:val="en-US"/>
              </w:rPr>
              <w:t>Stakeholder</w:t>
            </w:r>
          </w:p>
        </w:tc>
        <w:tc>
          <w:tcPr>
            <w:tcW w:w="6833" w:type="dxa"/>
          </w:tcPr>
          <w:p w14:paraId="5151A5A3" w14:textId="77777777" w:rsidR="00200605" w:rsidRPr="004312B7" w:rsidRDefault="00200605" w:rsidP="005C042A">
            <w:pPr>
              <w:cnfStyle w:val="000000100000" w:firstRow="0" w:lastRow="0" w:firstColumn="0" w:lastColumn="0" w:oddVBand="0" w:evenVBand="0" w:oddHBand="1" w:evenHBand="0" w:firstRowFirstColumn="0" w:firstRowLastColumn="0" w:lastRowFirstColumn="0" w:lastRowLastColumn="0"/>
              <w:rPr>
                <w:lang w:val="en-US"/>
              </w:rPr>
            </w:pPr>
            <w:r w:rsidRPr="004312B7">
              <w:rPr>
                <w:lang w:val="en-US"/>
              </w:rPr>
              <w:t>Frieder</w:t>
            </w:r>
          </w:p>
        </w:tc>
      </w:tr>
      <w:tr w:rsidR="00200605" w:rsidRPr="00DD47D4" w14:paraId="49A4EED7" w14:textId="77777777" w:rsidTr="67E12F99">
        <w:tc>
          <w:tcPr>
            <w:cnfStyle w:val="001000000000" w:firstRow="0" w:lastRow="0" w:firstColumn="1" w:lastColumn="0" w:oddVBand="0" w:evenVBand="0" w:oddHBand="0" w:evenHBand="0" w:firstRowFirstColumn="0" w:firstRowLastColumn="0" w:lastRowFirstColumn="0" w:lastRowLastColumn="0"/>
            <w:tcW w:w="1951" w:type="dxa"/>
          </w:tcPr>
          <w:p w14:paraId="3C8D918F" w14:textId="77777777" w:rsidR="00200605" w:rsidRPr="004312B7" w:rsidRDefault="00200605" w:rsidP="005C042A">
            <w:pPr>
              <w:rPr>
                <w:lang w:val="en-US"/>
              </w:rPr>
            </w:pPr>
            <w:r w:rsidRPr="004312B7">
              <w:rPr>
                <w:lang w:val="en-US"/>
              </w:rPr>
              <w:t>Role</w:t>
            </w:r>
          </w:p>
        </w:tc>
        <w:tc>
          <w:tcPr>
            <w:tcW w:w="6833" w:type="dxa"/>
          </w:tcPr>
          <w:p w14:paraId="1E15E954" w14:textId="77777777" w:rsidR="00200605" w:rsidRPr="004312B7" w:rsidRDefault="00200605" w:rsidP="005C042A">
            <w:pPr>
              <w:cnfStyle w:val="000000000000" w:firstRow="0" w:lastRow="0" w:firstColumn="0" w:lastColumn="0" w:oddVBand="0" w:evenVBand="0" w:oddHBand="0" w:evenHBand="0" w:firstRowFirstColumn="0" w:firstRowLastColumn="0" w:lastRowFirstColumn="0" w:lastRowLastColumn="0"/>
              <w:rPr>
                <w:lang w:val="en-US"/>
              </w:rPr>
            </w:pPr>
            <w:r w:rsidRPr="004312B7">
              <w:rPr>
                <w:lang w:val="en-US"/>
              </w:rPr>
              <w:t>Product Owner</w:t>
            </w:r>
          </w:p>
        </w:tc>
      </w:tr>
      <w:tr w:rsidR="00200605" w:rsidRPr="00E41BCD" w14:paraId="7DDDB627" w14:textId="77777777" w:rsidTr="67E12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576B9834" w14:textId="77777777" w:rsidR="00200605" w:rsidRPr="004312B7" w:rsidRDefault="00200605" w:rsidP="005C042A">
            <w:pPr>
              <w:rPr>
                <w:lang w:val="en-US"/>
              </w:rPr>
            </w:pPr>
            <w:r w:rsidRPr="004312B7">
              <w:rPr>
                <w:lang w:val="en-US"/>
              </w:rPr>
              <w:t>Objectives</w:t>
            </w:r>
          </w:p>
        </w:tc>
        <w:tc>
          <w:tcPr>
            <w:tcW w:w="6833" w:type="dxa"/>
          </w:tcPr>
          <w:p w14:paraId="55BAE485" w14:textId="5D76638F" w:rsidR="00200605" w:rsidRPr="004312B7" w:rsidRDefault="67E12F99" w:rsidP="67E12F99">
            <w:pPr>
              <w:cnfStyle w:val="000000100000" w:firstRow="0" w:lastRow="0" w:firstColumn="0" w:lastColumn="0" w:oddVBand="0" w:evenVBand="0" w:oddHBand="1" w:evenHBand="0" w:firstRowFirstColumn="0" w:firstRowLastColumn="0" w:lastRowFirstColumn="0" w:lastRowLastColumn="0"/>
              <w:rPr>
                <w:lang w:val="en-US"/>
              </w:rPr>
            </w:pPr>
            <w:r w:rsidRPr="67E12F99">
              <w:rPr>
                <w:lang w:val="en-US"/>
              </w:rPr>
              <w:t>He would like to know if a bot could motivate students and help them for BI course.</w:t>
            </w:r>
          </w:p>
        </w:tc>
      </w:tr>
      <w:tr w:rsidR="00200605" w:rsidRPr="00DD47D4" w14:paraId="7AEC1E9C" w14:textId="77777777" w:rsidTr="67E12F99">
        <w:tc>
          <w:tcPr>
            <w:cnfStyle w:val="001000000000" w:firstRow="0" w:lastRow="0" w:firstColumn="1" w:lastColumn="0" w:oddVBand="0" w:evenVBand="0" w:oddHBand="0" w:evenHBand="0" w:firstRowFirstColumn="0" w:firstRowLastColumn="0" w:lastRowFirstColumn="0" w:lastRowLastColumn="0"/>
            <w:tcW w:w="1951" w:type="dxa"/>
          </w:tcPr>
          <w:p w14:paraId="3DA1EF54" w14:textId="77777777" w:rsidR="00200605" w:rsidRPr="004312B7" w:rsidRDefault="00200605" w:rsidP="005C042A">
            <w:pPr>
              <w:rPr>
                <w:lang w:val="en-US"/>
              </w:rPr>
            </w:pPr>
            <w:r w:rsidRPr="004312B7">
              <w:rPr>
                <w:lang w:val="en-US"/>
              </w:rPr>
              <w:t>Knowledge</w:t>
            </w:r>
          </w:p>
        </w:tc>
        <w:tc>
          <w:tcPr>
            <w:tcW w:w="6833" w:type="dxa"/>
          </w:tcPr>
          <w:p w14:paraId="0867386B" w14:textId="77777777" w:rsidR="00200605" w:rsidRPr="004312B7" w:rsidRDefault="00200605" w:rsidP="005C042A">
            <w:pPr>
              <w:cnfStyle w:val="000000000000" w:firstRow="0" w:lastRow="0" w:firstColumn="0" w:lastColumn="0" w:oddVBand="0" w:evenVBand="0" w:oddHBand="0" w:evenHBand="0" w:firstRowFirstColumn="0" w:firstRowLastColumn="0" w:lastRowFirstColumn="0" w:lastRowLastColumn="0"/>
              <w:rPr>
                <w:lang w:val="en-US"/>
              </w:rPr>
            </w:pPr>
            <w:r w:rsidRPr="004312B7">
              <w:rPr>
                <w:lang w:val="en-US"/>
              </w:rPr>
              <w:t>BI, Chat Bots</w:t>
            </w:r>
          </w:p>
        </w:tc>
      </w:tr>
      <w:tr w:rsidR="00200605" w:rsidRPr="00DD47D4" w14:paraId="61E3F4FD" w14:textId="77777777" w:rsidTr="67E12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4F5F3A49" w14:textId="77777777" w:rsidR="00200605" w:rsidRPr="004312B7" w:rsidRDefault="00200605" w:rsidP="005C042A">
            <w:pPr>
              <w:rPr>
                <w:lang w:val="en-US"/>
              </w:rPr>
            </w:pPr>
            <w:r w:rsidRPr="004312B7">
              <w:rPr>
                <w:lang w:val="en-US"/>
              </w:rPr>
              <w:t>Importance</w:t>
            </w:r>
          </w:p>
        </w:tc>
        <w:tc>
          <w:tcPr>
            <w:tcW w:w="6833" w:type="dxa"/>
          </w:tcPr>
          <w:p w14:paraId="134BE6DA" w14:textId="77777777" w:rsidR="00200605" w:rsidRPr="004312B7" w:rsidRDefault="00200605" w:rsidP="005C042A">
            <w:pPr>
              <w:cnfStyle w:val="000000100000" w:firstRow="0" w:lastRow="0" w:firstColumn="0" w:lastColumn="0" w:oddVBand="0" w:evenVBand="0" w:oddHBand="1" w:evenHBand="0" w:firstRowFirstColumn="0" w:firstRowLastColumn="0" w:lastRowFirstColumn="0" w:lastRowLastColumn="0"/>
              <w:rPr>
                <w:lang w:val="en-US"/>
              </w:rPr>
            </w:pPr>
            <w:r w:rsidRPr="004312B7">
              <w:rPr>
                <w:lang w:val="en-US"/>
              </w:rPr>
              <w:t>High</w:t>
            </w:r>
          </w:p>
        </w:tc>
      </w:tr>
      <w:tr w:rsidR="00200605" w:rsidRPr="00E41BCD" w14:paraId="60620177" w14:textId="77777777" w:rsidTr="67E12F99">
        <w:tc>
          <w:tcPr>
            <w:cnfStyle w:val="001000000000" w:firstRow="0" w:lastRow="0" w:firstColumn="1" w:lastColumn="0" w:oddVBand="0" w:evenVBand="0" w:oddHBand="0" w:evenHBand="0" w:firstRowFirstColumn="0" w:firstRowLastColumn="0" w:lastRowFirstColumn="0" w:lastRowLastColumn="0"/>
            <w:tcW w:w="1951" w:type="dxa"/>
          </w:tcPr>
          <w:p w14:paraId="013A65CE" w14:textId="77777777" w:rsidR="00200605" w:rsidRPr="004312B7" w:rsidRDefault="00200605" w:rsidP="005C042A">
            <w:pPr>
              <w:rPr>
                <w:lang w:val="en-US"/>
              </w:rPr>
            </w:pPr>
            <w:r w:rsidRPr="004312B7">
              <w:rPr>
                <w:lang w:val="en-US"/>
              </w:rPr>
              <w:t>Influence</w:t>
            </w:r>
          </w:p>
        </w:tc>
        <w:tc>
          <w:tcPr>
            <w:tcW w:w="6833" w:type="dxa"/>
          </w:tcPr>
          <w:p w14:paraId="386045C9" w14:textId="77777777" w:rsidR="00200605" w:rsidRPr="004312B7" w:rsidRDefault="00200605" w:rsidP="005C042A">
            <w:pPr>
              <w:cnfStyle w:val="000000000000" w:firstRow="0" w:lastRow="0" w:firstColumn="0" w:lastColumn="0" w:oddVBand="0" w:evenVBand="0" w:oddHBand="0" w:evenHBand="0" w:firstRowFirstColumn="0" w:firstRowLastColumn="0" w:lastRowFirstColumn="0" w:lastRowLastColumn="0"/>
              <w:rPr>
                <w:lang w:val="en-US"/>
              </w:rPr>
            </w:pPr>
            <w:r w:rsidRPr="004312B7">
              <w:rPr>
                <w:lang w:val="en-US"/>
              </w:rPr>
              <w:t xml:space="preserve">High; He </w:t>
            </w:r>
            <w:proofErr w:type="gramStart"/>
            <w:r w:rsidRPr="004312B7">
              <w:rPr>
                <w:lang w:val="en-US"/>
              </w:rPr>
              <w:t>has to</w:t>
            </w:r>
            <w:proofErr w:type="gramEnd"/>
            <w:r w:rsidRPr="004312B7">
              <w:rPr>
                <w:lang w:val="en-US"/>
              </w:rPr>
              <w:t xml:space="preserve"> accept the results.</w:t>
            </w:r>
          </w:p>
        </w:tc>
      </w:tr>
      <w:tr w:rsidR="00200605" w:rsidRPr="00E41BCD" w14:paraId="36D17F76" w14:textId="77777777" w:rsidTr="67E12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ADF288B" w14:textId="77777777" w:rsidR="00200605" w:rsidRPr="004312B7" w:rsidRDefault="00200605" w:rsidP="005C042A">
            <w:pPr>
              <w:rPr>
                <w:lang w:val="en-US"/>
              </w:rPr>
            </w:pPr>
            <w:r w:rsidRPr="004312B7">
              <w:rPr>
                <w:lang w:val="en-US"/>
              </w:rPr>
              <w:t>Attitude/Motivation</w:t>
            </w:r>
          </w:p>
        </w:tc>
        <w:tc>
          <w:tcPr>
            <w:tcW w:w="6833" w:type="dxa"/>
          </w:tcPr>
          <w:p w14:paraId="4E232F11" w14:textId="77777777" w:rsidR="00200605" w:rsidRPr="004312B7" w:rsidRDefault="00200605" w:rsidP="005C042A">
            <w:pPr>
              <w:cnfStyle w:val="000000100000" w:firstRow="0" w:lastRow="0" w:firstColumn="0" w:lastColumn="0" w:oddVBand="0" w:evenVBand="0" w:oddHBand="1" w:evenHBand="0" w:firstRowFirstColumn="0" w:firstRowLastColumn="0" w:lastRowFirstColumn="0" w:lastRowLastColumn="0"/>
              <w:rPr>
                <w:lang w:val="en-US"/>
              </w:rPr>
            </w:pPr>
            <w:r w:rsidRPr="004312B7">
              <w:rPr>
                <w:lang w:val="en-US"/>
              </w:rPr>
              <w:t>High; since he is really interested in the results of this agile project, he is highly motivated that this project brings valuable output for further developing his flipped classroom method</w:t>
            </w:r>
          </w:p>
        </w:tc>
      </w:tr>
      <w:tr w:rsidR="00200605" w:rsidRPr="00E41BCD" w14:paraId="18BEAA1E" w14:textId="77777777" w:rsidTr="67E12F99">
        <w:trPr>
          <w:trHeight w:val="54"/>
        </w:trPr>
        <w:tc>
          <w:tcPr>
            <w:cnfStyle w:val="001000000000" w:firstRow="0" w:lastRow="0" w:firstColumn="1" w:lastColumn="0" w:oddVBand="0" w:evenVBand="0" w:oddHBand="0" w:evenHBand="0" w:firstRowFirstColumn="0" w:firstRowLastColumn="0" w:lastRowFirstColumn="0" w:lastRowLastColumn="0"/>
            <w:tcW w:w="1951" w:type="dxa"/>
          </w:tcPr>
          <w:p w14:paraId="1E139501" w14:textId="77777777" w:rsidR="00200605" w:rsidRPr="004312B7" w:rsidRDefault="00200605" w:rsidP="005C042A">
            <w:pPr>
              <w:rPr>
                <w:lang w:val="en-US"/>
              </w:rPr>
            </w:pPr>
            <w:r w:rsidRPr="004312B7">
              <w:rPr>
                <w:lang w:val="en-US"/>
              </w:rPr>
              <w:t>Collaboration</w:t>
            </w:r>
          </w:p>
        </w:tc>
        <w:tc>
          <w:tcPr>
            <w:tcW w:w="6833" w:type="dxa"/>
          </w:tcPr>
          <w:p w14:paraId="7048179C" w14:textId="77777777" w:rsidR="00200605" w:rsidRPr="004312B7" w:rsidRDefault="00200605" w:rsidP="006A13F2">
            <w:pPr>
              <w:keepNext/>
              <w:cnfStyle w:val="000000000000" w:firstRow="0" w:lastRow="0" w:firstColumn="0" w:lastColumn="0" w:oddVBand="0" w:evenVBand="0" w:oddHBand="0" w:evenHBand="0" w:firstRowFirstColumn="0" w:firstRowLastColumn="0" w:lastRowFirstColumn="0" w:lastRowLastColumn="0"/>
              <w:rPr>
                <w:lang w:val="en-US"/>
              </w:rPr>
            </w:pPr>
            <w:r w:rsidRPr="004312B7">
              <w:rPr>
                <w:lang w:val="en-US"/>
              </w:rPr>
              <w:t>1-2 Skype calls per sprint, emails as needed, Chris and Celia have possibility to meet him during classes</w:t>
            </w:r>
          </w:p>
        </w:tc>
      </w:tr>
    </w:tbl>
    <w:p w14:paraId="10BDEB1A" w14:textId="3593C3D5" w:rsidR="005A4774" w:rsidRDefault="006A13F2" w:rsidP="006A13F2">
      <w:pPr>
        <w:pStyle w:val="Beschriftung"/>
      </w:pPr>
      <w:bookmarkStart w:id="15" w:name="_Toc22668549"/>
      <w:r>
        <w:t xml:space="preserve">Table </w:t>
      </w:r>
      <w:r w:rsidR="00665D09">
        <w:fldChar w:fldCharType="begin"/>
      </w:r>
      <w:r w:rsidR="00665D09">
        <w:instrText xml:space="preserve"> SEQ Table \* ARABIC </w:instrText>
      </w:r>
      <w:r w:rsidR="00665D09">
        <w:fldChar w:fldCharType="separate"/>
      </w:r>
      <w:r w:rsidR="00CE0425">
        <w:rPr>
          <w:noProof/>
        </w:rPr>
        <w:t>7</w:t>
      </w:r>
      <w:r w:rsidR="00665D09">
        <w:rPr>
          <w:noProof/>
        </w:rPr>
        <w:fldChar w:fldCharType="end"/>
      </w:r>
      <w:r>
        <w:t xml:space="preserve">: </w:t>
      </w:r>
      <w:r w:rsidRPr="00D113E9">
        <w:t xml:space="preserve">Stakeholder ID </w:t>
      </w:r>
      <w:r>
        <w:t>3</w:t>
      </w:r>
      <w:bookmarkEnd w:id="15"/>
    </w:p>
    <w:p w14:paraId="67CD4291" w14:textId="77777777" w:rsidR="006A13F2" w:rsidRPr="006A13F2" w:rsidRDefault="006A13F2" w:rsidP="006A13F2">
      <w:pPr>
        <w:rPr>
          <w:lang w:eastAsia="de-DE"/>
        </w:rPr>
      </w:pPr>
    </w:p>
    <w:tbl>
      <w:tblPr>
        <w:tblStyle w:val="EinfacheTabelle1"/>
        <w:tblW w:w="0" w:type="auto"/>
        <w:tblLook w:val="04A0" w:firstRow="1" w:lastRow="0" w:firstColumn="1" w:lastColumn="0" w:noHBand="0" w:noVBand="1"/>
      </w:tblPr>
      <w:tblGrid>
        <w:gridCol w:w="1951"/>
        <w:gridCol w:w="6838"/>
      </w:tblGrid>
      <w:tr w:rsidR="005A4774" w:rsidRPr="00DD47D4" w14:paraId="3C3BEA3A" w14:textId="77777777" w:rsidTr="67E12F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0F0EC3B" w14:textId="77777777" w:rsidR="005A4774" w:rsidRPr="004312B7" w:rsidRDefault="005A4774" w:rsidP="005A4774">
            <w:pPr>
              <w:rPr>
                <w:b w:val="0"/>
                <w:lang w:val="en-US"/>
              </w:rPr>
            </w:pPr>
            <w:r w:rsidRPr="004312B7">
              <w:rPr>
                <w:lang w:val="en-US"/>
              </w:rPr>
              <w:t>ID</w:t>
            </w:r>
          </w:p>
        </w:tc>
        <w:tc>
          <w:tcPr>
            <w:tcW w:w="6838" w:type="dxa"/>
          </w:tcPr>
          <w:p w14:paraId="15A37E95" w14:textId="77777777" w:rsidR="005A4774" w:rsidRPr="0067787C" w:rsidRDefault="005A4774" w:rsidP="005A4774">
            <w:pPr>
              <w:cnfStyle w:val="100000000000" w:firstRow="1" w:lastRow="0" w:firstColumn="0" w:lastColumn="0" w:oddVBand="0" w:evenVBand="0" w:oddHBand="0" w:evenHBand="0" w:firstRowFirstColumn="0" w:firstRowLastColumn="0" w:lastRowFirstColumn="0" w:lastRowLastColumn="0"/>
              <w:rPr>
                <w:lang w:val="en-US"/>
              </w:rPr>
            </w:pPr>
            <w:r w:rsidRPr="0067787C">
              <w:rPr>
                <w:lang w:val="en-US"/>
              </w:rPr>
              <w:t>4</w:t>
            </w:r>
          </w:p>
        </w:tc>
      </w:tr>
      <w:tr w:rsidR="005A4774" w:rsidRPr="00DD47D4" w14:paraId="629A0515" w14:textId="77777777" w:rsidTr="67E12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1959394" w14:textId="77777777" w:rsidR="005A4774" w:rsidRPr="004312B7" w:rsidRDefault="005A4774" w:rsidP="005A4774">
            <w:pPr>
              <w:rPr>
                <w:lang w:val="en-US"/>
              </w:rPr>
            </w:pPr>
            <w:r w:rsidRPr="004312B7">
              <w:rPr>
                <w:lang w:val="en-US"/>
              </w:rPr>
              <w:t>Stakeholder</w:t>
            </w:r>
          </w:p>
        </w:tc>
        <w:tc>
          <w:tcPr>
            <w:tcW w:w="6838" w:type="dxa"/>
          </w:tcPr>
          <w:p w14:paraId="424B6CCE" w14:textId="77777777" w:rsidR="005A4774" w:rsidRPr="004312B7" w:rsidRDefault="005A4774" w:rsidP="005A4774">
            <w:pPr>
              <w:cnfStyle w:val="000000100000" w:firstRow="0" w:lastRow="0" w:firstColumn="0" w:lastColumn="0" w:oddVBand="0" w:evenVBand="0" w:oddHBand="1" w:evenHBand="0" w:firstRowFirstColumn="0" w:firstRowLastColumn="0" w:lastRowFirstColumn="0" w:lastRowLastColumn="0"/>
              <w:rPr>
                <w:lang w:val="en-US"/>
              </w:rPr>
            </w:pPr>
            <w:r w:rsidRPr="004312B7">
              <w:rPr>
                <w:lang w:val="en-US"/>
              </w:rPr>
              <w:t xml:space="preserve">Maja </w:t>
            </w:r>
            <w:proofErr w:type="spellStart"/>
            <w:r w:rsidRPr="004312B7">
              <w:rPr>
                <w:lang w:val="en-US"/>
              </w:rPr>
              <w:t>Spahic</w:t>
            </w:r>
            <w:proofErr w:type="spellEnd"/>
            <w:r w:rsidRPr="004312B7">
              <w:rPr>
                <w:lang w:val="en-US"/>
              </w:rPr>
              <w:t xml:space="preserve"> and Holger </w:t>
            </w:r>
            <w:proofErr w:type="spellStart"/>
            <w:r w:rsidRPr="004312B7">
              <w:rPr>
                <w:lang w:val="en-US"/>
              </w:rPr>
              <w:t>Wache</w:t>
            </w:r>
            <w:proofErr w:type="spellEnd"/>
          </w:p>
        </w:tc>
      </w:tr>
      <w:tr w:rsidR="005A4774" w:rsidRPr="00DD47D4" w14:paraId="2335C763" w14:textId="77777777" w:rsidTr="67E12F99">
        <w:tc>
          <w:tcPr>
            <w:cnfStyle w:val="001000000000" w:firstRow="0" w:lastRow="0" w:firstColumn="1" w:lastColumn="0" w:oddVBand="0" w:evenVBand="0" w:oddHBand="0" w:evenHBand="0" w:firstRowFirstColumn="0" w:firstRowLastColumn="0" w:lastRowFirstColumn="0" w:lastRowLastColumn="0"/>
            <w:tcW w:w="1951" w:type="dxa"/>
          </w:tcPr>
          <w:p w14:paraId="49C1E632" w14:textId="77777777" w:rsidR="005A4774" w:rsidRPr="004312B7" w:rsidRDefault="005A4774" w:rsidP="005A4774">
            <w:pPr>
              <w:rPr>
                <w:lang w:val="en-US"/>
              </w:rPr>
            </w:pPr>
            <w:r w:rsidRPr="004312B7">
              <w:rPr>
                <w:lang w:val="en-US"/>
              </w:rPr>
              <w:t>Role</w:t>
            </w:r>
          </w:p>
        </w:tc>
        <w:tc>
          <w:tcPr>
            <w:tcW w:w="6838" w:type="dxa"/>
          </w:tcPr>
          <w:p w14:paraId="2EA8F7C3" w14:textId="77777777" w:rsidR="005A4774" w:rsidRPr="004312B7" w:rsidRDefault="005A4774" w:rsidP="005A4774">
            <w:pPr>
              <w:cnfStyle w:val="000000000000" w:firstRow="0" w:lastRow="0" w:firstColumn="0" w:lastColumn="0" w:oddVBand="0" w:evenVBand="0" w:oddHBand="0" w:evenHBand="0" w:firstRowFirstColumn="0" w:firstRowLastColumn="0" w:lastRowFirstColumn="0" w:lastRowLastColumn="0"/>
              <w:rPr>
                <w:lang w:val="en-US"/>
              </w:rPr>
            </w:pPr>
            <w:r w:rsidRPr="004312B7">
              <w:rPr>
                <w:lang w:val="en-US"/>
              </w:rPr>
              <w:t>Coach, Sponsor</w:t>
            </w:r>
          </w:p>
        </w:tc>
      </w:tr>
      <w:tr w:rsidR="005A4774" w:rsidRPr="00E41BCD" w14:paraId="2849DEF8" w14:textId="77777777" w:rsidTr="67E12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12EE8BF" w14:textId="77777777" w:rsidR="005A4774" w:rsidRPr="004312B7" w:rsidRDefault="005A4774" w:rsidP="005A4774">
            <w:pPr>
              <w:rPr>
                <w:lang w:val="en-US"/>
              </w:rPr>
            </w:pPr>
            <w:r w:rsidRPr="004312B7">
              <w:rPr>
                <w:lang w:val="en-US"/>
              </w:rPr>
              <w:t>Objectives</w:t>
            </w:r>
          </w:p>
        </w:tc>
        <w:tc>
          <w:tcPr>
            <w:tcW w:w="6838" w:type="dxa"/>
          </w:tcPr>
          <w:p w14:paraId="5FA3C1AC" w14:textId="77777777" w:rsidR="005A4774" w:rsidRPr="004312B7" w:rsidRDefault="005A4774" w:rsidP="005A4774">
            <w:pPr>
              <w:cnfStyle w:val="000000100000" w:firstRow="0" w:lastRow="0" w:firstColumn="0" w:lastColumn="0" w:oddVBand="0" w:evenVBand="0" w:oddHBand="1" w:evenHBand="0" w:firstRowFirstColumn="0" w:firstRowLastColumn="0" w:lastRowFirstColumn="0" w:lastRowLastColumn="0"/>
              <w:rPr>
                <w:lang w:val="en-US"/>
              </w:rPr>
            </w:pPr>
            <w:r w:rsidRPr="004312B7">
              <w:rPr>
                <w:lang w:val="en-US"/>
              </w:rPr>
              <w:t xml:space="preserve">Communication and collaboration during the project should be done via Trello and </w:t>
            </w:r>
            <w:proofErr w:type="spellStart"/>
            <w:r w:rsidRPr="004312B7">
              <w:rPr>
                <w:lang w:val="en-US"/>
              </w:rPr>
              <w:t>Github</w:t>
            </w:r>
            <w:proofErr w:type="spellEnd"/>
            <w:r w:rsidRPr="004312B7">
              <w:rPr>
                <w:lang w:val="en-US"/>
              </w:rPr>
              <w:t>.</w:t>
            </w:r>
          </w:p>
        </w:tc>
      </w:tr>
      <w:tr w:rsidR="005A4774" w:rsidRPr="00DD47D4" w14:paraId="73C87143" w14:textId="77777777" w:rsidTr="67E12F99">
        <w:tc>
          <w:tcPr>
            <w:cnfStyle w:val="001000000000" w:firstRow="0" w:lastRow="0" w:firstColumn="1" w:lastColumn="0" w:oddVBand="0" w:evenVBand="0" w:oddHBand="0" w:evenHBand="0" w:firstRowFirstColumn="0" w:firstRowLastColumn="0" w:lastRowFirstColumn="0" w:lastRowLastColumn="0"/>
            <w:tcW w:w="1951" w:type="dxa"/>
          </w:tcPr>
          <w:p w14:paraId="34FB90C2" w14:textId="77777777" w:rsidR="005A4774" w:rsidRPr="004312B7" w:rsidRDefault="005A4774" w:rsidP="005A4774">
            <w:pPr>
              <w:rPr>
                <w:lang w:val="en-US"/>
              </w:rPr>
            </w:pPr>
            <w:r w:rsidRPr="004312B7">
              <w:rPr>
                <w:lang w:val="en-US"/>
              </w:rPr>
              <w:lastRenderedPageBreak/>
              <w:t>Knowledge</w:t>
            </w:r>
          </w:p>
        </w:tc>
        <w:tc>
          <w:tcPr>
            <w:tcW w:w="6838" w:type="dxa"/>
          </w:tcPr>
          <w:p w14:paraId="31ED32F3" w14:textId="43A7DB98" w:rsidR="005A4774" w:rsidRPr="004312B7" w:rsidRDefault="67E12F99" w:rsidP="67E12F99">
            <w:pPr>
              <w:cnfStyle w:val="000000000000" w:firstRow="0" w:lastRow="0" w:firstColumn="0" w:lastColumn="0" w:oddVBand="0" w:evenVBand="0" w:oddHBand="0" w:evenHBand="0" w:firstRowFirstColumn="0" w:firstRowLastColumn="0" w:lastRowFirstColumn="0" w:lastRowLastColumn="0"/>
              <w:rPr>
                <w:lang w:val="en-US"/>
              </w:rPr>
            </w:pPr>
            <w:proofErr w:type="spellStart"/>
            <w:r w:rsidRPr="67E12F99">
              <w:rPr>
                <w:lang w:val="en-US"/>
              </w:rPr>
              <w:t>Github</w:t>
            </w:r>
            <w:proofErr w:type="spellEnd"/>
            <w:r w:rsidRPr="67E12F99">
              <w:rPr>
                <w:lang w:val="en-US"/>
              </w:rPr>
              <w:t>, Trello, Latex,</w:t>
            </w:r>
          </w:p>
        </w:tc>
      </w:tr>
      <w:tr w:rsidR="005A4774" w:rsidRPr="00DD47D4" w14:paraId="645DFAC6" w14:textId="77777777" w:rsidTr="67E12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BAE0123" w14:textId="77777777" w:rsidR="005A4774" w:rsidRPr="004312B7" w:rsidRDefault="005A4774" w:rsidP="005A4774">
            <w:pPr>
              <w:rPr>
                <w:lang w:val="en-US"/>
              </w:rPr>
            </w:pPr>
            <w:r w:rsidRPr="004312B7">
              <w:rPr>
                <w:lang w:val="en-US"/>
              </w:rPr>
              <w:t>Importance</w:t>
            </w:r>
          </w:p>
        </w:tc>
        <w:tc>
          <w:tcPr>
            <w:tcW w:w="6838" w:type="dxa"/>
          </w:tcPr>
          <w:p w14:paraId="0D6E87D7" w14:textId="77777777" w:rsidR="005A4774" w:rsidRPr="004312B7" w:rsidRDefault="005A4774" w:rsidP="005A4774">
            <w:pPr>
              <w:cnfStyle w:val="000000100000" w:firstRow="0" w:lastRow="0" w:firstColumn="0" w:lastColumn="0" w:oddVBand="0" w:evenVBand="0" w:oddHBand="1" w:evenHBand="0" w:firstRowFirstColumn="0" w:firstRowLastColumn="0" w:lastRowFirstColumn="0" w:lastRowLastColumn="0"/>
              <w:rPr>
                <w:lang w:val="en-US"/>
              </w:rPr>
            </w:pPr>
            <w:r w:rsidRPr="004312B7">
              <w:rPr>
                <w:lang w:val="en-US"/>
              </w:rPr>
              <w:t>Medium</w:t>
            </w:r>
          </w:p>
        </w:tc>
      </w:tr>
      <w:tr w:rsidR="005A4774" w:rsidRPr="00E41BCD" w14:paraId="2627FFDE" w14:textId="77777777" w:rsidTr="67E12F99">
        <w:tc>
          <w:tcPr>
            <w:cnfStyle w:val="001000000000" w:firstRow="0" w:lastRow="0" w:firstColumn="1" w:lastColumn="0" w:oddVBand="0" w:evenVBand="0" w:oddHBand="0" w:evenHBand="0" w:firstRowFirstColumn="0" w:firstRowLastColumn="0" w:lastRowFirstColumn="0" w:lastRowLastColumn="0"/>
            <w:tcW w:w="1951" w:type="dxa"/>
          </w:tcPr>
          <w:p w14:paraId="046A7C90" w14:textId="77777777" w:rsidR="005A4774" w:rsidRPr="004312B7" w:rsidRDefault="005A4774" w:rsidP="005A4774">
            <w:pPr>
              <w:rPr>
                <w:lang w:val="en-US"/>
              </w:rPr>
            </w:pPr>
            <w:r w:rsidRPr="004312B7">
              <w:rPr>
                <w:lang w:val="en-US"/>
              </w:rPr>
              <w:t>Influence</w:t>
            </w:r>
          </w:p>
        </w:tc>
        <w:tc>
          <w:tcPr>
            <w:tcW w:w="6838" w:type="dxa"/>
          </w:tcPr>
          <w:p w14:paraId="043952BE" w14:textId="77777777" w:rsidR="005A4774" w:rsidRPr="004312B7" w:rsidRDefault="005A4774" w:rsidP="005A4774">
            <w:pPr>
              <w:cnfStyle w:val="000000000000" w:firstRow="0" w:lastRow="0" w:firstColumn="0" w:lastColumn="0" w:oddVBand="0" w:evenVBand="0" w:oddHBand="0" w:evenHBand="0" w:firstRowFirstColumn="0" w:firstRowLastColumn="0" w:lastRowFirstColumn="0" w:lastRowLastColumn="0"/>
              <w:rPr>
                <w:lang w:val="en-US"/>
              </w:rPr>
            </w:pPr>
            <w:r w:rsidRPr="004312B7">
              <w:rPr>
                <w:lang w:val="en-US"/>
              </w:rPr>
              <w:t>Medium, she gives some inputs</w:t>
            </w:r>
          </w:p>
        </w:tc>
      </w:tr>
      <w:tr w:rsidR="005A4774" w:rsidRPr="009553CC" w14:paraId="154C3573" w14:textId="77777777" w:rsidTr="67E12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78FAE01" w14:textId="77777777" w:rsidR="005A4774" w:rsidRPr="004312B7" w:rsidRDefault="005A4774" w:rsidP="005A4774">
            <w:pPr>
              <w:rPr>
                <w:lang w:val="en-US"/>
              </w:rPr>
            </w:pPr>
            <w:r w:rsidRPr="004312B7">
              <w:rPr>
                <w:lang w:val="en-US"/>
              </w:rPr>
              <w:t>Attitude/Motivation</w:t>
            </w:r>
          </w:p>
        </w:tc>
        <w:tc>
          <w:tcPr>
            <w:tcW w:w="6838" w:type="dxa"/>
          </w:tcPr>
          <w:p w14:paraId="0E134BB6" w14:textId="77777777" w:rsidR="005A4774" w:rsidRPr="004312B7" w:rsidRDefault="005A4774" w:rsidP="005A4774">
            <w:pPr>
              <w:cnfStyle w:val="000000100000" w:firstRow="0" w:lastRow="0" w:firstColumn="0" w:lastColumn="0" w:oddVBand="0" w:evenVBand="0" w:oddHBand="1" w:evenHBand="0" w:firstRowFirstColumn="0" w:firstRowLastColumn="0" w:lastRowFirstColumn="0" w:lastRowLastColumn="0"/>
              <w:rPr>
                <w:lang w:val="en-US"/>
              </w:rPr>
            </w:pPr>
            <w:r w:rsidRPr="004312B7">
              <w:rPr>
                <w:lang w:val="en-US"/>
              </w:rPr>
              <w:t>high</w:t>
            </w:r>
          </w:p>
        </w:tc>
      </w:tr>
      <w:tr w:rsidR="005A4774" w:rsidRPr="00E41BCD" w14:paraId="07A3EE0E" w14:textId="77777777" w:rsidTr="67E12F99">
        <w:tc>
          <w:tcPr>
            <w:cnfStyle w:val="001000000000" w:firstRow="0" w:lastRow="0" w:firstColumn="1" w:lastColumn="0" w:oddVBand="0" w:evenVBand="0" w:oddHBand="0" w:evenHBand="0" w:firstRowFirstColumn="0" w:firstRowLastColumn="0" w:lastRowFirstColumn="0" w:lastRowLastColumn="0"/>
            <w:tcW w:w="1951" w:type="dxa"/>
          </w:tcPr>
          <w:p w14:paraId="27AB3653" w14:textId="77777777" w:rsidR="005A4774" w:rsidRPr="004312B7" w:rsidRDefault="005A4774" w:rsidP="005A4774">
            <w:pPr>
              <w:rPr>
                <w:lang w:val="en-US"/>
              </w:rPr>
            </w:pPr>
            <w:r w:rsidRPr="004312B7">
              <w:rPr>
                <w:lang w:val="en-US"/>
              </w:rPr>
              <w:t>Collaboration</w:t>
            </w:r>
          </w:p>
        </w:tc>
        <w:tc>
          <w:tcPr>
            <w:tcW w:w="6838" w:type="dxa"/>
          </w:tcPr>
          <w:p w14:paraId="6E4FD4CF" w14:textId="77777777" w:rsidR="005A4774" w:rsidRPr="004312B7" w:rsidRDefault="005A4774" w:rsidP="006A13F2">
            <w:pPr>
              <w:keepNext/>
              <w:cnfStyle w:val="000000000000" w:firstRow="0" w:lastRow="0" w:firstColumn="0" w:lastColumn="0" w:oddVBand="0" w:evenVBand="0" w:oddHBand="0" w:evenHBand="0" w:firstRowFirstColumn="0" w:firstRowLastColumn="0" w:lastRowFirstColumn="0" w:lastRowLastColumn="0"/>
              <w:rPr>
                <w:lang w:val="en-US"/>
              </w:rPr>
            </w:pPr>
            <w:r w:rsidRPr="004312B7">
              <w:rPr>
                <w:lang w:val="en-US"/>
              </w:rPr>
              <w:t>meet during classes, upload deliverables on GitHub</w:t>
            </w:r>
          </w:p>
        </w:tc>
      </w:tr>
    </w:tbl>
    <w:p w14:paraId="36F05572" w14:textId="611D823E" w:rsidR="005A4774" w:rsidRDefault="006A13F2" w:rsidP="006A13F2">
      <w:pPr>
        <w:pStyle w:val="Beschriftung"/>
        <w:rPr>
          <w:lang w:val="en-US"/>
        </w:rPr>
      </w:pPr>
      <w:bookmarkStart w:id="16" w:name="_Toc22668550"/>
      <w:r>
        <w:t xml:space="preserve">Table </w:t>
      </w:r>
      <w:r w:rsidR="00665D09">
        <w:fldChar w:fldCharType="begin"/>
      </w:r>
      <w:r w:rsidR="00665D09">
        <w:instrText xml:space="preserve"> SEQ Table \* ARABIC </w:instrText>
      </w:r>
      <w:r w:rsidR="00665D09">
        <w:fldChar w:fldCharType="separate"/>
      </w:r>
      <w:r w:rsidR="00CE0425">
        <w:rPr>
          <w:noProof/>
        </w:rPr>
        <w:t>8</w:t>
      </w:r>
      <w:r w:rsidR="00665D09">
        <w:rPr>
          <w:noProof/>
        </w:rPr>
        <w:fldChar w:fldCharType="end"/>
      </w:r>
      <w:r>
        <w:t xml:space="preserve">: </w:t>
      </w:r>
      <w:r w:rsidRPr="007F632B">
        <w:t xml:space="preserve">Stakeholder ID </w:t>
      </w:r>
      <w:r>
        <w:t>4</w:t>
      </w:r>
      <w:bookmarkEnd w:id="16"/>
    </w:p>
    <w:p w14:paraId="5322E782" w14:textId="77777777" w:rsidR="005A4774" w:rsidRPr="00182C93" w:rsidRDefault="005A4774" w:rsidP="005A4774">
      <w:pPr>
        <w:rPr>
          <w:lang w:val="en-US"/>
        </w:rPr>
      </w:pPr>
    </w:p>
    <w:tbl>
      <w:tblPr>
        <w:tblStyle w:val="EinfacheTabelle1"/>
        <w:tblW w:w="0" w:type="auto"/>
        <w:tblLook w:val="04A0" w:firstRow="1" w:lastRow="0" w:firstColumn="1" w:lastColumn="0" w:noHBand="0" w:noVBand="1"/>
      </w:tblPr>
      <w:tblGrid>
        <w:gridCol w:w="1951"/>
        <w:gridCol w:w="6838"/>
      </w:tblGrid>
      <w:tr w:rsidR="005A4774" w:rsidRPr="00DD47D4" w14:paraId="78ADFB82" w14:textId="77777777" w:rsidTr="002006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3D0ABF65" w14:textId="77777777" w:rsidR="005A4774" w:rsidRPr="004312B7" w:rsidRDefault="005A4774" w:rsidP="005A4774">
            <w:pPr>
              <w:rPr>
                <w:b w:val="0"/>
                <w:lang w:val="en-US"/>
              </w:rPr>
            </w:pPr>
            <w:r w:rsidRPr="004312B7">
              <w:rPr>
                <w:lang w:val="en-US"/>
              </w:rPr>
              <w:t>ID</w:t>
            </w:r>
          </w:p>
        </w:tc>
        <w:tc>
          <w:tcPr>
            <w:tcW w:w="6838" w:type="dxa"/>
          </w:tcPr>
          <w:p w14:paraId="605D5C62" w14:textId="77777777" w:rsidR="005A4774" w:rsidRPr="0067787C" w:rsidRDefault="005A4774" w:rsidP="005A4774">
            <w:pPr>
              <w:cnfStyle w:val="100000000000" w:firstRow="1" w:lastRow="0" w:firstColumn="0" w:lastColumn="0" w:oddVBand="0" w:evenVBand="0" w:oddHBand="0" w:evenHBand="0" w:firstRowFirstColumn="0" w:firstRowLastColumn="0" w:lastRowFirstColumn="0" w:lastRowLastColumn="0"/>
              <w:rPr>
                <w:lang w:val="en-US"/>
              </w:rPr>
            </w:pPr>
            <w:r w:rsidRPr="0067787C">
              <w:rPr>
                <w:lang w:val="en-US"/>
              </w:rPr>
              <w:t>5</w:t>
            </w:r>
          </w:p>
        </w:tc>
      </w:tr>
      <w:tr w:rsidR="005A4774" w:rsidRPr="00DD47D4" w14:paraId="3C9E8F1A" w14:textId="77777777" w:rsidTr="002006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4596973F" w14:textId="77777777" w:rsidR="005A4774" w:rsidRPr="004312B7" w:rsidRDefault="005A4774" w:rsidP="005A4774">
            <w:pPr>
              <w:rPr>
                <w:lang w:val="en-US"/>
              </w:rPr>
            </w:pPr>
            <w:r w:rsidRPr="004312B7">
              <w:rPr>
                <w:lang w:val="en-US"/>
              </w:rPr>
              <w:t>Stakeholder</w:t>
            </w:r>
          </w:p>
        </w:tc>
        <w:tc>
          <w:tcPr>
            <w:tcW w:w="6838" w:type="dxa"/>
          </w:tcPr>
          <w:p w14:paraId="3D3530D1" w14:textId="77777777" w:rsidR="005A4774" w:rsidRPr="004312B7" w:rsidRDefault="005A4774" w:rsidP="005A4774">
            <w:pPr>
              <w:cnfStyle w:val="000000100000" w:firstRow="0" w:lastRow="0" w:firstColumn="0" w:lastColumn="0" w:oddVBand="0" w:evenVBand="0" w:oddHBand="1" w:evenHBand="0" w:firstRowFirstColumn="0" w:firstRowLastColumn="0" w:lastRowFirstColumn="0" w:lastRowLastColumn="0"/>
              <w:rPr>
                <w:lang w:val="en-US"/>
              </w:rPr>
            </w:pPr>
            <w:r w:rsidRPr="004312B7">
              <w:rPr>
                <w:lang w:val="en-US"/>
              </w:rPr>
              <w:t>IT FHNW</w:t>
            </w:r>
          </w:p>
        </w:tc>
      </w:tr>
      <w:tr w:rsidR="005A4774" w:rsidRPr="00DD47D4" w14:paraId="54227429" w14:textId="77777777" w:rsidTr="00200605">
        <w:tc>
          <w:tcPr>
            <w:cnfStyle w:val="001000000000" w:firstRow="0" w:lastRow="0" w:firstColumn="1" w:lastColumn="0" w:oddVBand="0" w:evenVBand="0" w:oddHBand="0" w:evenHBand="0" w:firstRowFirstColumn="0" w:firstRowLastColumn="0" w:lastRowFirstColumn="0" w:lastRowLastColumn="0"/>
            <w:tcW w:w="1951" w:type="dxa"/>
          </w:tcPr>
          <w:p w14:paraId="29E4B5BC" w14:textId="77777777" w:rsidR="005A4774" w:rsidRPr="004312B7" w:rsidRDefault="005A4774" w:rsidP="005A4774">
            <w:pPr>
              <w:rPr>
                <w:lang w:val="en-US"/>
              </w:rPr>
            </w:pPr>
            <w:r w:rsidRPr="004312B7">
              <w:rPr>
                <w:lang w:val="en-US"/>
              </w:rPr>
              <w:t>Role</w:t>
            </w:r>
          </w:p>
        </w:tc>
        <w:tc>
          <w:tcPr>
            <w:tcW w:w="6838" w:type="dxa"/>
          </w:tcPr>
          <w:p w14:paraId="461CA63E" w14:textId="77777777" w:rsidR="005A4774" w:rsidRPr="004312B7" w:rsidRDefault="005A4774" w:rsidP="005A4774">
            <w:pPr>
              <w:cnfStyle w:val="000000000000" w:firstRow="0" w:lastRow="0" w:firstColumn="0" w:lastColumn="0" w:oddVBand="0" w:evenVBand="0" w:oddHBand="0" w:evenHBand="0" w:firstRowFirstColumn="0" w:firstRowLastColumn="0" w:lastRowFirstColumn="0" w:lastRowLastColumn="0"/>
              <w:rPr>
                <w:lang w:val="en-US"/>
              </w:rPr>
            </w:pPr>
            <w:r w:rsidRPr="004312B7">
              <w:rPr>
                <w:lang w:val="en-US"/>
              </w:rPr>
              <w:t>IT support</w:t>
            </w:r>
          </w:p>
        </w:tc>
      </w:tr>
      <w:tr w:rsidR="005A4774" w:rsidRPr="00533DD4" w14:paraId="5200A448" w14:textId="77777777" w:rsidTr="002006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48CF285A" w14:textId="77777777" w:rsidR="005A4774" w:rsidRPr="004312B7" w:rsidRDefault="005A4774" w:rsidP="005A4774">
            <w:pPr>
              <w:rPr>
                <w:lang w:val="en-US"/>
              </w:rPr>
            </w:pPr>
            <w:r w:rsidRPr="004312B7">
              <w:rPr>
                <w:lang w:val="en-US"/>
              </w:rPr>
              <w:t>Objectives</w:t>
            </w:r>
          </w:p>
        </w:tc>
        <w:tc>
          <w:tcPr>
            <w:tcW w:w="6838" w:type="dxa"/>
          </w:tcPr>
          <w:p w14:paraId="4E4BEE45" w14:textId="77777777" w:rsidR="005A4774" w:rsidRPr="004312B7" w:rsidRDefault="005A4774" w:rsidP="005A4774">
            <w:pPr>
              <w:cnfStyle w:val="000000100000" w:firstRow="0" w:lastRow="0" w:firstColumn="0" w:lastColumn="0" w:oddVBand="0" w:evenVBand="0" w:oddHBand="1" w:evenHBand="0" w:firstRowFirstColumn="0" w:firstRowLastColumn="0" w:lastRowFirstColumn="0" w:lastRowLastColumn="0"/>
              <w:rPr>
                <w:lang w:val="en-US"/>
              </w:rPr>
            </w:pPr>
            <w:r w:rsidRPr="004312B7">
              <w:rPr>
                <w:lang w:val="en-US"/>
              </w:rPr>
              <w:t xml:space="preserve">Support and maintain chatbot </w:t>
            </w:r>
          </w:p>
        </w:tc>
      </w:tr>
      <w:tr w:rsidR="005A4774" w:rsidRPr="00DD47D4" w14:paraId="705EC72F" w14:textId="77777777" w:rsidTr="00200605">
        <w:tc>
          <w:tcPr>
            <w:cnfStyle w:val="001000000000" w:firstRow="0" w:lastRow="0" w:firstColumn="1" w:lastColumn="0" w:oddVBand="0" w:evenVBand="0" w:oddHBand="0" w:evenHBand="0" w:firstRowFirstColumn="0" w:firstRowLastColumn="0" w:lastRowFirstColumn="0" w:lastRowLastColumn="0"/>
            <w:tcW w:w="1951" w:type="dxa"/>
          </w:tcPr>
          <w:p w14:paraId="7DAB487A" w14:textId="77777777" w:rsidR="005A4774" w:rsidRPr="004312B7" w:rsidRDefault="005A4774" w:rsidP="005A4774">
            <w:pPr>
              <w:rPr>
                <w:lang w:val="en-US"/>
              </w:rPr>
            </w:pPr>
            <w:r w:rsidRPr="004312B7">
              <w:rPr>
                <w:lang w:val="en-US"/>
              </w:rPr>
              <w:t>Knowledge</w:t>
            </w:r>
          </w:p>
        </w:tc>
        <w:tc>
          <w:tcPr>
            <w:tcW w:w="6838" w:type="dxa"/>
          </w:tcPr>
          <w:p w14:paraId="2F0866DC" w14:textId="77777777" w:rsidR="005A4774" w:rsidRPr="004312B7" w:rsidRDefault="005A4774" w:rsidP="005A4774">
            <w:pPr>
              <w:cnfStyle w:val="000000000000" w:firstRow="0" w:lastRow="0" w:firstColumn="0" w:lastColumn="0" w:oddVBand="0" w:evenVBand="0" w:oddHBand="0" w:evenHBand="0" w:firstRowFirstColumn="0" w:firstRowLastColumn="0" w:lastRowFirstColumn="0" w:lastRowLastColumn="0"/>
              <w:rPr>
                <w:lang w:val="en-US"/>
              </w:rPr>
            </w:pPr>
            <w:r w:rsidRPr="004312B7">
              <w:rPr>
                <w:lang w:val="en-US"/>
              </w:rPr>
              <w:t xml:space="preserve">IT Network and </w:t>
            </w:r>
          </w:p>
        </w:tc>
      </w:tr>
      <w:tr w:rsidR="005A4774" w:rsidRPr="00DD47D4" w14:paraId="7ECFEFB7" w14:textId="77777777" w:rsidTr="002006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7F0C37ED" w14:textId="77777777" w:rsidR="005A4774" w:rsidRPr="004312B7" w:rsidRDefault="005A4774" w:rsidP="005A4774">
            <w:pPr>
              <w:rPr>
                <w:lang w:val="en-US"/>
              </w:rPr>
            </w:pPr>
            <w:r w:rsidRPr="004312B7">
              <w:rPr>
                <w:lang w:val="en-US"/>
              </w:rPr>
              <w:t>Importance</w:t>
            </w:r>
          </w:p>
        </w:tc>
        <w:tc>
          <w:tcPr>
            <w:tcW w:w="6838" w:type="dxa"/>
          </w:tcPr>
          <w:p w14:paraId="12CA87FF" w14:textId="77777777" w:rsidR="005A4774" w:rsidRPr="004312B7" w:rsidRDefault="005A4774" w:rsidP="005A4774">
            <w:pPr>
              <w:cnfStyle w:val="000000100000" w:firstRow="0" w:lastRow="0" w:firstColumn="0" w:lastColumn="0" w:oddVBand="0" w:evenVBand="0" w:oddHBand="1" w:evenHBand="0" w:firstRowFirstColumn="0" w:firstRowLastColumn="0" w:lastRowFirstColumn="0" w:lastRowLastColumn="0"/>
              <w:rPr>
                <w:lang w:val="en-US"/>
              </w:rPr>
            </w:pPr>
            <w:r w:rsidRPr="004312B7">
              <w:rPr>
                <w:lang w:val="en-US"/>
              </w:rPr>
              <w:t>high</w:t>
            </w:r>
          </w:p>
        </w:tc>
      </w:tr>
      <w:tr w:rsidR="005A4774" w:rsidRPr="00533DD4" w14:paraId="3D31DE4F" w14:textId="77777777" w:rsidTr="00200605">
        <w:tc>
          <w:tcPr>
            <w:cnfStyle w:val="001000000000" w:firstRow="0" w:lastRow="0" w:firstColumn="1" w:lastColumn="0" w:oddVBand="0" w:evenVBand="0" w:oddHBand="0" w:evenHBand="0" w:firstRowFirstColumn="0" w:firstRowLastColumn="0" w:lastRowFirstColumn="0" w:lastRowLastColumn="0"/>
            <w:tcW w:w="1951" w:type="dxa"/>
          </w:tcPr>
          <w:p w14:paraId="0A2C3486" w14:textId="77777777" w:rsidR="005A4774" w:rsidRPr="004312B7" w:rsidRDefault="005A4774" w:rsidP="005A4774">
            <w:pPr>
              <w:rPr>
                <w:lang w:val="en-US"/>
              </w:rPr>
            </w:pPr>
            <w:r w:rsidRPr="004312B7">
              <w:rPr>
                <w:lang w:val="en-US"/>
              </w:rPr>
              <w:t>Influence</w:t>
            </w:r>
          </w:p>
        </w:tc>
        <w:tc>
          <w:tcPr>
            <w:tcW w:w="6838" w:type="dxa"/>
          </w:tcPr>
          <w:p w14:paraId="5CE7A1AA" w14:textId="77777777" w:rsidR="005A4774" w:rsidRPr="004312B7" w:rsidRDefault="005A4774" w:rsidP="005A4774">
            <w:pPr>
              <w:cnfStyle w:val="000000000000" w:firstRow="0" w:lastRow="0" w:firstColumn="0" w:lastColumn="0" w:oddVBand="0" w:evenVBand="0" w:oddHBand="0" w:evenHBand="0" w:firstRowFirstColumn="0" w:firstRowLastColumn="0" w:lastRowFirstColumn="0" w:lastRowLastColumn="0"/>
              <w:rPr>
                <w:lang w:val="en-US"/>
              </w:rPr>
            </w:pPr>
            <w:r w:rsidRPr="004312B7">
              <w:rPr>
                <w:lang w:val="en-US"/>
              </w:rPr>
              <w:t>medium</w:t>
            </w:r>
          </w:p>
        </w:tc>
      </w:tr>
      <w:tr w:rsidR="005A4774" w:rsidRPr="00E41BCD" w14:paraId="68C62BB1" w14:textId="77777777" w:rsidTr="002006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3D2A5796" w14:textId="77777777" w:rsidR="005A4774" w:rsidRPr="004312B7" w:rsidRDefault="005A4774" w:rsidP="005A4774">
            <w:pPr>
              <w:rPr>
                <w:lang w:val="en-US"/>
              </w:rPr>
            </w:pPr>
            <w:r w:rsidRPr="004312B7">
              <w:rPr>
                <w:lang w:val="en-US"/>
              </w:rPr>
              <w:t>Attitude/Motivation</w:t>
            </w:r>
          </w:p>
        </w:tc>
        <w:tc>
          <w:tcPr>
            <w:tcW w:w="6838" w:type="dxa"/>
          </w:tcPr>
          <w:p w14:paraId="1C6EFBFF" w14:textId="77777777" w:rsidR="005A4774" w:rsidRPr="004312B7" w:rsidRDefault="005A4774" w:rsidP="005A4774">
            <w:pPr>
              <w:cnfStyle w:val="000000100000" w:firstRow="0" w:lastRow="0" w:firstColumn="0" w:lastColumn="0" w:oddVBand="0" w:evenVBand="0" w:oddHBand="1" w:evenHBand="0" w:firstRowFirstColumn="0" w:firstRowLastColumn="0" w:lastRowFirstColumn="0" w:lastRowLastColumn="0"/>
              <w:rPr>
                <w:lang w:val="en-US"/>
              </w:rPr>
            </w:pPr>
            <w:r w:rsidRPr="004312B7">
              <w:rPr>
                <w:lang w:val="en-US"/>
              </w:rPr>
              <w:t>not relevant for this project</w:t>
            </w:r>
          </w:p>
        </w:tc>
      </w:tr>
      <w:tr w:rsidR="005A4774" w:rsidRPr="00E41BCD" w14:paraId="667F1373" w14:textId="77777777" w:rsidTr="00200605">
        <w:tc>
          <w:tcPr>
            <w:cnfStyle w:val="001000000000" w:firstRow="0" w:lastRow="0" w:firstColumn="1" w:lastColumn="0" w:oddVBand="0" w:evenVBand="0" w:oddHBand="0" w:evenHBand="0" w:firstRowFirstColumn="0" w:firstRowLastColumn="0" w:lastRowFirstColumn="0" w:lastRowLastColumn="0"/>
            <w:tcW w:w="1951" w:type="dxa"/>
          </w:tcPr>
          <w:p w14:paraId="15871F23" w14:textId="77777777" w:rsidR="005A4774" w:rsidRPr="004312B7" w:rsidRDefault="005A4774" w:rsidP="005A4774">
            <w:pPr>
              <w:rPr>
                <w:lang w:val="en-US"/>
              </w:rPr>
            </w:pPr>
            <w:r w:rsidRPr="004312B7">
              <w:rPr>
                <w:lang w:val="en-US"/>
              </w:rPr>
              <w:t>Collaboration</w:t>
            </w:r>
          </w:p>
        </w:tc>
        <w:tc>
          <w:tcPr>
            <w:tcW w:w="6838" w:type="dxa"/>
          </w:tcPr>
          <w:p w14:paraId="7BC24286" w14:textId="77777777" w:rsidR="005A4774" w:rsidRPr="004312B7" w:rsidRDefault="005A4774" w:rsidP="006A13F2">
            <w:pPr>
              <w:keepNext/>
              <w:cnfStyle w:val="000000000000" w:firstRow="0" w:lastRow="0" w:firstColumn="0" w:lastColumn="0" w:oddVBand="0" w:evenVBand="0" w:oddHBand="0" w:evenHBand="0" w:firstRowFirstColumn="0" w:firstRowLastColumn="0" w:lastRowFirstColumn="0" w:lastRowLastColumn="0"/>
              <w:rPr>
                <w:lang w:val="en-US"/>
              </w:rPr>
            </w:pPr>
            <w:r w:rsidRPr="004312B7">
              <w:rPr>
                <w:lang w:val="en-US"/>
              </w:rPr>
              <w:t>no collaboration planned in the scope of this project, but important for eventual future implementation</w:t>
            </w:r>
          </w:p>
        </w:tc>
      </w:tr>
    </w:tbl>
    <w:p w14:paraId="467810D7" w14:textId="08C0EBFD" w:rsidR="004E2618" w:rsidRPr="005A4774" w:rsidRDefault="006A13F2" w:rsidP="006A13F2">
      <w:pPr>
        <w:pStyle w:val="Beschriftung"/>
        <w:rPr>
          <w:lang w:val="en-US"/>
        </w:rPr>
      </w:pPr>
      <w:bookmarkStart w:id="17" w:name="_Toc22668551"/>
      <w:r>
        <w:t xml:space="preserve">Table </w:t>
      </w:r>
      <w:r w:rsidR="00665D09">
        <w:fldChar w:fldCharType="begin"/>
      </w:r>
      <w:r w:rsidR="00665D09">
        <w:instrText xml:space="preserve"> SEQ Table \* ARABIC </w:instrText>
      </w:r>
      <w:r w:rsidR="00665D09">
        <w:fldChar w:fldCharType="separate"/>
      </w:r>
      <w:r w:rsidR="00CE0425">
        <w:rPr>
          <w:noProof/>
        </w:rPr>
        <w:t>9</w:t>
      </w:r>
      <w:r w:rsidR="00665D09">
        <w:rPr>
          <w:noProof/>
        </w:rPr>
        <w:fldChar w:fldCharType="end"/>
      </w:r>
      <w:r>
        <w:t xml:space="preserve">: </w:t>
      </w:r>
      <w:r w:rsidRPr="00751D6C">
        <w:t xml:space="preserve">Stakeholder ID </w:t>
      </w:r>
      <w:r>
        <w:t>5</w:t>
      </w:r>
      <w:bookmarkEnd w:id="17"/>
    </w:p>
    <w:p w14:paraId="27CE498B" w14:textId="05C6381B" w:rsidR="00183AFC" w:rsidRDefault="00183AFC" w:rsidP="004312B7">
      <w:pPr>
        <w:pStyle w:val="berschrift1"/>
        <w:rPr>
          <w:lang w:val="en-GB"/>
        </w:rPr>
      </w:pPr>
      <w:bookmarkStart w:id="18" w:name="_Toc22668569"/>
      <w:r>
        <w:rPr>
          <w:lang w:val="en-GB"/>
        </w:rPr>
        <w:lastRenderedPageBreak/>
        <w:t>Business Requirements</w:t>
      </w:r>
      <w:bookmarkEnd w:id="18"/>
    </w:p>
    <w:p w14:paraId="20630468" w14:textId="2BDF17F3" w:rsidR="004312B7" w:rsidRPr="004312B7" w:rsidRDefault="67E12F99" w:rsidP="67E12F99">
      <w:pPr>
        <w:rPr>
          <w:lang w:val="en-GB" w:eastAsia="de-DE"/>
        </w:rPr>
      </w:pPr>
      <w:r w:rsidRPr="67E12F99">
        <w:rPr>
          <w:lang w:val="en-GB" w:eastAsia="de-DE"/>
        </w:rPr>
        <w:t xml:space="preserve">This chapter of the documentation for the first sprint is supposed to visualize the gathered business requirements. As mentioned in the former sub-chapter called “Exclusions from the Objectives and Scope” (Chapter 2.3), the non-functional requirements are not part of the deliverables of this sprint, therefore only the functional requirements do become listed up. In addition, it is important to note here as well one important point. Firstly, these gathered requirements represent high level aspects of the solution, gathered with the stakeholders. A more detailed list with requirements, might become established in a future given sprint. </w:t>
      </w:r>
    </w:p>
    <w:p w14:paraId="4CD2EA9E" w14:textId="18114B85" w:rsidR="00183AFC" w:rsidRDefault="00183AFC" w:rsidP="007A3FB5">
      <w:pPr>
        <w:pStyle w:val="berschrift2"/>
        <w:rPr>
          <w:lang w:val="en-GB"/>
        </w:rPr>
      </w:pPr>
      <w:bookmarkStart w:id="19" w:name="_Toc22668570"/>
      <w:r>
        <w:rPr>
          <w:lang w:val="en-GB"/>
        </w:rPr>
        <w:t>Functional Requirements</w:t>
      </w:r>
      <w:bookmarkEnd w:id="19"/>
    </w:p>
    <w:p w14:paraId="6A8AED3A" w14:textId="6A7EC787" w:rsidR="0067787C" w:rsidRDefault="0067787C" w:rsidP="0067787C">
      <w:pPr>
        <w:rPr>
          <w:lang w:val="en-GB" w:eastAsia="de-DE"/>
        </w:rPr>
      </w:pPr>
      <w:r>
        <w:rPr>
          <w:lang w:val="en-GB" w:eastAsia="de-DE"/>
        </w:rPr>
        <w:t xml:space="preserve">In this section the gathered functional requirements do become visualized. </w:t>
      </w:r>
      <w:r w:rsidR="00632B3F">
        <w:rPr>
          <w:lang w:val="en-GB" w:eastAsia="de-DE"/>
        </w:rPr>
        <w:t xml:space="preserve">Hereby it is important to note, that the functional requirements did receive a so-called Business Case ID, which is referring towards the cause of being relevant in general, towards the assignment, or to the execution of the quiz. </w:t>
      </w:r>
      <w:r>
        <w:rPr>
          <w:lang w:val="en-GB" w:eastAsia="de-DE"/>
        </w:rPr>
        <w:t xml:space="preserve">However, </w:t>
      </w:r>
      <w:r w:rsidR="00632B3F">
        <w:rPr>
          <w:lang w:val="en-GB" w:eastAsia="de-DE"/>
        </w:rPr>
        <w:t>the functional requirements</w:t>
      </w:r>
      <w:r>
        <w:rPr>
          <w:lang w:val="en-GB" w:eastAsia="de-DE"/>
        </w:rPr>
        <w:t xml:space="preserve"> are listed up in the following table:</w:t>
      </w:r>
    </w:p>
    <w:tbl>
      <w:tblPr>
        <w:tblStyle w:val="EinfacheTabelle1"/>
        <w:tblW w:w="9634" w:type="dxa"/>
        <w:tblLook w:val="04A0" w:firstRow="1" w:lastRow="0" w:firstColumn="1" w:lastColumn="0" w:noHBand="0" w:noVBand="1"/>
      </w:tblPr>
      <w:tblGrid>
        <w:gridCol w:w="1375"/>
        <w:gridCol w:w="747"/>
        <w:gridCol w:w="850"/>
        <w:gridCol w:w="3827"/>
        <w:gridCol w:w="1701"/>
        <w:gridCol w:w="1134"/>
      </w:tblGrid>
      <w:tr w:rsidR="00520C79" w14:paraId="2A672515" w14:textId="77777777" w:rsidTr="00520C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5" w:type="dxa"/>
          </w:tcPr>
          <w:p w14:paraId="526E66D9" w14:textId="0A156C76" w:rsidR="00520C79" w:rsidRPr="00632B3F" w:rsidRDefault="00520C79" w:rsidP="00632B3F">
            <w:pPr>
              <w:rPr>
                <w:lang w:val="en-US" w:eastAsia="de-DE"/>
              </w:rPr>
            </w:pPr>
            <w:r w:rsidRPr="00632B3F">
              <w:rPr>
                <w:lang w:val="en-US"/>
              </w:rPr>
              <w:t>Requirement Type</w:t>
            </w:r>
          </w:p>
        </w:tc>
        <w:tc>
          <w:tcPr>
            <w:tcW w:w="747" w:type="dxa"/>
          </w:tcPr>
          <w:p w14:paraId="706C750F" w14:textId="72EEAE60" w:rsidR="00520C79" w:rsidRPr="00632B3F" w:rsidRDefault="00520C79" w:rsidP="00632B3F">
            <w:pPr>
              <w:cnfStyle w:val="100000000000" w:firstRow="1" w:lastRow="0" w:firstColumn="0" w:lastColumn="0" w:oddVBand="0" w:evenVBand="0" w:oddHBand="0" w:evenHBand="0" w:firstRowFirstColumn="0" w:firstRowLastColumn="0" w:lastRowFirstColumn="0" w:lastRowLastColumn="0"/>
              <w:rPr>
                <w:lang w:val="en-US" w:eastAsia="de-DE"/>
              </w:rPr>
            </w:pPr>
            <w:r w:rsidRPr="00632B3F">
              <w:rPr>
                <w:lang w:val="en-US"/>
              </w:rPr>
              <w:t>ID-Prefix</w:t>
            </w:r>
          </w:p>
        </w:tc>
        <w:tc>
          <w:tcPr>
            <w:tcW w:w="850" w:type="dxa"/>
          </w:tcPr>
          <w:p w14:paraId="0BD3C5AD" w14:textId="49A48BF7" w:rsidR="00520C79" w:rsidRPr="00632B3F" w:rsidRDefault="00520C79" w:rsidP="00632B3F">
            <w:pPr>
              <w:cnfStyle w:val="100000000000" w:firstRow="1" w:lastRow="0" w:firstColumn="0" w:lastColumn="0" w:oddVBand="0" w:evenVBand="0" w:oddHBand="0" w:evenHBand="0" w:firstRowFirstColumn="0" w:firstRowLastColumn="0" w:lastRowFirstColumn="0" w:lastRowLastColumn="0"/>
              <w:rPr>
                <w:lang w:val="en-US" w:eastAsia="de-DE"/>
              </w:rPr>
            </w:pPr>
            <w:r w:rsidRPr="00632B3F">
              <w:rPr>
                <w:lang w:val="en-US"/>
              </w:rPr>
              <w:t>ID-Number</w:t>
            </w:r>
          </w:p>
        </w:tc>
        <w:tc>
          <w:tcPr>
            <w:tcW w:w="3827" w:type="dxa"/>
          </w:tcPr>
          <w:p w14:paraId="56532FD3" w14:textId="489A5C92" w:rsidR="00520C79" w:rsidRPr="00632B3F" w:rsidRDefault="00520C79" w:rsidP="00632B3F">
            <w:pPr>
              <w:cnfStyle w:val="100000000000" w:firstRow="1" w:lastRow="0" w:firstColumn="0" w:lastColumn="0" w:oddVBand="0" w:evenVBand="0" w:oddHBand="0" w:evenHBand="0" w:firstRowFirstColumn="0" w:firstRowLastColumn="0" w:lastRowFirstColumn="0" w:lastRowLastColumn="0"/>
              <w:rPr>
                <w:lang w:val="en-US" w:eastAsia="de-DE"/>
              </w:rPr>
            </w:pPr>
            <w:r w:rsidRPr="00632B3F">
              <w:rPr>
                <w:lang w:val="en-US"/>
              </w:rPr>
              <w:t>Description</w:t>
            </w:r>
          </w:p>
        </w:tc>
        <w:tc>
          <w:tcPr>
            <w:tcW w:w="1701" w:type="dxa"/>
          </w:tcPr>
          <w:p w14:paraId="505E9169" w14:textId="64DE1EB5" w:rsidR="00520C79" w:rsidRPr="00632B3F" w:rsidRDefault="00520C79" w:rsidP="00632B3F">
            <w:pPr>
              <w:cnfStyle w:val="100000000000" w:firstRow="1" w:lastRow="0" w:firstColumn="0" w:lastColumn="0" w:oddVBand="0" w:evenVBand="0" w:oddHBand="0" w:evenHBand="0" w:firstRowFirstColumn="0" w:firstRowLastColumn="0" w:lastRowFirstColumn="0" w:lastRowLastColumn="0"/>
              <w:rPr>
                <w:lang w:val="en-US" w:eastAsia="de-DE"/>
              </w:rPr>
            </w:pPr>
            <w:r w:rsidRPr="00632B3F">
              <w:rPr>
                <w:lang w:val="en-US"/>
              </w:rPr>
              <w:t>BC Reference ID - Business Objective</w:t>
            </w:r>
          </w:p>
        </w:tc>
        <w:tc>
          <w:tcPr>
            <w:tcW w:w="1134" w:type="dxa"/>
          </w:tcPr>
          <w:p w14:paraId="56FD483A" w14:textId="0A713D6D" w:rsidR="00520C79" w:rsidRPr="00632B3F" w:rsidRDefault="00520C79" w:rsidP="00632B3F">
            <w:pPr>
              <w:cnfStyle w:val="100000000000" w:firstRow="1" w:lastRow="0" w:firstColumn="0" w:lastColumn="0" w:oddVBand="0" w:evenVBand="0" w:oddHBand="0" w:evenHBand="0" w:firstRowFirstColumn="0" w:firstRowLastColumn="0" w:lastRowFirstColumn="0" w:lastRowLastColumn="0"/>
              <w:rPr>
                <w:lang w:val="en-US" w:eastAsia="de-DE"/>
              </w:rPr>
            </w:pPr>
            <w:r w:rsidRPr="00632B3F">
              <w:rPr>
                <w:lang w:val="en-US"/>
              </w:rPr>
              <w:t>Priority (H,</w:t>
            </w:r>
            <w:r>
              <w:rPr>
                <w:lang w:val="en-US"/>
              </w:rPr>
              <w:t xml:space="preserve"> </w:t>
            </w:r>
            <w:r w:rsidRPr="00632B3F">
              <w:rPr>
                <w:lang w:val="en-US"/>
              </w:rPr>
              <w:t>M,</w:t>
            </w:r>
            <w:r>
              <w:rPr>
                <w:lang w:val="en-US"/>
              </w:rPr>
              <w:t xml:space="preserve"> </w:t>
            </w:r>
            <w:r w:rsidRPr="00632B3F">
              <w:rPr>
                <w:lang w:val="en-US"/>
              </w:rPr>
              <w:t>L)</w:t>
            </w:r>
          </w:p>
        </w:tc>
      </w:tr>
      <w:tr w:rsidR="00520C79" w14:paraId="12C34EA1" w14:textId="77777777" w:rsidTr="00520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5" w:type="dxa"/>
            <w:vMerge w:val="restart"/>
          </w:tcPr>
          <w:p w14:paraId="5F6C5D70" w14:textId="77777777" w:rsidR="00520C79" w:rsidRPr="009A6DF1" w:rsidRDefault="00520C79" w:rsidP="008F5F7E">
            <w:pPr>
              <w:rPr>
                <w:lang w:val="en-US" w:eastAsia="de-DE"/>
              </w:rPr>
            </w:pPr>
            <w:r w:rsidRPr="009A6DF1">
              <w:rPr>
                <w:lang w:val="en-US" w:eastAsia="de-DE"/>
              </w:rPr>
              <w:t>Feature-Function</w:t>
            </w:r>
          </w:p>
          <w:p w14:paraId="520658B7" w14:textId="5B497B2F" w:rsidR="00520C79" w:rsidRPr="00632B3F" w:rsidRDefault="00520C79" w:rsidP="008F5F7E">
            <w:pPr>
              <w:rPr>
                <w:lang w:val="en-US" w:eastAsia="de-DE"/>
              </w:rPr>
            </w:pPr>
            <w:r w:rsidRPr="009A6DF1">
              <w:rPr>
                <w:lang w:val="en-US" w:eastAsia="de-DE"/>
              </w:rPr>
              <w:t>Requirements</w:t>
            </w:r>
          </w:p>
        </w:tc>
        <w:tc>
          <w:tcPr>
            <w:tcW w:w="747" w:type="dxa"/>
          </w:tcPr>
          <w:p w14:paraId="58864643" w14:textId="2D07B0B0" w:rsidR="00520C79" w:rsidRPr="00632B3F" w:rsidRDefault="00520C79" w:rsidP="008F5F7E">
            <w:pPr>
              <w:cnfStyle w:val="000000100000" w:firstRow="0" w:lastRow="0" w:firstColumn="0" w:lastColumn="0" w:oddVBand="0" w:evenVBand="0" w:oddHBand="1" w:evenHBand="0" w:firstRowFirstColumn="0" w:firstRowLastColumn="0" w:lastRowFirstColumn="0" w:lastRowLastColumn="0"/>
              <w:rPr>
                <w:lang w:val="en-US" w:eastAsia="de-DE"/>
              </w:rPr>
            </w:pPr>
            <w:r>
              <w:rPr>
                <w:lang w:val="en-US" w:eastAsia="de-DE"/>
              </w:rPr>
              <w:t>F</w:t>
            </w:r>
          </w:p>
        </w:tc>
        <w:tc>
          <w:tcPr>
            <w:tcW w:w="850" w:type="dxa"/>
          </w:tcPr>
          <w:p w14:paraId="324253C1" w14:textId="77383D08" w:rsidR="00520C79" w:rsidRPr="00632B3F" w:rsidRDefault="00520C79" w:rsidP="008F5F7E">
            <w:pPr>
              <w:cnfStyle w:val="000000100000" w:firstRow="0" w:lastRow="0" w:firstColumn="0" w:lastColumn="0" w:oddVBand="0" w:evenVBand="0" w:oddHBand="1" w:evenHBand="0" w:firstRowFirstColumn="0" w:firstRowLastColumn="0" w:lastRowFirstColumn="0" w:lastRowLastColumn="0"/>
              <w:rPr>
                <w:lang w:val="en-US" w:eastAsia="de-DE"/>
              </w:rPr>
            </w:pPr>
            <w:r>
              <w:rPr>
                <w:lang w:val="en-US" w:eastAsia="de-DE"/>
              </w:rPr>
              <w:t>001</w:t>
            </w:r>
          </w:p>
        </w:tc>
        <w:tc>
          <w:tcPr>
            <w:tcW w:w="3827" w:type="dxa"/>
          </w:tcPr>
          <w:p w14:paraId="3593DDAB" w14:textId="785EA880" w:rsidR="00520C79" w:rsidRPr="00632B3F" w:rsidRDefault="00520C79" w:rsidP="008F5F7E">
            <w:pPr>
              <w:jc w:val="left"/>
              <w:cnfStyle w:val="000000100000" w:firstRow="0" w:lastRow="0" w:firstColumn="0" w:lastColumn="0" w:oddVBand="0" w:evenVBand="0" w:oddHBand="1" w:evenHBand="0" w:firstRowFirstColumn="0" w:firstRowLastColumn="0" w:lastRowFirstColumn="0" w:lastRowLastColumn="0"/>
              <w:rPr>
                <w:lang w:val="en-US" w:eastAsia="de-DE"/>
              </w:rPr>
            </w:pPr>
            <w:r w:rsidRPr="00632B3F">
              <w:rPr>
                <w:lang w:val="en-US" w:eastAsia="de-DE"/>
              </w:rPr>
              <w:t>Responding towards asked questions by an enrolled student regarding the assignment.</w:t>
            </w:r>
          </w:p>
        </w:tc>
        <w:tc>
          <w:tcPr>
            <w:tcW w:w="1701" w:type="dxa"/>
          </w:tcPr>
          <w:p w14:paraId="04ABB8B3" w14:textId="58522AB6" w:rsidR="00520C79" w:rsidRPr="009A6DF1" w:rsidRDefault="00520C79" w:rsidP="008F5F7E">
            <w:pPr>
              <w:cnfStyle w:val="000000100000" w:firstRow="0" w:lastRow="0" w:firstColumn="0" w:lastColumn="0" w:oddVBand="0" w:evenVBand="0" w:oddHBand="1" w:evenHBand="0" w:firstRowFirstColumn="0" w:firstRowLastColumn="0" w:lastRowFirstColumn="0" w:lastRowLastColumn="0"/>
              <w:rPr>
                <w:lang w:val="en-GB" w:eastAsia="de-DE"/>
              </w:rPr>
            </w:pPr>
            <w:r w:rsidRPr="009A6DF1">
              <w:rPr>
                <w:lang w:val="en-GB"/>
              </w:rPr>
              <w:t>Assignment</w:t>
            </w:r>
          </w:p>
        </w:tc>
        <w:tc>
          <w:tcPr>
            <w:tcW w:w="1134" w:type="dxa"/>
          </w:tcPr>
          <w:p w14:paraId="4AD95AC2" w14:textId="633D621B" w:rsidR="00520C79" w:rsidRPr="00632B3F" w:rsidRDefault="00520C79" w:rsidP="008F5F7E">
            <w:pPr>
              <w:cnfStyle w:val="000000100000" w:firstRow="0" w:lastRow="0" w:firstColumn="0" w:lastColumn="0" w:oddVBand="0" w:evenVBand="0" w:oddHBand="1" w:evenHBand="0" w:firstRowFirstColumn="0" w:firstRowLastColumn="0" w:lastRowFirstColumn="0" w:lastRowLastColumn="0"/>
              <w:rPr>
                <w:lang w:val="en-US" w:eastAsia="de-DE"/>
              </w:rPr>
            </w:pPr>
            <w:r w:rsidRPr="001356FD">
              <w:t>H</w:t>
            </w:r>
          </w:p>
        </w:tc>
      </w:tr>
      <w:tr w:rsidR="00520C79" w14:paraId="6C9CF238" w14:textId="77777777" w:rsidTr="00520C79">
        <w:tc>
          <w:tcPr>
            <w:cnfStyle w:val="001000000000" w:firstRow="0" w:lastRow="0" w:firstColumn="1" w:lastColumn="0" w:oddVBand="0" w:evenVBand="0" w:oddHBand="0" w:evenHBand="0" w:firstRowFirstColumn="0" w:firstRowLastColumn="0" w:lastRowFirstColumn="0" w:lastRowLastColumn="0"/>
            <w:tcW w:w="1375" w:type="dxa"/>
            <w:vMerge/>
          </w:tcPr>
          <w:p w14:paraId="69AC31FB" w14:textId="77777777" w:rsidR="00520C79" w:rsidRPr="00632B3F" w:rsidRDefault="00520C79" w:rsidP="008F5F7E">
            <w:pPr>
              <w:rPr>
                <w:lang w:val="en-US" w:eastAsia="de-DE"/>
              </w:rPr>
            </w:pPr>
          </w:p>
        </w:tc>
        <w:tc>
          <w:tcPr>
            <w:tcW w:w="747" w:type="dxa"/>
          </w:tcPr>
          <w:p w14:paraId="0E064C91" w14:textId="0B89A83C" w:rsidR="00520C79" w:rsidRPr="00632B3F" w:rsidRDefault="00520C79" w:rsidP="00746590">
            <w:pPr>
              <w:jc w:val="left"/>
              <w:cnfStyle w:val="000000000000" w:firstRow="0" w:lastRow="0" w:firstColumn="0" w:lastColumn="0" w:oddVBand="0" w:evenVBand="0" w:oddHBand="0" w:evenHBand="0" w:firstRowFirstColumn="0" w:firstRowLastColumn="0" w:lastRowFirstColumn="0" w:lastRowLastColumn="0"/>
              <w:rPr>
                <w:lang w:val="en-US" w:eastAsia="de-DE"/>
              </w:rPr>
            </w:pPr>
            <w:r w:rsidRPr="00F06BA2">
              <w:t>F</w:t>
            </w:r>
          </w:p>
        </w:tc>
        <w:tc>
          <w:tcPr>
            <w:tcW w:w="850" w:type="dxa"/>
          </w:tcPr>
          <w:p w14:paraId="22B41D1C" w14:textId="3B07AF02" w:rsidR="00520C79" w:rsidRPr="00632B3F" w:rsidRDefault="00520C79" w:rsidP="00746590">
            <w:pPr>
              <w:jc w:val="left"/>
              <w:cnfStyle w:val="000000000000" w:firstRow="0" w:lastRow="0" w:firstColumn="0" w:lastColumn="0" w:oddVBand="0" w:evenVBand="0" w:oddHBand="0" w:evenHBand="0" w:firstRowFirstColumn="0" w:firstRowLastColumn="0" w:lastRowFirstColumn="0" w:lastRowLastColumn="0"/>
              <w:rPr>
                <w:lang w:val="en-US" w:eastAsia="de-DE"/>
              </w:rPr>
            </w:pPr>
            <w:r w:rsidRPr="00F06BA2">
              <w:t>0002</w:t>
            </w:r>
          </w:p>
        </w:tc>
        <w:tc>
          <w:tcPr>
            <w:tcW w:w="3827" w:type="dxa"/>
          </w:tcPr>
          <w:p w14:paraId="72CD8B1E" w14:textId="30D1B5D2" w:rsidR="00520C79" w:rsidRPr="00632B3F" w:rsidRDefault="00520C79" w:rsidP="00746590">
            <w:pPr>
              <w:jc w:val="left"/>
              <w:cnfStyle w:val="000000000000" w:firstRow="0" w:lastRow="0" w:firstColumn="0" w:lastColumn="0" w:oddVBand="0" w:evenVBand="0" w:oddHBand="0" w:evenHBand="0" w:firstRowFirstColumn="0" w:firstRowLastColumn="0" w:lastRowFirstColumn="0" w:lastRowLastColumn="0"/>
              <w:rPr>
                <w:lang w:val="en-US" w:eastAsia="de-DE"/>
              </w:rPr>
            </w:pPr>
            <w:r w:rsidRPr="008F5F7E">
              <w:rPr>
                <w:lang w:val="en-US"/>
              </w:rPr>
              <w:t>Asking questions of the quiz towards a student.</w:t>
            </w:r>
          </w:p>
        </w:tc>
        <w:tc>
          <w:tcPr>
            <w:tcW w:w="1701" w:type="dxa"/>
          </w:tcPr>
          <w:p w14:paraId="525EF6D5" w14:textId="783907D0" w:rsidR="00520C79" w:rsidRPr="00632B3F" w:rsidRDefault="00520C79" w:rsidP="00746590">
            <w:pPr>
              <w:jc w:val="left"/>
              <w:cnfStyle w:val="000000000000" w:firstRow="0" w:lastRow="0" w:firstColumn="0" w:lastColumn="0" w:oddVBand="0" w:evenVBand="0" w:oddHBand="0" w:evenHBand="0" w:firstRowFirstColumn="0" w:firstRowLastColumn="0" w:lastRowFirstColumn="0" w:lastRowLastColumn="0"/>
              <w:rPr>
                <w:lang w:val="en-US" w:eastAsia="de-DE"/>
              </w:rPr>
            </w:pPr>
            <w:r w:rsidRPr="00F06BA2">
              <w:t>Quiz</w:t>
            </w:r>
          </w:p>
        </w:tc>
        <w:tc>
          <w:tcPr>
            <w:tcW w:w="1134" w:type="dxa"/>
          </w:tcPr>
          <w:p w14:paraId="203029D0" w14:textId="3EED9E30" w:rsidR="00520C79" w:rsidRPr="00632B3F" w:rsidRDefault="00520C79" w:rsidP="00746590">
            <w:pPr>
              <w:jc w:val="left"/>
              <w:cnfStyle w:val="000000000000" w:firstRow="0" w:lastRow="0" w:firstColumn="0" w:lastColumn="0" w:oddVBand="0" w:evenVBand="0" w:oddHBand="0" w:evenHBand="0" w:firstRowFirstColumn="0" w:firstRowLastColumn="0" w:lastRowFirstColumn="0" w:lastRowLastColumn="0"/>
              <w:rPr>
                <w:lang w:val="en-US" w:eastAsia="de-DE"/>
              </w:rPr>
            </w:pPr>
            <w:r w:rsidRPr="00F06BA2">
              <w:t>H</w:t>
            </w:r>
          </w:p>
        </w:tc>
      </w:tr>
      <w:tr w:rsidR="00520C79" w14:paraId="76273AB3" w14:textId="77777777" w:rsidTr="00520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5" w:type="dxa"/>
            <w:vMerge/>
          </w:tcPr>
          <w:p w14:paraId="5C053D9C" w14:textId="77777777" w:rsidR="00520C79" w:rsidRPr="00632B3F" w:rsidRDefault="00520C79" w:rsidP="00746590">
            <w:pPr>
              <w:rPr>
                <w:lang w:val="en-US" w:eastAsia="de-DE"/>
              </w:rPr>
            </w:pPr>
          </w:p>
        </w:tc>
        <w:tc>
          <w:tcPr>
            <w:tcW w:w="747" w:type="dxa"/>
          </w:tcPr>
          <w:p w14:paraId="50197FD5" w14:textId="3EBB319A" w:rsidR="00520C79" w:rsidRPr="00632B3F" w:rsidRDefault="00520C79" w:rsidP="00746590">
            <w:pPr>
              <w:jc w:val="left"/>
              <w:cnfStyle w:val="000000100000" w:firstRow="0" w:lastRow="0" w:firstColumn="0" w:lastColumn="0" w:oddVBand="0" w:evenVBand="0" w:oddHBand="1" w:evenHBand="0" w:firstRowFirstColumn="0" w:firstRowLastColumn="0" w:lastRowFirstColumn="0" w:lastRowLastColumn="0"/>
              <w:rPr>
                <w:lang w:val="en-US" w:eastAsia="de-DE"/>
              </w:rPr>
            </w:pPr>
            <w:r w:rsidRPr="00BA7DD5">
              <w:t>F</w:t>
            </w:r>
          </w:p>
        </w:tc>
        <w:tc>
          <w:tcPr>
            <w:tcW w:w="850" w:type="dxa"/>
          </w:tcPr>
          <w:p w14:paraId="7D49F960" w14:textId="2E6ABDDC" w:rsidR="00520C79" w:rsidRPr="00632B3F" w:rsidRDefault="00520C79" w:rsidP="00746590">
            <w:pPr>
              <w:jc w:val="left"/>
              <w:cnfStyle w:val="000000100000" w:firstRow="0" w:lastRow="0" w:firstColumn="0" w:lastColumn="0" w:oddVBand="0" w:evenVBand="0" w:oddHBand="1" w:evenHBand="0" w:firstRowFirstColumn="0" w:firstRowLastColumn="0" w:lastRowFirstColumn="0" w:lastRowLastColumn="0"/>
              <w:rPr>
                <w:lang w:val="en-US" w:eastAsia="de-DE"/>
              </w:rPr>
            </w:pPr>
            <w:r w:rsidRPr="00BA7DD5">
              <w:t>0003</w:t>
            </w:r>
          </w:p>
        </w:tc>
        <w:tc>
          <w:tcPr>
            <w:tcW w:w="3827" w:type="dxa"/>
          </w:tcPr>
          <w:p w14:paraId="19F0C067" w14:textId="50025D63" w:rsidR="00520C79" w:rsidRPr="00632B3F" w:rsidRDefault="00520C79" w:rsidP="00746590">
            <w:pPr>
              <w:jc w:val="left"/>
              <w:cnfStyle w:val="000000100000" w:firstRow="0" w:lastRow="0" w:firstColumn="0" w:lastColumn="0" w:oddVBand="0" w:evenVBand="0" w:oddHBand="1" w:evenHBand="0" w:firstRowFirstColumn="0" w:firstRowLastColumn="0" w:lastRowFirstColumn="0" w:lastRowLastColumn="0"/>
              <w:rPr>
                <w:lang w:val="en-US" w:eastAsia="de-DE"/>
              </w:rPr>
            </w:pPr>
            <w:r w:rsidRPr="00746590">
              <w:rPr>
                <w:lang w:val="en-US"/>
              </w:rPr>
              <w:t xml:space="preserve">The chatbot should be </w:t>
            </w:r>
            <w:proofErr w:type="spellStart"/>
            <w:r w:rsidRPr="00746590">
              <w:rPr>
                <w:lang w:val="en-US"/>
              </w:rPr>
              <w:t>operatable</w:t>
            </w:r>
            <w:proofErr w:type="spellEnd"/>
            <w:r w:rsidRPr="00746590">
              <w:rPr>
                <w:lang w:val="en-US"/>
              </w:rPr>
              <w:t xml:space="preserve"> on the learning </w:t>
            </w:r>
            <w:proofErr w:type="spellStart"/>
            <w:r w:rsidRPr="00746590">
              <w:rPr>
                <w:lang w:val="en-US"/>
              </w:rPr>
              <w:t>plattform</w:t>
            </w:r>
            <w:proofErr w:type="spellEnd"/>
            <w:r w:rsidRPr="00746590">
              <w:rPr>
                <w:lang w:val="en-US"/>
              </w:rPr>
              <w:t xml:space="preserve"> Moodle.</w:t>
            </w:r>
          </w:p>
        </w:tc>
        <w:tc>
          <w:tcPr>
            <w:tcW w:w="1701" w:type="dxa"/>
          </w:tcPr>
          <w:p w14:paraId="4411F1E1" w14:textId="05C58F36" w:rsidR="00520C79" w:rsidRPr="00632B3F" w:rsidRDefault="00520C79" w:rsidP="00746590">
            <w:pPr>
              <w:jc w:val="left"/>
              <w:cnfStyle w:val="000000100000" w:firstRow="0" w:lastRow="0" w:firstColumn="0" w:lastColumn="0" w:oddVBand="0" w:evenVBand="0" w:oddHBand="1" w:evenHBand="0" w:firstRowFirstColumn="0" w:firstRowLastColumn="0" w:lastRowFirstColumn="0" w:lastRowLastColumn="0"/>
              <w:rPr>
                <w:lang w:val="en-US" w:eastAsia="de-DE"/>
              </w:rPr>
            </w:pPr>
            <w:r w:rsidRPr="00BA7DD5">
              <w:t xml:space="preserve">General </w:t>
            </w:r>
          </w:p>
        </w:tc>
        <w:tc>
          <w:tcPr>
            <w:tcW w:w="1134" w:type="dxa"/>
          </w:tcPr>
          <w:p w14:paraId="7F7922FF" w14:textId="77777777" w:rsidR="00520C79" w:rsidRPr="00632B3F" w:rsidRDefault="00520C79" w:rsidP="00746590">
            <w:pPr>
              <w:jc w:val="left"/>
              <w:cnfStyle w:val="000000100000" w:firstRow="0" w:lastRow="0" w:firstColumn="0" w:lastColumn="0" w:oddVBand="0" w:evenVBand="0" w:oddHBand="1" w:evenHBand="0" w:firstRowFirstColumn="0" w:firstRowLastColumn="0" w:lastRowFirstColumn="0" w:lastRowLastColumn="0"/>
              <w:rPr>
                <w:lang w:val="en-US" w:eastAsia="de-DE"/>
              </w:rPr>
            </w:pPr>
          </w:p>
        </w:tc>
      </w:tr>
      <w:tr w:rsidR="00520C79" w14:paraId="3269BADA" w14:textId="77777777" w:rsidTr="00520C79">
        <w:tc>
          <w:tcPr>
            <w:cnfStyle w:val="001000000000" w:firstRow="0" w:lastRow="0" w:firstColumn="1" w:lastColumn="0" w:oddVBand="0" w:evenVBand="0" w:oddHBand="0" w:evenHBand="0" w:firstRowFirstColumn="0" w:firstRowLastColumn="0" w:lastRowFirstColumn="0" w:lastRowLastColumn="0"/>
            <w:tcW w:w="1375" w:type="dxa"/>
            <w:vMerge/>
          </w:tcPr>
          <w:p w14:paraId="5A03D053" w14:textId="77777777" w:rsidR="00520C79" w:rsidRPr="00632B3F" w:rsidRDefault="00520C79" w:rsidP="00746590">
            <w:pPr>
              <w:rPr>
                <w:lang w:val="en-US" w:eastAsia="de-DE"/>
              </w:rPr>
            </w:pPr>
          </w:p>
        </w:tc>
        <w:tc>
          <w:tcPr>
            <w:tcW w:w="747" w:type="dxa"/>
          </w:tcPr>
          <w:p w14:paraId="5F5BDE30" w14:textId="0713C1D8" w:rsidR="00520C79" w:rsidRPr="00632B3F" w:rsidRDefault="00520C79" w:rsidP="00746590">
            <w:pPr>
              <w:jc w:val="left"/>
              <w:cnfStyle w:val="000000000000" w:firstRow="0" w:lastRow="0" w:firstColumn="0" w:lastColumn="0" w:oddVBand="0" w:evenVBand="0" w:oddHBand="0" w:evenHBand="0" w:firstRowFirstColumn="0" w:firstRowLastColumn="0" w:lastRowFirstColumn="0" w:lastRowLastColumn="0"/>
              <w:rPr>
                <w:lang w:val="en-US" w:eastAsia="de-DE"/>
              </w:rPr>
            </w:pPr>
            <w:r w:rsidRPr="00BA7DD5">
              <w:t>F</w:t>
            </w:r>
          </w:p>
        </w:tc>
        <w:tc>
          <w:tcPr>
            <w:tcW w:w="850" w:type="dxa"/>
          </w:tcPr>
          <w:p w14:paraId="6267AFB4" w14:textId="1C0029ED" w:rsidR="00520C79" w:rsidRPr="00632B3F" w:rsidRDefault="00520C79" w:rsidP="00746590">
            <w:pPr>
              <w:jc w:val="left"/>
              <w:cnfStyle w:val="000000000000" w:firstRow="0" w:lastRow="0" w:firstColumn="0" w:lastColumn="0" w:oddVBand="0" w:evenVBand="0" w:oddHBand="0" w:evenHBand="0" w:firstRowFirstColumn="0" w:firstRowLastColumn="0" w:lastRowFirstColumn="0" w:lastRowLastColumn="0"/>
              <w:rPr>
                <w:lang w:val="en-US" w:eastAsia="de-DE"/>
              </w:rPr>
            </w:pPr>
            <w:r w:rsidRPr="00BA7DD5">
              <w:t>0004</w:t>
            </w:r>
          </w:p>
        </w:tc>
        <w:tc>
          <w:tcPr>
            <w:tcW w:w="3827" w:type="dxa"/>
          </w:tcPr>
          <w:p w14:paraId="3ECC652E" w14:textId="4D553440" w:rsidR="00520C79" w:rsidRPr="00632B3F" w:rsidRDefault="00520C79" w:rsidP="00746590">
            <w:pPr>
              <w:jc w:val="left"/>
              <w:cnfStyle w:val="000000000000" w:firstRow="0" w:lastRow="0" w:firstColumn="0" w:lastColumn="0" w:oddVBand="0" w:evenVBand="0" w:oddHBand="0" w:evenHBand="0" w:firstRowFirstColumn="0" w:firstRowLastColumn="0" w:lastRowFirstColumn="0" w:lastRowLastColumn="0"/>
              <w:rPr>
                <w:lang w:val="en-US" w:eastAsia="de-DE"/>
              </w:rPr>
            </w:pPr>
            <w:r w:rsidRPr="00746590">
              <w:rPr>
                <w:lang w:val="en-US"/>
              </w:rPr>
              <w:t>The lecturer must be able to activate the chatbot.</w:t>
            </w:r>
          </w:p>
        </w:tc>
        <w:tc>
          <w:tcPr>
            <w:tcW w:w="1701" w:type="dxa"/>
          </w:tcPr>
          <w:p w14:paraId="425278EB" w14:textId="58C25C35" w:rsidR="00520C79" w:rsidRPr="00632B3F" w:rsidRDefault="00520C79" w:rsidP="00746590">
            <w:pPr>
              <w:jc w:val="left"/>
              <w:cnfStyle w:val="000000000000" w:firstRow="0" w:lastRow="0" w:firstColumn="0" w:lastColumn="0" w:oddVBand="0" w:evenVBand="0" w:oddHBand="0" w:evenHBand="0" w:firstRowFirstColumn="0" w:firstRowLastColumn="0" w:lastRowFirstColumn="0" w:lastRowLastColumn="0"/>
              <w:rPr>
                <w:lang w:val="en-US" w:eastAsia="de-DE"/>
              </w:rPr>
            </w:pPr>
            <w:r w:rsidRPr="00BA7DD5">
              <w:t xml:space="preserve">General </w:t>
            </w:r>
          </w:p>
        </w:tc>
        <w:tc>
          <w:tcPr>
            <w:tcW w:w="1134" w:type="dxa"/>
          </w:tcPr>
          <w:p w14:paraId="70F595BA" w14:textId="335838BE" w:rsidR="00520C79" w:rsidRPr="00632B3F" w:rsidRDefault="00520C79" w:rsidP="00746590">
            <w:pPr>
              <w:jc w:val="left"/>
              <w:cnfStyle w:val="000000000000" w:firstRow="0" w:lastRow="0" w:firstColumn="0" w:lastColumn="0" w:oddVBand="0" w:evenVBand="0" w:oddHBand="0" w:evenHBand="0" w:firstRowFirstColumn="0" w:firstRowLastColumn="0" w:lastRowFirstColumn="0" w:lastRowLastColumn="0"/>
              <w:rPr>
                <w:lang w:val="en-US" w:eastAsia="de-DE"/>
              </w:rPr>
            </w:pPr>
            <w:r w:rsidRPr="00BA7DD5">
              <w:t>H</w:t>
            </w:r>
          </w:p>
        </w:tc>
      </w:tr>
      <w:tr w:rsidR="00520C79" w14:paraId="53A770FC" w14:textId="77777777" w:rsidTr="00520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5" w:type="dxa"/>
            <w:vMerge/>
          </w:tcPr>
          <w:p w14:paraId="1D3204AE" w14:textId="77777777" w:rsidR="00520C79" w:rsidRPr="00632B3F" w:rsidRDefault="00520C79" w:rsidP="00746590">
            <w:pPr>
              <w:rPr>
                <w:lang w:val="en-US" w:eastAsia="de-DE"/>
              </w:rPr>
            </w:pPr>
          </w:p>
        </w:tc>
        <w:tc>
          <w:tcPr>
            <w:tcW w:w="747" w:type="dxa"/>
          </w:tcPr>
          <w:p w14:paraId="22EA45A1" w14:textId="5A85A28B" w:rsidR="00520C79" w:rsidRPr="00632B3F" w:rsidRDefault="00520C79" w:rsidP="00746590">
            <w:pPr>
              <w:jc w:val="left"/>
              <w:cnfStyle w:val="000000100000" w:firstRow="0" w:lastRow="0" w:firstColumn="0" w:lastColumn="0" w:oddVBand="0" w:evenVBand="0" w:oddHBand="1" w:evenHBand="0" w:firstRowFirstColumn="0" w:firstRowLastColumn="0" w:lastRowFirstColumn="0" w:lastRowLastColumn="0"/>
              <w:rPr>
                <w:lang w:val="en-US" w:eastAsia="de-DE"/>
              </w:rPr>
            </w:pPr>
            <w:r w:rsidRPr="00BA7DD5">
              <w:t>F</w:t>
            </w:r>
          </w:p>
        </w:tc>
        <w:tc>
          <w:tcPr>
            <w:tcW w:w="850" w:type="dxa"/>
          </w:tcPr>
          <w:p w14:paraId="107DF0BB" w14:textId="53B9A050" w:rsidR="00520C79" w:rsidRPr="00632B3F" w:rsidRDefault="00520C79" w:rsidP="00746590">
            <w:pPr>
              <w:jc w:val="left"/>
              <w:cnfStyle w:val="000000100000" w:firstRow="0" w:lastRow="0" w:firstColumn="0" w:lastColumn="0" w:oddVBand="0" w:evenVBand="0" w:oddHBand="1" w:evenHBand="0" w:firstRowFirstColumn="0" w:firstRowLastColumn="0" w:lastRowFirstColumn="0" w:lastRowLastColumn="0"/>
              <w:rPr>
                <w:lang w:val="en-US" w:eastAsia="de-DE"/>
              </w:rPr>
            </w:pPr>
            <w:r w:rsidRPr="00BA7DD5">
              <w:t>0005</w:t>
            </w:r>
          </w:p>
        </w:tc>
        <w:tc>
          <w:tcPr>
            <w:tcW w:w="3827" w:type="dxa"/>
          </w:tcPr>
          <w:p w14:paraId="4A88F519" w14:textId="1347F388" w:rsidR="00520C79" w:rsidRPr="00632B3F" w:rsidRDefault="00520C79" w:rsidP="00746590">
            <w:pPr>
              <w:jc w:val="left"/>
              <w:cnfStyle w:val="000000100000" w:firstRow="0" w:lastRow="0" w:firstColumn="0" w:lastColumn="0" w:oddVBand="0" w:evenVBand="0" w:oddHBand="1" w:evenHBand="0" w:firstRowFirstColumn="0" w:firstRowLastColumn="0" w:lastRowFirstColumn="0" w:lastRowLastColumn="0"/>
              <w:rPr>
                <w:lang w:val="en-US" w:eastAsia="de-DE"/>
              </w:rPr>
            </w:pPr>
            <w:r w:rsidRPr="00746590">
              <w:rPr>
                <w:lang w:val="en-US"/>
              </w:rPr>
              <w:t xml:space="preserve">the teacher </w:t>
            </w:r>
            <w:proofErr w:type="gramStart"/>
            <w:r w:rsidRPr="00746590">
              <w:rPr>
                <w:lang w:val="en-US"/>
              </w:rPr>
              <w:t>has to</w:t>
            </w:r>
            <w:proofErr w:type="gramEnd"/>
            <w:r w:rsidRPr="00746590">
              <w:rPr>
                <w:lang w:val="en-US"/>
              </w:rPr>
              <w:t xml:space="preserve"> be able to remove the chatbot.</w:t>
            </w:r>
          </w:p>
        </w:tc>
        <w:tc>
          <w:tcPr>
            <w:tcW w:w="1701" w:type="dxa"/>
          </w:tcPr>
          <w:p w14:paraId="032F9EA5" w14:textId="4A567369" w:rsidR="00520C79" w:rsidRPr="00632B3F" w:rsidRDefault="00520C79" w:rsidP="00746590">
            <w:pPr>
              <w:jc w:val="left"/>
              <w:cnfStyle w:val="000000100000" w:firstRow="0" w:lastRow="0" w:firstColumn="0" w:lastColumn="0" w:oddVBand="0" w:evenVBand="0" w:oddHBand="1" w:evenHBand="0" w:firstRowFirstColumn="0" w:firstRowLastColumn="0" w:lastRowFirstColumn="0" w:lastRowLastColumn="0"/>
              <w:rPr>
                <w:lang w:val="en-US" w:eastAsia="de-DE"/>
              </w:rPr>
            </w:pPr>
            <w:r w:rsidRPr="00BA7DD5">
              <w:t xml:space="preserve">General </w:t>
            </w:r>
          </w:p>
        </w:tc>
        <w:tc>
          <w:tcPr>
            <w:tcW w:w="1134" w:type="dxa"/>
          </w:tcPr>
          <w:p w14:paraId="54E5DC42" w14:textId="7196562A" w:rsidR="00520C79" w:rsidRPr="00632B3F" w:rsidRDefault="00520C79" w:rsidP="00746590">
            <w:pPr>
              <w:jc w:val="left"/>
              <w:cnfStyle w:val="000000100000" w:firstRow="0" w:lastRow="0" w:firstColumn="0" w:lastColumn="0" w:oddVBand="0" w:evenVBand="0" w:oddHBand="1" w:evenHBand="0" w:firstRowFirstColumn="0" w:firstRowLastColumn="0" w:lastRowFirstColumn="0" w:lastRowLastColumn="0"/>
              <w:rPr>
                <w:lang w:val="en-US" w:eastAsia="de-DE"/>
              </w:rPr>
            </w:pPr>
            <w:r w:rsidRPr="00BA7DD5">
              <w:t>H</w:t>
            </w:r>
          </w:p>
        </w:tc>
      </w:tr>
      <w:tr w:rsidR="00520C79" w14:paraId="6D901D9D" w14:textId="77777777" w:rsidTr="00520C79">
        <w:tc>
          <w:tcPr>
            <w:cnfStyle w:val="001000000000" w:firstRow="0" w:lastRow="0" w:firstColumn="1" w:lastColumn="0" w:oddVBand="0" w:evenVBand="0" w:oddHBand="0" w:evenHBand="0" w:firstRowFirstColumn="0" w:firstRowLastColumn="0" w:lastRowFirstColumn="0" w:lastRowLastColumn="0"/>
            <w:tcW w:w="1375" w:type="dxa"/>
            <w:vMerge/>
          </w:tcPr>
          <w:p w14:paraId="3FF49041" w14:textId="77777777" w:rsidR="00520C79" w:rsidRPr="00632B3F" w:rsidRDefault="00520C79" w:rsidP="00746590">
            <w:pPr>
              <w:rPr>
                <w:lang w:val="en-US" w:eastAsia="de-DE"/>
              </w:rPr>
            </w:pPr>
          </w:p>
        </w:tc>
        <w:tc>
          <w:tcPr>
            <w:tcW w:w="747" w:type="dxa"/>
          </w:tcPr>
          <w:p w14:paraId="244EE6C8" w14:textId="2F746CFD" w:rsidR="00520C79" w:rsidRPr="00632B3F" w:rsidRDefault="00520C79" w:rsidP="00746590">
            <w:pPr>
              <w:jc w:val="left"/>
              <w:cnfStyle w:val="000000000000" w:firstRow="0" w:lastRow="0" w:firstColumn="0" w:lastColumn="0" w:oddVBand="0" w:evenVBand="0" w:oddHBand="0" w:evenHBand="0" w:firstRowFirstColumn="0" w:firstRowLastColumn="0" w:lastRowFirstColumn="0" w:lastRowLastColumn="0"/>
              <w:rPr>
                <w:lang w:val="en-US" w:eastAsia="de-DE"/>
              </w:rPr>
            </w:pPr>
            <w:r w:rsidRPr="00BA7DD5">
              <w:t>F</w:t>
            </w:r>
          </w:p>
        </w:tc>
        <w:tc>
          <w:tcPr>
            <w:tcW w:w="850" w:type="dxa"/>
          </w:tcPr>
          <w:p w14:paraId="01F83FFB" w14:textId="2085F6C3" w:rsidR="00520C79" w:rsidRPr="00632B3F" w:rsidRDefault="00520C79" w:rsidP="00746590">
            <w:pPr>
              <w:jc w:val="left"/>
              <w:cnfStyle w:val="000000000000" w:firstRow="0" w:lastRow="0" w:firstColumn="0" w:lastColumn="0" w:oddVBand="0" w:evenVBand="0" w:oddHBand="0" w:evenHBand="0" w:firstRowFirstColumn="0" w:firstRowLastColumn="0" w:lastRowFirstColumn="0" w:lastRowLastColumn="0"/>
              <w:rPr>
                <w:lang w:val="en-US" w:eastAsia="de-DE"/>
              </w:rPr>
            </w:pPr>
            <w:r w:rsidRPr="00BA7DD5">
              <w:t>0006</w:t>
            </w:r>
          </w:p>
        </w:tc>
        <w:tc>
          <w:tcPr>
            <w:tcW w:w="3827" w:type="dxa"/>
          </w:tcPr>
          <w:p w14:paraId="2BBB31F0" w14:textId="4E5849F1" w:rsidR="00520C79" w:rsidRPr="00632B3F" w:rsidRDefault="00520C79" w:rsidP="00746590">
            <w:pPr>
              <w:jc w:val="left"/>
              <w:cnfStyle w:val="000000000000" w:firstRow="0" w:lastRow="0" w:firstColumn="0" w:lastColumn="0" w:oddVBand="0" w:evenVBand="0" w:oddHBand="0" w:evenHBand="0" w:firstRowFirstColumn="0" w:firstRowLastColumn="0" w:lastRowFirstColumn="0" w:lastRowLastColumn="0"/>
              <w:rPr>
                <w:lang w:val="en-US" w:eastAsia="de-DE"/>
              </w:rPr>
            </w:pPr>
            <w:r w:rsidRPr="00746590">
              <w:rPr>
                <w:lang w:val="en-US"/>
              </w:rPr>
              <w:t>The teacher must be able to set the chatbot hidden.</w:t>
            </w:r>
          </w:p>
        </w:tc>
        <w:tc>
          <w:tcPr>
            <w:tcW w:w="1701" w:type="dxa"/>
          </w:tcPr>
          <w:p w14:paraId="47778F0B" w14:textId="2C1977BF" w:rsidR="00520C79" w:rsidRPr="00632B3F" w:rsidRDefault="00520C79" w:rsidP="00746590">
            <w:pPr>
              <w:jc w:val="left"/>
              <w:cnfStyle w:val="000000000000" w:firstRow="0" w:lastRow="0" w:firstColumn="0" w:lastColumn="0" w:oddVBand="0" w:evenVBand="0" w:oddHBand="0" w:evenHBand="0" w:firstRowFirstColumn="0" w:firstRowLastColumn="0" w:lastRowFirstColumn="0" w:lastRowLastColumn="0"/>
              <w:rPr>
                <w:lang w:val="en-US" w:eastAsia="de-DE"/>
              </w:rPr>
            </w:pPr>
            <w:r w:rsidRPr="00BA7DD5">
              <w:t xml:space="preserve">General </w:t>
            </w:r>
          </w:p>
        </w:tc>
        <w:tc>
          <w:tcPr>
            <w:tcW w:w="1134" w:type="dxa"/>
          </w:tcPr>
          <w:p w14:paraId="50B77515" w14:textId="6813A204" w:rsidR="00520C79" w:rsidRPr="00632B3F" w:rsidRDefault="00520C79" w:rsidP="00746590">
            <w:pPr>
              <w:jc w:val="left"/>
              <w:cnfStyle w:val="000000000000" w:firstRow="0" w:lastRow="0" w:firstColumn="0" w:lastColumn="0" w:oddVBand="0" w:evenVBand="0" w:oddHBand="0" w:evenHBand="0" w:firstRowFirstColumn="0" w:firstRowLastColumn="0" w:lastRowFirstColumn="0" w:lastRowLastColumn="0"/>
              <w:rPr>
                <w:lang w:val="en-US" w:eastAsia="de-DE"/>
              </w:rPr>
            </w:pPr>
            <w:r w:rsidRPr="00BA7DD5">
              <w:t>H</w:t>
            </w:r>
          </w:p>
        </w:tc>
      </w:tr>
      <w:tr w:rsidR="00520C79" w14:paraId="748C790A" w14:textId="77777777" w:rsidTr="00520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5" w:type="dxa"/>
            <w:vMerge/>
          </w:tcPr>
          <w:p w14:paraId="5E6223D7" w14:textId="77777777" w:rsidR="00520C79" w:rsidRPr="00632B3F" w:rsidRDefault="00520C79" w:rsidP="00746590">
            <w:pPr>
              <w:rPr>
                <w:lang w:val="en-US" w:eastAsia="de-DE"/>
              </w:rPr>
            </w:pPr>
          </w:p>
        </w:tc>
        <w:tc>
          <w:tcPr>
            <w:tcW w:w="747" w:type="dxa"/>
          </w:tcPr>
          <w:p w14:paraId="7605D574" w14:textId="543B662B" w:rsidR="00520C79" w:rsidRPr="00632B3F" w:rsidRDefault="00520C79" w:rsidP="00746590">
            <w:pPr>
              <w:jc w:val="left"/>
              <w:cnfStyle w:val="000000100000" w:firstRow="0" w:lastRow="0" w:firstColumn="0" w:lastColumn="0" w:oddVBand="0" w:evenVBand="0" w:oddHBand="1" w:evenHBand="0" w:firstRowFirstColumn="0" w:firstRowLastColumn="0" w:lastRowFirstColumn="0" w:lastRowLastColumn="0"/>
              <w:rPr>
                <w:lang w:val="en-US" w:eastAsia="de-DE"/>
              </w:rPr>
            </w:pPr>
            <w:r w:rsidRPr="00BA7DD5">
              <w:t>F</w:t>
            </w:r>
          </w:p>
        </w:tc>
        <w:tc>
          <w:tcPr>
            <w:tcW w:w="850" w:type="dxa"/>
          </w:tcPr>
          <w:p w14:paraId="58DAC7FD" w14:textId="05CB5CFC" w:rsidR="00520C79" w:rsidRPr="00632B3F" w:rsidRDefault="00520C79" w:rsidP="00746590">
            <w:pPr>
              <w:jc w:val="left"/>
              <w:cnfStyle w:val="000000100000" w:firstRow="0" w:lastRow="0" w:firstColumn="0" w:lastColumn="0" w:oddVBand="0" w:evenVBand="0" w:oddHBand="1" w:evenHBand="0" w:firstRowFirstColumn="0" w:firstRowLastColumn="0" w:lastRowFirstColumn="0" w:lastRowLastColumn="0"/>
              <w:rPr>
                <w:lang w:val="en-US" w:eastAsia="de-DE"/>
              </w:rPr>
            </w:pPr>
            <w:r w:rsidRPr="00BA7DD5">
              <w:t>0007</w:t>
            </w:r>
          </w:p>
        </w:tc>
        <w:tc>
          <w:tcPr>
            <w:tcW w:w="3827" w:type="dxa"/>
          </w:tcPr>
          <w:p w14:paraId="5C3710B2" w14:textId="65BAEF75" w:rsidR="00520C79" w:rsidRPr="00632B3F" w:rsidRDefault="00520C79" w:rsidP="00746590">
            <w:pPr>
              <w:jc w:val="left"/>
              <w:cnfStyle w:val="000000100000" w:firstRow="0" w:lastRow="0" w:firstColumn="0" w:lastColumn="0" w:oddVBand="0" w:evenVBand="0" w:oddHBand="1" w:evenHBand="0" w:firstRowFirstColumn="0" w:firstRowLastColumn="0" w:lastRowFirstColumn="0" w:lastRowLastColumn="0"/>
              <w:rPr>
                <w:lang w:val="en-US" w:eastAsia="de-DE"/>
              </w:rPr>
            </w:pPr>
            <w:r w:rsidRPr="00746590">
              <w:rPr>
                <w:lang w:val="en-US"/>
              </w:rPr>
              <w:t>The teacher must be able to set the chatbot on unhide.</w:t>
            </w:r>
          </w:p>
        </w:tc>
        <w:tc>
          <w:tcPr>
            <w:tcW w:w="1701" w:type="dxa"/>
          </w:tcPr>
          <w:p w14:paraId="47886A0F" w14:textId="4F815962" w:rsidR="00520C79" w:rsidRPr="00632B3F" w:rsidRDefault="00520C79" w:rsidP="00746590">
            <w:pPr>
              <w:jc w:val="left"/>
              <w:cnfStyle w:val="000000100000" w:firstRow="0" w:lastRow="0" w:firstColumn="0" w:lastColumn="0" w:oddVBand="0" w:evenVBand="0" w:oddHBand="1" w:evenHBand="0" w:firstRowFirstColumn="0" w:firstRowLastColumn="0" w:lastRowFirstColumn="0" w:lastRowLastColumn="0"/>
              <w:rPr>
                <w:lang w:val="en-US" w:eastAsia="de-DE"/>
              </w:rPr>
            </w:pPr>
            <w:r w:rsidRPr="00BA7DD5">
              <w:t xml:space="preserve">General </w:t>
            </w:r>
          </w:p>
        </w:tc>
        <w:tc>
          <w:tcPr>
            <w:tcW w:w="1134" w:type="dxa"/>
          </w:tcPr>
          <w:p w14:paraId="5759A2C8" w14:textId="304EE470" w:rsidR="00520C79" w:rsidRPr="00632B3F" w:rsidRDefault="00520C79" w:rsidP="00746590">
            <w:pPr>
              <w:jc w:val="left"/>
              <w:cnfStyle w:val="000000100000" w:firstRow="0" w:lastRow="0" w:firstColumn="0" w:lastColumn="0" w:oddVBand="0" w:evenVBand="0" w:oddHBand="1" w:evenHBand="0" w:firstRowFirstColumn="0" w:firstRowLastColumn="0" w:lastRowFirstColumn="0" w:lastRowLastColumn="0"/>
              <w:rPr>
                <w:lang w:val="en-US" w:eastAsia="de-DE"/>
              </w:rPr>
            </w:pPr>
            <w:r w:rsidRPr="00BA7DD5">
              <w:t>H</w:t>
            </w:r>
          </w:p>
        </w:tc>
      </w:tr>
      <w:tr w:rsidR="00520C79" w14:paraId="598A9897" w14:textId="77777777" w:rsidTr="00520C79">
        <w:tc>
          <w:tcPr>
            <w:cnfStyle w:val="001000000000" w:firstRow="0" w:lastRow="0" w:firstColumn="1" w:lastColumn="0" w:oddVBand="0" w:evenVBand="0" w:oddHBand="0" w:evenHBand="0" w:firstRowFirstColumn="0" w:firstRowLastColumn="0" w:lastRowFirstColumn="0" w:lastRowLastColumn="0"/>
            <w:tcW w:w="1375" w:type="dxa"/>
            <w:vMerge/>
          </w:tcPr>
          <w:p w14:paraId="28CCDEC0" w14:textId="77777777" w:rsidR="00520C79" w:rsidRPr="00632B3F" w:rsidRDefault="00520C79" w:rsidP="00746590">
            <w:pPr>
              <w:rPr>
                <w:lang w:val="en-US" w:eastAsia="de-DE"/>
              </w:rPr>
            </w:pPr>
          </w:p>
        </w:tc>
        <w:tc>
          <w:tcPr>
            <w:tcW w:w="747" w:type="dxa"/>
          </w:tcPr>
          <w:p w14:paraId="568A3088" w14:textId="5D9E5C60" w:rsidR="00520C79" w:rsidRPr="00632B3F" w:rsidRDefault="00520C79" w:rsidP="00746590">
            <w:pPr>
              <w:jc w:val="left"/>
              <w:cnfStyle w:val="000000000000" w:firstRow="0" w:lastRow="0" w:firstColumn="0" w:lastColumn="0" w:oddVBand="0" w:evenVBand="0" w:oddHBand="0" w:evenHBand="0" w:firstRowFirstColumn="0" w:firstRowLastColumn="0" w:lastRowFirstColumn="0" w:lastRowLastColumn="0"/>
              <w:rPr>
                <w:lang w:val="en-US" w:eastAsia="de-DE"/>
              </w:rPr>
            </w:pPr>
            <w:r w:rsidRPr="00BA7DD5">
              <w:t>F</w:t>
            </w:r>
          </w:p>
        </w:tc>
        <w:tc>
          <w:tcPr>
            <w:tcW w:w="850" w:type="dxa"/>
          </w:tcPr>
          <w:p w14:paraId="0E74C7DF" w14:textId="1F4AB7DA" w:rsidR="00520C79" w:rsidRPr="00632B3F" w:rsidRDefault="00520C79" w:rsidP="00746590">
            <w:pPr>
              <w:jc w:val="left"/>
              <w:cnfStyle w:val="000000000000" w:firstRow="0" w:lastRow="0" w:firstColumn="0" w:lastColumn="0" w:oddVBand="0" w:evenVBand="0" w:oddHBand="0" w:evenHBand="0" w:firstRowFirstColumn="0" w:firstRowLastColumn="0" w:lastRowFirstColumn="0" w:lastRowLastColumn="0"/>
              <w:rPr>
                <w:lang w:val="en-US" w:eastAsia="de-DE"/>
              </w:rPr>
            </w:pPr>
            <w:r w:rsidRPr="00BA7DD5">
              <w:t>0008</w:t>
            </w:r>
          </w:p>
        </w:tc>
        <w:tc>
          <w:tcPr>
            <w:tcW w:w="3827" w:type="dxa"/>
          </w:tcPr>
          <w:p w14:paraId="31247028" w14:textId="5BE11133" w:rsidR="00520C79" w:rsidRPr="00632B3F" w:rsidRDefault="00520C79" w:rsidP="00746590">
            <w:pPr>
              <w:jc w:val="left"/>
              <w:cnfStyle w:val="000000000000" w:firstRow="0" w:lastRow="0" w:firstColumn="0" w:lastColumn="0" w:oddVBand="0" w:evenVBand="0" w:oddHBand="0" w:evenHBand="0" w:firstRowFirstColumn="0" w:firstRowLastColumn="0" w:lastRowFirstColumn="0" w:lastRowLastColumn="0"/>
              <w:rPr>
                <w:lang w:val="en-US" w:eastAsia="de-DE"/>
              </w:rPr>
            </w:pPr>
            <w:r w:rsidRPr="00746590">
              <w:rPr>
                <w:lang w:val="en-US"/>
              </w:rPr>
              <w:t>The chatbot must be integrated into the modul</w:t>
            </w:r>
            <w:r>
              <w:rPr>
                <w:lang w:val="en-US"/>
              </w:rPr>
              <w:t>e</w:t>
            </w:r>
            <w:r w:rsidRPr="00746590">
              <w:rPr>
                <w:lang w:val="en-US"/>
              </w:rPr>
              <w:t xml:space="preserve"> called Business Inte</w:t>
            </w:r>
            <w:r>
              <w:rPr>
                <w:lang w:val="en-US"/>
              </w:rPr>
              <w:t>l</w:t>
            </w:r>
            <w:r w:rsidRPr="00746590">
              <w:rPr>
                <w:lang w:val="en-US"/>
              </w:rPr>
              <w:t>ligence.</w:t>
            </w:r>
          </w:p>
        </w:tc>
        <w:tc>
          <w:tcPr>
            <w:tcW w:w="1701" w:type="dxa"/>
          </w:tcPr>
          <w:p w14:paraId="5DEF8692" w14:textId="7D1AAD78" w:rsidR="00520C79" w:rsidRPr="00632B3F" w:rsidRDefault="00520C79" w:rsidP="00746590">
            <w:pPr>
              <w:jc w:val="left"/>
              <w:cnfStyle w:val="000000000000" w:firstRow="0" w:lastRow="0" w:firstColumn="0" w:lastColumn="0" w:oddVBand="0" w:evenVBand="0" w:oddHBand="0" w:evenHBand="0" w:firstRowFirstColumn="0" w:firstRowLastColumn="0" w:lastRowFirstColumn="0" w:lastRowLastColumn="0"/>
              <w:rPr>
                <w:lang w:val="en-US" w:eastAsia="de-DE"/>
              </w:rPr>
            </w:pPr>
            <w:r w:rsidRPr="00BA7DD5">
              <w:t xml:space="preserve">General </w:t>
            </w:r>
          </w:p>
        </w:tc>
        <w:tc>
          <w:tcPr>
            <w:tcW w:w="1134" w:type="dxa"/>
          </w:tcPr>
          <w:p w14:paraId="490A794A" w14:textId="037DC823" w:rsidR="00520C79" w:rsidRPr="00632B3F" w:rsidRDefault="00520C79" w:rsidP="00746590">
            <w:pPr>
              <w:jc w:val="left"/>
              <w:cnfStyle w:val="000000000000" w:firstRow="0" w:lastRow="0" w:firstColumn="0" w:lastColumn="0" w:oddVBand="0" w:evenVBand="0" w:oddHBand="0" w:evenHBand="0" w:firstRowFirstColumn="0" w:firstRowLastColumn="0" w:lastRowFirstColumn="0" w:lastRowLastColumn="0"/>
              <w:rPr>
                <w:lang w:val="en-US" w:eastAsia="de-DE"/>
              </w:rPr>
            </w:pPr>
            <w:r w:rsidRPr="00BA7DD5">
              <w:t>H</w:t>
            </w:r>
          </w:p>
        </w:tc>
      </w:tr>
      <w:tr w:rsidR="00520C79" w14:paraId="66790770" w14:textId="77777777" w:rsidTr="00520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5" w:type="dxa"/>
            <w:vMerge w:val="restart"/>
          </w:tcPr>
          <w:p w14:paraId="56051FD0" w14:textId="773AC953" w:rsidR="00520C79" w:rsidRPr="00632B3F" w:rsidRDefault="00520C79" w:rsidP="00774E55">
            <w:pPr>
              <w:rPr>
                <w:lang w:val="en-US" w:eastAsia="de-DE"/>
              </w:rPr>
            </w:pPr>
            <w:r>
              <w:rPr>
                <w:lang w:val="en-US" w:eastAsia="de-DE"/>
              </w:rPr>
              <w:t>Reporting Requirements</w:t>
            </w:r>
          </w:p>
        </w:tc>
        <w:tc>
          <w:tcPr>
            <w:tcW w:w="747" w:type="dxa"/>
          </w:tcPr>
          <w:p w14:paraId="1DA24170" w14:textId="707B1EB4" w:rsidR="00520C79" w:rsidRPr="00BA7DD5" w:rsidRDefault="00520C79" w:rsidP="00774E55">
            <w:pPr>
              <w:jc w:val="left"/>
              <w:cnfStyle w:val="000000100000" w:firstRow="0" w:lastRow="0" w:firstColumn="0" w:lastColumn="0" w:oddVBand="0" w:evenVBand="0" w:oddHBand="1" w:evenHBand="0" w:firstRowFirstColumn="0" w:firstRowLastColumn="0" w:lastRowFirstColumn="0" w:lastRowLastColumn="0"/>
            </w:pPr>
            <w:r w:rsidRPr="002B38D3">
              <w:t xml:space="preserve">R </w:t>
            </w:r>
          </w:p>
        </w:tc>
        <w:tc>
          <w:tcPr>
            <w:tcW w:w="850" w:type="dxa"/>
          </w:tcPr>
          <w:p w14:paraId="74B5151D" w14:textId="3E55CCA3" w:rsidR="00520C79" w:rsidRPr="00BA7DD5" w:rsidRDefault="00520C79" w:rsidP="00774E55">
            <w:pPr>
              <w:jc w:val="left"/>
              <w:cnfStyle w:val="000000100000" w:firstRow="0" w:lastRow="0" w:firstColumn="0" w:lastColumn="0" w:oddVBand="0" w:evenVBand="0" w:oddHBand="1" w:evenHBand="0" w:firstRowFirstColumn="0" w:firstRowLastColumn="0" w:lastRowFirstColumn="0" w:lastRowLastColumn="0"/>
            </w:pPr>
            <w:r w:rsidRPr="002B38D3">
              <w:t>0001</w:t>
            </w:r>
          </w:p>
        </w:tc>
        <w:tc>
          <w:tcPr>
            <w:tcW w:w="3827" w:type="dxa"/>
          </w:tcPr>
          <w:p w14:paraId="61F7F8E9" w14:textId="7C985CC2" w:rsidR="00520C79" w:rsidRPr="00746590" w:rsidRDefault="00520C79" w:rsidP="00774E55">
            <w:pPr>
              <w:jc w:val="left"/>
              <w:cnfStyle w:val="000000100000" w:firstRow="0" w:lastRow="0" w:firstColumn="0" w:lastColumn="0" w:oddVBand="0" w:evenVBand="0" w:oddHBand="1" w:evenHBand="0" w:firstRowFirstColumn="0" w:firstRowLastColumn="0" w:lastRowFirstColumn="0" w:lastRowLastColumn="0"/>
              <w:rPr>
                <w:lang w:val="en-US"/>
              </w:rPr>
            </w:pPr>
            <w:r w:rsidRPr="00774E55">
              <w:rPr>
                <w:lang w:val="en-US"/>
              </w:rPr>
              <w:t>Breakdowns of the chatbot should become counted.</w:t>
            </w:r>
          </w:p>
        </w:tc>
        <w:tc>
          <w:tcPr>
            <w:tcW w:w="1701" w:type="dxa"/>
          </w:tcPr>
          <w:p w14:paraId="0114FAC2" w14:textId="7C2B6C9E" w:rsidR="00520C79" w:rsidRPr="00BA7DD5" w:rsidRDefault="00520C79" w:rsidP="00774E55">
            <w:pPr>
              <w:jc w:val="left"/>
              <w:cnfStyle w:val="000000100000" w:firstRow="0" w:lastRow="0" w:firstColumn="0" w:lastColumn="0" w:oddVBand="0" w:evenVBand="0" w:oddHBand="1" w:evenHBand="0" w:firstRowFirstColumn="0" w:firstRowLastColumn="0" w:lastRowFirstColumn="0" w:lastRowLastColumn="0"/>
            </w:pPr>
            <w:r w:rsidRPr="002B38D3">
              <w:t xml:space="preserve">General </w:t>
            </w:r>
          </w:p>
        </w:tc>
        <w:tc>
          <w:tcPr>
            <w:tcW w:w="1134" w:type="dxa"/>
          </w:tcPr>
          <w:p w14:paraId="1CE49E79" w14:textId="28F2EA34" w:rsidR="00520C79" w:rsidRPr="00BA7DD5" w:rsidRDefault="00520C79" w:rsidP="00774E55">
            <w:pPr>
              <w:jc w:val="left"/>
              <w:cnfStyle w:val="000000100000" w:firstRow="0" w:lastRow="0" w:firstColumn="0" w:lastColumn="0" w:oddVBand="0" w:evenVBand="0" w:oddHBand="1" w:evenHBand="0" w:firstRowFirstColumn="0" w:firstRowLastColumn="0" w:lastRowFirstColumn="0" w:lastRowLastColumn="0"/>
            </w:pPr>
            <w:r w:rsidRPr="002B38D3">
              <w:t>M</w:t>
            </w:r>
          </w:p>
        </w:tc>
      </w:tr>
      <w:tr w:rsidR="00520C79" w14:paraId="52BC62D3" w14:textId="77777777" w:rsidTr="00520C79">
        <w:tc>
          <w:tcPr>
            <w:cnfStyle w:val="001000000000" w:firstRow="0" w:lastRow="0" w:firstColumn="1" w:lastColumn="0" w:oddVBand="0" w:evenVBand="0" w:oddHBand="0" w:evenHBand="0" w:firstRowFirstColumn="0" w:firstRowLastColumn="0" w:lastRowFirstColumn="0" w:lastRowLastColumn="0"/>
            <w:tcW w:w="1375" w:type="dxa"/>
            <w:vMerge/>
          </w:tcPr>
          <w:p w14:paraId="0333A392" w14:textId="77777777" w:rsidR="00520C79" w:rsidRPr="00632B3F" w:rsidRDefault="00520C79" w:rsidP="00774E55">
            <w:pPr>
              <w:rPr>
                <w:lang w:val="en-US" w:eastAsia="de-DE"/>
              </w:rPr>
            </w:pPr>
          </w:p>
        </w:tc>
        <w:tc>
          <w:tcPr>
            <w:tcW w:w="747" w:type="dxa"/>
          </w:tcPr>
          <w:p w14:paraId="6F16D999" w14:textId="0A0F89A9" w:rsidR="00520C79" w:rsidRPr="00BA7DD5" w:rsidRDefault="00520C79" w:rsidP="00774E55">
            <w:pPr>
              <w:jc w:val="left"/>
              <w:cnfStyle w:val="000000000000" w:firstRow="0" w:lastRow="0" w:firstColumn="0" w:lastColumn="0" w:oddVBand="0" w:evenVBand="0" w:oddHBand="0" w:evenHBand="0" w:firstRowFirstColumn="0" w:firstRowLastColumn="0" w:lastRowFirstColumn="0" w:lastRowLastColumn="0"/>
            </w:pPr>
            <w:r w:rsidRPr="002B38D3">
              <w:t xml:space="preserve">R </w:t>
            </w:r>
          </w:p>
        </w:tc>
        <w:tc>
          <w:tcPr>
            <w:tcW w:w="850" w:type="dxa"/>
          </w:tcPr>
          <w:p w14:paraId="5AA6C050" w14:textId="1120D7C9" w:rsidR="00520C79" w:rsidRPr="00BA7DD5" w:rsidRDefault="00520C79" w:rsidP="00774E55">
            <w:pPr>
              <w:jc w:val="left"/>
              <w:cnfStyle w:val="000000000000" w:firstRow="0" w:lastRow="0" w:firstColumn="0" w:lastColumn="0" w:oddVBand="0" w:evenVBand="0" w:oddHBand="0" w:evenHBand="0" w:firstRowFirstColumn="0" w:firstRowLastColumn="0" w:lastRowFirstColumn="0" w:lastRowLastColumn="0"/>
            </w:pPr>
            <w:r w:rsidRPr="002B38D3">
              <w:t>0002</w:t>
            </w:r>
          </w:p>
        </w:tc>
        <w:tc>
          <w:tcPr>
            <w:tcW w:w="3827" w:type="dxa"/>
          </w:tcPr>
          <w:p w14:paraId="4A2CA609" w14:textId="3403071F" w:rsidR="00520C79" w:rsidRPr="00746590" w:rsidRDefault="00520C79" w:rsidP="00774E55">
            <w:pPr>
              <w:jc w:val="left"/>
              <w:cnfStyle w:val="000000000000" w:firstRow="0" w:lastRow="0" w:firstColumn="0" w:lastColumn="0" w:oddVBand="0" w:evenVBand="0" w:oddHBand="0" w:evenHBand="0" w:firstRowFirstColumn="0" w:firstRowLastColumn="0" w:lastRowFirstColumn="0" w:lastRowLastColumn="0"/>
              <w:rPr>
                <w:lang w:val="en-US"/>
              </w:rPr>
            </w:pPr>
            <w:r w:rsidRPr="00774E55">
              <w:rPr>
                <w:lang w:val="en-US"/>
              </w:rPr>
              <w:t>Breakdowns of the chatbot should become reported towards the lecturer.</w:t>
            </w:r>
          </w:p>
        </w:tc>
        <w:tc>
          <w:tcPr>
            <w:tcW w:w="1701" w:type="dxa"/>
          </w:tcPr>
          <w:p w14:paraId="2DEA9378" w14:textId="73350694" w:rsidR="00520C79" w:rsidRPr="00BA7DD5" w:rsidRDefault="00520C79" w:rsidP="00774E55">
            <w:pPr>
              <w:jc w:val="left"/>
              <w:cnfStyle w:val="000000000000" w:firstRow="0" w:lastRow="0" w:firstColumn="0" w:lastColumn="0" w:oddVBand="0" w:evenVBand="0" w:oddHBand="0" w:evenHBand="0" w:firstRowFirstColumn="0" w:firstRowLastColumn="0" w:lastRowFirstColumn="0" w:lastRowLastColumn="0"/>
            </w:pPr>
            <w:r w:rsidRPr="002B38D3">
              <w:t xml:space="preserve">General </w:t>
            </w:r>
          </w:p>
        </w:tc>
        <w:tc>
          <w:tcPr>
            <w:tcW w:w="1134" w:type="dxa"/>
          </w:tcPr>
          <w:p w14:paraId="1B282129" w14:textId="544A3F32" w:rsidR="00520C79" w:rsidRPr="00BA7DD5" w:rsidRDefault="00520C79" w:rsidP="00774E55">
            <w:pPr>
              <w:jc w:val="left"/>
              <w:cnfStyle w:val="000000000000" w:firstRow="0" w:lastRow="0" w:firstColumn="0" w:lastColumn="0" w:oddVBand="0" w:evenVBand="0" w:oddHBand="0" w:evenHBand="0" w:firstRowFirstColumn="0" w:firstRowLastColumn="0" w:lastRowFirstColumn="0" w:lastRowLastColumn="0"/>
            </w:pPr>
            <w:r w:rsidRPr="002B38D3">
              <w:t>M</w:t>
            </w:r>
          </w:p>
        </w:tc>
      </w:tr>
      <w:tr w:rsidR="00520C79" w14:paraId="2AA92231" w14:textId="77777777" w:rsidTr="00520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5" w:type="dxa"/>
            <w:vMerge/>
          </w:tcPr>
          <w:p w14:paraId="7A76900C" w14:textId="77777777" w:rsidR="00520C79" w:rsidRPr="00632B3F" w:rsidRDefault="00520C79" w:rsidP="00774E55">
            <w:pPr>
              <w:rPr>
                <w:lang w:val="en-US" w:eastAsia="de-DE"/>
              </w:rPr>
            </w:pPr>
          </w:p>
        </w:tc>
        <w:tc>
          <w:tcPr>
            <w:tcW w:w="747" w:type="dxa"/>
          </w:tcPr>
          <w:p w14:paraId="318122DB" w14:textId="3F673C81" w:rsidR="00520C79" w:rsidRPr="00BA7DD5" w:rsidRDefault="00520C79" w:rsidP="00774E55">
            <w:pPr>
              <w:jc w:val="left"/>
              <w:cnfStyle w:val="000000100000" w:firstRow="0" w:lastRow="0" w:firstColumn="0" w:lastColumn="0" w:oddVBand="0" w:evenVBand="0" w:oddHBand="1" w:evenHBand="0" w:firstRowFirstColumn="0" w:firstRowLastColumn="0" w:lastRowFirstColumn="0" w:lastRowLastColumn="0"/>
            </w:pPr>
            <w:r w:rsidRPr="002B38D3">
              <w:t xml:space="preserve">R </w:t>
            </w:r>
          </w:p>
        </w:tc>
        <w:tc>
          <w:tcPr>
            <w:tcW w:w="850" w:type="dxa"/>
          </w:tcPr>
          <w:p w14:paraId="42230732" w14:textId="7688E472" w:rsidR="00520C79" w:rsidRPr="00BA7DD5" w:rsidRDefault="00520C79" w:rsidP="00774E55">
            <w:pPr>
              <w:jc w:val="left"/>
              <w:cnfStyle w:val="000000100000" w:firstRow="0" w:lastRow="0" w:firstColumn="0" w:lastColumn="0" w:oddVBand="0" w:evenVBand="0" w:oddHBand="1" w:evenHBand="0" w:firstRowFirstColumn="0" w:firstRowLastColumn="0" w:lastRowFirstColumn="0" w:lastRowLastColumn="0"/>
            </w:pPr>
            <w:r w:rsidRPr="002B38D3">
              <w:t>0003</w:t>
            </w:r>
          </w:p>
        </w:tc>
        <w:tc>
          <w:tcPr>
            <w:tcW w:w="3827" w:type="dxa"/>
          </w:tcPr>
          <w:p w14:paraId="54D7E89F" w14:textId="7CB0E378" w:rsidR="00520C79" w:rsidRPr="00746590" w:rsidRDefault="00520C79" w:rsidP="00774E55">
            <w:pPr>
              <w:jc w:val="left"/>
              <w:cnfStyle w:val="000000100000" w:firstRow="0" w:lastRow="0" w:firstColumn="0" w:lastColumn="0" w:oddVBand="0" w:evenVBand="0" w:oddHBand="1" w:evenHBand="0" w:firstRowFirstColumn="0" w:firstRowLastColumn="0" w:lastRowFirstColumn="0" w:lastRowLastColumn="0"/>
              <w:rPr>
                <w:lang w:val="en-US"/>
              </w:rPr>
            </w:pPr>
            <w:r w:rsidRPr="00774E55">
              <w:rPr>
                <w:lang w:val="en-US"/>
              </w:rPr>
              <w:t>Breakdowns of the chatbot should become reported towards the IT support.</w:t>
            </w:r>
          </w:p>
        </w:tc>
        <w:tc>
          <w:tcPr>
            <w:tcW w:w="1701" w:type="dxa"/>
          </w:tcPr>
          <w:p w14:paraId="7A040555" w14:textId="29136EC0" w:rsidR="00520C79" w:rsidRPr="00BA7DD5" w:rsidRDefault="00520C79" w:rsidP="00774E55">
            <w:pPr>
              <w:jc w:val="left"/>
              <w:cnfStyle w:val="000000100000" w:firstRow="0" w:lastRow="0" w:firstColumn="0" w:lastColumn="0" w:oddVBand="0" w:evenVBand="0" w:oddHBand="1" w:evenHBand="0" w:firstRowFirstColumn="0" w:firstRowLastColumn="0" w:lastRowFirstColumn="0" w:lastRowLastColumn="0"/>
            </w:pPr>
            <w:r w:rsidRPr="002B38D3">
              <w:t xml:space="preserve">General </w:t>
            </w:r>
          </w:p>
        </w:tc>
        <w:tc>
          <w:tcPr>
            <w:tcW w:w="1134" w:type="dxa"/>
          </w:tcPr>
          <w:p w14:paraId="074D8B76" w14:textId="698C94D6" w:rsidR="00520C79" w:rsidRPr="00BA7DD5" w:rsidRDefault="00520C79" w:rsidP="00774E55">
            <w:pPr>
              <w:jc w:val="left"/>
              <w:cnfStyle w:val="000000100000" w:firstRow="0" w:lastRow="0" w:firstColumn="0" w:lastColumn="0" w:oddVBand="0" w:evenVBand="0" w:oddHBand="1" w:evenHBand="0" w:firstRowFirstColumn="0" w:firstRowLastColumn="0" w:lastRowFirstColumn="0" w:lastRowLastColumn="0"/>
            </w:pPr>
            <w:r w:rsidRPr="002B38D3">
              <w:t>M</w:t>
            </w:r>
          </w:p>
        </w:tc>
      </w:tr>
      <w:tr w:rsidR="00520C79" w14:paraId="1D272405" w14:textId="77777777" w:rsidTr="00520C79">
        <w:tc>
          <w:tcPr>
            <w:cnfStyle w:val="001000000000" w:firstRow="0" w:lastRow="0" w:firstColumn="1" w:lastColumn="0" w:oddVBand="0" w:evenVBand="0" w:oddHBand="0" w:evenHBand="0" w:firstRowFirstColumn="0" w:firstRowLastColumn="0" w:lastRowFirstColumn="0" w:lastRowLastColumn="0"/>
            <w:tcW w:w="1375" w:type="dxa"/>
            <w:vMerge/>
          </w:tcPr>
          <w:p w14:paraId="7CC3553B" w14:textId="77777777" w:rsidR="00520C79" w:rsidRPr="00632B3F" w:rsidRDefault="00520C79" w:rsidP="00774E55">
            <w:pPr>
              <w:rPr>
                <w:lang w:val="en-US" w:eastAsia="de-DE"/>
              </w:rPr>
            </w:pPr>
          </w:p>
        </w:tc>
        <w:tc>
          <w:tcPr>
            <w:tcW w:w="747" w:type="dxa"/>
          </w:tcPr>
          <w:p w14:paraId="6CA9BD47" w14:textId="5136D4D2" w:rsidR="00520C79" w:rsidRPr="00BA7DD5" w:rsidRDefault="00520C79" w:rsidP="00774E55">
            <w:pPr>
              <w:jc w:val="left"/>
              <w:cnfStyle w:val="000000000000" w:firstRow="0" w:lastRow="0" w:firstColumn="0" w:lastColumn="0" w:oddVBand="0" w:evenVBand="0" w:oddHBand="0" w:evenHBand="0" w:firstRowFirstColumn="0" w:firstRowLastColumn="0" w:lastRowFirstColumn="0" w:lastRowLastColumn="0"/>
            </w:pPr>
            <w:r w:rsidRPr="002B38D3">
              <w:t xml:space="preserve">R </w:t>
            </w:r>
          </w:p>
        </w:tc>
        <w:tc>
          <w:tcPr>
            <w:tcW w:w="850" w:type="dxa"/>
          </w:tcPr>
          <w:p w14:paraId="46CF4EF1" w14:textId="3F8F5887" w:rsidR="00520C79" w:rsidRPr="00BA7DD5" w:rsidRDefault="00520C79" w:rsidP="00774E55">
            <w:pPr>
              <w:jc w:val="left"/>
              <w:cnfStyle w:val="000000000000" w:firstRow="0" w:lastRow="0" w:firstColumn="0" w:lastColumn="0" w:oddVBand="0" w:evenVBand="0" w:oddHBand="0" w:evenHBand="0" w:firstRowFirstColumn="0" w:firstRowLastColumn="0" w:lastRowFirstColumn="0" w:lastRowLastColumn="0"/>
            </w:pPr>
            <w:r w:rsidRPr="002B38D3">
              <w:t>0004</w:t>
            </w:r>
          </w:p>
        </w:tc>
        <w:tc>
          <w:tcPr>
            <w:tcW w:w="3827" w:type="dxa"/>
          </w:tcPr>
          <w:p w14:paraId="1A146106" w14:textId="7943FD85" w:rsidR="00520C79" w:rsidRPr="00746590" w:rsidRDefault="00520C79" w:rsidP="00774E55">
            <w:pPr>
              <w:jc w:val="left"/>
              <w:cnfStyle w:val="000000000000" w:firstRow="0" w:lastRow="0" w:firstColumn="0" w:lastColumn="0" w:oddVBand="0" w:evenVBand="0" w:oddHBand="0" w:evenHBand="0" w:firstRowFirstColumn="0" w:firstRowLastColumn="0" w:lastRowFirstColumn="0" w:lastRowLastColumn="0"/>
              <w:rPr>
                <w:lang w:val="en-US"/>
              </w:rPr>
            </w:pPr>
            <w:r w:rsidRPr="00774E55">
              <w:rPr>
                <w:lang w:val="en-US"/>
              </w:rPr>
              <w:t>The number of interactions of the chatbot with students should become counted.</w:t>
            </w:r>
          </w:p>
        </w:tc>
        <w:tc>
          <w:tcPr>
            <w:tcW w:w="1701" w:type="dxa"/>
          </w:tcPr>
          <w:p w14:paraId="1ADAE51F" w14:textId="4061C649" w:rsidR="00520C79" w:rsidRPr="00BA7DD5" w:rsidRDefault="00520C79" w:rsidP="00774E55">
            <w:pPr>
              <w:jc w:val="left"/>
              <w:cnfStyle w:val="000000000000" w:firstRow="0" w:lastRow="0" w:firstColumn="0" w:lastColumn="0" w:oddVBand="0" w:evenVBand="0" w:oddHBand="0" w:evenHBand="0" w:firstRowFirstColumn="0" w:firstRowLastColumn="0" w:lastRowFirstColumn="0" w:lastRowLastColumn="0"/>
            </w:pPr>
            <w:r w:rsidRPr="002B38D3">
              <w:t xml:space="preserve">General </w:t>
            </w:r>
          </w:p>
        </w:tc>
        <w:tc>
          <w:tcPr>
            <w:tcW w:w="1134" w:type="dxa"/>
          </w:tcPr>
          <w:p w14:paraId="5A9483BE" w14:textId="0200B8D0" w:rsidR="00520C79" w:rsidRPr="00BA7DD5" w:rsidRDefault="00520C79" w:rsidP="00774E55">
            <w:pPr>
              <w:jc w:val="left"/>
              <w:cnfStyle w:val="000000000000" w:firstRow="0" w:lastRow="0" w:firstColumn="0" w:lastColumn="0" w:oddVBand="0" w:evenVBand="0" w:oddHBand="0" w:evenHBand="0" w:firstRowFirstColumn="0" w:firstRowLastColumn="0" w:lastRowFirstColumn="0" w:lastRowLastColumn="0"/>
            </w:pPr>
            <w:r w:rsidRPr="002B38D3">
              <w:t>M</w:t>
            </w:r>
          </w:p>
        </w:tc>
      </w:tr>
      <w:tr w:rsidR="00520C79" w14:paraId="756C3077" w14:textId="77777777" w:rsidTr="00520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5" w:type="dxa"/>
            <w:vMerge/>
          </w:tcPr>
          <w:p w14:paraId="6091AB1B" w14:textId="77777777" w:rsidR="00520C79" w:rsidRPr="00632B3F" w:rsidRDefault="00520C79" w:rsidP="00774E55">
            <w:pPr>
              <w:rPr>
                <w:lang w:val="en-US" w:eastAsia="de-DE"/>
              </w:rPr>
            </w:pPr>
          </w:p>
        </w:tc>
        <w:tc>
          <w:tcPr>
            <w:tcW w:w="747" w:type="dxa"/>
          </w:tcPr>
          <w:p w14:paraId="4F5E1E9C" w14:textId="70BEB251" w:rsidR="00520C79" w:rsidRPr="00BA7DD5" w:rsidRDefault="00520C79" w:rsidP="00774E55">
            <w:pPr>
              <w:jc w:val="left"/>
              <w:cnfStyle w:val="000000100000" w:firstRow="0" w:lastRow="0" w:firstColumn="0" w:lastColumn="0" w:oddVBand="0" w:evenVBand="0" w:oddHBand="1" w:evenHBand="0" w:firstRowFirstColumn="0" w:firstRowLastColumn="0" w:lastRowFirstColumn="0" w:lastRowLastColumn="0"/>
            </w:pPr>
            <w:r w:rsidRPr="002B38D3">
              <w:t xml:space="preserve">R </w:t>
            </w:r>
          </w:p>
        </w:tc>
        <w:tc>
          <w:tcPr>
            <w:tcW w:w="850" w:type="dxa"/>
          </w:tcPr>
          <w:p w14:paraId="68C92920" w14:textId="5ECBB474" w:rsidR="00520C79" w:rsidRPr="00BA7DD5" w:rsidRDefault="00520C79" w:rsidP="00774E55">
            <w:pPr>
              <w:jc w:val="left"/>
              <w:cnfStyle w:val="000000100000" w:firstRow="0" w:lastRow="0" w:firstColumn="0" w:lastColumn="0" w:oddVBand="0" w:evenVBand="0" w:oddHBand="1" w:evenHBand="0" w:firstRowFirstColumn="0" w:firstRowLastColumn="0" w:lastRowFirstColumn="0" w:lastRowLastColumn="0"/>
            </w:pPr>
            <w:r w:rsidRPr="002B38D3">
              <w:t>0005</w:t>
            </w:r>
          </w:p>
        </w:tc>
        <w:tc>
          <w:tcPr>
            <w:tcW w:w="3827" w:type="dxa"/>
          </w:tcPr>
          <w:p w14:paraId="083BA465" w14:textId="628D86D0" w:rsidR="00520C79" w:rsidRPr="00746590" w:rsidRDefault="00520C79" w:rsidP="00774E55">
            <w:pPr>
              <w:jc w:val="left"/>
              <w:cnfStyle w:val="000000100000" w:firstRow="0" w:lastRow="0" w:firstColumn="0" w:lastColumn="0" w:oddVBand="0" w:evenVBand="0" w:oddHBand="1" w:evenHBand="0" w:firstRowFirstColumn="0" w:firstRowLastColumn="0" w:lastRowFirstColumn="0" w:lastRowLastColumn="0"/>
              <w:rPr>
                <w:lang w:val="en-US"/>
              </w:rPr>
            </w:pPr>
            <w:r w:rsidRPr="00774E55">
              <w:rPr>
                <w:lang w:val="en-US"/>
              </w:rPr>
              <w:t>The numbe</w:t>
            </w:r>
            <w:r>
              <w:rPr>
                <w:lang w:val="en-US"/>
              </w:rPr>
              <w:t>r</w:t>
            </w:r>
            <w:r w:rsidRPr="00774E55">
              <w:rPr>
                <w:lang w:val="en-US"/>
              </w:rPr>
              <w:t xml:space="preserve"> of interactions of the chatbot and the students, should become reported to the lecturer.</w:t>
            </w:r>
          </w:p>
        </w:tc>
        <w:tc>
          <w:tcPr>
            <w:tcW w:w="1701" w:type="dxa"/>
          </w:tcPr>
          <w:p w14:paraId="731E5C27" w14:textId="11CF5A52" w:rsidR="00520C79" w:rsidRPr="00BA7DD5" w:rsidRDefault="00520C79" w:rsidP="00774E55">
            <w:pPr>
              <w:jc w:val="left"/>
              <w:cnfStyle w:val="000000100000" w:firstRow="0" w:lastRow="0" w:firstColumn="0" w:lastColumn="0" w:oddVBand="0" w:evenVBand="0" w:oddHBand="1" w:evenHBand="0" w:firstRowFirstColumn="0" w:firstRowLastColumn="0" w:lastRowFirstColumn="0" w:lastRowLastColumn="0"/>
            </w:pPr>
            <w:r w:rsidRPr="002B38D3">
              <w:t xml:space="preserve">General </w:t>
            </w:r>
          </w:p>
        </w:tc>
        <w:tc>
          <w:tcPr>
            <w:tcW w:w="1134" w:type="dxa"/>
          </w:tcPr>
          <w:p w14:paraId="6EC23D79" w14:textId="5AC8C00C" w:rsidR="00520C79" w:rsidRPr="00BA7DD5" w:rsidRDefault="00520C79" w:rsidP="00774E55">
            <w:pPr>
              <w:jc w:val="left"/>
              <w:cnfStyle w:val="000000100000" w:firstRow="0" w:lastRow="0" w:firstColumn="0" w:lastColumn="0" w:oddVBand="0" w:evenVBand="0" w:oddHBand="1" w:evenHBand="0" w:firstRowFirstColumn="0" w:firstRowLastColumn="0" w:lastRowFirstColumn="0" w:lastRowLastColumn="0"/>
            </w:pPr>
            <w:r w:rsidRPr="002B38D3">
              <w:t>M</w:t>
            </w:r>
          </w:p>
        </w:tc>
      </w:tr>
      <w:tr w:rsidR="00520C79" w14:paraId="120F908E" w14:textId="77777777" w:rsidTr="00520C79">
        <w:tc>
          <w:tcPr>
            <w:cnfStyle w:val="001000000000" w:firstRow="0" w:lastRow="0" w:firstColumn="1" w:lastColumn="0" w:oddVBand="0" w:evenVBand="0" w:oddHBand="0" w:evenHBand="0" w:firstRowFirstColumn="0" w:firstRowLastColumn="0" w:lastRowFirstColumn="0" w:lastRowLastColumn="0"/>
            <w:tcW w:w="1375" w:type="dxa"/>
            <w:vMerge w:val="restart"/>
          </w:tcPr>
          <w:p w14:paraId="4E8DB8D1" w14:textId="0E2CAA4A" w:rsidR="00520C79" w:rsidRPr="00632B3F" w:rsidRDefault="00520C79" w:rsidP="009A6DF1">
            <w:pPr>
              <w:rPr>
                <w:lang w:val="en-US" w:eastAsia="de-DE"/>
              </w:rPr>
            </w:pPr>
            <w:r w:rsidRPr="009A6DF1">
              <w:rPr>
                <w:lang w:val="en-US" w:eastAsia="de-DE"/>
              </w:rPr>
              <w:t>User Access</w:t>
            </w:r>
          </w:p>
        </w:tc>
        <w:tc>
          <w:tcPr>
            <w:tcW w:w="747" w:type="dxa"/>
          </w:tcPr>
          <w:p w14:paraId="2DF81839" w14:textId="261A535C" w:rsidR="00520C79" w:rsidRPr="009A6DF1" w:rsidRDefault="00520C79" w:rsidP="009A6DF1">
            <w:pPr>
              <w:jc w:val="left"/>
              <w:cnfStyle w:val="000000000000" w:firstRow="0" w:lastRow="0" w:firstColumn="0" w:lastColumn="0" w:oddVBand="0" w:evenVBand="0" w:oddHBand="0" w:evenHBand="0" w:firstRowFirstColumn="0" w:firstRowLastColumn="0" w:lastRowFirstColumn="0" w:lastRowLastColumn="0"/>
              <w:rPr>
                <w:lang w:val="en-US"/>
              </w:rPr>
            </w:pPr>
            <w:r w:rsidRPr="009A6DF1">
              <w:rPr>
                <w:lang w:val="en-US"/>
              </w:rPr>
              <w:t>U</w:t>
            </w:r>
          </w:p>
        </w:tc>
        <w:tc>
          <w:tcPr>
            <w:tcW w:w="850" w:type="dxa"/>
          </w:tcPr>
          <w:p w14:paraId="21C60492" w14:textId="5AFCAB3D" w:rsidR="00520C79" w:rsidRPr="009A6DF1" w:rsidRDefault="00520C79" w:rsidP="009A6DF1">
            <w:pPr>
              <w:jc w:val="left"/>
              <w:cnfStyle w:val="000000000000" w:firstRow="0" w:lastRow="0" w:firstColumn="0" w:lastColumn="0" w:oddVBand="0" w:evenVBand="0" w:oddHBand="0" w:evenHBand="0" w:firstRowFirstColumn="0" w:firstRowLastColumn="0" w:lastRowFirstColumn="0" w:lastRowLastColumn="0"/>
              <w:rPr>
                <w:lang w:val="en-US"/>
              </w:rPr>
            </w:pPr>
            <w:r w:rsidRPr="009A6DF1">
              <w:rPr>
                <w:lang w:val="en-US"/>
              </w:rPr>
              <w:t>0001</w:t>
            </w:r>
          </w:p>
        </w:tc>
        <w:tc>
          <w:tcPr>
            <w:tcW w:w="3827" w:type="dxa"/>
          </w:tcPr>
          <w:p w14:paraId="44AA21EA" w14:textId="2A42338E" w:rsidR="00520C79" w:rsidRPr="009A6DF1" w:rsidRDefault="00520C79" w:rsidP="009A6DF1">
            <w:pPr>
              <w:jc w:val="left"/>
              <w:cnfStyle w:val="000000000000" w:firstRow="0" w:lastRow="0" w:firstColumn="0" w:lastColumn="0" w:oddVBand="0" w:evenVBand="0" w:oddHBand="0" w:evenHBand="0" w:firstRowFirstColumn="0" w:firstRowLastColumn="0" w:lastRowFirstColumn="0" w:lastRowLastColumn="0"/>
              <w:rPr>
                <w:lang w:val="en-US"/>
              </w:rPr>
            </w:pPr>
            <w:r w:rsidRPr="009A6DF1">
              <w:rPr>
                <w:lang w:val="en-US"/>
              </w:rPr>
              <w:t>Only for students of the FHNW School of Business.</w:t>
            </w:r>
          </w:p>
        </w:tc>
        <w:tc>
          <w:tcPr>
            <w:tcW w:w="1701" w:type="dxa"/>
          </w:tcPr>
          <w:p w14:paraId="4DE3F5C8" w14:textId="48C093BF" w:rsidR="00520C79" w:rsidRPr="009A6DF1" w:rsidRDefault="00520C79" w:rsidP="009A6DF1">
            <w:pPr>
              <w:jc w:val="left"/>
              <w:cnfStyle w:val="000000000000" w:firstRow="0" w:lastRow="0" w:firstColumn="0" w:lastColumn="0" w:oddVBand="0" w:evenVBand="0" w:oddHBand="0" w:evenHBand="0" w:firstRowFirstColumn="0" w:firstRowLastColumn="0" w:lastRowFirstColumn="0" w:lastRowLastColumn="0"/>
              <w:rPr>
                <w:lang w:val="en-US"/>
              </w:rPr>
            </w:pPr>
            <w:r w:rsidRPr="009A6DF1">
              <w:rPr>
                <w:lang w:val="en-US"/>
              </w:rPr>
              <w:t>Assignment &amp; Quiz</w:t>
            </w:r>
          </w:p>
        </w:tc>
        <w:tc>
          <w:tcPr>
            <w:tcW w:w="1134" w:type="dxa"/>
          </w:tcPr>
          <w:p w14:paraId="3D58E973" w14:textId="1EF0D2F7" w:rsidR="00520C79" w:rsidRPr="00BA7DD5" w:rsidRDefault="00520C79" w:rsidP="009A6DF1">
            <w:pPr>
              <w:jc w:val="left"/>
              <w:cnfStyle w:val="000000000000" w:firstRow="0" w:lastRow="0" w:firstColumn="0" w:lastColumn="0" w:oddVBand="0" w:evenVBand="0" w:oddHBand="0" w:evenHBand="0" w:firstRowFirstColumn="0" w:firstRowLastColumn="0" w:lastRowFirstColumn="0" w:lastRowLastColumn="0"/>
            </w:pPr>
            <w:r w:rsidRPr="005B0318">
              <w:t>H</w:t>
            </w:r>
          </w:p>
        </w:tc>
      </w:tr>
      <w:tr w:rsidR="00520C79" w14:paraId="1E6E1891" w14:textId="77777777" w:rsidTr="00520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5" w:type="dxa"/>
            <w:vMerge/>
          </w:tcPr>
          <w:p w14:paraId="110075BB" w14:textId="77777777" w:rsidR="00520C79" w:rsidRPr="00632B3F" w:rsidRDefault="00520C79" w:rsidP="009A6DF1">
            <w:pPr>
              <w:rPr>
                <w:lang w:val="en-US" w:eastAsia="de-DE"/>
              </w:rPr>
            </w:pPr>
          </w:p>
        </w:tc>
        <w:tc>
          <w:tcPr>
            <w:tcW w:w="747" w:type="dxa"/>
          </w:tcPr>
          <w:p w14:paraId="59B133AA" w14:textId="17DA19A3" w:rsidR="00520C79" w:rsidRPr="009A6DF1" w:rsidRDefault="00520C79" w:rsidP="009A6DF1">
            <w:pPr>
              <w:jc w:val="left"/>
              <w:cnfStyle w:val="000000100000" w:firstRow="0" w:lastRow="0" w:firstColumn="0" w:lastColumn="0" w:oddVBand="0" w:evenVBand="0" w:oddHBand="1" w:evenHBand="0" w:firstRowFirstColumn="0" w:firstRowLastColumn="0" w:lastRowFirstColumn="0" w:lastRowLastColumn="0"/>
              <w:rPr>
                <w:lang w:val="en-US"/>
              </w:rPr>
            </w:pPr>
            <w:r w:rsidRPr="009A6DF1">
              <w:rPr>
                <w:lang w:val="en-US"/>
              </w:rPr>
              <w:t>U</w:t>
            </w:r>
          </w:p>
        </w:tc>
        <w:tc>
          <w:tcPr>
            <w:tcW w:w="850" w:type="dxa"/>
          </w:tcPr>
          <w:p w14:paraId="7E17EB74" w14:textId="251635C4" w:rsidR="00520C79" w:rsidRPr="009A6DF1" w:rsidRDefault="00520C79" w:rsidP="009A6DF1">
            <w:pPr>
              <w:jc w:val="left"/>
              <w:cnfStyle w:val="000000100000" w:firstRow="0" w:lastRow="0" w:firstColumn="0" w:lastColumn="0" w:oddVBand="0" w:evenVBand="0" w:oddHBand="1" w:evenHBand="0" w:firstRowFirstColumn="0" w:firstRowLastColumn="0" w:lastRowFirstColumn="0" w:lastRowLastColumn="0"/>
              <w:rPr>
                <w:lang w:val="en-US"/>
              </w:rPr>
            </w:pPr>
            <w:r w:rsidRPr="009A6DF1">
              <w:rPr>
                <w:lang w:val="en-US"/>
              </w:rPr>
              <w:t>0002</w:t>
            </w:r>
          </w:p>
        </w:tc>
        <w:tc>
          <w:tcPr>
            <w:tcW w:w="3827" w:type="dxa"/>
          </w:tcPr>
          <w:p w14:paraId="76B0B427" w14:textId="1858173B" w:rsidR="00520C79" w:rsidRPr="009A6DF1" w:rsidRDefault="00520C79" w:rsidP="009A6DF1">
            <w:pPr>
              <w:jc w:val="left"/>
              <w:cnfStyle w:val="000000100000" w:firstRow="0" w:lastRow="0" w:firstColumn="0" w:lastColumn="0" w:oddVBand="0" w:evenVBand="0" w:oddHBand="1" w:evenHBand="0" w:firstRowFirstColumn="0" w:firstRowLastColumn="0" w:lastRowFirstColumn="0" w:lastRowLastColumn="0"/>
              <w:rPr>
                <w:lang w:val="en-US"/>
              </w:rPr>
            </w:pPr>
            <w:r w:rsidRPr="009A6DF1">
              <w:rPr>
                <w:lang w:val="en-US"/>
              </w:rPr>
              <w:t>Only for students assigned specifically to this modul</w:t>
            </w:r>
            <w:r>
              <w:rPr>
                <w:lang w:val="en-US"/>
              </w:rPr>
              <w:t>e</w:t>
            </w:r>
            <w:r w:rsidRPr="009A6DF1">
              <w:rPr>
                <w:lang w:val="en-US"/>
              </w:rPr>
              <w:t xml:space="preserve"> (student must be enrolled into this modul</w:t>
            </w:r>
            <w:r>
              <w:rPr>
                <w:lang w:val="en-US"/>
              </w:rPr>
              <w:t>e</w:t>
            </w:r>
            <w:r w:rsidRPr="009A6DF1">
              <w:rPr>
                <w:lang w:val="en-US"/>
              </w:rPr>
              <w:t>).</w:t>
            </w:r>
          </w:p>
        </w:tc>
        <w:tc>
          <w:tcPr>
            <w:tcW w:w="1701" w:type="dxa"/>
          </w:tcPr>
          <w:p w14:paraId="73FC3579" w14:textId="4C3DCBBD" w:rsidR="00520C79" w:rsidRPr="009A6DF1" w:rsidRDefault="00520C79" w:rsidP="009A6DF1">
            <w:pPr>
              <w:jc w:val="left"/>
              <w:cnfStyle w:val="000000100000" w:firstRow="0" w:lastRow="0" w:firstColumn="0" w:lastColumn="0" w:oddVBand="0" w:evenVBand="0" w:oddHBand="1" w:evenHBand="0" w:firstRowFirstColumn="0" w:firstRowLastColumn="0" w:lastRowFirstColumn="0" w:lastRowLastColumn="0"/>
              <w:rPr>
                <w:lang w:val="en-US"/>
              </w:rPr>
            </w:pPr>
            <w:r w:rsidRPr="009A6DF1">
              <w:rPr>
                <w:lang w:val="en-US"/>
              </w:rPr>
              <w:t>Assignment &amp; Quiz</w:t>
            </w:r>
          </w:p>
        </w:tc>
        <w:tc>
          <w:tcPr>
            <w:tcW w:w="1134" w:type="dxa"/>
          </w:tcPr>
          <w:p w14:paraId="2D9C6628" w14:textId="79BDE042" w:rsidR="00520C79" w:rsidRPr="00BA7DD5" w:rsidRDefault="00520C79" w:rsidP="009A6DF1">
            <w:pPr>
              <w:jc w:val="left"/>
              <w:cnfStyle w:val="000000100000" w:firstRow="0" w:lastRow="0" w:firstColumn="0" w:lastColumn="0" w:oddVBand="0" w:evenVBand="0" w:oddHBand="1" w:evenHBand="0" w:firstRowFirstColumn="0" w:firstRowLastColumn="0" w:lastRowFirstColumn="0" w:lastRowLastColumn="0"/>
            </w:pPr>
            <w:r w:rsidRPr="005B0318">
              <w:t>H</w:t>
            </w:r>
          </w:p>
        </w:tc>
      </w:tr>
      <w:tr w:rsidR="00520C79" w14:paraId="20150E76" w14:textId="77777777" w:rsidTr="00520C79">
        <w:tc>
          <w:tcPr>
            <w:cnfStyle w:val="001000000000" w:firstRow="0" w:lastRow="0" w:firstColumn="1" w:lastColumn="0" w:oddVBand="0" w:evenVBand="0" w:oddHBand="0" w:evenHBand="0" w:firstRowFirstColumn="0" w:firstRowLastColumn="0" w:lastRowFirstColumn="0" w:lastRowLastColumn="0"/>
            <w:tcW w:w="1375" w:type="dxa"/>
            <w:vMerge/>
          </w:tcPr>
          <w:p w14:paraId="7B54F8D8" w14:textId="77777777" w:rsidR="00520C79" w:rsidRPr="00632B3F" w:rsidRDefault="00520C79" w:rsidP="009A6DF1">
            <w:pPr>
              <w:rPr>
                <w:lang w:val="en-US" w:eastAsia="de-DE"/>
              </w:rPr>
            </w:pPr>
          </w:p>
        </w:tc>
        <w:tc>
          <w:tcPr>
            <w:tcW w:w="747" w:type="dxa"/>
          </w:tcPr>
          <w:p w14:paraId="05DB6BCF" w14:textId="04513293" w:rsidR="00520C79" w:rsidRPr="009A6DF1" w:rsidRDefault="00520C79" w:rsidP="009A6DF1">
            <w:pPr>
              <w:jc w:val="left"/>
              <w:cnfStyle w:val="000000000000" w:firstRow="0" w:lastRow="0" w:firstColumn="0" w:lastColumn="0" w:oddVBand="0" w:evenVBand="0" w:oddHBand="0" w:evenHBand="0" w:firstRowFirstColumn="0" w:firstRowLastColumn="0" w:lastRowFirstColumn="0" w:lastRowLastColumn="0"/>
              <w:rPr>
                <w:lang w:val="en-US"/>
              </w:rPr>
            </w:pPr>
            <w:r w:rsidRPr="009A6DF1">
              <w:rPr>
                <w:lang w:val="en-US"/>
              </w:rPr>
              <w:t>U</w:t>
            </w:r>
          </w:p>
        </w:tc>
        <w:tc>
          <w:tcPr>
            <w:tcW w:w="850" w:type="dxa"/>
          </w:tcPr>
          <w:p w14:paraId="4DC3A90F" w14:textId="3A0DE8C6" w:rsidR="00520C79" w:rsidRPr="009A6DF1" w:rsidRDefault="00520C79" w:rsidP="009A6DF1">
            <w:pPr>
              <w:jc w:val="left"/>
              <w:cnfStyle w:val="000000000000" w:firstRow="0" w:lastRow="0" w:firstColumn="0" w:lastColumn="0" w:oddVBand="0" w:evenVBand="0" w:oddHBand="0" w:evenHBand="0" w:firstRowFirstColumn="0" w:firstRowLastColumn="0" w:lastRowFirstColumn="0" w:lastRowLastColumn="0"/>
              <w:rPr>
                <w:lang w:val="en-US"/>
              </w:rPr>
            </w:pPr>
            <w:r w:rsidRPr="009A6DF1">
              <w:rPr>
                <w:lang w:val="en-US"/>
              </w:rPr>
              <w:t>0003</w:t>
            </w:r>
          </w:p>
        </w:tc>
        <w:tc>
          <w:tcPr>
            <w:tcW w:w="3827" w:type="dxa"/>
          </w:tcPr>
          <w:p w14:paraId="66397B84" w14:textId="42A7D6AF" w:rsidR="00520C79" w:rsidRPr="009A6DF1" w:rsidRDefault="00520C79" w:rsidP="009A6DF1">
            <w:pPr>
              <w:jc w:val="left"/>
              <w:cnfStyle w:val="000000000000" w:firstRow="0" w:lastRow="0" w:firstColumn="0" w:lastColumn="0" w:oddVBand="0" w:evenVBand="0" w:oddHBand="0" w:evenHBand="0" w:firstRowFirstColumn="0" w:firstRowLastColumn="0" w:lastRowFirstColumn="0" w:lastRowLastColumn="0"/>
              <w:rPr>
                <w:lang w:val="en-US"/>
              </w:rPr>
            </w:pPr>
            <w:r w:rsidRPr="009A6DF1">
              <w:rPr>
                <w:lang w:val="en-US"/>
              </w:rPr>
              <w:t>Accessing the chatbot by clicking on a button</w:t>
            </w:r>
          </w:p>
        </w:tc>
        <w:tc>
          <w:tcPr>
            <w:tcW w:w="1701" w:type="dxa"/>
          </w:tcPr>
          <w:p w14:paraId="46445357" w14:textId="3BE3E0D9" w:rsidR="00520C79" w:rsidRPr="009A6DF1" w:rsidRDefault="00520C79" w:rsidP="009A6DF1">
            <w:pPr>
              <w:jc w:val="left"/>
              <w:cnfStyle w:val="000000000000" w:firstRow="0" w:lastRow="0" w:firstColumn="0" w:lastColumn="0" w:oddVBand="0" w:evenVBand="0" w:oddHBand="0" w:evenHBand="0" w:firstRowFirstColumn="0" w:firstRowLastColumn="0" w:lastRowFirstColumn="0" w:lastRowLastColumn="0"/>
              <w:rPr>
                <w:lang w:val="en-US"/>
              </w:rPr>
            </w:pPr>
            <w:r w:rsidRPr="009A6DF1">
              <w:rPr>
                <w:lang w:val="en-US"/>
              </w:rPr>
              <w:t>Assignment &amp; Quiz</w:t>
            </w:r>
          </w:p>
        </w:tc>
        <w:tc>
          <w:tcPr>
            <w:tcW w:w="1134" w:type="dxa"/>
          </w:tcPr>
          <w:p w14:paraId="463E0905" w14:textId="3035C68A" w:rsidR="00520C79" w:rsidRPr="00BA7DD5" w:rsidRDefault="00520C79" w:rsidP="009A6DF1">
            <w:pPr>
              <w:jc w:val="left"/>
              <w:cnfStyle w:val="000000000000" w:firstRow="0" w:lastRow="0" w:firstColumn="0" w:lastColumn="0" w:oddVBand="0" w:evenVBand="0" w:oddHBand="0" w:evenHBand="0" w:firstRowFirstColumn="0" w:firstRowLastColumn="0" w:lastRowFirstColumn="0" w:lastRowLastColumn="0"/>
            </w:pPr>
            <w:r w:rsidRPr="005B0318">
              <w:t>H</w:t>
            </w:r>
          </w:p>
        </w:tc>
      </w:tr>
      <w:tr w:rsidR="00520C79" w14:paraId="47040A2F" w14:textId="77777777" w:rsidTr="00520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5" w:type="dxa"/>
            <w:vMerge/>
          </w:tcPr>
          <w:p w14:paraId="58E02E7A" w14:textId="77777777" w:rsidR="00520C79" w:rsidRPr="00632B3F" w:rsidRDefault="00520C79" w:rsidP="009A6DF1">
            <w:pPr>
              <w:rPr>
                <w:lang w:val="en-US" w:eastAsia="de-DE"/>
              </w:rPr>
            </w:pPr>
          </w:p>
        </w:tc>
        <w:tc>
          <w:tcPr>
            <w:tcW w:w="747" w:type="dxa"/>
          </w:tcPr>
          <w:p w14:paraId="2B63E2CD" w14:textId="1A0E7094" w:rsidR="00520C79" w:rsidRPr="009A6DF1" w:rsidRDefault="00520C79" w:rsidP="009A6DF1">
            <w:pPr>
              <w:jc w:val="left"/>
              <w:cnfStyle w:val="000000100000" w:firstRow="0" w:lastRow="0" w:firstColumn="0" w:lastColumn="0" w:oddVBand="0" w:evenVBand="0" w:oddHBand="1" w:evenHBand="0" w:firstRowFirstColumn="0" w:firstRowLastColumn="0" w:lastRowFirstColumn="0" w:lastRowLastColumn="0"/>
              <w:rPr>
                <w:lang w:val="en-US"/>
              </w:rPr>
            </w:pPr>
            <w:r w:rsidRPr="009A6DF1">
              <w:rPr>
                <w:lang w:val="en-US"/>
              </w:rPr>
              <w:t>U</w:t>
            </w:r>
          </w:p>
        </w:tc>
        <w:tc>
          <w:tcPr>
            <w:tcW w:w="850" w:type="dxa"/>
          </w:tcPr>
          <w:p w14:paraId="32009C34" w14:textId="3701AC71" w:rsidR="00520C79" w:rsidRPr="009A6DF1" w:rsidRDefault="00520C79" w:rsidP="009A6DF1">
            <w:pPr>
              <w:jc w:val="left"/>
              <w:cnfStyle w:val="000000100000" w:firstRow="0" w:lastRow="0" w:firstColumn="0" w:lastColumn="0" w:oddVBand="0" w:evenVBand="0" w:oddHBand="1" w:evenHBand="0" w:firstRowFirstColumn="0" w:firstRowLastColumn="0" w:lastRowFirstColumn="0" w:lastRowLastColumn="0"/>
              <w:rPr>
                <w:lang w:val="en-US"/>
              </w:rPr>
            </w:pPr>
            <w:r w:rsidRPr="009A6DF1">
              <w:rPr>
                <w:lang w:val="en-US"/>
              </w:rPr>
              <w:t>0004</w:t>
            </w:r>
          </w:p>
        </w:tc>
        <w:tc>
          <w:tcPr>
            <w:tcW w:w="3827" w:type="dxa"/>
          </w:tcPr>
          <w:p w14:paraId="5C75468A" w14:textId="56413A40" w:rsidR="00520C79" w:rsidRPr="009A6DF1" w:rsidRDefault="00520C79" w:rsidP="009A6DF1">
            <w:pPr>
              <w:jc w:val="left"/>
              <w:cnfStyle w:val="000000100000" w:firstRow="0" w:lastRow="0" w:firstColumn="0" w:lastColumn="0" w:oddVBand="0" w:evenVBand="0" w:oddHBand="1" w:evenHBand="0" w:firstRowFirstColumn="0" w:firstRowLastColumn="0" w:lastRowFirstColumn="0" w:lastRowLastColumn="0"/>
              <w:rPr>
                <w:lang w:val="en-US"/>
              </w:rPr>
            </w:pPr>
            <w:r w:rsidRPr="009A6DF1">
              <w:rPr>
                <w:lang w:val="en-US"/>
              </w:rPr>
              <w:t>For the user it must be simple to terminate the chatbot function.</w:t>
            </w:r>
          </w:p>
        </w:tc>
        <w:tc>
          <w:tcPr>
            <w:tcW w:w="1701" w:type="dxa"/>
          </w:tcPr>
          <w:p w14:paraId="1A1FF932" w14:textId="1F6482DE" w:rsidR="00520C79" w:rsidRPr="009A6DF1" w:rsidRDefault="00520C79" w:rsidP="009A6DF1">
            <w:pPr>
              <w:jc w:val="left"/>
              <w:cnfStyle w:val="000000100000" w:firstRow="0" w:lastRow="0" w:firstColumn="0" w:lastColumn="0" w:oddVBand="0" w:evenVBand="0" w:oddHBand="1" w:evenHBand="0" w:firstRowFirstColumn="0" w:firstRowLastColumn="0" w:lastRowFirstColumn="0" w:lastRowLastColumn="0"/>
              <w:rPr>
                <w:lang w:val="en-US"/>
              </w:rPr>
            </w:pPr>
            <w:r w:rsidRPr="009A6DF1">
              <w:rPr>
                <w:lang w:val="en-US"/>
              </w:rPr>
              <w:t>Assignment &amp; Quiz</w:t>
            </w:r>
          </w:p>
        </w:tc>
        <w:tc>
          <w:tcPr>
            <w:tcW w:w="1134" w:type="dxa"/>
          </w:tcPr>
          <w:p w14:paraId="57A7BD91" w14:textId="6DFD3B6A" w:rsidR="00520C79" w:rsidRPr="00BA7DD5" w:rsidRDefault="00520C79" w:rsidP="009A6DF1">
            <w:pPr>
              <w:jc w:val="left"/>
              <w:cnfStyle w:val="000000100000" w:firstRow="0" w:lastRow="0" w:firstColumn="0" w:lastColumn="0" w:oddVBand="0" w:evenVBand="0" w:oddHBand="1" w:evenHBand="0" w:firstRowFirstColumn="0" w:firstRowLastColumn="0" w:lastRowFirstColumn="0" w:lastRowLastColumn="0"/>
            </w:pPr>
            <w:r w:rsidRPr="005B0318">
              <w:t>H</w:t>
            </w:r>
          </w:p>
        </w:tc>
      </w:tr>
      <w:tr w:rsidR="00520C79" w14:paraId="653449E9" w14:textId="77777777" w:rsidTr="00520C79">
        <w:tc>
          <w:tcPr>
            <w:cnfStyle w:val="001000000000" w:firstRow="0" w:lastRow="0" w:firstColumn="1" w:lastColumn="0" w:oddVBand="0" w:evenVBand="0" w:oddHBand="0" w:evenHBand="0" w:firstRowFirstColumn="0" w:firstRowLastColumn="0" w:lastRowFirstColumn="0" w:lastRowLastColumn="0"/>
            <w:tcW w:w="1375" w:type="dxa"/>
            <w:vMerge w:val="restart"/>
          </w:tcPr>
          <w:p w14:paraId="1EE5155D" w14:textId="77777777" w:rsidR="00520C79" w:rsidRPr="009A6DF1" w:rsidRDefault="00520C79" w:rsidP="009A6DF1">
            <w:pPr>
              <w:rPr>
                <w:lang w:val="en-US" w:eastAsia="de-DE"/>
              </w:rPr>
            </w:pPr>
            <w:r w:rsidRPr="009A6DF1">
              <w:rPr>
                <w:lang w:val="en-US" w:eastAsia="de-DE"/>
              </w:rPr>
              <w:t>Service Level/</w:t>
            </w:r>
          </w:p>
          <w:p w14:paraId="55714875" w14:textId="77777777" w:rsidR="00520C79" w:rsidRPr="009A6DF1" w:rsidRDefault="00520C79" w:rsidP="009A6DF1">
            <w:pPr>
              <w:rPr>
                <w:lang w:val="en-US" w:eastAsia="de-DE"/>
              </w:rPr>
            </w:pPr>
            <w:r w:rsidRPr="009A6DF1">
              <w:rPr>
                <w:lang w:val="en-US" w:eastAsia="de-DE"/>
              </w:rPr>
              <w:t>Performance/</w:t>
            </w:r>
          </w:p>
          <w:p w14:paraId="75F588C4" w14:textId="77777777" w:rsidR="00520C79" w:rsidRPr="009A6DF1" w:rsidRDefault="00520C79" w:rsidP="009A6DF1">
            <w:pPr>
              <w:rPr>
                <w:lang w:val="en-US" w:eastAsia="de-DE"/>
              </w:rPr>
            </w:pPr>
            <w:r w:rsidRPr="009A6DF1">
              <w:rPr>
                <w:lang w:val="en-US" w:eastAsia="de-DE"/>
              </w:rPr>
              <w:t>Scalability/</w:t>
            </w:r>
          </w:p>
          <w:p w14:paraId="678CC65B" w14:textId="77777777" w:rsidR="00520C79" w:rsidRPr="009A6DF1" w:rsidRDefault="00520C79" w:rsidP="009A6DF1">
            <w:pPr>
              <w:rPr>
                <w:lang w:val="en-US" w:eastAsia="de-DE"/>
              </w:rPr>
            </w:pPr>
            <w:r w:rsidRPr="009A6DF1">
              <w:rPr>
                <w:lang w:val="en-US" w:eastAsia="de-DE"/>
              </w:rPr>
              <w:lastRenderedPageBreak/>
              <w:t>Information</w:t>
            </w:r>
          </w:p>
          <w:p w14:paraId="1EA27457" w14:textId="77777777" w:rsidR="00520C79" w:rsidRPr="009A6DF1" w:rsidRDefault="00520C79" w:rsidP="009A6DF1">
            <w:pPr>
              <w:rPr>
                <w:lang w:val="en-US" w:eastAsia="de-DE"/>
              </w:rPr>
            </w:pPr>
            <w:r w:rsidRPr="009A6DF1">
              <w:rPr>
                <w:lang w:val="en-US" w:eastAsia="de-DE"/>
              </w:rPr>
              <w:t xml:space="preserve">Security Requirements </w:t>
            </w:r>
          </w:p>
          <w:p w14:paraId="5955FAEE" w14:textId="77777777" w:rsidR="00520C79" w:rsidRPr="009A6DF1" w:rsidRDefault="00520C79" w:rsidP="009A6DF1">
            <w:pPr>
              <w:rPr>
                <w:lang w:val="en-US" w:eastAsia="de-DE"/>
              </w:rPr>
            </w:pPr>
            <w:r w:rsidRPr="009A6DF1">
              <w:rPr>
                <w:lang w:val="en-US" w:eastAsia="de-DE"/>
              </w:rPr>
              <w:t>Requirements</w:t>
            </w:r>
          </w:p>
          <w:p w14:paraId="5A3D1E21" w14:textId="77777777" w:rsidR="00520C79" w:rsidRPr="00632B3F" w:rsidRDefault="00520C79" w:rsidP="009A6DF1">
            <w:pPr>
              <w:rPr>
                <w:lang w:val="en-US" w:eastAsia="de-DE"/>
              </w:rPr>
            </w:pPr>
          </w:p>
        </w:tc>
        <w:tc>
          <w:tcPr>
            <w:tcW w:w="747" w:type="dxa"/>
          </w:tcPr>
          <w:p w14:paraId="75B9CF1F" w14:textId="65693E8D" w:rsidR="00520C79" w:rsidRPr="009A6DF1" w:rsidRDefault="00520C79" w:rsidP="009A6DF1">
            <w:pPr>
              <w:jc w:val="left"/>
              <w:cnfStyle w:val="000000000000" w:firstRow="0" w:lastRow="0" w:firstColumn="0" w:lastColumn="0" w:oddVBand="0" w:evenVBand="0" w:oddHBand="0" w:evenHBand="0" w:firstRowFirstColumn="0" w:firstRowLastColumn="0" w:lastRowFirstColumn="0" w:lastRowLastColumn="0"/>
              <w:rPr>
                <w:lang w:val="en-US"/>
              </w:rPr>
            </w:pPr>
            <w:r w:rsidRPr="001A7B94">
              <w:lastRenderedPageBreak/>
              <w:t>S</w:t>
            </w:r>
          </w:p>
        </w:tc>
        <w:tc>
          <w:tcPr>
            <w:tcW w:w="850" w:type="dxa"/>
          </w:tcPr>
          <w:p w14:paraId="744BD11E" w14:textId="11918E41" w:rsidR="00520C79" w:rsidRPr="009A6DF1" w:rsidRDefault="00520C79" w:rsidP="009A6DF1">
            <w:pPr>
              <w:jc w:val="left"/>
              <w:cnfStyle w:val="000000000000" w:firstRow="0" w:lastRow="0" w:firstColumn="0" w:lastColumn="0" w:oddVBand="0" w:evenVBand="0" w:oddHBand="0" w:evenHBand="0" w:firstRowFirstColumn="0" w:firstRowLastColumn="0" w:lastRowFirstColumn="0" w:lastRowLastColumn="0"/>
              <w:rPr>
                <w:lang w:val="en-US"/>
              </w:rPr>
            </w:pPr>
            <w:r w:rsidRPr="001A7B94">
              <w:t>0001</w:t>
            </w:r>
          </w:p>
        </w:tc>
        <w:tc>
          <w:tcPr>
            <w:tcW w:w="3827" w:type="dxa"/>
          </w:tcPr>
          <w:p w14:paraId="1BA26BA7" w14:textId="180AFDBA" w:rsidR="00520C79" w:rsidRPr="00520C79" w:rsidRDefault="00520C79" w:rsidP="009A6DF1">
            <w:pPr>
              <w:jc w:val="left"/>
              <w:cnfStyle w:val="000000000000" w:firstRow="0" w:lastRow="0" w:firstColumn="0" w:lastColumn="0" w:oddVBand="0" w:evenVBand="0" w:oddHBand="0" w:evenHBand="0" w:firstRowFirstColumn="0" w:firstRowLastColumn="0" w:lastRowFirstColumn="0" w:lastRowLastColumn="0"/>
              <w:rPr>
                <w:lang w:val="en-US"/>
              </w:rPr>
            </w:pPr>
            <w:r w:rsidRPr="00520C79">
              <w:rPr>
                <w:lang w:val="en-US"/>
              </w:rPr>
              <w:t>Available 24 / 7 for students</w:t>
            </w:r>
          </w:p>
        </w:tc>
        <w:tc>
          <w:tcPr>
            <w:tcW w:w="1701" w:type="dxa"/>
          </w:tcPr>
          <w:p w14:paraId="4108B3F8" w14:textId="78B47F31" w:rsidR="00520C79" w:rsidRPr="009A6DF1" w:rsidRDefault="00520C79" w:rsidP="009A6DF1">
            <w:pPr>
              <w:jc w:val="left"/>
              <w:cnfStyle w:val="000000000000" w:firstRow="0" w:lastRow="0" w:firstColumn="0" w:lastColumn="0" w:oddVBand="0" w:evenVBand="0" w:oddHBand="0" w:evenHBand="0" w:firstRowFirstColumn="0" w:firstRowLastColumn="0" w:lastRowFirstColumn="0" w:lastRowLastColumn="0"/>
              <w:rPr>
                <w:lang w:val="en-US"/>
              </w:rPr>
            </w:pPr>
            <w:r w:rsidRPr="001A7B94">
              <w:t xml:space="preserve">General </w:t>
            </w:r>
          </w:p>
        </w:tc>
        <w:tc>
          <w:tcPr>
            <w:tcW w:w="1134" w:type="dxa"/>
          </w:tcPr>
          <w:p w14:paraId="05ED03D2" w14:textId="3F80649A" w:rsidR="00520C79" w:rsidRPr="005B0318" w:rsidRDefault="00520C79" w:rsidP="009A6DF1">
            <w:pPr>
              <w:jc w:val="left"/>
              <w:cnfStyle w:val="000000000000" w:firstRow="0" w:lastRow="0" w:firstColumn="0" w:lastColumn="0" w:oddVBand="0" w:evenVBand="0" w:oddHBand="0" w:evenHBand="0" w:firstRowFirstColumn="0" w:firstRowLastColumn="0" w:lastRowFirstColumn="0" w:lastRowLastColumn="0"/>
            </w:pPr>
            <w:r w:rsidRPr="001A7B94">
              <w:t>H</w:t>
            </w:r>
          </w:p>
        </w:tc>
      </w:tr>
      <w:tr w:rsidR="00520C79" w14:paraId="0634A822" w14:textId="77777777" w:rsidTr="00520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5" w:type="dxa"/>
            <w:vMerge/>
          </w:tcPr>
          <w:p w14:paraId="2D3CB5F2" w14:textId="77777777" w:rsidR="00520C79" w:rsidRPr="00632B3F" w:rsidRDefault="00520C79" w:rsidP="009A6DF1">
            <w:pPr>
              <w:rPr>
                <w:lang w:val="en-US" w:eastAsia="de-DE"/>
              </w:rPr>
            </w:pPr>
          </w:p>
        </w:tc>
        <w:tc>
          <w:tcPr>
            <w:tcW w:w="747" w:type="dxa"/>
          </w:tcPr>
          <w:p w14:paraId="0D1CC701" w14:textId="3BA02DB4" w:rsidR="00520C79" w:rsidRPr="009A6DF1" w:rsidRDefault="00520C79" w:rsidP="009A6DF1">
            <w:pPr>
              <w:jc w:val="left"/>
              <w:cnfStyle w:val="000000100000" w:firstRow="0" w:lastRow="0" w:firstColumn="0" w:lastColumn="0" w:oddVBand="0" w:evenVBand="0" w:oddHBand="1" w:evenHBand="0" w:firstRowFirstColumn="0" w:firstRowLastColumn="0" w:lastRowFirstColumn="0" w:lastRowLastColumn="0"/>
              <w:rPr>
                <w:lang w:val="en-US"/>
              </w:rPr>
            </w:pPr>
            <w:r w:rsidRPr="001A7B94">
              <w:t>S</w:t>
            </w:r>
          </w:p>
        </w:tc>
        <w:tc>
          <w:tcPr>
            <w:tcW w:w="850" w:type="dxa"/>
          </w:tcPr>
          <w:p w14:paraId="240B2CC9" w14:textId="0B06305B" w:rsidR="00520C79" w:rsidRPr="009A6DF1" w:rsidRDefault="00520C79" w:rsidP="009A6DF1">
            <w:pPr>
              <w:jc w:val="left"/>
              <w:cnfStyle w:val="000000100000" w:firstRow="0" w:lastRow="0" w:firstColumn="0" w:lastColumn="0" w:oddVBand="0" w:evenVBand="0" w:oddHBand="1" w:evenHBand="0" w:firstRowFirstColumn="0" w:firstRowLastColumn="0" w:lastRowFirstColumn="0" w:lastRowLastColumn="0"/>
              <w:rPr>
                <w:lang w:val="en-US"/>
              </w:rPr>
            </w:pPr>
            <w:r w:rsidRPr="001A7B94">
              <w:t>0002</w:t>
            </w:r>
          </w:p>
        </w:tc>
        <w:tc>
          <w:tcPr>
            <w:tcW w:w="3827" w:type="dxa"/>
          </w:tcPr>
          <w:p w14:paraId="5BC1D011" w14:textId="0779BDFF" w:rsidR="00520C79" w:rsidRPr="009A6DF1" w:rsidRDefault="00520C79" w:rsidP="009A6DF1">
            <w:pPr>
              <w:jc w:val="left"/>
              <w:cnfStyle w:val="000000100000" w:firstRow="0" w:lastRow="0" w:firstColumn="0" w:lastColumn="0" w:oddVBand="0" w:evenVBand="0" w:oddHBand="1" w:evenHBand="0" w:firstRowFirstColumn="0" w:firstRowLastColumn="0" w:lastRowFirstColumn="0" w:lastRowLastColumn="0"/>
              <w:rPr>
                <w:lang w:val="en-US"/>
              </w:rPr>
            </w:pPr>
            <w:r w:rsidRPr="009A6DF1">
              <w:rPr>
                <w:lang w:val="en-US"/>
              </w:rPr>
              <w:t>Fast response time regarding questions stated by the students.</w:t>
            </w:r>
          </w:p>
        </w:tc>
        <w:tc>
          <w:tcPr>
            <w:tcW w:w="1701" w:type="dxa"/>
          </w:tcPr>
          <w:p w14:paraId="35580D18" w14:textId="647A962F" w:rsidR="00520C79" w:rsidRPr="00520C79" w:rsidRDefault="00520C79" w:rsidP="009A6DF1">
            <w:pPr>
              <w:jc w:val="left"/>
              <w:cnfStyle w:val="000000100000" w:firstRow="0" w:lastRow="0" w:firstColumn="0" w:lastColumn="0" w:oddVBand="0" w:evenVBand="0" w:oddHBand="1" w:evenHBand="0" w:firstRowFirstColumn="0" w:firstRowLastColumn="0" w:lastRowFirstColumn="0" w:lastRowLastColumn="0"/>
              <w:rPr>
                <w:lang w:val="en-GB"/>
              </w:rPr>
            </w:pPr>
            <w:r w:rsidRPr="00520C79">
              <w:rPr>
                <w:lang w:val="en-GB"/>
              </w:rPr>
              <w:t>Assignment</w:t>
            </w:r>
          </w:p>
        </w:tc>
        <w:tc>
          <w:tcPr>
            <w:tcW w:w="1134" w:type="dxa"/>
          </w:tcPr>
          <w:p w14:paraId="0DFB214C" w14:textId="4DE06BE7" w:rsidR="00520C79" w:rsidRPr="005B0318" w:rsidRDefault="00520C79" w:rsidP="009A6DF1">
            <w:pPr>
              <w:jc w:val="left"/>
              <w:cnfStyle w:val="000000100000" w:firstRow="0" w:lastRow="0" w:firstColumn="0" w:lastColumn="0" w:oddVBand="0" w:evenVBand="0" w:oddHBand="1" w:evenHBand="0" w:firstRowFirstColumn="0" w:firstRowLastColumn="0" w:lastRowFirstColumn="0" w:lastRowLastColumn="0"/>
            </w:pPr>
            <w:r w:rsidRPr="001A7B94">
              <w:t>H</w:t>
            </w:r>
          </w:p>
        </w:tc>
      </w:tr>
      <w:tr w:rsidR="00520C79" w14:paraId="265490F6" w14:textId="77777777" w:rsidTr="00520C79">
        <w:tc>
          <w:tcPr>
            <w:cnfStyle w:val="001000000000" w:firstRow="0" w:lastRow="0" w:firstColumn="1" w:lastColumn="0" w:oddVBand="0" w:evenVBand="0" w:oddHBand="0" w:evenHBand="0" w:firstRowFirstColumn="0" w:firstRowLastColumn="0" w:lastRowFirstColumn="0" w:lastRowLastColumn="0"/>
            <w:tcW w:w="1375" w:type="dxa"/>
            <w:vMerge/>
          </w:tcPr>
          <w:p w14:paraId="1E6E43A6" w14:textId="77777777" w:rsidR="00520C79" w:rsidRPr="00632B3F" w:rsidRDefault="00520C79" w:rsidP="009A6DF1">
            <w:pPr>
              <w:rPr>
                <w:lang w:val="en-US" w:eastAsia="de-DE"/>
              </w:rPr>
            </w:pPr>
          </w:p>
        </w:tc>
        <w:tc>
          <w:tcPr>
            <w:tcW w:w="747" w:type="dxa"/>
          </w:tcPr>
          <w:p w14:paraId="0726078F" w14:textId="35986D29" w:rsidR="00520C79" w:rsidRPr="009A6DF1" w:rsidRDefault="00520C79" w:rsidP="009A6DF1">
            <w:pPr>
              <w:jc w:val="left"/>
              <w:cnfStyle w:val="000000000000" w:firstRow="0" w:lastRow="0" w:firstColumn="0" w:lastColumn="0" w:oddVBand="0" w:evenVBand="0" w:oddHBand="0" w:evenHBand="0" w:firstRowFirstColumn="0" w:firstRowLastColumn="0" w:lastRowFirstColumn="0" w:lastRowLastColumn="0"/>
              <w:rPr>
                <w:lang w:val="en-US"/>
              </w:rPr>
            </w:pPr>
            <w:r w:rsidRPr="001A7B94">
              <w:t>S</w:t>
            </w:r>
          </w:p>
        </w:tc>
        <w:tc>
          <w:tcPr>
            <w:tcW w:w="850" w:type="dxa"/>
          </w:tcPr>
          <w:p w14:paraId="58FC9AAA" w14:textId="33A09B7B" w:rsidR="00520C79" w:rsidRPr="009A6DF1" w:rsidRDefault="00520C79" w:rsidP="009A6DF1">
            <w:pPr>
              <w:jc w:val="left"/>
              <w:cnfStyle w:val="000000000000" w:firstRow="0" w:lastRow="0" w:firstColumn="0" w:lastColumn="0" w:oddVBand="0" w:evenVBand="0" w:oddHBand="0" w:evenHBand="0" w:firstRowFirstColumn="0" w:firstRowLastColumn="0" w:lastRowFirstColumn="0" w:lastRowLastColumn="0"/>
              <w:rPr>
                <w:lang w:val="en-US"/>
              </w:rPr>
            </w:pPr>
            <w:r w:rsidRPr="001A7B94">
              <w:t>0003</w:t>
            </w:r>
          </w:p>
        </w:tc>
        <w:tc>
          <w:tcPr>
            <w:tcW w:w="3827" w:type="dxa"/>
          </w:tcPr>
          <w:p w14:paraId="6DC661EB" w14:textId="33799281" w:rsidR="00520C79" w:rsidRPr="009A6DF1" w:rsidRDefault="00520C79" w:rsidP="009A6DF1">
            <w:pPr>
              <w:jc w:val="left"/>
              <w:cnfStyle w:val="000000000000" w:firstRow="0" w:lastRow="0" w:firstColumn="0" w:lastColumn="0" w:oddVBand="0" w:evenVBand="0" w:oddHBand="0" w:evenHBand="0" w:firstRowFirstColumn="0" w:firstRowLastColumn="0" w:lastRowFirstColumn="0" w:lastRowLastColumn="0"/>
              <w:rPr>
                <w:lang w:val="en-US"/>
              </w:rPr>
            </w:pPr>
            <w:r w:rsidRPr="009A6DF1">
              <w:rPr>
                <w:lang w:val="en-US"/>
              </w:rPr>
              <w:t>Fast response time regarding asking questions by a quiz session.</w:t>
            </w:r>
          </w:p>
        </w:tc>
        <w:tc>
          <w:tcPr>
            <w:tcW w:w="1701" w:type="dxa"/>
          </w:tcPr>
          <w:p w14:paraId="6EA75F5E" w14:textId="59F62A04" w:rsidR="00520C79" w:rsidRPr="009A6DF1" w:rsidRDefault="00520C79" w:rsidP="009A6DF1">
            <w:pPr>
              <w:jc w:val="left"/>
              <w:cnfStyle w:val="000000000000" w:firstRow="0" w:lastRow="0" w:firstColumn="0" w:lastColumn="0" w:oddVBand="0" w:evenVBand="0" w:oddHBand="0" w:evenHBand="0" w:firstRowFirstColumn="0" w:firstRowLastColumn="0" w:lastRowFirstColumn="0" w:lastRowLastColumn="0"/>
              <w:rPr>
                <w:lang w:val="en-US"/>
              </w:rPr>
            </w:pPr>
            <w:r w:rsidRPr="001A7B94">
              <w:t>Quiz</w:t>
            </w:r>
          </w:p>
        </w:tc>
        <w:tc>
          <w:tcPr>
            <w:tcW w:w="1134" w:type="dxa"/>
          </w:tcPr>
          <w:p w14:paraId="260281AD" w14:textId="53B6BC69" w:rsidR="00520C79" w:rsidRPr="005B0318" w:rsidRDefault="00520C79" w:rsidP="009A6DF1">
            <w:pPr>
              <w:jc w:val="left"/>
              <w:cnfStyle w:val="000000000000" w:firstRow="0" w:lastRow="0" w:firstColumn="0" w:lastColumn="0" w:oddVBand="0" w:evenVBand="0" w:oddHBand="0" w:evenHBand="0" w:firstRowFirstColumn="0" w:firstRowLastColumn="0" w:lastRowFirstColumn="0" w:lastRowLastColumn="0"/>
            </w:pPr>
            <w:r w:rsidRPr="001A7B94">
              <w:t>H</w:t>
            </w:r>
          </w:p>
        </w:tc>
      </w:tr>
      <w:tr w:rsidR="00520C79" w14:paraId="4D960A70" w14:textId="77777777" w:rsidTr="00520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5" w:type="dxa"/>
            <w:vMerge/>
          </w:tcPr>
          <w:p w14:paraId="0F2E8D5D" w14:textId="77777777" w:rsidR="00520C79" w:rsidRPr="00632B3F" w:rsidRDefault="00520C79" w:rsidP="009A6DF1">
            <w:pPr>
              <w:rPr>
                <w:lang w:val="en-US" w:eastAsia="de-DE"/>
              </w:rPr>
            </w:pPr>
          </w:p>
        </w:tc>
        <w:tc>
          <w:tcPr>
            <w:tcW w:w="747" w:type="dxa"/>
          </w:tcPr>
          <w:p w14:paraId="07F1E3FB" w14:textId="2466E3A2" w:rsidR="00520C79" w:rsidRPr="009A6DF1" w:rsidRDefault="00520C79" w:rsidP="009A6DF1">
            <w:pPr>
              <w:jc w:val="left"/>
              <w:cnfStyle w:val="000000100000" w:firstRow="0" w:lastRow="0" w:firstColumn="0" w:lastColumn="0" w:oddVBand="0" w:evenVBand="0" w:oddHBand="1" w:evenHBand="0" w:firstRowFirstColumn="0" w:firstRowLastColumn="0" w:lastRowFirstColumn="0" w:lastRowLastColumn="0"/>
              <w:rPr>
                <w:lang w:val="en-US"/>
              </w:rPr>
            </w:pPr>
            <w:r w:rsidRPr="001A7B94">
              <w:t>S</w:t>
            </w:r>
          </w:p>
        </w:tc>
        <w:tc>
          <w:tcPr>
            <w:tcW w:w="850" w:type="dxa"/>
          </w:tcPr>
          <w:p w14:paraId="65C3DAB0" w14:textId="1A378F60" w:rsidR="00520C79" w:rsidRPr="009A6DF1" w:rsidRDefault="00520C79" w:rsidP="009A6DF1">
            <w:pPr>
              <w:jc w:val="left"/>
              <w:cnfStyle w:val="000000100000" w:firstRow="0" w:lastRow="0" w:firstColumn="0" w:lastColumn="0" w:oddVBand="0" w:evenVBand="0" w:oddHBand="1" w:evenHBand="0" w:firstRowFirstColumn="0" w:firstRowLastColumn="0" w:lastRowFirstColumn="0" w:lastRowLastColumn="0"/>
              <w:rPr>
                <w:lang w:val="en-US"/>
              </w:rPr>
            </w:pPr>
            <w:r w:rsidRPr="001A7B94">
              <w:t>0004</w:t>
            </w:r>
          </w:p>
        </w:tc>
        <w:tc>
          <w:tcPr>
            <w:tcW w:w="3827" w:type="dxa"/>
          </w:tcPr>
          <w:p w14:paraId="25A98F38" w14:textId="60842153" w:rsidR="00520C79" w:rsidRPr="009A6DF1" w:rsidRDefault="00520C79" w:rsidP="009A6DF1">
            <w:pPr>
              <w:jc w:val="left"/>
              <w:cnfStyle w:val="000000100000" w:firstRow="0" w:lastRow="0" w:firstColumn="0" w:lastColumn="0" w:oddVBand="0" w:evenVBand="0" w:oddHBand="1" w:evenHBand="0" w:firstRowFirstColumn="0" w:firstRowLastColumn="0" w:lastRowFirstColumn="0" w:lastRowLastColumn="0"/>
              <w:rPr>
                <w:lang w:val="en-US"/>
              </w:rPr>
            </w:pPr>
            <w:r w:rsidRPr="009A6DF1">
              <w:rPr>
                <w:lang w:val="en-US"/>
              </w:rPr>
              <w:t>No possibility to insert data files into the chatbot.</w:t>
            </w:r>
          </w:p>
        </w:tc>
        <w:tc>
          <w:tcPr>
            <w:tcW w:w="1701" w:type="dxa"/>
          </w:tcPr>
          <w:p w14:paraId="74E825CA" w14:textId="47FF69FC" w:rsidR="00520C79" w:rsidRPr="009A6DF1" w:rsidRDefault="00520C79" w:rsidP="009A6DF1">
            <w:pPr>
              <w:jc w:val="left"/>
              <w:cnfStyle w:val="000000100000" w:firstRow="0" w:lastRow="0" w:firstColumn="0" w:lastColumn="0" w:oddVBand="0" w:evenVBand="0" w:oddHBand="1" w:evenHBand="0" w:firstRowFirstColumn="0" w:firstRowLastColumn="0" w:lastRowFirstColumn="0" w:lastRowLastColumn="0"/>
              <w:rPr>
                <w:lang w:val="en-US"/>
              </w:rPr>
            </w:pPr>
            <w:r w:rsidRPr="001A7B94">
              <w:t xml:space="preserve">General </w:t>
            </w:r>
          </w:p>
        </w:tc>
        <w:tc>
          <w:tcPr>
            <w:tcW w:w="1134" w:type="dxa"/>
          </w:tcPr>
          <w:p w14:paraId="08FEBD68" w14:textId="2C91B38D" w:rsidR="00520C79" w:rsidRPr="005B0318" w:rsidRDefault="00520C79" w:rsidP="009A6DF1">
            <w:pPr>
              <w:jc w:val="left"/>
              <w:cnfStyle w:val="000000100000" w:firstRow="0" w:lastRow="0" w:firstColumn="0" w:lastColumn="0" w:oddVBand="0" w:evenVBand="0" w:oddHBand="1" w:evenHBand="0" w:firstRowFirstColumn="0" w:firstRowLastColumn="0" w:lastRowFirstColumn="0" w:lastRowLastColumn="0"/>
            </w:pPr>
            <w:r w:rsidRPr="001A7B94">
              <w:t>H</w:t>
            </w:r>
          </w:p>
        </w:tc>
      </w:tr>
      <w:tr w:rsidR="00520C79" w14:paraId="5893BDB1" w14:textId="77777777" w:rsidTr="00520C79">
        <w:tc>
          <w:tcPr>
            <w:cnfStyle w:val="001000000000" w:firstRow="0" w:lastRow="0" w:firstColumn="1" w:lastColumn="0" w:oddVBand="0" w:evenVBand="0" w:oddHBand="0" w:evenHBand="0" w:firstRowFirstColumn="0" w:firstRowLastColumn="0" w:lastRowFirstColumn="0" w:lastRowLastColumn="0"/>
            <w:tcW w:w="1375" w:type="dxa"/>
            <w:vMerge/>
          </w:tcPr>
          <w:p w14:paraId="22F8FB1F" w14:textId="77777777" w:rsidR="00520C79" w:rsidRPr="00632B3F" w:rsidRDefault="00520C79" w:rsidP="009A6DF1">
            <w:pPr>
              <w:rPr>
                <w:lang w:val="en-US" w:eastAsia="de-DE"/>
              </w:rPr>
            </w:pPr>
          </w:p>
        </w:tc>
        <w:tc>
          <w:tcPr>
            <w:tcW w:w="747" w:type="dxa"/>
          </w:tcPr>
          <w:p w14:paraId="44C69932" w14:textId="6CA1FB3E" w:rsidR="00520C79" w:rsidRPr="009A6DF1" w:rsidRDefault="00520C79" w:rsidP="009A6DF1">
            <w:pPr>
              <w:jc w:val="left"/>
              <w:cnfStyle w:val="000000000000" w:firstRow="0" w:lastRow="0" w:firstColumn="0" w:lastColumn="0" w:oddVBand="0" w:evenVBand="0" w:oddHBand="0" w:evenHBand="0" w:firstRowFirstColumn="0" w:firstRowLastColumn="0" w:lastRowFirstColumn="0" w:lastRowLastColumn="0"/>
              <w:rPr>
                <w:lang w:val="en-US"/>
              </w:rPr>
            </w:pPr>
            <w:r w:rsidRPr="001A7B94">
              <w:t>S</w:t>
            </w:r>
          </w:p>
        </w:tc>
        <w:tc>
          <w:tcPr>
            <w:tcW w:w="850" w:type="dxa"/>
          </w:tcPr>
          <w:p w14:paraId="11EFF134" w14:textId="1D305D41" w:rsidR="00520C79" w:rsidRPr="009A6DF1" w:rsidRDefault="00520C79" w:rsidP="009A6DF1">
            <w:pPr>
              <w:jc w:val="left"/>
              <w:cnfStyle w:val="000000000000" w:firstRow="0" w:lastRow="0" w:firstColumn="0" w:lastColumn="0" w:oddVBand="0" w:evenVBand="0" w:oddHBand="0" w:evenHBand="0" w:firstRowFirstColumn="0" w:firstRowLastColumn="0" w:lastRowFirstColumn="0" w:lastRowLastColumn="0"/>
              <w:rPr>
                <w:lang w:val="en-US"/>
              </w:rPr>
            </w:pPr>
            <w:r w:rsidRPr="001A7B94">
              <w:t>0005</w:t>
            </w:r>
          </w:p>
        </w:tc>
        <w:tc>
          <w:tcPr>
            <w:tcW w:w="3827" w:type="dxa"/>
          </w:tcPr>
          <w:p w14:paraId="3D0509CB" w14:textId="792E9EF7" w:rsidR="00520C79" w:rsidRPr="009A6DF1" w:rsidRDefault="00520C79" w:rsidP="009A6DF1">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S</w:t>
            </w:r>
            <w:r w:rsidRPr="009A6DF1">
              <w:rPr>
                <w:lang w:val="en-US"/>
              </w:rPr>
              <w:t>calable towards other modules of the master course at the FHNW</w:t>
            </w:r>
          </w:p>
        </w:tc>
        <w:tc>
          <w:tcPr>
            <w:tcW w:w="1701" w:type="dxa"/>
          </w:tcPr>
          <w:p w14:paraId="0555898A" w14:textId="78A10684" w:rsidR="00520C79" w:rsidRPr="009A6DF1" w:rsidRDefault="00520C79" w:rsidP="009A6DF1">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General</w:t>
            </w:r>
          </w:p>
        </w:tc>
        <w:tc>
          <w:tcPr>
            <w:tcW w:w="1134" w:type="dxa"/>
          </w:tcPr>
          <w:p w14:paraId="3D8A2FFA" w14:textId="4E062355" w:rsidR="00520C79" w:rsidRPr="005B0318" w:rsidRDefault="00520C79" w:rsidP="009A6DF1">
            <w:pPr>
              <w:jc w:val="left"/>
              <w:cnfStyle w:val="000000000000" w:firstRow="0" w:lastRow="0" w:firstColumn="0" w:lastColumn="0" w:oddVBand="0" w:evenVBand="0" w:oddHBand="0" w:evenHBand="0" w:firstRowFirstColumn="0" w:firstRowLastColumn="0" w:lastRowFirstColumn="0" w:lastRowLastColumn="0"/>
            </w:pPr>
            <w:r w:rsidRPr="001A7B94">
              <w:t>M</w:t>
            </w:r>
          </w:p>
        </w:tc>
      </w:tr>
      <w:tr w:rsidR="00520C79" w:rsidRPr="00520C79" w14:paraId="59A34674" w14:textId="77777777" w:rsidTr="00520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5" w:type="dxa"/>
            <w:vMerge/>
          </w:tcPr>
          <w:p w14:paraId="6E65DBCD" w14:textId="77777777" w:rsidR="00520C79" w:rsidRPr="00632B3F" w:rsidRDefault="00520C79" w:rsidP="009A6DF1">
            <w:pPr>
              <w:rPr>
                <w:lang w:val="en-US" w:eastAsia="de-DE"/>
              </w:rPr>
            </w:pPr>
          </w:p>
        </w:tc>
        <w:tc>
          <w:tcPr>
            <w:tcW w:w="747" w:type="dxa"/>
          </w:tcPr>
          <w:p w14:paraId="54AE3F0F" w14:textId="5C864912" w:rsidR="00520C79" w:rsidRPr="009A6DF1" w:rsidRDefault="00520C79" w:rsidP="009A6DF1">
            <w:pPr>
              <w:jc w:val="left"/>
              <w:cnfStyle w:val="000000100000" w:firstRow="0" w:lastRow="0" w:firstColumn="0" w:lastColumn="0" w:oddVBand="0" w:evenVBand="0" w:oddHBand="1" w:evenHBand="0" w:firstRowFirstColumn="0" w:firstRowLastColumn="0" w:lastRowFirstColumn="0" w:lastRowLastColumn="0"/>
              <w:rPr>
                <w:lang w:val="en-US"/>
              </w:rPr>
            </w:pPr>
            <w:r w:rsidRPr="001A7B94">
              <w:t>S</w:t>
            </w:r>
          </w:p>
        </w:tc>
        <w:tc>
          <w:tcPr>
            <w:tcW w:w="850" w:type="dxa"/>
          </w:tcPr>
          <w:p w14:paraId="3BB5F864" w14:textId="26AE2589" w:rsidR="00520C79" w:rsidRPr="009A6DF1" w:rsidRDefault="00520C79" w:rsidP="009A6DF1">
            <w:pPr>
              <w:jc w:val="left"/>
              <w:cnfStyle w:val="000000100000" w:firstRow="0" w:lastRow="0" w:firstColumn="0" w:lastColumn="0" w:oddVBand="0" w:evenVBand="0" w:oddHBand="1" w:evenHBand="0" w:firstRowFirstColumn="0" w:firstRowLastColumn="0" w:lastRowFirstColumn="0" w:lastRowLastColumn="0"/>
              <w:rPr>
                <w:lang w:val="en-US"/>
              </w:rPr>
            </w:pPr>
            <w:r w:rsidRPr="001A7B94">
              <w:t>0006</w:t>
            </w:r>
          </w:p>
        </w:tc>
        <w:tc>
          <w:tcPr>
            <w:tcW w:w="3827" w:type="dxa"/>
          </w:tcPr>
          <w:p w14:paraId="4F06FB47" w14:textId="4D1DBCA8" w:rsidR="00520C79" w:rsidRPr="009A6DF1" w:rsidRDefault="00520C79" w:rsidP="009A6DF1">
            <w:pPr>
              <w:jc w:val="left"/>
              <w:cnfStyle w:val="000000100000" w:firstRow="0" w:lastRow="0" w:firstColumn="0" w:lastColumn="0" w:oddVBand="0" w:evenVBand="0" w:oddHBand="1" w:evenHBand="0" w:firstRowFirstColumn="0" w:firstRowLastColumn="0" w:lastRowFirstColumn="0" w:lastRowLastColumn="0"/>
              <w:rPr>
                <w:lang w:val="en-US"/>
              </w:rPr>
            </w:pPr>
            <w:r w:rsidRPr="009A6DF1">
              <w:rPr>
                <w:lang w:val="en-US"/>
              </w:rPr>
              <w:t>Scalable towards other studies inside the FHNW School of Business</w:t>
            </w:r>
          </w:p>
        </w:tc>
        <w:tc>
          <w:tcPr>
            <w:tcW w:w="1701" w:type="dxa"/>
          </w:tcPr>
          <w:p w14:paraId="59E2C2A9" w14:textId="41AE9FCB" w:rsidR="00520C79" w:rsidRPr="009A6DF1" w:rsidRDefault="00520C79" w:rsidP="009A6DF1">
            <w:pPr>
              <w:jc w:val="left"/>
              <w:cnfStyle w:val="000000100000" w:firstRow="0" w:lastRow="0" w:firstColumn="0" w:lastColumn="0" w:oddVBand="0" w:evenVBand="0" w:oddHBand="1" w:evenHBand="0" w:firstRowFirstColumn="0" w:firstRowLastColumn="0" w:lastRowFirstColumn="0" w:lastRowLastColumn="0"/>
              <w:rPr>
                <w:lang w:val="en-US"/>
              </w:rPr>
            </w:pPr>
            <w:r>
              <w:rPr>
                <w:lang w:val="en-US"/>
              </w:rPr>
              <w:t>General</w:t>
            </w:r>
          </w:p>
        </w:tc>
        <w:tc>
          <w:tcPr>
            <w:tcW w:w="1134" w:type="dxa"/>
          </w:tcPr>
          <w:p w14:paraId="6B52AE80" w14:textId="168F48A8" w:rsidR="00520C79" w:rsidRPr="009A6DF1" w:rsidRDefault="00520C79" w:rsidP="009A6DF1">
            <w:pPr>
              <w:jc w:val="left"/>
              <w:cnfStyle w:val="000000100000" w:firstRow="0" w:lastRow="0" w:firstColumn="0" w:lastColumn="0" w:oddVBand="0" w:evenVBand="0" w:oddHBand="1" w:evenHBand="0" w:firstRowFirstColumn="0" w:firstRowLastColumn="0" w:lastRowFirstColumn="0" w:lastRowLastColumn="0"/>
              <w:rPr>
                <w:lang w:val="en-US"/>
              </w:rPr>
            </w:pPr>
            <w:r>
              <w:rPr>
                <w:lang w:val="en-US"/>
              </w:rPr>
              <w:t>Low</w:t>
            </w:r>
          </w:p>
        </w:tc>
      </w:tr>
      <w:tr w:rsidR="00520C79" w:rsidRPr="00520C79" w14:paraId="518A9103" w14:textId="77777777" w:rsidTr="00520C79">
        <w:tc>
          <w:tcPr>
            <w:cnfStyle w:val="001000000000" w:firstRow="0" w:lastRow="0" w:firstColumn="1" w:lastColumn="0" w:oddVBand="0" w:evenVBand="0" w:oddHBand="0" w:evenHBand="0" w:firstRowFirstColumn="0" w:firstRowLastColumn="0" w:lastRowFirstColumn="0" w:lastRowLastColumn="0"/>
            <w:tcW w:w="1375" w:type="dxa"/>
            <w:vMerge/>
          </w:tcPr>
          <w:p w14:paraId="78B975D6" w14:textId="77777777" w:rsidR="00520C79" w:rsidRPr="00632B3F" w:rsidRDefault="00520C79" w:rsidP="00520C79">
            <w:pPr>
              <w:rPr>
                <w:lang w:val="en-US" w:eastAsia="de-DE"/>
              </w:rPr>
            </w:pPr>
          </w:p>
        </w:tc>
        <w:tc>
          <w:tcPr>
            <w:tcW w:w="747" w:type="dxa"/>
          </w:tcPr>
          <w:p w14:paraId="7DEA8F46" w14:textId="73B1139F" w:rsidR="00520C79" w:rsidRPr="009A6DF1" w:rsidRDefault="00520C79" w:rsidP="00520C79">
            <w:pPr>
              <w:jc w:val="left"/>
              <w:cnfStyle w:val="000000000000" w:firstRow="0" w:lastRow="0" w:firstColumn="0" w:lastColumn="0" w:oddVBand="0" w:evenVBand="0" w:oddHBand="0" w:evenHBand="0" w:firstRowFirstColumn="0" w:firstRowLastColumn="0" w:lastRowFirstColumn="0" w:lastRowLastColumn="0"/>
              <w:rPr>
                <w:lang w:val="en-US"/>
              </w:rPr>
            </w:pPr>
            <w:r w:rsidRPr="001A7B94">
              <w:t>S</w:t>
            </w:r>
          </w:p>
        </w:tc>
        <w:tc>
          <w:tcPr>
            <w:tcW w:w="850" w:type="dxa"/>
          </w:tcPr>
          <w:p w14:paraId="2A875D01" w14:textId="6B4AA10A" w:rsidR="00520C79" w:rsidRPr="009A6DF1" w:rsidRDefault="00520C79" w:rsidP="00520C79">
            <w:pPr>
              <w:jc w:val="left"/>
              <w:cnfStyle w:val="000000000000" w:firstRow="0" w:lastRow="0" w:firstColumn="0" w:lastColumn="0" w:oddVBand="0" w:evenVBand="0" w:oddHBand="0" w:evenHBand="0" w:firstRowFirstColumn="0" w:firstRowLastColumn="0" w:lastRowFirstColumn="0" w:lastRowLastColumn="0"/>
              <w:rPr>
                <w:lang w:val="en-US"/>
              </w:rPr>
            </w:pPr>
            <w:r w:rsidRPr="001A7B94">
              <w:t>0007</w:t>
            </w:r>
          </w:p>
        </w:tc>
        <w:tc>
          <w:tcPr>
            <w:tcW w:w="3827" w:type="dxa"/>
          </w:tcPr>
          <w:p w14:paraId="2607AA7C" w14:textId="0C9573AD" w:rsidR="00520C79" w:rsidRPr="009A6DF1" w:rsidRDefault="00520C79" w:rsidP="00520C79">
            <w:pPr>
              <w:jc w:val="left"/>
              <w:cnfStyle w:val="000000000000" w:firstRow="0" w:lastRow="0" w:firstColumn="0" w:lastColumn="0" w:oddVBand="0" w:evenVBand="0" w:oddHBand="0" w:evenHBand="0" w:firstRowFirstColumn="0" w:firstRowLastColumn="0" w:lastRowFirstColumn="0" w:lastRowLastColumn="0"/>
              <w:rPr>
                <w:lang w:val="en-US"/>
              </w:rPr>
            </w:pPr>
            <w:r w:rsidRPr="009A6DF1">
              <w:rPr>
                <w:lang w:val="en-US"/>
              </w:rPr>
              <w:t>Scalable for all schools inside the FHNW</w:t>
            </w:r>
          </w:p>
        </w:tc>
        <w:tc>
          <w:tcPr>
            <w:tcW w:w="1701" w:type="dxa"/>
          </w:tcPr>
          <w:p w14:paraId="0F241697" w14:textId="00B55A58" w:rsidR="00520C79" w:rsidRPr="009A6DF1" w:rsidRDefault="00520C79" w:rsidP="00520C79">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General</w:t>
            </w:r>
          </w:p>
        </w:tc>
        <w:tc>
          <w:tcPr>
            <w:tcW w:w="1134" w:type="dxa"/>
          </w:tcPr>
          <w:p w14:paraId="76835387" w14:textId="4857991E" w:rsidR="00520C79" w:rsidRPr="009A6DF1" w:rsidRDefault="00520C79" w:rsidP="00520C79">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Low</w:t>
            </w:r>
          </w:p>
        </w:tc>
      </w:tr>
      <w:tr w:rsidR="00520C79" w14:paraId="1E108350" w14:textId="77777777" w:rsidTr="00520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5" w:type="dxa"/>
            <w:vMerge/>
          </w:tcPr>
          <w:p w14:paraId="690E1A64" w14:textId="77777777" w:rsidR="00520C79" w:rsidRPr="00632B3F" w:rsidRDefault="00520C79" w:rsidP="009A6DF1">
            <w:pPr>
              <w:rPr>
                <w:lang w:val="en-US" w:eastAsia="de-DE"/>
              </w:rPr>
            </w:pPr>
          </w:p>
        </w:tc>
        <w:tc>
          <w:tcPr>
            <w:tcW w:w="747" w:type="dxa"/>
          </w:tcPr>
          <w:p w14:paraId="5D1766A9" w14:textId="091A0E03" w:rsidR="00520C79" w:rsidRPr="009A6DF1" w:rsidRDefault="00520C79" w:rsidP="009A6DF1">
            <w:pPr>
              <w:jc w:val="left"/>
              <w:cnfStyle w:val="000000100000" w:firstRow="0" w:lastRow="0" w:firstColumn="0" w:lastColumn="0" w:oddVBand="0" w:evenVBand="0" w:oddHBand="1" w:evenHBand="0" w:firstRowFirstColumn="0" w:firstRowLastColumn="0" w:lastRowFirstColumn="0" w:lastRowLastColumn="0"/>
              <w:rPr>
                <w:lang w:val="en-US"/>
              </w:rPr>
            </w:pPr>
            <w:r w:rsidRPr="001A7B94">
              <w:t>S</w:t>
            </w:r>
          </w:p>
        </w:tc>
        <w:tc>
          <w:tcPr>
            <w:tcW w:w="850" w:type="dxa"/>
          </w:tcPr>
          <w:p w14:paraId="65CA56A8" w14:textId="47985092" w:rsidR="00520C79" w:rsidRPr="009A6DF1" w:rsidRDefault="00520C79" w:rsidP="009A6DF1">
            <w:pPr>
              <w:jc w:val="left"/>
              <w:cnfStyle w:val="000000100000" w:firstRow="0" w:lastRow="0" w:firstColumn="0" w:lastColumn="0" w:oddVBand="0" w:evenVBand="0" w:oddHBand="1" w:evenHBand="0" w:firstRowFirstColumn="0" w:firstRowLastColumn="0" w:lastRowFirstColumn="0" w:lastRowLastColumn="0"/>
              <w:rPr>
                <w:lang w:val="en-US"/>
              </w:rPr>
            </w:pPr>
            <w:r w:rsidRPr="001A7B94">
              <w:t>0008</w:t>
            </w:r>
          </w:p>
        </w:tc>
        <w:tc>
          <w:tcPr>
            <w:tcW w:w="3827" w:type="dxa"/>
          </w:tcPr>
          <w:p w14:paraId="1E6B4F23" w14:textId="3957D5D1" w:rsidR="00520C79" w:rsidRPr="009A6DF1" w:rsidRDefault="00520C79" w:rsidP="009A6DF1">
            <w:pPr>
              <w:jc w:val="left"/>
              <w:cnfStyle w:val="000000100000" w:firstRow="0" w:lastRow="0" w:firstColumn="0" w:lastColumn="0" w:oddVBand="0" w:evenVBand="0" w:oddHBand="1" w:evenHBand="0" w:firstRowFirstColumn="0" w:firstRowLastColumn="0" w:lastRowFirstColumn="0" w:lastRowLastColumn="0"/>
              <w:rPr>
                <w:lang w:val="en-US"/>
              </w:rPr>
            </w:pPr>
            <w:r w:rsidRPr="009A6DF1">
              <w:rPr>
                <w:lang w:val="en-US"/>
              </w:rPr>
              <w:t>Customizability regarding further tasks of regarding the chatbot (Except Quiz and Assignment).</w:t>
            </w:r>
          </w:p>
        </w:tc>
        <w:tc>
          <w:tcPr>
            <w:tcW w:w="1701" w:type="dxa"/>
          </w:tcPr>
          <w:p w14:paraId="15C7BEF8" w14:textId="6E5BB3AD" w:rsidR="00520C79" w:rsidRPr="009A6DF1" w:rsidRDefault="00520C79" w:rsidP="009A6DF1">
            <w:pPr>
              <w:jc w:val="left"/>
              <w:cnfStyle w:val="000000100000" w:firstRow="0" w:lastRow="0" w:firstColumn="0" w:lastColumn="0" w:oddVBand="0" w:evenVBand="0" w:oddHBand="1" w:evenHBand="0" w:firstRowFirstColumn="0" w:firstRowLastColumn="0" w:lastRowFirstColumn="0" w:lastRowLastColumn="0"/>
              <w:rPr>
                <w:lang w:val="en-US"/>
              </w:rPr>
            </w:pPr>
            <w:r>
              <w:rPr>
                <w:lang w:val="en-US"/>
              </w:rPr>
              <w:t>General</w:t>
            </w:r>
          </w:p>
        </w:tc>
        <w:tc>
          <w:tcPr>
            <w:tcW w:w="1134" w:type="dxa"/>
          </w:tcPr>
          <w:p w14:paraId="2AF5EDFC" w14:textId="7971F65B" w:rsidR="00520C79" w:rsidRPr="009A6DF1" w:rsidRDefault="00520C79" w:rsidP="009A6DF1">
            <w:pPr>
              <w:jc w:val="left"/>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520C79" w:rsidRPr="00520C79" w14:paraId="61D91158" w14:textId="77777777" w:rsidTr="00520C79">
        <w:tc>
          <w:tcPr>
            <w:cnfStyle w:val="001000000000" w:firstRow="0" w:lastRow="0" w:firstColumn="1" w:lastColumn="0" w:oddVBand="0" w:evenVBand="0" w:oddHBand="0" w:evenHBand="0" w:firstRowFirstColumn="0" w:firstRowLastColumn="0" w:lastRowFirstColumn="0" w:lastRowLastColumn="0"/>
            <w:tcW w:w="1375" w:type="dxa"/>
            <w:vMerge/>
          </w:tcPr>
          <w:p w14:paraId="38DF1176" w14:textId="77777777" w:rsidR="00520C79" w:rsidRPr="00632B3F" w:rsidRDefault="00520C79" w:rsidP="009A6DF1">
            <w:pPr>
              <w:rPr>
                <w:lang w:val="en-US" w:eastAsia="de-DE"/>
              </w:rPr>
            </w:pPr>
          </w:p>
        </w:tc>
        <w:tc>
          <w:tcPr>
            <w:tcW w:w="747" w:type="dxa"/>
          </w:tcPr>
          <w:p w14:paraId="60ADB4BB" w14:textId="79B29886" w:rsidR="00520C79" w:rsidRPr="009A6DF1" w:rsidRDefault="00520C79" w:rsidP="009A6DF1">
            <w:pPr>
              <w:jc w:val="left"/>
              <w:cnfStyle w:val="000000000000" w:firstRow="0" w:lastRow="0" w:firstColumn="0" w:lastColumn="0" w:oddVBand="0" w:evenVBand="0" w:oddHBand="0" w:evenHBand="0" w:firstRowFirstColumn="0" w:firstRowLastColumn="0" w:lastRowFirstColumn="0" w:lastRowLastColumn="0"/>
              <w:rPr>
                <w:lang w:val="en-US"/>
              </w:rPr>
            </w:pPr>
            <w:r w:rsidRPr="001A7B94">
              <w:t>S</w:t>
            </w:r>
          </w:p>
        </w:tc>
        <w:tc>
          <w:tcPr>
            <w:tcW w:w="850" w:type="dxa"/>
          </w:tcPr>
          <w:p w14:paraId="02FB541C" w14:textId="53925892" w:rsidR="00520C79" w:rsidRPr="009A6DF1" w:rsidRDefault="00520C79" w:rsidP="009A6DF1">
            <w:pPr>
              <w:jc w:val="left"/>
              <w:cnfStyle w:val="000000000000" w:firstRow="0" w:lastRow="0" w:firstColumn="0" w:lastColumn="0" w:oddVBand="0" w:evenVBand="0" w:oddHBand="0" w:evenHBand="0" w:firstRowFirstColumn="0" w:firstRowLastColumn="0" w:lastRowFirstColumn="0" w:lastRowLastColumn="0"/>
              <w:rPr>
                <w:lang w:val="en-US"/>
              </w:rPr>
            </w:pPr>
            <w:r w:rsidRPr="001A7B94">
              <w:t>0009</w:t>
            </w:r>
          </w:p>
        </w:tc>
        <w:tc>
          <w:tcPr>
            <w:tcW w:w="3827" w:type="dxa"/>
          </w:tcPr>
          <w:p w14:paraId="7ED67868" w14:textId="305CB7AD" w:rsidR="00520C79" w:rsidRPr="009A6DF1" w:rsidRDefault="00520C79" w:rsidP="009A6DF1">
            <w:pPr>
              <w:jc w:val="left"/>
              <w:cnfStyle w:val="000000000000" w:firstRow="0" w:lastRow="0" w:firstColumn="0" w:lastColumn="0" w:oddVBand="0" w:evenVBand="0" w:oddHBand="0" w:evenHBand="0" w:firstRowFirstColumn="0" w:firstRowLastColumn="0" w:lastRowFirstColumn="0" w:lastRowLastColumn="0"/>
              <w:rPr>
                <w:lang w:val="en-US"/>
              </w:rPr>
            </w:pPr>
            <w:r w:rsidRPr="009A6DF1">
              <w:rPr>
                <w:lang w:val="en-US"/>
              </w:rPr>
              <w:t>The chatbot must be executable on all commonly used web browsers.</w:t>
            </w:r>
          </w:p>
        </w:tc>
        <w:tc>
          <w:tcPr>
            <w:tcW w:w="1701" w:type="dxa"/>
          </w:tcPr>
          <w:p w14:paraId="04D61D81" w14:textId="0A84CE56" w:rsidR="00520C79" w:rsidRPr="009A6DF1" w:rsidRDefault="00520C79" w:rsidP="009A6DF1">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General</w:t>
            </w:r>
          </w:p>
        </w:tc>
        <w:tc>
          <w:tcPr>
            <w:tcW w:w="1134" w:type="dxa"/>
          </w:tcPr>
          <w:p w14:paraId="2536A1AD" w14:textId="62ACB1DD" w:rsidR="00520C79" w:rsidRPr="009A6DF1" w:rsidRDefault="00520C79" w:rsidP="009A6DF1">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520C79" w:rsidRPr="00520C79" w14:paraId="0187F6EB" w14:textId="77777777" w:rsidTr="00520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5" w:type="dxa"/>
            <w:vMerge w:val="restart"/>
          </w:tcPr>
          <w:p w14:paraId="099DC672" w14:textId="77777777" w:rsidR="00520C79" w:rsidRPr="00520C79" w:rsidRDefault="00520C79" w:rsidP="00520C79">
            <w:pPr>
              <w:rPr>
                <w:lang w:val="en-US" w:eastAsia="de-DE"/>
              </w:rPr>
            </w:pPr>
            <w:r w:rsidRPr="00520C79">
              <w:rPr>
                <w:lang w:val="en-US" w:eastAsia="de-DE"/>
              </w:rPr>
              <w:t xml:space="preserve">Support and </w:t>
            </w:r>
          </w:p>
          <w:p w14:paraId="04D2B758" w14:textId="77777777" w:rsidR="00520C79" w:rsidRPr="00520C79" w:rsidRDefault="00520C79" w:rsidP="00520C79">
            <w:pPr>
              <w:rPr>
                <w:lang w:val="en-US" w:eastAsia="de-DE"/>
              </w:rPr>
            </w:pPr>
            <w:r w:rsidRPr="00520C79">
              <w:rPr>
                <w:lang w:val="en-US" w:eastAsia="de-DE"/>
              </w:rPr>
              <w:t>Maintenance</w:t>
            </w:r>
          </w:p>
          <w:p w14:paraId="369164B9" w14:textId="22D059BA" w:rsidR="00520C79" w:rsidRPr="00632B3F" w:rsidRDefault="00520C79" w:rsidP="00520C79">
            <w:pPr>
              <w:rPr>
                <w:lang w:val="en-US" w:eastAsia="de-DE"/>
              </w:rPr>
            </w:pPr>
            <w:r w:rsidRPr="00520C79">
              <w:rPr>
                <w:lang w:val="en-US" w:eastAsia="de-DE"/>
              </w:rPr>
              <w:t>Requirements</w:t>
            </w:r>
          </w:p>
        </w:tc>
        <w:tc>
          <w:tcPr>
            <w:tcW w:w="747" w:type="dxa"/>
          </w:tcPr>
          <w:p w14:paraId="02D1DF68" w14:textId="6B4536F0" w:rsidR="00520C79" w:rsidRPr="001A7B94" w:rsidRDefault="00520C79" w:rsidP="00520C79">
            <w:pPr>
              <w:jc w:val="left"/>
              <w:cnfStyle w:val="000000100000" w:firstRow="0" w:lastRow="0" w:firstColumn="0" w:lastColumn="0" w:oddVBand="0" w:evenVBand="0" w:oddHBand="1" w:evenHBand="0" w:firstRowFirstColumn="0" w:firstRowLastColumn="0" w:lastRowFirstColumn="0" w:lastRowLastColumn="0"/>
            </w:pPr>
            <w:r w:rsidRPr="001C14CF">
              <w:t>M</w:t>
            </w:r>
          </w:p>
        </w:tc>
        <w:tc>
          <w:tcPr>
            <w:tcW w:w="850" w:type="dxa"/>
          </w:tcPr>
          <w:p w14:paraId="48745639" w14:textId="59599610" w:rsidR="00520C79" w:rsidRPr="001A7B94" w:rsidRDefault="00520C79" w:rsidP="00520C79">
            <w:pPr>
              <w:jc w:val="left"/>
              <w:cnfStyle w:val="000000100000" w:firstRow="0" w:lastRow="0" w:firstColumn="0" w:lastColumn="0" w:oddVBand="0" w:evenVBand="0" w:oddHBand="1" w:evenHBand="0" w:firstRowFirstColumn="0" w:firstRowLastColumn="0" w:lastRowFirstColumn="0" w:lastRowLastColumn="0"/>
            </w:pPr>
            <w:r w:rsidRPr="001C14CF">
              <w:t>0001</w:t>
            </w:r>
          </w:p>
        </w:tc>
        <w:tc>
          <w:tcPr>
            <w:tcW w:w="3827" w:type="dxa"/>
          </w:tcPr>
          <w:p w14:paraId="321CA074" w14:textId="5CDECDD6" w:rsidR="00520C79" w:rsidRPr="009A6DF1" w:rsidRDefault="00520C79" w:rsidP="00520C79">
            <w:pPr>
              <w:jc w:val="left"/>
              <w:cnfStyle w:val="000000100000" w:firstRow="0" w:lastRow="0" w:firstColumn="0" w:lastColumn="0" w:oddVBand="0" w:evenVBand="0" w:oddHBand="1" w:evenHBand="0" w:firstRowFirstColumn="0" w:firstRowLastColumn="0" w:lastRowFirstColumn="0" w:lastRowLastColumn="0"/>
              <w:rPr>
                <w:lang w:val="en-US"/>
              </w:rPr>
            </w:pPr>
            <w:r w:rsidRPr="00520C79">
              <w:rPr>
                <w:lang w:val="en-US"/>
              </w:rPr>
              <w:t>Supportable by the IT Support of the FHNW</w:t>
            </w:r>
          </w:p>
        </w:tc>
        <w:tc>
          <w:tcPr>
            <w:tcW w:w="1701" w:type="dxa"/>
          </w:tcPr>
          <w:p w14:paraId="0F444129" w14:textId="6A8B6567" w:rsidR="00520C79" w:rsidRDefault="00520C79" w:rsidP="00520C79">
            <w:pPr>
              <w:jc w:val="left"/>
              <w:cnfStyle w:val="000000100000" w:firstRow="0" w:lastRow="0" w:firstColumn="0" w:lastColumn="0" w:oddVBand="0" w:evenVBand="0" w:oddHBand="1" w:evenHBand="0" w:firstRowFirstColumn="0" w:firstRowLastColumn="0" w:lastRowFirstColumn="0" w:lastRowLastColumn="0"/>
              <w:rPr>
                <w:lang w:val="en-US"/>
              </w:rPr>
            </w:pPr>
            <w:r w:rsidRPr="001C14CF">
              <w:t xml:space="preserve">General </w:t>
            </w:r>
          </w:p>
        </w:tc>
        <w:tc>
          <w:tcPr>
            <w:tcW w:w="1134" w:type="dxa"/>
          </w:tcPr>
          <w:p w14:paraId="48846C27" w14:textId="505BB810" w:rsidR="00520C79" w:rsidRDefault="00520C79" w:rsidP="00520C79">
            <w:pPr>
              <w:jc w:val="left"/>
              <w:cnfStyle w:val="000000100000" w:firstRow="0" w:lastRow="0" w:firstColumn="0" w:lastColumn="0" w:oddVBand="0" w:evenVBand="0" w:oddHBand="1" w:evenHBand="0" w:firstRowFirstColumn="0" w:firstRowLastColumn="0" w:lastRowFirstColumn="0" w:lastRowLastColumn="0"/>
              <w:rPr>
                <w:lang w:val="en-US"/>
              </w:rPr>
            </w:pPr>
            <w:r w:rsidRPr="001C14CF">
              <w:t>M</w:t>
            </w:r>
          </w:p>
        </w:tc>
      </w:tr>
      <w:tr w:rsidR="00520C79" w:rsidRPr="00520C79" w14:paraId="105410DB" w14:textId="77777777" w:rsidTr="00520C79">
        <w:tc>
          <w:tcPr>
            <w:cnfStyle w:val="001000000000" w:firstRow="0" w:lastRow="0" w:firstColumn="1" w:lastColumn="0" w:oddVBand="0" w:evenVBand="0" w:oddHBand="0" w:evenHBand="0" w:firstRowFirstColumn="0" w:firstRowLastColumn="0" w:lastRowFirstColumn="0" w:lastRowLastColumn="0"/>
            <w:tcW w:w="1375" w:type="dxa"/>
            <w:vMerge/>
          </w:tcPr>
          <w:p w14:paraId="1D9A2675" w14:textId="77777777" w:rsidR="00520C79" w:rsidRPr="00632B3F" w:rsidRDefault="00520C79" w:rsidP="00520C79">
            <w:pPr>
              <w:rPr>
                <w:lang w:val="en-US" w:eastAsia="de-DE"/>
              </w:rPr>
            </w:pPr>
          </w:p>
        </w:tc>
        <w:tc>
          <w:tcPr>
            <w:tcW w:w="747" w:type="dxa"/>
          </w:tcPr>
          <w:p w14:paraId="3DC22721" w14:textId="00BE1862" w:rsidR="00520C79" w:rsidRPr="001A7B94" w:rsidRDefault="00520C79" w:rsidP="00520C79">
            <w:pPr>
              <w:jc w:val="left"/>
              <w:cnfStyle w:val="000000000000" w:firstRow="0" w:lastRow="0" w:firstColumn="0" w:lastColumn="0" w:oddVBand="0" w:evenVBand="0" w:oddHBand="0" w:evenHBand="0" w:firstRowFirstColumn="0" w:firstRowLastColumn="0" w:lastRowFirstColumn="0" w:lastRowLastColumn="0"/>
            </w:pPr>
            <w:r w:rsidRPr="001C14CF">
              <w:t>M</w:t>
            </w:r>
          </w:p>
        </w:tc>
        <w:tc>
          <w:tcPr>
            <w:tcW w:w="850" w:type="dxa"/>
          </w:tcPr>
          <w:p w14:paraId="5C63E18C" w14:textId="17BA13AA" w:rsidR="00520C79" w:rsidRPr="001A7B94" w:rsidRDefault="00520C79" w:rsidP="00520C79">
            <w:pPr>
              <w:jc w:val="left"/>
              <w:cnfStyle w:val="000000000000" w:firstRow="0" w:lastRow="0" w:firstColumn="0" w:lastColumn="0" w:oddVBand="0" w:evenVBand="0" w:oddHBand="0" w:evenHBand="0" w:firstRowFirstColumn="0" w:firstRowLastColumn="0" w:lastRowFirstColumn="0" w:lastRowLastColumn="0"/>
            </w:pPr>
            <w:r w:rsidRPr="001C14CF">
              <w:t>0002</w:t>
            </w:r>
          </w:p>
        </w:tc>
        <w:tc>
          <w:tcPr>
            <w:tcW w:w="3827" w:type="dxa"/>
          </w:tcPr>
          <w:p w14:paraId="7ED0996A" w14:textId="58910CBE" w:rsidR="00520C79" w:rsidRPr="009A6DF1" w:rsidRDefault="00520C79" w:rsidP="00520C79">
            <w:pPr>
              <w:jc w:val="left"/>
              <w:cnfStyle w:val="000000000000" w:firstRow="0" w:lastRow="0" w:firstColumn="0" w:lastColumn="0" w:oddVBand="0" w:evenVBand="0" w:oddHBand="0" w:evenHBand="0" w:firstRowFirstColumn="0" w:firstRowLastColumn="0" w:lastRowFirstColumn="0" w:lastRowLastColumn="0"/>
              <w:rPr>
                <w:lang w:val="en-US"/>
              </w:rPr>
            </w:pPr>
            <w:r w:rsidRPr="00520C79">
              <w:rPr>
                <w:lang w:val="en-US"/>
              </w:rPr>
              <w:t>Low support needed by the lecturer.</w:t>
            </w:r>
          </w:p>
        </w:tc>
        <w:tc>
          <w:tcPr>
            <w:tcW w:w="1701" w:type="dxa"/>
          </w:tcPr>
          <w:p w14:paraId="239A6461" w14:textId="4FA2ABE7" w:rsidR="00520C79" w:rsidRDefault="00520C79" w:rsidP="00520C79">
            <w:pPr>
              <w:jc w:val="left"/>
              <w:cnfStyle w:val="000000000000" w:firstRow="0" w:lastRow="0" w:firstColumn="0" w:lastColumn="0" w:oddVBand="0" w:evenVBand="0" w:oddHBand="0" w:evenHBand="0" w:firstRowFirstColumn="0" w:firstRowLastColumn="0" w:lastRowFirstColumn="0" w:lastRowLastColumn="0"/>
              <w:rPr>
                <w:lang w:val="en-US"/>
              </w:rPr>
            </w:pPr>
            <w:r w:rsidRPr="001C14CF">
              <w:t xml:space="preserve">General </w:t>
            </w:r>
          </w:p>
        </w:tc>
        <w:tc>
          <w:tcPr>
            <w:tcW w:w="1134" w:type="dxa"/>
          </w:tcPr>
          <w:p w14:paraId="7509B43A" w14:textId="69B11600" w:rsidR="00520C79" w:rsidRDefault="00520C79" w:rsidP="00520C79">
            <w:pPr>
              <w:jc w:val="left"/>
              <w:cnfStyle w:val="000000000000" w:firstRow="0" w:lastRow="0" w:firstColumn="0" w:lastColumn="0" w:oddVBand="0" w:evenVBand="0" w:oddHBand="0" w:evenHBand="0" w:firstRowFirstColumn="0" w:firstRowLastColumn="0" w:lastRowFirstColumn="0" w:lastRowLastColumn="0"/>
              <w:rPr>
                <w:lang w:val="en-US"/>
              </w:rPr>
            </w:pPr>
            <w:r w:rsidRPr="001C14CF">
              <w:t>M</w:t>
            </w:r>
          </w:p>
        </w:tc>
      </w:tr>
      <w:tr w:rsidR="00520C79" w:rsidRPr="00520C79" w14:paraId="1893C6F5" w14:textId="77777777" w:rsidTr="00520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5" w:type="dxa"/>
            <w:vMerge/>
          </w:tcPr>
          <w:p w14:paraId="2FC9ABB0" w14:textId="77777777" w:rsidR="00520C79" w:rsidRPr="00632B3F" w:rsidRDefault="00520C79" w:rsidP="00520C79">
            <w:pPr>
              <w:rPr>
                <w:lang w:val="en-US" w:eastAsia="de-DE"/>
              </w:rPr>
            </w:pPr>
          </w:p>
        </w:tc>
        <w:tc>
          <w:tcPr>
            <w:tcW w:w="747" w:type="dxa"/>
          </w:tcPr>
          <w:p w14:paraId="66CC3F60" w14:textId="2EA99B07" w:rsidR="00520C79" w:rsidRPr="001A7B94" w:rsidRDefault="00520C79" w:rsidP="00520C79">
            <w:pPr>
              <w:jc w:val="left"/>
              <w:cnfStyle w:val="000000100000" w:firstRow="0" w:lastRow="0" w:firstColumn="0" w:lastColumn="0" w:oddVBand="0" w:evenVBand="0" w:oddHBand="1" w:evenHBand="0" w:firstRowFirstColumn="0" w:firstRowLastColumn="0" w:lastRowFirstColumn="0" w:lastRowLastColumn="0"/>
            </w:pPr>
            <w:r w:rsidRPr="001C14CF">
              <w:t>M</w:t>
            </w:r>
          </w:p>
        </w:tc>
        <w:tc>
          <w:tcPr>
            <w:tcW w:w="850" w:type="dxa"/>
          </w:tcPr>
          <w:p w14:paraId="44A827CE" w14:textId="3BAD3AC7" w:rsidR="00520C79" w:rsidRPr="001A7B94" w:rsidRDefault="00520C79" w:rsidP="00520C79">
            <w:pPr>
              <w:jc w:val="left"/>
              <w:cnfStyle w:val="000000100000" w:firstRow="0" w:lastRow="0" w:firstColumn="0" w:lastColumn="0" w:oddVBand="0" w:evenVBand="0" w:oddHBand="1" w:evenHBand="0" w:firstRowFirstColumn="0" w:firstRowLastColumn="0" w:lastRowFirstColumn="0" w:lastRowLastColumn="0"/>
            </w:pPr>
            <w:r w:rsidRPr="001C14CF">
              <w:t>0003</w:t>
            </w:r>
          </w:p>
        </w:tc>
        <w:tc>
          <w:tcPr>
            <w:tcW w:w="3827" w:type="dxa"/>
          </w:tcPr>
          <w:p w14:paraId="020BF330" w14:textId="7FB4B8F5" w:rsidR="00520C79" w:rsidRPr="009A6DF1" w:rsidRDefault="00520C79" w:rsidP="00520C79">
            <w:pPr>
              <w:jc w:val="left"/>
              <w:cnfStyle w:val="000000100000" w:firstRow="0" w:lastRow="0" w:firstColumn="0" w:lastColumn="0" w:oddVBand="0" w:evenVBand="0" w:oddHBand="1" w:evenHBand="0" w:firstRowFirstColumn="0" w:firstRowLastColumn="0" w:lastRowFirstColumn="0" w:lastRowLastColumn="0"/>
              <w:rPr>
                <w:lang w:val="en-US"/>
              </w:rPr>
            </w:pPr>
            <w:r w:rsidRPr="00520C79">
              <w:rPr>
                <w:lang w:val="en-US"/>
              </w:rPr>
              <w:t>Low effort to prepare a chatbot by the lecturer.</w:t>
            </w:r>
          </w:p>
        </w:tc>
        <w:tc>
          <w:tcPr>
            <w:tcW w:w="1701" w:type="dxa"/>
          </w:tcPr>
          <w:p w14:paraId="1F7D3AC0" w14:textId="532898F2" w:rsidR="00520C79" w:rsidRDefault="00520C79" w:rsidP="00520C79">
            <w:pPr>
              <w:jc w:val="left"/>
              <w:cnfStyle w:val="000000100000" w:firstRow="0" w:lastRow="0" w:firstColumn="0" w:lastColumn="0" w:oddVBand="0" w:evenVBand="0" w:oddHBand="1" w:evenHBand="0" w:firstRowFirstColumn="0" w:firstRowLastColumn="0" w:lastRowFirstColumn="0" w:lastRowLastColumn="0"/>
              <w:rPr>
                <w:lang w:val="en-US"/>
              </w:rPr>
            </w:pPr>
            <w:r w:rsidRPr="001C14CF">
              <w:t xml:space="preserve">General </w:t>
            </w:r>
          </w:p>
        </w:tc>
        <w:tc>
          <w:tcPr>
            <w:tcW w:w="1134" w:type="dxa"/>
          </w:tcPr>
          <w:p w14:paraId="2243A814" w14:textId="49A5F62F" w:rsidR="00520C79" w:rsidRDefault="00520C79" w:rsidP="00520C79">
            <w:pPr>
              <w:jc w:val="left"/>
              <w:cnfStyle w:val="000000100000" w:firstRow="0" w:lastRow="0" w:firstColumn="0" w:lastColumn="0" w:oddVBand="0" w:evenVBand="0" w:oddHBand="1" w:evenHBand="0" w:firstRowFirstColumn="0" w:firstRowLastColumn="0" w:lastRowFirstColumn="0" w:lastRowLastColumn="0"/>
              <w:rPr>
                <w:lang w:val="en-US"/>
              </w:rPr>
            </w:pPr>
            <w:r w:rsidRPr="001C14CF">
              <w:t>M</w:t>
            </w:r>
          </w:p>
        </w:tc>
      </w:tr>
      <w:tr w:rsidR="00520C79" w:rsidRPr="00520C79" w14:paraId="3AB634F1" w14:textId="77777777" w:rsidTr="00520C79">
        <w:tc>
          <w:tcPr>
            <w:cnfStyle w:val="001000000000" w:firstRow="0" w:lastRow="0" w:firstColumn="1" w:lastColumn="0" w:oddVBand="0" w:evenVBand="0" w:oddHBand="0" w:evenHBand="0" w:firstRowFirstColumn="0" w:firstRowLastColumn="0" w:lastRowFirstColumn="0" w:lastRowLastColumn="0"/>
            <w:tcW w:w="1375" w:type="dxa"/>
            <w:vMerge/>
          </w:tcPr>
          <w:p w14:paraId="0FF68BAA" w14:textId="77777777" w:rsidR="00520C79" w:rsidRPr="00632B3F" w:rsidRDefault="00520C79" w:rsidP="00520C79">
            <w:pPr>
              <w:rPr>
                <w:lang w:val="en-US" w:eastAsia="de-DE"/>
              </w:rPr>
            </w:pPr>
          </w:p>
        </w:tc>
        <w:tc>
          <w:tcPr>
            <w:tcW w:w="747" w:type="dxa"/>
          </w:tcPr>
          <w:p w14:paraId="0058AE56" w14:textId="57806530" w:rsidR="00520C79" w:rsidRPr="001A7B94" w:rsidRDefault="00520C79" w:rsidP="00520C79">
            <w:pPr>
              <w:jc w:val="left"/>
              <w:cnfStyle w:val="000000000000" w:firstRow="0" w:lastRow="0" w:firstColumn="0" w:lastColumn="0" w:oddVBand="0" w:evenVBand="0" w:oddHBand="0" w:evenHBand="0" w:firstRowFirstColumn="0" w:firstRowLastColumn="0" w:lastRowFirstColumn="0" w:lastRowLastColumn="0"/>
            </w:pPr>
            <w:r w:rsidRPr="001C14CF">
              <w:t>M</w:t>
            </w:r>
          </w:p>
        </w:tc>
        <w:tc>
          <w:tcPr>
            <w:tcW w:w="850" w:type="dxa"/>
          </w:tcPr>
          <w:p w14:paraId="6524C7D8" w14:textId="73B6C424" w:rsidR="00520C79" w:rsidRPr="001A7B94" w:rsidRDefault="00520C79" w:rsidP="00520C79">
            <w:pPr>
              <w:jc w:val="left"/>
              <w:cnfStyle w:val="000000000000" w:firstRow="0" w:lastRow="0" w:firstColumn="0" w:lastColumn="0" w:oddVBand="0" w:evenVBand="0" w:oddHBand="0" w:evenHBand="0" w:firstRowFirstColumn="0" w:firstRowLastColumn="0" w:lastRowFirstColumn="0" w:lastRowLastColumn="0"/>
            </w:pPr>
            <w:r w:rsidRPr="001C14CF">
              <w:t>0004</w:t>
            </w:r>
          </w:p>
        </w:tc>
        <w:tc>
          <w:tcPr>
            <w:tcW w:w="3827" w:type="dxa"/>
          </w:tcPr>
          <w:p w14:paraId="4F13A8EC" w14:textId="458F93E3" w:rsidR="00520C79" w:rsidRPr="009A6DF1" w:rsidRDefault="00520C79" w:rsidP="00520C79">
            <w:pPr>
              <w:jc w:val="left"/>
              <w:cnfStyle w:val="000000000000" w:firstRow="0" w:lastRow="0" w:firstColumn="0" w:lastColumn="0" w:oddVBand="0" w:evenVBand="0" w:oddHBand="0" w:evenHBand="0" w:firstRowFirstColumn="0" w:firstRowLastColumn="0" w:lastRowFirstColumn="0" w:lastRowLastColumn="0"/>
              <w:rPr>
                <w:lang w:val="en-US"/>
              </w:rPr>
            </w:pPr>
            <w:r w:rsidRPr="00520C79">
              <w:rPr>
                <w:lang w:val="en-US"/>
              </w:rPr>
              <w:t>Low maintenance effort by the lecturer</w:t>
            </w:r>
          </w:p>
        </w:tc>
        <w:tc>
          <w:tcPr>
            <w:tcW w:w="1701" w:type="dxa"/>
          </w:tcPr>
          <w:p w14:paraId="40444CD6" w14:textId="30293A37" w:rsidR="00520C79" w:rsidRDefault="00520C79" w:rsidP="00520C79">
            <w:pPr>
              <w:jc w:val="left"/>
              <w:cnfStyle w:val="000000000000" w:firstRow="0" w:lastRow="0" w:firstColumn="0" w:lastColumn="0" w:oddVBand="0" w:evenVBand="0" w:oddHBand="0" w:evenHBand="0" w:firstRowFirstColumn="0" w:firstRowLastColumn="0" w:lastRowFirstColumn="0" w:lastRowLastColumn="0"/>
              <w:rPr>
                <w:lang w:val="en-US"/>
              </w:rPr>
            </w:pPr>
            <w:r w:rsidRPr="001C14CF">
              <w:t xml:space="preserve">General </w:t>
            </w:r>
          </w:p>
        </w:tc>
        <w:tc>
          <w:tcPr>
            <w:tcW w:w="1134" w:type="dxa"/>
          </w:tcPr>
          <w:p w14:paraId="17448530" w14:textId="7EE25066" w:rsidR="00520C79" w:rsidRDefault="00520C79" w:rsidP="00520C79">
            <w:pPr>
              <w:jc w:val="left"/>
              <w:cnfStyle w:val="000000000000" w:firstRow="0" w:lastRow="0" w:firstColumn="0" w:lastColumn="0" w:oddVBand="0" w:evenVBand="0" w:oddHBand="0" w:evenHBand="0" w:firstRowFirstColumn="0" w:firstRowLastColumn="0" w:lastRowFirstColumn="0" w:lastRowLastColumn="0"/>
              <w:rPr>
                <w:lang w:val="en-US"/>
              </w:rPr>
            </w:pPr>
            <w:r w:rsidRPr="001C14CF">
              <w:t>M</w:t>
            </w:r>
          </w:p>
        </w:tc>
      </w:tr>
      <w:tr w:rsidR="00520C79" w:rsidRPr="00520C79" w14:paraId="39AB4DBD" w14:textId="77777777" w:rsidTr="00520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5" w:type="dxa"/>
            <w:vMerge/>
          </w:tcPr>
          <w:p w14:paraId="04BA079B" w14:textId="77777777" w:rsidR="00520C79" w:rsidRPr="00632B3F" w:rsidRDefault="00520C79" w:rsidP="00520C79">
            <w:pPr>
              <w:rPr>
                <w:lang w:val="en-US" w:eastAsia="de-DE"/>
              </w:rPr>
            </w:pPr>
          </w:p>
        </w:tc>
        <w:tc>
          <w:tcPr>
            <w:tcW w:w="747" w:type="dxa"/>
          </w:tcPr>
          <w:p w14:paraId="6FC27137" w14:textId="38AB2626" w:rsidR="00520C79" w:rsidRPr="001A7B94" w:rsidRDefault="00520C79" w:rsidP="00520C79">
            <w:pPr>
              <w:jc w:val="left"/>
              <w:cnfStyle w:val="000000100000" w:firstRow="0" w:lastRow="0" w:firstColumn="0" w:lastColumn="0" w:oddVBand="0" w:evenVBand="0" w:oddHBand="1" w:evenHBand="0" w:firstRowFirstColumn="0" w:firstRowLastColumn="0" w:lastRowFirstColumn="0" w:lastRowLastColumn="0"/>
            </w:pPr>
            <w:r w:rsidRPr="001C14CF">
              <w:t>M</w:t>
            </w:r>
          </w:p>
        </w:tc>
        <w:tc>
          <w:tcPr>
            <w:tcW w:w="850" w:type="dxa"/>
          </w:tcPr>
          <w:p w14:paraId="117E35C2" w14:textId="18E3554D" w:rsidR="00520C79" w:rsidRPr="001A7B94" w:rsidRDefault="00520C79" w:rsidP="00520C79">
            <w:pPr>
              <w:jc w:val="left"/>
              <w:cnfStyle w:val="000000100000" w:firstRow="0" w:lastRow="0" w:firstColumn="0" w:lastColumn="0" w:oddVBand="0" w:evenVBand="0" w:oddHBand="1" w:evenHBand="0" w:firstRowFirstColumn="0" w:firstRowLastColumn="0" w:lastRowFirstColumn="0" w:lastRowLastColumn="0"/>
            </w:pPr>
            <w:r w:rsidRPr="001C14CF">
              <w:t>0005</w:t>
            </w:r>
          </w:p>
        </w:tc>
        <w:tc>
          <w:tcPr>
            <w:tcW w:w="3827" w:type="dxa"/>
          </w:tcPr>
          <w:p w14:paraId="31E100CF" w14:textId="644C281D" w:rsidR="00520C79" w:rsidRPr="009A6DF1" w:rsidRDefault="00520C79" w:rsidP="00520C79">
            <w:pPr>
              <w:jc w:val="left"/>
              <w:cnfStyle w:val="000000100000" w:firstRow="0" w:lastRow="0" w:firstColumn="0" w:lastColumn="0" w:oddVBand="0" w:evenVBand="0" w:oddHBand="1" w:evenHBand="0" w:firstRowFirstColumn="0" w:firstRowLastColumn="0" w:lastRowFirstColumn="0" w:lastRowLastColumn="0"/>
              <w:rPr>
                <w:lang w:val="en-US"/>
              </w:rPr>
            </w:pPr>
            <w:r w:rsidRPr="00520C79">
              <w:rPr>
                <w:lang w:val="en-US"/>
              </w:rPr>
              <w:t>Low requirements effort by the IT support</w:t>
            </w:r>
          </w:p>
        </w:tc>
        <w:tc>
          <w:tcPr>
            <w:tcW w:w="1701" w:type="dxa"/>
          </w:tcPr>
          <w:p w14:paraId="1FE8DAEB" w14:textId="58ABC2C4" w:rsidR="00520C79" w:rsidRDefault="00520C79" w:rsidP="00520C79">
            <w:pPr>
              <w:jc w:val="left"/>
              <w:cnfStyle w:val="000000100000" w:firstRow="0" w:lastRow="0" w:firstColumn="0" w:lastColumn="0" w:oddVBand="0" w:evenVBand="0" w:oddHBand="1" w:evenHBand="0" w:firstRowFirstColumn="0" w:firstRowLastColumn="0" w:lastRowFirstColumn="0" w:lastRowLastColumn="0"/>
              <w:rPr>
                <w:lang w:val="en-US"/>
              </w:rPr>
            </w:pPr>
            <w:r w:rsidRPr="001C14CF">
              <w:t xml:space="preserve">General </w:t>
            </w:r>
          </w:p>
        </w:tc>
        <w:tc>
          <w:tcPr>
            <w:tcW w:w="1134" w:type="dxa"/>
          </w:tcPr>
          <w:p w14:paraId="43233B6B" w14:textId="4B334567" w:rsidR="00520C79" w:rsidRDefault="00520C79" w:rsidP="006A13F2">
            <w:pPr>
              <w:keepNext/>
              <w:jc w:val="left"/>
              <w:cnfStyle w:val="000000100000" w:firstRow="0" w:lastRow="0" w:firstColumn="0" w:lastColumn="0" w:oddVBand="0" w:evenVBand="0" w:oddHBand="1" w:evenHBand="0" w:firstRowFirstColumn="0" w:firstRowLastColumn="0" w:lastRowFirstColumn="0" w:lastRowLastColumn="0"/>
              <w:rPr>
                <w:lang w:val="en-US"/>
              </w:rPr>
            </w:pPr>
            <w:r w:rsidRPr="001C14CF">
              <w:t>M</w:t>
            </w:r>
          </w:p>
        </w:tc>
      </w:tr>
    </w:tbl>
    <w:p w14:paraId="30541564" w14:textId="2DFEA71D" w:rsidR="0067787C" w:rsidRPr="0067787C" w:rsidRDefault="006A13F2" w:rsidP="006A13F2">
      <w:pPr>
        <w:pStyle w:val="Beschriftung"/>
        <w:rPr>
          <w:lang w:val="en-GB"/>
        </w:rPr>
      </w:pPr>
      <w:bookmarkStart w:id="20" w:name="_Toc22668552"/>
      <w:r w:rsidRPr="006A13F2">
        <w:rPr>
          <w:lang w:val="en-US"/>
        </w:rPr>
        <w:t xml:space="preserve">Table </w:t>
      </w:r>
      <w:r>
        <w:fldChar w:fldCharType="begin"/>
      </w:r>
      <w:r w:rsidRPr="006A13F2">
        <w:rPr>
          <w:lang w:val="en-US"/>
        </w:rPr>
        <w:instrText xml:space="preserve"> SEQ Table \* ARABIC </w:instrText>
      </w:r>
      <w:r>
        <w:fldChar w:fldCharType="separate"/>
      </w:r>
      <w:r w:rsidR="00CE0425">
        <w:rPr>
          <w:noProof/>
          <w:lang w:val="en-US"/>
        </w:rPr>
        <w:t>10</w:t>
      </w:r>
      <w:r>
        <w:fldChar w:fldCharType="end"/>
      </w:r>
      <w:r w:rsidRPr="006A13F2">
        <w:rPr>
          <w:lang w:val="en-US"/>
        </w:rPr>
        <w:t>: List of the functional requirements regarding the first sprint of the project.</w:t>
      </w:r>
      <w:bookmarkEnd w:id="20"/>
    </w:p>
    <w:p w14:paraId="34717CA4" w14:textId="00C7809D" w:rsidR="00183AFC" w:rsidRDefault="00183AFC" w:rsidP="00183AFC">
      <w:pPr>
        <w:rPr>
          <w:lang w:val="en-GB" w:eastAsia="de-DE"/>
        </w:rPr>
      </w:pPr>
    </w:p>
    <w:p w14:paraId="009DC322" w14:textId="7D01E3E5" w:rsidR="00183AFC" w:rsidRDefault="00183AFC" w:rsidP="007A3FB5">
      <w:pPr>
        <w:pStyle w:val="berschrift1"/>
        <w:rPr>
          <w:lang w:val="en-GB"/>
        </w:rPr>
      </w:pPr>
      <w:bookmarkStart w:id="21" w:name="_Toc22668571"/>
      <w:r>
        <w:rPr>
          <w:lang w:val="en-GB"/>
        </w:rPr>
        <w:lastRenderedPageBreak/>
        <w:t>Dialog</w:t>
      </w:r>
      <w:bookmarkEnd w:id="21"/>
    </w:p>
    <w:p w14:paraId="4C90C04D" w14:textId="504FB354" w:rsidR="008A208A" w:rsidRDefault="67E12F99" w:rsidP="67E12F99">
      <w:pPr>
        <w:rPr>
          <w:lang w:val="en-GB" w:eastAsia="de-DE"/>
        </w:rPr>
      </w:pPr>
      <w:r w:rsidRPr="67E12F99">
        <w:rPr>
          <w:lang w:val="en-GB" w:eastAsia="de-DE"/>
        </w:rPr>
        <w:t>The following chapter is supposed to visualize example dialogues, which were created by the project team. These example dialogues were established in order to visualize possible dialogues, which might be asked by a given student when it comes to questions regarding the assignment of the module Business Intelligence as well as possible quiz questions prompt by the chatbot for evaluating the students’ knowledge about a given subject.</w:t>
      </w:r>
    </w:p>
    <w:p w14:paraId="276AF719" w14:textId="19CEC107" w:rsidR="0093479C" w:rsidRDefault="0093479C" w:rsidP="008A208A">
      <w:pPr>
        <w:rPr>
          <w:lang w:val="en-GB" w:eastAsia="de-DE"/>
        </w:rPr>
      </w:pPr>
      <w:r>
        <w:rPr>
          <w:lang w:val="en-GB" w:eastAsia="de-DE"/>
        </w:rPr>
        <w:t>In addition, the beyond stated dialogues in the next sub-chapters, were implemented in the chatbot prototype by the project team. This prototype can then be effectively tested in order to elaborate the general usability of a chatbot regarding the project’s purpose.</w:t>
      </w:r>
    </w:p>
    <w:p w14:paraId="2BCFF359" w14:textId="4E66D8E8" w:rsidR="001055F2" w:rsidRPr="008A208A" w:rsidRDefault="001055F2" w:rsidP="008A208A">
      <w:pPr>
        <w:rPr>
          <w:lang w:val="en-GB" w:eastAsia="de-DE"/>
        </w:rPr>
      </w:pPr>
      <w:r>
        <w:rPr>
          <w:lang w:val="en-GB" w:eastAsia="de-DE"/>
        </w:rPr>
        <w:t>However, the first following sub-chapter will visualize the example dialogues regarding the assignment, whereas the second displays the dialogues for the quiz examination.</w:t>
      </w:r>
    </w:p>
    <w:p w14:paraId="0FE5B4D1" w14:textId="7A566354" w:rsidR="00C36E13" w:rsidRDefault="00C36E13" w:rsidP="00C36E13">
      <w:pPr>
        <w:rPr>
          <w:lang w:val="en-GB" w:eastAsia="de-DE"/>
        </w:rPr>
      </w:pPr>
    </w:p>
    <w:p w14:paraId="5F2D9090" w14:textId="6BAD0B26" w:rsidR="00C36E13" w:rsidRDefault="008A208A" w:rsidP="00C36E13">
      <w:pPr>
        <w:pStyle w:val="berschrift2"/>
        <w:rPr>
          <w:lang w:val="en-GB"/>
        </w:rPr>
      </w:pPr>
      <w:bookmarkStart w:id="22" w:name="_Toc22668572"/>
      <w:r>
        <w:rPr>
          <w:lang w:val="en-GB"/>
        </w:rPr>
        <w:t xml:space="preserve">Example Assignment </w:t>
      </w:r>
      <w:r w:rsidR="00C36E13">
        <w:rPr>
          <w:lang w:val="en-GB"/>
        </w:rPr>
        <w:t>Dialogues</w:t>
      </w:r>
      <w:bookmarkEnd w:id="22"/>
      <w:r w:rsidR="00C36E13">
        <w:rPr>
          <w:lang w:val="en-GB"/>
        </w:rPr>
        <w:t xml:space="preserve"> </w:t>
      </w:r>
    </w:p>
    <w:p w14:paraId="6891A671" w14:textId="09AEFA93" w:rsidR="001055F2" w:rsidRDefault="67E12F99" w:rsidP="67E12F99">
      <w:pPr>
        <w:rPr>
          <w:lang w:val="en-GB" w:eastAsia="de-DE"/>
        </w:rPr>
      </w:pPr>
      <w:r w:rsidRPr="67E12F99">
        <w:rPr>
          <w:lang w:val="en-GB" w:eastAsia="de-DE"/>
        </w:rPr>
        <w:t>This sub-chapter is dedicated to visualizing the possible dialogues regarding the assignment.</w:t>
      </w:r>
    </w:p>
    <w:p w14:paraId="3F69A316" w14:textId="01A6B1F9" w:rsidR="008569DA" w:rsidRPr="008569DA" w:rsidRDefault="008569DA" w:rsidP="001055F2">
      <w:pPr>
        <w:rPr>
          <w:b/>
          <w:lang w:val="en-GB" w:eastAsia="de-DE"/>
        </w:rPr>
      </w:pPr>
      <w:r w:rsidRPr="008569DA">
        <w:rPr>
          <w:b/>
          <w:lang w:val="en-GB" w:eastAsia="de-DE"/>
        </w:rPr>
        <w:t xml:space="preserve">Example dialogue regarding the </w:t>
      </w:r>
      <w:r>
        <w:rPr>
          <w:b/>
          <w:lang w:val="en-GB" w:eastAsia="de-DE"/>
        </w:rPr>
        <w:t>A</w:t>
      </w:r>
      <w:r w:rsidRPr="008569DA">
        <w:rPr>
          <w:b/>
          <w:lang w:val="en-GB" w:eastAsia="de-DE"/>
        </w:rPr>
        <w:t>ssignment No. 1:</w:t>
      </w:r>
    </w:p>
    <w:tbl>
      <w:tblPr>
        <w:tblStyle w:val="EinfacheTabelle1"/>
        <w:tblW w:w="0" w:type="auto"/>
        <w:tblLook w:val="04A0" w:firstRow="1" w:lastRow="0" w:firstColumn="1" w:lastColumn="0" w:noHBand="0" w:noVBand="1"/>
      </w:tblPr>
      <w:tblGrid>
        <w:gridCol w:w="1925"/>
        <w:gridCol w:w="1925"/>
        <w:gridCol w:w="1926"/>
        <w:gridCol w:w="1926"/>
        <w:gridCol w:w="1926"/>
      </w:tblGrid>
      <w:tr w:rsidR="009551C8" w14:paraId="111C0419" w14:textId="77777777" w:rsidTr="009551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7F55C0D5" w14:textId="7E1138DF" w:rsidR="009551C8" w:rsidRPr="009551C8" w:rsidRDefault="009551C8" w:rsidP="009551C8">
            <w:pPr>
              <w:rPr>
                <w:lang w:val="en-US" w:eastAsia="de-DE"/>
              </w:rPr>
            </w:pPr>
            <w:r w:rsidRPr="009551C8">
              <w:rPr>
                <w:lang w:val="en-US"/>
              </w:rPr>
              <w:t>Student utterance</w:t>
            </w:r>
          </w:p>
        </w:tc>
        <w:tc>
          <w:tcPr>
            <w:tcW w:w="1925" w:type="dxa"/>
          </w:tcPr>
          <w:p w14:paraId="17D3ABE2" w14:textId="75BFB3A0" w:rsidR="009551C8" w:rsidRPr="009551C8" w:rsidRDefault="009551C8" w:rsidP="009551C8">
            <w:pPr>
              <w:cnfStyle w:val="100000000000" w:firstRow="1" w:lastRow="0" w:firstColumn="0" w:lastColumn="0" w:oddVBand="0" w:evenVBand="0" w:oddHBand="0" w:evenHBand="0" w:firstRowFirstColumn="0" w:firstRowLastColumn="0" w:lastRowFirstColumn="0" w:lastRowLastColumn="0"/>
              <w:rPr>
                <w:lang w:val="en-US" w:eastAsia="de-DE"/>
              </w:rPr>
            </w:pPr>
            <w:r w:rsidRPr="009551C8">
              <w:rPr>
                <w:lang w:val="en-US"/>
              </w:rPr>
              <w:t>Dessa (DSSA) utterance</w:t>
            </w:r>
          </w:p>
        </w:tc>
        <w:tc>
          <w:tcPr>
            <w:tcW w:w="1926" w:type="dxa"/>
          </w:tcPr>
          <w:p w14:paraId="2E75C45C" w14:textId="565B01A0" w:rsidR="009551C8" w:rsidRPr="009551C8" w:rsidRDefault="009551C8" w:rsidP="009551C8">
            <w:pPr>
              <w:cnfStyle w:val="100000000000" w:firstRow="1" w:lastRow="0" w:firstColumn="0" w:lastColumn="0" w:oddVBand="0" w:evenVBand="0" w:oddHBand="0" w:evenHBand="0" w:firstRowFirstColumn="0" w:firstRowLastColumn="0" w:lastRowFirstColumn="0" w:lastRowLastColumn="0"/>
              <w:rPr>
                <w:lang w:val="en-US" w:eastAsia="de-DE"/>
              </w:rPr>
            </w:pPr>
            <w:r w:rsidRPr="009551C8">
              <w:rPr>
                <w:lang w:val="en-US"/>
              </w:rPr>
              <w:t>Constraint (triggers are bold)</w:t>
            </w:r>
          </w:p>
        </w:tc>
        <w:tc>
          <w:tcPr>
            <w:tcW w:w="1926" w:type="dxa"/>
          </w:tcPr>
          <w:p w14:paraId="76FACD4B" w14:textId="7C5A44BE" w:rsidR="009551C8" w:rsidRPr="009551C8" w:rsidRDefault="009551C8" w:rsidP="009551C8">
            <w:pPr>
              <w:cnfStyle w:val="100000000000" w:firstRow="1" w:lastRow="0" w:firstColumn="0" w:lastColumn="0" w:oddVBand="0" w:evenVBand="0" w:oddHBand="0" w:evenHBand="0" w:firstRowFirstColumn="0" w:firstRowLastColumn="0" w:lastRowFirstColumn="0" w:lastRowLastColumn="0"/>
              <w:rPr>
                <w:lang w:val="en-US" w:eastAsia="de-DE"/>
              </w:rPr>
            </w:pPr>
            <w:r w:rsidRPr="009551C8">
              <w:rPr>
                <w:lang w:val="en-US"/>
              </w:rPr>
              <w:t>Additional required knowledge (domain model)</w:t>
            </w:r>
          </w:p>
        </w:tc>
        <w:tc>
          <w:tcPr>
            <w:tcW w:w="1926" w:type="dxa"/>
          </w:tcPr>
          <w:p w14:paraId="0EA2A837" w14:textId="2E0C2343" w:rsidR="009551C8" w:rsidRPr="009551C8" w:rsidRDefault="009551C8" w:rsidP="009551C8">
            <w:pPr>
              <w:cnfStyle w:val="100000000000" w:firstRow="1" w:lastRow="0" w:firstColumn="0" w:lastColumn="0" w:oddVBand="0" w:evenVBand="0" w:oddHBand="0" w:evenHBand="0" w:firstRowFirstColumn="0" w:firstRowLastColumn="0" w:lastRowFirstColumn="0" w:lastRowLastColumn="0"/>
              <w:rPr>
                <w:lang w:val="en-US" w:eastAsia="de-DE"/>
              </w:rPr>
            </w:pPr>
            <w:r w:rsidRPr="009551C8">
              <w:rPr>
                <w:lang w:val="en-US"/>
              </w:rPr>
              <w:t>Comment</w:t>
            </w:r>
          </w:p>
        </w:tc>
      </w:tr>
      <w:tr w:rsidR="00666384" w:rsidRPr="00E41BCD" w14:paraId="1F1EA492" w14:textId="77777777" w:rsidTr="00713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5"/>
          </w:tcPr>
          <w:p w14:paraId="18FC38E0" w14:textId="63BBE373" w:rsidR="00666384" w:rsidRPr="00666384" w:rsidRDefault="00666384" w:rsidP="00666384">
            <w:pPr>
              <w:rPr>
                <w:lang w:val="en-US" w:eastAsia="de-DE"/>
              </w:rPr>
            </w:pPr>
            <w:r w:rsidRPr="00666384">
              <w:rPr>
                <w:b w:val="0"/>
                <w:i/>
                <w:sz w:val="24"/>
                <w:lang w:val="en-US"/>
              </w:rPr>
              <w:t>Version of the dialog where the</w:t>
            </w:r>
            <w:r w:rsidRPr="00666384">
              <w:rPr>
                <w:i/>
                <w:sz w:val="24"/>
                <w:lang w:val="en-US"/>
              </w:rPr>
              <w:t xml:space="preserve"> student</w:t>
            </w:r>
            <w:r w:rsidRPr="00666384">
              <w:rPr>
                <w:b w:val="0"/>
                <w:i/>
                <w:sz w:val="24"/>
                <w:lang w:val="en-US"/>
              </w:rPr>
              <w:t xml:space="preserve"> is initiating the dialog hence sending</w:t>
            </w:r>
            <w:r w:rsidRPr="00666384">
              <w:rPr>
                <w:i/>
                <w:sz w:val="24"/>
                <w:lang w:val="en-US"/>
              </w:rPr>
              <w:t xml:space="preserve"> questions</w:t>
            </w:r>
            <w:r w:rsidRPr="00666384">
              <w:rPr>
                <w:b w:val="0"/>
                <w:i/>
                <w:sz w:val="24"/>
                <w:lang w:val="en-US"/>
              </w:rPr>
              <w:t xml:space="preserve"> and </w:t>
            </w:r>
            <w:r w:rsidRPr="00666384">
              <w:rPr>
                <w:i/>
                <w:sz w:val="24"/>
                <w:lang w:val="en-US"/>
              </w:rPr>
              <w:t>Dessa</w:t>
            </w:r>
            <w:r w:rsidRPr="00666384">
              <w:rPr>
                <w:b w:val="0"/>
                <w:i/>
                <w:sz w:val="24"/>
                <w:lang w:val="en-US"/>
              </w:rPr>
              <w:t xml:space="preserve"> gives </w:t>
            </w:r>
            <w:r w:rsidRPr="00666384">
              <w:rPr>
                <w:i/>
                <w:sz w:val="24"/>
                <w:lang w:val="en-US"/>
              </w:rPr>
              <w:t>responses</w:t>
            </w:r>
          </w:p>
        </w:tc>
      </w:tr>
      <w:tr w:rsidR="00666384" w:rsidRPr="00E41BCD" w14:paraId="4FDCC985" w14:textId="77777777" w:rsidTr="009551C8">
        <w:tc>
          <w:tcPr>
            <w:cnfStyle w:val="001000000000" w:firstRow="0" w:lastRow="0" w:firstColumn="1" w:lastColumn="0" w:oddVBand="0" w:evenVBand="0" w:oddHBand="0" w:evenHBand="0" w:firstRowFirstColumn="0" w:firstRowLastColumn="0" w:lastRowFirstColumn="0" w:lastRowLastColumn="0"/>
            <w:tcW w:w="1925" w:type="dxa"/>
          </w:tcPr>
          <w:p w14:paraId="759C3B8B" w14:textId="24C65147" w:rsidR="00666384" w:rsidRPr="008569DA" w:rsidRDefault="00666384" w:rsidP="00666384">
            <w:pPr>
              <w:jc w:val="left"/>
              <w:rPr>
                <w:lang w:val="en-US" w:eastAsia="de-DE"/>
              </w:rPr>
            </w:pPr>
            <w:r w:rsidRPr="008569DA">
              <w:rPr>
                <w:b w:val="0"/>
                <w:bCs w:val="0"/>
                <w:sz w:val="24"/>
                <w:lang w:val="en-US"/>
              </w:rPr>
              <w:t>Hey Dessa, do you have time to answer some of my questions on the assignment?</w:t>
            </w:r>
          </w:p>
        </w:tc>
        <w:tc>
          <w:tcPr>
            <w:tcW w:w="1925" w:type="dxa"/>
          </w:tcPr>
          <w:p w14:paraId="05A540C8" w14:textId="77777777" w:rsidR="00666384" w:rsidRPr="008569DA" w:rsidRDefault="00666384" w:rsidP="00666384">
            <w:pPr>
              <w:jc w:val="left"/>
              <w:cnfStyle w:val="000000000000" w:firstRow="0" w:lastRow="0" w:firstColumn="0" w:lastColumn="0" w:oddVBand="0" w:evenVBand="0" w:oddHBand="0" w:evenHBand="0" w:firstRowFirstColumn="0" w:firstRowLastColumn="0" w:lastRowFirstColumn="0" w:lastRowLastColumn="0"/>
              <w:rPr>
                <w:lang w:val="en-US" w:eastAsia="de-DE"/>
              </w:rPr>
            </w:pPr>
          </w:p>
        </w:tc>
        <w:tc>
          <w:tcPr>
            <w:tcW w:w="1926" w:type="dxa"/>
          </w:tcPr>
          <w:p w14:paraId="2FB2E0BF" w14:textId="77777777" w:rsidR="00666384" w:rsidRPr="008569DA" w:rsidRDefault="00666384" w:rsidP="00666384">
            <w:pPr>
              <w:jc w:val="left"/>
              <w:cnfStyle w:val="000000000000" w:firstRow="0" w:lastRow="0" w:firstColumn="0" w:lastColumn="0" w:oddVBand="0" w:evenVBand="0" w:oddHBand="0" w:evenHBand="0" w:firstRowFirstColumn="0" w:firstRowLastColumn="0" w:lastRowFirstColumn="0" w:lastRowLastColumn="0"/>
              <w:rPr>
                <w:lang w:val="en-US" w:eastAsia="de-DE"/>
              </w:rPr>
            </w:pPr>
          </w:p>
        </w:tc>
        <w:tc>
          <w:tcPr>
            <w:tcW w:w="1926" w:type="dxa"/>
          </w:tcPr>
          <w:p w14:paraId="7C64B9AD" w14:textId="77777777" w:rsidR="00666384" w:rsidRPr="008569DA" w:rsidRDefault="00666384" w:rsidP="00666384">
            <w:pPr>
              <w:jc w:val="left"/>
              <w:cnfStyle w:val="000000000000" w:firstRow="0" w:lastRow="0" w:firstColumn="0" w:lastColumn="0" w:oddVBand="0" w:evenVBand="0" w:oddHBand="0" w:evenHBand="0" w:firstRowFirstColumn="0" w:firstRowLastColumn="0" w:lastRowFirstColumn="0" w:lastRowLastColumn="0"/>
              <w:rPr>
                <w:lang w:val="en-US" w:eastAsia="de-DE"/>
              </w:rPr>
            </w:pPr>
          </w:p>
        </w:tc>
        <w:tc>
          <w:tcPr>
            <w:tcW w:w="1926" w:type="dxa"/>
          </w:tcPr>
          <w:p w14:paraId="3F342E30" w14:textId="77777777" w:rsidR="00666384" w:rsidRPr="008569DA" w:rsidRDefault="00666384" w:rsidP="00666384">
            <w:pPr>
              <w:jc w:val="left"/>
              <w:cnfStyle w:val="000000000000" w:firstRow="0" w:lastRow="0" w:firstColumn="0" w:lastColumn="0" w:oddVBand="0" w:evenVBand="0" w:oddHBand="0" w:evenHBand="0" w:firstRowFirstColumn="0" w:firstRowLastColumn="0" w:lastRowFirstColumn="0" w:lastRowLastColumn="0"/>
              <w:rPr>
                <w:lang w:val="en-US" w:eastAsia="de-DE"/>
              </w:rPr>
            </w:pPr>
          </w:p>
        </w:tc>
      </w:tr>
      <w:tr w:rsidR="00666384" w:rsidRPr="00E41BCD" w14:paraId="12C5FD1B" w14:textId="77777777" w:rsidTr="00955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642BC43D" w14:textId="77777777" w:rsidR="00666384" w:rsidRPr="008569DA" w:rsidRDefault="00666384" w:rsidP="00666384">
            <w:pPr>
              <w:jc w:val="left"/>
              <w:rPr>
                <w:lang w:val="en-US" w:eastAsia="de-DE"/>
              </w:rPr>
            </w:pPr>
          </w:p>
        </w:tc>
        <w:tc>
          <w:tcPr>
            <w:tcW w:w="1925" w:type="dxa"/>
          </w:tcPr>
          <w:p w14:paraId="7E143897" w14:textId="6728C76A" w:rsidR="00666384" w:rsidRPr="008569DA" w:rsidRDefault="00666384" w:rsidP="00666384">
            <w:pPr>
              <w:jc w:val="left"/>
              <w:cnfStyle w:val="000000100000" w:firstRow="0" w:lastRow="0" w:firstColumn="0" w:lastColumn="0" w:oddVBand="0" w:evenVBand="0" w:oddHBand="1" w:evenHBand="0" w:firstRowFirstColumn="0" w:firstRowLastColumn="0" w:lastRowFirstColumn="0" w:lastRowLastColumn="0"/>
              <w:rPr>
                <w:lang w:val="en-US" w:eastAsia="de-DE"/>
              </w:rPr>
            </w:pPr>
            <w:r w:rsidRPr="008569DA">
              <w:rPr>
                <w:sz w:val="24"/>
                <w:lang w:val="en-US"/>
              </w:rPr>
              <w:t>Sure. What do you wish to know?</w:t>
            </w:r>
          </w:p>
        </w:tc>
        <w:tc>
          <w:tcPr>
            <w:tcW w:w="1926" w:type="dxa"/>
          </w:tcPr>
          <w:p w14:paraId="68CBF04A" w14:textId="77777777" w:rsidR="00666384" w:rsidRPr="008569DA" w:rsidRDefault="00666384" w:rsidP="00666384">
            <w:pPr>
              <w:jc w:val="left"/>
              <w:cnfStyle w:val="000000100000" w:firstRow="0" w:lastRow="0" w:firstColumn="0" w:lastColumn="0" w:oddVBand="0" w:evenVBand="0" w:oddHBand="1" w:evenHBand="0" w:firstRowFirstColumn="0" w:firstRowLastColumn="0" w:lastRowFirstColumn="0" w:lastRowLastColumn="0"/>
              <w:rPr>
                <w:lang w:val="en-US" w:eastAsia="de-DE"/>
              </w:rPr>
            </w:pPr>
          </w:p>
        </w:tc>
        <w:tc>
          <w:tcPr>
            <w:tcW w:w="1926" w:type="dxa"/>
          </w:tcPr>
          <w:p w14:paraId="72CE3566" w14:textId="77777777" w:rsidR="00666384" w:rsidRPr="008569DA" w:rsidRDefault="00666384" w:rsidP="00666384">
            <w:pPr>
              <w:jc w:val="left"/>
              <w:cnfStyle w:val="000000100000" w:firstRow="0" w:lastRow="0" w:firstColumn="0" w:lastColumn="0" w:oddVBand="0" w:evenVBand="0" w:oddHBand="1" w:evenHBand="0" w:firstRowFirstColumn="0" w:firstRowLastColumn="0" w:lastRowFirstColumn="0" w:lastRowLastColumn="0"/>
              <w:rPr>
                <w:lang w:val="en-US" w:eastAsia="de-DE"/>
              </w:rPr>
            </w:pPr>
          </w:p>
        </w:tc>
        <w:tc>
          <w:tcPr>
            <w:tcW w:w="1926" w:type="dxa"/>
          </w:tcPr>
          <w:p w14:paraId="6BE3872F" w14:textId="77777777" w:rsidR="00666384" w:rsidRPr="008569DA" w:rsidRDefault="00666384" w:rsidP="00666384">
            <w:pPr>
              <w:jc w:val="left"/>
              <w:cnfStyle w:val="000000100000" w:firstRow="0" w:lastRow="0" w:firstColumn="0" w:lastColumn="0" w:oddVBand="0" w:evenVBand="0" w:oddHBand="1" w:evenHBand="0" w:firstRowFirstColumn="0" w:firstRowLastColumn="0" w:lastRowFirstColumn="0" w:lastRowLastColumn="0"/>
              <w:rPr>
                <w:lang w:val="en-US" w:eastAsia="de-DE"/>
              </w:rPr>
            </w:pPr>
          </w:p>
        </w:tc>
      </w:tr>
      <w:tr w:rsidR="00666384" w:rsidRPr="00E41BCD" w14:paraId="5751F430" w14:textId="77777777" w:rsidTr="009551C8">
        <w:tc>
          <w:tcPr>
            <w:cnfStyle w:val="001000000000" w:firstRow="0" w:lastRow="0" w:firstColumn="1" w:lastColumn="0" w:oddVBand="0" w:evenVBand="0" w:oddHBand="0" w:evenHBand="0" w:firstRowFirstColumn="0" w:firstRowLastColumn="0" w:lastRowFirstColumn="0" w:lastRowLastColumn="0"/>
            <w:tcW w:w="1925" w:type="dxa"/>
          </w:tcPr>
          <w:p w14:paraId="508B9EFE" w14:textId="2277174F" w:rsidR="00666384" w:rsidRPr="008569DA" w:rsidRDefault="00666384" w:rsidP="00666384">
            <w:pPr>
              <w:jc w:val="left"/>
              <w:rPr>
                <w:lang w:val="en-US" w:eastAsia="de-DE"/>
              </w:rPr>
            </w:pPr>
            <w:r w:rsidRPr="008569DA">
              <w:rPr>
                <w:b w:val="0"/>
                <w:sz w:val="24"/>
                <w:lang w:val="en-US"/>
              </w:rPr>
              <w:lastRenderedPageBreak/>
              <w:t>Dessa, what is task 1 of part 1 of the BIP?</w:t>
            </w:r>
          </w:p>
        </w:tc>
        <w:tc>
          <w:tcPr>
            <w:tcW w:w="1925" w:type="dxa"/>
          </w:tcPr>
          <w:p w14:paraId="175F5A3B" w14:textId="77777777" w:rsidR="00666384" w:rsidRPr="008569DA" w:rsidRDefault="00666384" w:rsidP="00666384">
            <w:pPr>
              <w:jc w:val="left"/>
              <w:cnfStyle w:val="000000000000" w:firstRow="0" w:lastRow="0" w:firstColumn="0" w:lastColumn="0" w:oddVBand="0" w:evenVBand="0" w:oddHBand="0" w:evenHBand="0" w:firstRowFirstColumn="0" w:firstRowLastColumn="0" w:lastRowFirstColumn="0" w:lastRowLastColumn="0"/>
              <w:rPr>
                <w:lang w:val="en-US" w:eastAsia="de-DE"/>
              </w:rPr>
            </w:pPr>
          </w:p>
        </w:tc>
        <w:tc>
          <w:tcPr>
            <w:tcW w:w="1926" w:type="dxa"/>
          </w:tcPr>
          <w:p w14:paraId="401548C0" w14:textId="77777777" w:rsidR="00666384" w:rsidRPr="008569DA" w:rsidRDefault="00666384" w:rsidP="00666384">
            <w:pPr>
              <w:jc w:val="left"/>
              <w:cnfStyle w:val="000000000000" w:firstRow="0" w:lastRow="0" w:firstColumn="0" w:lastColumn="0" w:oddVBand="0" w:evenVBand="0" w:oddHBand="0" w:evenHBand="0" w:firstRowFirstColumn="0" w:firstRowLastColumn="0" w:lastRowFirstColumn="0" w:lastRowLastColumn="0"/>
              <w:rPr>
                <w:lang w:val="en-US" w:eastAsia="de-DE"/>
              </w:rPr>
            </w:pPr>
          </w:p>
        </w:tc>
        <w:tc>
          <w:tcPr>
            <w:tcW w:w="1926" w:type="dxa"/>
          </w:tcPr>
          <w:p w14:paraId="0B94B3E3" w14:textId="4DC5F775" w:rsidR="00666384" w:rsidRPr="008569DA" w:rsidRDefault="00666384" w:rsidP="00666384">
            <w:pPr>
              <w:jc w:val="left"/>
              <w:cnfStyle w:val="000000000000" w:firstRow="0" w:lastRow="0" w:firstColumn="0" w:lastColumn="0" w:oddVBand="0" w:evenVBand="0" w:oddHBand="0" w:evenHBand="0" w:firstRowFirstColumn="0" w:firstRowLastColumn="0" w:lastRowFirstColumn="0" w:lastRowLastColumn="0"/>
              <w:rPr>
                <w:lang w:val="en-US" w:eastAsia="de-DE"/>
              </w:rPr>
            </w:pPr>
            <w:r w:rsidRPr="008569DA">
              <w:rPr>
                <w:lang w:val="en-US"/>
              </w:rPr>
              <w:t xml:space="preserve">The name of the task (“Integrate services into your workflow”). </w:t>
            </w:r>
          </w:p>
        </w:tc>
        <w:tc>
          <w:tcPr>
            <w:tcW w:w="1926" w:type="dxa"/>
          </w:tcPr>
          <w:p w14:paraId="62C5BF8A" w14:textId="3EB32177" w:rsidR="00666384" w:rsidRPr="008569DA" w:rsidRDefault="00666384" w:rsidP="00666384">
            <w:pPr>
              <w:jc w:val="left"/>
              <w:cnfStyle w:val="000000000000" w:firstRow="0" w:lastRow="0" w:firstColumn="0" w:lastColumn="0" w:oddVBand="0" w:evenVBand="0" w:oddHBand="0" w:evenHBand="0" w:firstRowFirstColumn="0" w:firstRowLastColumn="0" w:lastRowFirstColumn="0" w:lastRowLastColumn="0"/>
              <w:rPr>
                <w:lang w:val="en-US" w:eastAsia="de-DE"/>
              </w:rPr>
            </w:pPr>
            <w:r w:rsidRPr="008569DA">
              <w:rPr>
                <w:lang w:val="en-US"/>
              </w:rPr>
              <w:t>Maybe we should make it even more explicit that we intend to talk about task XYZ?</w:t>
            </w:r>
          </w:p>
        </w:tc>
      </w:tr>
      <w:tr w:rsidR="00666384" w14:paraId="64185D4D" w14:textId="77777777" w:rsidTr="00955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7E11B438" w14:textId="77777777" w:rsidR="00666384" w:rsidRPr="008569DA" w:rsidRDefault="00666384" w:rsidP="00666384">
            <w:pPr>
              <w:jc w:val="left"/>
              <w:rPr>
                <w:lang w:val="en-US" w:eastAsia="de-DE"/>
              </w:rPr>
            </w:pPr>
          </w:p>
        </w:tc>
        <w:tc>
          <w:tcPr>
            <w:tcW w:w="1925" w:type="dxa"/>
          </w:tcPr>
          <w:p w14:paraId="083BBFEF" w14:textId="7917A386" w:rsidR="00666384" w:rsidRPr="008569DA" w:rsidRDefault="00666384" w:rsidP="00666384">
            <w:pPr>
              <w:jc w:val="left"/>
              <w:cnfStyle w:val="000000100000" w:firstRow="0" w:lastRow="0" w:firstColumn="0" w:lastColumn="0" w:oddVBand="0" w:evenVBand="0" w:oddHBand="1" w:evenHBand="0" w:firstRowFirstColumn="0" w:firstRowLastColumn="0" w:lastRowFirstColumn="0" w:lastRowLastColumn="0"/>
              <w:rPr>
                <w:lang w:val="en-US" w:eastAsia="de-DE"/>
              </w:rPr>
            </w:pPr>
            <w:r w:rsidRPr="008569DA">
              <w:rPr>
                <w:sz w:val="24"/>
                <w:lang w:val="en-US"/>
              </w:rPr>
              <w:t>Task 1 is “company description”</w:t>
            </w:r>
          </w:p>
        </w:tc>
        <w:tc>
          <w:tcPr>
            <w:tcW w:w="1926" w:type="dxa"/>
          </w:tcPr>
          <w:p w14:paraId="1AE94EF5" w14:textId="77777777" w:rsidR="00666384" w:rsidRPr="008569DA" w:rsidRDefault="00666384" w:rsidP="00666384">
            <w:pPr>
              <w:jc w:val="left"/>
              <w:cnfStyle w:val="000000100000" w:firstRow="0" w:lastRow="0" w:firstColumn="0" w:lastColumn="0" w:oddVBand="0" w:evenVBand="0" w:oddHBand="1" w:evenHBand="0" w:firstRowFirstColumn="0" w:firstRowLastColumn="0" w:lastRowFirstColumn="0" w:lastRowLastColumn="0"/>
              <w:rPr>
                <w:lang w:val="en-US"/>
              </w:rPr>
            </w:pPr>
            <w:r w:rsidRPr="008569DA">
              <w:rPr>
                <w:lang w:val="en-US"/>
              </w:rPr>
              <w:t>C</w:t>
            </w:r>
            <w:r w:rsidRPr="008569DA">
              <w:rPr>
                <w:vertAlign w:val="subscript"/>
                <w:lang w:val="en-US"/>
              </w:rPr>
              <w:t xml:space="preserve">r </w:t>
            </w:r>
            <w:r w:rsidRPr="008569DA">
              <w:rPr>
                <w:lang w:val="en-US"/>
              </w:rPr>
              <w:t xml:space="preserve">= </w:t>
            </w:r>
            <w:r w:rsidRPr="008569DA">
              <w:rPr>
                <w:b/>
                <w:lang w:val="en-US"/>
              </w:rPr>
              <w:t>task 1</w:t>
            </w:r>
            <w:r w:rsidRPr="008569DA">
              <w:rPr>
                <w:lang w:val="en-US"/>
              </w:rPr>
              <w:t>= service integration</w:t>
            </w:r>
          </w:p>
          <w:p w14:paraId="773EE367" w14:textId="0386C97A" w:rsidR="00666384" w:rsidRPr="008569DA" w:rsidRDefault="00666384" w:rsidP="00666384">
            <w:pPr>
              <w:jc w:val="left"/>
              <w:cnfStyle w:val="000000100000" w:firstRow="0" w:lastRow="0" w:firstColumn="0" w:lastColumn="0" w:oddVBand="0" w:evenVBand="0" w:oddHBand="1" w:evenHBand="0" w:firstRowFirstColumn="0" w:firstRowLastColumn="0" w:lastRowFirstColumn="0" w:lastRowLastColumn="0"/>
              <w:rPr>
                <w:lang w:val="en-US" w:eastAsia="de-DE"/>
              </w:rPr>
            </w:pPr>
            <w:r w:rsidRPr="008569DA">
              <w:rPr>
                <w:lang w:val="en-US"/>
              </w:rPr>
              <w:t>C</w:t>
            </w:r>
            <w:r w:rsidRPr="008569DA">
              <w:rPr>
                <w:vertAlign w:val="subscript"/>
                <w:lang w:val="en-US"/>
              </w:rPr>
              <w:t>s</w:t>
            </w:r>
            <w:r w:rsidRPr="008569DA">
              <w:rPr>
                <w:lang w:val="en-US"/>
              </w:rPr>
              <w:t xml:space="preserve"> = know which types of service were integrated</w:t>
            </w:r>
          </w:p>
        </w:tc>
        <w:tc>
          <w:tcPr>
            <w:tcW w:w="1926" w:type="dxa"/>
          </w:tcPr>
          <w:p w14:paraId="42A6CD5F" w14:textId="64EBF0D6" w:rsidR="00666384" w:rsidRPr="008569DA" w:rsidRDefault="00666384" w:rsidP="00666384">
            <w:pPr>
              <w:jc w:val="left"/>
              <w:cnfStyle w:val="000000100000" w:firstRow="0" w:lastRow="0" w:firstColumn="0" w:lastColumn="0" w:oddVBand="0" w:evenVBand="0" w:oddHBand="1" w:evenHBand="0" w:firstRowFirstColumn="0" w:firstRowLastColumn="0" w:lastRowFirstColumn="0" w:lastRowLastColumn="0"/>
              <w:rPr>
                <w:lang w:val="en-US" w:eastAsia="de-DE"/>
              </w:rPr>
            </w:pPr>
            <w:r w:rsidRPr="008569DA">
              <w:rPr>
                <w:lang w:val="en-US"/>
              </w:rPr>
              <w:t>“</w:t>
            </w:r>
            <w:proofErr w:type="spellStart"/>
            <w:r w:rsidRPr="008569DA">
              <w:rPr>
                <w:lang w:val="en-US"/>
              </w:rPr>
              <w:t>integromat</w:t>
            </w:r>
            <w:proofErr w:type="spellEnd"/>
            <w:r w:rsidRPr="008569DA">
              <w:rPr>
                <w:lang w:val="en-US"/>
              </w:rPr>
              <w:t>” is-a tool</w:t>
            </w:r>
          </w:p>
        </w:tc>
        <w:tc>
          <w:tcPr>
            <w:tcW w:w="1926" w:type="dxa"/>
          </w:tcPr>
          <w:p w14:paraId="14217F2B" w14:textId="77777777" w:rsidR="00666384" w:rsidRPr="008569DA" w:rsidRDefault="00666384" w:rsidP="00666384">
            <w:pPr>
              <w:jc w:val="left"/>
              <w:cnfStyle w:val="000000100000" w:firstRow="0" w:lastRow="0" w:firstColumn="0" w:lastColumn="0" w:oddVBand="0" w:evenVBand="0" w:oddHBand="1" w:evenHBand="0" w:firstRowFirstColumn="0" w:firstRowLastColumn="0" w:lastRowFirstColumn="0" w:lastRowLastColumn="0"/>
              <w:rPr>
                <w:lang w:val="en-US" w:eastAsia="de-DE"/>
              </w:rPr>
            </w:pPr>
          </w:p>
        </w:tc>
      </w:tr>
      <w:tr w:rsidR="00666384" w:rsidRPr="00E41BCD" w14:paraId="08B22855" w14:textId="77777777" w:rsidTr="009551C8">
        <w:tc>
          <w:tcPr>
            <w:cnfStyle w:val="001000000000" w:firstRow="0" w:lastRow="0" w:firstColumn="1" w:lastColumn="0" w:oddVBand="0" w:evenVBand="0" w:oddHBand="0" w:evenHBand="0" w:firstRowFirstColumn="0" w:firstRowLastColumn="0" w:lastRowFirstColumn="0" w:lastRowLastColumn="0"/>
            <w:tcW w:w="1925" w:type="dxa"/>
          </w:tcPr>
          <w:p w14:paraId="78645242" w14:textId="4A831F54" w:rsidR="00666384" w:rsidRPr="008569DA" w:rsidRDefault="00666384" w:rsidP="00666384">
            <w:pPr>
              <w:jc w:val="left"/>
              <w:rPr>
                <w:lang w:val="en-US" w:eastAsia="de-DE"/>
              </w:rPr>
            </w:pPr>
            <w:r w:rsidRPr="008569DA">
              <w:rPr>
                <w:b w:val="0"/>
                <w:sz w:val="24"/>
                <w:lang w:val="en-US"/>
              </w:rPr>
              <w:t>And what are the deliverables for task 1?</w:t>
            </w:r>
          </w:p>
        </w:tc>
        <w:tc>
          <w:tcPr>
            <w:tcW w:w="1925" w:type="dxa"/>
          </w:tcPr>
          <w:p w14:paraId="3BB4B91E" w14:textId="77777777" w:rsidR="00666384" w:rsidRPr="008569DA" w:rsidRDefault="00666384" w:rsidP="00666384">
            <w:pPr>
              <w:jc w:val="left"/>
              <w:cnfStyle w:val="000000000000" w:firstRow="0" w:lastRow="0" w:firstColumn="0" w:lastColumn="0" w:oddVBand="0" w:evenVBand="0" w:oddHBand="0" w:evenHBand="0" w:firstRowFirstColumn="0" w:firstRowLastColumn="0" w:lastRowFirstColumn="0" w:lastRowLastColumn="0"/>
              <w:rPr>
                <w:lang w:val="en-US" w:eastAsia="de-DE"/>
              </w:rPr>
            </w:pPr>
          </w:p>
        </w:tc>
        <w:tc>
          <w:tcPr>
            <w:tcW w:w="1926" w:type="dxa"/>
          </w:tcPr>
          <w:p w14:paraId="1F2E9994" w14:textId="77777777" w:rsidR="00666384" w:rsidRPr="008569DA" w:rsidRDefault="00666384" w:rsidP="00666384">
            <w:pPr>
              <w:jc w:val="left"/>
              <w:cnfStyle w:val="000000000000" w:firstRow="0" w:lastRow="0" w:firstColumn="0" w:lastColumn="0" w:oddVBand="0" w:evenVBand="0" w:oddHBand="0" w:evenHBand="0" w:firstRowFirstColumn="0" w:firstRowLastColumn="0" w:lastRowFirstColumn="0" w:lastRowLastColumn="0"/>
              <w:rPr>
                <w:lang w:val="en-US" w:eastAsia="de-DE"/>
              </w:rPr>
            </w:pPr>
          </w:p>
        </w:tc>
        <w:tc>
          <w:tcPr>
            <w:tcW w:w="1926" w:type="dxa"/>
          </w:tcPr>
          <w:p w14:paraId="59C688E6" w14:textId="77777777" w:rsidR="00666384" w:rsidRPr="008569DA" w:rsidRDefault="00666384" w:rsidP="00666384">
            <w:pPr>
              <w:jc w:val="left"/>
              <w:cnfStyle w:val="000000000000" w:firstRow="0" w:lastRow="0" w:firstColumn="0" w:lastColumn="0" w:oddVBand="0" w:evenVBand="0" w:oddHBand="0" w:evenHBand="0" w:firstRowFirstColumn="0" w:firstRowLastColumn="0" w:lastRowFirstColumn="0" w:lastRowLastColumn="0"/>
              <w:rPr>
                <w:lang w:val="en-US" w:eastAsia="de-DE"/>
              </w:rPr>
            </w:pPr>
          </w:p>
        </w:tc>
        <w:tc>
          <w:tcPr>
            <w:tcW w:w="1926" w:type="dxa"/>
          </w:tcPr>
          <w:p w14:paraId="307EB9FF" w14:textId="77777777" w:rsidR="00666384" w:rsidRPr="008569DA" w:rsidRDefault="00666384" w:rsidP="00666384">
            <w:pPr>
              <w:jc w:val="left"/>
              <w:cnfStyle w:val="000000000000" w:firstRow="0" w:lastRow="0" w:firstColumn="0" w:lastColumn="0" w:oddVBand="0" w:evenVBand="0" w:oddHBand="0" w:evenHBand="0" w:firstRowFirstColumn="0" w:firstRowLastColumn="0" w:lastRowFirstColumn="0" w:lastRowLastColumn="0"/>
              <w:rPr>
                <w:lang w:val="en-US" w:eastAsia="de-DE"/>
              </w:rPr>
            </w:pPr>
          </w:p>
        </w:tc>
      </w:tr>
      <w:tr w:rsidR="00666384" w:rsidRPr="00E41BCD" w14:paraId="7145287D" w14:textId="77777777" w:rsidTr="00955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15CF5EF8" w14:textId="77777777" w:rsidR="00666384" w:rsidRPr="008569DA" w:rsidRDefault="00666384" w:rsidP="00666384">
            <w:pPr>
              <w:jc w:val="left"/>
              <w:rPr>
                <w:lang w:val="en-US" w:eastAsia="de-DE"/>
              </w:rPr>
            </w:pPr>
          </w:p>
        </w:tc>
        <w:tc>
          <w:tcPr>
            <w:tcW w:w="1925" w:type="dxa"/>
          </w:tcPr>
          <w:p w14:paraId="4F7B1387" w14:textId="2355AE56" w:rsidR="00666384" w:rsidRPr="008569DA" w:rsidRDefault="00666384" w:rsidP="00666384">
            <w:pPr>
              <w:jc w:val="left"/>
              <w:cnfStyle w:val="000000100000" w:firstRow="0" w:lastRow="0" w:firstColumn="0" w:lastColumn="0" w:oddVBand="0" w:evenVBand="0" w:oddHBand="1" w:evenHBand="0" w:firstRowFirstColumn="0" w:firstRowLastColumn="0" w:lastRowFirstColumn="0" w:lastRowLastColumn="0"/>
              <w:rPr>
                <w:lang w:val="en-US" w:eastAsia="de-DE"/>
              </w:rPr>
            </w:pPr>
            <w:r w:rsidRPr="008569DA">
              <w:rPr>
                <w:sz w:val="24"/>
                <w:lang w:val="en-US"/>
              </w:rPr>
              <w:t>The deliverable for task 1 is “2 – 3 slides presenting the company background, the company mission, the company vision and the company strategy”</w:t>
            </w:r>
          </w:p>
        </w:tc>
        <w:tc>
          <w:tcPr>
            <w:tcW w:w="1926" w:type="dxa"/>
          </w:tcPr>
          <w:p w14:paraId="3FA90E2A" w14:textId="77777777" w:rsidR="00666384" w:rsidRPr="008569DA" w:rsidRDefault="00666384" w:rsidP="00666384">
            <w:pPr>
              <w:jc w:val="left"/>
              <w:cnfStyle w:val="000000100000" w:firstRow="0" w:lastRow="0" w:firstColumn="0" w:lastColumn="0" w:oddVBand="0" w:evenVBand="0" w:oddHBand="1" w:evenHBand="0" w:firstRowFirstColumn="0" w:firstRowLastColumn="0" w:lastRowFirstColumn="0" w:lastRowLastColumn="0"/>
              <w:rPr>
                <w:lang w:val="en-US" w:eastAsia="de-DE"/>
              </w:rPr>
            </w:pPr>
          </w:p>
        </w:tc>
        <w:tc>
          <w:tcPr>
            <w:tcW w:w="1926" w:type="dxa"/>
          </w:tcPr>
          <w:p w14:paraId="53913F38" w14:textId="77777777" w:rsidR="00666384" w:rsidRPr="008569DA" w:rsidRDefault="00666384" w:rsidP="00666384">
            <w:pPr>
              <w:jc w:val="left"/>
              <w:cnfStyle w:val="000000100000" w:firstRow="0" w:lastRow="0" w:firstColumn="0" w:lastColumn="0" w:oddVBand="0" w:evenVBand="0" w:oddHBand="1" w:evenHBand="0" w:firstRowFirstColumn="0" w:firstRowLastColumn="0" w:lastRowFirstColumn="0" w:lastRowLastColumn="0"/>
              <w:rPr>
                <w:lang w:val="en-US" w:eastAsia="de-DE"/>
              </w:rPr>
            </w:pPr>
          </w:p>
        </w:tc>
        <w:tc>
          <w:tcPr>
            <w:tcW w:w="1926" w:type="dxa"/>
          </w:tcPr>
          <w:p w14:paraId="063318A5" w14:textId="77777777" w:rsidR="00666384" w:rsidRPr="008569DA" w:rsidRDefault="00666384" w:rsidP="00666384">
            <w:pPr>
              <w:jc w:val="left"/>
              <w:cnfStyle w:val="000000100000" w:firstRow="0" w:lastRow="0" w:firstColumn="0" w:lastColumn="0" w:oddVBand="0" w:evenVBand="0" w:oddHBand="1" w:evenHBand="0" w:firstRowFirstColumn="0" w:firstRowLastColumn="0" w:lastRowFirstColumn="0" w:lastRowLastColumn="0"/>
              <w:rPr>
                <w:lang w:val="en-US" w:eastAsia="de-DE"/>
              </w:rPr>
            </w:pPr>
          </w:p>
        </w:tc>
      </w:tr>
      <w:tr w:rsidR="00666384" w:rsidRPr="00E41BCD" w14:paraId="68DE892B" w14:textId="77777777" w:rsidTr="009551C8">
        <w:tc>
          <w:tcPr>
            <w:cnfStyle w:val="001000000000" w:firstRow="0" w:lastRow="0" w:firstColumn="1" w:lastColumn="0" w:oddVBand="0" w:evenVBand="0" w:oddHBand="0" w:evenHBand="0" w:firstRowFirstColumn="0" w:firstRowLastColumn="0" w:lastRowFirstColumn="0" w:lastRowLastColumn="0"/>
            <w:tcW w:w="1925" w:type="dxa"/>
          </w:tcPr>
          <w:p w14:paraId="3814F10D" w14:textId="290DE466" w:rsidR="00666384" w:rsidRPr="008569DA" w:rsidRDefault="00666384" w:rsidP="00666384">
            <w:pPr>
              <w:jc w:val="left"/>
              <w:rPr>
                <w:lang w:val="en-US" w:eastAsia="de-DE"/>
              </w:rPr>
            </w:pPr>
            <w:r w:rsidRPr="008569DA">
              <w:rPr>
                <w:b w:val="0"/>
                <w:sz w:val="24"/>
                <w:lang w:val="en-US"/>
              </w:rPr>
              <w:t>Dessa, what is task 2 of part 1 of the BIP?</w:t>
            </w:r>
          </w:p>
        </w:tc>
        <w:tc>
          <w:tcPr>
            <w:tcW w:w="1925" w:type="dxa"/>
          </w:tcPr>
          <w:p w14:paraId="1670433C" w14:textId="77777777" w:rsidR="00666384" w:rsidRPr="008569DA" w:rsidRDefault="00666384" w:rsidP="00666384">
            <w:pPr>
              <w:jc w:val="left"/>
              <w:cnfStyle w:val="000000000000" w:firstRow="0" w:lastRow="0" w:firstColumn="0" w:lastColumn="0" w:oddVBand="0" w:evenVBand="0" w:oddHBand="0" w:evenHBand="0" w:firstRowFirstColumn="0" w:firstRowLastColumn="0" w:lastRowFirstColumn="0" w:lastRowLastColumn="0"/>
              <w:rPr>
                <w:lang w:val="en-US" w:eastAsia="de-DE"/>
              </w:rPr>
            </w:pPr>
          </w:p>
        </w:tc>
        <w:tc>
          <w:tcPr>
            <w:tcW w:w="1926" w:type="dxa"/>
          </w:tcPr>
          <w:p w14:paraId="6BD02185" w14:textId="77777777" w:rsidR="00666384" w:rsidRPr="008569DA" w:rsidRDefault="00666384" w:rsidP="00666384">
            <w:pPr>
              <w:jc w:val="left"/>
              <w:cnfStyle w:val="000000000000" w:firstRow="0" w:lastRow="0" w:firstColumn="0" w:lastColumn="0" w:oddVBand="0" w:evenVBand="0" w:oddHBand="0" w:evenHBand="0" w:firstRowFirstColumn="0" w:firstRowLastColumn="0" w:lastRowFirstColumn="0" w:lastRowLastColumn="0"/>
              <w:rPr>
                <w:lang w:val="en-US" w:eastAsia="de-DE"/>
              </w:rPr>
            </w:pPr>
          </w:p>
        </w:tc>
        <w:tc>
          <w:tcPr>
            <w:tcW w:w="1926" w:type="dxa"/>
          </w:tcPr>
          <w:p w14:paraId="2AA2EB85" w14:textId="77777777" w:rsidR="00666384" w:rsidRPr="008569DA" w:rsidRDefault="00666384" w:rsidP="00666384">
            <w:pPr>
              <w:jc w:val="left"/>
              <w:cnfStyle w:val="000000000000" w:firstRow="0" w:lastRow="0" w:firstColumn="0" w:lastColumn="0" w:oddVBand="0" w:evenVBand="0" w:oddHBand="0" w:evenHBand="0" w:firstRowFirstColumn="0" w:firstRowLastColumn="0" w:lastRowFirstColumn="0" w:lastRowLastColumn="0"/>
              <w:rPr>
                <w:lang w:val="en-US" w:eastAsia="de-DE"/>
              </w:rPr>
            </w:pPr>
          </w:p>
        </w:tc>
        <w:tc>
          <w:tcPr>
            <w:tcW w:w="1926" w:type="dxa"/>
          </w:tcPr>
          <w:p w14:paraId="47321F10" w14:textId="77777777" w:rsidR="00666384" w:rsidRPr="008569DA" w:rsidRDefault="00666384" w:rsidP="00666384">
            <w:pPr>
              <w:jc w:val="left"/>
              <w:cnfStyle w:val="000000000000" w:firstRow="0" w:lastRow="0" w:firstColumn="0" w:lastColumn="0" w:oddVBand="0" w:evenVBand="0" w:oddHBand="0" w:evenHBand="0" w:firstRowFirstColumn="0" w:firstRowLastColumn="0" w:lastRowFirstColumn="0" w:lastRowLastColumn="0"/>
              <w:rPr>
                <w:lang w:val="en-US" w:eastAsia="de-DE"/>
              </w:rPr>
            </w:pPr>
          </w:p>
        </w:tc>
      </w:tr>
      <w:tr w:rsidR="00666384" w:rsidRPr="00E41BCD" w14:paraId="37E25D5E" w14:textId="77777777" w:rsidTr="00955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7C85C7FD" w14:textId="77777777" w:rsidR="00666384" w:rsidRPr="008569DA" w:rsidRDefault="00666384" w:rsidP="00666384">
            <w:pPr>
              <w:jc w:val="left"/>
              <w:rPr>
                <w:lang w:val="en-US" w:eastAsia="de-DE"/>
              </w:rPr>
            </w:pPr>
          </w:p>
        </w:tc>
        <w:tc>
          <w:tcPr>
            <w:tcW w:w="1925" w:type="dxa"/>
          </w:tcPr>
          <w:p w14:paraId="3356326B" w14:textId="14FFD7A7" w:rsidR="00666384" w:rsidRPr="008569DA" w:rsidRDefault="00666384" w:rsidP="00666384">
            <w:pPr>
              <w:jc w:val="left"/>
              <w:cnfStyle w:val="000000100000" w:firstRow="0" w:lastRow="0" w:firstColumn="0" w:lastColumn="0" w:oddVBand="0" w:evenVBand="0" w:oddHBand="1" w:evenHBand="0" w:firstRowFirstColumn="0" w:firstRowLastColumn="0" w:lastRowFirstColumn="0" w:lastRowLastColumn="0"/>
              <w:rPr>
                <w:lang w:val="en-US" w:eastAsia="de-DE"/>
              </w:rPr>
            </w:pPr>
            <w:r w:rsidRPr="008569DA">
              <w:rPr>
                <w:sz w:val="24"/>
                <w:lang w:val="en-US"/>
              </w:rPr>
              <w:t>Task 2 is “make a balanced scorecard”</w:t>
            </w:r>
          </w:p>
        </w:tc>
        <w:tc>
          <w:tcPr>
            <w:tcW w:w="1926" w:type="dxa"/>
          </w:tcPr>
          <w:p w14:paraId="0CD8EFF1" w14:textId="77777777" w:rsidR="00666384" w:rsidRPr="008569DA" w:rsidRDefault="00666384" w:rsidP="00666384">
            <w:pPr>
              <w:jc w:val="left"/>
              <w:cnfStyle w:val="000000100000" w:firstRow="0" w:lastRow="0" w:firstColumn="0" w:lastColumn="0" w:oddVBand="0" w:evenVBand="0" w:oddHBand="1" w:evenHBand="0" w:firstRowFirstColumn="0" w:firstRowLastColumn="0" w:lastRowFirstColumn="0" w:lastRowLastColumn="0"/>
              <w:rPr>
                <w:lang w:val="en-US" w:eastAsia="de-DE"/>
              </w:rPr>
            </w:pPr>
          </w:p>
        </w:tc>
        <w:tc>
          <w:tcPr>
            <w:tcW w:w="1926" w:type="dxa"/>
          </w:tcPr>
          <w:p w14:paraId="7979A572" w14:textId="77777777" w:rsidR="00666384" w:rsidRPr="008569DA" w:rsidRDefault="00666384" w:rsidP="00666384">
            <w:pPr>
              <w:jc w:val="left"/>
              <w:cnfStyle w:val="000000100000" w:firstRow="0" w:lastRow="0" w:firstColumn="0" w:lastColumn="0" w:oddVBand="0" w:evenVBand="0" w:oddHBand="1" w:evenHBand="0" w:firstRowFirstColumn="0" w:firstRowLastColumn="0" w:lastRowFirstColumn="0" w:lastRowLastColumn="0"/>
              <w:rPr>
                <w:lang w:val="en-US" w:eastAsia="de-DE"/>
              </w:rPr>
            </w:pPr>
          </w:p>
        </w:tc>
        <w:tc>
          <w:tcPr>
            <w:tcW w:w="1926" w:type="dxa"/>
          </w:tcPr>
          <w:p w14:paraId="4ACD0FC2" w14:textId="77777777" w:rsidR="00666384" w:rsidRPr="008569DA" w:rsidRDefault="00666384" w:rsidP="00666384">
            <w:pPr>
              <w:jc w:val="left"/>
              <w:cnfStyle w:val="000000100000" w:firstRow="0" w:lastRow="0" w:firstColumn="0" w:lastColumn="0" w:oddVBand="0" w:evenVBand="0" w:oddHBand="1" w:evenHBand="0" w:firstRowFirstColumn="0" w:firstRowLastColumn="0" w:lastRowFirstColumn="0" w:lastRowLastColumn="0"/>
              <w:rPr>
                <w:lang w:val="en-US" w:eastAsia="de-DE"/>
              </w:rPr>
            </w:pPr>
          </w:p>
        </w:tc>
      </w:tr>
      <w:tr w:rsidR="00666384" w:rsidRPr="00E41BCD" w14:paraId="5BF10A12" w14:textId="77777777" w:rsidTr="009551C8">
        <w:tc>
          <w:tcPr>
            <w:cnfStyle w:val="001000000000" w:firstRow="0" w:lastRow="0" w:firstColumn="1" w:lastColumn="0" w:oddVBand="0" w:evenVBand="0" w:oddHBand="0" w:evenHBand="0" w:firstRowFirstColumn="0" w:firstRowLastColumn="0" w:lastRowFirstColumn="0" w:lastRowLastColumn="0"/>
            <w:tcW w:w="1925" w:type="dxa"/>
          </w:tcPr>
          <w:p w14:paraId="5DCA9F92" w14:textId="3600D6CB" w:rsidR="00666384" w:rsidRPr="008569DA" w:rsidRDefault="00666384" w:rsidP="00666384">
            <w:pPr>
              <w:jc w:val="left"/>
              <w:rPr>
                <w:lang w:val="en-US" w:eastAsia="de-DE"/>
              </w:rPr>
            </w:pPr>
            <w:r w:rsidRPr="008569DA">
              <w:rPr>
                <w:b w:val="0"/>
                <w:sz w:val="24"/>
                <w:lang w:val="en-US"/>
              </w:rPr>
              <w:lastRenderedPageBreak/>
              <w:t>And what are the deliverables for task 2?</w:t>
            </w:r>
          </w:p>
        </w:tc>
        <w:tc>
          <w:tcPr>
            <w:tcW w:w="1925" w:type="dxa"/>
          </w:tcPr>
          <w:p w14:paraId="41589C4D" w14:textId="77777777" w:rsidR="00666384" w:rsidRPr="008569DA" w:rsidRDefault="00666384" w:rsidP="00666384">
            <w:pPr>
              <w:jc w:val="left"/>
              <w:cnfStyle w:val="000000000000" w:firstRow="0" w:lastRow="0" w:firstColumn="0" w:lastColumn="0" w:oddVBand="0" w:evenVBand="0" w:oddHBand="0" w:evenHBand="0" w:firstRowFirstColumn="0" w:firstRowLastColumn="0" w:lastRowFirstColumn="0" w:lastRowLastColumn="0"/>
              <w:rPr>
                <w:lang w:val="en-US" w:eastAsia="de-DE"/>
              </w:rPr>
            </w:pPr>
          </w:p>
        </w:tc>
        <w:tc>
          <w:tcPr>
            <w:tcW w:w="1926" w:type="dxa"/>
          </w:tcPr>
          <w:p w14:paraId="7F70FDE6" w14:textId="77777777" w:rsidR="00666384" w:rsidRPr="008569DA" w:rsidRDefault="00666384" w:rsidP="00666384">
            <w:pPr>
              <w:jc w:val="left"/>
              <w:cnfStyle w:val="000000000000" w:firstRow="0" w:lastRow="0" w:firstColumn="0" w:lastColumn="0" w:oddVBand="0" w:evenVBand="0" w:oddHBand="0" w:evenHBand="0" w:firstRowFirstColumn="0" w:firstRowLastColumn="0" w:lastRowFirstColumn="0" w:lastRowLastColumn="0"/>
              <w:rPr>
                <w:lang w:val="en-US" w:eastAsia="de-DE"/>
              </w:rPr>
            </w:pPr>
          </w:p>
        </w:tc>
        <w:tc>
          <w:tcPr>
            <w:tcW w:w="1926" w:type="dxa"/>
          </w:tcPr>
          <w:p w14:paraId="2CC96F25" w14:textId="77777777" w:rsidR="00666384" w:rsidRPr="008569DA" w:rsidRDefault="00666384" w:rsidP="00666384">
            <w:pPr>
              <w:jc w:val="left"/>
              <w:cnfStyle w:val="000000000000" w:firstRow="0" w:lastRow="0" w:firstColumn="0" w:lastColumn="0" w:oddVBand="0" w:evenVBand="0" w:oddHBand="0" w:evenHBand="0" w:firstRowFirstColumn="0" w:firstRowLastColumn="0" w:lastRowFirstColumn="0" w:lastRowLastColumn="0"/>
              <w:rPr>
                <w:lang w:val="en-US" w:eastAsia="de-DE"/>
              </w:rPr>
            </w:pPr>
          </w:p>
        </w:tc>
        <w:tc>
          <w:tcPr>
            <w:tcW w:w="1926" w:type="dxa"/>
          </w:tcPr>
          <w:p w14:paraId="46B9AB65" w14:textId="77777777" w:rsidR="00666384" w:rsidRPr="008569DA" w:rsidRDefault="00666384" w:rsidP="00666384">
            <w:pPr>
              <w:jc w:val="left"/>
              <w:cnfStyle w:val="000000000000" w:firstRow="0" w:lastRow="0" w:firstColumn="0" w:lastColumn="0" w:oddVBand="0" w:evenVBand="0" w:oddHBand="0" w:evenHBand="0" w:firstRowFirstColumn="0" w:firstRowLastColumn="0" w:lastRowFirstColumn="0" w:lastRowLastColumn="0"/>
              <w:rPr>
                <w:lang w:val="en-US" w:eastAsia="de-DE"/>
              </w:rPr>
            </w:pPr>
          </w:p>
        </w:tc>
      </w:tr>
      <w:tr w:rsidR="00666384" w:rsidRPr="00E41BCD" w14:paraId="6B8D2315" w14:textId="77777777" w:rsidTr="00955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3482548A" w14:textId="77777777" w:rsidR="00666384" w:rsidRPr="008569DA" w:rsidRDefault="00666384" w:rsidP="00666384">
            <w:pPr>
              <w:jc w:val="left"/>
              <w:rPr>
                <w:lang w:val="en-US" w:eastAsia="de-DE"/>
              </w:rPr>
            </w:pPr>
          </w:p>
        </w:tc>
        <w:tc>
          <w:tcPr>
            <w:tcW w:w="1925" w:type="dxa"/>
          </w:tcPr>
          <w:p w14:paraId="06F2047C" w14:textId="593CFB44" w:rsidR="00666384" w:rsidRPr="008569DA" w:rsidRDefault="00666384" w:rsidP="00666384">
            <w:pPr>
              <w:jc w:val="left"/>
              <w:cnfStyle w:val="000000100000" w:firstRow="0" w:lastRow="0" w:firstColumn="0" w:lastColumn="0" w:oddVBand="0" w:evenVBand="0" w:oddHBand="1" w:evenHBand="0" w:firstRowFirstColumn="0" w:firstRowLastColumn="0" w:lastRowFirstColumn="0" w:lastRowLastColumn="0"/>
              <w:rPr>
                <w:lang w:val="en-US" w:eastAsia="de-DE"/>
              </w:rPr>
            </w:pPr>
            <w:r w:rsidRPr="008569DA">
              <w:rPr>
                <w:sz w:val="24"/>
                <w:lang w:val="en-US"/>
              </w:rPr>
              <w:t>The deliverable for task 2 is “visual representation of the Balanced Scorecard”</w:t>
            </w:r>
          </w:p>
        </w:tc>
        <w:tc>
          <w:tcPr>
            <w:tcW w:w="1926" w:type="dxa"/>
          </w:tcPr>
          <w:p w14:paraId="0DA2AE11" w14:textId="77777777" w:rsidR="00666384" w:rsidRPr="008569DA" w:rsidRDefault="00666384" w:rsidP="00666384">
            <w:pPr>
              <w:jc w:val="left"/>
              <w:cnfStyle w:val="000000100000" w:firstRow="0" w:lastRow="0" w:firstColumn="0" w:lastColumn="0" w:oddVBand="0" w:evenVBand="0" w:oddHBand="1" w:evenHBand="0" w:firstRowFirstColumn="0" w:firstRowLastColumn="0" w:lastRowFirstColumn="0" w:lastRowLastColumn="0"/>
              <w:rPr>
                <w:lang w:val="en-US" w:eastAsia="de-DE"/>
              </w:rPr>
            </w:pPr>
          </w:p>
        </w:tc>
        <w:tc>
          <w:tcPr>
            <w:tcW w:w="1926" w:type="dxa"/>
          </w:tcPr>
          <w:p w14:paraId="34FC6B50" w14:textId="77777777" w:rsidR="00666384" w:rsidRPr="008569DA" w:rsidRDefault="00666384" w:rsidP="00666384">
            <w:pPr>
              <w:jc w:val="left"/>
              <w:cnfStyle w:val="000000100000" w:firstRow="0" w:lastRow="0" w:firstColumn="0" w:lastColumn="0" w:oddVBand="0" w:evenVBand="0" w:oddHBand="1" w:evenHBand="0" w:firstRowFirstColumn="0" w:firstRowLastColumn="0" w:lastRowFirstColumn="0" w:lastRowLastColumn="0"/>
              <w:rPr>
                <w:lang w:val="en-US" w:eastAsia="de-DE"/>
              </w:rPr>
            </w:pPr>
          </w:p>
        </w:tc>
        <w:tc>
          <w:tcPr>
            <w:tcW w:w="1926" w:type="dxa"/>
          </w:tcPr>
          <w:p w14:paraId="52ADAB30" w14:textId="77777777" w:rsidR="00666384" w:rsidRPr="008569DA" w:rsidRDefault="00666384" w:rsidP="00666384">
            <w:pPr>
              <w:jc w:val="left"/>
              <w:cnfStyle w:val="000000100000" w:firstRow="0" w:lastRow="0" w:firstColumn="0" w:lastColumn="0" w:oddVBand="0" w:evenVBand="0" w:oddHBand="1" w:evenHBand="0" w:firstRowFirstColumn="0" w:firstRowLastColumn="0" w:lastRowFirstColumn="0" w:lastRowLastColumn="0"/>
              <w:rPr>
                <w:lang w:val="en-US" w:eastAsia="de-DE"/>
              </w:rPr>
            </w:pPr>
          </w:p>
        </w:tc>
      </w:tr>
      <w:tr w:rsidR="00666384" w:rsidRPr="00E41BCD" w14:paraId="565FDF2E" w14:textId="77777777" w:rsidTr="009551C8">
        <w:tc>
          <w:tcPr>
            <w:cnfStyle w:val="001000000000" w:firstRow="0" w:lastRow="0" w:firstColumn="1" w:lastColumn="0" w:oddVBand="0" w:evenVBand="0" w:oddHBand="0" w:evenHBand="0" w:firstRowFirstColumn="0" w:firstRowLastColumn="0" w:lastRowFirstColumn="0" w:lastRowLastColumn="0"/>
            <w:tcW w:w="1925" w:type="dxa"/>
          </w:tcPr>
          <w:p w14:paraId="4F527917" w14:textId="13805186" w:rsidR="00666384" w:rsidRPr="008569DA" w:rsidRDefault="00666384" w:rsidP="00666384">
            <w:pPr>
              <w:jc w:val="left"/>
              <w:rPr>
                <w:lang w:val="en-US" w:eastAsia="de-DE"/>
              </w:rPr>
            </w:pPr>
            <w:r w:rsidRPr="008569DA">
              <w:rPr>
                <w:b w:val="0"/>
                <w:sz w:val="24"/>
                <w:lang w:val="en-US"/>
              </w:rPr>
              <w:t>Dessa, what is task 3 of part 1 of the BIP?</w:t>
            </w:r>
          </w:p>
        </w:tc>
        <w:tc>
          <w:tcPr>
            <w:tcW w:w="1925" w:type="dxa"/>
          </w:tcPr>
          <w:p w14:paraId="29FC3B6D" w14:textId="77777777" w:rsidR="00666384" w:rsidRPr="008569DA" w:rsidRDefault="00666384" w:rsidP="00666384">
            <w:pPr>
              <w:jc w:val="left"/>
              <w:cnfStyle w:val="000000000000" w:firstRow="0" w:lastRow="0" w:firstColumn="0" w:lastColumn="0" w:oddVBand="0" w:evenVBand="0" w:oddHBand="0" w:evenHBand="0" w:firstRowFirstColumn="0" w:firstRowLastColumn="0" w:lastRowFirstColumn="0" w:lastRowLastColumn="0"/>
              <w:rPr>
                <w:lang w:val="en-US" w:eastAsia="de-DE"/>
              </w:rPr>
            </w:pPr>
          </w:p>
        </w:tc>
        <w:tc>
          <w:tcPr>
            <w:tcW w:w="1926" w:type="dxa"/>
          </w:tcPr>
          <w:p w14:paraId="4C8096CB" w14:textId="77777777" w:rsidR="00666384" w:rsidRPr="008569DA" w:rsidRDefault="00666384" w:rsidP="00666384">
            <w:pPr>
              <w:jc w:val="left"/>
              <w:cnfStyle w:val="000000000000" w:firstRow="0" w:lastRow="0" w:firstColumn="0" w:lastColumn="0" w:oddVBand="0" w:evenVBand="0" w:oddHBand="0" w:evenHBand="0" w:firstRowFirstColumn="0" w:firstRowLastColumn="0" w:lastRowFirstColumn="0" w:lastRowLastColumn="0"/>
              <w:rPr>
                <w:lang w:val="en-US" w:eastAsia="de-DE"/>
              </w:rPr>
            </w:pPr>
          </w:p>
        </w:tc>
        <w:tc>
          <w:tcPr>
            <w:tcW w:w="1926" w:type="dxa"/>
          </w:tcPr>
          <w:p w14:paraId="7C25CD8C" w14:textId="77777777" w:rsidR="00666384" w:rsidRPr="008569DA" w:rsidRDefault="00666384" w:rsidP="00666384">
            <w:pPr>
              <w:jc w:val="left"/>
              <w:cnfStyle w:val="000000000000" w:firstRow="0" w:lastRow="0" w:firstColumn="0" w:lastColumn="0" w:oddVBand="0" w:evenVBand="0" w:oddHBand="0" w:evenHBand="0" w:firstRowFirstColumn="0" w:firstRowLastColumn="0" w:lastRowFirstColumn="0" w:lastRowLastColumn="0"/>
              <w:rPr>
                <w:lang w:val="en-US" w:eastAsia="de-DE"/>
              </w:rPr>
            </w:pPr>
          </w:p>
        </w:tc>
        <w:tc>
          <w:tcPr>
            <w:tcW w:w="1926" w:type="dxa"/>
          </w:tcPr>
          <w:p w14:paraId="514B71F7" w14:textId="77777777" w:rsidR="00666384" w:rsidRPr="008569DA" w:rsidRDefault="00666384" w:rsidP="00666384">
            <w:pPr>
              <w:jc w:val="left"/>
              <w:cnfStyle w:val="000000000000" w:firstRow="0" w:lastRow="0" w:firstColumn="0" w:lastColumn="0" w:oddVBand="0" w:evenVBand="0" w:oddHBand="0" w:evenHBand="0" w:firstRowFirstColumn="0" w:firstRowLastColumn="0" w:lastRowFirstColumn="0" w:lastRowLastColumn="0"/>
              <w:rPr>
                <w:lang w:val="en-US" w:eastAsia="de-DE"/>
              </w:rPr>
            </w:pPr>
          </w:p>
        </w:tc>
      </w:tr>
      <w:tr w:rsidR="00666384" w:rsidRPr="00E41BCD" w14:paraId="3D12E7F8" w14:textId="77777777" w:rsidTr="00955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2B4F7907" w14:textId="77777777" w:rsidR="00666384" w:rsidRPr="008569DA" w:rsidRDefault="00666384" w:rsidP="00666384">
            <w:pPr>
              <w:jc w:val="left"/>
              <w:rPr>
                <w:lang w:val="en-US" w:eastAsia="de-DE"/>
              </w:rPr>
            </w:pPr>
          </w:p>
        </w:tc>
        <w:tc>
          <w:tcPr>
            <w:tcW w:w="1925" w:type="dxa"/>
          </w:tcPr>
          <w:p w14:paraId="22E2CD13" w14:textId="3CC431C9" w:rsidR="00666384" w:rsidRPr="008569DA" w:rsidRDefault="00666384" w:rsidP="00666384">
            <w:pPr>
              <w:jc w:val="left"/>
              <w:cnfStyle w:val="000000100000" w:firstRow="0" w:lastRow="0" w:firstColumn="0" w:lastColumn="0" w:oddVBand="0" w:evenVBand="0" w:oddHBand="1" w:evenHBand="0" w:firstRowFirstColumn="0" w:firstRowLastColumn="0" w:lastRowFirstColumn="0" w:lastRowLastColumn="0"/>
              <w:rPr>
                <w:lang w:val="en-US" w:eastAsia="de-DE"/>
              </w:rPr>
            </w:pPr>
            <w:r w:rsidRPr="008569DA">
              <w:rPr>
                <w:sz w:val="24"/>
                <w:lang w:val="en-US"/>
              </w:rPr>
              <w:t>Task 3 is “Summarize the KPIs”</w:t>
            </w:r>
          </w:p>
        </w:tc>
        <w:tc>
          <w:tcPr>
            <w:tcW w:w="1926" w:type="dxa"/>
          </w:tcPr>
          <w:p w14:paraId="71E208F9" w14:textId="77777777" w:rsidR="00666384" w:rsidRPr="008569DA" w:rsidRDefault="00666384" w:rsidP="00666384">
            <w:pPr>
              <w:jc w:val="left"/>
              <w:cnfStyle w:val="000000100000" w:firstRow="0" w:lastRow="0" w:firstColumn="0" w:lastColumn="0" w:oddVBand="0" w:evenVBand="0" w:oddHBand="1" w:evenHBand="0" w:firstRowFirstColumn="0" w:firstRowLastColumn="0" w:lastRowFirstColumn="0" w:lastRowLastColumn="0"/>
              <w:rPr>
                <w:lang w:val="en-US" w:eastAsia="de-DE"/>
              </w:rPr>
            </w:pPr>
          </w:p>
        </w:tc>
        <w:tc>
          <w:tcPr>
            <w:tcW w:w="1926" w:type="dxa"/>
          </w:tcPr>
          <w:p w14:paraId="077F25B5" w14:textId="77777777" w:rsidR="00666384" w:rsidRPr="008569DA" w:rsidRDefault="00666384" w:rsidP="00666384">
            <w:pPr>
              <w:jc w:val="left"/>
              <w:cnfStyle w:val="000000100000" w:firstRow="0" w:lastRow="0" w:firstColumn="0" w:lastColumn="0" w:oddVBand="0" w:evenVBand="0" w:oddHBand="1" w:evenHBand="0" w:firstRowFirstColumn="0" w:firstRowLastColumn="0" w:lastRowFirstColumn="0" w:lastRowLastColumn="0"/>
              <w:rPr>
                <w:lang w:val="en-US" w:eastAsia="de-DE"/>
              </w:rPr>
            </w:pPr>
          </w:p>
        </w:tc>
        <w:tc>
          <w:tcPr>
            <w:tcW w:w="1926" w:type="dxa"/>
          </w:tcPr>
          <w:p w14:paraId="33D63DF0" w14:textId="77777777" w:rsidR="00666384" w:rsidRPr="008569DA" w:rsidRDefault="00666384" w:rsidP="00666384">
            <w:pPr>
              <w:jc w:val="left"/>
              <w:cnfStyle w:val="000000100000" w:firstRow="0" w:lastRow="0" w:firstColumn="0" w:lastColumn="0" w:oddVBand="0" w:evenVBand="0" w:oddHBand="1" w:evenHBand="0" w:firstRowFirstColumn="0" w:firstRowLastColumn="0" w:lastRowFirstColumn="0" w:lastRowLastColumn="0"/>
              <w:rPr>
                <w:lang w:val="en-US" w:eastAsia="de-DE"/>
              </w:rPr>
            </w:pPr>
          </w:p>
        </w:tc>
      </w:tr>
      <w:tr w:rsidR="00666384" w:rsidRPr="00E41BCD" w14:paraId="426F3DE7" w14:textId="77777777" w:rsidTr="009551C8">
        <w:tc>
          <w:tcPr>
            <w:cnfStyle w:val="001000000000" w:firstRow="0" w:lastRow="0" w:firstColumn="1" w:lastColumn="0" w:oddVBand="0" w:evenVBand="0" w:oddHBand="0" w:evenHBand="0" w:firstRowFirstColumn="0" w:firstRowLastColumn="0" w:lastRowFirstColumn="0" w:lastRowLastColumn="0"/>
            <w:tcW w:w="1925" w:type="dxa"/>
          </w:tcPr>
          <w:p w14:paraId="28ED3DB5" w14:textId="4DB6B706" w:rsidR="00666384" w:rsidRPr="008569DA" w:rsidRDefault="00666384" w:rsidP="00666384">
            <w:pPr>
              <w:jc w:val="left"/>
              <w:rPr>
                <w:lang w:val="en-US" w:eastAsia="de-DE"/>
              </w:rPr>
            </w:pPr>
            <w:r w:rsidRPr="008569DA">
              <w:rPr>
                <w:b w:val="0"/>
                <w:sz w:val="24"/>
                <w:lang w:val="en-US"/>
              </w:rPr>
              <w:t>And what are the deliverables for task 3?</w:t>
            </w:r>
          </w:p>
        </w:tc>
        <w:tc>
          <w:tcPr>
            <w:tcW w:w="1925" w:type="dxa"/>
          </w:tcPr>
          <w:p w14:paraId="30650E83" w14:textId="77777777" w:rsidR="00666384" w:rsidRPr="008569DA" w:rsidRDefault="00666384" w:rsidP="00666384">
            <w:pPr>
              <w:jc w:val="left"/>
              <w:cnfStyle w:val="000000000000" w:firstRow="0" w:lastRow="0" w:firstColumn="0" w:lastColumn="0" w:oddVBand="0" w:evenVBand="0" w:oddHBand="0" w:evenHBand="0" w:firstRowFirstColumn="0" w:firstRowLastColumn="0" w:lastRowFirstColumn="0" w:lastRowLastColumn="0"/>
              <w:rPr>
                <w:lang w:val="en-US" w:eastAsia="de-DE"/>
              </w:rPr>
            </w:pPr>
          </w:p>
        </w:tc>
        <w:tc>
          <w:tcPr>
            <w:tcW w:w="1926" w:type="dxa"/>
          </w:tcPr>
          <w:p w14:paraId="2FEA958D" w14:textId="77777777" w:rsidR="00666384" w:rsidRPr="008569DA" w:rsidRDefault="00666384" w:rsidP="00666384">
            <w:pPr>
              <w:jc w:val="left"/>
              <w:cnfStyle w:val="000000000000" w:firstRow="0" w:lastRow="0" w:firstColumn="0" w:lastColumn="0" w:oddVBand="0" w:evenVBand="0" w:oddHBand="0" w:evenHBand="0" w:firstRowFirstColumn="0" w:firstRowLastColumn="0" w:lastRowFirstColumn="0" w:lastRowLastColumn="0"/>
              <w:rPr>
                <w:lang w:val="en-US" w:eastAsia="de-DE"/>
              </w:rPr>
            </w:pPr>
          </w:p>
        </w:tc>
        <w:tc>
          <w:tcPr>
            <w:tcW w:w="1926" w:type="dxa"/>
          </w:tcPr>
          <w:p w14:paraId="55781385" w14:textId="77777777" w:rsidR="00666384" w:rsidRPr="008569DA" w:rsidRDefault="00666384" w:rsidP="00666384">
            <w:pPr>
              <w:jc w:val="left"/>
              <w:cnfStyle w:val="000000000000" w:firstRow="0" w:lastRow="0" w:firstColumn="0" w:lastColumn="0" w:oddVBand="0" w:evenVBand="0" w:oddHBand="0" w:evenHBand="0" w:firstRowFirstColumn="0" w:firstRowLastColumn="0" w:lastRowFirstColumn="0" w:lastRowLastColumn="0"/>
              <w:rPr>
                <w:lang w:val="en-US" w:eastAsia="de-DE"/>
              </w:rPr>
            </w:pPr>
          </w:p>
        </w:tc>
        <w:tc>
          <w:tcPr>
            <w:tcW w:w="1926" w:type="dxa"/>
          </w:tcPr>
          <w:p w14:paraId="7A91B239" w14:textId="77777777" w:rsidR="00666384" w:rsidRPr="008569DA" w:rsidRDefault="00666384" w:rsidP="00666384">
            <w:pPr>
              <w:jc w:val="left"/>
              <w:cnfStyle w:val="000000000000" w:firstRow="0" w:lastRow="0" w:firstColumn="0" w:lastColumn="0" w:oddVBand="0" w:evenVBand="0" w:oddHBand="0" w:evenHBand="0" w:firstRowFirstColumn="0" w:firstRowLastColumn="0" w:lastRowFirstColumn="0" w:lastRowLastColumn="0"/>
              <w:rPr>
                <w:lang w:val="en-US" w:eastAsia="de-DE"/>
              </w:rPr>
            </w:pPr>
          </w:p>
        </w:tc>
      </w:tr>
      <w:tr w:rsidR="00666384" w:rsidRPr="00E41BCD" w14:paraId="363DAB1B" w14:textId="77777777" w:rsidTr="00955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26D9D871" w14:textId="77777777" w:rsidR="00666384" w:rsidRPr="008569DA" w:rsidRDefault="00666384" w:rsidP="00666384">
            <w:pPr>
              <w:jc w:val="left"/>
              <w:rPr>
                <w:lang w:val="en-US" w:eastAsia="de-DE"/>
              </w:rPr>
            </w:pPr>
          </w:p>
        </w:tc>
        <w:tc>
          <w:tcPr>
            <w:tcW w:w="1925" w:type="dxa"/>
          </w:tcPr>
          <w:p w14:paraId="75983433" w14:textId="77777777" w:rsidR="00666384" w:rsidRPr="008569DA" w:rsidRDefault="00666384" w:rsidP="00666384">
            <w:pPr>
              <w:jc w:val="left"/>
              <w:cnfStyle w:val="000000100000" w:firstRow="0" w:lastRow="0" w:firstColumn="0" w:lastColumn="0" w:oddVBand="0" w:evenVBand="0" w:oddHBand="1" w:evenHBand="0" w:firstRowFirstColumn="0" w:firstRowLastColumn="0" w:lastRowFirstColumn="0" w:lastRowLastColumn="0"/>
              <w:rPr>
                <w:sz w:val="24"/>
                <w:lang w:val="en-US"/>
              </w:rPr>
            </w:pPr>
            <w:r w:rsidRPr="008569DA">
              <w:rPr>
                <w:sz w:val="24"/>
                <w:lang w:val="en-US"/>
              </w:rPr>
              <w:t>The deliverable for task 3 is “A one-page summary of KPIs and how they are calculated”</w:t>
            </w:r>
          </w:p>
          <w:p w14:paraId="0E513A73" w14:textId="77777777" w:rsidR="00666384" w:rsidRPr="008569DA" w:rsidRDefault="00666384" w:rsidP="00666384">
            <w:pPr>
              <w:jc w:val="left"/>
              <w:cnfStyle w:val="000000100000" w:firstRow="0" w:lastRow="0" w:firstColumn="0" w:lastColumn="0" w:oddVBand="0" w:evenVBand="0" w:oddHBand="1" w:evenHBand="0" w:firstRowFirstColumn="0" w:firstRowLastColumn="0" w:lastRowFirstColumn="0" w:lastRowLastColumn="0"/>
              <w:rPr>
                <w:lang w:val="en-US" w:eastAsia="de-DE"/>
              </w:rPr>
            </w:pPr>
          </w:p>
        </w:tc>
        <w:tc>
          <w:tcPr>
            <w:tcW w:w="1926" w:type="dxa"/>
          </w:tcPr>
          <w:p w14:paraId="5D3C079F" w14:textId="77777777" w:rsidR="00666384" w:rsidRPr="008569DA" w:rsidRDefault="00666384" w:rsidP="00666384">
            <w:pPr>
              <w:jc w:val="left"/>
              <w:cnfStyle w:val="000000100000" w:firstRow="0" w:lastRow="0" w:firstColumn="0" w:lastColumn="0" w:oddVBand="0" w:evenVBand="0" w:oddHBand="1" w:evenHBand="0" w:firstRowFirstColumn="0" w:firstRowLastColumn="0" w:lastRowFirstColumn="0" w:lastRowLastColumn="0"/>
              <w:rPr>
                <w:lang w:val="en-US" w:eastAsia="de-DE"/>
              </w:rPr>
            </w:pPr>
          </w:p>
        </w:tc>
        <w:tc>
          <w:tcPr>
            <w:tcW w:w="1926" w:type="dxa"/>
          </w:tcPr>
          <w:p w14:paraId="62FD414A" w14:textId="77777777" w:rsidR="00666384" w:rsidRPr="008569DA" w:rsidRDefault="00666384" w:rsidP="00666384">
            <w:pPr>
              <w:jc w:val="left"/>
              <w:cnfStyle w:val="000000100000" w:firstRow="0" w:lastRow="0" w:firstColumn="0" w:lastColumn="0" w:oddVBand="0" w:evenVBand="0" w:oddHBand="1" w:evenHBand="0" w:firstRowFirstColumn="0" w:firstRowLastColumn="0" w:lastRowFirstColumn="0" w:lastRowLastColumn="0"/>
              <w:rPr>
                <w:lang w:val="en-US" w:eastAsia="de-DE"/>
              </w:rPr>
            </w:pPr>
          </w:p>
        </w:tc>
        <w:tc>
          <w:tcPr>
            <w:tcW w:w="1926" w:type="dxa"/>
          </w:tcPr>
          <w:p w14:paraId="28BEAE9E" w14:textId="77777777" w:rsidR="00666384" w:rsidRPr="008569DA" w:rsidRDefault="00666384" w:rsidP="00666384">
            <w:pPr>
              <w:jc w:val="left"/>
              <w:cnfStyle w:val="000000100000" w:firstRow="0" w:lastRow="0" w:firstColumn="0" w:lastColumn="0" w:oddVBand="0" w:evenVBand="0" w:oddHBand="1" w:evenHBand="0" w:firstRowFirstColumn="0" w:firstRowLastColumn="0" w:lastRowFirstColumn="0" w:lastRowLastColumn="0"/>
              <w:rPr>
                <w:lang w:val="en-US" w:eastAsia="de-DE"/>
              </w:rPr>
            </w:pPr>
          </w:p>
        </w:tc>
      </w:tr>
      <w:tr w:rsidR="00666384" w:rsidRPr="00E41BCD" w14:paraId="095E6DD6" w14:textId="77777777" w:rsidTr="009551C8">
        <w:tc>
          <w:tcPr>
            <w:cnfStyle w:val="001000000000" w:firstRow="0" w:lastRow="0" w:firstColumn="1" w:lastColumn="0" w:oddVBand="0" w:evenVBand="0" w:oddHBand="0" w:evenHBand="0" w:firstRowFirstColumn="0" w:firstRowLastColumn="0" w:lastRowFirstColumn="0" w:lastRowLastColumn="0"/>
            <w:tcW w:w="1925" w:type="dxa"/>
          </w:tcPr>
          <w:p w14:paraId="37FBBE1A" w14:textId="6B176C41" w:rsidR="00666384" w:rsidRPr="008569DA" w:rsidRDefault="00666384" w:rsidP="00666384">
            <w:pPr>
              <w:jc w:val="left"/>
              <w:rPr>
                <w:lang w:val="en-US" w:eastAsia="de-DE"/>
              </w:rPr>
            </w:pPr>
            <w:r w:rsidRPr="008569DA">
              <w:rPr>
                <w:b w:val="0"/>
                <w:sz w:val="24"/>
                <w:lang w:val="en-US"/>
              </w:rPr>
              <w:t>And when is the deadline for part 1 of the BIP?</w:t>
            </w:r>
          </w:p>
        </w:tc>
        <w:tc>
          <w:tcPr>
            <w:tcW w:w="1925" w:type="dxa"/>
          </w:tcPr>
          <w:p w14:paraId="4FB8C642" w14:textId="77777777" w:rsidR="00666384" w:rsidRPr="008569DA" w:rsidRDefault="00666384" w:rsidP="00666384">
            <w:pPr>
              <w:jc w:val="left"/>
              <w:cnfStyle w:val="000000000000" w:firstRow="0" w:lastRow="0" w:firstColumn="0" w:lastColumn="0" w:oddVBand="0" w:evenVBand="0" w:oddHBand="0" w:evenHBand="0" w:firstRowFirstColumn="0" w:firstRowLastColumn="0" w:lastRowFirstColumn="0" w:lastRowLastColumn="0"/>
              <w:rPr>
                <w:lang w:val="en-US" w:eastAsia="de-DE"/>
              </w:rPr>
            </w:pPr>
          </w:p>
        </w:tc>
        <w:tc>
          <w:tcPr>
            <w:tcW w:w="1926" w:type="dxa"/>
          </w:tcPr>
          <w:p w14:paraId="7E9AB182" w14:textId="77777777" w:rsidR="00666384" w:rsidRPr="008569DA" w:rsidRDefault="00666384" w:rsidP="00666384">
            <w:pPr>
              <w:jc w:val="left"/>
              <w:cnfStyle w:val="000000000000" w:firstRow="0" w:lastRow="0" w:firstColumn="0" w:lastColumn="0" w:oddVBand="0" w:evenVBand="0" w:oddHBand="0" w:evenHBand="0" w:firstRowFirstColumn="0" w:firstRowLastColumn="0" w:lastRowFirstColumn="0" w:lastRowLastColumn="0"/>
              <w:rPr>
                <w:lang w:val="en-US" w:eastAsia="de-DE"/>
              </w:rPr>
            </w:pPr>
          </w:p>
        </w:tc>
        <w:tc>
          <w:tcPr>
            <w:tcW w:w="1926" w:type="dxa"/>
          </w:tcPr>
          <w:p w14:paraId="0F98B8C6" w14:textId="77777777" w:rsidR="00666384" w:rsidRPr="008569DA" w:rsidRDefault="00666384" w:rsidP="00666384">
            <w:pPr>
              <w:jc w:val="left"/>
              <w:cnfStyle w:val="000000000000" w:firstRow="0" w:lastRow="0" w:firstColumn="0" w:lastColumn="0" w:oddVBand="0" w:evenVBand="0" w:oddHBand="0" w:evenHBand="0" w:firstRowFirstColumn="0" w:firstRowLastColumn="0" w:lastRowFirstColumn="0" w:lastRowLastColumn="0"/>
              <w:rPr>
                <w:lang w:val="en-US" w:eastAsia="de-DE"/>
              </w:rPr>
            </w:pPr>
          </w:p>
        </w:tc>
        <w:tc>
          <w:tcPr>
            <w:tcW w:w="1926" w:type="dxa"/>
          </w:tcPr>
          <w:p w14:paraId="70F530CF" w14:textId="77777777" w:rsidR="00666384" w:rsidRPr="008569DA" w:rsidRDefault="00666384" w:rsidP="00666384">
            <w:pPr>
              <w:jc w:val="left"/>
              <w:cnfStyle w:val="000000000000" w:firstRow="0" w:lastRow="0" w:firstColumn="0" w:lastColumn="0" w:oddVBand="0" w:evenVBand="0" w:oddHBand="0" w:evenHBand="0" w:firstRowFirstColumn="0" w:firstRowLastColumn="0" w:lastRowFirstColumn="0" w:lastRowLastColumn="0"/>
              <w:rPr>
                <w:lang w:val="en-US" w:eastAsia="de-DE"/>
              </w:rPr>
            </w:pPr>
          </w:p>
        </w:tc>
      </w:tr>
      <w:tr w:rsidR="00666384" w:rsidRPr="00E41BCD" w14:paraId="4C1C5D35" w14:textId="77777777" w:rsidTr="00955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698FE584" w14:textId="77777777" w:rsidR="00666384" w:rsidRPr="008569DA" w:rsidRDefault="00666384" w:rsidP="00666384">
            <w:pPr>
              <w:jc w:val="left"/>
              <w:rPr>
                <w:lang w:val="en-US" w:eastAsia="de-DE"/>
              </w:rPr>
            </w:pPr>
          </w:p>
        </w:tc>
        <w:tc>
          <w:tcPr>
            <w:tcW w:w="1925" w:type="dxa"/>
          </w:tcPr>
          <w:p w14:paraId="5064DEEE" w14:textId="7CA0F0D2" w:rsidR="00666384" w:rsidRPr="008569DA" w:rsidRDefault="00666384" w:rsidP="00666384">
            <w:pPr>
              <w:jc w:val="left"/>
              <w:cnfStyle w:val="000000100000" w:firstRow="0" w:lastRow="0" w:firstColumn="0" w:lastColumn="0" w:oddVBand="0" w:evenVBand="0" w:oddHBand="1" w:evenHBand="0" w:firstRowFirstColumn="0" w:firstRowLastColumn="0" w:lastRowFirstColumn="0" w:lastRowLastColumn="0"/>
              <w:rPr>
                <w:lang w:val="en-US" w:eastAsia="de-DE"/>
              </w:rPr>
            </w:pPr>
            <w:r w:rsidRPr="008569DA">
              <w:rPr>
                <w:sz w:val="24"/>
                <w:lang w:val="en-US"/>
              </w:rPr>
              <w:t>The deadline for part 1 is the 30th October 2019</w:t>
            </w:r>
          </w:p>
        </w:tc>
        <w:tc>
          <w:tcPr>
            <w:tcW w:w="1926" w:type="dxa"/>
          </w:tcPr>
          <w:p w14:paraId="48C93278" w14:textId="77777777" w:rsidR="00666384" w:rsidRPr="008569DA" w:rsidRDefault="00666384" w:rsidP="00666384">
            <w:pPr>
              <w:jc w:val="left"/>
              <w:cnfStyle w:val="000000100000" w:firstRow="0" w:lastRow="0" w:firstColumn="0" w:lastColumn="0" w:oddVBand="0" w:evenVBand="0" w:oddHBand="1" w:evenHBand="0" w:firstRowFirstColumn="0" w:firstRowLastColumn="0" w:lastRowFirstColumn="0" w:lastRowLastColumn="0"/>
              <w:rPr>
                <w:lang w:val="en-US" w:eastAsia="de-DE"/>
              </w:rPr>
            </w:pPr>
          </w:p>
        </w:tc>
        <w:tc>
          <w:tcPr>
            <w:tcW w:w="1926" w:type="dxa"/>
          </w:tcPr>
          <w:p w14:paraId="69A1EF8C" w14:textId="77777777" w:rsidR="00666384" w:rsidRPr="008569DA" w:rsidRDefault="00666384" w:rsidP="00666384">
            <w:pPr>
              <w:jc w:val="left"/>
              <w:cnfStyle w:val="000000100000" w:firstRow="0" w:lastRow="0" w:firstColumn="0" w:lastColumn="0" w:oddVBand="0" w:evenVBand="0" w:oddHBand="1" w:evenHBand="0" w:firstRowFirstColumn="0" w:firstRowLastColumn="0" w:lastRowFirstColumn="0" w:lastRowLastColumn="0"/>
              <w:rPr>
                <w:lang w:val="en-US" w:eastAsia="de-DE"/>
              </w:rPr>
            </w:pPr>
          </w:p>
        </w:tc>
        <w:tc>
          <w:tcPr>
            <w:tcW w:w="1926" w:type="dxa"/>
          </w:tcPr>
          <w:p w14:paraId="046FB26B" w14:textId="77777777" w:rsidR="00666384" w:rsidRPr="008569DA" w:rsidRDefault="00666384" w:rsidP="00666384">
            <w:pPr>
              <w:jc w:val="left"/>
              <w:cnfStyle w:val="000000100000" w:firstRow="0" w:lastRow="0" w:firstColumn="0" w:lastColumn="0" w:oddVBand="0" w:evenVBand="0" w:oddHBand="1" w:evenHBand="0" w:firstRowFirstColumn="0" w:firstRowLastColumn="0" w:lastRowFirstColumn="0" w:lastRowLastColumn="0"/>
              <w:rPr>
                <w:lang w:val="en-US" w:eastAsia="de-DE"/>
              </w:rPr>
            </w:pPr>
          </w:p>
        </w:tc>
      </w:tr>
      <w:tr w:rsidR="00666384" w14:paraId="4199CE9D" w14:textId="77777777" w:rsidTr="009551C8">
        <w:tc>
          <w:tcPr>
            <w:cnfStyle w:val="001000000000" w:firstRow="0" w:lastRow="0" w:firstColumn="1" w:lastColumn="0" w:oddVBand="0" w:evenVBand="0" w:oddHBand="0" w:evenHBand="0" w:firstRowFirstColumn="0" w:firstRowLastColumn="0" w:lastRowFirstColumn="0" w:lastRowLastColumn="0"/>
            <w:tcW w:w="1925" w:type="dxa"/>
          </w:tcPr>
          <w:p w14:paraId="216CD40A" w14:textId="4543A831" w:rsidR="00666384" w:rsidRPr="008569DA" w:rsidRDefault="00666384" w:rsidP="00666384">
            <w:pPr>
              <w:jc w:val="left"/>
              <w:rPr>
                <w:lang w:val="en-US" w:eastAsia="de-DE"/>
              </w:rPr>
            </w:pPr>
            <w:r w:rsidRPr="008569DA">
              <w:rPr>
                <w:b w:val="0"/>
                <w:sz w:val="24"/>
                <w:lang w:val="en-US"/>
              </w:rPr>
              <w:t>Thank you Dessa!</w:t>
            </w:r>
          </w:p>
        </w:tc>
        <w:tc>
          <w:tcPr>
            <w:tcW w:w="1925" w:type="dxa"/>
          </w:tcPr>
          <w:p w14:paraId="670F4C3C" w14:textId="77777777" w:rsidR="00666384" w:rsidRPr="008569DA" w:rsidRDefault="00666384" w:rsidP="00666384">
            <w:pPr>
              <w:jc w:val="left"/>
              <w:cnfStyle w:val="000000000000" w:firstRow="0" w:lastRow="0" w:firstColumn="0" w:lastColumn="0" w:oddVBand="0" w:evenVBand="0" w:oddHBand="0" w:evenHBand="0" w:firstRowFirstColumn="0" w:firstRowLastColumn="0" w:lastRowFirstColumn="0" w:lastRowLastColumn="0"/>
              <w:rPr>
                <w:lang w:val="en-US" w:eastAsia="de-DE"/>
              </w:rPr>
            </w:pPr>
          </w:p>
        </w:tc>
        <w:tc>
          <w:tcPr>
            <w:tcW w:w="1926" w:type="dxa"/>
          </w:tcPr>
          <w:p w14:paraId="50EC9A60" w14:textId="77777777" w:rsidR="00666384" w:rsidRPr="008569DA" w:rsidRDefault="00666384" w:rsidP="00666384">
            <w:pPr>
              <w:jc w:val="left"/>
              <w:cnfStyle w:val="000000000000" w:firstRow="0" w:lastRow="0" w:firstColumn="0" w:lastColumn="0" w:oddVBand="0" w:evenVBand="0" w:oddHBand="0" w:evenHBand="0" w:firstRowFirstColumn="0" w:firstRowLastColumn="0" w:lastRowFirstColumn="0" w:lastRowLastColumn="0"/>
              <w:rPr>
                <w:lang w:val="en-US" w:eastAsia="de-DE"/>
              </w:rPr>
            </w:pPr>
          </w:p>
        </w:tc>
        <w:tc>
          <w:tcPr>
            <w:tcW w:w="1926" w:type="dxa"/>
          </w:tcPr>
          <w:p w14:paraId="1FEB2307" w14:textId="77777777" w:rsidR="00666384" w:rsidRPr="008569DA" w:rsidRDefault="00666384" w:rsidP="00666384">
            <w:pPr>
              <w:jc w:val="left"/>
              <w:cnfStyle w:val="000000000000" w:firstRow="0" w:lastRow="0" w:firstColumn="0" w:lastColumn="0" w:oddVBand="0" w:evenVBand="0" w:oddHBand="0" w:evenHBand="0" w:firstRowFirstColumn="0" w:firstRowLastColumn="0" w:lastRowFirstColumn="0" w:lastRowLastColumn="0"/>
              <w:rPr>
                <w:lang w:val="en-US" w:eastAsia="de-DE"/>
              </w:rPr>
            </w:pPr>
          </w:p>
        </w:tc>
        <w:tc>
          <w:tcPr>
            <w:tcW w:w="1926" w:type="dxa"/>
          </w:tcPr>
          <w:p w14:paraId="1AAB8854" w14:textId="77777777" w:rsidR="00666384" w:rsidRPr="008569DA" w:rsidRDefault="00666384" w:rsidP="00666384">
            <w:pPr>
              <w:jc w:val="left"/>
              <w:cnfStyle w:val="000000000000" w:firstRow="0" w:lastRow="0" w:firstColumn="0" w:lastColumn="0" w:oddVBand="0" w:evenVBand="0" w:oddHBand="0" w:evenHBand="0" w:firstRowFirstColumn="0" w:firstRowLastColumn="0" w:lastRowFirstColumn="0" w:lastRowLastColumn="0"/>
              <w:rPr>
                <w:lang w:val="en-US" w:eastAsia="de-DE"/>
              </w:rPr>
            </w:pPr>
          </w:p>
        </w:tc>
      </w:tr>
      <w:tr w:rsidR="00666384" w:rsidRPr="00E41BCD" w14:paraId="5AEF85D4" w14:textId="77777777" w:rsidTr="00955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7E60850D" w14:textId="77777777" w:rsidR="00666384" w:rsidRPr="008569DA" w:rsidRDefault="00666384" w:rsidP="00666384">
            <w:pPr>
              <w:jc w:val="left"/>
              <w:rPr>
                <w:lang w:val="en-US" w:eastAsia="de-DE"/>
              </w:rPr>
            </w:pPr>
          </w:p>
        </w:tc>
        <w:tc>
          <w:tcPr>
            <w:tcW w:w="1925" w:type="dxa"/>
          </w:tcPr>
          <w:p w14:paraId="57DD31F1" w14:textId="4F983C09" w:rsidR="00666384" w:rsidRPr="008569DA" w:rsidRDefault="00666384" w:rsidP="00666384">
            <w:pPr>
              <w:jc w:val="left"/>
              <w:cnfStyle w:val="000000100000" w:firstRow="0" w:lastRow="0" w:firstColumn="0" w:lastColumn="0" w:oddVBand="0" w:evenVBand="0" w:oddHBand="1" w:evenHBand="0" w:firstRowFirstColumn="0" w:firstRowLastColumn="0" w:lastRowFirstColumn="0" w:lastRowLastColumn="0"/>
              <w:rPr>
                <w:lang w:val="en-US" w:eastAsia="de-DE"/>
              </w:rPr>
            </w:pPr>
            <w:r w:rsidRPr="008569DA">
              <w:rPr>
                <w:sz w:val="24"/>
                <w:lang w:val="en-US"/>
              </w:rPr>
              <w:t>You’re welcome! Feel free to ask me, anytime you have a question.</w:t>
            </w:r>
          </w:p>
        </w:tc>
        <w:tc>
          <w:tcPr>
            <w:tcW w:w="1926" w:type="dxa"/>
          </w:tcPr>
          <w:p w14:paraId="5BD1CBE2" w14:textId="77777777" w:rsidR="00666384" w:rsidRPr="008569DA" w:rsidRDefault="00666384" w:rsidP="00666384">
            <w:pPr>
              <w:jc w:val="left"/>
              <w:cnfStyle w:val="000000100000" w:firstRow="0" w:lastRow="0" w:firstColumn="0" w:lastColumn="0" w:oddVBand="0" w:evenVBand="0" w:oddHBand="1" w:evenHBand="0" w:firstRowFirstColumn="0" w:firstRowLastColumn="0" w:lastRowFirstColumn="0" w:lastRowLastColumn="0"/>
              <w:rPr>
                <w:lang w:val="en-US" w:eastAsia="de-DE"/>
              </w:rPr>
            </w:pPr>
          </w:p>
        </w:tc>
        <w:tc>
          <w:tcPr>
            <w:tcW w:w="1926" w:type="dxa"/>
          </w:tcPr>
          <w:p w14:paraId="1A877512" w14:textId="77777777" w:rsidR="00666384" w:rsidRPr="008569DA" w:rsidRDefault="00666384" w:rsidP="00666384">
            <w:pPr>
              <w:jc w:val="left"/>
              <w:cnfStyle w:val="000000100000" w:firstRow="0" w:lastRow="0" w:firstColumn="0" w:lastColumn="0" w:oddVBand="0" w:evenVBand="0" w:oddHBand="1" w:evenHBand="0" w:firstRowFirstColumn="0" w:firstRowLastColumn="0" w:lastRowFirstColumn="0" w:lastRowLastColumn="0"/>
              <w:rPr>
                <w:lang w:val="en-US" w:eastAsia="de-DE"/>
              </w:rPr>
            </w:pPr>
          </w:p>
        </w:tc>
        <w:tc>
          <w:tcPr>
            <w:tcW w:w="1926" w:type="dxa"/>
          </w:tcPr>
          <w:p w14:paraId="59A2F074" w14:textId="77777777" w:rsidR="00666384" w:rsidRPr="008569DA" w:rsidRDefault="00666384" w:rsidP="00707E17">
            <w:pPr>
              <w:keepNext/>
              <w:jc w:val="left"/>
              <w:cnfStyle w:val="000000100000" w:firstRow="0" w:lastRow="0" w:firstColumn="0" w:lastColumn="0" w:oddVBand="0" w:evenVBand="0" w:oddHBand="1" w:evenHBand="0" w:firstRowFirstColumn="0" w:firstRowLastColumn="0" w:lastRowFirstColumn="0" w:lastRowLastColumn="0"/>
              <w:rPr>
                <w:lang w:val="en-US" w:eastAsia="de-DE"/>
              </w:rPr>
            </w:pPr>
          </w:p>
        </w:tc>
      </w:tr>
    </w:tbl>
    <w:p w14:paraId="16298295" w14:textId="795902D8" w:rsidR="00C36E13" w:rsidRPr="00707E17" w:rsidRDefault="00707E17" w:rsidP="00707E17">
      <w:pPr>
        <w:pStyle w:val="Beschriftung"/>
        <w:rPr>
          <w:lang w:val="en-US"/>
        </w:rPr>
      </w:pPr>
      <w:bookmarkStart w:id="23" w:name="_Toc22668553"/>
      <w:r w:rsidRPr="00707E17">
        <w:rPr>
          <w:lang w:val="en-US"/>
        </w:rPr>
        <w:t xml:space="preserve">Table </w:t>
      </w:r>
      <w:r w:rsidRPr="00707E17">
        <w:rPr>
          <w:lang w:val="en-US"/>
        </w:rPr>
        <w:fldChar w:fldCharType="begin"/>
      </w:r>
      <w:r w:rsidRPr="00707E17">
        <w:rPr>
          <w:lang w:val="en-US"/>
        </w:rPr>
        <w:instrText xml:space="preserve"> SEQ Table \* ARABIC </w:instrText>
      </w:r>
      <w:r w:rsidRPr="00707E17">
        <w:rPr>
          <w:lang w:val="en-US"/>
        </w:rPr>
        <w:fldChar w:fldCharType="separate"/>
      </w:r>
      <w:r w:rsidR="00CE0425">
        <w:rPr>
          <w:noProof/>
          <w:lang w:val="en-US"/>
        </w:rPr>
        <w:t>11</w:t>
      </w:r>
      <w:r w:rsidRPr="00707E17">
        <w:rPr>
          <w:lang w:val="en-US"/>
        </w:rPr>
        <w:fldChar w:fldCharType="end"/>
      </w:r>
      <w:r w:rsidRPr="00707E17">
        <w:rPr>
          <w:lang w:val="en-US"/>
        </w:rPr>
        <w:t>: Example dialogue regarding the Assignment No. 1</w:t>
      </w:r>
      <w:bookmarkEnd w:id="23"/>
    </w:p>
    <w:p w14:paraId="5A1C4483" w14:textId="77777777" w:rsidR="00707E17" w:rsidRDefault="00707E17" w:rsidP="00C36E13">
      <w:pPr>
        <w:rPr>
          <w:b/>
          <w:lang w:val="en-GB" w:eastAsia="de-DE"/>
        </w:rPr>
      </w:pPr>
    </w:p>
    <w:p w14:paraId="0FE33B32" w14:textId="5AC1DBDB" w:rsidR="008569DA" w:rsidRPr="008569DA" w:rsidRDefault="008569DA" w:rsidP="00C36E13">
      <w:pPr>
        <w:rPr>
          <w:b/>
          <w:lang w:val="en-GB" w:eastAsia="de-DE"/>
        </w:rPr>
      </w:pPr>
      <w:r w:rsidRPr="008569DA">
        <w:rPr>
          <w:b/>
          <w:lang w:val="en-GB" w:eastAsia="de-DE"/>
        </w:rPr>
        <w:t xml:space="preserve">Example dialogue regarding the </w:t>
      </w:r>
      <w:r>
        <w:rPr>
          <w:b/>
          <w:lang w:val="en-GB" w:eastAsia="de-DE"/>
        </w:rPr>
        <w:t>A</w:t>
      </w:r>
      <w:r w:rsidRPr="008569DA">
        <w:rPr>
          <w:b/>
          <w:lang w:val="en-GB" w:eastAsia="de-DE"/>
        </w:rPr>
        <w:t xml:space="preserve">ssignment No. </w:t>
      </w:r>
      <w:r>
        <w:rPr>
          <w:b/>
          <w:lang w:val="en-GB" w:eastAsia="de-DE"/>
        </w:rPr>
        <w:t>2</w:t>
      </w:r>
      <w:r w:rsidRPr="008569DA">
        <w:rPr>
          <w:b/>
          <w:lang w:val="en-GB" w:eastAsia="de-DE"/>
        </w:rPr>
        <w:t>:</w:t>
      </w:r>
    </w:p>
    <w:tbl>
      <w:tblPr>
        <w:tblStyle w:val="EinfacheTabelle1"/>
        <w:tblW w:w="0" w:type="auto"/>
        <w:tblLook w:val="04A0" w:firstRow="1" w:lastRow="0" w:firstColumn="1" w:lastColumn="0" w:noHBand="0" w:noVBand="1"/>
      </w:tblPr>
      <w:tblGrid>
        <w:gridCol w:w="1925"/>
        <w:gridCol w:w="1925"/>
        <w:gridCol w:w="1926"/>
        <w:gridCol w:w="1926"/>
        <w:gridCol w:w="1926"/>
      </w:tblGrid>
      <w:tr w:rsidR="008569DA" w:rsidRPr="009551C8" w14:paraId="06831DC6" w14:textId="77777777" w:rsidTr="007137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7FB663DA" w14:textId="77777777" w:rsidR="008569DA" w:rsidRPr="009551C8" w:rsidRDefault="008569DA" w:rsidP="0071374E">
            <w:pPr>
              <w:rPr>
                <w:lang w:val="en-US" w:eastAsia="de-DE"/>
              </w:rPr>
            </w:pPr>
            <w:r w:rsidRPr="009551C8">
              <w:rPr>
                <w:lang w:val="en-US"/>
              </w:rPr>
              <w:t>Student utterance</w:t>
            </w:r>
          </w:p>
        </w:tc>
        <w:tc>
          <w:tcPr>
            <w:tcW w:w="1925" w:type="dxa"/>
          </w:tcPr>
          <w:p w14:paraId="1321A459" w14:textId="77777777" w:rsidR="008569DA" w:rsidRPr="009551C8" w:rsidRDefault="008569DA" w:rsidP="0071374E">
            <w:pPr>
              <w:cnfStyle w:val="100000000000" w:firstRow="1" w:lastRow="0" w:firstColumn="0" w:lastColumn="0" w:oddVBand="0" w:evenVBand="0" w:oddHBand="0" w:evenHBand="0" w:firstRowFirstColumn="0" w:firstRowLastColumn="0" w:lastRowFirstColumn="0" w:lastRowLastColumn="0"/>
              <w:rPr>
                <w:lang w:val="en-US" w:eastAsia="de-DE"/>
              </w:rPr>
            </w:pPr>
            <w:r w:rsidRPr="009551C8">
              <w:rPr>
                <w:lang w:val="en-US"/>
              </w:rPr>
              <w:t>Dessa (DSSA) utterance</w:t>
            </w:r>
          </w:p>
        </w:tc>
        <w:tc>
          <w:tcPr>
            <w:tcW w:w="1926" w:type="dxa"/>
          </w:tcPr>
          <w:p w14:paraId="0CAAB171" w14:textId="77777777" w:rsidR="008569DA" w:rsidRPr="009551C8" w:rsidRDefault="008569DA" w:rsidP="0071374E">
            <w:pPr>
              <w:cnfStyle w:val="100000000000" w:firstRow="1" w:lastRow="0" w:firstColumn="0" w:lastColumn="0" w:oddVBand="0" w:evenVBand="0" w:oddHBand="0" w:evenHBand="0" w:firstRowFirstColumn="0" w:firstRowLastColumn="0" w:lastRowFirstColumn="0" w:lastRowLastColumn="0"/>
              <w:rPr>
                <w:lang w:val="en-US" w:eastAsia="de-DE"/>
              </w:rPr>
            </w:pPr>
            <w:r w:rsidRPr="009551C8">
              <w:rPr>
                <w:lang w:val="en-US"/>
              </w:rPr>
              <w:t>Constraint (triggers are bold)</w:t>
            </w:r>
          </w:p>
        </w:tc>
        <w:tc>
          <w:tcPr>
            <w:tcW w:w="1926" w:type="dxa"/>
          </w:tcPr>
          <w:p w14:paraId="0B65FDFE" w14:textId="77777777" w:rsidR="008569DA" w:rsidRPr="009551C8" w:rsidRDefault="008569DA" w:rsidP="0071374E">
            <w:pPr>
              <w:cnfStyle w:val="100000000000" w:firstRow="1" w:lastRow="0" w:firstColumn="0" w:lastColumn="0" w:oddVBand="0" w:evenVBand="0" w:oddHBand="0" w:evenHBand="0" w:firstRowFirstColumn="0" w:firstRowLastColumn="0" w:lastRowFirstColumn="0" w:lastRowLastColumn="0"/>
              <w:rPr>
                <w:lang w:val="en-US" w:eastAsia="de-DE"/>
              </w:rPr>
            </w:pPr>
            <w:r w:rsidRPr="009551C8">
              <w:rPr>
                <w:lang w:val="en-US"/>
              </w:rPr>
              <w:t>Additional required knowledge (domain model)</w:t>
            </w:r>
          </w:p>
        </w:tc>
        <w:tc>
          <w:tcPr>
            <w:tcW w:w="1926" w:type="dxa"/>
          </w:tcPr>
          <w:p w14:paraId="62CDA6C1" w14:textId="77777777" w:rsidR="008569DA" w:rsidRPr="009551C8" w:rsidRDefault="008569DA" w:rsidP="0071374E">
            <w:pPr>
              <w:cnfStyle w:val="100000000000" w:firstRow="1" w:lastRow="0" w:firstColumn="0" w:lastColumn="0" w:oddVBand="0" w:evenVBand="0" w:oddHBand="0" w:evenHBand="0" w:firstRowFirstColumn="0" w:firstRowLastColumn="0" w:lastRowFirstColumn="0" w:lastRowLastColumn="0"/>
              <w:rPr>
                <w:lang w:val="en-US" w:eastAsia="de-DE"/>
              </w:rPr>
            </w:pPr>
            <w:r w:rsidRPr="009551C8">
              <w:rPr>
                <w:lang w:val="en-US"/>
              </w:rPr>
              <w:t>Comment</w:t>
            </w:r>
          </w:p>
        </w:tc>
      </w:tr>
      <w:tr w:rsidR="008569DA" w:rsidRPr="00E41BCD" w14:paraId="4D8E8B21" w14:textId="77777777" w:rsidTr="00713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5"/>
          </w:tcPr>
          <w:p w14:paraId="6F19D85E" w14:textId="19B9F3E5" w:rsidR="008569DA" w:rsidRPr="00666384" w:rsidRDefault="00666384" w:rsidP="0071374E">
            <w:pPr>
              <w:rPr>
                <w:lang w:val="en-US" w:eastAsia="de-DE"/>
              </w:rPr>
            </w:pPr>
            <w:r w:rsidRPr="00666384">
              <w:rPr>
                <w:b w:val="0"/>
                <w:i/>
                <w:lang w:val="en-US"/>
              </w:rPr>
              <w:t xml:space="preserve">Version of the dialog where </w:t>
            </w:r>
            <w:r w:rsidRPr="00666384">
              <w:rPr>
                <w:i/>
                <w:sz w:val="24"/>
                <w:lang w:val="en-US"/>
              </w:rPr>
              <w:t>Dessa</w:t>
            </w:r>
            <w:r w:rsidRPr="00666384">
              <w:rPr>
                <w:b w:val="0"/>
                <w:i/>
                <w:lang w:val="en-US"/>
              </w:rPr>
              <w:t xml:space="preserve"> is initiating the dialog hence sending </w:t>
            </w:r>
            <w:r w:rsidRPr="00666384">
              <w:rPr>
                <w:i/>
                <w:sz w:val="24"/>
                <w:lang w:val="en-US"/>
              </w:rPr>
              <w:t>questions</w:t>
            </w:r>
            <w:r w:rsidRPr="00666384">
              <w:rPr>
                <w:b w:val="0"/>
                <w:i/>
                <w:lang w:val="en-US"/>
              </w:rPr>
              <w:t xml:space="preserve"> and the </w:t>
            </w:r>
            <w:r w:rsidRPr="00666384">
              <w:rPr>
                <w:i/>
                <w:sz w:val="24"/>
                <w:lang w:val="en-US"/>
              </w:rPr>
              <w:t>student</w:t>
            </w:r>
            <w:r w:rsidRPr="00666384">
              <w:rPr>
                <w:b w:val="0"/>
                <w:i/>
                <w:lang w:val="en-US"/>
              </w:rPr>
              <w:t xml:space="preserve"> gives </w:t>
            </w:r>
            <w:r w:rsidRPr="00666384">
              <w:rPr>
                <w:i/>
                <w:sz w:val="24"/>
                <w:lang w:val="en-US"/>
              </w:rPr>
              <w:t>responses</w:t>
            </w:r>
          </w:p>
        </w:tc>
      </w:tr>
      <w:tr w:rsidR="008569DA" w:rsidRPr="00E41BCD" w14:paraId="078CD2B1" w14:textId="77777777" w:rsidTr="0071374E">
        <w:tc>
          <w:tcPr>
            <w:cnfStyle w:val="001000000000" w:firstRow="0" w:lastRow="0" w:firstColumn="1" w:lastColumn="0" w:oddVBand="0" w:evenVBand="0" w:oddHBand="0" w:evenHBand="0" w:firstRowFirstColumn="0" w:firstRowLastColumn="0" w:lastRowFirstColumn="0" w:lastRowLastColumn="0"/>
            <w:tcW w:w="1925" w:type="dxa"/>
          </w:tcPr>
          <w:p w14:paraId="707C49ED" w14:textId="40FA16EB" w:rsidR="008569DA" w:rsidRPr="008569DA" w:rsidRDefault="008569DA" w:rsidP="008569DA">
            <w:pPr>
              <w:rPr>
                <w:lang w:val="en-US" w:eastAsia="de-DE"/>
              </w:rPr>
            </w:pPr>
          </w:p>
        </w:tc>
        <w:tc>
          <w:tcPr>
            <w:tcW w:w="1925" w:type="dxa"/>
          </w:tcPr>
          <w:p w14:paraId="6B2CFA3D" w14:textId="6410E1BC" w:rsidR="008569DA" w:rsidRPr="008569DA" w:rsidRDefault="008569DA" w:rsidP="008569DA">
            <w:pPr>
              <w:cnfStyle w:val="000000000000" w:firstRow="0" w:lastRow="0" w:firstColumn="0" w:lastColumn="0" w:oddVBand="0" w:evenVBand="0" w:oddHBand="0" w:evenHBand="0" w:firstRowFirstColumn="0" w:firstRowLastColumn="0" w:lastRowFirstColumn="0" w:lastRowLastColumn="0"/>
              <w:rPr>
                <w:lang w:val="en-US" w:eastAsia="de-DE"/>
              </w:rPr>
            </w:pPr>
            <w:r w:rsidRPr="008569DA">
              <w:rPr>
                <w:sz w:val="24"/>
                <w:lang w:val="en-US"/>
              </w:rPr>
              <w:t>Hello Student, do you have time to assess your understanding of the tasks for part 1 of the BIP?</w:t>
            </w:r>
          </w:p>
        </w:tc>
        <w:tc>
          <w:tcPr>
            <w:tcW w:w="1926" w:type="dxa"/>
          </w:tcPr>
          <w:p w14:paraId="3788DACA" w14:textId="77777777" w:rsidR="008569DA" w:rsidRPr="008569DA" w:rsidRDefault="008569DA" w:rsidP="008569DA">
            <w:pPr>
              <w:jc w:val="left"/>
              <w:cnfStyle w:val="000000000000" w:firstRow="0" w:lastRow="0" w:firstColumn="0" w:lastColumn="0" w:oddVBand="0" w:evenVBand="0" w:oddHBand="0" w:evenHBand="0" w:firstRowFirstColumn="0" w:firstRowLastColumn="0" w:lastRowFirstColumn="0" w:lastRowLastColumn="0"/>
              <w:rPr>
                <w:lang w:val="en-US" w:eastAsia="de-DE"/>
              </w:rPr>
            </w:pPr>
          </w:p>
        </w:tc>
        <w:tc>
          <w:tcPr>
            <w:tcW w:w="1926" w:type="dxa"/>
          </w:tcPr>
          <w:p w14:paraId="183E4F20" w14:textId="77777777" w:rsidR="008569DA" w:rsidRPr="008569DA" w:rsidRDefault="008569DA" w:rsidP="008569DA">
            <w:pPr>
              <w:jc w:val="left"/>
              <w:cnfStyle w:val="000000000000" w:firstRow="0" w:lastRow="0" w:firstColumn="0" w:lastColumn="0" w:oddVBand="0" w:evenVBand="0" w:oddHBand="0" w:evenHBand="0" w:firstRowFirstColumn="0" w:firstRowLastColumn="0" w:lastRowFirstColumn="0" w:lastRowLastColumn="0"/>
              <w:rPr>
                <w:lang w:val="en-US" w:eastAsia="de-DE"/>
              </w:rPr>
            </w:pPr>
          </w:p>
        </w:tc>
        <w:tc>
          <w:tcPr>
            <w:tcW w:w="1926" w:type="dxa"/>
          </w:tcPr>
          <w:p w14:paraId="296E4D00" w14:textId="77777777" w:rsidR="008569DA" w:rsidRPr="008569DA" w:rsidRDefault="008569DA" w:rsidP="008569DA">
            <w:pPr>
              <w:jc w:val="left"/>
              <w:cnfStyle w:val="000000000000" w:firstRow="0" w:lastRow="0" w:firstColumn="0" w:lastColumn="0" w:oddVBand="0" w:evenVBand="0" w:oddHBand="0" w:evenHBand="0" w:firstRowFirstColumn="0" w:firstRowLastColumn="0" w:lastRowFirstColumn="0" w:lastRowLastColumn="0"/>
              <w:rPr>
                <w:lang w:val="en-US" w:eastAsia="de-DE"/>
              </w:rPr>
            </w:pPr>
          </w:p>
        </w:tc>
      </w:tr>
      <w:tr w:rsidR="008569DA" w:rsidRPr="00E41BCD" w14:paraId="3B6BCEEF" w14:textId="77777777" w:rsidTr="00713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407B9409" w14:textId="76B0D052" w:rsidR="008569DA" w:rsidRPr="008569DA" w:rsidRDefault="008569DA" w:rsidP="008569DA">
            <w:pPr>
              <w:rPr>
                <w:lang w:val="en-US" w:eastAsia="de-DE"/>
              </w:rPr>
            </w:pPr>
            <w:r w:rsidRPr="008569DA">
              <w:rPr>
                <w:b w:val="0"/>
                <w:sz w:val="24"/>
                <w:lang w:val="en-US"/>
              </w:rPr>
              <w:t>Sure. What do you wish to ask?</w:t>
            </w:r>
          </w:p>
        </w:tc>
        <w:tc>
          <w:tcPr>
            <w:tcW w:w="1925" w:type="dxa"/>
          </w:tcPr>
          <w:p w14:paraId="5FEAFEE6" w14:textId="554E119B" w:rsidR="008569DA" w:rsidRPr="008569DA" w:rsidRDefault="008569DA" w:rsidP="008569DA">
            <w:pPr>
              <w:cnfStyle w:val="000000100000" w:firstRow="0" w:lastRow="0" w:firstColumn="0" w:lastColumn="0" w:oddVBand="0" w:evenVBand="0" w:oddHBand="1" w:evenHBand="0" w:firstRowFirstColumn="0" w:firstRowLastColumn="0" w:lastRowFirstColumn="0" w:lastRowLastColumn="0"/>
              <w:rPr>
                <w:lang w:val="en-US" w:eastAsia="de-DE"/>
              </w:rPr>
            </w:pPr>
          </w:p>
        </w:tc>
        <w:tc>
          <w:tcPr>
            <w:tcW w:w="1926" w:type="dxa"/>
          </w:tcPr>
          <w:p w14:paraId="5541B165" w14:textId="77777777" w:rsidR="008569DA" w:rsidRPr="008569DA" w:rsidRDefault="008569DA" w:rsidP="008569DA">
            <w:pPr>
              <w:jc w:val="left"/>
              <w:cnfStyle w:val="000000100000" w:firstRow="0" w:lastRow="0" w:firstColumn="0" w:lastColumn="0" w:oddVBand="0" w:evenVBand="0" w:oddHBand="1" w:evenHBand="0" w:firstRowFirstColumn="0" w:firstRowLastColumn="0" w:lastRowFirstColumn="0" w:lastRowLastColumn="0"/>
              <w:rPr>
                <w:lang w:val="en-US" w:eastAsia="de-DE"/>
              </w:rPr>
            </w:pPr>
          </w:p>
        </w:tc>
        <w:tc>
          <w:tcPr>
            <w:tcW w:w="1926" w:type="dxa"/>
          </w:tcPr>
          <w:p w14:paraId="543F427C" w14:textId="77777777" w:rsidR="008569DA" w:rsidRPr="008569DA" w:rsidRDefault="008569DA" w:rsidP="008569DA">
            <w:pPr>
              <w:jc w:val="left"/>
              <w:cnfStyle w:val="000000100000" w:firstRow="0" w:lastRow="0" w:firstColumn="0" w:lastColumn="0" w:oddVBand="0" w:evenVBand="0" w:oddHBand="1" w:evenHBand="0" w:firstRowFirstColumn="0" w:firstRowLastColumn="0" w:lastRowFirstColumn="0" w:lastRowLastColumn="0"/>
              <w:rPr>
                <w:lang w:val="en-US" w:eastAsia="de-DE"/>
              </w:rPr>
            </w:pPr>
          </w:p>
        </w:tc>
        <w:tc>
          <w:tcPr>
            <w:tcW w:w="1926" w:type="dxa"/>
          </w:tcPr>
          <w:p w14:paraId="19E6843D" w14:textId="77777777" w:rsidR="008569DA" w:rsidRPr="008569DA" w:rsidRDefault="008569DA" w:rsidP="008569DA">
            <w:pPr>
              <w:jc w:val="left"/>
              <w:cnfStyle w:val="000000100000" w:firstRow="0" w:lastRow="0" w:firstColumn="0" w:lastColumn="0" w:oddVBand="0" w:evenVBand="0" w:oddHBand="1" w:evenHBand="0" w:firstRowFirstColumn="0" w:firstRowLastColumn="0" w:lastRowFirstColumn="0" w:lastRowLastColumn="0"/>
              <w:rPr>
                <w:lang w:val="en-US" w:eastAsia="de-DE"/>
              </w:rPr>
            </w:pPr>
          </w:p>
        </w:tc>
      </w:tr>
      <w:tr w:rsidR="008569DA" w:rsidRPr="00E41BCD" w14:paraId="660E61F5" w14:textId="77777777" w:rsidTr="0071374E">
        <w:tc>
          <w:tcPr>
            <w:cnfStyle w:val="001000000000" w:firstRow="0" w:lastRow="0" w:firstColumn="1" w:lastColumn="0" w:oddVBand="0" w:evenVBand="0" w:oddHBand="0" w:evenHBand="0" w:firstRowFirstColumn="0" w:firstRowLastColumn="0" w:lastRowFirstColumn="0" w:lastRowLastColumn="0"/>
            <w:tcW w:w="1925" w:type="dxa"/>
          </w:tcPr>
          <w:p w14:paraId="31EE7833" w14:textId="2F065827" w:rsidR="008569DA" w:rsidRPr="008569DA" w:rsidRDefault="008569DA" w:rsidP="008569DA">
            <w:pPr>
              <w:rPr>
                <w:lang w:val="en-US" w:eastAsia="de-DE"/>
              </w:rPr>
            </w:pPr>
          </w:p>
        </w:tc>
        <w:tc>
          <w:tcPr>
            <w:tcW w:w="1925" w:type="dxa"/>
          </w:tcPr>
          <w:p w14:paraId="2485FA0C" w14:textId="7834D09F" w:rsidR="008569DA" w:rsidRPr="008569DA" w:rsidRDefault="008569DA" w:rsidP="008569DA">
            <w:pPr>
              <w:cnfStyle w:val="000000000000" w:firstRow="0" w:lastRow="0" w:firstColumn="0" w:lastColumn="0" w:oddVBand="0" w:evenVBand="0" w:oddHBand="0" w:evenHBand="0" w:firstRowFirstColumn="0" w:firstRowLastColumn="0" w:lastRowFirstColumn="0" w:lastRowLastColumn="0"/>
              <w:rPr>
                <w:lang w:val="en-US" w:eastAsia="de-DE"/>
              </w:rPr>
            </w:pPr>
            <w:r w:rsidRPr="008569DA">
              <w:rPr>
                <w:sz w:val="24"/>
                <w:lang w:val="en-US"/>
              </w:rPr>
              <w:t>What is task 1 of part 1 of the BIP?</w:t>
            </w:r>
          </w:p>
        </w:tc>
        <w:tc>
          <w:tcPr>
            <w:tcW w:w="1926" w:type="dxa"/>
          </w:tcPr>
          <w:p w14:paraId="42D656B5" w14:textId="4594E9DD" w:rsidR="008569DA" w:rsidRPr="008569DA" w:rsidRDefault="008569DA" w:rsidP="008569DA">
            <w:pPr>
              <w:jc w:val="left"/>
              <w:cnfStyle w:val="000000000000" w:firstRow="0" w:lastRow="0" w:firstColumn="0" w:lastColumn="0" w:oddVBand="0" w:evenVBand="0" w:oddHBand="0" w:evenHBand="0" w:firstRowFirstColumn="0" w:firstRowLastColumn="0" w:lastRowFirstColumn="0" w:lastRowLastColumn="0"/>
              <w:rPr>
                <w:lang w:val="en-US" w:eastAsia="de-DE"/>
              </w:rPr>
            </w:pPr>
          </w:p>
        </w:tc>
        <w:tc>
          <w:tcPr>
            <w:tcW w:w="1926" w:type="dxa"/>
          </w:tcPr>
          <w:p w14:paraId="33C92802" w14:textId="4113E3B5" w:rsidR="008569DA" w:rsidRPr="008569DA" w:rsidRDefault="008569DA" w:rsidP="008569DA">
            <w:pPr>
              <w:jc w:val="left"/>
              <w:cnfStyle w:val="000000000000" w:firstRow="0" w:lastRow="0" w:firstColumn="0" w:lastColumn="0" w:oddVBand="0" w:evenVBand="0" w:oddHBand="0" w:evenHBand="0" w:firstRowFirstColumn="0" w:firstRowLastColumn="0" w:lastRowFirstColumn="0" w:lastRowLastColumn="0"/>
              <w:rPr>
                <w:lang w:val="en-US" w:eastAsia="de-DE"/>
              </w:rPr>
            </w:pPr>
          </w:p>
        </w:tc>
        <w:tc>
          <w:tcPr>
            <w:tcW w:w="1926" w:type="dxa"/>
          </w:tcPr>
          <w:p w14:paraId="4710AECA" w14:textId="105C541F" w:rsidR="008569DA" w:rsidRPr="008569DA" w:rsidRDefault="008569DA" w:rsidP="008569DA">
            <w:pPr>
              <w:jc w:val="left"/>
              <w:cnfStyle w:val="000000000000" w:firstRow="0" w:lastRow="0" w:firstColumn="0" w:lastColumn="0" w:oddVBand="0" w:evenVBand="0" w:oddHBand="0" w:evenHBand="0" w:firstRowFirstColumn="0" w:firstRowLastColumn="0" w:lastRowFirstColumn="0" w:lastRowLastColumn="0"/>
              <w:rPr>
                <w:lang w:val="en-US" w:eastAsia="de-DE"/>
              </w:rPr>
            </w:pPr>
          </w:p>
        </w:tc>
      </w:tr>
      <w:tr w:rsidR="008569DA" w:rsidRPr="008569DA" w14:paraId="41EB376A" w14:textId="77777777" w:rsidTr="00713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50D0E765" w14:textId="7E6A46C9" w:rsidR="008569DA" w:rsidRPr="008569DA" w:rsidRDefault="008569DA" w:rsidP="008569DA">
            <w:pPr>
              <w:rPr>
                <w:lang w:val="en-US" w:eastAsia="de-DE"/>
              </w:rPr>
            </w:pPr>
            <w:r w:rsidRPr="008569DA">
              <w:rPr>
                <w:b w:val="0"/>
                <w:sz w:val="24"/>
                <w:lang w:val="en-US"/>
              </w:rPr>
              <w:t>Task 1 is “company description”</w:t>
            </w:r>
          </w:p>
        </w:tc>
        <w:tc>
          <w:tcPr>
            <w:tcW w:w="1925" w:type="dxa"/>
          </w:tcPr>
          <w:p w14:paraId="7949DD0A" w14:textId="77A1BE24" w:rsidR="008569DA" w:rsidRPr="008569DA" w:rsidRDefault="008569DA" w:rsidP="008569DA">
            <w:pPr>
              <w:cnfStyle w:val="000000100000" w:firstRow="0" w:lastRow="0" w:firstColumn="0" w:lastColumn="0" w:oddVBand="0" w:evenVBand="0" w:oddHBand="1" w:evenHBand="0" w:firstRowFirstColumn="0" w:firstRowLastColumn="0" w:lastRowFirstColumn="0" w:lastRowLastColumn="0"/>
              <w:rPr>
                <w:lang w:val="en-US" w:eastAsia="de-DE"/>
              </w:rPr>
            </w:pPr>
          </w:p>
        </w:tc>
        <w:tc>
          <w:tcPr>
            <w:tcW w:w="1926" w:type="dxa"/>
          </w:tcPr>
          <w:p w14:paraId="38C0D61D" w14:textId="217098C7" w:rsidR="008569DA" w:rsidRPr="008569DA" w:rsidRDefault="008569DA" w:rsidP="008569DA">
            <w:pPr>
              <w:jc w:val="left"/>
              <w:cnfStyle w:val="000000100000" w:firstRow="0" w:lastRow="0" w:firstColumn="0" w:lastColumn="0" w:oddVBand="0" w:evenVBand="0" w:oddHBand="1" w:evenHBand="0" w:firstRowFirstColumn="0" w:firstRowLastColumn="0" w:lastRowFirstColumn="0" w:lastRowLastColumn="0"/>
              <w:rPr>
                <w:lang w:val="en-US" w:eastAsia="de-DE"/>
              </w:rPr>
            </w:pPr>
          </w:p>
        </w:tc>
        <w:tc>
          <w:tcPr>
            <w:tcW w:w="1926" w:type="dxa"/>
          </w:tcPr>
          <w:p w14:paraId="58E2E49C" w14:textId="3313644E" w:rsidR="008569DA" w:rsidRPr="008569DA" w:rsidRDefault="008569DA" w:rsidP="008569DA">
            <w:pPr>
              <w:jc w:val="left"/>
              <w:cnfStyle w:val="000000100000" w:firstRow="0" w:lastRow="0" w:firstColumn="0" w:lastColumn="0" w:oddVBand="0" w:evenVBand="0" w:oddHBand="1" w:evenHBand="0" w:firstRowFirstColumn="0" w:firstRowLastColumn="0" w:lastRowFirstColumn="0" w:lastRowLastColumn="0"/>
              <w:rPr>
                <w:lang w:val="en-US" w:eastAsia="de-DE"/>
              </w:rPr>
            </w:pPr>
          </w:p>
        </w:tc>
        <w:tc>
          <w:tcPr>
            <w:tcW w:w="1926" w:type="dxa"/>
          </w:tcPr>
          <w:p w14:paraId="136918DB" w14:textId="77777777" w:rsidR="008569DA" w:rsidRPr="008569DA" w:rsidRDefault="008569DA" w:rsidP="008569DA">
            <w:pPr>
              <w:jc w:val="left"/>
              <w:cnfStyle w:val="000000100000" w:firstRow="0" w:lastRow="0" w:firstColumn="0" w:lastColumn="0" w:oddVBand="0" w:evenVBand="0" w:oddHBand="1" w:evenHBand="0" w:firstRowFirstColumn="0" w:firstRowLastColumn="0" w:lastRowFirstColumn="0" w:lastRowLastColumn="0"/>
              <w:rPr>
                <w:lang w:val="en-US" w:eastAsia="de-DE"/>
              </w:rPr>
            </w:pPr>
          </w:p>
        </w:tc>
      </w:tr>
      <w:tr w:rsidR="008569DA" w:rsidRPr="00E41BCD" w14:paraId="1694A2F3" w14:textId="77777777" w:rsidTr="0071374E">
        <w:tc>
          <w:tcPr>
            <w:cnfStyle w:val="001000000000" w:firstRow="0" w:lastRow="0" w:firstColumn="1" w:lastColumn="0" w:oddVBand="0" w:evenVBand="0" w:oddHBand="0" w:evenHBand="0" w:firstRowFirstColumn="0" w:firstRowLastColumn="0" w:lastRowFirstColumn="0" w:lastRowLastColumn="0"/>
            <w:tcW w:w="1925" w:type="dxa"/>
          </w:tcPr>
          <w:p w14:paraId="77B9BDA3" w14:textId="13085F98" w:rsidR="008569DA" w:rsidRPr="008569DA" w:rsidRDefault="008569DA" w:rsidP="008569DA">
            <w:pPr>
              <w:rPr>
                <w:lang w:val="en-US" w:eastAsia="de-DE"/>
              </w:rPr>
            </w:pPr>
          </w:p>
        </w:tc>
        <w:tc>
          <w:tcPr>
            <w:tcW w:w="1925" w:type="dxa"/>
          </w:tcPr>
          <w:p w14:paraId="2BAD1824" w14:textId="4E2A77DE" w:rsidR="008569DA" w:rsidRPr="008569DA" w:rsidRDefault="008569DA" w:rsidP="008569DA">
            <w:pPr>
              <w:cnfStyle w:val="000000000000" w:firstRow="0" w:lastRow="0" w:firstColumn="0" w:lastColumn="0" w:oddVBand="0" w:evenVBand="0" w:oddHBand="0" w:evenHBand="0" w:firstRowFirstColumn="0" w:firstRowLastColumn="0" w:lastRowFirstColumn="0" w:lastRowLastColumn="0"/>
              <w:rPr>
                <w:lang w:val="en-US" w:eastAsia="de-DE"/>
              </w:rPr>
            </w:pPr>
            <w:r w:rsidRPr="008569DA">
              <w:rPr>
                <w:sz w:val="24"/>
                <w:lang w:val="en-US"/>
              </w:rPr>
              <w:t>And what are the deliverables for task 1?</w:t>
            </w:r>
          </w:p>
        </w:tc>
        <w:tc>
          <w:tcPr>
            <w:tcW w:w="1926" w:type="dxa"/>
          </w:tcPr>
          <w:p w14:paraId="4E455A63" w14:textId="77777777" w:rsidR="008569DA" w:rsidRPr="008569DA" w:rsidRDefault="008569DA" w:rsidP="008569DA">
            <w:pPr>
              <w:cnfStyle w:val="000000000000" w:firstRow="0" w:lastRow="0" w:firstColumn="0" w:lastColumn="0" w:oddVBand="0" w:evenVBand="0" w:oddHBand="0" w:evenHBand="0" w:firstRowFirstColumn="0" w:firstRowLastColumn="0" w:lastRowFirstColumn="0" w:lastRowLastColumn="0"/>
              <w:rPr>
                <w:lang w:val="en-US"/>
              </w:rPr>
            </w:pPr>
            <w:r w:rsidRPr="008569DA">
              <w:rPr>
                <w:lang w:val="en-US"/>
              </w:rPr>
              <w:t>Cr = task = understand task 1</w:t>
            </w:r>
          </w:p>
          <w:p w14:paraId="2A83F5B8" w14:textId="55A96087" w:rsidR="008569DA" w:rsidRPr="008569DA" w:rsidRDefault="008569DA" w:rsidP="008569DA">
            <w:pPr>
              <w:jc w:val="left"/>
              <w:cnfStyle w:val="000000000000" w:firstRow="0" w:lastRow="0" w:firstColumn="0" w:lastColumn="0" w:oddVBand="0" w:evenVBand="0" w:oddHBand="0" w:evenHBand="0" w:firstRowFirstColumn="0" w:firstRowLastColumn="0" w:lastRowFirstColumn="0" w:lastRowLastColumn="0"/>
              <w:rPr>
                <w:lang w:val="en-US" w:eastAsia="de-DE"/>
              </w:rPr>
            </w:pPr>
            <w:r w:rsidRPr="008569DA">
              <w:rPr>
                <w:lang w:val="en-US"/>
              </w:rPr>
              <w:t>C</w:t>
            </w:r>
            <w:r w:rsidRPr="008569DA">
              <w:rPr>
                <w:vertAlign w:val="subscript"/>
                <w:lang w:val="en-US"/>
              </w:rPr>
              <w:t>s</w:t>
            </w:r>
            <w:r w:rsidRPr="008569DA">
              <w:rPr>
                <w:lang w:val="en-US"/>
              </w:rPr>
              <w:t xml:space="preserve"> =</w:t>
            </w:r>
            <w:r w:rsidRPr="008569DA">
              <w:rPr>
                <w:vertAlign w:val="subscript"/>
                <w:lang w:val="en-US"/>
              </w:rPr>
              <w:t xml:space="preserve"> </w:t>
            </w:r>
            <w:r w:rsidRPr="008569DA">
              <w:rPr>
                <w:lang w:val="en-US"/>
              </w:rPr>
              <w:t>need to name the deliverable of task 1</w:t>
            </w:r>
            <w:r w:rsidRPr="008569DA">
              <w:rPr>
                <w:lang w:val="en-US"/>
              </w:rPr>
              <w:br/>
            </w:r>
          </w:p>
        </w:tc>
        <w:tc>
          <w:tcPr>
            <w:tcW w:w="1926" w:type="dxa"/>
          </w:tcPr>
          <w:p w14:paraId="2376691D" w14:textId="5DE90FB4" w:rsidR="008569DA" w:rsidRPr="008569DA" w:rsidRDefault="008569DA" w:rsidP="008569DA">
            <w:pPr>
              <w:jc w:val="left"/>
              <w:cnfStyle w:val="000000000000" w:firstRow="0" w:lastRow="0" w:firstColumn="0" w:lastColumn="0" w:oddVBand="0" w:evenVBand="0" w:oddHBand="0" w:evenHBand="0" w:firstRowFirstColumn="0" w:firstRowLastColumn="0" w:lastRowFirstColumn="0" w:lastRowLastColumn="0"/>
              <w:rPr>
                <w:lang w:val="en-US" w:eastAsia="de-DE"/>
              </w:rPr>
            </w:pPr>
            <w:r w:rsidRPr="008569DA">
              <w:rPr>
                <w:lang w:val="en-US"/>
              </w:rPr>
              <w:t>Task is of type “know task deliverables”</w:t>
            </w:r>
          </w:p>
        </w:tc>
        <w:tc>
          <w:tcPr>
            <w:tcW w:w="1926" w:type="dxa"/>
          </w:tcPr>
          <w:p w14:paraId="10AB4C23" w14:textId="77777777" w:rsidR="008569DA" w:rsidRPr="008569DA" w:rsidRDefault="008569DA" w:rsidP="008569DA">
            <w:pPr>
              <w:jc w:val="left"/>
              <w:cnfStyle w:val="000000000000" w:firstRow="0" w:lastRow="0" w:firstColumn="0" w:lastColumn="0" w:oddVBand="0" w:evenVBand="0" w:oddHBand="0" w:evenHBand="0" w:firstRowFirstColumn="0" w:firstRowLastColumn="0" w:lastRowFirstColumn="0" w:lastRowLastColumn="0"/>
              <w:rPr>
                <w:lang w:val="en-US" w:eastAsia="de-DE"/>
              </w:rPr>
            </w:pPr>
          </w:p>
        </w:tc>
      </w:tr>
      <w:tr w:rsidR="008569DA" w:rsidRPr="00E41BCD" w14:paraId="2CC5A5E4" w14:textId="77777777" w:rsidTr="00713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5F3BFBA6" w14:textId="510C6579" w:rsidR="008569DA" w:rsidRPr="008569DA" w:rsidRDefault="008569DA" w:rsidP="008569DA">
            <w:pPr>
              <w:rPr>
                <w:lang w:val="en-US" w:eastAsia="de-DE"/>
              </w:rPr>
            </w:pPr>
            <w:r w:rsidRPr="008569DA">
              <w:rPr>
                <w:b w:val="0"/>
                <w:sz w:val="24"/>
                <w:lang w:val="en-US"/>
              </w:rPr>
              <w:t>The deliverable for task 1 is “2 – 3 slides presenting the company background, the company mission, the company vision and the company strategy”</w:t>
            </w:r>
          </w:p>
        </w:tc>
        <w:tc>
          <w:tcPr>
            <w:tcW w:w="1925" w:type="dxa"/>
          </w:tcPr>
          <w:p w14:paraId="1B31F210" w14:textId="43480F14" w:rsidR="008569DA" w:rsidRPr="008569DA" w:rsidRDefault="008569DA" w:rsidP="008569DA">
            <w:pPr>
              <w:cnfStyle w:val="000000100000" w:firstRow="0" w:lastRow="0" w:firstColumn="0" w:lastColumn="0" w:oddVBand="0" w:evenVBand="0" w:oddHBand="1" w:evenHBand="0" w:firstRowFirstColumn="0" w:firstRowLastColumn="0" w:lastRowFirstColumn="0" w:lastRowLastColumn="0"/>
              <w:rPr>
                <w:lang w:val="en-US" w:eastAsia="de-DE"/>
              </w:rPr>
            </w:pPr>
          </w:p>
        </w:tc>
        <w:tc>
          <w:tcPr>
            <w:tcW w:w="1926" w:type="dxa"/>
          </w:tcPr>
          <w:p w14:paraId="662012B9" w14:textId="77777777" w:rsidR="008569DA" w:rsidRPr="008569DA" w:rsidRDefault="008569DA" w:rsidP="008569DA">
            <w:pPr>
              <w:jc w:val="left"/>
              <w:cnfStyle w:val="000000100000" w:firstRow="0" w:lastRow="0" w:firstColumn="0" w:lastColumn="0" w:oddVBand="0" w:evenVBand="0" w:oddHBand="1" w:evenHBand="0" w:firstRowFirstColumn="0" w:firstRowLastColumn="0" w:lastRowFirstColumn="0" w:lastRowLastColumn="0"/>
              <w:rPr>
                <w:lang w:val="en-US" w:eastAsia="de-DE"/>
              </w:rPr>
            </w:pPr>
          </w:p>
        </w:tc>
        <w:tc>
          <w:tcPr>
            <w:tcW w:w="1926" w:type="dxa"/>
          </w:tcPr>
          <w:p w14:paraId="777B24E9" w14:textId="77777777" w:rsidR="008569DA" w:rsidRPr="008569DA" w:rsidRDefault="008569DA" w:rsidP="008569DA">
            <w:pPr>
              <w:jc w:val="left"/>
              <w:cnfStyle w:val="000000100000" w:firstRow="0" w:lastRow="0" w:firstColumn="0" w:lastColumn="0" w:oddVBand="0" w:evenVBand="0" w:oddHBand="1" w:evenHBand="0" w:firstRowFirstColumn="0" w:firstRowLastColumn="0" w:lastRowFirstColumn="0" w:lastRowLastColumn="0"/>
              <w:rPr>
                <w:lang w:val="en-US" w:eastAsia="de-DE"/>
              </w:rPr>
            </w:pPr>
          </w:p>
        </w:tc>
        <w:tc>
          <w:tcPr>
            <w:tcW w:w="1926" w:type="dxa"/>
          </w:tcPr>
          <w:p w14:paraId="4A43F974" w14:textId="77777777" w:rsidR="008569DA" w:rsidRPr="008569DA" w:rsidRDefault="008569DA" w:rsidP="008569DA">
            <w:pPr>
              <w:jc w:val="left"/>
              <w:cnfStyle w:val="000000100000" w:firstRow="0" w:lastRow="0" w:firstColumn="0" w:lastColumn="0" w:oddVBand="0" w:evenVBand="0" w:oddHBand="1" w:evenHBand="0" w:firstRowFirstColumn="0" w:firstRowLastColumn="0" w:lastRowFirstColumn="0" w:lastRowLastColumn="0"/>
              <w:rPr>
                <w:lang w:val="en-US" w:eastAsia="de-DE"/>
              </w:rPr>
            </w:pPr>
          </w:p>
        </w:tc>
      </w:tr>
      <w:tr w:rsidR="008569DA" w:rsidRPr="00E41BCD" w14:paraId="795529E5" w14:textId="77777777" w:rsidTr="0071374E">
        <w:tc>
          <w:tcPr>
            <w:cnfStyle w:val="001000000000" w:firstRow="0" w:lastRow="0" w:firstColumn="1" w:lastColumn="0" w:oddVBand="0" w:evenVBand="0" w:oddHBand="0" w:evenHBand="0" w:firstRowFirstColumn="0" w:firstRowLastColumn="0" w:lastRowFirstColumn="0" w:lastRowLastColumn="0"/>
            <w:tcW w:w="1925" w:type="dxa"/>
          </w:tcPr>
          <w:p w14:paraId="3579F1FF" w14:textId="3E774955" w:rsidR="008569DA" w:rsidRPr="008569DA" w:rsidRDefault="008569DA" w:rsidP="008569DA">
            <w:pPr>
              <w:rPr>
                <w:lang w:val="en-US" w:eastAsia="de-DE"/>
              </w:rPr>
            </w:pPr>
          </w:p>
        </w:tc>
        <w:tc>
          <w:tcPr>
            <w:tcW w:w="1925" w:type="dxa"/>
          </w:tcPr>
          <w:p w14:paraId="22459922" w14:textId="639DC12D" w:rsidR="008569DA" w:rsidRPr="008569DA" w:rsidRDefault="008569DA" w:rsidP="008569DA">
            <w:pPr>
              <w:cnfStyle w:val="000000000000" w:firstRow="0" w:lastRow="0" w:firstColumn="0" w:lastColumn="0" w:oddVBand="0" w:evenVBand="0" w:oddHBand="0" w:evenHBand="0" w:firstRowFirstColumn="0" w:firstRowLastColumn="0" w:lastRowFirstColumn="0" w:lastRowLastColumn="0"/>
              <w:rPr>
                <w:lang w:val="en-US" w:eastAsia="de-DE"/>
              </w:rPr>
            </w:pPr>
            <w:r w:rsidRPr="008569DA">
              <w:rPr>
                <w:sz w:val="24"/>
                <w:lang w:val="en-US"/>
              </w:rPr>
              <w:t>What is task 2 of part 1 of the BIP?</w:t>
            </w:r>
          </w:p>
        </w:tc>
        <w:tc>
          <w:tcPr>
            <w:tcW w:w="1926" w:type="dxa"/>
          </w:tcPr>
          <w:p w14:paraId="63106A7E" w14:textId="77777777" w:rsidR="008569DA" w:rsidRPr="008569DA" w:rsidRDefault="008569DA" w:rsidP="008569DA">
            <w:pPr>
              <w:jc w:val="left"/>
              <w:cnfStyle w:val="000000000000" w:firstRow="0" w:lastRow="0" w:firstColumn="0" w:lastColumn="0" w:oddVBand="0" w:evenVBand="0" w:oddHBand="0" w:evenHBand="0" w:firstRowFirstColumn="0" w:firstRowLastColumn="0" w:lastRowFirstColumn="0" w:lastRowLastColumn="0"/>
              <w:rPr>
                <w:lang w:val="en-US" w:eastAsia="de-DE"/>
              </w:rPr>
            </w:pPr>
          </w:p>
        </w:tc>
        <w:tc>
          <w:tcPr>
            <w:tcW w:w="1926" w:type="dxa"/>
          </w:tcPr>
          <w:p w14:paraId="07D24602" w14:textId="77777777" w:rsidR="008569DA" w:rsidRPr="008569DA" w:rsidRDefault="008569DA" w:rsidP="008569DA">
            <w:pPr>
              <w:jc w:val="left"/>
              <w:cnfStyle w:val="000000000000" w:firstRow="0" w:lastRow="0" w:firstColumn="0" w:lastColumn="0" w:oddVBand="0" w:evenVBand="0" w:oddHBand="0" w:evenHBand="0" w:firstRowFirstColumn="0" w:firstRowLastColumn="0" w:lastRowFirstColumn="0" w:lastRowLastColumn="0"/>
              <w:rPr>
                <w:lang w:val="en-US" w:eastAsia="de-DE"/>
              </w:rPr>
            </w:pPr>
          </w:p>
        </w:tc>
        <w:tc>
          <w:tcPr>
            <w:tcW w:w="1926" w:type="dxa"/>
          </w:tcPr>
          <w:p w14:paraId="28D47339" w14:textId="77777777" w:rsidR="008569DA" w:rsidRPr="008569DA" w:rsidRDefault="008569DA" w:rsidP="008569DA">
            <w:pPr>
              <w:jc w:val="left"/>
              <w:cnfStyle w:val="000000000000" w:firstRow="0" w:lastRow="0" w:firstColumn="0" w:lastColumn="0" w:oddVBand="0" w:evenVBand="0" w:oddHBand="0" w:evenHBand="0" w:firstRowFirstColumn="0" w:firstRowLastColumn="0" w:lastRowFirstColumn="0" w:lastRowLastColumn="0"/>
              <w:rPr>
                <w:lang w:val="en-US" w:eastAsia="de-DE"/>
              </w:rPr>
            </w:pPr>
          </w:p>
        </w:tc>
      </w:tr>
      <w:tr w:rsidR="008569DA" w:rsidRPr="00E41BCD" w14:paraId="54798585" w14:textId="77777777" w:rsidTr="00713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53352E60" w14:textId="3608BC9B" w:rsidR="008569DA" w:rsidRPr="008569DA" w:rsidRDefault="008569DA" w:rsidP="008569DA">
            <w:pPr>
              <w:rPr>
                <w:lang w:val="en-US" w:eastAsia="de-DE"/>
              </w:rPr>
            </w:pPr>
            <w:r w:rsidRPr="008569DA">
              <w:rPr>
                <w:b w:val="0"/>
                <w:sz w:val="24"/>
                <w:lang w:val="en-US"/>
              </w:rPr>
              <w:t>Task 2 is “make a balanced scorecard”</w:t>
            </w:r>
          </w:p>
        </w:tc>
        <w:tc>
          <w:tcPr>
            <w:tcW w:w="1925" w:type="dxa"/>
          </w:tcPr>
          <w:p w14:paraId="3A410034" w14:textId="01451E45" w:rsidR="008569DA" w:rsidRPr="008569DA" w:rsidRDefault="008569DA" w:rsidP="008569DA">
            <w:pPr>
              <w:cnfStyle w:val="000000100000" w:firstRow="0" w:lastRow="0" w:firstColumn="0" w:lastColumn="0" w:oddVBand="0" w:evenVBand="0" w:oddHBand="1" w:evenHBand="0" w:firstRowFirstColumn="0" w:firstRowLastColumn="0" w:lastRowFirstColumn="0" w:lastRowLastColumn="0"/>
              <w:rPr>
                <w:lang w:val="en-US" w:eastAsia="de-DE"/>
              </w:rPr>
            </w:pPr>
          </w:p>
        </w:tc>
        <w:tc>
          <w:tcPr>
            <w:tcW w:w="1926" w:type="dxa"/>
          </w:tcPr>
          <w:p w14:paraId="6AB190DF" w14:textId="77777777" w:rsidR="008569DA" w:rsidRPr="008569DA" w:rsidRDefault="008569DA" w:rsidP="008569DA">
            <w:pPr>
              <w:jc w:val="left"/>
              <w:cnfStyle w:val="000000100000" w:firstRow="0" w:lastRow="0" w:firstColumn="0" w:lastColumn="0" w:oddVBand="0" w:evenVBand="0" w:oddHBand="1" w:evenHBand="0" w:firstRowFirstColumn="0" w:firstRowLastColumn="0" w:lastRowFirstColumn="0" w:lastRowLastColumn="0"/>
              <w:rPr>
                <w:lang w:val="en-US" w:eastAsia="de-DE"/>
              </w:rPr>
            </w:pPr>
          </w:p>
        </w:tc>
        <w:tc>
          <w:tcPr>
            <w:tcW w:w="1926" w:type="dxa"/>
          </w:tcPr>
          <w:p w14:paraId="390FADE1" w14:textId="77777777" w:rsidR="008569DA" w:rsidRPr="008569DA" w:rsidRDefault="008569DA" w:rsidP="008569DA">
            <w:pPr>
              <w:jc w:val="left"/>
              <w:cnfStyle w:val="000000100000" w:firstRow="0" w:lastRow="0" w:firstColumn="0" w:lastColumn="0" w:oddVBand="0" w:evenVBand="0" w:oddHBand="1" w:evenHBand="0" w:firstRowFirstColumn="0" w:firstRowLastColumn="0" w:lastRowFirstColumn="0" w:lastRowLastColumn="0"/>
              <w:rPr>
                <w:lang w:val="en-US" w:eastAsia="de-DE"/>
              </w:rPr>
            </w:pPr>
          </w:p>
        </w:tc>
        <w:tc>
          <w:tcPr>
            <w:tcW w:w="1926" w:type="dxa"/>
          </w:tcPr>
          <w:p w14:paraId="298E55AD" w14:textId="77777777" w:rsidR="008569DA" w:rsidRPr="008569DA" w:rsidRDefault="008569DA" w:rsidP="008569DA">
            <w:pPr>
              <w:jc w:val="left"/>
              <w:cnfStyle w:val="000000100000" w:firstRow="0" w:lastRow="0" w:firstColumn="0" w:lastColumn="0" w:oddVBand="0" w:evenVBand="0" w:oddHBand="1" w:evenHBand="0" w:firstRowFirstColumn="0" w:firstRowLastColumn="0" w:lastRowFirstColumn="0" w:lastRowLastColumn="0"/>
              <w:rPr>
                <w:lang w:val="en-US" w:eastAsia="de-DE"/>
              </w:rPr>
            </w:pPr>
          </w:p>
        </w:tc>
      </w:tr>
      <w:tr w:rsidR="008569DA" w:rsidRPr="00E41BCD" w14:paraId="656D2200" w14:textId="77777777" w:rsidTr="0071374E">
        <w:tc>
          <w:tcPr>
            <w:cnfStyle w:val="001000000000" w:firstRow="0" w:lastRow="0" w:firstColumn="1" w:lastColumn="0" w:oddVBand="0" w:evenVBand="0" w:oddHBand="0" w:evenHBand="0" w:firstRowFirstColumn="0" w:firstRowLastColumn="0" w:lastRowFirstColumn="0" w:lastRowLastColumn="0"/>
            <w:tcW w:w="1925" w:type="dxa"/>
          </w:tcPr>
          <w:p w14:paraId="55041795" w14:textId="53A6EF1E" w:rsidR="008569DA" w:rsidRPr="008569DA" w:rsidRDefault="008569DA" w:rsidP="008569DA">
            <w:pPr>
              <w:rPr>
                <w:lang w:val="en-US" w:eastAsia="de-DE"/>
              </w:rPr>
            </w:pPr>
          </w:p>
        </w:tc>
        <w:tc>
          <w:tcPr>
            <w:tcW w:w="1925" w:type="dxa"/>
          </w:tcPr>
          <w:p w14:paraId="190987EC" w14:textId="0838574F" w:rsidR="008569DA" w:rsidRPr="008569DA" w:rsidRDefault="008569DA" w:rsidP="008569DA">
            <w:pPr>
              <w:cnfStyle w:val="000000000000" w:firstRow="0" w:lastRow="0" w:firstColumn="0" w:lastColumn="0" w:oddVBand="0" w:evenVBand="0" w:oddHBand="0" w:evenHBand="0" w:firstRowFirstColumn="0" w:firstRowLastColumn="0" w:lastRowFirstColumn="0" w:lastRowLastColumn="0"/>
              <w:rPr>
                <w:lang w:val="en-US" w:eastAsia="de-DE"/>
              </w:rPr>
            </w:pPr>
            <w:r w:rsidRPr="008569DA">
              <w:rPr>
                <w:sz w:val="24"/>
                <w:lang w:val="en-US"/>
              </w:rPr>
              <w:t>And what are the deliverables for task 2?</w:t>
            </w:r>
          </w:p>
        </w:tc>
        <w:tc>
          <w:tcPr>
            <w:tcW w:w="1926" w:type="dxa"/>
          </w:tcPr>
          <w:p w14:paraId="1DB02594" w14:textId="77777777" w:rsidR="008569DA" w:rsidRPr="008569DA" w:rsidRDefault="008569DA" w:rsidP="008569DA">
            <w:pPr>
              <w:jc w:val="left"/>
              <w:cnfStyle w:val="000000000000" w:firstRow="0" w:lastRow="0" w:firstColumn="0" w:lastColumn="0" w:oddVBand="0" w:evenVBand="0" w:oddHBand="0" w:evenHBand="0" w:firstRowFirstColumn="0" w:firstRowLastColumn="0" w:lastRowFirstColumn="0" w:lastRowLastColumn="0"/>
              <w:rPr>
                <w:lang w:val="en-US" w:eastAsia="de-DE"/>
              </w:rPr>
            </w:pPr>
          </w:p>
        </w:tc>
        <w:tc>
          <w:tcPr>
            <w:tcW w:w="1926" w:type="dxa"/>
          </w:tcPr>
          <w:p w14:paraId="099E6520" w14:textId="77777777" w:rsidR="008569DA" w:rsidRPr="008569DA" w:rsidRDefault="008569DA" w:rsidP="008569DA">
            <w:pPr>
              <w:jc w:val="left"/>
              <w:cnfStyle w:val="000000000000" w:firstRow="0" w:lastRow="0" w:firstColumn="0" w:lastColumn="0" w:oddVBand="0" w:evenVBand="0" w:oddHBand="0" w:evenHBand="0" w:firstRowFirstColumn="0" w:firstRowLastColumn="0" w:lastRowFirstColumn="0" w:lastRowLastColumn="0"/>
              <w:rPr>
                <w:lang w:val="en-US" w:eastAsia="de-DE"/>
              </w:rPr>
            </w:pPr>
          </w:p>
        </w:tc>
        <w:tc>
          <w:tcPr>
            <w:tcW w:w="1926" w:type="dxa"/>
          </w:tcPr>
          <w:p w14:paraId="1C9A459C" w14:textId="77777777" w:rsidR="008569DA" w:rsidRPr="008569DA" w:rsidRDefault="008569DA" w:rsidP="008569DA">
            <w:pPr>
              <w:jc w:val="left"/>
              <w:cnfStyle w:val="000000000000" w:firstRow="0" w:lastRow="0" w:firstColumn="0" w:lastColumn="0" w:oddVBand="0" w:evenVBand="0" w:oddHBand="0" w:evenHBand="0" w:firstRowFirstColumn="0" w:firstRowLastColumn="0" w:lastRowFirstColumn="0" w:lastRowLastColumn="0"/>
              <w:rPr>
                <w:lang w:val="en-US" w:eastAsia="de-DE"/>
              </w:rPr>
            </w:pPr>
          </w:p>
        </w:tc>
      </w:tr>
      <w:tr w:rsidR="008569DA" w:rsidRPr="00E41BCD" w14:paraId="2503E258" w14:textId="77777777" w:rsidTr="00713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26BE39E9" w14:textId="747A32BC" w:rsidR="008569DA" w:rsidRPr="008569DA" w:rsidRDefault="008569DA" w:rsidP="008569DA">
            <w:pPr>
              <w:rPr>
                <w:lang w:val="en-US" w:eastAsia="de-DE"/>
              </w:rPr>
            </w:pPr>
            <w:r w:rsidRPr="008569DA">
              <w:rPr>
                <w:b w:val="0"/>
                <w:sz w:val="24"/>
                <w:lang w:val="en-US"/>
              </w:rPr>
              <w:t>The deliverable for task 2 is “visual representation of the Balanced Scorecard”</w:t>
            </w:r>
          </w:p>
        </w:tc>
        <w:tc>
          <w:tcPr>
            <w:tcW w:w="1925" w:type="dxa"/>
          </w:tcPr>
          <w:p w14:paraId="6AC0664D" w14:textId="463038A0" w:rsidR="008569DA" w:rsidRPr="008569DA" w:rsidRDefault="008569DA" w:rsidP="008569DA">
            <w:pPr>
              <w:cnfStyle w:val="000000100000" w:firstRow="0" w:lastRow="0" w:firstColumn="0" w:lastColumn="0" w:oddVBand="0" w:evenVBand="0" w:oddHBand="1" w:evenHBand="0" w:firstRowFirstColumn="0" w:firstRowLastColumn="0" w:lastRowFirstColumn="0" w:lastRowLastColumn="0"/>
              <w:rPr>
                <w:lang w:val="en-US" w:eastAsia="de-DE"/>
              </w:rPr>
            </w:pPr>
          </w:p>
        </w:tc>
        <w:tc>
          <w:tcPr>
            <w:tcW w:w="1926" w:type="dxa"/>
          </w:tcPr>
          <w:p w14:paraId="72217CD3" w14:textId="77777777" w:rsidR="008569DA" w:rsidRPr="008569DA" w:rsidRDefault="008569DA" w:rsidP="008569DA">
            <w:pPr>
              <w:jc w:val="left"/>
              <w:cnfStyle w:val="000000100000" w:firstRow="0" w:lastRow="0" w:firstColumn="0" w:lastColumn="0" w:oddVBand="0" w:evenVBand="0" w:oddHBand="1" w:evenHBand="0" w:firstRowFirstColumn="0" w:firstRowLastColumn="0" w:lastRowFirstColumn="0" w:lastRowLastColumn="0"/>
              <w:rPr>
                <w:lang w:val="en-US" w:eastAsia="de-DE"/>
              </w:rPr>
            </w:pPr>
          </w:p>
        </w:tc>
        <w:tc>
          <w:tcPr>
            <w:tcW w:w="1926" w:type="dxa"/>
          </w:tcPr>
          <w:p w14:paraId="09BE973A" w14:textId="77777777" w:rsidR="008569DA" w:rsidRPr="008569DA" w:rsidRDefault="008569DA" w:rsidP="008569DA">
            <w:pPr>
              <w:jc w:val="left"/>
              <w:cnfStyle w:val="000000100000" w:firstRow="0" w:lastRow="0" w:firstColumn="0" w:lastColumn="0" w:oddVBand="0" w:evenVBand="0" w:oddHBand="1" w:evenHBand="0" w:firstRowFirstColumn="0" w:firstRowLastColumn="0" w:lastRowFirstColumn="0" w:lastRowLastColumn="0"/>
              <w:rPr>
                <w:lang w:val="en-US" w:eastAsia="de-DE"/>
              </w:rPr>
            </w:pPr>
          </w:p>
        </w:tc>
        <w:tc>
          <w:tcPr>
            <w:tcW w:w="1926" w:type="dxa"/>
          </w:tcPr>
          <w:p w14:paraId="6FBC4730" w14:textId="77777777" w:rsidR="008569DA" w:rsidRPr="008569DA" w:rsidRDefault="008569DA" w:rsidP="008569DA">
            <w:pPr>
              <w:jc w:val="left"/>
              <w:cnfStyle w:val="000000100000" w:firstRow="0" w:lastRow="0" w:firstColumn="0" w:lastColumn="0" w:oddVBand="0" w:evenVBand="0" w:oddHBand="1" w:evenHBand="0" w:firstRowFirstColumn="0" w:firstRowLastColumn="0" w:lastRowFirstColumn="0" w:lastRowLastColumn="0"/>
              <w:rPr>
                <w:lang w:val="en-US" w:eastAsia="de-DE"/>
              </w:rPr>
            </w:pPr>
          </w:p>
        </w:tc>
      </w:tr>
      <w:tr w:rsidR="008569DA" w:rsidRPr="00E41BCD" w14:paraId="363C7E0C" w14:textId="77777777" w:rsidTr="0071374E">
        <w:tc>
          <w:tcPr>
            <w:cnfStyle w:val="001000000000" w:firstRow="0" w:lastRow="0" w:firstColumn="1" w:lastColumn="0" w:oddVBand="0" w:evenVBand="0" w:oddHBand="0" w:evenHBand="0" w:firstRowFirstColumn="0" w:firstRowLastColumn="0" w:lastRowFirstColumn="0" w:lastRowLastColumn="0"/>
            <w:tcW w:w="1925" w:type="dxa"/>
          </w:tcPr>
          <w:p w14:paraId="210EFEA5" w14:textId="42F9388D" w:rsidR="008569DA" w:rsidRPr="008569DA" w:rsidRDefault="008569DA" w:rsidP="008569DA">
            <w:pPr>
              <w:rPr>
                <w:lang w:val="en-US" w:eastAsia="de-DE"/>
              </w:rPr>
            </w:pPr>
          </w:p>
        </w:tc>
        <w:tc>
          <w:tcPr>
            <w:tcW w:w="1925" w:type="dxa"/>
          </w:tcPr>
          <w:p w14:paraId="574BCE04" w14:textId="0EF9499D" w:rsidR="008569DA" w:rsidRPr="008569DA" w:rsidRDefault="008569DA" w:rsidP="008569DA">
            <w:pPr>
              <w:cnfStyle w:val="000000000000" w:firstRow="0" w:lastRow="0" w:firstColumn="0" w:lastColumn="0" w:oddVBand="0" w:evenVBand="0" w:oddHBand="0" w:evenHBand="0" w:firstRowFirstColumn="0" w:firstRowLastColumn="0" w:lastRowFirstColumn="0" w:lastRowLastColumn="0"/>
              <w:rPr>
                <w:lang w:val="en-US" w:eastAsia="de-DE"/>
              </w:rPr>
            </w:pPr>
            <w:r w:rsidRPr="008569DA">
              <w:rPr>
                <w:sz w:val="24"/>
                <w:lang w:val="en-US"/>
              </w:rPr>
              <w:t>What is task 3 of part 1 of the BIP?</w:t>
            </w:r>
          </w:p>
        </w:tc>
        <w:tc>
          <w:tcPr>
            <w:tcW w:w="1926" w:type="dxa"/>
          </w:tcPr>
          <w:p w14:paraId="122B53A3" w14:textId="77777777" w:rsidR="008569DA" w:rsidRPr="008569DA" w:rsidRDefault="008569DA" w:rsidP="008569DA">
            <w:pPr>
              <w:jc w:val="left"/>
              <w:cnfStyle w:val="000000000000" w:firstRow="0" w:lastRow="0" w:firstColumn="0" w:lastColumn="0" w:oddVBand="0" w:evenVBand="0" w:oddHBand="0" w:evenHBand="0" w:firstRowFirstColumn="0" w:firstRowLastColumn="0" w:lastRowFirstColumn="0" w:lastRowLastColumn="0"/>
              <w:rPr>
                <w:lang w:val="en-US" w:eastAsia="de-DE"/>
              </w:rPr>
            </w:pPr>
          </w:p>
        </w:tc>
        <w:tc>
          <w:tcPr>
            <w:tcW w:w="1926" w:type="dxa"/>
          </w:tcPr>
          <w:p w14:paraId="23344213" w14:textId="77777777" w:rsidR="008569DA" w:rsidRPr="008569DA" w:rsidRDefault="008569DA" w:rsidP="008569DA">
            <w:pPr>
              <w:jc w:val="left"/>
              <w:cnfStyle w:val="000000000000" w:firstRow="0" w:lastRow="0" w:firstColumn="0" w:lastColumn="0" w:oddVBand="0" w:evenVBand="0" w:oddHBand="0" w:evenHBand="0" w:firstRowFirstColumn="0" w:firstRowLastColumn="0" w:lastRowFirstColumn="0" w:lastRowLastColumn="0"/>
              <w:rPr>
                <w:lang w:val="en-US" w:eastAsia="de-DE"/>
              </w:rPr>
            </w:pPr>
          </w:p>
        </w:tc>
        <w:tc>
          <w:tcPr>
            <w:tcW w:w="1926" w:type="dxa"/>
          </w:tcPr>
          <w:p w14:paraId="26D78CAD" w14:textId="77777777" w:rsidR="008569DA" w:rsidRPr="008569DA" w:rsidRDefault="008569DA" w:rsidP="008569DA">
            <w:pPr>
              <w:jc w:val="left"/>
              <w:cnfStyle w:val="000000000000" w:firstRow="0" w:lastRow="0" w:firstColumn="0" w:lastColumn="0" w:oddVBand="0" w:evenVBand="0" w:oddHBand="0" w:evenHBand="0" w:firstRowFirstColumn="0" w:firstRowLastColumn="0" w:lastRowFirstColumn="0" w:lastRowLastColumn="0"/>
              <w:rPr>
                <w:lang w:val="en-US" w:eastAsia="de-DE"/>
              </w:rPr>
            </w:pPr>
          </w:p>
        </w:tc>
      </w:tr>
      <w:tr w:rsidR="008569DA" w:rsidRPr="00E41BCD" w14:paraId="66BADFE7" w14:textId="77777777" w:rsidTr="00713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49BC6AD9" w14:textId="0C89D47F" w:rsidR="008569DA" w:rsidRPr="008569DA" w:rsidRDefault="008569DA" w:rsidP="008569DA">
            <w:pPr>
              <w:rPr>
                <w:lang w:val="en-US" w:eastAsia="de-DE"/>
              </w:rPr>
            </w:pPr>
            <w:r w:rsidRPr="008569DA">
              <w:rPr>
                <w:b w:val="0"/>
                <w:sz w:val="24"/>
                <w:lang w:val="en-US"/>
              </w:rPr>
              <w:t>The deliverable for task 3 is “A one-page summary of KPIs and how they are calculated”</w:t>
            </w:r>
          </w:p>
        </w:tc>
        <w:tc>
          <w:tcPr>
            <w:tcW w:w="1925" w:type="dxa"/>
          </w:tcPr>
          <w:p w14:paraId="5C5BF487" w14:textId="6DFB5EAC" w:rsidR="008569DA" w:rsidRPr="008569DA" w:rsidRDefault="008569DA" w:rsidP="008569DA">
            <w:pPr>
              <w:cnfStyle w:val="000000100000" w:firstRow="0" w:lastRow="0" w:firstColumn="0" w:lastColumn="0" w:oddVBand="0" w:evenVBand="0" w:oddHBand="1" w:evenHBand="0" w:firstRowFirstColumn="0" w:firstRowLastColumn="0" w:lastRowFirstColumn="0" w:lastRowLastColumn="0"/>
              <w:rPr>
                <w:lang w:val="en-US" w:eastAsia="de-DE"/>
              </w:rPr>
            </w:pPr>
          </w:p>
        </w:tc>
        <w:tc>
          <w:tcPr>
            <w:tcW w:w="1926" w:type="dxa"/>
          </w:tcPr>
          <w:p w14:paraId="4EC0B5E2" w14:textId="77777777" w:rsidR="008569DA" w:rsidRPr="008569DA" w:rsidRDefault="008569DA" w:rsidP="008569DA">
            <w:pPr>
              <w:jc w:val="left"/>
              <w:cnfStyle w:val="000000100000" w:firstRow="0" w:lastRow="0" w:firstColumn="0" w:lastColumn="0" w:oddVBand="0" w:evenVBand="0" w:oddHBand="1" w:evenHBand="0" w:firstRowFirstColumn="0" w:firstRowLastColumn="0" w:lastRowFirstColumn="0" w:lastRowLastColumn="0"/>
              <w:rPr>
                <w:lang w:val="en-US" w:eastAsia="de-DE"/>
              </w:rPr>
            </w:pPr>
          </w:p>
        </w:tc>
        <w:tc>
          <w:tcPr>
            <w:tcW w:w="1926" w:type="dxa"/>
          </w:tcPr>
          <w:p w14:paraId="520E8CF2" w14:textId="77777777" w:rsidR="008569DA" w:rsidRPr="008569DA" w:rsidRDefault="008569DA" w:rsidP="008569DA">
            <w:pPr>
              <w:jc w:val="left"/>
              <w:cnfStyle w:val="000000100000" w:firstRow="0" w:lastRow="0" w:firstColumn="0" w:lastColumn="0" w:oddVBand="0" w:evenVBand="0" w:oddHBand="1" w:evenHBand="0" w:firstRowFirstColumn="0" w:firstRowLastColumn="0" w:lastRowFirstColumn="0" w:lastRowLastColumn="0"/>
              <w:rPr>
                <w:lang w:val="en-US" w:eastAsia="de-DE"/>
              </w:rPr>
            </w:pPr>
          </w:p>
        </w:tc>
        <w:tc>
          <w:tcPr>
            <w:tcW w:w="1926" w:type="dxa"/>
          </w:tcPr>
          <w:p w14:paraId="134204B2" w14:textId="77777777" w:rsidR="008569DA" w:rsidRPr="008569DA" w:rsidRDefault="008569DA" w:rsidP="008569DA">
            <w:pPr>
              <w:jc w:val="left"/>
              <w:cnfStyle w:val="000000100000" w:firstRow="0" w:lastRow="0" w:firstColumn="0" w:lastColumn="0" w:oddVBand="0" w:evenVBand="0" w:oddHBand="1" w:evenHBand="0" w:firstRowFirstColumn="0" w:firstRowLastColumn="0" w:lastRowFirstColumn="0" w:lastRowLastColumn="0"/>
              <w:rPr>
                <w:lang w:val="en-US" w:eastAsia="de-DE"/>
              </w:rPr>
            </w:pPr>
          </w:p>
        </w:tc>
      </w:tr>
      <w:tr w:rsidR="008569DA" w:rsidRPr="00E41BCD" w14:paraId="62DCD802" w14:textId="77777777" w:rsidTr="0071374E">
        <w:tc>
          <w:tcPr>
            <w:cnfStyle w:val="001000000000" w:firstRow="0" w:lastRow="0" w:firstColumn="1" w:lastColumn="0" w:oddVBand="0" w:evenVBand="0" w:oddHBand="0" w:evenHBand="0" w:firstRowFirstColumn="0" w:firstRowLastColumn="0" w:lastRowFirstColumn="0" w:lastRowLastColumn="0"/>
            <w:tcW w:w="1925" w:type="dxa"/>
          </w:tcPr>
          <w:p w14:paraId="2A2C8673" w14:textId="5F6BEA70" w:rsidR="008569DA" w:rsidRPr="008569DA" w:rsidRDefault="008569DA" w:rsidP="008569DA">
            <w:pPr>
              <w:rPr>
                <w:lang w:val="en-US" w:eastAsia="de-DE"/>
              </w:rPr>
            </w:pPr>
          </w:p>
        </w:tc>
        <w:tc>
          <w:tcPr>
            <w:tcW w:w="1925" w:type="dxa"/>
          </w:tcPr>
          <w:p w14:paraId="092EA1FA" w14:textId="1EA9B20E" w:rsidR="008569DA" w:rsidRPr="008569DA" w:rsidRDefault="008569DA" w:rsidP="008569DA">
            <w:pPr>
              <w:cnfStyle w:val="000000000000" w:firstRow="0" w:lastRow="0" w:firstColumn="0" w:lastColumn="0" w:oddVBand="0" w:evenVBand="0" w:oddHBand="0" w:evenHBand="0" w:firstRowFirstColumn="0" w:firstRowLastColumn="0" w:lastRowFirstColumn="0" w:lastRowLastColumn="0"/>
              <w:rPr>
                <w:lang w:val="en-US" w:eastAsia="de-DE"/>
              </w:rPr>
            </w:pPr>
            <w:r w:rsidRPr="008569DA">
              <w:rPr>
                <w:sz w:val="24"/>
                <w:lang w:val="en-US"/>
              </w:rPr>
              <w:t>And when is the deadline for part 1 of the BIP?</w:t>
            </w:r>
          </w:p>
        </w:tc>
        <w:tc>
          <w:tcPr>
            <w:tcW w:w="1926" w:type="dxa"/>
          </w:tcPr>
          <w:p w14:paraId="5D08B023" w14:textId="77777777" w:rsidR="008569DA" w:rsidRPr="008569DA" w:rsidRDefault="008569DA" w:rsidP="008569DA">
            <w:pPr>
              <w:jc w:val="left"/>
              <w:cnfStyle w:val="000000000000" w:firstRow="0" w:lastRow="0" w:firstColumn="0" w:lastColumn="0" w:oddVBand="0" w:evenVBand="0" w:oddHBand="0" w:evenHBand="0" w:firstRowFirstColumn="0" w:firstRowLastColumn="0" w:lastRowFirstColumn="0" w:lastRowLastColumn="0"/>
              <w:rPr>
                <w:lang w:val="en-US" w:eastAsia="de-DE"/>
              </w:rPr>
            </w:pPr>
          </w:p>
        </w:tc>
        <w:tc>
          <w:tcPr>
            <w:tcW w:w="1926" w:type="dxa"/>
          </w:tcPr>
          <w:p w14:paraId="315A1106" w14:textId="77777777" w:rsidR="008569DA" w:rsidRPr="008569DA" w:rsidRDefault="008569DA" w:rsidP="008569DA">
            <w:pPr>
              <w:jc w:val="left"/>
              <w:cnfStyle w:val="000000000000" w:firstRow="0" w:lastRow="0" w:firstColumn="0" w:lastColumn="0" w:oddVBand="0" w:evenVBand="0" w:oddHBand="0" w:evenHBand="0" w:firstRowFirstColumn="0" w:firstRowLastColumn="0" w:lastRowFirstColumn="0" w:lastRowLastColumn="0"/>
              <w:rPr>
                <w:lang w:val="en-US" w:eastAsia="de-DE"/>
              </w:rPr>
            </w:pPr>
          </w:p>
        </w:tc>
        <w:tc>
          <w:tcPr>
            <w:tcW w:w="1926" w:type="dxa"/>
          </w:tcPr>
          <w:p w14:paraId="674BD2A4" w14:textId="77777777" w:rsidR="008569DA" w:rsidRPr="008569DA" w:rsidRDefault="008569DA" w:rsidP="008569DA">
            <w:pPr>
              <w:jc w:val="left"/>
              <w:cnfStyle w:val="000000000000" w:firstRow="0" w:lastRow="0" w:firstColumn="0" w:lastColumn="0" w:oddVBand="0" w:evenVBand="0" w:oddHBand="0" w:evenHBand="0" w:firstRowFirstColumn="0" w:firstRowLastColumn="0" w:lastRowFirstColumn="0" w:lastRowLastColumn="0"/>
              <w:rPr>
                <w:lang w:val="en-US" w:eastAsia="de-DE"/>
              </w:rPr>
            </w:pPr>
          </w:p>
        </w:tc>
      </w:tr>
      <w:tr w:rsidR="008569DA" w:rsidRPr="00E41BCD" w14:paraId="5354E783" w14:textId="77777777" w:rsidTr="00713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4D57BD49" w14:textId="6F20731D" w:rsidR="008569DA" w:rsidRPr="008569DA" w:rsidRDefault="008569DA" w:rsidP="008569DA">
            <w:pPr>
              <w:rPr>
                <w:lang w:val="en-US" w:eastAsia="de-DE"/>
              </w:rPr>
            </w:pPr>
            <w:r w:rsidRPr="008569DA">
              <w:rPr>
                <w:b w:val="0"/>
                <w:sz w:val="24"/>
                <w:lang w:val="en-US"/>
              </w:rPr>
              <w:t>The deadline for part 1 is the 30th October 2019</w:t>
            </w:r>
          </w:p>
        </w:tc>
        <w:tc>
          <w:tcPr>
            <w:tcW w:w="1925" w:type="dxa"/>
          </w:tcPr>
          <w:p w14:paraId="7FA5B0E4" w14:textId="77777777" w:rsidR="008569DA" w:rsidRPr="008569DA" w:rsidRDefault="008569DA" w:rsidP="008569DA">
            <w:pPr>
              <w:cnfStyle w:val="000000100000" w:firstRow="0" w:lastRow="0" w:firstColumn="0" w:lastColumn="0" w:oddVBand="0" w:evenVBand="0" w:oddHBand="1" w:evenHBand="0" w:firstRowFirstColumn="0" w:firstRowLastColumn="0" w:lastRowFirstColumn="0" w:lastRowLastColumn="0"/>
              <w:rPr>
                <w:lang w:val="en-US" w:eastAsia="de-DE"/>
              </w:rPr>
            </w:pPr>
          </w:p>
        </w:tc>
        <w:tc>
          <w:tcPr>
            <w:tcW w:w="1926" w:type="dxa"/>
          </w:tcPr>
          <w:p w14:paraId="12800F92" w14:textId="77777777" w:rsidR="008569DA" w:rsidRPr="008569DA" w:rsidRDefault="008569DA" w:rsidP="008569DA">
            <w:pPr>
              <w:jc w:val="left"/>
              <w:cnfStyle w:val="000000100000" w:firstRow="0" w:lastRow="0" w:firstColumn="0" w:lastColumn="0" w:oddVBand="0" w:evenVBand="0" w:oddHBand="1" w:evenHBand="0" w:firstRowFirstColumn="0" w:firstRowLastColumn="0" w:lastRowFirstColumn="0" w:lastRowLastColumn="0"/>
              <w:rPr>
                <w:lang w:val="en-US" w:eastAsia="de-DE"/>
              </w:rPr>
            </w:pPr>
          </w:p>
        </w:tc>
        <w:tc>
          <w:tcPr>
            <w:tcW w:w="1926" w:type="dxa"/>
          </w:tcPr>
          <w:p w14:paraId="55E20784" w14:textId="77777777" w:rsidR="008569DA" w:rsidRPr="008569DA" w:rsidRDefault="008569DA" w:rsidP="008569DA">
            <w:pPr>
              <w:jc w:val="left"/>
              <w:cnfStyle w:val="000000100000" w:firstRow="0" w:lastRow="0" w:firstColumn="0" w:lastColumn="0" w:oddVBand="0" w:evenVBand="0" w:oddHBand="1" w:evenHBand="0" w:firstRowFirstColumn="0" w:firstRowLastColumn="0" w:lastRowFirstColumn="0" w:lastRowLastColumn="0"/>
              <w:rPr>
                <w:lang w:val="en-US" w:eastAsia="de-DE"/>
              </w:rPr>
            </w:pPr>
          </w:p>
        </w:tc>
        <w:tc>
          <w:tcPr>
            <w:tcW w:w="1926" w:type="dxa"/>
          </w:tcPr>
          <w:p w14:paraId="5B4724A0" w14:textId="77777777" w:rsidR="008569DA" w:rsidRPr="008569DA" w:rsidRDefault="008569DA" w:rsidP="008569DA">
            <w:pPr>
              <w:jc w:val="left"/>
              <w:cnfStyle w:val="000000100000" w:firstRow="0" w:lastRow="0" w:firstColumn="0" w:lastColumn="0" w:oddVBand="0" w:evenVBand="0" w:oddHBand="1" w:evenHBand="0" w:firstRowFirstColumn="0" w:firstRowLastColumn="0" w:lastRowFirstColumn="0" w:lastRowLastColumn="0"/>
              <w:rPr>
                <w:lang w:val="en-US" w:eastAsia="de-DE"/>
              </w:rPr>
            </w:pPr>
          </w:p>
        </w:tc>
      </w:tr>
      <w:tr w:rsidR="008569DA" w:rsidRPr="008569DA" w14:paraId="43BEEE62" w14:textId="77777777" w:rsidTr="0071374E">
        <w:tc>
          <w:tcPr>
            <w:cnfStyle w:val="001000000000" w:firstRow="0" w:lastRow="0" w:firstColumn="1" w:lastColumn="0" w:oddVBand="0" w:evenVBand="0" w:oddHBand="0" w:evenHBand="0" w:firstRowFirstColumn="0" w:firstRowLastColumn="0" w:lastRowFirstColumn="0" w:lastRowLastColumn="0"/>
            <w:tcW w:w="1925" w:type="dxa"/>
          </w:tcPr>
          <w:p w14:paraId="7B42812D" w14:textId="4A0DB190" w:rsidR="008569DA" w:rsidRPr="008569DA" w:rsidRDefault="008569DA" w:rsidP="008569DA">
            <w:pPr>
              <w:rPr>
                <w:lang w:val="en-US" w:eastAsia="de-DE"/>
              </w:rPr>
            </w:pPr>
          </w:p>
        </w:tc>
        <w:tc>
          <w:tcPr>
            <w:tcW w:w="1925" w:type="dxa"/>
          </w:tcPr>
          <w:p w14:paraId="41628D77" w14:textId="4AED09EF" w:rsidR="008569DA" w:rsidRPr="008569DA" w:rsidRDefault="008569DA" w:rsidP="008569DA">
            <w:pPr>
              <w:cnfStyle w:val="000000000000" w:firstRow="0" w:lastRow="0" w:firstColumn="0" w:lastColumn="0" w:oddVBand="0" w:evenVBand="0" w:oddHBand="0" w:evenHBand="0" w:firstRowFirstColumn="0" w:firstRowLastColumn="0" w:lastRowFirstColumn="0" w:lastRowLastColumn="0"/>
              <w:rPr>
                <w:lang w:val="en-US" w:eastAsia="de-DE"/>
              </w:rPr>
            </w:pPr>
            <w:r w:rsidRPr="008569DA">
              <w:rPr>
                <w:sz w:val="24"/>
                <w:lang w:val="en-US"/>
              </w:rPr>
              <w:t xml:space="preserve">Bravo! I believe you have understood everything there is to know about the </w:t>
            </w:r>
            <w:r w:rsidRPr="008569DA">
              <w:rPr>
                <w:sz w:val="24"/>
                <w:lang w:val="en-US"/>
              </w:rPr>
              <w:lastRenderedPageBreak/>
              <w:t>tasks for part 1 of the BIP. Now go to work student!</w:t>
            </w:r>
          </w:p>
        </w:tc>
        <w:tc>
          <w:tcPr>
            <w:tcW w:w="1926" w:type="dxa"/>
          </w:tcPr>
          <w:p w14:paraId="7CD9DA48" w14:textId="77777777" w:rsidR="008569DA" w:rsidRPr="008569DA" w:rsidRDefault="008569DA" w:rsidP="008569DA">
            <w:pPr>
              <w:jc w:val="left"/>
              <w:cnfStyle w:val="000000000000" w:firstRow="0" w:lastRow="0" w:firstColumn="0" w:lastColumn="0" w:oddVBand="0" w:evenVBand="0" w:oddHBand="0" w:evenHBand="0" w:firstRowFirstColumn="0" w:firstRowLastColumn="0" w:lastRowFirstColumn="0" w:lastRowLastColumn="0"/>
              <w:rPr>
                <w:lang w:val="en-US" w:eastAsia="de-DE"/>
              </w:rPr>
            </w:pPr>
          </w:p>
        </w:tc>
        <w:tc>
          <w:tcPr>
            <w:tcW w:w="1926" w:type="dxa"/>
          </w:tcPr>
          <w:p w14:paraId="4C97E402" w14:textId="77777777" w:rsidR="008569DA" w:rsidRPr="008569DA" w:rsidRDefault="008569DA" w:rsidP="008569DA">
            <w:pPr>
              <w:jc w:val="left"/>
              <w:cnfStyle w:val="000000000000" w:firstRow="0" w:lastRow="0" w:firstColumn="0" w:lastColumn="0" w:oddVBand="0" w:evenVBand="0" w:oddHBand="0" w:evenHBand="0" w:firstRowFirstColumn="0" w:firstRowLastColumn="0" w:lastRowFirstColumn="0" w:lastRowLastColumn="0"/>
              <w:rPr>
                <w:lang w:val="en-US" w:eastAsia="de-DE"/>
              </w:rPr>
            </w:pPr>
          </w:p>
        </w:tc>
        <w:tc>
          <w:tcPr>
            <w:tcW w:w="1926" w:type="dxa"/>
          </w:tcPr>
          <w:p w14:paraId="7A12F145" w14:textId="77777777" w:rsidR="008569DA" w:rsidRPr="008569DA" w:rsidRDefault="008569DA" w:rsidP="00707E17">
            <w:pPr>
              <w:keepNext/>
              <w:jc w:val="left"/>
              <w:cnfStyle w:val="000000000000" w:firstRow="0" w:lastRow="0" w:firstColumn="0" w:lastColumn="0" w:oddVBand="0" w:evenVBand="0" w:oddHBand="0" w:evenHBand="0" w:firstRowFirstColumn="0" w:firstRowLastColumn="0" w:lastRowFirstColumn="0" w:lastRowLastColumn="0"/>
              <w:rPr>
                <w:lang w:val="en-US" w:eastAsia="de-DE"/>
              </w:rPr>
            </w:pPr>
          </w:p>
        </w:tc>
      </w:tr>
    </w:tbl>
    <w:p w14:paraId="2554CE14" w14:textId="22FDE559" w:rsidR="008569DA" w:rsidRPr="008569DA" w:rsidRDefault="00707E17" w:rsidP="00707E17">
      <w:pPr>
        <w:pStyle w:val="Beschriftung"/>
        <w:rPr>
          <w:lang w:val="en-US"/>
        </w:rPr>
      </w:pPr>
      <w:bookmarkStart w:id="24" w:name="_Toc22668554"/>
      <w:r w:rsidRPr="00707E17">
        <w:rPr>
          <w:lang w:val="en-US"/>
        </w:rPr>
        <w:t xml:space="preserve">Table </w:t>
      </w:r>
      <w:r>
        <w:fldChar w:fldCharType="begin"/>
      </w:r>
      <w:r w:rsidRPr="00707E17">
        <w:rPr>
          <w:lang w:val="en-US"/>
        </w:rPr>
        <w:instrText xml:space="preserve"> SEQ Table \* ARABIC </w:instrText>
      </w:r>
      <w:r>
        <w:fldChar w:fldCharType="separate"/>
      </w:r>
      <w:r w:rsidR="00CE0425">
        <w:rPr>
          <w:noProof/>
          <w:lang w:val="en-US"/>
        </w:rPr>
        <w:t>12</w:t>
      </w:r>
      <w:r>
        <w:fldChar w:fldCharType="end"/>
      </w:r>
      <w:r w:rsidRPr="00707E17">
        <w:rPr>
          <w:lang w:val="en-US"/>
        </w:rPr>
        <w:t>: Example dialogue regarding the Assignment No. 2</w:t>
      </w:r>
      <w:bookmarkEnd w:id="24"/>
    </w:p>
    <w:p w14:paraId="23B10FCE" w14:textId="77777777" w:rsidR="00707E17" w:rsidRDefault="00707E17" w:rsidP="008569DA">
      <w:pPr>
        <w:rPr>
          <w:b/>
          <w:lang w:val="en-GB" w:eastAsia="de-DE"/>
        </w:rPr>
      </w:pPr>
    </w:p>
    <w:p w14:paraId="5BFA5A46" w14:textId="17C2B546" w:rsidR="008569DA" w:rsidRPr="008569DA" w:rsidRDefault="008569DA" w:rsidP="008569DA">
      <w:pPr>
        <w:rPr>
          <w:b/>
          <w:lang w:val="en-GB" w:eastAsia="de-DE"/>
        </w:rPr>
      </w:pPr>
      <w:r w:rsidRPr="008569DA">
        <w:rPr>
          <w:b/>
          <w:lang w:val="en-GB" w:eastAsia="de-DE"/>
        </w:rPr>
        <w:t xml:space="preserve">Example dialogue regarding the </w:t>
      </w:r>
      <w:r>
        <w:rPr>
          <w:b/>
          <w:lang w:val="en-GB" w:eastAsia="de-DE"/>
        </w:rPr>
        <w:t>A</w:t>
      </w:r>
      <w:r w:rsidRPr="008569DA">
        <w:rPr>
          <w:b/>
          <w:lang w:val="en-GB" w:eastAsia="de-DE"/>
        </w:rPr>
        <w:t xml:space="preserve">ssignment No. </w:t>
      </w:r>
      <w:r>
        <w:rPr>
          <w:b/>
          <w:lang w:val="en-GB" w:eastAsia="de-DE"/>
        </w:rPr>
        <w:t>3</w:t>
      </w:r>
      <w:r w:rsidRPr="008569DA">
        <w:rPr>
          <w:b/>
          <w:lang w:val="en-GB" w:eastAsia="de-DE"/>
        </w:rPr>
        <w:t>:</w:t>
      </w:r>
    </w:p>
    <w:tbl>
      <w:tblPr>
        <w:tblStyle w:val="EinfacheTabelle1"/>
        <w:tblW w:w="0" w:type="auto"/>
        <w:tblLook w:val="04A0" w:firstRow="1" w:lastRow="0" w:firstColumn="1" w:lastColumn="0" w:noHBand="0" w:noVBand="1"/>
      </w:tblPr>
      <w:tblGrid>
        <w:gridCol w:w="1802"/>
        <w:gridCol w:w="1859"/>
        <w:gridCol w:w="1823"/>
        <w:gridCol w:w="2265"/>
        <w:gridCol w:w="1879"/>
      </w:tblGrid>
      <w:tr w:rsidR="00AA440D" w14:paraId="425CDCF1" w14:textId="77777777" w:rsidTr="00AA44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5" w:type="dxa"/>
          </w:tcPr>
          <w:p w14:paraId="697375BA" w14:textId="77777777" w:rsidR="00AA440D" w:rsidRPr="00832048" w:rsidRDefault="00AA440D" w:rsidP="00666384">
            <w:pPr>
              <w:jc w:val="left"/>
            </w:pPr>
            <w:r w:rsidRPr="00832048">
              <w:t xml:space="preserve">Student </w:t>
            </w:r>
            <w:proofErr w:type="spellStart"/>
            <w:r w:rsidRPr="00832048">
              <w:t>utterance</w:t>
            </w:r>
            <w:proofErr w:type="spellEnd"/>
          </w:p>
        </w:tc>
        <w:tc>
          <w:tcPr>
            <w:tcW w:w="2666" w:type="dxa"/>
          </w:tcPr>
          <w:p w14:paraId="0D784E6B" w14:textId="77777777" w:rsidR="00AA440D" w:rsidRPr="00832048" w:rsidRDefault="00AA440D" w:rsidP="00666384">
            <w:pPr>
              <w:jc w:val="left"/>
              <w:cnfStyle w:val="100000000000" w:firstRow="1" w:lastRow="0" w:firstColumn="0" w:lastColumn="0" w:oddVBand="0" w:evenVBand="0" w:oddHBand="0" w:evenHBand="0" w:firstRowFirstColumn="0" w:firstRowLastColumn="0" w:lastRowFirstColumn="0" w:lastRowLastColumn="0"/>
            </w:pPr>
            <w:proofErr w:type="spellStart"/>
            <w:r>
              <w:t>Dessa</w:t>
            </w:r>
            <w:proofErr w:type="spellEnd"/>
            <w:r>
              <w:t xml:space="preserve"> (</w:t>
            </w:r>
            <w:r w:rsidRPr="00832048">
              <w:t>DSSA</w:t>
            </w:r>
            <w:r>
              <w:t>)</w:t>
            </w:r>
            <w:r w:rsidRPr="00832048">
              <w:t xml:space="preserve"> </w:t>
            </w:r>
            <w:proofErr w:type="spellStart"/>
            <w:r w:rsidRPr="00832048">
              <w:t>utterance</w:t>
            </w:r>
            <w:proofErr w:type="spellEnd"/>
          </w:p>
        </w:tc>
        <w:tc>
          <w:tcPr>
            <w:tcW w:w="2349" w:type="dxa"/>
          </w:tcPr>
          <w:p w14:paraId="5B651D49" w14:textId="77777777" w:rsidR="00AA440D" w:rsidRPr="00832048" w:rsidRDefault="00AA440D" w:rsidP="00666384">
            <w:pPr>
              <w:jc w:val="left"/>
              <w:cnfStyle w:val="100000000000" w:firstRow="1" w:lastRow="0" w:firstColumn="0" w:lastColumn="0" w:oddVBand="0" w:evenVBand="0" w:oddHBand="0" w:evenHBand="0" w:firstRowFirstColumn="0" w:firstRowLastColumn="0" w:lastRowFirstColumn="0" w:lastRowLastColumn="0"/>
            </w:pPr>
            <w:proofErr w:type="spellStart"/>
            <w:r w:rsidRPr="00832048">
              <w:t>Constraint</w:t>
            </w:r>
            <w:proofErr w:type="spellEnd"/>
            <w:r>
              <w:t xml:space="preserve"> (</w:t>
            </w:r>
            <w:proofErr w:type="spellStart"/>
            <w:r>
              <w:t>triggers</w:t>
            </w:r>
            <w:proofErr w:type="spellEnd"/>
            <w:r>
              <w:t xml:space="preserve"> </w:t>
            </w:r>
            <w:proofErr w:type="spellStart"/>
            <w:r>
              <w:t>are</w:t>
            </w:r>
            <w:proofErr w:type="spellEnd"/>
            <w:r>
              <w:t xml:space="preserve"> </w:t>
            </w:r>
            <w:proofErr w:type="spellStart"/>
            <w:r>
              <w:t>bold</w:t>
            </w:r>
            <w:proofErr w:type="spellEnd"/>
            <w:r>
              <w:t>)</w:t>
            </w:r>
          </w:p>
        </w:tc>
        <w:tc>
          <w:tcPr>
            <w:tcW w:w="2962" w:type="dxa"/>
          </w:tcPr>
          <w:p w14:paraId="51215F1F" w14:textId="77777777" w:rsidR="00AA440D" w:rsidRPr="00B5533F" w:rsidRDefault="00AA440D" w:rsidP="00666384">
            <w:pPr>
              <w:jc w:val="left"/>
              <w:cnfStyle w:val="100000000000" w:firstRow="1" w:lastRow="0" w:firstColumn="0" w:lastColumn="0" w:oddVBand="0" w:evenVBand="0" w:oddHBand="0" w:evenHBand="0" w:firstRowFirstColumn="0" w:firstRowLastColumn="0" w:lastRowFirstColumn="0" w:lastRowLastColumn="0"/>
              <w:rPr>
                <w:lang w:val="en-US"/>
              </w:rPr>
            </w:pPr>
            <w:r w:rsidRPr="00B5533F">
              <w:rPr>
                <w:lang w:val="en-US"/>
              </w:rPr>
              <w:t>Additional required knowledge (domain model)</w:t>
            </w:r>
          </w:p>
        </w:tc>
        <w:tc>
          <w:tcPr>
            <w:tcW w:w="2338" w:type="dxa"/>
          </w:tcPr>
          <w:p w14:paraId="084B0DCB" w14:textId="77777777" w:rsidR="00AA440D" w:rsidRDefault="00AA440D" w:rsidP="00666384">
            <w:pPr>
              <w:jc w:val="left"/>
              <w:cnfStyle w:val="100000000000" w:firstRow="1" w:lastRow="0" w:firstColumn="0" w:lastColumn="0" w:oddVBand="0" w:evenVBand="0" w:oddHBand="0" w:evenHBand="0" w:firstRowFirstColumn="0" w:firstRowLastColumn="0" w:lastRowFirstColumn="0" w:lastRowLastColumn="0"/>
            </w:pPr>
            <w:r>
              <w:t>Comment</w:t>
            </w:r>
          </w:p>
        </w:tc>
      </w:tr>
      <w:tr w:rsidR="00AA440D" w:rsidRPr="00E41BCD" w14:paraId="0F3775BE" w14:textId="77777777" w:rsidTr="00AA44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0" w:type="dxa"/>
            <w:gridSpan w:val="5"/>
          </w:tcPr>
          <w:p w14:paraId="7F94EC3A" w14:textId="77777777" w:rsidR="00AA440D" w:rsidRPr="00AA440D" w:rsidRDefault="00AA440D" w:rsidP="0071374E">
            <w:pPr>
              <w:spacing w:before="120"/>
              <w:rPr>
                <w:b w:val="0"/>
                <w:i/>
                <w:lang w:val="en-US"/>
              </w:rPr>
            </w:pPr>
            <w:r w:rsidRPr="00AA440D">
              <w:rPr>
                <w:b w:val="0"/>
                <w:i/>
                <w:sz w:val="24"/>
                <w:lang w:val="en-US"/>
              </w:rPr>
              <w:t>Version of the dialog where the</w:t>
            </w:r>
            <w:r w:rsidRPr="00AA440D">
              <w:rPr>
                <w:i/>
                <w:sz w:val="24"/>
                <w:lang w:val="en-US"/>
              </w:rPr>
              <w:t xml:space="preserve"> student</w:t>
            </w:r>
            <w:r w:rsidRPr="00AA440D">
              <w:rPr>
                <w:b w:val="0"/>
                <w:i/>
                <w:sz w:val="24"/>
                <w:lang w:val="en-US"/>
              </w:rPr>
              <w:t xml:space="preserve"> is initiating the dialog hence sending</w:t>
            </w:r>
            <w:r w:rsidRPr="00AA440D">
              <w:rPr>
                <w:i/>
                <w:sz w:val="24"/>
                <w:lang w:val="en-US"/>
              </w:rPr>
              <w:t xml:space="preserve"> questions</w:t>
            </w:r>
            <w:r w:rsidRPr="00AA440D">
              <w:rPr>
                <w:b w:val="0"/>
                <w:i/>
                <w:sz w:val="24"/>
                <w:lang w:val="en-US"/>
              </w:rPr>
              <w:t xml:space="preserve"> and </w:t>
            </w:r>
            <w:r w:rsidRPr="00AA440D">
              <w:rPr>
                <w:i/>
                <w:sz w:val="24"/>
                <w:lang w:val="en-US"/>
              </w:rPr>
              <w:t>Dessa</w:t>
            </w:r>
            <w:r w:rsidRPr="00AA440D">
              <w:rPr>
                <w:b w:val="0"/>
                <w:i/>
                <w:sz w:val="24"/>
                <w:lang w:val="en-US"/>
              </w:rPr>
              <w:t xml:space="preserve"> gives </w:t>
            </w:r>
            <w:r w:rsidRPr="00AA440D">
              <w:rPr>
                <w:i/>
                <w:sz w:val="24"/>
                <w:lang w:val="en-US"/>
              </w:rPr>
              <w:t>responses</w:t>
            </w:r>
          </w:p>
        </w:tc>
      </w:tr>
      <w:tr w:rsidR="00AA440D" w:rsidRPr="00E41BCD" w14:paraId="128C658A" w14:textId="77777777" w:rsidTr="00AA440D">
        <w:tc>
          <w:tcPr>
            <w:cnfStyle w:val="001000000000" w:firstRow="0" w:lastRow="0" w:firstColumn="1" w:lastColumn="0" w:oddVBand="0" w:evenVBand="0" w:oddHBand="0" w:evenHBand="0" w:firstRowFirstColumn="0" w:firstRowLastColumn="0" w:lastRowFirstColumn="0" w:lastRowLastColumn="0"/>
            <w:tcW w:w="2635" w:type="dxa"/>
          </w:tcPr>
          <w:p w14:paraId="5DACB97C" w14:textId="77777777" w:rsidR="00AA440D" w:rsidRPr="00B5533F" w:rsidRDefault="00AA440D" w:rsidP="00AA440D">
            <w:pPr>
              <w:jc w:val="left"/>
              <w:rPr>
                <w:b w:val="0"/>
                <w:bCs w:val="0"/>
                <w:lang w:val="en-US"/>
              </w:rPr>
            </w:pPr>
            <w:r w:rsidRPr="00B5533F">
              <w:rPr>
                <w:b w:val="0"/>
                <w:bCs w:val="0"/>
                <w:sz w:val="24"/>
                <w:lang w:val="en-US"/>
              </w:rPr>
              <w:t>Hey Dessa, do you have time to answer some of my questions on the assignment?</w:t>
            </w:r>
          </w:p>
        </w:tc>
        <w:tc>
          <w:tcPr>
            <w:tcW w:w="2666" w:type="dxa"/>
          </w:tcPr>
          <w:p w14:paraId="4654C47B" w14:textId="77777777" w:rsidR="00AA440D" w:rsidRPr="00B5533F" w:rsidRDefault="00AA440D" w:rsidP="00AA440D">
            <w:pPr>
              <w:jc w:val="left"/>
              <w:cnfStyle w:val="000000000000" w:firstRow="0" w:lastRow="0" w:firstColumn="0" w:lastColumn="0" w:oddVBand="0" w:evenVBand="0" w:oddHBand="0" w:evenHBand="0" w:firstRowFirstColumn="0" w:firstRowLastColumn="0" w:lastRowFirstColumn="0" w:lastRowLastColumn="0"/>
              <w:rPr>
                <w:sz w:val="24"/>
                <w:lang w:val="en-US"/>
              </w:rPr>
            </w:pPr>
          </w:p>
        </w:tc>
        <w:tc>
          <w:tcPr>
            <w:tcW w:w="2349" w:type="dxa"/>
          </w:tcPr>
          <w:p w14:paraId="3D0274E1" w14:textId="77777777" w:rsidR="00AA440D" w:rsidRPr="00B5533F" w:rsidRDefault="00AA440D" w:rsidP="00AA440D">
            <w:pPr>
              <w:jc w:val="left"/>
              <w:cnfStyle w:val="000000000000" w:firstRow="0" w:lastRow="0" w:firstColumn="0" w:lastColumn="0" w:oddVBand="0" w:evenVBand="0" w:oddHBand="0" w:evenHBand="0" w:firstRowFirstColumn="0" w:firstRowLastColumn="0" w:lastRowFirstColumn="0" w:lastRowLastColumn="0"/>
              <w:rPr>
                <w:lang w:val="en-US"/>
              </w:rPr>
            </w:pPr>
          </w:p>
        </w:tc>
        <w:tc>
          <w:tcPr>
            <w:tcW w:w="2962" w:type="dxa"/>
          </w:tcPr>
          <w:p w14:paraId="224ABF8B" w14:textId="77777777" w:rsidR="00AA440D" w:rsidRPr="00B5533F" w:rsidRDefault="00AA440D" w:rsidP="00AA440D">
            <w:pPr>
              <w:jc w:val="left"/>
              <w:cnfStyle w:val="000000000000" w:firstRow="0" w:lastRow="0" w:firstColumn="0" w:lastColumn="0" w:oddVBand="0" w:evenVBand="0" w:oddHBand="0" w:evenHBand="0" w:firstRowFirstColumn="0" w:firstRowLastColumn="0" w:lastRowFirstColumn="0" w:lastRowLastColumn="0"/>
              <w:rPr>
                <w:lang w:val="en-US"/>
              </w:rPr>
            </w:pPr>
          </w:p>
        </w:tc>
        <w:tc>
          <w:tcPr>
            <w:tcW w:w="2338" w:type="dxa"/>
          </w:tcPr>
          <w:p w14:paraId="28A30F3D" w14:textId="77777777" w:rsidR="00AA440D" w:rsidRPr="00B5533F" w:rsidRDefault="00AA440D" w:rsidP="00AA440D">
            <w:pPr>
              <w:jc w:val="left"/>
              <w:cnfStyle w:val="000000000000" w:firstRow="0" w:lastRow="0" w:firstColumn="0" w:lastColumn="0" w:oddVBand="0" w:evenVBand="0" w:oddHBand="0" w:evenHBand="0" w:firstRowFirstColumn="0" w:firstRowLastColumn="0" w:lastRowFirstColumn="0" w:lastRowLastColumn="0"/>
              <w:rPr>
                <w:lang w:val="en-US"/>
              </w:rPr>
            </w:pPr>
          </w:p>
        </w:tc>
      </w:tr>
      <w:tr w:rsidR="00AA440D" w:rsidRPr="00E41BCD" w14:paraId="2B39A3A8" w14:textId="77777777" w:rsidTr="00AA44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5" w:type="dxa"/>
          </w:tcPr>
          <w:p w14:paraId="2F201276" w14:textId="77777777" w:rsidR="00AA440D" w:rsidRPr="00B5533F" w:rsidRDefault="00AA440D" w:rsidP="00AA440D">
            <w:pPr>
              <w:jc w:val="left"/>
              <w:rPr>
                <w:b w:val="0"/>
                <w:lang w:val="en-US"/>
              </w:rPr>
            </w:pPr>
          </w:p>
        </w:tc>
        <w:tc>
          <w:tcPr>
            <w:tcW w:w="2666" w:type="dxa"/>
          </w:tcPr>
          <w:p w14:paraId="7C70FC99" w14:textId="77777777" w:rsidR="00AA440D" w:rsidRPr="00B5533F" w:rsidRDefault="00AA440D" w:rsidP="00AA440D">
            <w:pPr>
              <w:jc w:val="left"/>
              <w:cnfStyle w:val="000000100000" w:firstRow="0" w:lastRow="0" w:firstColumn="0" w:lastColumn="0" w:oddVBand="0" w:evenVBand="0" w:oddHBand="1" w:evenHBand="0" w:firstRowFirstColumn="0" w:firstRowLastColumn="0" w:lastRowFirstColumn="0" w:lastRowLastColumn="0"/>
              <w:rPr>
                <w:sz w:val="24"/>
                <w:lang w:val="en-US"/>
              </w:rPr>
            </w:pPr>
            <w:r w:rsidRPr="00B5533F">
              <w:rPr>
                <w:sz w:val="24"/>
                <w:lang w:val="en-US"/>
              </w:rPr>
              <w:t>Sure. What do you wish to know?</w:t>
            </w:r>
          </w:p>
        </w:tc>
        <w:tc>
          <w:tcPr>
            <w:tcW w:w="2349" w:type="dxa"/>
          </w:tcPr>
          <w:p w14:paraId="15978194" w14:textId="77777777" w:rsidR="00AA440D" w:rsidRPr="00B5533F" w:rsidRDefault="00AA440D" w:rsidP="00AA440D">
            <w:pPr>
              <w:jc w:val="left"/>
              <w:cnfStyle w:val="000000100000" w:firstRow="0" w:lastRow="0" w:firstColumn="0" w:lastColumn="0" w:oddVBand="0" w:evenVBand="0" w:oddHBand="1" w:evenHBand="0" w:firstRowFirstColumn="0" w:firstRowLastColumn="0" w:lastRowFirstColumn="0" w:lastRowLastColumn="0"/>
              <w:rPr>
                <w:lang w:val="en-US"/>
              </w:rPr>
            </w:pPr>
          </w:p>
        </w:tc>
        <w:tc>
          <w:tcPr>
            <w:tcW w:w="2962" w:type="dxa"/>
          </w:tcPr>
          <w:p w14:paraId="7052D850" w14:textId="77777777" w:rsidR="00AA440D" w:rsidRPr="00B5533F" w:rsidRDefault="00AA440D" w:rsidP="00AA440D">
            <w:pPr>
              <w:jc w:val="left"/>
              <w:cnfStyle w:val="000000100000" w:firstRow="0" w:lastRow="0" w:firstColumn="0" w:lastColumn="0" w:oddVBand="0" w:evenVBand="0" w:oddHBand="1" w:evenHBand="0" w:firstRowFirstColumn="0" w:firstRowLastColumn="0" w:lastRowFirstColumn="0" w:lastRowLastColumn="0"/>
              <w:rPr>
                <w:lang w:val="en-US"/>
              </w:rPr>
            </w:pPr>
          </w:p>
        </w:tc>
        <w:tc>
          <w:tcPr>
            <w:tcW w:w="2338" w:type="dxa"/>
          </w:tcPr>
          <w:p w14:paraId="35417531" w14:textId="77777777" w:rsidR="00AA440D" w:rsidRPr="00B5533F" w:rsidRDefault="00AA440D" w:rsidP="00AA440D">
            <w:pPr>
              <w:jc w:val="left"/>
              <w:cnfStyle w:val="000000100000" w:firstRow="0" w:lastRow="0" w:firstColumn="0" w:lastColumn="0" w:oddVBand="0" w:evenVBand="0" w:oddHBand="1" w:evenHBand="0" w:firstRowFirstColumn="0" w:firstRowLastColumn="0" w:lastRowFirstColumn="0" w:lastRowLastColumn="0"/>
              <w:rPr>
                <w:lang w:val="en-US"/>
              </w:rPr>
            </w:pPr>
          </w:p>
        </w:tc>
      </w:tr>
      <w:tr w:rsidR="00AA440D" w:rsidRPr="00E41BCD" w14:paraId="1C989B86" w14:textId="77777777" w:rsidTr="00AA440D">
        <w:tc>
          <w:tcPr>
            <w:cnfStyle w:val="001000000000" w:firstRow="0" w:lastRow="0" w:firstColumn="1" w:lastColumn="0" w:oddVBand="0" w:evenVBand="0" w:oddHBand="0" w:evenHBand="0" w:firstRowFirstColumn="0" w:firstRowLastColumn="0" w:lastRowFirstColumn="0" w:lastRowLastColumn="0"/>
            <w:tcW w:w="2635" w:type="dxa"/>
          </w:tcPr>
          <w:p w14:paraId="5D48291D" w14:textId="77777777" w:rsidR="00AA440D" w:rsidRPr="00B5533F" w:rsidRDefault="00AA440D" w:rsidP="00AA440D">
            <w:pPr>
              <w:jc w:val="left"/>
              <w:rPr>
                <w:b w:val="0"/>
                <w:bCs w:val="0"/>
                <w:sz w:val="24"/>
                <w:lang w:val="en-US"/>
              </w:rPr>
            </w:pPr>
            <w:r w:rsidRPr="00B5533F">
              <w:rPr>
                <w:b w:val="0"/>
                <w:bCs w:val="0"/>
                <w:sz w:val="24"/>
                <w:lang w:val="en-US"/>
              </w:rPr>
              <w:t>Is there the possibility to extend the deadline of the part 1?</w:t>
            </w:r>
          </w:p>
        </w:tc>
        <w:tc>
          <w:tcPr>
            <w:tcW w:w="2666" w:type="dxa"/>
          </w:tcPr>
          <w:p w14:paraId="345E2982" w14:textId="77777777" w:rsidR="00AA440D" w:rsidRPr="00B5533F" w:rsidRDefault="00AA440D" w:rsidP="00AA440D">
            <w:pPr>
              <w:jc w:val="left"/>
              <w:cnfStyle w:val="000000000000" w:firstRow="0" w:lastRow="0" w:firstColumn="0" w:lastColumn="0" w:oddVBand="0" w:evenVBand="0" w:oddHBand="0" w:evenHBand="0" w:firstRowFirstColumn="0" w:firstRowLastColumn="0" w:lastRowFirstColumn="0" w:lastRowLastColumn="0"/>
              <w:rPr>
                <w:sz w:val="24"/>
                <w:lang w:val="en-US"/>
              </w:rPr>
            </w:pPr>
          </w:p>
        </w:tc>
        <w:tc>
          <w:tcPr>
            <w:tcW w:w="2349" w:type="dxa"/>
          </w:tcPr>
          <w:p w14:paraId="1B6B3041" w14:textId="77777777" w:rsidR="00AA440D" w:rsidRPr="00B5533F" w:rsidRDefault="00AA440D" w:rsidP="00AA440D">
            <w:pPr>
              <w:jc w:val="left"/>
              <w:cnfStyle w:val="000000000000" w:firstRow="0" w:lastRow="0" w:firstColumn="0" w:lastColumn="0" w:oddVBand="0" w:evenVBand="0" w:oddHBand="0" w:evenHBand="0" w:firstRowFirstColumn="0" w:firstRowLastColumn="0" w:lastRowFirstColumn="0" w:lastRowLastColumn="0"/>
              <w:rPr>
                <w:lang w:val="en-US"/>
              </w:rPr>
            </w:pPr>
          </w:p>
        </w:tc>
        <w:tc>
          <w:tcPr>
            <w:tcW w:w="2962" w:type="dxa"/>
          </w:tcPr>
          <w:p w14:paraId="7A26E0C9" w14:textId="77777777" w:rsidR="00AA440D" w:rsidRPr="00B5533F" w:rsidRDefault="00AA440D" w:rsidP="00AA440D">
            <w:pPr>
              <w:pStyle w:val="Listenabsatz"/>
              <w:numPr>
                <w:ilvl w:val="0"/>
                <w:numId w:val="10"/>
              </w:numPr>
              <w:tabs>
                <w:tab w:val="clear" w:pos="851"/>
              </w:tabs>
              <w:spacing w:after="0" w:line="240" w:lineRule="auto"/>
              <w:jc w:val="left"/>
              <w:cnfStyle w:val="000000000000" w:firstRow="0" w:lastRow="0" w:firstColumn="0" w:lastColumn="0" w:oddVBand="0" w:evenVBand="0" w:oddHBand="0" w:evenHBand="0" w:firstRowFirstColumn="0" w:firstRowLastColumn="0" w:lastRowFirstColumn="0" w:lastRowLastColumn="0"/>
              <w:rPr>
                <w:lang w:val="en-US"/>
              </w:rPr>
            </w:pPr>
          </w:p>
        </w:tc>
        <w:tc>
          <w:tcPr>
            <w:tcW w:w="2338" w:type="dxa"/>
          </w:tcPr>
          <w:p w14:paraId="408A818B" w14:textId="77777777" w:rsidR="00AA440D" w:rsidRPr="00B5533F" w:rsidRDefault="00AA440D" w:rsidP="00AA440D">
            <w:pPr>
              <w:jc w:val="left"/>
              <w:cnfStyle w:val="000000000000" w:firstRow="0" w:lastRow="0" w:firstColumn="0" w:lastColumn="0" w:oddVBand="0" w:evenVBand="0" w:oddHBand="0" w:evenHBand="0" w:firstRowFirstColumn="0" w:firstRowLastColumn="0" w:lastRowFirstColumn="0" w:lastRowLastColumn="0"/>
              <w:rPr>
                <w:lang w:val="en-US"/>
              </w:rPr>
            </w:pPr>
          </w:p>
        </w:tc>
      </w:tr>
      <w:tr w:rsidR="00AA440D" w:rsidRPr="00E41BCD" w14:paraId="0BAD0CEE" w14:textId="77777777" w:rsidTr="00AA44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5" w:type="dxa"/>
          </w:tcPr>
          <w:p w14:paraId="259317FB" w14:textId="77777777" w:rsidR="00AA440D" w:rsidRPr="00B5533F" w:rsidRDefault="00AA440D" w:rsidP="00AA440D">
            <w:pPr>
              <w:jc w:val="left"/>
              <w:rPr>
                <w:b w:val="0"/>
                <w:lang w:val="en-US"/>
              </w:rPr>
            </w:pPr>
          </w:p>
        </w:tc>
        <w:tc>
          <w:tcPr>
            <w:tcW w:w="2666" w:type="dxa"/>
          </w:tcPr>
          <w:p w14:paraId="170BC9C9" w14:textId="77777777" w:rsidR="00AA440D" w:rsidRPr="00AA440D" w:rsidRDefault="00AA440D" w:rsidP="00AA440D">
            <w:pPr>
              <w:jc w:val="left"/>
              <w:cnfStyle w:val="000000100000" w:firstRow="0" w:lastRow="0" w:firstColumn="0" w:lastColumn="0" w:oddVBand="0" w:evenVBand="0" w:oddHBand="1" w:evenHBand="0" w:firstRowFirstColumn="0" w:firstRowLastColumn="0" w:lastRowFirstColumn="0" w:lastRowLastColumn="0"/>
              <w:rPr>
                <w:sz w:val="24"/>
              </w:rPr>
            </w:pPr>
            <w:r w:rsidRPr="00B5533F">
              <w:rPr>
                <w:sz w:val="24"/>
                <w:lang w:val="en-US"/>
              </w:rPr>
              <w:t xml:space="preserve">The extend of the given deadline is </w:t>
            </w:r>
            <w:r w:rsidRPr="00B5533F">
              <w:rPr>
                <w:sz w:val="24"/>
                <w:lang w:val="en-US"/>
              </w:rPr>
              <w:lastRenderedPageBreak/>
              <w:t xml:space="preserve">only possible due to certain reasons. </w:t>
            </w:r>
            <w:proofErr w:type="spellStart"/>
            <w:r w:rsidRPr="00AA440D">
              <w:rPr>
                <w:sz w:val="24"/>
              </w:rPr>
              <w:t>What</w:t>
            </w:r>
            <w:proofErr w:type="spellEnd"/>
            <w:r w:rsidRPr="00AA440D">
              <w:rPr>
                <w:sz w:val="24"/>
              </w:rPr>
              <w:t xml:space="preserve"> </w:t>
            </w:r>
            <w:proofErr w:type="spellStart"/>
            <w:r w:rsidRPr="00AA440D">
              <w:rPr>
                <w:sz w:val="24"/>
              </w:rPr>
              <w:t>is</w:t>
            </w:r>
            <w:proofErr w:type="spellEnd"/>
            <w:r w:rsidRPr="00AA440D">
              <w:rPr>
                <w:sz w:val="24"/>
              </w:rPr>
              <w:t xml:space="preserve"> </w:t>
            </w:r>
            <w:proofErr w:type="spellStart"/>
            <w:r w:rsidRPr="00AA440D">
              <w:rPr>
                <w:sz w:val="24"/>
              </w:rPr>
              <w:t>your</w:t>
            </w:r>
            <w:proofErr w:type="spellEnd"/>
            <w:r w:rsidRPr="00AA440D">
              <w:rPr>
                <w:sz w:val="24"/>
              </w:rPr>
              <w:t xml:space="preserve"> </w:t>
            </w:r>
            <w:proofErr w:type="spellStart"/>
            <w:r w:rsidRPr="00AA440D">
              <w:rPr>
                <w:sz w:val="24"/>
              </w:rPr>
              <w:t>reason</w:t>
            </w:r>
            <w:proofErr w:type="spellEnd"/>
            <w:r w:rsidRPr="00AA440D">
              <w:rPr>
                <w:sz w:val="24"/>
              </w:rPr>
              <w:t>?</w:t>
            </w:r>
          </w:p>
        </w:tc>
        <w:tc>
          <w:tcPr>
            <w:tcW w:w="2349" w:type="dxa"/>
          </w:tcPr>
          <w:p w14:paraId="3A48D014" w14:textId="77777777" w:rsidR="00AA440D" w:rsidRPr="00B5533F" w:rsidRDefault="00AA440D" w:rsidP="00AA440D">
            <w:pPr>
              <w:jc w:val="left"/>
              <w:cnfStyle w:val="000000100000" w:firstRow="0" w:lastRow="0" w:firstColumn="0" w:lastColumn="0" w:oddVBand="0" w:evenVBand="0" w:oddHBand="1" w:evenHBand="0" w:firstRowFirstColumn="0" w:firstRowLastColumn="0" w:lastRowFirstColumn="0" w:lastRowLastColumn="0"/>
              <w:rPr>
                <w:lang w:val="en-US"/>
              </w:rPr>
            </w:pPr>
            <w:r w:rsidRPr="00B5533F">
              <w:rPr>
                <w:lang w:val="en-US"/>
              </w:rPr>
              <w:lastRenderedPageBreak/>
              <w:t>C</w:t>
            </w:r>
            <w:r w:rsidRPr="00B5533F">
              <w:rPr>
                <w:vertAlign w:val="subscript"/>
                <w:lang w:val="en-US"/>
              </w:rPr>
              <w:t xml:space="preserve">r = </w:t>
            </w:r>
            <w:r w:rsidRPr="00B5533F">
              <w:rPr>
                <w:lang w:val="en-US"/>
              </w:rPr>
              <w:t>Deadline is defined by the 30.10.2019</w:t>
            </w:r>
          </w:p>
        </w:tc>
        <w:tc>
          <w:tcPr>
            <w:tcW w:w="2962" w:type="dxa"/>
          </w:tcPr>
          <w:p w14:paraId="1663619D" w14:textId="77777777" w:rsidR="00AA440D" w:rsidRPr="00B5533F" w:rsidRDefault="00AA440D" w:rsidP="00AA440D">
            <w:pPr>
              <w:pStyle w:val="Listenabsatz"/>
              <w:numPr>
                <w:ilvl w:val="0"/>
                <w:numId w:val="9"/>
              </w:numPr>
              <w:tabs>
                <w:tab w:val="clear" w:pos="851"/>
              </w:tabs>
              <w:spacing w:after="0" w:line="240" w:lineRule="auto"/>
              <w:jc w:val="left"/>
              <w:cnfStyle w:val="000000100000" w:firstRow="0" w:lastRow="0" w:firstColumn="0" w:lastColumn="0" w:oddVBand="0" w:evenVBand="0" w:oddHBand="1" w:evenHBand="0" w:firstRowFirstColumn="0" w:firstRowLastColumn="0" w:lastRowFirstColumn="0" w:lastRowLastColumn="0"/>
              <w:rPr>
                <w:lang w:val="en-US"/>
              </w:rPr>
            </w:pPr>
          </w:p>
        </w:tc>
        <w:tc>
          <w:tcPr>
            <w:tcW w:w="2338" w:type="dxa"/>
          </w:tcPr>
          <w:p w14:paraId="7DA48F69" w14:textId="77777777" w:rsidR="00AA440D" w:rsidRPr="00B5533F" w:rsidRDefault="00AA440D" w:rsidP="00AA440D">
            <w:pPr>
              <w:jc w:val="left"/>
              <w:cnfStyle w:val="000000100000" w:firstRow="0" w:lastRow="0" w:firstColumn="0" w:lastColumn="0" w:oddVBand="0" w:evenVBand="0" w:oddHBand="1" w:evenHBand="0" w:firstRowFirstColumn="0" w:firstRowLastColumn="0" w:lastRowFirstColumn="0" w:lastRowLastColumn="0"/>
              <w:rPr>
                <w:lang w:val="en-US"/>
              </w:rPr>
            </w:pPr>
            <w:r w:rsidRPr="00B5533F">
              <w:rPr>
                <w:lang w:val="en-US"/>
              </w:rPr>
              <w:t>Possible reasons to extend the deadline:</w:t>
            </w:r>
          </w:p>
          <w:p w14:paraId="2D1EA502" w14:textId="77777777" w:rsidR="00AA440D" w:rsidRPr="00B5533F" w:rsidRDefault="00AA440D" w:rsidP="00AA440D">
            <w:pPr>
              <w:pStyle w:val="Listenabsatz"/>
              <w:numPr>
                <w:ilvl w:val="0"/>
                <w:numId w:val="11"/>
              </w:numPr>
              <w:tabs>
                <w:tab w:val="clear" w:pos="851"/>
              </w:tabs>
              <w:spacing w:after="0" w:line="240" w:lineRule="auto"/>
              <w:jc w:val="left"/>
              <w:cnfStyle w:val="000000100000" w:firstRow="0" w:lastRow="0" w:firstColumn="0" w:lastColumn="0" w:oddVBand="0" w:evenVBand="0" w:oddHBand="1" w:evenHBand="0" w:firstRowFirstColumn="0" w:firstRowLastColumn="0" w:lastRowFirstColumn="0" w:lastRowLastColumn="0"/>
              <w:rPr>
                <w:lang w:val="en-US"/>
              </w:rPr>
            </w:pPr>
            <w:r w:rsidRPr="00B5533F">
              <w:rPr>
                <w:lang w:val="en-US"/>
              </w:rPr>
              <w:lastRenderedPageBreak/>
              <w:t>Sickness / Injuries with medical certificate</w:t>
            </w:r>
          </w:p>
        </w:tc>
      </w:tr>
      <w:tr w:rsidR="00AA440D" w:rsidRPr="00E41BCD" w14:paraId="77B28F78" w14:textId="77777777" w:rsidTr="00AA440D">
        <w:tc>
          <w:tcPr>
            <w:cnfStyle w:val="001000000000" w:firstRow="0" w:lastRow="0" w:firstColumn="1" w:lastColumn="0" w:oddVBand="0" w:evenVBand="0" w:oddHBand="0" w:evenHBand="0" w:firstRowFirstColumn="0" w:firstRowLastColumn="0" w:lastRowFirstColumn="0" w:lastRowLastColumn="0"/>
            <w:tcW w:w="2635" w:type="dxa"/>
          </w:tcPr>
          <w:p w14:paraId="08D5B9B7" w14:textId="77777777" w:rsidR="00AA440D" w:rsidRPr="00B5533F" w:rsidRDefault="00AA440D" w:rsidP="00AA440D">
            <w:pPr>
              <w:spacing w:line="259" w:lineRule="auto"/>
              <w:jc w:val="left"/>
              <w:rPr>
                <w:b w:val="0"/>
                <w:bCs w:val="0"/>
                <w:sz w:val="24"/>
                <w:lang w:val="en-US"/>
              </w:rPr>
            </w:pPr>
            <w:r w:rsidRPr="00B5533F">
              <w:rPr>
                <w:b w:val="0"/>
                <w:bCs w:val="0"/>
                <w:sz w:val="24"/>
                <w:lang w:val="en-US"/>
              </w:rPr>
              <w:lastRenderedPageBreak/>
              <w:t>Unfortunately, I had an accident and, I am in hospital till the end of October.</w:t>
            </w:r>
          </w:p>
        </w:tc>
        <w:tc>
          <w:tcPr>
            <w:tcW w:w="2666" w:type="dxa"/>
          </w:tcPr>
          <w:p w14:paraId="0A425E40" w14:textId="77777777" w:rsidR="00AA440D" w:rsidRPr="00B5533F" w:rsidRDefault="00AA440D" w:rsidP="00AA440D">
            <w:pPr>
              <w:jc w:val="left"/>
              <w:cnfStyle w:val="000000000000" w:firstRow="0" w:lastRow="0" w:firstColumn="0" w:lastColumn="0" w:oddVBand="0" w:evenVBand="0" w:oddHBand="0" w:evenHBand="0" w:firstRowFirstColumn="0" w:firstRowLastColumn="0" w:lastRowFirstColumn="0" w:lastRowLastColumn="0"/>
              <w:rPr>
                <w:sz w:val="24"/>
                <w:lang w:val="en-US"/>
              </w:rPr>
            </w:pPr>
          </w:p>
        </w:tc>
        <w:tc>
          <w:tcPr>
            <w:tcW w:w="2349" w:type="dxa"/>
          </w:tcPr>
          <w:p w14:paraId="2F267CA4" w14:textId="77777777" w:rsidR="00AA440D" w:rsidRPr="00B5533F" w:rsidRDefault="00AA440D" w:rsidP="00AA440D">
            <w:pPr>
              <w:jc w:val="left"/>
              <w:cnfStyle w:val="000000000000" w:firstRow="0" w:lastRow="0" w:firstColumn="0" w:lastColumn="0" w:oddVBand="0" w:evenVBand="0" w:oddHBand="0" w:evenHBand="0" w:firstRowFirstColumn="0" w:firstRowLastColumn="0" w:lastRowFirstColumn="0" w:lastRowLastColumn="0"/>
              <w:rPr>
                <w:lang w:val="en-US"/>
              </w:rPr>
            </w:pPr>
          </w:p>
        </w:tc>
        <w:tc>
          <w:tcPr>
            <w:tcW w:w="2962" w:type="dxa"/>
          </w:tcPr>
          <w:p w14:paraId="72886CAD" w14:textId="77777777" w:rsidR="00AA440D" w:rsidRPr="00B5533F" w:rsidRDefault="00AA440D" w:rsidP="00AA440D">
            <w:pPr>
              <w:pStyle w:val="Listenabsatz"/>
              <w:numPr>
                <w:ilvl w:val="0"/>
                <w:numId w:val="8"/>
              </w:numPr>
              <w:tabs>
                <w:tab w:val="clear" w:pos="851"/>
              </w:tabs>
              <w:spacing w:after="0" w:line="240" w:lineRule="auto"/>
              <w:jc w:val="left"/>
              <w:cnfStyle w:val="000000000000" w:firstRow="0" w:lastRow="0" w:firstColumn="0" w:lastColumn="0" w:oddVBand="0" w:evenVBand="0" w:oddHBand="0" w:evenHBand="0" w:firstRowFirstColumn="0" w:firstRowLastColumn="0" w:lastRowFirstColumn="0" w:lastRowLastColumn="0"/>
              <w:rPr>
                <w:lang w:val="en-US"/>
              </w:rPr>
            </w:pPr>
          </w:p>
        </w:tc>
        <w:tc>
          <w:tcPr>
            <w:tcW w:w="2338" w:type="dxa"/>
          </w:tcPr>
          <w:p w14:paraId="76BE2586" w14:textId="77777777" w:rsidR="00AA440D" w:rsidRPr="00B5533F" w:rsidRDefault="00AA440D" w:rsidP="00AA440D">
            <w:pPr>
              <w:jc w:val="left"/>
              <w:cnfStyle w:val="000000000000" w:firstRow="0" w:lastRow="0" w:firstColumn="0" w:lastColumn="0" w:oddVBand="0" w:evenVBand="0" w:oddHBand="0" w:evenHBand="0" w:firstRowFirstColumn="0" w:firstRowLastColumn="0" w:lastRowFirstColumn="0" w:lastRowLastColumn="0"/>
              <w:rPr>
                <w:lang w:val="en-US"/>
              </w:rPr>
            </w:pPr>
          </w:p>
        </w:tc>
      </w:tr>
      <w:tr w:rsidR="00AA440D" w:rsidRPr="00E41BCD" w14:paraId="68DAE95C" w14:textId="77777777" w:rsidTr="00AA44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5" w:type="dxa"/>
          </w:tcPr>
          <w:p w14:paraId="1836F04C" w14:textId="77777777" w:rsidR="00AA440D" w:rsidRPr="00B5533F" w:rsidRDefault="00AA440D" w:rsidP="00AA440D">
            <w:pPr>
              <w:jc w:val="left"/>
              <w:rPr>
                <w:b w:val="0"/>
                <w:sz w:val="24"/>
                <w:lang w:val="en-US"/>
              </w:rPr>
            </w:pPr>
          </w:p>
        </w:tc>
        <w:tc>
          <w:tcPr>
            <w:tcW w:w="2666" w:type="dxa"/>
          </w:tcPr>
          <w:p w14:paraId="0EAD5746" w14:textId="77777777" w:rsidR="00AA440D" w:rsidRPr="00B5533F" w:rsidRDefault="00AA440D" w:rsidP="00AA440D">
            <w:pPr>
              <w:jc w:val="left"/>
              <w:cnfStyle w:val="000000100000" w:firstRow="0" w:lastRow="0" w:firstColumn="0" w:lastColumn="0" w:oddVBand="0" w:evenVBand="0" w:oddHBand="1" w:evenHBand="0" w:firstRowFirstColumn="0" w:firstRowLastColumn="0" w:lastRowFirstColumn="0" w:lastRowLastColumn="0"/>
              <w:rPr>
                <w:sz w:val="24"/>
                <w:lang w:val="en-US"/>
              </w:rPr>
            </w:pPr>
            <w:r w:rsidRPr="00B5533F">
              <w:rPr>
                <w:sz w:val="24"/>
                <w:lang w:val="en-US"/>
              </w:rPr>
              <w:t>In your case an extension of the deadline is possible, but you need to get in contact with the lecturer by mail as well as providing a medical prescription</w:t>
            </w:r>
          </w:p>
        </w:tc>
        <w:tc>
          <w:tcPr>
            <w:tcW w:w="2349" w:type="dxa"/>
          </w:tcPr>
          <w:p w14:paraId="2AF9CCBB" w14:textId="77777777" w:rsidR="00AA440D" w:rsidRPr="00B5533F" w:rsidRDefault="00AA440D" w:rsidP="00AA440D">
            <w:pPr>
              <w:jc w:val="left"/>
              <w:cnfStyle w:val="000000100000" w:firstRow="0" w:lastRow="0" w:firstColumn="0" w:lastColumn="0" w:oddVBand="0" w:evenVBand="0" w:oddHBand="1" w:evenHBand="0" w:firstRowFirstColumn="0" w:firstRowLastColumn="0" w:lastRowFirstColumn="0" w:lastRowLastColumn="0"/>
              <w:rPr>
                <w:lang w:val="en-US"/>
              </w:rPr>
            </w:pPr>
            <w:r w:rsidRPr="00B5533F">
              <w:rPr>
                <w:lang w:val="en-US"/>
              </w:rPr>
              <w:t>C</w:t>
            </w:r>
            <w:r w:rsidRPr="00B5533F">
              <w:rPr>
                <w:vertAlign w:val="subscript"/>
                <w:lang w:val="en-US"/>
              </w:rPr>
              <w:t xml:space="preserve">r = </w:t>
            </w:r>
            <w:r w:rsidRPr="00B5533F">
              <w:rPr>
                <w:lang w:val="en-US"/>
              </w:rPr>
              <w:t>Accident is linked to injury</w:t>
            </w:r>
          </w:p>
        </w:tc>
        <w:tc>
          <w:tcPr>
            <w:tcW w:w="2962" w:type="dxa"/>
          </w:tcPr>
          <w:p w14:paraId="4C2FF388" w14:textId="77777777" w:rsidR="00AA440D" w:rsidRPr="00B5533F" w:rsidRDefault="00AA440D" w:rsidP="00AA440D">
            <w:pPr>
              <w:pStyle w:val="Listenabsatz"/>
              <w:numPr>
                <w:ilvl w:val="0"/>
                <w:numId w:val="8"/>
              </w:numPr>
              <w:tabs>
                <w:tab w:val="clear" w:pos="851"/>
              </w:tabs>
              <w:spacing w:after="0" w:line="240" w:lineRule="auto"/>
              <w:jc w:val="left"/>
              <w:cnfStyle w:val="000000100000" w:firstRow="0" w:lastRow="0" w:firstColumn="0" w:lastColumn="0" w:oddVBand="0" w:evenVBand="0" w:oddHBand="1" w:evenHBand="0" w:firstRowFirstColumn="0" w:firstRowLastColumn="0" w:lastRowFirstColumn="0" w:lastRowLastColumn="0"/>
              <w:rPr>
                <w:lang w:val="en-US"/>
              </w:rPr>
            </w:pPr>
            <w:r w:rsidRPr="00B5533F">
              <w:rPr>
                <w:lang w:val="en-US"/>
              </w:rPr>
              <w:t>Regulations of the FHNW to extend a deadline.</w:t>
            </w:r>
          </w:p>
        </w:tc>
        <w:tc>
          <w:tcPr>
            <w:tcW w:w="2338" w:type="dxa"/>
          </w:tcPr>
          <w:p w14:paraId="669E7AD3" w14:textId="77777777" w:rsidR="00AA440D" w:rsidRPr="00B5533F" w:rsidRDefault="00AA440D" w:rsidP="00AA440D">
            <w:pPr>
              <w:jc w:val="left"/>
              <w:cnfStyle w:val="000000100000" w:firstRow="0" w:lastRow="0" w:firstColumn="0" w:lastColumn="0" w:oddVBand="0" w:evenVBand="0" w:oddHBand="1" w:evenHBand="0" w:firstRowFirstColumn="0" w:firstRowLastColumn="0" w:lastRowFirstColumn="0" w:lastRowLastColumn="0"/>
              <w:rPr>
                <w:lang w:val="en-US"/>
              </w:rPr>
            </w:pPr>
          </w:p>
        </w:tc>
      </w:tr>
      <w:tr w:rsidR="00AA440D" w:rsidRPr="00E41BCD" w14:paraId="5E954E0E" w14:textId="77777777" w:rsidTr="00AA440D">
        <w:tc>
          <w:tcPr>
            <w:cnfStyle w:val="001000000000" w:firstRow="0" w:lastRow="0" w:firstColumn="1" w:lastColumn="0" w:oddVBand="0" w:evenVBand="0" w:oddHBand="0" w:evenHBand="0" w:firstRowFirstColumn="0" w:firstRowLastColumn="0" w:lastRowFirstColumn="0" w:lastRowLastColumn="0"/>
            <w:tcW w:w="2635" w:type="dxa"/>
          </w:tcPr>
          <w:p w14:paraId="3137602A" w14:textId="77777777" w:rsidR="00AA440D" w:rsidRPr="00B5533F" w:rsidRDefault="00AA440D" w:rsidP="00AA440D">
            <w:pPr>
              <w:jc w:val="left"/>
              <w:rPr>
                <w:b w:val="0"/>
                <w:sz w:val="24"/>
                <w:lang w:val="en-US"/>
              </w:rPr>
            </w:pPr>
            <w:r w:rsidRPr="00B5533F">
              <w:rPr>
                <w:b w:val="0"/>
                <w:sz w:val="24"/>
                <w:lang w:val="en-US"/>
              </w:rPr>
              <w:t>Okay, when do I need to get in touch with the lecturer?</w:t>
            </w:r>
          </w:p>
        </w:tc>
        <w:tc>
          <w:tcPr>
            <w:tcW w:w="2666" w:type="dxa"/>
          </w:tcPr>
          <w:p w14:paraId="3470FAC2" w14:textId="77777777" w:rsidR="00AA440D" w:rsidRPr="00B5533F" w:rsidRDefault="00AA440D" w:rsidP="00AA440D">
            <w:pPr>
              <w:jc w:val="left"/>
              <w:cnfStyle w:val="000000000000" w:firstRow="0" w:lastRow="0" w:firstColumn="0" w:lastColumn="0" w:oddVBand="0" w:evenVBand="0" w:oddHBand="0" w:evenHBand="0" w:firstRowFirstColumn="0" w:firstRowLastColumn="0" w:lastRowFirstColumn="0" w:lastRowLastColumn="0"/>
              <w:rPr>
                <w:sz w:val="24"/>
                <w:lang w:val="en-US"/>
              </w:rPr>
            </w:pPr>
          </w:p>
        </w:tc>
        <w:tc>
          <w:tcPr>
            <w:tcW w:w="2349" w:type="dxa"/>
          </w:tcPr>
          <w:p w14:paraId="6D50B399" w14:textId="77777777" w:rsidR="00AA440D" w:rsidRPr="00B5533F" w:rsidRDefault="00AA440D" w:rsidP="00AA440D">
            <w:pPr>
              <w:jc w:val="left"/>
              <w:cnfStyle w:val="000000000000" w:firstRow="0" w:lastRow="0" w:firstColumn="0" w:lastColumn="0" w:oddVBand="0" w:evenVBand="0" w:oddHBand="0" w:evenHBand="0" w:firstRowFirstColumn="0" w:firstRowLastColumn="0" w:lastRowFirstColumn="0" w:lastRowLastColumn="0"/>
              <w:rPr>
                <w:lang w:val="en-US"/>
              </w:rPr>
            </w:pPr>
          </w:p>
        </w:tc>
        <w:tc>
          <w:tcPr>
            <w:tcW w:w="2962" w:type="dxa"/>
          </w:tcPr>
          <w:p w14:paraId="4C06ED97" w14:textId="77777777" w:rsidR="00AA440D" w:rsidRPr="00B5533F" w:rsidRDefault="00AA440D" w:rsidP="00AA440D">
            <w:pPr>
              <w:pStyle w:val="Listenabsatz"/>
              <w:numPr>
                <w:ilvl w:val="0"/>
                <w:numId w:val="8"/>
              </w:numPr>
              <w:tabs>
                <w:tab w:val="clear" w:pos="851"/>
              </w:tabs>
              <w:spacing w:after="0" w:line="240" w:lineRule="auto"/>
              <w:jc w:val="left"/>
              <w:cnfStyle w:val="000000000000" w:firstRow="0" w:lastRow="0" w:firstColumn="0" w:lastColumn="0" w:oddVBand="0" w:evenVBand="0" w:oddHBand="0" w:evenHBand="0" w:firstRowFirstColumn="0" w:firstRowLastColumn="0" w:lastRowFirstColumn="0" w:lastRowLastColumn="0"/>
              <w:rPr>
                <w:lang w:val="en-US"/>
              </w:rPr>
            </w:pPr>
          </w:p>
        </w:tc>
        <w:tc>
          <w:tcPr>
            <w:tcW w:w="2338" w:type="dxa"/>
          </w:tcPr>
          <w:p w14:paraId="40D5A12F" w14:textId="77777777" w:rsidR="00AA440D" w:rsidRPr="00B5533F" w:rsidRDefault="00AA440D" w:rsidP="00AA440D">
            <w:pPr>
              <w:jc w:val="left"/>
              <w:cnfStyle w:val="000000000000" w:firstRow="0" w:lastRow="0" w:firstColumn="0" w:lastColumn="0" w:oddVBand="0" w:evenVBand="0" w:oddHBand="0" w:evenHBand="0" w:firstRowFirstColumn="0" w:firstRowLastColumn="0" w:lastRowFirstColumn="0" w:lastRowLastColumn="0"/>
              <w:rPr>
                <w:lang w:val="en-US"/>
              </w:rPr>
            </w:pPr>
          </w:p>
        </w:tc>
      </w:tr>
      <w:tr w:rsidR="00AA440D" w:rsidRPr="00E41BCD" w14:paraId="360ECF2B" w14:textId="77777777" w:rsidTr="00AA44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5" w:type="dxa"/>
          </w:tcPr>
          <w:p w14:paraId="20E061F4" w14:textId="77777777" w:rsidR="00AA440D" w:rsidRPr="00B5533F" w:rsidRDefault="00AA440D" w:rsidP="00AA440D">
            <w:pPr>
              <w:jc w:val="left"/>
              <w:rPr>
                <w:b w:val="0"/>
                <w:sz w:val="24"/>
                <w:lang w:val="en-US"/>
              </w:rPr>
            </w:pPr>
          </w:p>
        </w:tc>
        <w:tc>
          <w:tcPr>
            <w:tcW w:w="2666" w:type="dxa"/>
          </w:tcPr>
          <w:p w14:paraId="5B1A9293" w14:textId="77777777" w:rsidR="00AA440D" w:rsidRPr="00B5533F" w:rsidRDefault="00AA440D" w:rsidP="00AA440D">
            <w:pPr>
              <w:jc w:val="left"/>
              <w:cnfStyle w:val="000000100000" w:firstRow="0" w:lastRow="0" w:firstColumn="0" w:lastColumn="0" w:oddVBand="0" w:evenVBand="0" w:oddHBand="1" w:evenHBand="0" w:firstRowFirstColumn="0" w:firstRowLastColumn="0" w:lastRowFirstColumn="0" w:lastRowLastColumn="0"/>
              <w:rPr>
                <w:sz w:val="24"/>
                <w:lang w:val="en-US"/>
              </w:rPr>
            </w:pPr>
            <w:r w:rsidRPr="00B5533F">
              <w:rPr>
                <w:sz w:val="24"/>
                <w:lang w:val="en-US"/>
              </w:rPr>
              <w:t>I would recommend you doing it as soon as possible.</w:t>
            </w:r>
          </w:p>
        </w:tc>
        <w:tc>
          <w:tcPr>
            <w:tcW w:w="2349" w:type="dxa"/>
          </w:tcPr>
          <w:p w14:paraId="2575EF70" w14:textId="77777777" w:rsidR="00AA440D" w:rsidRPr="00B5533F" w:rsidRDefault="00AA440D" w:rsidP="00AA440D">
            <w:pPr>
              <w:jc w:val="left"/>
              <w:cnfStyle w:val="000000100000" w:firstRow="0" w:lastRow="0" w:firstColumn="0" w:lastColumn="0" w:oddVBand="0" w:evenVBand="0" w:oddHBand="1" w:evenHBand="0" w:firstRowFirstColumn="0" w:firstRowLastColumn="0" w:lastRowFirstColumn="0" w:lastRowLastColumn="0"/>
              <w:rPr>
                <w:lang w:val="en-US"/>
              </w:rPr>
            </w:pPr>
          </w:p>
        </w:tc>
        <w:tc>
          <w:tcPr>
            <w:tcW w:w="2962" w:type="dxa"/>
          </w:tcPr>
          <w:p w14:paraId="386F73F4" w14:textId="77777777" w:rsidR="00AA440D" w:rsidRPr="00B5533F" w:rsidRDefault="00AA440D" w:rsidP="00AA440D">
            <w:pPr>
              <w:pStyle w:val="Listenabsatz"/>
              <w:numPr>
                <w:ilvl w:val="0"/>
                <w:numId w:val="8"/>
              </w:numPr>
              <w:tabs>
                <w:tab w:val="clear" w:pos="851"/>
              </w:tabs>
              <w:spacing w:after="0" w:line="240" w:lineRule="auto"/>
              <w:jc w:val="left"/>
              <w:cnfStyle w:val="000000100000" w:firstRow="0" w:lastRow="0" w:firstColumn="0" w:lastColumn="0" w:oddVBand="0" w:evenVBand="0" w:oddHBand="1" w:evenHBand="0" w:firstRowFirstColumn="0" w:firstRowLastColumn="0" w:lastRowFirstColumn="0" w:lastRowLastColumn="0"/>
              <w:rPr>
                <w:lang w:val="en-US"/>
              </w:rPr>
            </w:pPr>
          </w:p>
        </w:tc>
        <w:tc>
          <w:tcPr>
            <w:tcW w:w="2338" w:type="dxa"/>
          </w:tcPr>
          <w:p w14:paraId="26C0306F" w14:textId="77777777" w:rsidR="00AA440D" w:rsidRPr="00B5533F" w:rsidRDefault="00AA440D" w:rsidP="00AA440D">
            <w:pPr>
              <w:jc w:val="left"/>
              <w:cnfStyle w:val="000000100000" w:firstRow="0" w:lastRow="0" w:firstColumn="0" w:lastColumn="0" w:oddVBand="0" w:evenVBand="0" w:oddHBand="1" w:evenHBand="0" w:firstRowFirstColumn="0" w:firstRowLastColumn="0" w:lastRowFirstColumn="0" w:lastRowLastColumn="0"/>
              <w:rPr>
                <w:lang w:val="en-US"/>
              </w:rPr>
            </w:pPr>
          </w:p>
        </w:tc>
      </w:tr>
      <w:tr w:rsidR="00AA440D" w14:paraId="33365CFB" w14:textId="77777777" w:rsidTr="00AA440D">
        <w:tc>
          <w:tcPr>
            <w:cnfStyle w:val="001000000000" w:firstRow="0" w:lastRow="0" w:firstColumn="1" w:lastColumn="0" w:oddVBand="0" w:evenVBand="0" w:oddHBand="0" w:evenHBand="0" w:firstRowFirstColumn="0" w:firstRowLastColumn="0" w:lastRowFirstColumn="0" w:lastRowLastColumn="0"/>
            <w:tcW w:w="2635" w:type="dxa"/>
          </w:tcPr>
          <w:p w14:paraId="712E6AFA" w14:textId="77777777" w:rsidR="00AA440D" w:rsidRPr="00AA440D" w:rsidRDefault="00AA440D" w:rsidP="00AA440D">
            <w:pPr>
              <w:jc w:val="left"/>
              <w:rPr>
                <w:b w:val="0"/>
                <w:bCs w:val="0"/>
                <w:sz w:val="24"/>
              </w:rPr>
            </w:pPr>
            <w:proofErr w:type="spellStart"/>
            <w:r w:rsidRPr="00AA440D">
              <w:rPr>
                <w:b w:val="0"/>
                <w:bCs w:val="0"/>
                <w:sz w:val="24"/>
              </w:rPr>
              <w:t>Thank</w:t>
            </w:r>
            <w:proofErr w:type="spellEnd"/>
            <w:r w:rsidRPr="00AA440D">
              <w:rPr>
                <w:b w:val="0"/>
                <w:bCs w:val="0"/>
                <w:sz w:val="24"/>
              </w:rPr>
              <w:t xml:space="preserve"> </w:t>
            </w:r>
            <w:proofErr w:type="spellStart"/>
            <w:r w:rsidRPr="00AA440D">
              <w:rPr>
                <w:b w:val="0"/>
                <w:bCs w:val="0"/>
                <w:sz w:val="24"/>
              </w:rPr>
              <w:t>you</w:t>
            </w:r>
            <w:proofErr w:type="spellEnd"/>
            <w:r w:rsidRPr="00AA440D">
              <w:rPr>
                <w:b w:val="0"/>
                <w:bCs w:val="0"/>
                <w:sz w:val="24"/>
              </w:rPr>
              <w:t xml:space="preserve"> </w:t>
            </w:r>
            <w:proofErr w:type="spellStart"/>
            <w:r w:rsidRPr="00AA440D">
              <w:rPr>
                <w:b w:val="0"/>
                <w:bCs w:val="0"/>
                <w:sz w:val="24"/>
              </w:rPr>
              <w:t>Dessa</w:t>
            </w:r>
            <w:proofErr w:type="spellEnd"/>
          </w:p>
        </w:tc>
        <w:tc>
          <w:tcPr>
            <w:tcW w:w="2666" w:type="dxa"/>
          </w:tcPr>
          <w:p w14:paraId="1CCAE82B" w14:textId="77777777" w:rsidR="00AA440D" w:rsidRPr="00AA440D" w:rsidRDefault="00AA440D" w:rsidP="00AA440D">
            <w:pPr>
              <w:jc w:val="left"/>
              <w:cnfStyle w:val="000000000000" w:firstRow="0" w:lastRow="0" w:firstColumn="0" w:lastColumn="0" w:oddVBand="0" w:evenVBand="0" w:oddHBand="0" w:evenHBand="0" w:firstRowFirstColumn="0" w:firstRowLastColumn="0" w:lastRowFirstColumn="0" w:lastRowLastColumn="0"/>
              <w:rPr>
                <w:sz w:val="24"/>
              </w:rPr>
            </w:pPr>
          </w:p>
        </w:tc>
        <w:tc>
          <w:tcPr>
            <w:tcW w:w="2349" w:type="dxa"/>
          </w:tcPr>
          <w:p w14:paraId="2F396A1A" w14:textId="77777777" w:rsidR="00AA440D" w:rsidRPr="00AA440D" w:rsidRDefault="00AA440D" w:rsidP="00AA440D">
            <w:pPr>
              <w:jc w:val="left"/>
              <w:cnfStyle w:val="000000000000" w:firstRow="0" w:lastRow="0" w:firstColumn="0" w:lastColumn="0" w:oddVBand="0" w:evenVBand="0" w:oddHBand="0" w:evenHBand="0" w:firstRowFirstColumn="0" w:firstRowLastColumn="0" w:lastRowFirstColumn="0" w:lastRowLastColumn="0"/>
            </w:pPr>
          </w:p>
        </w:tc>
        <w:tc>
          <w:tcPr>
            <w:tcW w:w="2962" w:type="dxa"/>
          </w:tcPr>
          <w:p w14:paraId="48A82EED" w14:textId="77777777" w:rsidR="00AA440D" w:rsidRPr="00AA440D" w:rsidRDefault="00AA440D" w:rsidP="00AA440D">
            <w:pPr>
              <w:pStyle w:val="Listenabsatz"/>
              <w:numPr>
                <w:ilvl w:val="0"/>
                <w:numId w:val="8"/>
              </w:numPr>
              <w:tabs>
                <w:tab w:val="clear" w:pos="851"/>
              </w:tabs>
              <w:spacing w:after="0" w:line="240" w:lineRule="auto"/>
              <w:jc w:val="left"/>
              <w:cnfStyle w:val="000000000000" w:firstRow="0" w:lastRow="0" w:firstColumn="0" w:lastColumn="0" w:oddVBand="0" w:evenVBand="0" w:oddHBand="0" w:evenHBand="0" w:firstRowFirstColumn="0" w:firstRowLastColumn="0" w:lastRowFirstColumn="0" w:lastRowLastColumn="0"/>
            </w:pPr>
          </w:p>
        </w:tc>
        <w:tc>
          <w:tcPr>
            <w:tcW w:w="2338" w:type="dxa"/>
          </w:tcPr>
          <w:p w14:paraId="771D1EE0" w14:textId="77777777" w:rsidR="00AA440D" w:rsidRPr="00AA440D" w:rsidRDefault="00AA440D" w:rsidP="00AA440D">
            <w:pPr>
              <w:jc w:val="left"/>
              <w:cnfStyle w:val="000000000000" w:firstRow="0" w:lastRow="0" w:firstColumn="0" w:lastColumn="0" w:oddVBand="0" w:evenVBand="0" w:oddHBand="0" w:evenHBand="0" w:firstRowFirstColumn="0" w:firstRowLastColumn="0" w:lastRowFirstColumn="0" w:lastRowLastColumn="0"/>
            </w:pPr>
          </w:p>
        </w:tc>
      </w:tr>
      <w:tr w:rsidR="00AA440D" w:rsidRPr="00E41BCD" w14:paraId="3DB0E8C2" w14:textId="77777777" w:rsidTr="00AA44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5" w:type="dxa"/>
          </w:tcPr>
          <w:p w14:paraId="4799C859" w14:textId="77777777" w:rsidR="00AA440D" w:rsidRPr="00AA440D" w:rsidRDefault="00AA440D" w:rsidP="00AA440D">
            <w:pPr>
              <w:jc w:val="left"/>
              <w:rPr>
                <w:b w:val="0"/>
                <w:sz w:val="24"/>
              </w:rPr>
            </w:pPr>
          </w:p>
        </w:tc>
        <w:tc>
          <w:tcPr>
            <w:tcW w:w="2666" w:type="dxa"/>
          </w:tcPr>
          <w:p w14:paraId="71A7DCE4" w14:textId="77777777" w:rsidR="00AA440D" w:rsidRPr="00B5533F" w:rsidRDefault="00AA440D" w:rsidP="00AA440D">
            <w:pPr>
              <w:jc w:val="left"/>
              <w:cnfStyle w:val="000000100000" w:firstRow="0" w:lastRow="0" w:firstColumn="0" w:lastColumn="0" w:oddVBand="0" w:evenVBand="0" w:oddHBand="1" w:evenHBand="0" w:firstRowFirstColumn="0" w:firstRowLastColumn="0" w:lastRowFirstColumn="0" w:lastRowLastColumn="0"/>
              <w:rPr>
                <w:sz w:val="24"/>
                <w:lang w:val="en-US"/>
              </w:rPr>
            </w:pPr>
            <w:r w:rsidRPr="00B5533F">
              <w:rPr>
                <w:sz w:val="24"/>
                <w:lang w:val="en-US"/>
              </w:rPr>
              <w:t>No worries I am here for further questions.</w:t>
            </w:r>
          </w:p>
        </w:tc>
        <w:tc>
          <w:tcPr>
            <w:tcW w:w="2349" w:type="dxa"/>
          </w:tcPr>
          <w:p w14:paraId="4FD1F982" w14:textId="77777777" w:rsidR="00AA440D" w:rsidRPr="00B5533F" w:rsidRDefault="00AA440D" w:rsidP="00AA440D">
            <w:pPr>
              <w:jc w:val="left"/>
              <w:cnfStyle w:val="000000100000" w:firstRow="0" w:lastRow="0" w:firstColumn="0" w:lastColumn="0" w:oddVBand="0" w:evenVBand="0" w:oddHBand="1" w:evenHBand="0" w:firstRowFirstColumn="0" w:firstRowLastColumn="0" w:lastRowFirstColumn="0" w:lastRowLastColumn="0"/>
              <w:rPr>
                <w:lang w:val="en-US"/>
              </w:rPr>
            </w:pPr>
          </w:p>
        </w:tc>
        <w:tc>
          <w:tcPr>
            <w:tcW w:w="2962" w:type="dxa"/>
          </w:tcPr>
          <w:p w14:paraId="455DD29B" w14:textId="77777777" w:rsidR="00AA440D" w:rsidRPr="00B5533F" w:rsidRDefault="00AA440D" w:rsidP="00AA440D">
            <w:pPr>
              <w:pStyle w:val="Listenabsatz"/>
              <w:numPr>
                <w:ilvl w:val="0"/>
                <w:numId w:val="8"/>
              </w:numPr>
              <w:tabs>
                <w:tab w:val="clear" w:pos="851"/>
              </w:tabs>
              <w:spacing w:after="0" w:line="240" w:lineRule="auto"/>
              <w:jc w:val="left"/>
              <w:cnfStyle w:val="000000100000" w:firstRow="0" w:lastRow="0" w:firstColumn="0" w:lastColumn="0" w:oddVBand="0" w:evenVBand="0" w:oddHBand="1" w:evenHBand="0" w:firstRowFirstColumn="0" w:firstRowLastColumn="0" w:lastRowFirstColumn="0" w:lastRowLastColumn="0"/>
              <w:rPr>
                <w:lang w:val="en-US"/>
              </w:rPr>
            </w:pPr>
          </w:p>
        </w:tc>
        <w:tc>
          <w:tcPr>
            <w:tcW w:w="2338" w:type="dxa"/>
          </w:tcPr>
          <w:p w14:paraId="3B65711B" w14:textId="77777777" w:rsidR="00AA440D" w:rsidRPr="00B5533F" w:rsidRDefault="00AA440D" w:rsidP="00707E17">
            <w:pPr>
              <w:keepNext/>
              <w:jc w:val="left"/>
              <w:cnfStyle w:val="000000100000" w:firstRow="0" w:lastRow="0" w:firstColumn="0" w:lastColumn="0" w:oddVBand="0" w:evenVBand="0" w:oddHBand="1" w:evenHBand="0" w:firstRowFirstColumn="0" w:firstRowLastColumn="0" w:lastRowFirstColumn="0" w:lastRowLastColumn="0"/>
              <w:rPr>
                <w:lang w:val="en-US"/>
              </w:rPr>
            </w:pPr>
          </w:p>
        </w:tc>
      </w:tr>
    </w:tbl>
    <w:p w14:paraId="62566E4C" w14:textId="79348748" w:rsidR="008569DA" w:rsidRDefault="00707E17" w:rsidP="00707E17">
      <w:pPr>
        <w:pStyle w:val="Beschriftung"/>
        <w:rPr>
          <w:lang w:val="en-US"/>
        </w:rPr>
      </w:pPr>
      <w:bookmarkStart w:id="25" w:name="_Toc22668555"/>
      <w:r w:rsidRPr="00707E17">
        <w:rPr>
          <w:lang w:val="en-US"/>
        </w:rPr>
        <w:t xml:space="preserve">Table </w:t>
      </w:r>
      <w:r>
        <w:fldChar w:fldCharType="begin"/>
      </w:r>
      <w:r w:rsidRPr="00707E17">
        <w:rPr>
          <w:lang w:val="en-US"/>
        </w:rPr>
        <w:instrText xml:space="preserve"> SEQ Table \* ARABIC </w:instrText>
      </w:r>
      <w:r>
        <w:fldChar w:fldCharType="separate"/>
      </w:r>
      <w:r w:rsidR="00CE0425">
        <w:rPr>
          <w:noProof/>
          <w:lang w:val="en-US"/>
        </w:rPr>
        <w:t>13</w:t>
      </w:r>
      <w:r>
        <w:fldChar w:fldCharType="end"/>
      </w:r>
      <w:r w:rsidRPr="00707E17">
        <w:rPr>
          <w:lang w:val="en-US"/>
        </w:rPr>
        <w:t>: Example dialogue regarding the Assignment No. 3</w:t>
      </w:r>
      <w:bookmarkEnd w:id="25"/>
    </w:p>
    <w:p w14:paraId="16A19183" w14:textId="4F580656" w:rsidR="00666384" w:rsidRDefault="00666384" w:rsidP="00C36E13">
      <w:pPr>
        <w:rPr>
          <w:lang w:val="en-US" w:eastAsia="de-DE"/>
        </w:rPr>
      </w:pPr>
    </w:p>
    <w:p w14:paraId="08D14CFE" w14:textId="273A1431" w:rsidR="00666384" w:rsidRDefault="00666384" w:rsidP="00666384">
      <w:pPr>
        <w:rPr>
          <w:b/>
          <w:lang w:val="en-GB" w:eastAsia="de-DE"/>
        </w:rPr>
      </w:pPr>
      <w:r w:rsidRPr="008569DA">
        <w:rPr>
          <w:b/>
          <w:lang w:val="en-GB" w:eastAsia="de-DE"/>
        </w:rPr>
        <w:t xml:space="preserve">Example dialogue regarding the </w:t>
      </w:r>
      <w:r>
        <w:rPr>
          <w:b/>
          <w:lang w:val="en-GB" w:eastAsia="de-DE"/>
        </w:rPr>
        <w:t>A</w:t>
      </w:r>
      <w:r w:rsidRPr="008569DA">
        <w:rPr>
          <w:b/>
          <w:lang w:val="en-GB" w:eastAsia="de-DE"/>
        </w:rPr>
        <w:t xml:space="preserve">ssignment No. </w:t>
      </w:r>
      <w:r>
        <w:rPr>
          <w:b/>
          <w:lang w:val="en-GB" w:eastAsia="de-DE"/>
        </w:rPr>
        <w:t>4</w:t>
      </w:r>
      <w:r w:rsidRPr="008569DA">
        <w:rPr>
          <w:b/>
          <w:lang w:val="en-GB" w:eastAsia="de-DE"/>
        </w:rPr>
        <w:t>:</w:t>
      </w:r>
    </w:p>
    <w:tbl>
      <w:tblPr>
        <w:tblStyle w:val="EinfacheTabelle1"/>
        <w:tblW w:w="0" w:type="auto"/>
        <w:tblLook w:val="04A0" w:firstRow="1" w:lastRow="0" w:firstColumn="1" w:lastColumn="0" w:noHBand="0" w:noVBand="1"/>
      </w:tblPr>
      <w:tblGrid>
        <w:gridCol w:w="1959"/>
        <w:gridCol w:w="1976"/>
        <w:gridCol w:w="1718"/>
        <w:gridCol w:w="2289"/>
        <w:gridCol w:w="1686"/>
      </w:tblGrid>
      <w:tr w:rsidR="00666384" w14:paraId="1E1B9176" w14:textId="77777777" w:rsidTr="006663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5" w:type="dxa"/>
          </w:tcPr>
          <w:p w14:paraId="07390A7B" w14:textId="77777777" w:rsidR="00666384" w:rsidRPr="00666384" w:rsidRDefault="00666384" w:rsidP="00666384">
            <w:pPr>
              <w:jc w:val="left"/>
            </w:pPr>
            <w:r w:rsidRPr="00666384">
              <w:t xml:space="preserve">Student </w:t>
            </w:r>
            <w:proofErr w:type="spellStart"/>
            <w:r w:rsidRPr="00666384">
              <w:t>utterance</w:t>
            </w:r>
            <w:proofErr w:type="spellEnd"/>
          </w:p>
        </w:tc>
        <w:tc>
          <w:tcPr>
            <w:tcW w:w="2666" w:type="dxa"/>
          </w:tcPr>
          <w:p w14:paraId="3253C090" w14:textId="77777777" w:rsidR="00666384" w:rsidRPr="00666384" w:rsidRDefault="00666384" w:rsidP="00666384">
            <w:pPr>
              <w:jc w:val="left"/>
              <w:cnfStyle w:val="100000000000" w:firstRow="1" w:lastRow="0" w:firstColumn="0" w:lastColumn="0" w:oddVBand="0" w:evenVBand="0" w:oddHBand="0" w:evenHBand="0" w:firstRowFirstColumn="0" w:firstRowLastColumn="0" w:lastRowFirstColumn="0" w:lastRowLastColumn="0"/>
            </w:pPr>
            <w:proofErr w:type="spellStart"/>
            <w:r w:rsidRPr="00666384">
              <w:t>Dessa</w:t>
            </w:r>
            <w:proofErr w:type="spellEnd"/>
            <w:r w:rsidRPr="00666384">
              <w:t xml:space="preserve"> (DSSA) </w:t>
            </w:r>
            <w:proofErr w:type="spellStart"/>
            <w:r w:rsidRPr="00666384">
              <w:t>utterance</w:t>
            </w:r>
            <w:proofErr w:type="spellEnd"/>
          </w:p>
        </w:tc>
        <w:tc>
          <w:tcPr>
            <w:tcW w:w="2349" w:type="dxa"/>
          </w:tcPr>
          <w:p w14:paraId="520F30C6" w14:textId="77777777" w:rsidR="00666384" w:rsidRPr="00666384" w:rsidRDefault="00666384" w:rsidP="00666384">
            <w:pPr>
              <w:jc w:val="left"/>
              <w:cnfStyle w:val="100000000000" w:firstRow="1" w:lastRow="0" w:firstColumn="0" w:lastColumn="0" w:oddVBand="0" w:evenVBand="0" w:oddHBand="0" w:evenHBand="0" w:firstRowFirstColumn="0" w:firstRowLastColumn="0" w:lastRowFirstColumn="0" w:lastRowLastColumn="0"/>
            </w:pPr>
            <w:proofErr w:type="spellStart"/>
            <w:r w:rsidRPr="00666384">
              <w:t>Constraint</w:t>
            </w:r>
            <w:proofErr w:type="spellEnd"/>
            <w:r w:rsidRPr="00666384">
              <w:t xml:space="preserve"> (</w:t>
            </w:r>
            <w:proofErr w:type="spellStart"/>
            <w:r w:rsidRPr="00666384">
              <w:t>triggers</w:t>
            </w:r>
            <w:proofErr w:type="spellEnd"/>
            <w:r w:rsidRPr="00666384">
              <w:t xml:space="preserve"> </w:t>
            </w:r>
            <w:proofErr w:type="spellStart"/>
            <w:r w:rsidRPr="00666384">
              <w:t>are</w:t>
            </w:r>
            <w:proofErr w:type="spellEnd"/>
            <w:r w:rsidRPr="00666384">
              <w:t xml:space="preserve"> </w:t>
            </w:r>
            <w:proofErr w:type="spellStart"/>
            <w:r w:rsidRPr="00666384">
              <w:t>bold</w:t>
            </w:r>
            <w:proofErr w:type="spellEnd"/>
            <w:r w:rsidRPr="00666384">
              <w:t>)</w:t>
            </w:r>
          </w:p>
        </w:tc>
        <w:tc>
          <w:tcPr>
            <w:tcW w:w="2962" w:type="dxa"/>
          </w:tcPr>
          <w:p w14:paraId="2BCEFB51" w14:textId="77777777" w:rsidR="00666384" w:rsidRPr="00B5533F" w:rsidRDefault="00666384" w:rsidP="00666384">
            <w:pPr>
              <w:jc w:val="left"/>
              <w:cnfStyle w:val="100000000000" w:firstRow="1" w:lastRow="0" w:firstColumn="0" w:lastColumn="0" w:oddVBand="0" w:evenVBand="0" w:oddHBand="0" w:evenHBand="0" w:firstRowFirstColumn="0" w:firstRowLastColumn="0" w:lastRowFirstColumn="0" w:lastRowLastColumn="0"/>
              <w:rPr>
                <w:lang w:val="en-US"/>
              </w:rPr>
            </w:pPr>
            <w:r w:rsidRPr="00B5533F">
              <w:rPr>
                <w:lang w:val="en-US"/>
              </w:rPr>
              <w:t>Additional required knowledge (domain model)</w:t>
            </w:r>
          </w:p>
        </w:tc>
        <w:tc>
          <w:tcPr>
            <w:tcW w:w="2338" w:type="dxa"/>
          </w:tcPr>
          <w:p w14:paraId="3E8C0EAB" w14:textId="77777777" w:rsidR="00666384" w:rsidRPr="00666384" w:rsidRDefault="00666384" w:rsidP="00666384">
            <w:pPr>
              <w:jc w:val="left"/>
              <w:cnfStyle w:val="100000000000" w:firstRow="1" w:lastRow="0" w:firstColumn="0" w:lastColumn="0" w:oddVBand="0" w:evenVBand="0" w:oddHBand="0" w:evenHBand="0" w:firstRowFirstColumn="0" w:firstRowLastColumn="0" w:lastRowFirstColumn="0" w:lastRowLastColumn="0"/>
            </w:pPr>
            <w:r w:rsidRPr="00666384">
              <w:t>Comment</w:t>
            </w:r>
          </w:p>
        </w:tc>
      </w:tr>
      <w:tr w:rsidR="00666384" w:rsidRPr="00E41BCD" w14:paraId="26CB78D6" w14:textId="77777777" w:rsidTr="00666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0" w:type="dxa"/>
            <w:gridSpan w:val="5"/>
          </w:tcPr>
          <w:p w14:paraId="22A81F74" w14:textId="77777777" w:rsidR="00666384" w:rsidRPr="00B5533F" w:rsidRDefault="00666384" w:rsidP="0071374E">
            <w:pPr>
              <w:spacing w:before="120"/>
              <w:rPr>
                <w:b w:val="0"/>
                <w:i/>
                <w:lang w:val="en-US"/>
              </w:rPr>
            </w:pPr>
            <w:r w:rsidRPr="00B5533F">
              <w:rPr>
                <w:b w:val="0"/>
                <w:i/>
                <w:sz w:val="24"/>
                <w:lang w:val="en-US"/>
              </w:rPr>
              <w:t>Version of the dialog where the</w:t>
            </w:r>
            <w:r w:rsidRPr="00B5533F">
              <w:rPr>
                <w:i/>
                <w:sz w:val="24"/>
                <w:lang w:val="en-US"/>
              </w:rPr>
              <w:t xml:space="preserve"> student</w:t>
            </w:r>
            <w:r w:rsidRPr="00B5533F">
              <w:rPr>
                <w:b w:val="0"/>
                <w:i/>
                <w:sz w:val="24"/>
                <w:lang w:val="en-US"/>
              </w:rPr>
              <w:t xml:space="preserve"> is initiating the dialog hence sending</w:t>
            </w:r>
            <w:r w:rsidRPr="00B5533F">
              <w:rPr>
                <w:i/>
                <w:sz w:val="24"/>
                <w:lang w:val="en-US"/>
              </w:rPr>
              <w:t xml:space="preserve"> questions</w:t>
            </w:r>
            <w:r w:rsidRPr="00B5533F">
              <w:rPr>
                <w:b w:val="0"/>
                <w:i/>
                <w:sz w:val="24"/>
                <w:lang w:val="en-US"/>
              </w:rPr>
              <w:t xml:space="preserve"> and </w:t>
            </w:r>
            <w:r w:rsidRPr="00B5533F">
              <w:rPr>
                <w:i/>
                <w:sz w:val="24"/>
                <w:lang w:val="en-US"/>
              </w:rPr>
              <w:t>Dessa</w:t>
            </w:r>
            <w:r w:rsidRPr="00B5533F">
              <w:rPr>
                <w:b w:val="0"/>
                <w:i/>
                <w:sz w:val="24"/>
                <w:lang w:val="en-US"/>
              </w:rPr>
              <w:t xml:space="preserve"> gives </w:t>
            </w:r>
            <w:r w:rsidRPr="00B5533F">
              <w:rPr>
                <w:i/>
                <w:sz w:val="24"/>
                <w:lang w:val="en-US"/>
              </w:rPr>
              <w:t>responses</w:t>
            </w:r>
          </w:p>
        </w:tc>
      </w:tr>
      <w:tr w:rsidR="00666384" w:rsidRPr="00E41BCD" w14:paraId="5CA2B209" w14:textId="77777777" w:rsidTr="00666384">
        <w:tc>
          <w:tcPr>
            <w:cnfStyle w:val="001000000000" w:firstRow="0" w:lastRow="0" w:firstColumn="1" w:lastColumn="0" w:oddVBand="0" w:evenVBand="0" w:oddHBand="0" w:evenHBand="0" w:firstRowFirstColumn="0" w:firstRowLastColumn="0" w:lastRowFirstColumn="0" w:lastRowLastColumn="0"/>
            <w:tcW w:w="2635" w:type="dxa"/>
          </w:tcPr>
          <w:p w14:paraId="66E77F75" w14:textId="77777777" w:rsidR="00666384" w:rsidRPr="00B5533F" w:rsidRDefault="00666384" w:rsidP="0071374E">
            <w:pPr>
              <w:rPr>
                <w:b w:val="0"/>
                <w:bCs w:val="0"/>
                <w:lang w:val="en-US"/>
              </w:rPr>
            </w:pPr>
            <w:r w:rsidRPr="00B5533F">
              <w:rPr>
                <w:b w:val="0"/>
                <w:bCs w:val="0"/>
                <w:sz w:val="24"/>
                <w:lang w:val="en-US"/>
              </w:rPr>
              <w:t>Hey Dessa, do you have time to answer some of my questions on the assignment?</w:t>
            </w:r>
          </w:p>
        </w:tc>
        <w:tc>
          <w:tcPr>
            <w:tcW w:w="2666" w:type="dxa"/>
          </w:tcPr>
          <w:p w14:paraId="5A11A3EA" w14:textId="77777777" w:rsidR="00666384" w:rsidRPr="00B5533F" w:rsidRDefault="00666384" w:rsidP="0071374E">
            <w:pPr>
              <w:cnfStyle w:val="000000000000" w:firstRow="0" w:lastRow="0" w:firstColumn="0" w:lastColumn="0" w:oddVBand="0" w:evenVBand="0" w:oddHBand="0" w:evenHBand="0" w:firstRowFirstColumn="0" w:firstRowLastColumn="0" w:lastRowFirstColumn="0" w:lastRowLastColumn="0"/>
              <w:rPr>
                <w:sz w:val="24"/>
                <w:lang w:val="en-US"/>
              </w:rPr>
            </w:pPr>
          </w:p>
        </w:tc>
        <w:tc>
          <w:tcPr>
            <w:tcW w:w="2349" w:type="dxa"/>
          </w:tcPr>
          <w:p w14:paraId="71CA1DDF" w14:textId="77777777" w:rsidR="00666384" w:rsidRPr="00B5533F" w:rsidRDefault="00666384" w:rsidP="0071374E">
            <w:pPr>
              <w:cnfStyle w:val="000000000000" w:firstRow="0" w:lastRow="0" w:firstColumn="0" w:lastColumn="0" w:oddVBand="0" w:evenVBand="0" w:oddHBand="0" w:evenHBand="0" w:firstRowFirstColumn="0" w:firstRowLastColumn="0" w:lastRowFirstColumn="0" w:lastRowLastColumn="0"/>
              <w:rPr>
                <w:lang w:val="en-US"/>
              </w:rPr>
            </w:pPr>
          </w:p>
        </w:tc>
        <w:tc>
          <w:tcPr>
            <w:tcW w:w="2962" w:type="dxa"/>
          </w:tcPr>
          <w:p w14:paraId="71E8FA5B" w14:textId="77777777" w:rsidR="00666384" w:rsidRPr="00B5533F" w:rsidRDefault="00666384" w:rsidP="0071374E">
            <w:pPr>
              <w:cnfStyle w:val="000000000000" w:firstRow="0" w:lastRow="0" w:firstColumn="0" w:lastColumn="0" w:oddVBand="0" w:evenVBand="0" w:oddHBand="0" w:evenHBand="0" w:firstRowFirstColumn="0" w:firstRowLastColumn="0" w:lastRowFirstColumn="0" w:lastRowLastColumn="0"/>
              <w:rPr>
                <w:lang w:val="en-US"/>
              </w:rPr>
            </w:pPr>
          </w:p>
        </w:tc>
        <w:tc>
          <w:tcPr>
            <w:tcW w:w="2338" w:type="dxa"/>
          </w:tcPr>
          <w:p w14:paraId="11D96920" w14:textId="77777777" w:rsidR="00666384" w:rsidRPr="00B5533F" w:rsidRDefault="00666384" w:rsidP="0071374E">
            <w:pPr>
              <w:cnfStyle w:val="000000000000" w:firstRow="0" w:lastRow="0" w:firstColumn="0" w:lastColumn="0" w:oddVBand="0" w:evenVBand="0" w:oddHBand="0" w:evenHBand="0" w:firstRowFirstColumn="0" w:firstRowLastColumn="0" w:lastRowFirstColumn="0" w:lastRowLastColumn="0"/>
              <w:rPr>
                <w:lang w:val="en-US"/>
              </w:rPr>
            </w:pPr>
          </w:p>
        </w:tc>
      </w:tr>
      <w:tr w:rsidR="00666384" w:rsidRPr="00E41BCD" w14:paraId="439FCB84" w14:textId="77777777" w:rsidTr="00666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5" w:type="dxa"/>
          </w:tcPr>
          <w:p w14:paraId="6894F30F" w14:textId="77777777" w:rsidR="00666384" w:rsidRPr="00B5533F" w:rsidRDefault="00666384" w:rsidP="0071374E">
            <w:pPr>
              <w:rPr>
                <w:b w:val="0"/>
                <w:lang w:val="en-US"/>
              </w:rPr>
            </w:pPr>
          </w:p>
        </w:tc>
        <w:tc>
          <w:tcPr>
            <w:tcW w:w="2666" w:type="dxa"/>
          </w:tcPr>
          <w:p w14:paraId="353D86F4" w14:textId="77777777" w:rsidR="00666384" w:rsidRPr="00B5533F" w:rsidRDefault="00666384" w:rsidP="0071374E">
            <w:pPr>
              <w:cnfStyle w:val="000000100000" w:firstRow="0" w:lastRow="0" w:firstColumn="0" w:lastColumn="0" w:oddVBand="0" w:evenVBand="0" w:oddHBand="1" w:evenHBand="0" w:firstRowFirstColumn="0" w:firstRowLastColumn="0" w:lastRowFirstColumn="0" w:lastRowLastColumn="0"/>
              <w:rPr>
                <w:sz w:val="24"/>
                <w:lang w:val="en-US"/>
              </w:rPr>
            </w:pPr>
            <w:r w:rsidRPr="00B5533F">
              <w:rPr>
                <w:sz w:val="24"/>
                <w:lang w:val="en-US"/>
              </w:rPr>
              <w:t>Sure. What do you wish to know?</w:t>
            </w:r>
          </w:p>
        </w:tc>
        <w:tc>
          <w:tcPr>
            <w:tcW w:w="2349" w:type="dxa"/>
          </w:tcPr>
          <w:p w14:paraId="146F05D3" w14:textId="77777777" w:rsidR="00666384" w:rsidRPr="00B5533F" w:rsidRDefault="00666384" w:rsidP="0071374E">
            <w:pPr>
              <w:cnfStyle w:val="000000100000" w:firstRow="0" w:lastRow="0" w:firstColumn="0" w:lastColumn="0" w:oddVBand="0" w:evenVBand="0" w:oddHBand="1" w:evenHBand="0" w:firstRowFirstColumn="0" w:firstRowLastColumn="0" w:lastRowFirstColumn="0" w:lastRowLastColumn="0"/>
              <w:rPr>
                <w:lang w:val="en-US"/>
              </w:rPr>
            </w:pPr>
          </w:p>
        </w:tc>
        <w:tc>
          <w:tcPr>
            <w:tcW w:w="2962" w:type="dxa"/>
          </w:tcPr>
          <w:p w14:paraId="023F3890" w14:textId="77777777" w:rsidR="00666384" w:rsidRPr="00B5533F" w:rsidRDefault="00666384" w:rsidP="0071374E">
            <w:pPr>
              <w:cnfStyle w:val="000000100000" w:firstRow="0" w:lastRow="0" w:firstColumn="0" w:lastColumn="0" w:oddVBand="0" w:evenVBand="0" w:oddHBand="1" w:evenHBand="0" w:firstRowFirstColumn="0" w:firstRowLastColumn="0" w:lastRowFirstColumn="0" w:lastRowLastColumn="0"/>
              <w:rPr>
                <w:lang w:val="en-US"/>
              </w:rPr>
            </w:pPr>
          </w:p>
        </w:tc>
        <w:tc>
          <w:tcPr>
            <w:tcW w:w="2338" w:type="dxa"/>
          </w:tcPr>
          <w:p w14:paraId="4E6995AC" w14:textId="77777777" w:rsidR="00666384" w:rsidRPr="00B5533F" w:rsidRDefault="00666384" w:rsidP="0071374E">
            <w:pPr>
              <w:cnfStyle w:val="000000100000" w:firstRow="0" w:lastRow="0" w:firstColumn="0" w:lastColumn="0" w:oddVBand="0" w:evenVBand="0" w:oddHBand="1" w:evenHBand="0" w:firstRowFirstColumn="0" w:firstRowLastColumn="0" w:lastRowFirstColumn="0" w:lastRowLastColumn="0"/>
              <w:rPr>
                <w:lang w:val="en-US"/>
              </w:rPr>
            </w:pPr>
          </w:p>
        </w:tc>
      </w:tr>
      <w:tr w:rsidR="00666384" w:rsidRPr="00E41BCD" w14:paraId="5D47AAA2" w14:textId="77777777" w:rsidTr="00666384">
        <w:tc>
          <w:tcPr>
            <w:cnfStyle w:val="001000000000" w:firstRow="0" w:lastRow="0" w:firstColumn="1" w:lastColumn="0" w:oddVBand="0" w:evenVBand="0" w:oddHBand="0" w:evenHBand="0" w:firstRowFirstColumn="0" w:firstRowLastColumn="0" w:lastRowFirstColumn="0" w:lastRowLastColumn="0"/>
            <w:tcW w:w="2635" w:type="dxa"/>
          </w:tcPr>
          <w:p w14:paraId="644F643D" w14:textId="77777777" w:rsidR="00666384" w:rsidRPr="00B5533F" w:rsidRDefault="00666384" w:rsidP="0071374E">
            <w:pPr>
              <w:rPr>
                <w:b w:val="0"/>
                <w:bCs w:val="0"/>
                <w:lang w:val="en-US"/>
              </w:rPr>
            </w:pPr>
            <w:r w:rsidRPr="00B5533F">
              <w:rPr>
                <w:b w:val="0"/>
                <w:bCs w:val="0"/>
                <w:sz w:val="24"/>
                <w:lang w:val="en-US"/>
              </w:rPr>
              <w:t>I have a question regarding the part 2 of the assignment. What is the minimum amount of KPI’s required?</w:t>
            </w:r>
            <w:r w:rsidRPr="00B5533F">
              <w:rPr>
                <w:b w:val="0"/>
                <w:bCs w:val="0"/>
                <w:lang w:val="en-US"/>
              </w:rPr>
              <w:t xml:space="preserve"> </w:t>
            </w:r>
          </w:p>
        </w:tc>
        <w:tc>
          <w:tcPr>
            <w:tcW w:w="2666" w:type="dxa"/>
          </w:tcPr>
          <w:p w14:paraId="54C55778" w14:textId="77777777" w:rsidR="00666384" w:rsidRPr="00B5533F" w:rsidRDefault="00666384" w:rsidP="0071374E">
            <w:pPr>
              <w:cnfStyle w:val="000000000000" w:firstRow="0" w:lastRow="0" w:firstColumn="0" w:lastColumn="0" w:oddVBand="0" w:evenVBand="0" w:oddHBand="0" w:evenHBand="0" w:firstRowFirstColumn="0" w:firstRowLastColumn="0" w:lastRowFirstColumn="0" w:lastRowLastColumn="0"/>
              <w:rPr>
                <w:sz w:val="24"/>
                <w:lang w:val="en-US"/>
              </w:rPr>
            </w:pPr>
          </w:p>
        </w:tc>
        <w:tc>
          <w:tcPr>
            <w:tcW w:w="2349" w:type="dxa"/>
          </w:tcPr>
          <w:p w14:paraId="31B9723B" w14:textId="77777777" w:rsidR="00666384" w:rsidRPr="00B5533F" w:rsidRDefault="00666384" w:rsidP="0071374E">
            <w:pPr>
              <w:cnfStyle w:val="000000000000" w:firstRow="0" w:lastRow="0" w:firstColumn="0" w:lastColumn="0" w:oddVBand="0" w:evenVBand="0" w:oddHBand="0" w:evenHBand="0" w:firstRowFirstColumn="0" w:firstRowLastColumn="0" w:lastRowFirstColumn="0" w:lastRowLastColumn="0"/>
              <w:rPr>
                <w:lang w:val="en-US"/>
              </w:rPr>
            </w:pPr>
          </w:p>
        </w:tc>
        <w:tc>
          <w:tcPr>
            <w:tcW w:w="2962" w:type="dxa"/>
          </w:tcPr>
          <w:p w14:paraId="326020E5" w14:textId="77777777" w:rsidR="00666384" w:rsidRPr="00B5533F" w:rsidRDefault="00666384" w:rsidP="00666384">
            <w:pPr>
              <w:pStyle w:val="Listenabsatz"/>
              <w:numPr>
                <w:ilvl w:val="0"/>
                <w:numId w:val="10"/>
              </w:numPr>
              <w:tabs>
                <w:tab w:val="clear" w:pos="851"/>
              </w:tabs>
              <w:spacing w:after="0" w:line="240" w:lineRule="auto"/>
              <w:jc w:val="left"/>
              <w:cnfStyle w:val="000000000000" w:firstRow="0" w:lastRow="0" w:firstColumn="0" w:lastColumn="0" w:oddVBand="0" w:evenVBand="0" w:oddHBand="0" w:evenHBand="0" w:firstRowFirstColumn="0" w:firstRowLastColumn="0" w:lastRowFirstColumn="0" w:lastRowLastColumn="0"/>
              <w:rPr>
                <w:lang w:val="en-US"/>
              </w:rPr>
            </w:pPr>
          </w:p>
        </w:tc>
        <w:tc>
          <w:tcPr>
            <w:tcW w:w="2338" w:type="dxa"/>
          </w:tcPr>
          <w:p w14:paraId="2CDAB467" w14:textId="77777777" w:rsidR="00666384" w:rsidRPr="00B5533F" w:rsidRDefault="00666384" w:rsidP="0071374E">
            <w:pPr>
              <w:cnfStyle w:val="000000000000" w:firstRow="0" w:lastRow="0" w:firstColumn="0" w:lastColumn="0" w:oddVBand="0" w:evenVBand="0" w:oddHBand="0" w:evenHBand="0" w:firstRowFirstColumn="0" w:firstRowLastColumn="0" w:lastRowFirstColumn="0" w:lastRowLastColumn="0"/>
              <w:rPr>
                <w:lang w:val="en-US"/>
              </w:rPr>
            </w:pPr>
          </w:p>
        </w:tc>
      </w:tr>
      <w:tr w:rsidR="00666384" w:rsidRPr="00E41BCD" w14:paraId="3A52B82D" w14:textId="77777777" w:rsidTr="00666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5" w:type="dxa"/>
          </w:tcPr>
          <w:p w14:paraId="2169F32D" w14:textId="77777777" w:rsidR="00666384" w:rsidRPr="00B5533F" w:rsidRDefault="00666384" w:rsidP="0071374E">
            <w:pPr>
              <w:rPr>
                <w:b w:val="0"/>
                <w:lang w:val="en-US"/>
              </w:rPr>
            </w:pPr>
          </w:p>
        </w:tc>
        <w:tc>
          <w:tcPr>
            <w:tcW w:w="2666" w:type="dxa"/>
          </w:tcPr>
          <w:p w14:paraId="78A2D585" w14:textId="77777777" w:rsidR="00666384" w:rsidRPr="00B5533F" w:rsidRDefault="00666384" w:rsidP="0071374E">
            <w:pPr>
              <w:cnfStyle w:val="000000100000" w:firstRow="0" w:lastRow="0" w:firstColumn="0" w:lastColumn="0" w:oddVBand="0" w:evenVBand="0" w:oddHBand="1" w:evenHBand="0" w:firstRowFirstColumn="0" w:firstRowLastColumn="0" w:lastRowFirstColumn="0" w:lastRowLastColumn="0"/>
              <w:rPr>
                <w:sz w:val="24"/>
                <w:lang w:val="en-US"/>
              </w:rPr>
            </w:pPr>
            <w:r w:rsidRPr="00B5533F">
              <w:rPr>
                <w:sz w:val="24"/>
                <w:lang w:val="en-US"/>
              </w:rPr>
              <w:t xml:space="preserve">According to the description </w:t>
            </w:r>
            <w:r w:rsidRPr="00B5533F">
              <w:rPr>
                <w:sz w:val="24"/>
                <w:lang w:val="en-US"/>
              </w:rPr>
              <w:lastRenderedPageBreak/>
              <w:t>provided by the lecturer there is no minimum amount of KPI’s required. Nevertheless, you should have at least enough in order to derive a multidimensional model with 4 dimensions.</w:t>
            </w:r>
          </w:p>
        </w:tc>
        <w:tc>
          <w:tcPr>
            <w:tcW w:w="2349" w:type="dxa"/>
          </w:tcPr>
          <w:p w14:paraId="19E636CC" w14:textId="77777777" w:rsidR="00666384" w:rsidRPr="00B5533F" w:rsidRDefault="00666384" w:rsidP="0071374E">
            <w:pPr>
              <w:cnfStyle w:val="000000100000" w:firstRow="0" w:lastRow="0" w:firstColumn="0" w:lastColumn="0" w:oddVBand="0" w:evenVBand="0" w:oddHBand="1" w:evenHBand="0" w:firstRowFirstColumn="0" w:firstRowLastColumn="0" w:lastRowFirstColumn="0" w:lastRowLastColumn="0"/>
              <w:rPr>
                <w:lang w:val="en-US"/>
              </w:rPr>
            </w:pPr>
            <w:r w:rsidRPr="00B5533F">
              <w:rPr>
                <w:lang w:val="en-US"/>
              </w:rPr>
              <w:lastRenderedPageBreak/>
              <w:t>C</w:t>
            </w:r>
            <w:r w:rsidRPr="00B5533F">
              <w:rPr>
                <w:vertAlign w:val="subscript"/>
                <w:lang w:val="en-US"/>
              </w:rPr>
              <w:t xml:space="preserve">r = </w:t>
            </w:r>
            <w:r w:rsidRPr="00B5533F">
              <w:rPr>
                <w:lang w:val="en-US"/>
              </w:rPr>
              <w:t xml:space="preserve">Part 2 is linked towards </w:t>
            </w:r>
            <w:r w:rsidRPr="00B5533F">
              <w:rPr>
                <w:lang w:val="en-US"/>
              </w:rPr>
              <w:lastRenderedPageBreak/>
              <w:t>the description of the task.</w:t>
            </w:r>
          </w:p>
        </w:tc>
        <w:tc>
          <w:tcPr>
            <w:tcW w:w="2962" w:type="dxa"/>
          </w:tcPr>
          <w:p w14:paraId="2FD0DDBE" w14:textId="77777777" w:rsidR="00666384" w:rsidRPr="00B5533F" w:rsidRDefault="00666384" w:rsidP="00666384">
            <w:pPr>
              <w:pStyle w:val="Listenabsatz"/>
              <w:numPr>
                <w:ilvl w:val="0"/>
                <w:numId w:val="9"/>
              </w:numPr>
              <w:tabs>
                <w:tab w:val="clear" w:pos="851"/>
              </w:tabs>
              <w:spacing w:after="0" w:line="240" w:lineRule="auto"/>
              <w:jc w:val="left"/>
              <w:cnfStyle w:val="000000100000" w:firstRow="0" w:lastRow="0" w:firstColumn="0" w:lastColumn="0" w:oddVBand="0" w:evenVBand="0" w:oddHBand="1" w:evenHBand="0" w:firstRowFirstColumn="0" w:firstRowLastColumn="0" w:lastRowFirstColumn="0" w:lastRowLastColumn="0"/>
              <w:rPr>
                <w:lang w:val="en-US"/>
              </w:rPr>
            </w:pPr>
          </w:p>
        </w:tc>
        <w:tc>
          <w:tcPr>
            <w:tcW w:w="2338" w:type="dxa"/>
          </w:tcPr>
          <w:p w14:paraId="7AD78D40" w14:textId="77777777" w:rsidR="00666384" w:rsidRPr="00B5533F" w:rsidRDefault="00666384" w:rsidP="0071374E">
            <w:pPr>
              <w:pStyle w:val="Listenabsatz"/>
              <w:cnfStyle w:val="000000100000" w:firstRow="0" w:lastRow="0" w:firstColumn="0" w:lastColumn="0" w:oddVBand="0" w:evenVBand="0" w:oddHBand="1" w:evenHBand="0" w:firstRowFirstColumn="0" w:firstRowLastColumn="0" w:lastRowFirstColumn="0" w:lastRowLastColumn="0"/>
              <w:rPr>
                <w:lang w:val="en-US"/>
              </w:rPr>
            </w:pPr>
          </w:p>
        </w:tc>
      </w:tr>
      <w:tr w:rsidR="00666384" w14:paraId="53F51E53" w14:textId="77777777" w:rsidTr="00666384">
        <w:tc>
          <w:tcPr>
            <w:cnfStyle w:val="001000000000" w:firstRow="0" w:lastRow="0" w:firstColumn="1" w:lastColumn="0" w:oddVBand="0" w:evenVBand="0" w:oddHBand="0" w:evenHBand="0" w:firstRowFirstColumn="0" w:firstRowLastColumn="0" w:lastRowFirstColumn="0" w:lastRowLastColumn="0"/>
            <w:tcW w:w="2635" w:type="dxa"/>
          </w:tcPr>
          <w:p w14:paraId="12706DCB" w14:textId="77777777" w:rsidR="00666384" w:rsidRPr="00666384" w:rsidRDefault="00666384" w:rsidP="0071374E">
            <w:pPr>
              <w:rPr>
                <w:b w:val="0"/>
                <w:bCs w:val="0"/>
              </w:rPr>
            </w:pPr>
            <w:r w:rsidRPr="00666384">
              <w:rPr>
                <w:b w:val="0"/>
                <w:bCs w:val="0"/>
                <w:sz w:val="24"/>
              </w:rPr>
              <w:t xml:space="preserve">Okay, </w:t>
            </w:r>
            <w:proofErr w:type="spellStart"/>
            <w:r w:rsidRPr="00666384">
              <w:rPr>
                <w:b w:val="0"/>
                <w:bCs w:val="0"/>
                <w:sz w:val="24"/>
              </w:rPr>
              <w:t>thank</w:t>
            </w:r>
            <w:proofErr w:type="spellEnd"/>
            <w:r w:rsidRPr="00666384">
              <w:rPr>
                <w:b w:val="0"/>
                <w:bCs w:val="0"/>
                <w:sz w:val="24"/>
              </w:rPr>
              <w:t xml:space="preserve"> </w:t>
            </w:r>
            <w:proofErr w:type="spellStart"/>
            <w:r w:rsidRPr="00666384">
              <w:rPr>
                <w:b w:val="0"/>
                <w:bCs w:val="0"/>
                <w:sz w:val="24"/>
              </w:rPr>
              <w:t>you</w:t>
            </w:r>
            <w:proofErr w:type="spellEnd"/>
            <w:r w:rsidRPr="00666384">
              <w:rPr>
                <w:b w:val="0"/>
                <w:bCs w:val="0"/>
                <w:sz w:val="24"/>
              </w:rPr>
              <w:t>.</w:t>
            </w:r>
          </w:p>
        </w:tc>
        <w:tc>
          <w:tcPr>
            <w:tcW w:w="2666" w:type="dxa"/>
          </w:tcPr>
          <w:p w14:paraId="7E30B73F" w14:textId="77777777" w:rsidR="00666384" w:rsidRPr="00666384" w:rsidRDefault="00666384" w:rsidP="0071374E">
            <w:pPr>
              <w:cnfStyle w:val="000000000000" w:firstRow="0" w:lastRow="0" w:firstColumn="0" w:lastColumn="0" w:oddVBand="0" w:evenVBand="0" w:oddHBand="0" w:evenHBand="0" w:firstRowFirstColumn="0" w:firstRowLastColumn="0" w:lastRowFirstColumn="0" w:lastRowLastColumn="0"/>
              <w:rPr>
                <w:sz w:val="24"/>
              </w:rPr>
            </w:pPr>
          </w:p>
        </w:tc>
        <w:tc>
          <w:tcPr>
            <w:tcW w:w="2349" w:type="dxa"/>
          </w:tcPr>
          <w:p w14:paraId="2DF2D610" w14:textId="77777777" w:rsidR="00666384" w:rsidRPr="00666384" w:rsidRDefault="00666384" w:rsidP="0071374E">
            <w:pPr>
              <w:cnfStyle w:val="000000000000" w:firstRow="0" w:lastRow="0" w:firstColumn="0" w:lastColumn="0" w:oddVBand="0" w:evenVBand="0" w:oddHBand="0" w:evenHBand="0" w:firstRowFirstColumn="0" w:firstRowLastColumn="0" w:lastRowFirstColumn="0" w:lastRowLastColumn="0"/>
            </w:pPr>
          </w:p>
        </w:tc>
        <w:tc>
          <w:tcPr>
            <w:tcW w:w="2962" w:type="dxa"/>
          </w:tcPr>
          <w:p w14:paraId="580AE61F" w14:textId="77777777" w:rsidR="00666384" w:rsidRPr="00666384" w:rsidRDefault="00666384" w:rsidP="00666384">
            <w:pPr>
              <w:pStyle w:val="Listenabsatz"/>
              <w:numPr>
                <w:ilvl w:val="0"/>
                <w:numId w:val="8"/>
              </w:numPr>
              <w:tabs>
                <w:tab w:val="clear" w:pos="851"/>
              </w:tabs>
              <w:spacing w:after="0" w:line="240" w:lineRule="auto"/>
              <w:jc w:val="left"/>
              <w:cnfStyle w:val="000000000000" w:firstRow="0" w:lastRow="0" w:firstColumn="0" w:lastColumn="0" w:oddVBand="0" w:evenVBand="0" w:oddHBand="0" w:evenHBand="0" w:firstRowFirstColumn="0" w:firstRowLastColumn="0" w:lastRowFirstColumn="0" w:lastRowLastColumn="0"/>
            </w:pPr>
          </w:p>
        </w:tc>
        <w:tc>
          <w:tcPr>
            <w:tcW w:w="2338" w:type="dxa"/>
          </w:tcPr>
          <w:p w14:paraId="352B29F3" w14:textId="77777777" w:rsidR="00666384" w:rsidRPr="00666384" w:rsidRDefault="00666384" w:rsidP="0071374E">
            <w:pPr>
              <w:cnfStyle w:val="000000000000" w:firstRow="0" w:lastRow="0" w:firstColumn="0" w:lastColumn="0" w:oddVBand="0" w:evenVBand="0" w:oddHBand="0" w:evenHBand="0" w:firstRowFirstColumn="0" w:firstRowLastColumn="0" w:lastRowFirstColumn="0" w:lastRowLastColumn="0"/>
            </w:pPr>
          </w:p>
        </w:tc>
      </w:tr>
      <w:tr w:rsidR="00666384" w14:paraId="0AABEFE7" w14:textId="77777777" w:rsidTr="00666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5" w:type="dxa"/>
          </w:tcPr>
          <w:p w14:paraId="7D994831" w14:textId="77777777" w:rsidR="00666384" w:rsidRPr="00666384" w:rsidRDefault="00666384" w:rsidP="0071374E">
            <w:pPr>
              <w:rPr>
                <w:b w:val="0"/>
                <w:sz w:val="24"/>
              </w:rPr>
            </w:pPr>
          </w:p>
        </w:tc>
        <w:tc>
          <w:tcPr>
            <w:tcW w:w="2666" w:type="dxa"/>
          </w:tcPr>
          <w:p w14:paraId="7C736B2B" w14:textId="77777777" w:rsidR="00666384" w:rsidRPr="00666384" w:rsidRDefault="00666384" w:rsidP="0071374E">
            <w:pPr>
              <w:cnfStyle w:val="000000100000" w:firstRow="0" w:lastRow="0" w:firstColumn="0" w:lastColumn="0" w:oddVBand="0" w:evenVBand="0" w:oddHBand="1" w:evenHBand="0" w:firstRowFirstColumn="0" w:firstRowLastColumn="0" w:lastRowFirstColumn="0" w:lastRowLastColumn="0"/>
              <w:rPr>
                <w:sz w:val="24"/>
              </w:rPr>
            </w:pPr>
            <w:proofErr w:type="spellStart"/>
            <w:r w:rsidRPr="00666384">
              <w:rPr>
                <w:sz w:val="24"/>
              </w:rPr>
              <w:t>You’re</w:t>
            </w:r>
            <w:proofErr w:type="spellEnd"/>
            <w:r w:rsidRPr="00666384">
              <w:rPr>
                <w:sz w:val="24"/>
              </w:rPr>
              <w:t xml:space="preserve"> </w:t>
            </w:r>
            <w:proofErr w:type="spellStart"/>
            <w:r w:rsidRPr="00666384">
              <w:rPr>
                <w:sz w:val="24"/>
              </w:rPr>
              <w:t>welcome</w:t>
            </w:r>
            <w:proofErr w:type="spellEnd"/>
          </w:p>
        </w:tc>
        <w:tc>
          <w:tcPr>
            <w:tcW w:w="2349" w:type="dxa"/>
          </w:tcPr>
          <w:p w14:paraId="72E35C0F" w14:textId="77777777" w:rsidR="00666384" w:rsidRPr="00666384" w:rsidRDefault="00666384" w:rsidP="0071374E">
            <w:pPr>
              <w:cnfStyle w:val="000000100000" w:firstRow="0" w:lastRow="0" w:firstColumn="0" w:lastColumn="0" w:oddVBand="0" w:evenVBand="0" w:oddHBand="1" w:evenHBand="0" w:firstRowFirstColumn="0" w:firstRowLastColumn="0" w:lastRowFirstColumn="0" w:lastRowLastColumn="0"/>
            </w:pPr>
          </w:p>
        </w:tc>
        <w:tc>
          <w:tcPr>
            <w:tcW w:w="2962" w:type="dxa"/>
          </w:tcPr>
          <w:p w14:paraId="174FAD01" w14:textId="77777777" w:rsidR="00666384" w:rsidRPr="00666384" w:rsidRDefault="00666384" w:rsidP="00666384">
            <w:pPr>
              <w:pStyle w:val="Listenabsatz"/>
              <w:numPr>
                <w:ilvl w:val="0"/>
                <w:numId w:val="8"/>
              </w:numPr>
              <w:tabs>
                <w:tab w:val="clear" w:pos="851"/>
              </w:tabs>
              <w:spacing w:after="0" w:line="240" w:lineRule="auto"/>
              <w:jc w:val="left"/>
              <w:cnfStyle w:val="000000100000" w:firstRow="0" w:lastRow="0" w:firstColumn="0" w:lastColumn="0" w:oddVBand="0" w:evenVBand="0" w:oddHBand="1" w:evenHBand="0" w:firstRowFirstColumn="0" w:firstRowLastColumn="0" w:lastRowFirstColumn="0" w:lastRowLastColumn="0"/>
            </w:pPr>
          </w:p>
        </w:tc>
        <w:tc>
          <w:tcPr>
            <w:tcW w:w="2338" w:type="dxa"/>
          </w:tcPr>
          <w:p w14:paraId="66ACB516" w14:textId="77777777" w:rsidR="00666384" w:rsidRPr="00666384" w:rsidRDefault="00666384" w:rsidP="00707E17">
            <w:pPr>
              <w:keepNext/>
              <w:cnfStyle w:val="000000100000" w:firstRow="0" w:lastRow="0" w:firstColumn="0" w:lastColumn="0" w:oddVBand="0" w:evenVBand="0" w:oddHBand="1" w:evenHBand="0" w:firstRowFirstColumn="0" w:firstRowLastColumn="0" w:lastRowFirstColumn="0" w:lastRowLastColumn="0"/>
            </w:pPr>
          </w:p>
        </w:tc>
      </w:tr>
    </w:tbl>
    <w:p w14:paraId="7A25751D" w14:textId="39876EEC" w:rsidR="00666384" w:rsidRPr="008569DA" w:rsidRDefault="00707E17" w:rsidP="00707E17">
      <w:pPr>
        <w:pStyle w:val="Beschriftung"/>
        <w:rPr>
          <w:b/>
          <w:lang w:val="en-GB"/>
        </w:rPr>
      </w:pPr>
      <w:bookmarkStart w:id="26" w:name="_Toc22668556"/>
      <w:r w:rsidRPr="00707E17">
        <w:rPr>
          <w:lang w:val="en-US"/>
        </w:rPr>
        <w:t xml:space="preserve">Table </w:t>
      </w:r>
      <w:r>
        <w:fldChar w:fldCharType="begin"/>
      </w:r>
      <w:r w:rsidRPr="00707E17">
        <w:rPr>
          <w:lang w:val="en-US"/>
        </w:rPr>
        <w:instrText xml:space="preserve"> SEQ Table \* ARABIC </w:instrText>
      </w:r>
      <w:r>
        <w:fldChar w:fldCharType="separate"/>
      </w:r>
      <w:r w:rsidR="00CE0425">
        <w:rPr>
          <w:noProof/>
          <w:lang w:val="en-US"/>
        </w:rPr>
        <w:t>14</w:t>
      </w:r>
      <w:r>
        <w:fldChar w:fldCharType="end"/>
      </w:r>
      <w:r w:rsidRPr="00707E17">
        <w:rPr>
          <w:lang w:val="en-US"/>
        </w:rPr>
        <w:t>: Example dialogue regarding the Assignment No. 4</w:t>
      </w:r>
      <w:bookmarkEnd w:id="26"/>
    </w:p>
    <w:p w14:paraId="2D8841EA" w14:textId="77777777" w:rsidR="00707E17" w:rsidRDefault="00707E17" w:rsidP="00666384">
      <w:pPr>
        <w:rPr>
          <w:b/>
          <w:lang w:val="en-GB" w:eastAsia="de-DE"/>
        </w:rPr>
      </w:pPr>
    </w:p>
    <w:p w14:paraId="6E749E01" w14:textId="52269754" w:rsidR="00666384" w:rsidRDefault="00666384" w:rsidP="00666384">
      <w:pPr>
        <w:rPr>
          <w:b/>
          <w:lang w:val="en-GB" w:eastAsia="de-DE"/>
        </w:rPr>
      </w:pPr>
      <w:r w:rsidRPr="008569DA">
        <w:rPr>
          <w:b/>
          <w:lang w:val="en-GB" w:eastAsia="de-DE"/>
        </w:rPr>
        <w:t xml:space="preserve">Example dialogue regarding the </w:t>
      </w:r>
      <w:r>
        <w:rPr>
          <w:b/>
          <w:lang w:val="en-GB" w:eastAsia="de-DE"/>
        </w:rPr>
        <w:t>A</w:t>
      </w:r>
      <w:r w:rsidRPr="008569DA">
        <w:rPr>
          <w:b/>
          <w:lang w:val="en-GB" w:eastAsia="de-DE"/>
        </w:rPr>
        <w:t xml:space="preserve">ssignment No. </w:t>
      </w:r>
      <w:r>
        <w:rPr>
          <w:b/>
          <w:lang w:val="en-GB" w:eastAsia="de-DE"/>
        </w:rPr>
        <w:t>5</w:t>
      </w:r>
      <w:r w:rsidRPr="008569DA">
        <w:rPr>
          <w:b/>
          <w:lang w:val="en-GB" w:eastAsia="de-DE"/>
        </w:rPr>
        <w:t>:</w:t>
      </w:r>
    </w:p>
    <w:tbl>
      <w:tblPr>
        <w:tblStyle w:val="EinfacheTabelle1"/>
        <w:tblW w:w="0" w:type="auto"/>
        <w:tblLook w:val="04A0" w:firstRow="1" w:lastRow="0" w:firstColumn="1" w:lastColumn="0" w:noHBand="0" w:noVBand="1"/>
      </w:tblPr>
      <w:tblGrid>
        <w:gridCol w:w="1883"/>
        <w:gridCol w:w="2181"/>
        <w:gridCol w:w="1691"/>
        <w:gridCol w:w="2237"/>
        <w:gridCol w:w="1636"/>
      </w:tblGrid>
      <w:tr w:rsidR="00666384" w14:paraId="5722F4EB" w14:textId="77777777" w:rsidTr="006663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5" w:type="dxa"/>
          </w:tcPr>
          <w:p w14:paraId="428214CB" w14:textId="77777777" w:rsidR="00666384" w:rsidRPr="00666384" w:rsidRDefault="00666384" w:rsidP="00666384">
            <w:pPr>
              <w:jc w:val="left"/>
              <w:rPr>
                <w:lang w:val="en-US"/>
              </w:rPr>
            </w:pPr>
            <w:r w:rsidRPr="00666384">
              <w:rPr>
                <w:lang w:val="en-US"/>
              </w:rPr>
              <w:t>Student utterance</w:t>
            </w:r>
          </w:p>
        </w:tc>
        <w:tc>
          <w:tcPr>
            <w:tcW w:w="2666" w:type="dxa"/>
          </w:tcPr>
          <w:p w14:paraId="13649A99" w14:textId="77777777" w:rsidR="00666384" w:rsidRPr="00666384" w:rsidRDefault="00666384" w:rsidP="00666384">
            <w:pPr>
              <w:jc w:val="left"/>
              <w:cnfStyle w:val="100000000000" w:firstRow="1" w:lastRow="0" w:firstColumn="0" w:lastColumn="0" w:oddVBand="0" w:evenVBand="0" w:oddHBand="0" w:evenHBand="0" w:firstRowFirstColumn="0" w:firstRowLastColumn="0" w:lastRowFirstColumn="0" w:lastRowLastColumn="0"/>
              <w:rPr>
                <w:lang w:val="en-US"/>
              </w:rPr>
            </w:pPr>
            <w:r w:rsidRPr="00666384">
              <w:rPr>
                <w:lang w:val="en-US"/>
              </w:rPr>
              <w:t>Dessa (DSSA) utterance</w:t>
            </w:r>
          </w:p>
        </w:tc>
        <w:tc>
          <w:tcPr>
            <w:tcW w:w="2349" w:type="dxa"/>
          </w:tcPr>
          <w:p w14:paraId="158B93CF" w14:textId="77777777" w:rsidR="00666384" w:rsidRPr="00666384" w:rsidRDefault="00666384" w:rsidP="00666384">
            <w:pPr>
              <w:jc w:val="left"/>
              <w:cnfStyle w:val="100000000000" w:firstRow="1" w:lastRow="0" w:firstColumn="0" w:lastColumn="0" w:oddVBand="0" w:evenVBand="0" w:oddHBand="0" w:evenHBand="0" w:firstRowFirstColumn="0" w:firstRowLastColumn="0" w:lastRowFirstColumn="0" w:lastRowLastColumn="0"/>
              <w:rPr>
                <w:lang w:val="en-US"/>
              </w:rPr>
            </w:pPr>
            <w:r w:rsidRPr="00666384">
              <w:rPr>
                <w:lang w:val="en-US"/>
              </w:rPr>
              <w:t>Constraint (triggers are bold)</w:t>
            </w:r>
          </w:p>
        </w:tc>
        <w:tc>
          <w:tcPr>
            <w:tcW w:w="2962" w:type="dxa"/>
          </w:tcPr>
          <w:p w14:paraId="26B236D4" w14:textId="77777777" w:rsidR="00666384" w:rsidRPr="00666384" w:rsidRDefault="00666384" w:rsidP="00666384">
            <w:pPr>
              <w:jc w:val="left"/>
              <w:cnfStyle w:val="100000000000" w:firstRow="1" w:lastRow="0" w:firstColumn="0" w:lastColumn="0" w:oddVBand="0" w:evenVBand="0" w:oddHBand="0" w:evenHBand="0" w:firstRowFirstColumn="0" w:firstRowLastColumn="0" w:lastRowFirstColumn="0" w:lastRowLastColumn="0"/>
              <w:rPr>
                <w:lang w:val="en-US"/>
              </w:rPr>
            </w:pPr>
            <w:r w:rsidRPr="00666384">
              <w:rPr>
                <w:lang w:val="en-US"/>
              </w:rPr>
              <w:t>Additional required knowledge (domain model)</w:t>
            </w:r>
          </w:p>
        </w:tc>
        <w:tc>
          <w:tcPr>
            <w:tcW w:w="2338" w:type="dxa"/>
          </w:tcPr>
          <w:p w14:paraId="1DEE398F" w14:textId="77777777" w:rsidR="00666384" w:rsidRPr="00666384" w:rsidRDefault="00666384" w:rsidP="00666384">
            <w:pPr>
              <w:jc w:val="left"/>
              <w:cnfStyle w:val="100000000000" w:firstRow="1" w:lastRow="0" w:firstColumn="0" w:lastColumn="0" w:oddVBand="0" w:evenVBand="0" w:oddHBand="0" w:evenHBand="0" w:firstRowFirstColumn="0" w:firstRowLastColumn="0" w:lastRowFirstColumn="0" w:lastRowLastColumn="0"/>
              <w:rPr>
                <w:lang w:val="en-US"/>
              </w:rPr>
            </w:pPr>
            <w:r w:rsidRPr="00666384">
              <w:rPr>
                <w:lang w:val="en-US"/>
              </w:rPr>
              <w:t>Comment</w:t>
            </w:r>
          </w:p>
        </w:tc>
      </w:tr>
      <w:tr w:rsidR="00666384" w:rsidRPr="00E41BCD" w14:paraId="66C2BAF4" w14:textId="77777777" w:rsidTr="00666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0" w:type="dxa"/>
            <w:gridSpan w:val="5"/>
          </w:tcPr>
          <w:p w14:paraId="731AD0A2" w14:textId="77777777" w:rsidR="00666384" w:rsidRPr="00666384" w:rsidRDefault="00666384" w:rsidP="00666384">
            <w:pPr>
              <w:spacing w:before="120"/>
              <w:jc w:val="left"/>
              <w:rPr>
                <w:b w:val="0"/>
                <w:i/>
                <w:lang w:val="en-US"/>
              </w:rPr>
            </w:pPr>
            <w:r w:rsidRPr="00666384">
              <w:rPr>
                <w:b w:val="0"/>
                <w:i/>
                <w:sz w:val="24"/>
                <w:lang w:val="en-US"/>
              </w:rPr>
              <w:t>Version of the dialog where the</w:t>
            </w:r>
            <w:r w:rsidRPr="00666384">
              <w:rPr>
                <w:i/>
                <w:sz w:val="24"/>
                <w:lang w:val="en-US"/>
              </w:rPr>
              <w:t xml:space="preserve"> student</w:t>
            </w:r>
            <w:r w:rsidRPr="00666384">
              <w:rPr>
                <w:b w:val="0"/>
                <w:i/>
                <w:sz w:val="24"/>
                <w:lang w:val="en-US"/>
              </w:rPr>
              <w:t xml:space="preserve"> is initiating the dialog hence sending</w:t>
            </w:r>
            <w:r w:rsidRPr="00666384">
              <w:rPr>
                <w:i/>
                <w:sz w:val="24"/>
                <w:lang w:val="en-US"/>
              </w:rPr>
              <w:t xml:space="preserve"> questions</w:t>
            </w:r>
            <w:r w:rsidRPr="00666384">
              <w:rPr>
                <w:b w:val="0"/>
                <w:i/>
                <w:sz w:val="24"/>
                <w:lang w:val="en-US"/>
              </w:rPr>
              <w:t xml:space="preserve"> and </w:t>
            </w:r>
            <w:r w:rsidRPr="00666384">
              <w:rPr>
                <w:i/>
                <w:sz w:val="24"/>
                <w:lang w:val="en-US"/>
              </w:rPr>
              <w:t>Dessa</w:t>
            </w:r>
            <w:r w:rsidRPr="00666384">
              <w:rPr>
                <w:b w:val="0"/>
                <w:i/>
                <w:sz w:val="24"/>
                <w:lang w:val="en-US"/>
              </w:rPr>
              <w:t xml:space="preserve"> gives </w:t>
            </w:r>
            <w:r w:rsidRPr="00666384">
              <w:rPr>
                <w:i/>
                <w:sz w:val="24"/>
                <w:lang w:val="en-US"/>
              </w:rPr>
              <w:t>responses</w:t>
            </w:r>
          </w:p>
        </w:tc>
      </w:tr>
      <w:tr w:rsidR="00666384" w:rsidRPr="00E41BCD" w14:paraId="1A75EEC5" w14:textId="77777777" w:rsidTr="00666384">
        <w:tc>
          <w:tcPr>
            <w:cnfStyle w:val="001000000000" w:firstRow="0" w:lastRow="0" w:firstColumn="1" w:lastColumn="0" w:oddVBand="0" w:evenVBand="0" w:oddHBand="0" w:evenHBand="0" w:firstRowFirstColumn="0" w:firstRowLastColumn="0" w:lastRowFirstColumn="0" w:lastRowLastColumn="0"/>
            <w:tcW w:w="2635" w:type="dxa"/>
          </w:tcPr>
          <w:p w14:paraId="578B1641" w14:textId="77777777" w:rsidR="00666384" w:rsidRPr="00666384" w:rsidRDefault="00666384" w:rsidP="00666384">
            <w:pPr>
              <w:jc w:val="left"/>
              <w:rPr>
                <w:b w:val="0"/>
                <w:bCs w:val="0"/>
                <w:lang w:val="en-US"/>
              </w:rPr>
            </w:pPr>
            <w:r w:rsidRPr="00666384">
              <w:rPr>
                <w:b w:val="0"/>
                <w:bCs w:val="0"/>
                <w:sz w:val="24"/>
                <w:lang w:val="en-US"/>
              </w:rPr>
              <w:t xml:space="preserve">Hey Dessa, do you have time to answer some of my questions on </w:t>
            </w:r>
            <w:r w:rsidRPr="00666384">
              <w:rPr>
                <w:b w:val="0"/>
                <w:bCs w:val="0"/>
                <w:sz w:val="24"/>
                <w:lang w:val="en-US"/>
              </w:rPr>
              <w:lastRenderedPageBreak/>
              <w:t>the assignment?</w:t>
            </w:r>
          </w:p>
        </w:tc>
        <w:tc>
          <w:tcPr>
            <w:tcW w:w="2666" w:type="dxa"/>
          </w:tcPr>
          <w:p w14:paraId="0DE19FDF" w14:textId="77777777" w:rsidR="00666384" w:rsidRPr="00666384" w:rsidRDefault="00666384" w:rsidP="00666384">
            <w:pPr>
              <w:jc w:val="left"/>
              <w:cnfStyle w:val="000000000000" w:firstRow="0" w:lastRow="0" w:firstColumn="0" w:lastColumn="0" w:oddVBand="0" w:evenVBand="0" w:oddHBand="0" w:evenHBand="0" w:firstRowFirstColumn="0" w:firstRowLastColumn="0" w:lastRowFirstColumn="0" w:lastRowLastColumn="0"/>
              <w:rPr>
                <w:sz w:val="24"/>
                <w:lang w:val="en-US"/>
              </w:rPr>
            </w:pPr>
          </w:p>
        </w:tc>
        <w:tc>
          <w:tcPr>
            <w:tcW w:w="2349" w:type="dxa"/>
          </w:tcPr>
          <w:p w14:paraId="23BEE2D7" w14:textId="77777777" w:rsidR="00666384" w:rsidRPr="00666384" w:rsidRDefault="00666384" w:rsidP="00666384">
            <w:pPr>
              <w:jc w:val="left"/>
              <w:cnfStyle w:val="000000000000" w:firstRow="0" w:lastRow="0" w:firstColumn="0" w:lastColumn="0" w:oddVBand="0" w:evenVBand="0" w:oddHBand="0" w:evenHBand="0" w:firstRowFirstColumn="0" w:firstRowLastColumn="0" w:lastRowFirstColumn="0" w:lastRowLastColumn="0"/>
              <w:rPr>
                <w:lang w:val="en-US"/>
              </w:rPr>
            </w:pPr>
          </w:p>
        </w:tc>
        <w:tc>
          <w:tcPr>
            <w:tcW w:w="2962" w:type="dxa"/>
          </w:tcPr>
          <w:p w14:paraId="6D1107C0" w14:textId="77777777" w:rsidR="00666384" w:rsidRPr="00666384" w:rsidRDefault="00666384" w:rsidP="00666384">
            <w:pPr>
              <w:jc w:val="left"/>
              <w:cnfStyle w:val="000000000000" w:firstRow="0" w:lastRow="0" w:firstColumn="0" w:lastColumn="0" w:oddVBand="0" w:evenVBand="0" w:oddHBand="0" w:evenHBand="0" w:firstRowFirstColumn="0" w:firstRowLastColumn="0" w:lastRowFirstColumn="0" w:lastRowLastColumn="0"/>
              <w:rPr>
                <w:lang w:val="en-US"/>
              </w:rPr>
            </w:pPr>
          </w:p>
        </w:tc>
        <w:tc>
          <w:tcPr>
            <w:tcW w:w="2338" w:type="dxa"/>
          </w:tcPr>
          <w:p w14:paraId="4163530D" w14:textId="77777777" w:rsidR="00666384" w:rsidRPr="00666384" w:rsidRDefault="00666384" w:rsidP="00666384">
            <w:pPr>
              <w:jc w:val="left"/>
              <w:cnfStyle w:val="000000000000" w:firstRow="0" w:lastRow="0" w:firstColumn="0" w:lastColumn="0" w:oddVBand="0" w:evenVBand="0" w:oddHBand="0" w:evenHBand="0" w:firstRowFirstColumn="0" w:firstRowLastColumn="0" w:lastRowFirstColumn="0" w:lastRowLastColumn="0"/>
              <w:rPr>
                <w:lang w:val="en-US"/>
              </w:rPr>
            </w:pPr>
          </w:p>
        </w:tc>
      </w:tr>
      <w:tr w:rsidR="00666384" w:rsidRPr="00E41BCD" w14:paraId="1BDCC76D" w14:textId="77777777" w:rsidTr="00666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5" w:type="dxa"/>
          </w:tcPr>
          <w:p w14:paraId="3955B543" w14:textId="77777777" w:rsidR="00666384" w:rsidRPr="00666384" w:rsidRDefault="00666384" w:rsidP="00666384">
            <w:pPr>
              <w:jc w:val="left"/>
              <w:rPr>
                <w:b w:val="0"/>
                <w:lang w:val="en-US"/>
              </w:rPr>
            </w:pPr>
          </w:p>
        </w:tc>
        <w:tc>
          <w:tcPr>
            <w:tcW w:w="2666" w:type="dxa"/>
          </w:tcPr>
          <w:p w14:paraId="28179FF0" w14:textId="77777777" w:rsidR="00666384" w:rsidRPr="00666384" w:rsidRDefault="00666384" w:rsidP="00666384">
            <w:pPr>
              <w:jc w:val="left"/>
              <w:cnfStyle w:val="000000100000" w:firstRow="0" w:lastRow="0" w:firstColumn="0" w:lastColumn="0" w:oddVBand="0" w:evenVBand="0" w:oddHBand="1" w:evenHBand="0" w:firstRowFirstColumn="0" w:firstRowLastColumn="0" w:lastRowFirstColumn="0" w:lastRowLastColumn="0"/>
              <w:rPr>
                <w:sz w:val="24"/>
                <w:lang w:val="en-US"/>
              </w:rPr>
            </w:pPr>
            <w:r w:rsidRPr="00666384">
              <w:rPr>
                <w:sz w:val="24"/>
                <w:lang w:val="en-US"/>
              </w:rPr>
              <w:t>Sure. What do you wish to know?</w:t>
            </w:r>
          </w:p>
        </w:tc>
        <w:tc>
          <w:tcPr>
            <w:tcW w:w="2349" w:type="dxa"/>
          </w:tcPr>
          <w:p w14:paraId="2D5F7070" w14:textId="77777777" w:rsidR="00666384" w:rsidRPr="00666384" w:rsidRDefault="00666384" w:rsidP="00666384">
            <w:pPr>
              <w:jc w:val="left"/>
              <w:cnfStyle w:val="000000100000" w:firstRow="0" w:lastRow="0" w:firstColumn="0" w:lastColumn="0" w:oddVBand="0" w:evenVBand="0" w:oddHBand="1" w:evenHBand="0" w:firstRowFirstColumn="0" w:firstRowLastColumn="0" w:lastRowFirstColumn="0" w:lastRowLastColumn="0"/>
              <w:rPr>
                <w:lang w:val="en-US"/>
              </w:rPr>
            </w:pPr>
          </w:p>
        </w:tc>
        <w:tc>
          <w:tcPr>
            <w:tcW w:w="2962" w:type="dxa"/>
          </w:tcPr>
          <w:p w14:paraId="41693FA5" w14:textId="77777777" w:rsidR="00666384" w:rsidRPr="00666384" w:rsidRDefault="00666384" w:rsidP="00666384">
            <w:pPr>
              <w:jc w:val="left"/>
              <w:cnfStyle w:val="000000100000" w:firstRow="0" w:lastRow="0" w:firstColumn="0" w:lastColumn="0" w:oddVBand="0" w:evenVBand="0" w:oddHBand="1" w:evenHBand="0" w:firstRowFirstColumn="0" w:firstRowLastColumn="0" w:lastRowFirstColumn="0" w:lastRowLastColumn="0"/>
              <w:rPr>
                <w:lang w:val="en-US"/>
              </w:rPr>
            </w:pPr>
          </w:p>
        </w:tc>
        <w:tc>
          <w:tcPr>
            <w:tcW w:w="2338" w:type="dxa"/>
          </w:tcPr>
          <w:p w14:paraId="7DBB774D" w14:textId="77777777" w:rsidR="00666384" w:rsidRPr="00666384" w:rsidRDefault="00666384" w:rsidP="00666384">
            <w:pPr>
              <w:jc w:val="left"/>
              <w:cnfStyle w:val="000000100000" w:firstRow="0" w:lastRow="0" w:firstColumn="0" w:lastColumn="0" w:oddVBand="0" w:evenVBand="0" w:oddHBand="1" w:evenHBand="0" w:firstRowFirstColumn="0" w:firstRowLastColumn="0" w:lastRowFirstColumn="0" w:lastRowLastColumn="0"/>
              <w:rPr>
                <w:lang w:val="en-US"/>
              </w:rPr>
            </w:pPr>
          </w:p>
        </w:tc>
      </w:tr>
      <w:tr w:rsidR="00666384" w:rsidRPr="00E41BCD" w14:paraId="45CCA141" w14:textId="77777777" w:rsidTr="00666384">
        <w:tc>
          <w:tcPr>
            <w:cnfStyle w:val="001000000000" w:firstRow="0" w:lastRow="0" w:firstColumn="1" w:lastColumn="0" w:oddVBand="0" w:evenVBand="0" w:oddHBand="0" w:evenHBand="0" w:firstRowFirstColumn="0" w:firstRowLastColumn="0" w:lastRowFirstColumn="0" w:lastRowLastColumn="0"/>
            <w:tcW w:w="2635" w:type="dxa"/>
          </w:tcPr>
          <w:p w14:paraId="7FDB5D36" w14:textId="77777777" w:rsidR="00666384" w:rsidRPr="00666384" w:rsidRDefault="00666384" w:rsidP="00666384">
            <w:pPr>
              <w:jc w:val="left"/>
              <w:rPr>
                <w:b w:val="0"/>
                <w:bCs w:val="0"/>
                <w:sz w:val="24"/>
                <w:lang w:val="en-US"/>
              </w:rPr>
            </w:pPr>
            <w:r w:rsidRPr="00666384">
              <w:rPr>
                <w:b w:val="0"/>
                <w:bCs w:val="0"/>
                <w:sz w:val="24"/>
                <w:lang w:val="en-US"/>
              </w:rPr>
              <w:t>I have a question regarding the part 2 of the assignment. With which tool should I create the required live demo?</w:t>
            </w:r>
          </w:p>
        </w:tc>
        <w:tc>
          <w:tcPr>
            <w:tcW w:w="2666" w:type="dxa"/>
          </w:tcPr>
          <w:p w14:paraId="1D93DECD" w14:textId="77777777" w:rsidR="00666384" w:rsidRPr="00666384" w:rsidRDefault="00666384" w:rsidP="00666384">
            <w:pPr>
              <w:jc w:val="left"/>
              <w:cnfStyle w:val="000000000000" w:firstRow="0" w:lastRow="0" w:firstColumn="0" w:lastColumn="0" w:oddVBand="0" w:evenVBand="0" w:oddHBand="0" w:evenHBand="0" w:firstRowFirstColumn="0" w:firstRowLastColumn="0" w:lastRowFirstColumn="0" w:lastRowLastColumn="0"/>
              <w:rPr>
                <w:sz w:val="24"/>
                <w:lang w:val="en-US"/>
              </w:rPr>
            </w:pPr>
          </w:p>
        </w:tc>
        <w:tc>
          <w:tcPr>
            <w:tcW w:w="2349" w:type="dxa"/>
          </w:tcPr>
          <w:p w14:paraId="4CD70D74" w14:textId="77777777" w:rsidR="00666384" w:rsidRPr="00666384" w:rsidRDefault="00666384" w:rsidP="00666384">
            <w:pPr>
              <w:jc w:val="left"/>
              <w:cnfStyle w:val="000000000000" w:firstRow="0" w:lastRow="0" w:firstColumn="0" w:lastColumn="0" w:oddVBand="0" w:evenVBand="0" w:oddHBand="0" w:evenHBand="0" w:firstRowFirstColumn="0" w:firstRowLastColumn="0" w:lastRowFirstColumn="0" w:lastRowLastColumn="0"/>
              <w:rPr>
                <w:lang w:val="en-US"/>
              </w:rPr>
            </w:pPr>
          </w:p>
        </w:tc>
        <w:tc>
          <w:tcPr>
            <w:tcW w:w="2962" w:type="dxa"/>
          </w:tcPr>
          <w:p w14:paraId="712BF0B5" w14:textId="77777777" w:rsidR="00666384" w:rsidRPr="00666384" w:rsidRDefault="00666384" w:rsidP="00666384">
            <w:pPr>
              <w:pStyle w:val="Listenabsatz"/>
              <w:numPr>
                <w:ilvl w:val="0"/>
                <w:numId w:val="10"/>
              </w:numPr>
              <w:tabs>
                <w:tab w:val="clear" w:pos="851"/>
              </w:tabs>
              <w:spacing w:after="0" w:line="240" w:lineRule="auto"/>
              <w:jc w:val="left"/>
              <w:cnfStyle w:val="000000000000" w:firstRow="0" w:lastRow="0" w:firstColumn="0" w:lastColumn="0" w:oddVBand="0" w:evenVBand="0" w:oddHBand="0" w:evenHBand="0" w:firstRowFirstColumn="0" w:firstRowLastColumn="0" w:lastRowFirstColumn="0" w:lastRowLastColumn="0"/>
              <w:rPr>
                <w:lang w:val="en-US"/>
              </w:rPr>
            </w:pPr>
          </w:p>
        </w:tc>
        <w:tc>
          <w:tcPr>
            <w:tcW w:w="2338" w:type="dxa"/>
          </w:tcPr>
          <w:p w14:paraId="3DBE3A3A" w14:textId="77777777" w:rsidR="00666384" w:rsidRPr="00666384" w:rsidRDefault="00666384" w:rsidP="00666384">
            <w:pPr>
              <w:jc w:val="left"/>
              <w:cnfStyle w:val="000000000000" w:firstRow="0" w:lastRow="0" w:firstColumn="0" w:lastColumn="0" w:oddVBand="0" w:evenVBand="0" w:oddHBand="0" w:evenHBand="0" w:firstRowFirstColumn="0" w:firstRowLastColumn="0" w:lastRowFirstColumn="0" w:lastRowLastColumn="0"/>
              <w:rPr>
                <w:lang w:val="en-US"/>
              </w:rPr>
            </w:pPr>
          </w:p>
        </w:tc>
      </w:tr>
      <w:tr w:rsidR="00666384" w:rsidRPr="00E41BCD" w14:paraId="412DFB1B" w14:textId="77777777" w:rsidTr="00666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5" w:type="dxa"/>
          </w:tcPr>
          <w:p w14:paraId="565320D0" w14:textId="77777777" w:rsidR="00666384" w:rsidRPr="00666384" w:rsidRDefault="00666384" w:rsidP="00666384">
            <w:pPr>
              <w:jc w:val="left"/>
              <w:rPr>
                <w:b w:val="0"/>
                <w:lang w:val="en-US"/>
              </w:rPr>
            </w:pPr>
          </w:p>
        </w:tc>
        <w:tc>
          <w:tcPr>
            <w:tcW w:w="2666" w:type="dxa"/>
          </w:tcPr>
          <w:p w14:paraId="4E1EC279" w14:textId="77777777" w:rsidR="00666384" w:rsidRPr="00666384" w:rsidRDefault="00666384" w:rsidP="00666384">
            <w:pPr>
              <w:jc w:val="left"/>
              <w:cnfStyle w:val="000000100000" w:firstRow="0" w:lastRow="0" w:firstColumn="0" w:lastColumn="0" w:oddVBand="0" w:evenVBand="0" w:oddHBand="1" w:evenHBand="0" w:firstRowFirstColumn="0" w:firstRowLastColumn="0" w:lastRowFirstColumn="0" w:lastRowLastColumn="0"/>
              <w:rPr>
                <w:sz w:val="24"/>
                <w:lang w:val="en-US"/>
              </w:rPr>
            </w:pPr>
            <w:r w:rsidRPr="00666384">
              <w:rPr>
                <w:sz w:val="24"/>
                <w:lang w:val="en-US"/>
              </w:rPr>
              <w:t>In order to create a live demo to present your results for the second part of the assignment, I advise you to use the recommended software from the Moodle chapter called “Introduction”. They are the following</w:t>
            </w:r>
          </w:p>
          <w:p w14:paraId="0D177FEA" w14:textId="77777777" w:rsidR="00666384" w:rsidRPr="00666384" w:rsidRDefault="00666384" w:rsidP="00666384">
            <w:pPr>
              <w:pStyle w:val="Listenabsatz"/>
              <w:numPr>
                <w:ilvl w:val="0"/>
                <w:numId w:val="11"/>
              </w:numPr>
              <w:tabs>
                <w:tab w:val="clear" w:pos="851"/>
              </w:tabs>
              <w:spacing w:after="0" w:line="240" w:lineRule="auto"/>
              <w:jc w:val="left"/>
              <w:cnfStyle w:val="000000100000" w:firstRow="0" w:lastRow="0" w:firstColumn="0" w:lastColumn="0" w:oddVBand="0" w:evenVBand="0" w:oddHBand="1" w:evenHBand="0" w:firstRowFirstColumn="0" w:firstRowLastColumn="0" w:lastRowFirstColumn="0" w:lastRowLastColumn="0"/>
              <w:rPr>
                <w:sz w:val="24"/>
                <w:lang w:val="en-US"/>
              </w:rPr>
            </w:pPr>
            <w:r w:rsidRPr="00666384">
              <w:rPr>
                <w:sz w:val="24"/>
                <w:lang w:val="en-US"/>
              </w:rPr>
              <w:t>Tableau</w:t>
            </w:r>
          </w:p>
          <w:p w14:paraId="5992F352" w14:textId="77777777" w:rsidR="00666384" w:rsidRPr="00666384" w:rsidRDefault="00666384" w:rsidP="00666384">
            <w:pPr>
              <w:pStyle w:val="Listenabsatz"/>
              <w:numPr>
                <w:ilvl w:val="0"/>
                <w:numId w:val="11"/>
              </w:numPr>
              <w:tabs>
                <w:tab w:val="clear" w:pos="851"/>
              </w:tabs>
              <w:spacing w:after="0" w:line="240" w:lineRule="auto"/>
              <w:jc w:val="left"/>
              <w:cnfStyle w:val="000000100000" w:firstRow="0" w:lastRow="0" w:firstColumn="0" w:lastColumn="0" w:oddVBand="0" w:evenVBand="0" w:oddHBand="1" w:evenHBand="0" w:firstRowFirstColumn="0" w:firstRowLastColumn="0" w:lastRowFirstColumn="0" w:lastRowLastColumn="0"/>
              <w:rPr>
                <w:sz w:val="24"/>
                <w:lang w:val="en-US"/>
              </w:rPr>
            </w:pPr>
            <w:r w:rsidRPr="00666384">
              <w:rPr>
                <w:sz w:val="24"/>
                <w:lang w:val="en-US"/>
              </w:rPr>
              <w:t>Weka</w:t>
            </w:r>
            <w:r w:rsidRPr="00666384">
              <w:rPr>
                <w:sz w:val="24"/>
                <w:lang w:val="en-US"/>
              </w:rPr>
              <w:br/>
              <w:t>GATE</w:t>
            </w:r>
          </w:p>
        </w:tc>
        <w:tc>
          <w:tcPr>
            <w:tcW w:w="2349" w:type="dxa"/>
          </w:tcPr>
          <w:p w14:paraId="758D7D48" w14:textId="77777777" w:rsidR="00666384" w:rsidRPr="00666384" w:rsidRDefault="00666384" w:rsidP="00666384">
            <w:pPr>
              <w:jc w:val="left"/>
              <w:cnfStyle w:val="000000100000" w:firstRow="0" w:lastRow="0" w:firstColumn="0" w:lastColumn="0" w:oddVBand="0" w:evenVBand="0" w:oddHBand="1" w:evenHBand="0" w:firstRowFirstColumn="0" w:firstRowLastColumn="0" w:lastRowFirstColumn="0" w:lastRowLastColumn="0"/>
              <w:rPr>
                <w:lang w:val="en-US"/>
              </w:rPr>
            </w:pPr>
            <w:r w:rsidRPr="00666384">
              <w:rPr>
                <w:lang w:val="en-US"/>
              </w:rPr>
              <w:t>C</w:t>
            </w:r>
            <w:r w:rsidRPr="00666384">
              <w:rPr>
                <w:vertAlign w:val="subscript"/>
                <w:lang w:val="en-US"/>
              </w:rPr>
              <w:t xml:space="preserve">r = </w:t>
            </w:r>
            <w:r w:rsidRPr="00666384">
              <w:rPr>
                <w:lang w:val="en-US"/>
              </w:rPr>
              <w:t>Live Demo is linked with the software to be used, mentioned on Moodle</w:t>
            </w:r>
          </w:p>
        </w:tc>
        <w:tc>
          <w:tcPr>
            <w:tcW w:w="2962" w:type="dxa"/>
          </w:tcPr>
          <w:p w14:paraId="500C33F5" w14:textId="77777777" w:rsidR="00666384" w:rsidRPr="00666384" w:rsidRDefault="00666384" w:rsidP="00666384">
            <w:pPr>
              <w:pStyle w:val="Listenabsatz"/>
              <w:numPr>
                <w:ilvl w:val="0"/>
                <w:numId w:val="9"/>
              </w:numPr>
              <w:tabs>
                <w:tab w:val="clear" w:pos="851"/>
              </w:tabs>
              <w:spacing w:after="0" w:line="240" w:lineRule="auto"/>
              <w:jc w:val="left"/>
              <w:cnfStyle w:val="000000100000" w:firstRow="0" w:lastRow="0" w:firstColumn="0" w:lastColumn="0" w:oddVBand="0" w:evenVBand="0" w:oddHBand="1" w:evenHBand="0" w:firstRowFirstColumn="0" w:firstRowLastColumn="0" w:lastRowFirstColumn="0" w:lastRowLastColumn="0"/>
              <w:rPr>
                <w:lang w:val="en-US"/>
              </w:rPr>
            </w:pPr>
          </w:p>
        </w:tc>
        <w:tc>
          <w:tcPr>
            <w:tcW w:w="2338" w:type="dxa"/>
          </w:tcPr>
          <w:p w14:paraId="7F322121" w14:textId="77777777" w:rsidR="00666384" w:rsidRPr="00666384" w:rsidRDefault="00666384" w:rsidP="00666384">
            <w:pPr>
              <w:pStyle w:val="Listenabsatz"/>
              <w:jc w:val="left"/>
              <w:cnfStyle w:val="000000100000" w:firstRow="0" w:lastRow="0" w:firstColumn="0" w:lastColumn="0" w:oddVBand="0" w:evenVBand="0" w:oddHBand="1" w:evenHBand="0" w:firstRowFirstColumn="0" w:firstRowLastColumn="0" w:lastRowFirstColumn="0" w:lastRowLastColumn="0"/>
              <w:rPr>
                <w:lang w:val="en-US"/>
              </w:rPr>
            </w:pPr>
          </w:p>
        </w:tc>
      </w:tr>
      <w:tr w:rsidR="00666384" w14:paraId="2ECC1267" w14:textId="77777777" w:rsidTr="00666384">
        <w:tc>
          <w:tcPr>
            <w:cnfStyle w:val="001000000000" w:firstRow="0" w:lastRow="0" w:firstColumn="1" w:lastColumn="0" w:oddVBand="0" w:evenVBand="0" w:oddHBand="0" w:evenHBand="0" w:firstRowFirstColumn="0" w:firstRowLastColumn="0" w:lastRowFirstColumn="0" w:lastRowLastColumn="0"/>
            <w:tcW w:w="2635" w:type="dxa"/>
          </w:tcPr>
          <w:p w14:paraId="1C070810" w14:textId="77777777" w:rsidR="00666384" w:rsidRPr="00666384" w:rsidRDefault="00666384" w:rsidP="00666384">
            <w:pPr>
              <w:spacing w:line="259" w:lineRule="auto"/>
              <w:jc w:val="left"/>
              <w:rPr>
                <w:b w:val="0"/>
                <w:bCs w:val="0"/>
                <w:sz w:val="24"/>
                <w:lang w:val="en-US"/>
              </w:rPr>
            </w:pPr>
            <w:r w:rsidRPr="00666384">
              <w:rPr>
                <w:b w:val="0"/>
                <w:bCs w:val="0"/>
                <w:sz w:val="24"/>
                <w:lang w:val="en-US"/>
              </w:rPr>
              <w:t>Okay, thank you.</w:t>
            </w:r>
          </w:p>
        </w:tc>
        <w:tc>
          <w:tcPr>
            <w:tcW w:w="2666" w:type="dxa"/>
          </w:tcPr>
          <w:p w14:paraId="54CD0BB4" w14:textId="77777777" w:rsidR="00666384" w:rsidRPr="00666384" w:rsidRDefault="00666384" w:rsidP="00666384">
            <w:pPr>
              <w:jc w:val="left"/>
              <w:cnfStyle w:val="000000000000" w:firstRow="0" w:lastRow="0" w:firstColumn="0" w:lastColumn="0" w:oddVBand="0" w:evenVBand="0" w:oddHBand="0" w:evenHBand="0" w:firstRowFirstColumn="0" w:firstRowLastColumn="0" w:lastRowFirstColumn="0" w:lastRowLastColumn="0"/>
              <w:rPr>
                <w:sz w:val="24"/>
                <w:lang w:val="en-US"/>
              </w:rPr>
            </w:pPr>
          </w:p>
        </w:tc>
        <w:tc>
          <w:tcPr>
            <w:tcW w:w="2349" w:type="dxa"/>
          </w:tcPr>
          <w:p w14:paraId="5946D394" w14:textId="77777777" w:rsidR="00666384" w:rsidRPr="00666384" w:rsidRDefault="00666384" w:rsidP="00666384">
            <w:pPr>
              <w:jc w:val="left"/>
              <w:cnfStyle w:val="000000000000" w:firstRow="0" w:lastRow="0" w:firstColumn="0" w:lastColumn="0" w:oddVBand="0" w:evenVBand="0" w:oddHBand="0" w:evenHBand="0" w:firstRowFirstColumn="0" w:firstRowLastColumn="0" w:lastRowFirstColumn="0" w:lastRowLastColumn="0"/>
              <w:rPr>
                <w:lang w:val="en-US"/>
              </w:rPr>
            </w:pPr>
          </w:p>
        </w:tc>
        <w:tc>
          <w:tcPr>
            <w:tcW w:w="2962" w:type="dxa"/>
          </w:tcPr>
          <w:p w14:paraId="0D2FB0C8" w14:textId="77777777" w:rsidR="00666384" w:rsidRPr="00666384" w:rsidRDefault="00666384" w:rsidP="00666384">
            <w:pPr>
              <w:pStyle w:val="Listenabsatz"/>
              <w:numPr>
                <w:ilvl w:val="0"/>
                <w:numId w:val="8"/>
              </w:numPr>
              <w:tabs>
                <w:tab w:val="clear" w:pos="851"/>
              </w:tabs>
              <w:spacing w:after="0" w:line="240" w:lineRule="auto"/>
              <w:jc w:val="left"/>
              <w:cnfStyle w:val="000000000000" w:firstRow="0" w:lastRow="0" w:firstColumn="0" w:lastColumn="0" w:oddVBand="0" w:evenVBand="0" w:oddHBand="0" w:evenHBand="0" w:firstRowFirstColumn="0" w:firstRowLastColumn="0" w:lastRowFirstColumn="0" w:lastRowLastColumn="0"/>
              <w:rPr>
                <w:lang w:val="en-US"/>
              </w:rPr>
            </w:pPr>
          </w:p>
        </w:tc>
        <w:tc>
          <w:tcPr>
            <w:tcW w:w="2338" w:type="dxa"/>
          </w:tcPr>
          <w:p w14:paraId="799D9E3A" w14:textId="77777777" w:rsidR="00666384" w:rsidRPr="00666384" w:rsidRDefault="00666384" w:rsidP="00666384">
            <w:pPr>
              <w:jc w:val="left"/>
              <w:cnfStyle w:val="000000000000" w:firstRow="0" w:lastRow="0" w:firstColumn="0" w:lastColumn="0" w:oddVBand="0" w:evenVBand="0" w:oddHBand="0" w:evenHBand="0" w:firstRowFirstColumn="0" w:firstRowLastColumn="0" w:lastRowFirstColumn="0" w:lastRowLastColumn="0"/>
              <w:rPr>
                <w:lang w:val="en-US"/>
              </w:rPr>
            </w:pPr>
          </w:p>
        </w:tc>
      </w:tr>
      <w:tr w:rsidR="00666384" w14:paraId="2ED653BF" w14:textId="77777777" w:rsidTr="00666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5" w:type="dxa"/>
          </w:tcPr>
          <w:p w14:paraId="65EAD2A8" w14:textId="77777777" w:rsidR="00666384" w:rsidRPr="00666384" w:rsidRDefault="00666384" w:rsidP="00666384">
            <w:pPr>
              <w:jc w:val="left"/>
              <w:rPr>
                <w:b w:val="0"/>
                <w:sz w:val="24"/>
                <w:lang w:val="en-US"/>
              </w:rPr>
            </w:pPr>
          </w:p>
        </w:tc>
        <w:tc>
          <w:tcPr>
            <w:tcW w:w="2666" w:type="dxa"/>
          </w:tcPr>
          <w:p w14:paraId="7CA05DAE" w14:textId="77777777" w:rsidR="00666384" w:rsidRPr="00666384" w:rsidRDefault="00666384" w:rsidP="00666384">
            <w:pPr>
              <w:jc w:val="left"/>
              <w:cnfStyle w:val="000000100000" w:firstRow="0" w:lastRow="0" w:firstColumn="0" w:lastColumn="0" w:oddVBand="0" w:evenVBand="0" w:oddHBand="1" w:evenHBand="0" w:firstRowFirstColumn="0" w:firstRowLastColumn="0" w:lastRowFirstColumn="0" w:lastRowLastColumn="0"/>
              <w:rPr>
                <w:sz w:val="24"/>
                <w:lang w:val="en-US"/>
              </w:rPr>
            </w:pPr>
            <w:r w:rsidRPr="00666384">
              <w:rPr>
                <w:sz w:val="24"/>
                <w:lang w:val="en-US"/>
              </w:rPr>
              <w:t>You’re welcome</w:t>
            </w:r>
          </w:p>
        </w:tc>
        <w:tc>
          <w:tcPr>
            <w:tcW w:w="2349" w:type="dxa"/>
          </w:tcPr>
          <w:p w14:paraId="2F36D692" w14:textId="77777777" w:rsidR="00666384" w:rsidRPr="00666384" w:rsidRDefault="00666384" w:rsidP="00666384">
            <w:pPr>
              <w:jc w:val="left"/>
              <w:cnfStyle w:val="000000100000" w:firstRow="0" w:lastRow="0" w:firstColumn="0" w:lastColumn="0" w:oddVBand="0" w:evenVBand="0" w:oddHBand="1" w:evenHBand="0" w:firstRowFirstColumn="0" w:firstRowLastColumn="0" w:lastRowFirstColumn="0" w:lastRowLastColumn="0"/>
              <w:rPr>
                <w:lang w:val="en-US"/>
              </w:rPr>
            </w:pPr>
          </w:p>
        </w:tc>
        <w:tc>
          <w:tcPr>
            <w:tcW w:w="2962" w:type="dxa"/>
          </w:tcPr>
          <w:p w14:paraId="65D26A57" w14:textId="77777777" w:rsidR="00666384" w:rsidRPr="00666384" w:rsidRDefault="00666384" w:rsidP="00666384">
            <w:pPr>
              <w:pStyle w:val="Listenabsatz"/>
              <w:numPr>
                <w:ilvl w:val="0"/>
                <w:numId w:val="8"/>
              </w:numPr>
              <w:tabs>
                <w:tab w:val="clear" w:pos="851"/>
              </w:tabs>
              <w:spacing w:after="0" w:line="240" w:lineRule="auto"/>
              <w:jc w:val="left"/>
              <w:cnfStyle w:val="000000100000" w:firstRow="0" w:lastRow="0" w:firstColumn="0" w:lastColumn="0" w:oddVBand="0" w:evenVBand="0" w:oddHBand="1" w:evenHBand="0" w:firstRowFirstColumn="0" w:firstRowLastColumn="0" w:lastRowFirstColumn="0" w:lastRowLastColumn="0"/>
              <w:rPr>
                <w:lang w:val="en-US"/>
              </w:rPr>
            </w:pPr>
          </w:p>
        </w:tc>
        <w:tc>
          <w:tcPr>
            <w:tcW w:w="2338" w:type="dxa"/>
          </w:tcPr>
          <w:p w14:paraId="54467A80" w14:textId="77777777" w:rsidR="00666384" w:rsidRPr="00666384" w:rsidRDefault="00666384" w:rsidP="00707E17">
            <w:pPr>
              <w:keepNext/>
              <w:jc w:val="left"/>
              <w:cnfStyle w:val="000000100000" w:firstRow="0" w:lastRow="0" w:firstColumn="0" w:lastColumn="0" w:oddVBand="0" w:evenVBand="0" w:oddHBand="1" w:evenHBand="0" w:firstRowFirstColumn="0" w:firstRowLastColumn="0" w:lastRowFirstColumn="0" w:lastRowLastColumn="0"/>
              <w:rPr>
                <w:lang w:val="en-US"/>
              </w:rPr>
            </w:pPr>
          </w:p>
        </w:tc>
      </w:tr>
    </w:tbl>
    <w:p w14:paraId="7EF7F079" w14:textId="3A3A9F61" w:rsidR="00666384" w:rsidRDefault="00707E17" w:rsidP="00707E17">
      <w:pPr>
        <w:pStyle w:val="Beschriftung"/>
        <w:rPr>
          <w:lang w:val="en-GB"/>
        </w:rPr>
      </w:pPr>
      <w:bookmarkStart w:id="27" w:name="_Toc22668557"/>
      <w:r w:rsidRPr="00707E17">
        <w:rPr>
          <w:lang w:val="en-US"/>
        </w:rPr>
        <w:lastRenderedPageBreak/>
        <w:t xml:space="preserve">Table </w:t>
      </w:r>
      <w:r>
        <w:fldChar w:fldCharType="begin"/>
      </w:r>
      <w:r w:rsidRPr="00707E17">
        <w:rPr>
          <w:lang w:val="en-US"/>
        </w:rPr>
        <w:instrText xml:space="preserve"> SEQ Table \* ARABIC </w:instrText>
      </w:r>
      <w:r>
        <w:fldChar w:fldCharType="separate"/>
      </w:r>
      <w:r w:rsidR="00CE0425">
        <w:rPr>
          <w:noProof/>
          <w:lang w:val="en-US"/>
        </w:rPr>
        <w:t>15</w:t>
      </w:r>
      <w:r>
        <w:fldChar w:fldCharType="end"/>
      </w:r>
      <w:r w:rsidRPr="00707E17">
        <w:rPr>
          <w:lang w:val="en-US"/>
        </w:rPr>
        <w:t>: Example dialogue regarding the Assignment No. 5</w:t>
      </w:r>
      <w:bookmarkEnd w:id="27"/>
    </w:p>
    <w:p w14:paraId="3700D946" w14:textId="369C1BC9" w:rsidR="00666384" w:rsidRDefault="00666384" w:rsidP="00C36E13">
      <w:pPr>
        <w:rPr>
          <w:lang w:val="en-GB" w:eastAsia="de-DE"/>
        </w:rPr>
      </w:pPr>
    </w:p>
    <w:p w14:paraId="1DE2C131" w14:textId="77777777" w:rsidR="00666384" w:rsidRPr="00666384" w:rsidRDefault="00666384" w:rsidP="00C36E13">
      <w:pPr>
        <w:rPr>
          <w:lang w:val="en-GB" w:eastAsia="de-DE"/>
        </w:rPr>
      </w:pPr>
    </w:p>
    <w:p w14:paraId="36F980A2" w14:textId="7560D197" w:rsidR="00C36E13" w:rsidRPr="00C36E13" w:rsidRDefault="008A208A" w:rsidP="00C36E13">
      <w:pPr>
        <w:pStyle w:val="berschrift2"/>
        <w:rPr>
          <w:lang w:val="en-GB"/>
        </w:rPr>
      </w:pPr>
      <w:bookmarkStart w:id="28" w:name="_Toc22668573"/>
      <w:r>
        <w:rPr>
          <w:lang w:val="en-GB"/>
        </w:rPr>
        <w:t xml:space="preserve">Example Quiz </w:t>
      </w:r>
      <w:r w:rsidR="00C36E13">
        <w:rPr>
          <w:lang w:val="en-GB"/>
        </w:rPr>
        <w:t>Dialogues</w:t>
      </w:r>
      <w:bookmarkEnd w:id="28"/>
    </w:p>
    <w:p w14:paraId="7C6C1F1E" w14:textId="1593AE76" w:rsidR="00183AFC" w:rsidRDefault="00707E17" w:rsidP="00403F74">
      <w:pPr>
        <w:rPr>
          <w:lang w:val="en-GB" w:eastAsia="de-DE"/>
        </w:rPr>
      </w:pPr>
      <w:r>
        <w:rPr>
          <w:lang w:val="en-GB" w:eastAsia="de-DE"/>
        </w:rPr>
        <w:t>As it became mentioned in the introduction of this chapter, the following section is displaying the example dialogues for the quiz examination. Important to note here is that in all dialogues, the chatbot will be prompting the given questions and the student needs to answer them.</w:t>
      </w:r>
    </w:p>
    <w:p w14:paraId="5D989F9C" w14:textId="77777777" w:rsidR="00FA6541" w:rsidRDefault="00FA6541" w:rsidP="00403F74">
      <w:pPr>
        <w:rPr>
          <w:lang w:val="en-GB" w:eastAsia="de-DE"/>
        </w:rPr>
      </w:pPr>
    </w:p>
    <w:p w14:paraId="3DFB0EAB" w14:textId="2C22D1AC" w:rsidR="00B4010D" w:rsidRPr="00FA6541" w:rsidRDefault="00FA6541" w:rsidP="00403F74">
      <w:pPr>
        <w:rPr>
          <w:b/>
          <w:lang w:val="en-GB" w:eastAsia="de-DE"/>
        </w:rPr>
      </w:pPr>
      <w:r w:rsidRPr="008569DA">
        <w:rPr>
          <w:b/>
          <w:lang w:val="en-GB" w:eastAsia="de-DE"/>
        </w:rPr>
        <w:t xml:space="preserve">Example dialogue regarding the </w:t>
      </w:r>
      <w:r>
        <w:rPr>
          <w:b/>
          <w:lang w:val="en-GB" w:eastAsia="de-DE"/>
        </w:rPr>
        <w:t>Quiz Session</w:t>
      </w:r>
      <w:r w:rsidRPr="008569DA">
        <w:rPr>
          <w:b/>
          <w:lang w:val="en-GB" w:eastAsia="de-DE"/>
        </w:rPr>
        <w:t xml:space="preserve"> No. </w:t>
      </w:r>
      <w:r>
        <w:rPr>
          <w:b/>
          <w:lang w:val="en-GB" w:eastAsia="de-DE"/>
        </w:rPr>
        <w:t>1</w:t>
      </w:r>
      <w:r w:rsidRPr="008569DA">
        <w:rPr>
          <w:b/>
          <w:lang w:val="en-GB" w:eastAsia="de-DE"/>
        </w:rPr>
        <w:t>:</w:t>
      </w:r>
    </w:p>
    <w:tbl>
      <w:tblPr>
        <w:tblStyle w:val="EinfacheTabelle1"/>
        <w:tblW w:w="0" w:type="auto"/>
        <w:tblLook w:val="04A0" w:firstRow="1" w:lastRow="0" w:firstColumn="1" w:lastColumn="0" w:noHBand="0" w:noVBand="1"/>
      </w:tblPr>
      <w:tblGrid>
        <w:gridCol w:w="1859"/>
        <w:gridCol w:w="2152"/>
        <w:gridCol w:w="1757"/>
        <w:gridCol w:w="2134"/>
        <w:gridCol w:w="1726"/>
      </w:tblGrid>
      <w:tr w:rsidR="00B4010D" w14:paraId="33800B13" w14:textId="77777777" w:rsidTr="00B401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9" w:type="dxa"/>
          </w:tcPr>
          <w:p w14:paraId="4BE55761" w14:textId="77777777" w:rsidR="00B4010D" w:rsidRPr="00B4010D" w:rsidRDefault="00B4010D" w:rsidP="00B4010D">
            <w:pPr>
              <w:jc w:val="left"/>
            </w:pPr>
            <w:r w:rsidRPr="00B4010D">
              <w:t xml:space="preserve">Student </w:t>
            </w:r>
            <w:proofErr w:type="spellStart"/>
            <w:r w:rsidRPr="00B4010D">
              <w:t>utterance</w:t>
            </w:r>
            <w:proofErr w:type="spellEnd"/>
          </w:p>
        </w:tc>
        <w:tc>
          <w:tcPr>
            <w:tcW w:w="2152" w:type="dxa"/>
          </w:tcPr>
          <w:p w14:paraId="385611C9" w14:textId="77777777" w:rsidR="00B4010D" w:rsidRPr="00B4010D" w:rsidRDefault="00B4010D" w:rsidP="00B4010D">
            <w:pPr>
              <w:jc w:val="left"/>
              <w:cnfStyle w:val="100000000000" w:firstRow="1" w:lastRow="0" w:firstColumn="0" w:lastColumn="0" w:oddVBand="0" w:evenVBand="0" w:oddHBand="0" w:evenHBand="0" w:firstRowFirstColumn="0" w:firstRowLastColumn="0" w:lastRowFirstColumn="0" w:lastRowLastColumn="0"/>
            </w:pPr>
            <w:r w:rsidRPr="00B4010D">
              <w:t xml:space="preserve">DSSA </w:t>
            </w:r>
            <w:proofErr w:type="spellStart"/>
            <w:r w:rsidRPr="00B4010D">
              <w:t>utterance</w:t>
            </w:r>
            <w:proofErr w:type="spellEnd"/>
          </w:p>
        </w:tc>
        <w:tc>
          <w:tcPr>
            <w:tcW w:w="1757" w:type="dxa"/>
          </w:tcPr>
          <w:p w14:paraId="58F514EC" w14:textId="77777777" w:rsidR="00B4010D" w:rsidRPr="00B4010D" w:rsidRDefault="00B4010D" w:rsidP="00B4010D">
            <w:pPr>
              <w:jc w:val="left"/>
              <w:cnfStyle w:val="100000000000" w:firstRow="1" w:lastRow="0" w:firstColumn="0" w:lastColumn="0" w:oddVBand="0" w:evenVBand="0" w:oddHBand="0" w:evenHBand="0" w:firstRowFirstColumn="0" w:firstRowLastColumn="0" w:lastRowFirstColumn="0" w:lastRowLastColumn="0"/>
            </w:pPr>
            <w:proofErr w:type="spellStart"/>
            <w:r w:rsidRPr="00B4010D">
              <w:t>Constraint</w:t>
            </w:r>
            <w:proofErr w:type="spellEnd"/>
            <w:r w:rsidRPr="00B4010D">
              <w:t xml:space="preserve"> (</w:t>
            </w:r>
            <w:proofErr w:type="spellStart"/>
            <w:r w:rsidRPr="00B4010D">
              <w:t>triggers</w:t>
            </w:r>
            <w:proofErr w:type="spellEnd"/>
            <w:r w:rsidRPr="00B4010D">
              <w:t xml:space="preserve"> </w:t>
            </w:r>
            <w:proofErr w:type="spellStart"/>
            <w:r w:rsidRPr="00B4010D">
              <w:t>are</w:t>
            </w:r>
            <w:proofErr w:type="spellEnd"/>
            <w:r w:rsidRPr="00B4010D">
              <w:t xml:space="preserve"> </w:t>
            </w:r>
            <w:proofErr w:type="spellStart"/>
            <w:r w:rsidRPr="00B4010D">
              <w:t>bold</w:t>
            </w:r>
            <w:proofErr w:type="spellEnd"/>
            <w:r w:rsidRPr="00B4010D">
              <w:t>)</w:t>
            </w:r>
          </w:p>
        </w:tc>
        <w:tc>
          <w:tcPr>
            <w:tcW w:w="2134" w:type="dxa"/>
          </w:tcPr>
          <w:p w14:paraId="4D3097D2" w14:textId="77777777" w:rsidR="00B4010D" w:rsidRPr="00B5533F" w:rsidRDefault="00B4010D" w:rsidP="00B4010D">
            <w:pPr>
              <w:jc w:val="left"/>
              <w:cnfStyle w:val="100000000000" w:firstRow="1" w:lastRow="0" w:firstColumn="0" w:lastColumn="0" w:oddVBand="0" w:evenVBand="0" w:oddHBand="0" w:evenHBand="0" w:firstRowFirstColumn="0" w:firstRowLastColumn="0" w:lastRowFirstColumn="0" w:lastRowLastColumn="0"/>
              <w:rPr>
                <w:lang w:val="en-US"/>
              </w:rPr>
            </w:pPr>
            <w:r w:rsidRPr="00B5533F">
              <w:rPr>
                <w:lang w:val="en-US"/>
              </w:rPr>
              <w:t>Additional required knowledge (domain model)</w:t>
            </w:r>
          </w:p>
        </w:tc>
        <w:tc>
          <w:tcPr>
            <w:tcW w:w="1726" w:type="dxa"/>
          </w:tcPr>
          <w:p w14:paraId="5C3D3751" w14:textId="77777777" w:rsidR="00B4010D" w:rsidRPr="00B4010D" w:rsidRDefault="00B4010D" w:rsidP="00B4010D">
            <w:pPr>
              <w:jc w:val="left"/>
              <w:cnfStyle w:val="100000000000" w:firstRow="1" w:lastRow="0" w:firstColumn="0" w:lastColumn="0" w:oddVBand="0" w:evenVBand="0" w:oddHBand="0" w:evenHBand="0" w:firstRowFirstColumn="0" w:firstRowLastColumn="0" w:lastRowFirstColumn="0" w:lastRowLastColumn="0"/>
            </w:pPr>
            <w:r w:rsidRPr="00B4010D">
              <w:t>Comment</w:t>
            </w:r>
          </w:p>
        </w:tc>
      </w:tr>
      <w:tr w:rsidR="00B4010D" w:rsidRPr="00E41BCD" w14:paraId="73FC578B" w14:textId="77777777" w:rsidTr="00B401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9" w:type="dxa"/>
          </w:tcPr>
          <w:p w14:paraId="523599EA" w14:textId="77777777" w:rsidR="00B4010D" w:rsidRPr="00B4010D" w:rsidRDefault="00B4010D" w:rsidP="00B4010D">
            <w:pPr>
              <w:jc w:val="left"/>
              <w:rPr>
                <w:b w:val="0"/>
              </w:rPr>
            </w:pPr>
          </w:p>
        </w:tc>
        <w:tc>
          <w:tcPr>
            <w:tcW w:w="2152" w:type="dxa"/>
          </w:tcPr>
          <w:p w14:paraId="6D5E80D2" w14:textId="77777777" w:rsidR="00B4010D" w:rsidRPr="00B4010D" w:rsidRDefault="00B4010D" w:rsidP="00B4010D">
            <w:pPr>
              <w:jc w:val="left"/>
              <w:cnfStyle w:val="000000100000" w:firstRow="0" w:lastRow="0" w:firstColumn="0" w:lastColumn="0" w:oddVBand="0" w:evenVBand="0" w:oddHBand="1" w:evenHBand="0" w:firstRowFirstColumn="0" w:firstRowLastColumn="0" w:lastRowFirstColumn="0" w:lastRowLastColumn="0"/>
              <w:rPr>
                <w:lang w:val="en-US"/>
              </w:rPr>
            </w:pPr>
            <w:r w:rsidRPr="00B4010D">
              <w:rPr>
                <w:lang w:val="en-US"/>
              </w:rPr>
              <w:t>Name me something which is important when you model a data model for analytical processing.</w:t>
            </w:r>
          </w:p>
        </w:tc>
        <w:tc>
          <w:tcPr>
            <w:tcW w:w="1757" w:type="dxa"/>
          </w:tcPr>
          <w:p w14:paraId="5D80D7D2" w14:textId="77777777" w:rsidR="00B4010D" w:rsidRPr="00B4010D" w:rsidRDefault="00B4010D" w:rsidP="00B4010D">
            <w:pPr>
              <w:jc w:val="left"/>
              <w:cnfStyle w:val="000000100000" w:firstRow="0" w:lastRow="0" w:firstColumn="0" w:lastColumn="0" w:oddVBand="0" w:evenVBand="0" w:oddHBand="1" w:evenHBand="0" w:firstRowFirstColumn="0" w:firstRowLastColumn="0" w:lastRowFirstColumn="0" w:lastRowLastColumn="0"/>
              <w:rPr>
                <w:lang w:val="en-US"/>
              </w:rPr>
            </w:pPr>
          </w:p>
        </w:tc>
        <w:tc>
          <w:tcPr>
            <w:tcW w:w="2134" w:type="dxa"/>
          </w:tcPr>
          <w:p w14:paraId="32E483E8" w14:textId="77777777" w:rsidR="00B4010D" w:rsidRPr="00B4010D" w:rsidRDefault="00B4010D" w:rsidP="00B4010D">
            <w:pPr>
              <w:jc w:val="left"/>
              <w:cnfStyle w:val="000000100000" w:firstRow="0" w:lastRow="0" w:firstColumn="0" w:lastColumn="0" w:oddVBand="0" w:evenVBand="0" w:oddHBand="1" w:evenHBand="0" w:firstRowFirstColumn="0" w:firstRowLastColumn="0" w:lastRowFirstColumn="0" w:lastRowLastColumn="0"/>
              <w:rPr>
                <w:lang w:val="en-US"/>
              </w:rPr>
            </w:pPr>
          </w:p>
        </w:tc>
        <w:tc>
          <w:tcPr>
            <w:tcW w:w="1726" w:type="dxa"/>
          </w:tcPr>
          <w:p w14:paraId="03A53559" w14:textId="77777777" w:rsidR="00B4010D" w:rsidRPr="00B4010D" w:rsidRDefault="00B4010D" w:rsidP="00B4010D">
            <w:pPr>
              <w:jc w:val="left"/>
              <w:cnfStyle w:val="000000100000" w:firstRow="0" w:lastRow="0" w:firstColumn="0" w:lastColumn="0" w:oddVBand="0" w:evenVBand="0" w:oddHBand="1" w:evenHBand="0" w:firstRowFirstColumn="0" w:firstRowLastColumn="0" w:lastRowFirstColumn="0" w:lastRowLastColumn="0"/>
              <w:rPr>
                <w:lang w:val="en-US"/>
              </w:rPr>
            </w:pPr>
          </w:p>
        </w:tc>
      </w:tr>
      <w:tr w:rsidR="00B4010D" w:rsidRPr="00E41BCD" w14:paraId="099120B9" w14:textId="77777777" w:rsidTr="00B4010D">
        <w:tc>
          <w:tcPr>
            <w:cnfStyle w:val="001000000000" w:firstRow="0" w:lastRow="0" w:firstColumn="1" w:lastColumn="0" w:oddVBand="0" w:evenVBand="0" w:oddHBand="0" w:evenHBand="0" w:firstRowFirstColumn="0" w:firstRowLastColumn="0" w:lastRowFirstColumn="0" w:lastRowLastColumn="0"/>
            <w:tcW w:w="1859" w:type="dxa"/>
          </w:tcPr>
          <w:p w14:paraId="32B762E3" w14:textId="77777777" w:rsidR="00B4010D" w:rsidRPr="00B4010D" w:rsidRDefault="00B4010D" w:rsidP="00B4010D">
            <w:pPr>
              <w:jc w:val="left"/>
              <w:rPr>
                <w:b w:val="0"/>
                <w:lang w:val="en-US"/>
              </w:rPr>
            </w:pPr>
            <w:r w:rsidRPr="00B4010D">
              <w:rPr>
                <w:b w:val="0"/>
                <w:lang w:val="en-US"/>
              </w:rPr>
              <w:t>To ensure that the system answers fast to complex queries</w:t>
            </w:r>
          </w:p>
        </w:tc>
        <w:tc>
          <w:tcPr>
            <w:tcW w:w="2152" w:type="dxa"/>
          </w:tcPr>
          <w:p w14:paraId="40596DD0" w14:textId="77777777" w:rsidR="00B4010D" w:rsidRPr="00B4010D" w:rsidRDefault="00B4010D" w:rsidP="00B4010D">
            <w:pPr>
              <w:jc w:val="left"/>
              <w:cnfStyle w:val="000000000000" w:firstRow="0" w:lastRow="0" w:firstColumn="0" w:lastColumn="0" w:oddVBand="0" w:evenVBand="0" w:oddHBand="0" w:evenHBand="0" w:firstRowFirstColumn="0" w:firstRowLastColumn="0" w:lastRowFirstColumn="0" w:lastRowLastColumn="0"/>
              <w:rPr>
                <w:lang w:val="en-US"/>
              </w:rPr>
            </w:pPr>
          </w:p>
        </w:tc>
        <w:tc>
          <w:tcPr>
            <w:tcW w:w="1757" w:type="dxa"/>
          </w:tcPr>
          <w:p w14:paraId="41D6AC1D" w14:textId="77777777" w:rsidR="00B4010D" w:rsidRPr="00B4010D" w:rsidRDefault="00B4010D" w:rsidP="00B4010D">
            <w:pPr>
              <w:jc w:val="left"/>
              <w:cnfStyle w:val="000000000000" w:firstRow="0" w:lastRow="0" w:firstColumn="0" w:lastColumn="0" w:oddVBand="0" w:evenVBand="0" w:oddHBand="0" w:evenHBand="0" w:firstRowFirstColumn="0" w:firstRowLastColumn="0" w:lastRowFirstColumn="0" w:lastRowLastColumn="0"/>
              <w:rPr>
                <w:lang w:val="en-US"/>
              </w:rPr>
            </w:pPr>
          </w:p>
        </w:tc>
        <w:tc>
          <w:tcPr>
            <w:tcW w:w="2134" w:type="dxa"/>
          </w:tcPr>
          <w:p w14:paraId="6395AF6C" w14:textId="77777777" w:rsidR="00B4010D" w:rsidRPr="00B4010D" w:rsidRDefault="00B4010D" w:rsidP="00B4010D">
            <w:pPr>
              <w:jc w:val="left"/>
              <w:cnfStyle w:val="000000000000" w:firstRow="0" w:lastRow="0" w:firstColumn="0" w:lastColumn="0" w:oddVBand="0" w:evenVBand="0" w:oddHBand="0" w:evenHBand="0" w:firstRowFirstColumn="0" w:firstRowLastColumn="0" w:lastRowFirstColumn="0" w:lastRowLastColumn="0"/>
              <w:rPr>
                <w:lang w:val="en-US"/>
              </w:rPr>
            </w:pPr>
          </w:p>
        </w:tc>
        <w:tc>
          <w:tcPr>
            <w:tcW w:w="1726" w:type="dxa"/>
          </w:tcPr>
          <w:p w14:paraId="0077A8BE" w14:textId="77777777" w:rsidR="00B4010D" w:rsidRPr="00B4010D" w:rsidRDefault="00B4010D" w:rsidP="00B4010D">
            <w:pPr>
              <w:jc w:val="left"/>
              <w:cnfStyle w:val="000000000000" w:firstRow="0" w:lastRow="0" w:firstColumn="0" w:lastColumn="0" w:oddVBand="0" w:evenVBand="0" w:oddHBand="0" w:evenHBand="0" w:firstRowFirstColumn="0" w:firstRowLastColumn="0" w:lastRowFirstColumn="0" w:lastRowLastColumn="0"/>
              <w:rPr>
                <w:lang w:val="en-US"/>
              </w:rPr>
            </w:pPr>
          </w:p>
        </w:tc>
      </w:tr>
      <w:tr w:rsidR="00B4010D" w:rsidRPr="00E41BCD" w14:paraId="1F57580F" w14:textId="77777777" w:rsidTr="00B401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9" w:type="dxa"/>
          </w:tcPr>
          <w:p w14:paraId="1FA10651" w14:textId="77777777" w:rsidR="00B4010D" w:rsidRPr="00B4010D" w:rsidRDefault="00B4010D" w:rsidP="00B4010D">
            <w:pPr>
              <w:jc w:val="left"/>
              <w:rPr>
                <w:b w:val="0"/>
                <w:lang w:val="en-US"/>
              </w:rPr>
            </w:pPr>
          </w:p>
        </w:tc>
        <w:tc>
          <w:tcPr>
            <w:tcW w:w="2152" w:type="dxa"/>
          </w:tcPr>
          <w:p w14:paraId="7F7C1DBD" w14:textId="77777777" w:rsidR="00B4010D" w:rsidRPr="00B5533F" w:rsidRDefault="00B4010D" w:rsidP="00B4010D">
            <w:pPr>
              <w:jc w:val="left"/>
              <w:cnfStyle w:val="000000100000" w:firstRow="0" w:lastRow="0" w:firstColumn="0" w:lastColumn="0" w:oddVBand="0" w:evenVBand="0" w:oddHBand="1" w:evenHBand="0" w:firstRowFirstColumn="0" w:firstRowLastColumn="0" w:lastRowFirstColumn="0" w:lastRowLastColumn="0"/>
              <w:rPr>
                <w:lang w:val="en-US"/>
              </w:rPr>
            </w:pPr>
            <w:r w:rsidRPr="00B5533F">
              <w:rPr>
                <w:lang w:val="en-US"/>
              </w:rPr>
              <w:t>This is correct. Can you name one more?</w:t>
            </w:r>
          </w:p>
        </w:tc>
        <w:tc>
          <w:tcPr>
            <w:tcW w:w="1757" w:type="dxa"/>
          </w:tcPr>
          <w:p w14:paraId="578DC8B8" w14:textId="77777777" w:rsidR="00B4010D" w:rsidRPr="00B5533F" w:rsidRDefault="00B4010D" w:rsidP="00B4010D">
            <w:pPr>
              <w:jc w:val="left"/>
              <w:cnfStyle w:val="000000100000" w:firstRow="0" w:lastRow="0" w:firstColumn="0" w:lastColumn="0" w:oddVBand="0" w:evenVBand="0" w:oddHBand="1" w:evenHBand="0" w:firstRowFirstColumn="0" w:firstRowLastColumn="0" w:lastRowFirstColumn="0" w:lastRowLastColumn="0"/>
              <w:rPr>
                <w:lang w:val="en-US"/>
              </w:rPr>
            </w:pPr>
          </w:p>
        </w:tc>
        <w:tc>
          <w:tcPr>
            <w:tcW w:w="2134" w:type="dxa"/>
          </w:tcPr>
          <w:p w14:paraId="755A1009" w14:textId="77777777" w:rsidR="00B4010D" w:rsidRPr="00B5533F" w:rsidRDefault="00B4010D" w:rsidP="00B4010D">
            <w:pPr>
              <w:jc w:val="left"/>
              <w:cnfStyle w:val="000000100000" w:firstRow="0" w:lastRow="0" w:firstColumn="0" w:lastColumn="0" w:oddVBand="0" w:evenVBand="0" w:oddHBand="1" w:evenHBand="0" w:firstRowFirstColumn="0" w:firstRowLastColumn="0" w:lastRowFirstColumn="0" w:lastRowLastColumn="0"/>
              <w:rPr>
                <w:lang w:val="en-US"/>
              </w:rPr>
            </w:pPr>
          </w:p>
        </w:tc>
        <w:tc>
          <w:tcPr>
            <w:tcW w:w="1726" w:type="dxa"/>
          </w:tcPr>
          <w:p w14:paraId="1B261744" w14:textId="77777777" w:rsidR="00B4010D" w:rsidRPr="00B5533F" w:rsidRDefault="00B4010D" w:rsidP="00B4010D">
            <w:pPr>
              <w:jc w:val="left"/>
              <w:cnfStyle w:val="000000100000" w:firstRow="0" w:lastRow="0" w:firstColumn="0" w:lastColumn="0" w:oddVBand="0" w:evenVBand="0" w:oddHBand="1" w:evenHBand="0" w:firstRowFirstColumn="0" w:firstRowLastColumn="0" w:lastRowFirstColumn="0" w:lastRowLastColumn="0"/>
              <w:rPr>
                <w:lang w:val="en-US"/>
              </w:rPr>
            </w:pPr>
          </w:p>
        </w:tc>
      </w:tr>
      <w:tr w:rsidR="00B4010D" w:rsidRPr="00E41BCD" w14:paraId="3BC91739" w14:textId="77777777" w:rsidTr="00B4010D">
        <w:tc>
          <w:tcPr>
            <w:cnfStyle w:val="001000000000" w:firstRow="0" w:lastRow="0" w:firstColumn="1" w:lastColumn="0" w:oddVBand="0" w:evenVBand="0" w:oddHBand="0" w:evenHBand="0" w:firstRowFirstColumn="0" w:firstRowLastColumn="0" w:lastRowFirstColumn="0" w:lastRowLastColumn="0"/>
            <w:tcW w:w="1859" w:type="dxa"/>
          </w:tcPr>
          <w:p w14:paraId="74D9EE72" w14:textId="77777777" w:rsidR="00B4010D" w:rsidRPr="00B4010D" w:rsidRDefault="00B4010D" w:rsidP="00B4010D">
            <w:pPr>
              <w:jc w:val="left"/>
              <w:rPr>
                <w:b w:val="0"/>
                <w:lang w:val="en-US"/>
              </w:rPr>
            </w:pPr>
            <w:r w:rsidRPr="00B4010D">
              <w:rPr>
                <w:b w:val="0"/>
                <w:lang w:val="en-US"/>
              </w:rPr>
              <w:t>It should represent the real world correctly.</w:t>
            </w:r>
          </w:p>
        </w:tc>
        <w:tc>
          <w:tcPr>
            <w:tcW w:w="2152" w:type="dxa"/>
          </w:tcPr>
          <w:p w14:paraId="679D71B0" w14:textId="77777777" w:rsidR="00B4010D" w:rsidRPr="00B4010D" w:rsidRDefault="00B4010D" w:rsidP="00B4010D">
            <w:pPr>
              <w:jc w:val="left"/>
              <w:cnfStyle w:val="000000000000" w:firstRow="0" w:lastRow="0" w:firstColumn="0" w:lastColumn="0" w:oddVBand="0" w:evenVBand="0" w:oddHBand="0" w:evenHBand="0" w:firstRowFirstColumn="0" w:firstRowLastColumn="0" w:lastRowFirstColumn="0" w:lastRowLastColumn="0"/>
              <w:rPr>
                <w:lang w:val="en-US"/>
              </w:rPr>
            </w:pPr>
          </w:p>
        </w:tc>
        <w:tc>
          <w:tcPr>
            <w:tcW w:w="1757" w:type="dxa"/>
          </w:tcPr>
          <w:p w14:paraId="1E1F6AE5" w14:textId="77777777" w:rsidR="00B4010D" w:rsidRPr="00B4010D" w:rsidRDefault="00B4010D" w:rsidP="00B4010D">
            <w:pPr>
              <w:jc w:val="left"/>
              <w:cnfStyle w:val="000000000000" w:firstRow="0" w:lastRow="0" w:firstColumn="0" w:lastColumn="0" w:oddVBand="0" w:evenVBand="0" w:oddHBand="0" w:evenHBand="0" w:firstRowFirstColumn="0" w:firstRowLastColumn="0" w:lastRowFirstColumn="0" w:lastRowLastColumn="0"/>
              <w:rPr>
                <w:lang w:val="en-US"/>
              </w:rPr>
            </w:pPr>
          </w:p>
        </w:tc>
        <w:tc>
          <w:tcPr>
            <w:tcW w:w="2134" w:type="dxa"/>
          </w:tcPr>
          <w:p w14:paraId="365493A1" w14:textId="77777777" w:rsidR="00B4010D" w:rsidRPr="00B4010D" w:rsidRDefault="00B4010D" w:rsidP="00B4010D">
            <w:pPr>
              <w:jc w:val="left"/>
              <w:cnfStyle w:val="000000000000" w:firstRow="0" w:lastRow="0" w:firstColumn="0" w:lastColumn="0" w:oddVBand="0" w:evenVBand="0" w:oddHBand="0" w:evenHBand="0" w:firstRowFirstColumn="0" w:firstRowLastColumn="0" w:lastRowFirstColumn="0" w:lastRowLastColumn="0"/>
              <w:rPr>
                <w:lang w:val="en-US"/>
              </w:rPr>
            </w:pPr>
          </w:p>
        </w:tc>
        <w:tc>
          <w:tcPr>
            <w:tcW w:w="1726" w:type="dxa"/>
          </w:tcPr>
          <w:p w14:paraId="65B0696B" w14:textId="77777777" w:rsidR="00B4010D" w:rsidRPr="00B4010D" w:rsidRDefault="00B4010D" w:rsidP="00B4010D">
            <w:pPr>
              <w:jc w:val="left"/>
              <w:cnfStyle w:val="000000000000" w:firstRow="0" w:lastRow="0" w:firstColumn="0" w:lastColumn="0" w:oddVBand="0" w:evenVBand="0" w:oddHBand="0" w:evenHBand="0" w:firstRowFirstColumn="0" w:firstRowLastColumn="0" w:lastRowFirstColumn="0" w:lastRowLastColumn="0"/>
              <w:rPr>
                <w:lang w:val="en-US"/>
              </w:rPr>
            </w:pPr>
          </w:p>
        </w:tc>
      </w:tr>
      <w:tr w:rsidR="00B4010D" w:rsidRPr="00E41BCD" w14:paraId="680E08FD" w14:textId="77777777" w:rsidTr="00B401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9" w:type="dxa"/>
          </w:tcPr>
          <w:p w14:paraId="2C8CA805" w14:textId="77777777" w:rsidR="00B4010D" w:rsidRPr="00B4010D" w:rsidRDefault="00B4010D" w:rsidP="00B4010D">
            <w:pPr>
              <w:jc w:val="left"/>
              <w:rPr>
                <w:b w:val="0"/>
                <w:lang w:val="en-US"/>
              </w:rPr>
            </w:pPr>
          </w:p>
        </w:tc>
        <w:tc>
          <w:tcPr>
            <w:tcW w:w="2152" w:type="dxa"/>
          </w:tcPr>
          <w:p w14:paraId="2B169824" w14:textId="77777777" w:rsidR="00B4010D" w:rsidRPr="00B5533F" w:rsidRDefault="00B4010D" w:rsidP="00B4010D">
            <w:pPr>
              <w:jc w:val="left"/>
              <w:cnfStyle w:val="000000100000" w:firstRow="0" w:lastRow="0" w:firstColumn="0" w:lastColumn="0" w:oddVBand="0" w:evenVBand="0" w:oddHBand="1" w:evenHBand="0" w:firstRowFirstColumn="0" w:firstRowLastColumn="0" w:lastRowFirstColumn="0" w:lastRowLastColumn="0"/>
              <w:rPr>
                <w:lang w:val="en-US"/>
              </w:rPr>
            </w:pPr>
            <w:r w:rsidRPr="00B5533F">
              <w:rPr>
                <w:lang w:val="en-US"/>
              </w:rPr>
              <w:t>Ok, I think you understand it.</w:t>
            </w:r>
          </w:p>
        </w:tc>
        <w:tc>
          <w:tcPr>
            <w:tcW w:w="1757" w:type="dxa"/>
          </w:tcPr>
          <w:p w14:paraId="1CD76C21" w14:textId="77777777" w:rsidR="00B4010D" w:rsidRPr="00B5533F" w:rsidRDefault="00B4010D" w:rsidP="00B4010D">
            <w:pPr>
              <w:jc w:val="left"/>
              <w:cnfStyle w:val="000000100000" w:firstRow="0" w:lastRow="0" w:firstColumn="0" w:lastColumn="0" w:oddVBand="0" w:evenVBand="0" w:oddHBand="1" w:evenHBand="0" w:firstRowFirstColumn="0" w:firstRowLastColumn="0" w:lastRowFirstColumn="0" w:lastRowLastColumn="0"/>
              <w:rPr>
                <w:lang w:val="en-US"/>
              </w:rPr>
            </w:pPr>
          </w:p>
        </w:tc>
        <w:tc>
          <w:tcPr>
            <w:tcW w:w="2134" w:type="dxa"/>
          </w:tcPr>
          <w:p w14:paraId="0F5BF9AB" w14:textId="77777777" w:rsidR="00B4010D" w:rsidRPr="00B5533F" w:rsidRDefault="00B4010D" w:rsidP="00B4010D">
            <w:pPr>
              <w:jc w:val="left"/>
              <w:cnfStyle w:val="000000100000" w:firstRow="0" w:lastRow="0" w:firstColumn="0" w:lastColumn="0" w:oddVBand="0" w:evenVBand="0" w:oddHBand="1" w:evenHBand="0" w:firstRowFirstColumn="0" w:firstRowLastColumn="0" w:lastRowFirstColumn="0" w:lastRowLastColumn="0"/>
              <w:rPr>
                <w:lang w:val="en-US"/>
              </w:rPr>
            </w:pPr>
          </w:p>
        </w:tc>
        <w:tc>
          <w:tcPr>
            <w:tcW w:w="1726" w:type="dxa"/>
          </w:tcPr>
          <w:p w14:paraId="5685DA21" w14:textId="77777777" w:rsidR="00B4010D" w:rsidRPr="00B5533F" w:rsidRDefault="00B4010D" w:rsidP="00B4010D">
            <w:pPr>
              <w:jc w:val="left"/>
              <w:cnfStyle w:val="000000100000" w:firstRow="0" w:lastRow="0" w:firstColumn="0" w:lastColumn="0" w:oddVBand="0" w:evenVBand="0" w:oddHBand="1" w:evenHBand="0" w:firstRowFirstColumn="0" w:firstRowLastColumn="0" w:lastRowFirstColumn="0" w:lastRowLastColumn="0"/>
              <w:rPr>
                <w:lang w:val="en-US"/>
              </w:rPr>
            </w:pPr>
          </w:p>
        </w:tc>
      </w:tr>
      <w:tr w:rsidR="00B4010D" w:rsidRPr="00E41BCD" w14:paraId="2C3D895F" w14:textId="77777777" w:rsidTr="00B4010D">
        <w:tc>
          <w:tcPr>
            <w:cnfStyle w:val="001000000000" w:firstRow="0" w:lastRow="0" w:firstColumn="1" w:lastColumn="0" w:oddVBand="0" w:evenVBand="0" w:oddHBand="0" w:evenHBand="0" w:firstRowFirstColumn="0" w:firstRowLastColumn="0" w:lastRowFirstColumn="0" w:lastRowLastColumn="0"/>
            <w:tcW w:w="1859" w:type="dxa"/>
          </w:tcPr>
          <w:p w14:paraId="7D7BCC6A" w14:textId="77777777" w:rsidR="00B4010D" w:rsidRPr="00B5533F" w:rsidRDefault="00B4010D" w:rsidP="00B4010D">
            <w:pPr>
              <w:jc w:val="left"/>
              <w:rPr>
                <w:b w:val="0"/>
                <w:lang w:val="en-US"/>
              </w:rPr>
            </w:pPr>
          </w:p>
        </w:tc>
        <w:tc>
          <w:tcPr>
            <w:tcW w:w="2152" w:type="dxa"/>
          </w:tcPr>
          <w:p w14:paraId="115DFE0A" w14:textId="77777777" w:rsidR="00B4010D" w:rsidRPr="00B5533F" w:rsidRDefault="00B4010D" w:rsidP="00B4010D">
            <w:pPr>
              <w:jc w:val="left"/>
              <w:cnfStyle w:val="000000000000" w:firstRow="0" w:lastRow="0" w:firstColumn="0" w:lastColumn="0" w:oddVBand="0" w:evenVBand="0" w:oddHBand="0" w:evenHBand="0" w:firstRowFirstColumn="0" w:firstRowLastColumn="0" w:lastRowFirstColumn="0" w:lastRowLastColumn="0"/>
              <w:rPr>
                <w:b/>
                <w:lang w:val="en-US"/>
              </w:rPr>
            </w:pPr>
          </w:p>
        </w:tc>
        <w:tc>
          <w:tcPr>
            <w:tcW w:w="1757" w:type="dxa"/>
          </w:tcPr>
          <w:p w14:paraId="5DE77F1A" w14:textId="77777777" w:rsidR="00B4010D" w:rsidRPr="00B5533F" w:rsidRDefault="00B4010D" w:rsidP="00B4010D">
            <w:pPr>
              <w:jc w:val="left"/>
              <w:cnfStyle w:val="000000000000" w:firstRow="0" w:lastRow="0" w:firstColumn="0" w:lastColumn="0" w:oddVBand="0" w:evenVBand="0" w:oddHBand="0" w:evenHBand="0" w:firstRowFirstColumn="0" w:firstRowLastColumn="0" w:lastRowFirstColumn="0" w:lastRowLastColumn="0"/>
              <w:rPr>
                <w:lang w:val="en-US"/>
              </w:rPr>
            </w:pPr>
          </w:p>
        </w:tc>
        <w:tc>
          <w:tcPr>
            <w:tcW w:w="2134" w:type="dxa"/>
          </w:tcPr>
          <w:p w14:paraId="1503EE80" w14:textId="77777777" w:rsidR="00B4010D" w:rsidRPr="00B5533F" w:rsidRDefault="00B4010D" w:rsidP="00B4010D">
            <w:pPr>
              <w:jc w:val="left"/>
              <w:cnfStyle w:val="000000000000" w:firstRow="0" w:lastRow="0" w:firstColumn="0" w:lastColumn="0" w:oddVBand="0" w:evenVBand="0" w:oddHBand="0" w:evenHBand="0" w:firstRowFirstColumn="0" w:firstRowLastColumn="0" w:lastRowFirstColumn="0" w:lastRowLastColumn="0"/>
              <w:rPr>
                <w:lang w:val="en-US"/>
              </w:rPr>
            </w:pPr>
          </w:p>
        </w:tc>
        <w:tc>
          <w:tcPr>
            <w:tcW w:w="1726" w:type="dxa"/>
          </w:tcPr>
          <w:p w14:paraId="52E1671C" w14:textId="77777777" w:rsidR="00B4010D" w:rsidRPr="00B5533F" w:rsidRDefault="00B4010D" w:rsidP="00B4010D">
            <w:pPr>
              <w:jc w:val="left"/>
              <w:cnfStyle w:val="000000000000" w:firstRow="0" w:lastRow="0" w:firstColumn="0" w:lastColumn="0" w:oddVBand="0" w:evenVBand="0" w:oddHBand="0" w:evenHBand="0" w:firstRowFirstColumn="0" w:firstRowLastColumn="0" w:lastRowFirstColumn="0" w:lastRowLastColumn="0"/>
              <w:rPr>
                <w:lang w:val="en-US"/>
              </w:rPr>
            </w:pPr>
          </w:p>
        </w:tc>
      </w:tr>
      <w:tr w:rsidR="00B4010D" w:rsidRPr="00E41BCD" w14:paraId="71F0FD74" w14:textId="77777777" w:rsidTr="00B401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9" w:type="dxa"/>
          </w:tcPr>
          <w:p w14:paraId="4FCBC014" w14:textId="77777777" w:rsidR="00B4010D" w:rsidRPr="00B5533F" w:rsidRDefault="00B4010D" w:rsidP="00B4010D">
            <w:pPr>
              <w:jc w:val="left"/>
              <w:rPr>
                <w:b w:val="0"/>
                <w:lang w:val="en-US"/>
              </w:rPr>
            </w:pPr>
            <w:r w:rsidRPr="00B5533F">
              <w:rPr>
                <w:b w:val="0"/>
                <w:lang w:val="en-US"/>
              </w:rPr>
              <w:t>It should even work when a lot of transaction get executed.</w:t>
            </w:r>
          </w:p>
        </w:tc>
        <w:tc>
          <w:tcPr>
            <w:tcW w:w="2152" w:type="dxa"/>
          </w:tcPr>
          <w:p w14:paraId="56948C71" w14:textId="77777777" w:rsidR="00B4010D" w:rsidRPr="00B5533F" w:rsidRDefault="00B4010D" w:rsidP="00B4010D">
            <w:pPr>
              <w:jc w:val="left"/>
              <w:cnfStyle w:val="000000100000" w:firstRow="0" w:lastRow="0" w:firstColumn="0" w:lastColumn="0" w:oddVBand="0" w:evenVBand="0" w:oddHBand="1" w:evenHBand="0" w:firstRowFirstColumn="0" w:firstRowLastColumn="0" w:lastRowFirstColumn="0" w:lastRowLastColumn="0"/>
              <w:rPr>
                <w:b/>
                <w:lang w:val="en-US"/>
              </w:rPr>
            </w:pPr>
          </w:p>
        </w:tc>
        <w:tc>
          <w:tcPr>
            <w:tcW w:w="1757" w:type="dxa"/>
          </w:tcPr>
          <w:p w14:paraId="1BDCA857" w14:textId="77777777" w:rsidR="00B4010D" w:rsidRPr="00B5533F" w:rsidRDefault="00B4010D" w:rsidP="00B4010D">
            <w:pPr>
              <w:jc w:val="left"/>
              <w:cnfStyle w:val="000000100000" w:firstRow="0" w:lastRow="0" w:firstColumn="0" w:lastColumn="0" w:oddVBand="0" w:evenVBand="0" w:oddHBand="1" w:evenHBand="0" w:firstRowFirstColumn="0" w:firstRowLastColumn="0" w:lastRowFirstColumn="0" w:lastRowLastColumn="0"/>
              <w:rPr>
                <w:lang w:val="en-US"/>
              </w:rPr>
            </w:pPr>
          </w:p>
        </w:tc>
        <w:tc>
          <w:tcPr>
            <w:tcW w:w="2134" w:type="dxa"/>
          </w:tcPr>
          <w:p w14:paraId="7B32CA8C" w14:textId="77777777" w:rsidR="00B4010D" w:rsidRPr="00B5533F" w:rsidRDefault="00B4010D" w:rsidP="00B4010D">
            <w:pPr>
              <w:jc w:val="left"/>
              <w:cnfStyle w:val="000000100000" w:firstRow="0" w:lastRow="0" w:firstColumn="0" w:lastColumn="0" w:oddVBand="0" w:evenVBand="0" w:oddHBand="1" w:evenHBand="0" w:firstRowFirstColumn="0" w:firstRowLastColumn="0" w:lastRowFirstColumn="0" w:lastRowLastColumn="0"/>
              <w:rPr>
                <w:lang w:val="en-US"/>
              </w:rPr>
            </w:pPr>
          </w:p>
        </w:tc>
        <w:tc>
          <w:tcPr>
            <w:tcW w:w="1726" w:type="dxa"/>
          </w:tcPr>
          <w:p w14:paraId="66915EDC" w14:textId="77777777" w:rsidR="00B4010D" w:rsidRPr="00B5533F" w:rsidRDefault="00B4010D" w:rsidP="00B4010D">
            <w:pPr>
              <w:jc w:val="left"/>
              <w:cnfStyle w:val="000000100000" w:firstRow="0" w:lastRow="0" w:firstColumn="0" w:lastColumn="0" w:oddVBand="0" w:evenVBand="0" w:oddHBand="1" w:evenHBand="0" w:firstRowFirstColumn="0" w:firstRowLastColumn="0" w:lastRowFirstColumn="0" w:lastRowLastColumn="0"/>
              <w:rPr>
                <w:lang w:val="en-US"/>
              </w:rPr>
            </w:pPr>
          </w:p>
        </w:tc>
      </w:tr>
      <w:tr w:rsidR="00B4010D" w14:paraId="496364C4" w14:textId="77777777" w:rsidTr="00B4010D">
        <w:tc>
          <w:tcPr>
            <w:cnfStyle w:val="001000000000" w:firstRow="0" w:lastRow="0" w:firstColumn="1" w:lastColumn="0" w:oddVBand="0" w:evenVBand="0" w:oddHBand="0" w:evenHBand="0" w:firstRowFirstColumn="0" w:firstRowLastColumn="0" w:lastRowFirstColumn="0" w:lastRowLastColumn="0"/>
            <w:tcW w:w="1859" w:type="dxa"/>
          </w:tcPr>
          <w:p w14:paraId="45383BAF" w14:textId="77777777" w:rsidR="00B4010D" w:rsidRPr="00B5533F" w:rsidRDefault="00B4010D" w:rsidP="00B4010D">
            <w:pPr>
              <w:jc w:val="left"/>
              <w:rPr>
                <w:b w:val="0"/>
                <w:lang w:val="en-US"/>
              </w:rPr>
            </w:pPr>
          </w:p>
        </w:tc>
        <w:tc>
          <w:tcPr>
            <w:tcW w:w="2152" w:type="dxa"/>
          </w:tcPr>
          <w:p w14:paraId="19567BD2" w14:textId="77777777" w:rsidR="00B4010D" w:rsidRPr="00B4010D" w:rsidRDefault="00B4010D" w:rsidP="00B4010D">
            <w:pPr>
              <w:jc w:val="left"/>
              <w:cnfStyle w:val="000000000000" w:firstRow="0" w:lastRow="0" w:firstColumn="0" w:lastColumn="0" w:oddVBand="0" w:evenVBand="0" w:oddHBand="0" w:evenHBand="0" w:firstRowFirstColumn="0" w:firstRowLastColumn="0" w:lastRowFirstColumn="0" w:lastRowLastColumn="0"/>
            </w:pPr>
            <w:r w:rsidRPr="00B4010D">
              <w:t xml:space="preserve">This </w:t>
            </w:r>
            <w:proofErr w:type="spellStart"/>
            <w:r w:rsidRPr="00B4010D">
              <w:t>is</w:t>
            </w:r>
            <w:proofErr w:type="spellEnd"/>
            <w:r w:rsidRPr="00B4010D">
              <w:t xml:space="preserve"> not </w:t>
            </w:r>
            <w:proofErr w:type="spellStart"/>
            <w:r w:rsidRPr="00B4010D">
              <w:t>correct</w:t>
            </w:r>
            <w:proofErr w:type="spellEnd"/>
            <w:r w:rsidRPr="00B4010D">
              <w:t>.</w:t>
            </w:r>
          </w:p>
        </w:tc>
        <w:tc>
          <w:tcPr>
            <w:tcW w:w="1757" w:type="dxa"/>
          </w:tcPr>
          <w:p w14:paraId="25D8F990" w14:textId="77777777" w:rsidR="00B4010D" w:rsidRPr="00B4010D" w:rsidRDefault="00B4010D" w:rsidP="00B4010D">
            <w:pPr>
              <w:jc w:val="left"/>
              <w:cnfStyle w:val="000000000000" w:firstRow="0" w:lastRow="0" w:firstColumn="0" w:lastColumn="0" w:oddVBand="0" w:evenVBand="0" w:oddHBand="0" w:evenHBand="0" w:firstRowFirstColumn="0" w:firstRowLastColumn="0" w:lastRowFirstColumn="0" w:lastRowLastColumn="0"/>
            </w:pPr>
          </w:p>
        </w:tc>
        <w:tc>
          <w:tcPr>
            <w:tcW w:w="2134" w:type="dxa"/>
          </w:tcPr>
          <w:p w14:paraId="0FEACDBA" w14:textId="77777777" w:rsidR="00B4010D" w:rsidRPr="00B4010D" w:rsidRDefault="00B4010D" w:rsidP="00B4010D">
            <w:pPr>
              <w:jc w:val="left"/>
              <w:cnfStyle w:val="000000000000" w:firstRow="0" w:lastRow="0" w:firstColumn="0" w:lastColumn="0" w:oddVBand="0" w:evenVBand="0" w:oddHBand="0" w:evenHBand="0" w:firstRowFirstColumn="0" w:firstRowLastColumn="0" w:lastRowFirstColumn="0" w:lastRowLastColumn="0"/>
            </w:pPr>
          </w:p>
        </w:tc>
        <w:tc>
          <w:tcPr>
            <w:tcW w:w="1726" w:type="dxa"/>
          </w:tcPr>
          <w:p w14:paraId="3DE305D4" w14:textId="77777777" w:rsidR="00B4010D" w:rsidRPr="00B4010D" w:rsidRDefault="00B4010D" w:rsidP="0071374E">
            <w:pPr>
              <w:keepNext/>
              <w:jc w:val="left"/>
              <w:cnfStyle w:val="000000000000" w:firstRow="0" w:lastRow="0" w:firstColumn="0" w:lastColumn="0" w:oddVBand="0" w:evenVBand="0" w:oddHBand="0" w:evenHBand="0" w:firstRowFirstColumn="0" w:firstRowLastColumn="0" w:lastRowFirstColumn="0" w:lastRowLastColumn="0"/>
            </w:pPr>
          </w:p>
        </w:tc>
      </w:tr>
    </w:tbl>
    <w:p w14:paraId="25BD8936" w14:textId="22037974" w:rsidR="00B4010D" w:rsidRPr="006A13F2" w:rsidRDefault="0071374E" w:rsidP="0071374E">
      <w:pPr>
        <w:pStyle w:val="Beschriftung"/>
        <w:rPr>
          <w:lang w:val="en-US"/>
        </w:rPr>
      </w:pPr>
      <w:bookmarkStart w:id="29" w:name="_Toc22668558"/>
      <w:r w:rsidRPr="006A13F2">
        <w:rPr>
          <w:lang w:val="en-US"/>
        </w:rPr>
        <w:t xml:space="preserve">Table </w:t>
      </w:r>
      <w:r w:rsidRPr="006A13F2">
        <w:rPr>
          <w:lang w:val="en-US"/>
        </w:rPr>
        <w:fldChar w:fldCharType="begin"/>
      </w:r>
      <w:r w:rsidRPr="006A13F2">
        <w:rPr>
          <w:lang w:val="en-US"/>
        </w:rPr>
        <w:instrText xml:space="preserve"> SEQ Table \* ARABIC </w:instrText>
      </w:r>
      <w:r w:rsidRPr="006A13F2">
        <w:rPr>
          <w:lang w:val="en-US"/>
        </w:rPr>
        <w:fldChar w:fldCharType="separate"/>
      </w:r>
      <w:r w:rsidR="00CE0425">
        <w:rPr>
          <w:noProof/>
          <w:lang w:val="en-US"/>
        </w:rPr>
        <w:t>16</w:t>
      </w:r>
      <w:r w:rsidRPr="006A13F2">
        <w:rPr>
          <w:lang w:val="en-US"/>
        </w:rPr>
        <w:fldChar w:fldCharType="end"/>
      </w:r>
      <w:r w:rsidRPr="006A13F2">
        <w:rPr>
          <w:lang w:val="en-US"/>
        </w:rPr>
        <w:t>: Example dialogue regarding the Quiz Session No. 1</w:t>
      </w:r>
      <w:bookmarkEnd w:id="29"/>
    </w:p>
    <w:p w14:paraId="4DEAA347" w14:textId="3D86ABDE" w:rsidR="0071374E" w:rsidRPr="00B5533F" w:rsidRDefault="0071374E" w:rsidP="0071374E">
      <w:pPr>
        <w:rPr>
          <w:lang w:val="en-US" w:eastAsia="de-DE"/>
        </w:rPr>
      </w:pPr>
    </w:p>
    <w:p w14:paraId="727C2BA7" w14:textId="111792EE" w:rsidR="0071374E" w:rsidRPr="0071374E" w:rsidRDefault="0071374E" w:rsidP="0071374E">
      <w:pPr>
        <w:rPr>
          <w:b/>
          <w:lang w:val="en-GB" w:eastAsia="de-DE"/>
        </w:rPr>
      </w:pPr>
      <w:r w:rsidRPr="008569DA">
        <w:rPr>
          <w:b/>
          <w:lang w:val="en-GB" w:eastAsia="de-DE"/>
        </w:rPr>
        <w:t xml:space="preserve">Example dialogue regarding the </w:t>
      </w:r>
      <w:r>
        <w:rPr>
          <w:b/>
          <w:lang w:val="en-GB" w:eastAsia="de-DE"/>
        </w:rPr>
        <w:t>Quiz Session</w:t>
      </w:r>
      <w:r w:rsidRPr="008569DA">
        <w:rPr>
          <w:b/>
          <w:lang w:val="en-GB" w:eastAsia="de-DE"/>
        </w:rPr>
        <w:t xml:space="preserve"> No. </w:t>
      </w:r>
      <w:r>
        <w:rPr>
          <w:b/>
          <w:lang w:val="en-GB" w:eastAsia="de-DE"/>
        </w:rPr>
        <w:t>2</w:t>
      </w:r>
      <w:r w:rsidRPr="008569DA">
        <w:rPr>
          <w:b/>
          <w:lang w:val="en-GB" w:eastAsia="de-DE"/>
        </w:rPr>
        <w:t>:</w:t>
      </w:r>
    </w:p>
    <w:tbl>
      <w:tblPr>
        <w:tblStyle w:val="EinfacheTabelle1"/>
        <w:tblW w:w="0" w:type="auto"/>
        <w:tblLook w:val="04A0" w:firstRow="1" w:lastRow="0" w:firstColumn="1" w:lastColumn="0" w:noHBand="0" w:noVBand="1"/>
      </w:tblPr>
      <w:tblGrid>
        <w:gridCol w:w="1833"/>
        <w:gridCol w:w="2117"/>
        <w:gridCol w:w="1713"/>
        <w:gridCol w:w="2284"/>
        <w:gridCol w:w="1681"/>
      </w:tblGrid>
      <w:tr w:rsidR="00B4010D" w:rsidRPr="009345DD" w14:paraId="3F03C683" w14:textId="77777777" w:rsidTr="00B401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19A32E9" w14:textId="77777777" w:rsidR="00B4010D" w:rsidRPr="00B4010D" w:rsidRDefault="00B4010D" w:rsidP="00B4010D">
            <w:pPr>
              <w:jc w:val="left"/>
            </w:pPr>
            <w:r w:rsidRPr="00B4010D">
              <w:t xml:space="preserve">Student </w:t>
            </w:r>
            <w:proofErr w:type="spellStart"/>
            <w:r w:rsidRPr="00B4010D">
              <w:t>utterance</w:t>
            </w:r>
            <w:proofErr w:type="spellEnd"/>
          </w:p>
        </w:tc>
        <w:tc>
          <w:tcPr>
            <w:tcW w:w="2896" w:type="dxa"/>
          </w:tcPr>
          <w:p w14:paraId="73A00350" w14:textId="77777777" w:rsidR="00B4010D" w:rsidRPr="00B4010D" w:rsidRDefault="00B4010D" w:rsidP="00B4010D">
            <w:pPr>
              <w:jc w:val="left"/>
              <w:cnfStyle w:val="100000000000" w:firstRow="1" w:lastRow="0" w:firstColumn="0" w:lastColumn="0" w:oddVBand="0" w:evenVBand="0" w:oddHBand="0" w:evenHBand="0" w:firstRowFirstColumn="0" w:firstRowLastColumn="0" w:lastRowFirstColumn="0" w:lastRowLastColumn="0"/>
            </w:pPr>
            <w:r w:rsidRPr="00B4010D">
              <w:t xml:space="preserve">DSSA </w:t>
            </w:r>
            <w:proofErr w:type="spellStart"/>
            <w:r w:rsidRPr="00B4010D">
              <w:t>utterance</w:t>
            </w:r>
            <w:proofErr w:type="spellEnd"/>
          </w:p>
        </w:tc>
        <w:tc>
          <w:tcPr>
            <w:tcW w:w="2349" w:type="dxa"/>
          </w:tcPr>
          <w:p w14:paraId="5CABF8C4" w14:textId="77777777" w:rsidR="00B4010D" w:rsidRPr="00B4010D" w:rsidRDefault="00B4010D" w:rsidP="00B4010D">
            <w:pPr>
              <w:jc w:val="left"/>
              <w:cnfStyle w:val="100000000000" w:firstRow="1" w:lastRow="0" w:firstColumn="0" w:lastColumn="0" w:oddVBand="0" w:evenVBand="0" w:oddHBand="0" w:evenHBand="0" w:firstRowFirstColumn="0" w:firstRowLastColumn="0" w:lastRowFirstColumn="0" w:lastRowLastColumn="0"/>
            </w:pPr>
            <w:proofErr w:type="spellStart"/>
            <w:r w:rsidRPr="00B4010D">
              <w:t>Constraint</w:t>
            </w:r>
            <w:proofErr w:type="spellEnd"/>
            <w:r w:rsidRPr="00B4010D">
              <w:t xml:space="preserve"> (</w:t>
            </w:r>
            <w:proofErr w:type="spellStart"/>
            <w:r w:rsidRPr="00B4010D">
              <w:t>triggers</w:t>
            </w:r>
            <w:proofErr w:type="spellEnd"/>
            <w:r w:rsidRPr="00B4010D">
              <w:t xml:space="preserve"> </w:t>
            </w:r>
            <w:proofErr w:type="spellStart"/>
            <w:r w:rsidRPr="00B4010D">
              <w:t>are</w:t>
            </w:r>
            <w:proofErr w:type="spellEnd"/>
            <w:r w:rsidRPr="00B4010D">
              <w:t xml:space="preserve"> </w:t>
            </w:r>
            <w:proofErr w:type="spellStart"/>
            <w:r w:rsidRPr="00B4010D">
              <w:t>bold</w:t>
            </w:r>
            <w:proofErr w:type="spellEnd"/>
            <w:r w:rsidRPr="00B4010D">
              <w:t>)</w:t>
            </w:r>
          </w:p>
        </w:tc>
        <w:tc>
          <w:tcPr>
            <w:tcW w:w="2962" w:type="dxa"/>
          </w:tcPr>
          <w:p w14:paraId="4C7355D6" w14:textId="77777777" w:rsidR="00B4010D" w:rsidRPr="00B5533F" w:rsidRDefault="00B4010D" w:rsidP="00B4010D">
            <w:pPr>
              <w:jc w:val="left"/>
              <w:cnfStyle w:val="100000000000" w:firstRow="1" w:lastRow="0" w:firstColumn="0" w:lastColumn="0" w:oddVBand="0" w:evenVBand="0" w:oddHBand="0" w:evenHBand="0" w:firstRowFirstColumn="0" w:firstRowLastColumn="0" w:lastRowFirstColumn="0" w:lastRowLastColumn="0"/>
              <w:rPr>
                <w:lang w:val="en-US"/>
              </w:rPr>
            </w:pPr>
            <w:r w:rsidRPr="00B5533F">
              <w:rPr>
                <w:lang w:val="en-US"/>
              </w:rPr>
              <w:t>Additional required knowledge (domain model)</w:t>
            </w:r>
          </w:p>
        </w:tc>
        <w:tc>
          <w:tcPr>
            <w:tcW w:w="2338" w:type="dxa"/>
          </w:tcPr>
          <w:p w14:paraId="7FB0DC63" w14:textId="77777777" w:rsidR="00B4010D" w:rsidRPr="00B4010D" w:rsidRDefault="00B4010D" w:rsidP="00B4010D">
            <w:pPr>
              <w:jc w:val="left"/>
              <w:cnfStyle w:val="100000000000" w:firstRow="1" w:lastRow="0" w:firstColumn="0" w:lastColumn="0" w:oddVBand="0" w:evenVBand="0" w:oddHBand="0" w:evenHBand="0" w:firstRowFirstColumn="0" w:firstRowLastColumn="0" w:lastRowFirstColumn="0" w:lastRowLastColumn="0"/>
            </w:pPr>
            <w:r w:rsidRPr="00B4010D">
              <w:t>Comment</w:t>
            </w:r>
          </w:p>
        </w:tc>
      </w:tr>
      <w:tr w:rsidR="00B4010D" w:rsidRPr="00E41BCD" w14:paraId="3064BA63" w14:textId="77777777" w:rsidTr="00B401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EE375DF" w14:textId="77777777" w:rsidR="00B4010D" w:rsidRPr="00B4010D" w:rsidRDefault="00B4010D" w:rsidP="00B4010D">
            <w:pPr>
              <w:jc w:val="left"/>
              <w:rPr>
                <w:b w:val="0"/>
              </w:rPr>
            </w:pPr>
          </w:p>
        </w:tc>
        <w:tc>
          <w:tcPr>
            <w:tcW w:w="2896" w:type="dxa"/>
          </w:tcPr>
          <w:p w14:paraId="472D9D2A" w14:textId="77777777" w:rsidR="00B4010D" w:rsidRPr="00B5533F" w:rsidRDefault="00B4010D" w:rsidP="00B4010D">
            <w:pPr>
              <w:jc w:val="left"/>
              <w:cnfStyle w:val="000000100000" w:firstRow="0" w:lastRow="0" w:firstColumn="0" w:lastColumn="0" w:oddVBand="0" w:evenVBand="0" w:oddHBand="1" w:evenHBand="0" w:firstRowFirstColumn="0" w:firstRowLastColumn="0" w:lastRowFirstColumn="0" w:lastRowLastColumn="0"/>
              <w:rPr>
                <w:lang w:val="en-US"/>
              </w:rPr>
            </w:pPr>
            <w:r w:rsidRPr="00B5533F">
              <w:rPr>
                <w:lang w:val="en-US"/>
              </w:rPr>
              <w:t xml:space="preserve">The company </w:t>
            </w:r>
            <w:proofErr w:type="spellStart"/>
            <w:r w:rsidRPr="00B5533F">
              <w:rPr>
                <w:lang w:val="en-US"/>
              </w:rPr>
              <w:t>YourFood</w:t>
            </w:r>
            <w:proofErr w:type="spellEnd"/>
            <w:r w:rsidRPr="00B5533F">
              <w:rPr>
                <w:lang w:val="en-US"/>
              </w:rPr>
              <w:t xml:space="preserve"> produces packages food which is perishable. Do you think on time shipment is important for them?</w:t>
            </w:r>
          </w:p>
        </w:tc>
        <w:tc>
          <w:tcPr>
            <w:tcW w:w="2349" w:type="dxa"/>
          </w:tcPr>
          <w:p w14:paraId="3BF33417" w14:textId="77777777" w:rsidR="00B4010D" w:rsidRPr="00B5533F" w:rsidRDefault="00B4010D" w:rsidP="00B4010D">
            <w:pPr>
              <w:jc w:val="left"/>
              <w:cnfStyle w:val="000000100000" w:firstRow="0" w:lastRow="0" w:firstColumn="0" w:lastColumn="0" w:oddVBand="0" w:evenVBand="0" w:oddHBand="1" w:evenHBand="0" w:firstRowFirstColumn="0" w:firstRowLastColumn="0" w:lastRowFirstColumn="0" w:lastRowLastColumn="0"/>
              <w:rPr>
                <w:lang w:val="en-US"/>
              </w:rPr>
            </w:pPr>
          </w:p>
        </w:tc>
        <w:tc>
          <w:tcPr>
            <w:tcW w:w="2962" w:type="dxa"/>
          </w:tcPr>
          <w:p w14:paraId="7C223C68" w14:textId="77777777" w:rsidR="00B4010D" w:rsidRPr="00B5533F" w:rsidRDefault="00B4010D" w:rsidP="00B4010D">
            <w:pPr>
              <w:jc w:val="left"/>
              <w:cnfStyle w:val="000000100000" w:firstRow="0" w:lastRow="0" w:firstColumn="0" w:lastColumn="0" w:oddVBand="0" w:evenVBand="0" w:oddHBand="1" w:evenHBand="0" w:firstRowFirstColumn="0" w:firstRowLastColumn="0" w:lastRowFirstColumn="0" w:lastRowLastColumn="0"/>
              <w:rPr>
                <w:lang w:val="en-US"/>
              </w:rPr>
            </w:pPr>
          </w:p>
        </w:tc>
        <w:tc>
          <w:tcPr>
            <w:tcW w:w="2338" w:type="dxa"/>
          </w:tcPr>
          <w:p w14:paraId="48744AC1" w14:textId="77777777" w:rsidR="00B4010D" w:rsidRPr="00B5533F" w:rsidRDefault="00B4010D" w:rsidP="00B4010D">
            <w:pPr>
              <w:jc w:val="left"/>
              <w:cnfStyle w:val="000000100000" w:firstRow="0" w:lastRow="0" w:firstColumn="0" w:lastColumn="0" w:oddVBand="0" w:evenVBand="0" w:oddHBand="1" w:evenHBand="0" w:firstRowFirstColumn="0" w:firstRowLastColumn="0" w:lastRowFirstColumn="0" w:lastRowLastColumn="0"/>
              <w:rPr>
                <w:lang w:val="en-US"/>
              </w:rPr>
            </w:pPr>
          </w:p>
        </w:tc>
      </w:tr>
      <w:tr w:rsidR="00B4010D" w:rsidRPr="009345DD" w14:paraId="25D534F1" w14:textId="77777777" w:rsidTr="00B4010D">
        <w:tc>
          <w:tcPr>
            <w:cnfStyle w:val="001000000000" w:firstRow="0" w:lastRow="0" w:firstColumn="1" w:lastColumn="0" w:oddVBand="0" w:evenVBand="0" w:oddHBand="0" w:evenHBand="0" w:firstRowFirstColumn="0" w:firstRowLastColumn="0" w:lastRowFirstColumn="0" w:lastRowLastColumn="0"/>
            <w:tcW w:w="2405" w:type="dxa"/>
          </w:tcPr>
          <w:p w14:paraId="234F2D80" w14:textId="77777777" w:rsidR="00B4010D" w:rsidRPr="00B4010D" w:rsidRDefault="00B4010D" w:rsidP="00B4010D">
            <w:pPr>
              <w:jc w:val="left"/>
              <w:rPr>
                <w:b w:val="0"/>
              </w:rPr>
            </w:pPr>
            <w:r w:rsidRPr="00B4010D">
              <w:rPr>
                <w:b w:val="0"/>
              </w:rPr>
              <w:t>Yes</w:t>
            </w:r>
          </w:p>
        </w:tc>
        <w:tc>
          <w:tcPr>
            <w:tcW w:w="2896" w:type="dxa"/>
          </w:tcPr>
          <w:p w14:paraId="2F91508E" w14:textId="77777777" w:rsidR="00B4010D" w:rsidRPr="00B4010D" w:rsidRDefault="00B4010D" w:rsidP="00B4010D">
            <w:pPr>
              <w:jc w:val="left"/>
              <w:cnfStyle w:val="000000000000" w:firstRow="0" w:lastRow="0" w:firstColumn="0" w:lastColumn="0" w:oddVBand="0" w:evenVBand="0" w:oddHBand="0" w:evenHBand="0" w:firstRowFirstColumn="0" w:firstRowLastColumn="0" w:lastRowFirstColumn="0" w:lastRowLastColumn="0"/>
              <w:rPr>
                <w:bCs/>
              </w:rPr>
            </w:pPr>
          </w:p>
        </w:tc>
        <w:tc>
          <w:tcPr>
            <w:tcW w:w="2349" w:type="dxa"/>
          </w:tcPr>
          <w:p w14:paraId="74CC353E" w14:textId="77777777" w:rsidR="00B4010D" w:rsidRPr="00B4010D" w:rsidRDefault="00B4010D" w:rsidP="00B4010D">
            <w:pPr>
              <w:jc w:val="left"/>
              <w:cnfStyle w:val="000000000000" w:firstRow="0" w:lastRow="0" w:firstColumn="0" w:lastColumn="0" w:oddVBand="0" w:evenVBand="0" w:oddHBand="0" w:evenHBand="0" w:firstRowFirstColumn="0" w:firstRowLastColumn="0" w:lastRowFirstColumn="0" w:lastRowLastColumn="0"/>
              <w:rPr>
                <w:bCs/>
              </w:rPr>
            </w:pPr>
          </w:p>
        </w:tc>
        <w:tc>
          <w:tcPr>
            <w:tcW w:w="2962" w:type="dxa"/>
          </w:tcPr>
          <w:p w14:paraId="59238DAC" w14:textId="77777777" w:rsidR="00B4010D" w:rsidRPr="00B4010D" w:rsidRDefault="00B4010D" w:rsidP="00B4010D">
            <w:pPr>
              <w:jc w:val="left"/>
              <w:cnfStyle w:val="000000000000" w:firstRow="0" w:lastRow="0" w:firstColumn="0" w:lastColumn="0" w:oddVBand="0" w:evenVBand="0" w:oddHBand="0" w:evenHBand="0" w:firstRowFirstColumn="0" w:firstRowLastColumn="0" w:lastRowFirstColumn="0" w:lastRowLastColumn="0"/>
              <w:rPr>
                <w:bCs/>
              </w:rPr>
            </w:pPr>
          </w:p>
        </w:tc>
        <w:tc>
          <w:tcPr>
            <w:tcW w:w="2338" w:type="dxa"/>
          </w:tcPr>
          <w:p w14:paraId="43FEECF4" w14:textId="77777777" w:rsidR="00B4010D" w:rsidRPr="00B4010D" w:rsidRDefault="00B4010D" w:rsidP="00B4010D">
            <w:pPr>
              <w:jc w:val="left"/>
              <w:cnfStyle w:val="000000000000" w:firstRow="0" w:lastRow="0" w:firstColumn="0" w:lastColumn="0" w:oddVBand="0" w:evenVBand="0" w:oddHBand="0" w:evenHBand="0" w:firstRowFirstColumn="0" w:firstRowLastColumn="0" w:lastRowFirstColumn="0" w:lastRowLastColumn="0"/>
              <w:rPr>
                <w:bCs/>
              </w:rPr>
            </w:pPr>
          </w:p>
        </w:tc>
      </w:tr>
      <w:tr w:rsidR="00B4010D" w:rsidRPr="009345DD" w14:paraId="600C3879" w14:textId="77777777" w:rsidTr="00B401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F5CD564" w14:textId="77777777" w:rsidR="00B4010D" w:rsidRPr="00B4010D" w:rsidRDefault="00B4010D" w:rsidP="00B4010D">
            <w:pPr>
              <w:jc w:val="left"/>
              <w:rPr>
                <w:b w:val="0"/>
              </w:rPr>
            </w:pPr>
          </w:p>
        </w:tc>
        <w:tc>
          <w:tcPr>
            <w:tcW w:w="2896" w:type="dxa"/>
          </w:tcPr>
          <w:p w14:paraId="27736759" w14:textId="77777777" w:rsidR="00B4010D" w:rsidRPr="00B4010D" w:rsidRDefault="00B4010D" w:rsidP="00B4010D">
            <w:pPr>
              <w:jc w:val="left"/>
              <w:cnfStyle w:val="000000100000" w:firstRow="0" w:lastRow="0" w:firstColumn="0" w:lastColumn="0" w:oddVBand="0" w:evenVBand="0" w:oddHBand="1" w:evenHBand="0" w:firstRowFirstColumn="0" w:firstRowLastColumn="0" w:lastRowFirstColumn="0" w:lastRowLastColumn="0"/>
            </w:pPr>
            <w:r w:rsidRPr="00B5533F">
              <w:rPr>
                <w:lang w:val="en-US"/>
              </w:rPr>
              <w:t xml:space="preserve">Yes, this is correct. But currently the “on time shipment ratio” of carriers is off target. </w:t>
            </w:r>
            <w:r w:rsidRPr="00B4010D">
              <w:t xml:space="preserve">May </w:t>
            </w:r>
            <w:proofErr w:type="spellStart"/>
            <w:r w:rsidRPr="00B4010D">
              <w:t>you</w:t>
            </w:r>
            <w:proofErr w:type="spellEnd"/>
            <w:r w:rsidRPr="00B4010D">
              <w:t xml:space="preserve"> </w:t>
            </w:r>
            <w:proofErr w:type="spellStart"/>
            <w:r w:rsidRPr="00B4010D">
              <w:t>know</w:t>
            </w:r>
            <w:proofErr w:type="spellEnd"/>
            <w:r w:rsidRPr="00B4010D">
              <w:t xml:space="preserve"> </w:t>
            </w:r>
            <w:proofErr w:type="spellStart"/>
            <w:r w:rsidRPr="00B4010D">
              <w:t>some</w:t>
            </w:r>
            <w:proofErr w:type="spellEnd"/>
            <w:r w:rsidRPr="00B4010D">
              <w:t xml:space="preserve"> </w:t>
            </w:r>
            <w:proofErr w:type="spellStart"/>
            <w:r w:rsidRPr="00B4010D">
              <w:t>questions</w:t>
            </w:r>
            <w:proofErr w:type="spellEnd"/>
            <w:r w:rsidRPr="00B4010D">
              <w:t xml:space="preserve"> </w:t>
            </w:r>
            <w:proofErr w:type="spellStart"/>
            <w:r w:rsidRPr="00B4010D">
              <w:t>YourFood</w:t>
            </w:r>
            <w:proofErr w:type="spellEnd"/>
            <w:r w:rsidRPr="00B4010D">
              <w:t xml:space="preserve"> </w:t>
            </w:r>
            <w:proofErr w:type="spellStart"/>
            <w:r w:rsidRPr="00B4010D">
              <w:t>could</w:t>
            </w:r>
            <w:proofErr w:type="spellEnd"/>
            <w:r w:rsidRPr="00B4010D">
              <w:t xml:space="preserve"> </w:t>
            </w:r>
            <w:proofErr w:type="spellStart"/>
            <w:r w:rsidRPr="00B4010D">
              <w:t>ask</w:t>
            </w:r>
            <w:proofErr w:type="spellEnd"/>
            <w:r w:rsidRPr="00B4010D">
              <w:t xml:space="preserve"> </w:t>
            </w:r>
            <w:proofErr w:type="spellStart"/>
            <w:r w:rsidRPr="00B4010D">
              <w:t>itself</w:t>
            </w:r>
            <w:proofErr w:type="spellEnd"/>
            <w:r w:rsidRPr="00B4010D">
              <w:t>?</w:t>
            </w:r>
          </w:p>
        </w:tc>
        <w:tc>
          <w:tcPr>
            <w:tcW w:w="2349" w:type="dxa"/>
          </w:tcPr>
          <w:p w14:paraId="11508B4A" w14:textId="77777777" w:rsidR="00B4010D" w:rsidRPr="00B4010D" w:rsidRDefault="00B4010D" w:rsidP="00B4010D">
            <w:pPr>
              <w:jc w:val="left"/>
              <w:cnfStyle w:val="000000100000" w:firstRow="0" w:lastRow="0" w:firstColumn="0" w:lastColumn="0" w:oddVBand="0" w:evenVBand="0" w:oddHBand="1" w:evenHBand="0" w:firstRowFirstColumn="0" w:firstRowLastColumn="0" w:lastRowFirstColumn="0" w:lastRowLastColumn="0"/>
            </w:pPr>
          </w:p>
        </w:tc>
        <w:tc>
          <w:tcPr>
            <w:tcW w:w="2962" w:type="dxa"/>
          </w:tcPr>
          <w:p w14:paraId="59FC5412" w14:textId="77777777" w:rsidR="00B4010D" w:rsidRPr="00B4010D" w:rsidRDefault="00B4010D" w:rsidP="00B4010D">
            <w:pPr>
              <w:jc w:val="left"/>
              <w:cnfStyle w:val="000000100000" w:firstRow="0" w:lastRow="0" w:firstColumn="0" w:lastColumn="0" w:oddVBand="0" w:evenVBand="0" w:oddHBand="1" w:evenHBand="0" w:firstRowFirstColumn="0" w:firstRowLastColumn="0" w:lastRowFirstColumn="0" w:lastRowLastColumn="0"/>
            </w:pPr>
          </w:p>
        </w:tc>
        <w:tc>
          <w:tcPr>
            <w:tcW w:w="2338" w:type="dxa"/>
          </w:tcPr>
          <w:p w14:paraId="40322D9A" w14:textId="77777777" w:rsidR="00B4010D" w:rsidRPr="00B4010D" w:rsidRDefault="00B4010D" w:rsidP="00B4010D">
            <w:pPr>
              <w:jc w:val="left"/>
              <w:cnfStyle w:val="000000100000" w:firstRow="0" w:lastRow="0" w:firstColumn="0" w:lastColumn="0" w:oddVBand="0" w:evenVBand="0" w:oddHBand="1" w:evenHBand="0" w:firstRowFirstColumn="0" w:firstRowLastColumn="0" w:lastRowFirstColumn="0" w:lastRowLastColumn="0"/>
            </w:pPr>
          </w:p>
        </w:tc>
      </w:tr>
      <w:tr w:rsidR="00B4010D" w:rsidRPr="00E41BCD" w14:paraId="247AE460" w14:textId="77777777" w:rsidTr="00B4010D">
        <w:tc>
          <w:tcPr>
            <w:cnfStyle w:val="001000000000" w:firstRow="0" w:lastRow="0" w:firstColumn="1" w:lastColumn="0" w:oddVBand="0" w:evenVBand="0" w:oddHBand="0" w:evenHBand="0" w:firstRowFirstColumn="0" w:firstRowLastColumn="0" w:lastRowFirstColumn="0" w:lastRowLastColumn="0"/>
            <w:tcW w:w="2405" w:type="dxa"/>
          </w:tcPr>
          <w:p w14:paraId="4FDF5764" w14:textId="77777777" w:rsidR="00B4010D" w:rsidRPr="00B5533F" w:rsidRDefault="00B4010D" w:rsidP="00B4010D">
            <w:pPr>
              <w:jc w:val="left"/>
              <w:rPr>
                <w:b w:val="0"/>
                <w:lang w:val="en-US"/>
              </w:rPr>
            </w:pPr>
            <w:r w:rsidRPr="00B5533F">
              <w:rPr>
                <w:b w:val="0"/>
                <w:lang w:val="en-US"/>
              </w:rPr>
              <w:t xml:space="preserve">In the last quarter, how many deliveries were </w:t>
            </w:r>
            <w:r w:rsidRPr="00B5533F">
              <w:rPr>
                <w:b w:val="0"/>
                <w:lang w:val="en-US"/>
              </w:rPr>
              <w:lastRenderedPageBreak/>
              <w:t>delayed, how many on time?</w:t>
            </w:r>
          </w:p>
        </w:tc>
        <w:tc>
          <w:tcPr>
            <w:tcW w:w="2896" w:type="dxa"/>
          </w:tcPr>
          <w:p w14:paraId="46288493" w14:textId="77777777" w:rsidR="00B4010D" w:rsidRPr="00B5533F" w:rsidRDefault="00B4010D" w:rsidP="00B4010D">
            <w:pPr>
              <w:jc w:val="left"/>
              <w:cnfStyle w:val="000000000000" w:firstRow="0" w:lastRow="0" w:firstColumn="0" w:lastColumn="0" w:oddVBand="0" w:evenVBand="0" w:oddHBand="0" w:evenHBand="0" w:firstRowFirstColumn="0" w:firstRowLastColumn="0" w:lastRowFirstColumn="0" w:lastRowLastColumn="0"/>
              <w:rPr>
                <w:bCs/>
                <w:lang w:val="en-US"/>
              </w:rPr>
            </w:pPr>
          </w:p>
        </w:tc>
        <w:tc>
          <w:tcPr>
            <w:tcW w:w="2349" w:type="dxa"/>
          </w:tcPr>
          <w:p w14:paraId="1B72CECD" w14:textId="77777777" w:rsidR="00B4010D" w:rsidRPr="00B5533F" w:rsidRDefault="00B4010D" w:rsidP="00B4010D">
            <w:pPr>
              <w:jc w:val="left"/>
              <w:cnfStyle w:val="000000000000" w:firstRow="0" w:lastRow="0" w:firstColumn="0" w:lastColumn="0" w:oddVBand="0" w:evenVBand="0" w:oddHBand="0" w:evenHBand="0" w:firstRowFirstColumn="0" w:firstRowLastColumn="0" w:lastRowFirstColumn="0" w:lastRowLastColumn="0"/>
              <w:rPr>
                <w:bCs/>
                <w:lang w:val="en-US"/>
              </w:rPr>
            </w:pPr>
          </w:p>
        </w:tc>
        <w:tc>
          <w:tcPr>
            <w:tcW w:w="2962" w:type="dxa"/>
          </w:tcPr>
          <w:p w14:paraId="1E744852" w14:textId="77777777" w:rsidR="00B4010D" w:rsidRPr="00B5533F" w:rsidRDefault="00B4010D" w:rsidP="00B4010D">
            <w:pPr>
              <w:jc w:val="left"/>
              <w:cnfStyle w:val="000000000000" w:firstRow="0" w:lastRow="0" w:firstColumn="0" w:lastColumn="0" w:oddVBand="0" w:evenVBand="0" w:oddHBand="0" w:evenHBand="0" w:firstRowFirstColumn="0" w:firstRowLastColumn="0" w:lastRowFirstColumn="0" w:lastRowLastColumn="0"/>
              <w:rPr>
                <w:bCs/>
                <w:lang w:val="en-US"/>
              </w:rPr>
            </w:pPr>
          </w:p>
        </w:tc>
        <w:tc>
          <w:tcPr>
            <w:tcW w:w="2338" w:type="dxa"/>
          </w:tcPr>
          <w:p w14:paraId="6E072DF4" w14:textId="77777777" w:rsidR="00B4010D" w:rsidRPr="00B5533F" w:rsidRDefault="00B4010D" w:rsidP="00B4010D">
            <w:pPr>
              <w:jc w:val="left"/>
              <w:cnfStyle w:val="000000000000" w:firstRow="0" w:lastRow="0" w:firstColumn="0" w:lastColumn="0" w:oddVBand="0" w:evenVBand="0" w:oddHBand="0" w:evenHBand="0" w:firstRowFirstColumn="0" w:firstRowLastColumn="0" w:lastRowFirstColumn="0" w:lastRowLastColumn="0"/>
              <w:rPr>
                <w:bCs/>
                <w:lang w:val="en-US"/>
              </w:rPr>
            </w:pPr>
          </w:p>
        </w:tc>
      </w:tr>
      <w:tr w:rsidR="00B4010D" w:rsidRPr="00E41BCD" w14:paraId="1D3382C5" w14:textId="77777777" w:rsidTr="00B401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997FEBC" w14:textId="77777777" w:rsidR="00B4010D" w:rsidRPr="00B5533F" w:rsidRDefault="00B4010D" w:rsidP="00B4010D">
            <w:pPr>
              <w:jc w:val="left"/>
              <w:rPr>
                <w:b w:val="0"/>
                <w:lang w:val="en-US"/>
              </w:rPr>
            </w:pPr>
            <w:r w:rsidRPr="00B5533F">
              <w:rPr>
                <w:b w:val="0"/>
                <w:lang w:val="en-US"/>
              </w:rPr>
              <w:t>What was the average delay of late deliveries</w:t>
            </w:r>
          </w:p>
        </w:tc>
        <w:tc>
          <w:tcPr>
            <w:tcW w:w="2896" w:type="dxa"/>
          </w:tcPr>
          <w:p w14:paraId="77142D30" w14:textId="77777777" w:rsidR="00B4010D" w:rsidRPr="00B5533F" w:rsidRDefault="00B4010D" w:rsidP="00B4010D">
            <w:pPr>
              <w:jc w:val="left"/>
              <w:cnfStyle w:val="000000100000" w:firstRow="0" w:lastRow="0" w:firstColumn="0" w:lastColumn="0" w:oddVBand="0" w:evenVBand="0" w:oddHBand="1" w:evenHBand="0" w:firstRowFirstColumn="0" w:firstRowLastColumn="0" w:lastRowFirstColumn="0" w:lastRowLastColumn="0"/>
              <w:rPr>
                <w:lang w:val="en-US"/>
              </w:rPr>
            </w:pPr>
          </w:p>
        </w:tc>
        <w:tc>
          <w:tcPr>
            <w:tcW w:w="2349" w:type="dxa"/>
          </w:tcPr>
          <w:p w14:paraId="5C1681CC" w14:textId="77777777" w:rsidR="00B4010D" w:rsidRPr="00B5533F" w:rsidRDefault="00B4010D" w:rsidP="00B4010D">
            <w:pPr>
              <w:jc w:val="left"/>
              <w:cnfStyle w:val="000000100000" w:firstRow="0" w:lastRow="0" w:firstColumn="0" w:lastColumn="0" w:oddVBand="0" w:evenVBand="0" w:oddHBand="1" w:evenHBand="0" w:firstRowFirstColumn="0" w:firstRowLastColumn="0" w:lastRowFirstColumn="0" w:lastRowLastColumn="0"/>
              <w:rPr>
                <w:lang w:val="en-US"/>
              </w:rPr>
            </w:pPr>
          </w:p>
        </w:tc>
        <w:tc>
          <w:tcPr>
            <w:tcW w:w="2962" w:type="dxa"/>
          </w:tcPr>
          <w:p w14:paraId="667E5695" w14:textId="77777777" w:rsidR="00B4010D" w:rsidRPr="00B5533F" w:rsidRDefault="00B4010D" w:rsidP="00B4010D">
            <w:pPr>
              <w:jc w:val="left"/>
              <w:cnfStyle w:val="000000100000" w:firstRow="0" w:lastRow="0" w:firstColumn="0" w:lastColumn="0" w:oddVBand="0" w:evenVBand="0" w:oddHBand="1" w:evenHBand="0" w:firstRowFirstColumn="0" w:firstRowLastColumn="0" w:lastRowFirstColumn="0" w:lastRowLastColumn="0"/>
              <w:rPr>
                <w:lang w:val="en-US"/>
              </w:rPr>
            </w:pPr>
          </w:p>
        </w:tc>
        <w:tc>
          <w:tcPr>
            <w:tcW w:w="2338" w:type="dxa"/>
          </w:tcPr>
          <w:p w14:paraId="17CC8C6A" w14:textId="77777777" w:rsidR="00B4010D" w:rsidRPr="00B5533F" w:rsidRDefault="00B4010D" w:rsidP="00B4010D">
            <w:pPr>
              <w:jc w:val="left"/>
              <w:cnfStyle w:val="000000100000" w:firstRow="0" w:lastRow="0" w:firstColumn="0" w:lastColumn="0" w:oddVBand="0" w:evenVBand="0" w:oddHBand="1" w:evenHBand="0" w:firstRowFirstColumn="0" w:firstRowLastColumn="0" w:lastRowFirstColumn="0" w:lastRowLastColumn="0"/>
              <w:rPr>
                <w:lang w:val="en-US"/>
              </w:rPr>
            </w:pPr>
          </w:p>
        </w:tc>
      </w:tr>
      <w:tr w:rsidR="00B4010D" w:rsidRPr="00E41BCD" w14:paraId="0C8A0C75" w14:textId="77777777" w:rsidTr="00B4010D">
        <w:tc>
          <w:tcPr>
            <w:cnfStyle w:val="001000000000" w:firstRow="0" w:lastRow="0" w:firstColumn="1" w:lastColumn="0" w:oddVBand="0" w:evenVBand="0" w:oddHBand="0" w:evenHBand="0" w:firstRowFirstColumn="0" w:firstRowLastColumn="0" w:lastRowFirstColumn="0" w:lastRowLastColumn="0"/>
            <w:tcW w:w="2405" w:type="dxa"/>
          </w:tcPr>
          <w:p w14:paraId="5C2C8540" w14:textId="77777777" w:rsidR="00B4010D" w:rsidRPr="00B5533F" w:rsidRDefault="00B4010D" w:rsidP="00B4010D">
            <w:pPr>
              <w:jc w:val="left"/>
              <w:rPr>
                <w:b w:val="0"/>
                <w:lang w:val="en-US"/>
              </w:rPr>
            </w:pPr>
            <w:r w:rsidRPr="00B5533F">
              <w:rPr>
                <w:b w:val="0"/>
                <w:lang w:val="en-US"/>
              </w:rPr>
              <w:t>Was there a carrier for which we can see a negative trend over the last quarters in terms of late deliveries?</w:t>
            </w:r>
          </w:p>
        </w:tc>
        <w:tc>
          <w:tcPr>
            <w:tcW w:w="2896" w:type="dxa"/>
          </w:tcPr>
          <w:p w14:paraId="3300BF3E" w14:textId="77777777" w:rsidR="00B4010D" w:rsidRPr="00B5533F" w:rsidRDefault="00B4010D" w:rsidP="00B4010D">
            <w:pPr>
              <w:jc w:val="left"/>
              <w:cnfStyle w:val="000000000000" w:firstRow="0" w:lastRow="0" w:firstColumn="0" w:lastColumn="0" w:oddVBand="0" w:evenVBand="0" w:oddHBand="0" w:evenHBand="0" w:firstRowFirstColumn="0" w:firstRowLastColumn="0" w:lastRowFirstColumn="0" w:lastRowLastColumn="0"/>
              <w:rPr>
                <w:bCs/>
                <w:lang w:val="en-US"/>
              </w:rPr>
            </w:pPr>
          </w:p>
        </w:tc>
        <w:tc>
          <w:tcPr>
            <w:tcW w:w="2349" w:type="dxa"/>
          </w:tcPr>
          <w:p w14:paraId="3EB582F1" w14:textId="77777777" w:rsidR="00B4010D" w:rsidRPr="00B5533F" w:rsidRDefault="00B4010D" w:rsidP="00B4010D">
            <w:pPr>
              <w:jc w:val="left"/>
              <w:cnfStyle w:val="000000000000" w:firstRow="0" w:lastRow="0" w:firstColumn="0" w:lastColumn="0" w:oddVBand="0" w:evenVBand="0" w:oddHBand="0" w:evenHBand="0" w:firstRowFirstColumn="0" w:firstRowLastColumn="0" w:lastRowFirstColumn="0" w:lastRowLastColumn="0"/>
              <w:rPr>
                <w:bCs/>
                <w:lang w:val="en-US"/>
              </w:rPr>
            </w:pPr>
          </w:p>
        </w:tc>
        <w:tc>
          <w:tcPr>
            <w:tcW w:w="2962" w:type="dxa"/>
          </w:tcPr>
          <w:p w14:paraId="546D3416" w14:textId="77777777" w:rsidR="00B4010D" w:rsidRPr="00B5533F" w:rsidRDefault="00B4010D" w:rsidP="00B4010D">
            <w:pPr>
              <w:jc w:val="left"/>
              <w:cnfStyle w:val="000000000000" w:firstRow="0" w:lastRow="0" w:firstColumn="0" w:lastColumn="0" w:oddVBand="0" w:evenVBand="0" w:oddHBand="0" w:evenHBand="0" w:firstRowFirstColumn="0" w:firstRowLastColumn="0" w:lastRowFirstColumn="0" w:lastRowLastColumn="0"/>
              <w:rPr>
                <w:bCs/>
                <w:lang w:val="en-US"/>
              </w:rPr>
            </w:pPr>
          </w:p>
        </w:tc>
        <w:tc>
          <w:tcPr>
            <w:tcW w:w="2338" w:type="dxa"/>
          </w:tcPr>
          <w:p w14:paraId="7C741657" w14:textId="77777777" w:rsidR="00B4010D" w:rsidRPr="00B5533F" w:rsidRDefault="00B4010D" w:rsidP="00B4010D">
            <w:pPr>
              <w:jc w:val="left"/>
              <w:cnfStyle w:val="000000000000" w:firstRow="0" w:lastRow="0" w:firstColumn="0" w:lastColumn="0" w:oddVBand="0" w:evenVBand="0" w:oddHBand="0" w:evenHBand="0" w:firstRowFirstColumn="0" w:firstRowLastColumn="0" w:lastRowFirstColumn="0" w:lastRowLastColumn="0"/>
              <w:rPr>
                <w:bCs/>
                <w:lang w:val="en-US"/>
              </w:rPr>
            </w:pPr>
          </w:p>
        </w:tc>
      </w:tr>
      <w:tr w:rsidR="00B4010D" w:rsidRPr="00E41BCD" w14:paraId="259DC7F2" w14:textId="77777777" w:rsidTr="00B401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70C99EE" w14:textId="77777777" w:rsidR="00B4010D" w:rsidRPr="00B5533F" w:rsidRDefault="00B4010D" w:rsidP="00B4010D">
            <w:pPr>
              <w:jc w:val="left"/>
              <w:rPr>
                <w:b w:val="0"/>
                <w:lang w:val="en-US"/>
              </w:rPr>
            </w:pPr>
            <w:r w:rsidRPr="00B5533F">
              <w:rPr>
                <w:b w:val="0"/>
                <w:lang w:val="en-US"/>
              </w:rPr>
              <w:t>Are there any specific delivery destinations or whole destination regions or countries which were particularly affected by late deliveries?</w:t>
            </w:r>
          </w:p>
        </w:tc>
        <w:tc>
          <w:tcPr>
            <w:tcW w:w="2896" w:type="dxa"/>
          </w:tcPr>
          <w:p w14:paraId="297A067F" w14:textId="77777777" w:rsidR="00B4010D" w:rsidRPr="00B5533F" w:rsidRDefault="00B4010D" w:rsidP="00B4010D">
            <w:pPr>
              <w:jc w:val="left"/>
              <w:cnfStyle w:val="000000100000" w:firstRow="0" w:lastRow="0" w:firstColumn="0" w:lastColumn="0" w:oddVBand="0" w:evenVBand="0" w:oddHBand="1" w:evenHBand="0" w:firstRowFirstColumn="0" w:firstRowLastColumn="0" w:lastRowFirstColumn="0" w:lastRowLastColumn="0"/>
              <w:rPr>
                <w:lang w:val="en-US"/>
              </w:rPr>
            </w:pPr>
          </w:p>
        </w:tc>
        <w:tc>
          <w:tcPr>
            <w:tcW w:w="2349" w:type="dxa"/>
          </w:tcPr>
          <w:p w14:paraId="4957F11B" w14:textId="77777777" w:rsidR="00B4010D" w:rsidRPr="00B5533F" w:rsidRDefault="00B4010D" w:rsidP="00B4010D">
            <w:pPr>
              <w:jc w:val="left"/>
              <w:cnfStyle w:val="000000100000" w:firstRow="0" w:lastRow="0" w:firstColumn="0" w:lastColumn="0" w:oddVBand="0" w:evenVBand="0" w:oddHBand="1" w:evenHBand="0" w:firstRowFirstColumn="0" w:firstRowLastColumn="0" w:lastRowFirstColumn="0" w:lastRowLastColumn="0"/>
              <w:rPr>
                <w:lang w:val="en-US"/>
              </w:rPr>
            </w:pPr>
          </w:p>
        </w:tc>
        <w:tc>
          <w:tcPr>
            <w:tcW w:w="2962" w:type="dxa"/>
          </w:tcPr>
          <w:p w14:paraId="4DC970C6" w14:textId="77777777" w:rsidR="00B4010D" w:rsidRPr="00B5533F" w:rsidRDefault="00B4010D" w:rsidP="00B4010D">
            <w:pPr>
              <w:jc w:val="left"/>
              <w:cnfStyle w:val="000000100000" w:firstRow="0" w:lastRow="0" w:firstColumn="0" w:lastColumn="0" w:oddVBand="0" w:evenVBand="0" w:oddHBand="1" w:evenHBand="0" w:firstRowFirstColumn="0" w:firstRowLastColumn="0" w:lastRowFirstColumn="0" w:lastRowLastColumn="0"/>
              <w:rPr>
                <w:lang w:val="en-US"/>
              </w:rPr>
            </w:pPr>
          </w:p>
        </w:tc>
        <w:tc>
          <w:tcPr>
            <w:tcW w:w="2338" w:type="dxa"/>
          </w:tcPr>
          <w:p w14:paraId="43F83F36" w14:textId="77777777" w:rsidR="00B4010D" w:rsidRPr="00B5533F" w:rsidRDefault="00B4010D" w:rsidP="00B4010D">
            <w:pPr>
              <w:jc w:val="left"/>
              <w:cnfStyle w:val="000000100000" w:firstRow="0" w:lastRow="0" w:firstColumn="0" w:lastColumn="0" w:oddVBand="0" w:evenVBand="0" w:oddHBand="1" w:evenHBand="0" w:firstRowFirstColumn="0" w:firstRowLastColumn="0" w:lastRowFirstColumn="0" w:lastRowLastColumn="0"/>
              <w:rPr>
                <w:lang w:val="en-US"/>
              </w:rPr>
            </w:pPr>
          </w:p>
        </w:tc>
      </w:tr>
      <w:tr w:rsidR="00B4010D" w:rsidRPr="00E41BCD" w14:paraId="671B7DE0" w14:textId="77777777" w:rsidTr="00B4010D">
        <w:tc>
          <w:tcPr>
            <w:cnfStyle w:val="001000000000" w:firstRow="0" w:lastRow="0" w:firstColumn="1" w:lastColumn="0" w:oddVBand="0" w:evenVBand="0" w:oddHBand="0" w:evenHBand="0" w:firstRowFirstColumn="0" w:firstRowLastColumn="0" w:lastRowFirstColumn="0" w:lastRowLastColumn="0"/>
            <w:tcW w:w="2405" w:type="dxa"/>
          </w:tcPr>
          <w:p w14:paraId="310C53C6" w14:textId="77777777" w:rsidR="00B4010D" w:rsidRPr="00B5533F" w:rsidRDefault="00B4010D" w:rsidP="00B4010D">
            <w:pPr>
              <w:jc w:val="left"/>
              <w:rPr>
                <w:b w:val="0"/>
                <w:lang w:val="en-US"/>
              </w:rPr>
            </w:pPr>
          </w:p>
        </w:tc>
        <w:tc>
          <w:tcPr>
            <w:tcW w:w="2896" w:type="dxa"/>
          </w:tcPr>
          <w:p w14:paraId="40F6A9FF" w14:textId="77777777" w:rsidR="00B4010D" w:rsidRPr="00B5533F" w:rsidRDefault="00B4010D" w:rsidP="00B4010D">
            <w:pPr>
              <w:jc w:val="left"/>
              <w:cnfStyle w:val="000000000000" w:firstRow="0" w:lastRow="0" w:firstColumn="0" w:lastColumn="0" w:oddVBand="0" w:evenVBand="0" w:oddHBand="0" w:evenHBand="0" w:firstRowFirstColumn="0" w:firstRowLastColumn="0" w:lastRowFirstColumn="0" w:lastRowLastColumn="0"/>
              <w:rPr>
                <w:bCs/>
                <w:lang w:val="en-US"/>
              </w:rPr>
            </w:pPr>
            <w:r w:rsidRPr="00B5533F">
              <w:rPr>
                <w:bCs/>
                <w:lang w:val="en-US"/>
              </w:rPr>
              <w:t>Ok, I think this is good enough.</w:t>
            </w:r>
          </w:p>
        </w:tc>
        <w:tc>
          <w:tcPr>
            <w:tcW w:w="2349" w:type="dxa"/>
          </w:tcPr>
          <w:p w14:paraId="51E47806" w14:textId="77777777" w:rsidR="00B4010D" w:rsidRPr="00B5533F" w:rsidRDefault="00B4010D" w:rsidP="00B4010D">
            <w:pPr>
              <w:jc w:val="left"/>
              <w:cnfStyle w:val="000000000000" w:firstRow="0" w:lastRow="0" w:firstColumn="0" w:lastColumn="0" w:oddVBand="0" w:evenVBand="0" w:oddHBand="0" w:evenHBand="0" w:firstRowFirstColumn="0" w:firstRowLastColumn="0" w:lastRowFirstColumn="0" w:lastRowLastColumn="0"/>
              <w:rPr>
                <w:bCs/>
                <w:lang w:val="en-US"/>
              </w:rPr>
            </w:pPr>
          </w:p>
        </w:tc>
        <w:tc>
          <w:tcPr>
            <w:tcW w:w="2962" w:type="dxa"/>
          </w:tcPr>
          <w:p w14:paraId="44DD5698" w14:textId="77777777" w:rsidR="00B4010D" w:rsidRPr="00B5533F" w:rsidRDefault="00B4010D" w:rsidP="00B4010D">
            <w:pPr>
              <w:jc w:val="left"/>
              <w:cnfStyle w:val="000000000000" w:firstRow="0" w:lastRow="0" w:firstColumn="0" w:lastColumn="0" w:oddVBand="0" w:evenVBand="0" w:oddHBand="0" w:evenHBand="0" w:firstRowFirstColumn="0" w:firstRowLastColumn="0" w:lastRowFirstColumn="0" w:lastRowLastColumn="0"/>
              <w:rPr>
                <w:bCs/>
                <w:lang w:val="en-US"/>
              </w:rPr>
            </w:pPr>
          </w:p>
        </w:tc>
        <w:tc>
          <w:tcPr>
            <w:tcW w:w="2338" w:type="dxa"/>
          </w:tcPr>
          <w:p w14:paraId="7A4FEBF1" w14:textId="77777777" w:rsidR="00B4010D" w:rsidRPr="00B5533F" w:rsidRDefault="00B4010D" w:rsidP="00B4010D">
            <w:pPr>
              <w:jc w:val="left"/>
              <w:cnfStyle w:val="000000000000" w:firstRow="0" w:lastRow="0" w:firstColumn="0" w:lastColumn="0" w:oddVBand="0" w:evenVBand="0" w:oddHBand="0" w:evenHBand="0" w:firstRowFirstColumn="0" w:firstRowLastColumn="0" w:lastRowFirstColumn="0" w:lastRowLastColumn="0"/>
              <w:rPr>
                <w:bCs/>
                <w:lang w:val="en-US"/>
              </w:rPr>
            </w:pPr>
          </w:p>
        </w:tc>
      </w:tr>
      <w:tr w:rsidR="00B4010D" w:rsidRPr="009345DD" w14:paraId="7627CF38" w14:textId="77777777" w:rsidTr="00B401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4B8E7FF" w14:textId="77777777" w:rsidR="00B4010D" w:rsidRPr="00B5533F" w:rsidRDefault="00B4010D" w:rsidP="00B4010D">
            <w:pPr>
              <w:jc w:val="left"/>
              <w:rPr>
                <w:b w:val="0"/>
                <w:lang w:val="en-US"/>
              </w:rPr>
            </w:pPr>
          </w:p>
        </w:tc>
        <w:tc>
          <w:tcPr>
            <w:tcW w:w="2896" w:type="dxa"/>
          </w:tcPr>
          <w:p w14:paraId="64A8F182" w14:textId="77777777" w:rsidR="00B4010D" w:rsidRPr="00B4010D" w:rsidRDefault="00B4010D" w:rsidP="00B4010D">
            <w:pPr>
              <w:jc w:val="left"/>
              <w:cnfStyle w:val="000000100000" w:firstRow="0" w:lastRow="0" w:firstColumn="0" w:lastColumn="0" w:oddVBand="0" w:evenVBand="0" w:oddHBand="1" w:evenHBand="0" w:firstRowFirstColumn="0" w:firstRowLastColumn="0" w:lastRowFirstColumn="0" w:lastRowLastColumn="0"/>
            </w:pPr>
            <w:r w:rsidRPr="00B5533F">
              <w:rPr>
                <w:lang w:val="en-US"/>
              </w:rPr>
              <w:t xml:space="preserve">What do you have to measure to answer those questions? </w:t>
            </w:r>
            <w:r w:rsidRPr="00B4010D">
              <w:t xml:space="preserve">Name also </w:t>
            </w:r>
            <w:proofErr w:type="spellStart"/>
            <w:r w:rsidRPr="00B4010D">
              <w:t>the</w:t>
            </w:r>
            <w:proofErr w:type="spellEnd"/>
            <w:r w:rsidRPr="00B4010D">
              <w:t xml:space="preserve"> </w:t>
            </w:r>
            <w:proofErr w:type="spellStart"/>
            <w:r w:rsidRPr="00B4010D">
              <w:t>fact</w:t>
            </w:r>
            <w:proofErr w:type="spellEnd"/>
            <w:r w:rsidRPr="00B4010D">
              <w:t>?</w:t>
            </w:r>
          </w:p>
        </w:tc>
        <w:tc>
          <w:tcPr>
            <w:tcW w:w="2349" w:type="dxa"/>
          </w:tcPr>
          <w:p w14:paraId="4045FA31" w14:textId="77777777" w:rsidR="00B4010D" w:rsidRPr="00B4010D" w:rsidRDefault="00B4010D" w:rsidP="00B4010D">
            <w:pPr>
              <w:jc w:val="left"/>
              <w:cnfStyle w:val="000000100000" w:firstRow="0" w:lastRow="0" w:firstColumn="0" w:lastColumn="0" w:oddVBand="0" w:evenVBand="0" w:oddHBand="1" w:evenHBand="0" w:firstRowFirstColumn="0" w:firstRowLastColumn="0" w:lastRowFirstColumn="0" w:lastRowLastColumn="0"/>
            </w:pPr>
          </w:p>
        </w:tc>
        <w:tc>
          <w:tcPr>
            <w:tcW w:w="2962" w:type="dxa"/>
          </w:tcPr>
          <w:p w14:paraId="579C0E34" w14:textId="77777777" w:rsidR="00B4010D" w:rsidRPr="00B4010D" w:rsidRDefault="00B4010D" w:rsidP="00B4010D">
            <w:pPr>
              <w:jc w:val="left"/>
              <w:cnfStyle w:val="000000100000" w:firstRow="0" w:lastRow="0" w:firstColumn="0" w:lastColumn="0" w:oddVBand="0" w:evenVBand="0" w:oddHBand="1" w:evenHBand="0" w:firstRowFirstColumn="0" w:firstRowLastColumn="0" w:lastRowFirstColumn="0" w:lastRowLastColumn="0"/>
            </w:pPr>
          </w:p>
        </w:tc>
        <w:tc>
          <w:tcPr>
            <w:tcW w:w="2338" w:type="dxa"/>
          </w:tcPr>
          <w:p w14:paraId="18D9CA05" w14:textId="77777777" w:rsidR="00B4010D" w:rsidRPr="00B4010D" w:rsidRDefault="00B4010D" w:rsidP="00B4010D">
            <w:pPr>
              <w:jc w:val="left"/>
              <w:cnfStyle w:val="000000100000" w:firstRow="0" w:lastRow="0" w:firstColumn="0" w:lastColumn="0" w:oddVBand="0" w:evenVBand="0" w:oddHBand="1" w:evenHBand="0" w:firstRowFirstColumn="0" w:firstRowLastColumn="0" w:lastRowFirstColumn="0" w:lastRowLastColumn="0"/>
            </w:pPr>
          </w:p>
        </w:tc>
      </w:tr>
      <w:tr w:rsidR="00B4010D" w:rsidRPr="009345DD" w14:paraId="3F5727A2" w14:textId="77777777" w:rsidTr="00B4010D">
        <w:tc>
          <w:tcPr>
            <w:cnfStyle w:val="001000000000" w:firstRow="0" w:lastRow="0" w:firstColumn="1" w:lastColumn="0" w:oddVBand="0" w:evenVBand="0" w:oddHBand="0" w:evenHBand="0" w:firstRowFirstColumn="0" w:firstRowLastColumn="0" w:lastRowFirstColumn="0" w:lastRowLastColumn="0"/>
            <w:tcW w:w="2405" w:type="dxa"/>
          </w:tcPr>
          <w:p w14:paraId="70459A64" w14:textId="77777777" w:rsidR="00B4010D" w:rsidRPr="00B4010D" w:rsidRDefault="00B4010D" w:rsidP="00B4010D">
            <w:pPr>
              <w:jc w:val="left"/>
              <w:rPr>
                <w:b w:val="0"/>
              </w:rPr>
            </w:pPr>
            <w:r w:rsidRPr="00B4010D">
              <w:rPr>
                <w:b w:val="0"/>
              </w:rPr>
              <w:t xml:space="preserve">Delay </w:t>
            </w:r>
            <w:proofErr w:type="spellStart"/>
            <w:r w:rsidRPr="00B4010D">
              <w:rPr>
                <w:b w:val="0"/>
              </w:rPr>
              <w:t>of</w:t>
            </w:r>
            <w:proofErr w:type="spellEnd"/>
            <w:r w:rsidRPr="00B4010D">
              <w:rPr>
                <w:b w:val="0"/>
              </w:rPr>
              <w:t xml:space="preserve"> </w:t>
            </w:r>
            <w:proofErr w:type="spellStart"/>
            <w:r w:rsidRPr="00B4010D">
              <w:rPr>
                <w:b w:val="0"/>
              </w:rPr>
              <w:t>Deliveries</w:t>
            </w:r>
            <w:proofErr w:type="spellEnd"/>
          </w:p>
        </w:tc>
        <w:tc>
          <w:tcPr>
            <w:tcW w:w="2896" w:type="dxa"/>
          </w:tcPr>
          <w:p w14:paraId="3940E2B1" w14:textId="77777777" w:rsidR="00B4010D" w:rsidRPr="00B4010D" w:rsidRDefault="00B4010D" w:rsidP="00B4010D">
            <w:pPr>
              <w:jc w:val="left"/>
              <w:cnfStyle w:val="000000000000" w:firstRow="0" w:lastRow="0" w:firstColumn="0" w:lastColumn="0" w:oddVBand="0" w:evenVBand="0" w:oddHBand="0" w:evenHBand="0" w:firstRowFirstColumn="0" w:firstRowLastColumn="0" w:lastRowFirstColumn="0" w:lastRowLastColumn="0"/>
              <w:rPr>
                <w:bCs/>
              </w:rPr>
            </w:pPr>
          </w:p>
        </w:tc>
        <w:tc>
          <w:tcPr>
            <w:tcW w:w="2349" w:type="dxa"/>
          </w:tcPr>
          <w:p w14:paraId="09457D97" w14:textId="77777777" w:rsidR="00B4010D" w:rsidRPr="00B4010D" w:rsidRDefault="00B4010D" w:rsidP="00B4010D">
            <w:pPr>
              <w:jc w:val="left"/>
              <w:cnfStyle w:val="000000000000" w:firstRow="0" w:lastRow="0" w:firstColumn="0" w:lastColumn="0" w:oddVBand="0" w:evenVBand="0" w:oddHBand="0" w:evenHBand="0" w:firstRowFirstColumn="0" w:firstRowLastColumn="0" w:lastRowFirstColumn="0" w:lastRowLastColumn="0"/>
              <w:rPr>
                <w:bCs/>
              </w:rPr>
            </w:pPr>
          </w:p>
        </w:tc>
        <w:tc>
          <w:tcPr>
            <w:tcW w:w="2962" w:type="dxa"/>
          </w:tcPr>
          <w:p w14:paraId="49EFC2CD" w14:textId="77777777" w:rsidR="00B4010D" w:rsidRPr="00B4010D" w:rsidRDefault="00B4010D" w:rsidP="00B4010D">
            <w:pPr>
              <w:jc w:val="left"/>
              <w:cnfStyle w:val="000000000000" w:firstRow="0" w:lastRow="0" w:firstColumn="0" w:lastColumn="0" w:oddVBand="0" w:evenVBand="0" w:oddHBand="0" w:evenHBand="0" w:firstRowFirstColumn="0" w:firstRowLastColumn="0" w:lastRowFirstColumn="0" w:lastRowLastColumn="0"/>
              <w:rPr>
                <w:bCs/>
              </w:rPr>
            </w:pPr>
          </w:p>
        </w:tc>
        <w:tc>
          <w:tcPr>
            <w:tcW w:w="2338" w:type="dxa"/>
          </w:tcPr>
          <w:p w14:paraId="0E110E1D" w14:textId="77777777" w:rsidR="00B4010D" w:rsidRPr="00B4010D" w:rsidRDefault="00B4010D" w:rsidP="00B4010D">
            <w:pPr>
              <w:jc w:val="left"/>
              <w:cnfStyle w:val="000000000000" w:firstRow="0" w:lastRow="0" w:firstColumn="0" w:lastColumn="0" w:oddVBand="0" w:evenVBand="0" w:oddHBand="0" w:evenHBand="0" w:firstRowFirstColumn="0" w:firstRowLastColumn="0" w:lastRowFirstColumn="0" w:lastRowLastColumn="0"/>
              <w:rPr>
                <w:bCs/>
              </w:rPr>
            </w:pPr>
          </w:p>
        </w:tc>
      </w:tr>
      <w:tr w:rsidR="00B4010D" w:rsidRPr="00E41BCD" w14:paraId="459B161F" w14:textId="77777777" w:rsidTr="00B401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D983511" w14:textId="77777777" w:rsidR="00B4010D" w:rsidRPr="00B4010D" w:rsidRDefault="00B4010D" w:rsidP="00B4010D">
            <w:pPr>
              <w:jc w:val="left"/>
              <w:rPr>
                <w:b w:val="0"/>
              </w:rPr>
            </w:pPr>
          </w:p>
        </w:tc>
        <w:tc>
          <w:tcPr>
            <w:tcW w:w="2896" w:type="dxa"/>
          </w:tcPr>
          <w:p w14:paraId="23387E08" w14:textId="77777777" w:rsidR="00B4010D" w:rsidRPr="00B5533F" w:rsidRDefault="00B4010D" w:rsidP="00B4010D">
            <w:pPr>
              <w:jc w:val="left"/>
              <w:cnfStyle w:val="000000100000" w:firstRow="0" w:lastRow="0" w:firstColumn="0" w:lastColumn="0" w:oddVBand="0" w:evenVBand="0" w:oddHBand="1" w:evenHBand="0" w:firstRowFirstColumn="0" w:firstRowLastColumn="0" w:lastRowFirstColumn="0" w:lastRowLastColumn="0"/>
              <w:rPr>
                <w:lang w:val="en-US"/>
              </w:rPr>
            </w:pPr>
            <w:r w:rsidRPr="00B5533F">
              <w:rPr>
                <w:lang w:val="en-US"/>
              </w:rPr>
              <w:t xml:space="preserve">This is correct. What is the main </w:t>
            </w:r>
            <w:r w:rsidRPr="00B5533F">
              <w:rPr>
                <w:lang w:val="en-US"/>
              </w:rPr>
              <w:lastRenderedPageBreak/>
              <w:t>dimension you would like to group the delay?</w:t>
            </w:r>
          </w:p>
        </w:tc>
        <w:tc>
          <w:tcPr>
            <w:tcW w:w="2349" w:type="dxa"/>
          </w:tcPr>
          <w:p w14:paraId="4947BCDE" w14:textId="77777777" w:rsidR="00B4010D" w:rsidRPr="00B5533F" w:rsidRDefault="00B4010D" w:rsidP="00B4010D">
            <w:pPr>
              <w:jc w:val="left"/>
              <w:cnfStyle w:val="000000100000" w:firstRow="0" w:lastRow="0" w:firstColumn="0" w:lastColumn="0" w:oddVBand="0" w:evenVBand="0" w:oddHBand="1" w:evenHBand="0" w:firstRowFirstColumn="0" w:firstRowLastColumn="0" w:lastRowFirstColumn="0" w:lastRowLastColumn="0"/>
              <w:rPr>
                <w:lang w:val="en-US"/>
              </w:rPr>
            </w:pPr>
          </w:p>
        </w:tc>
        <w:tc>
          <w:tcPr>
            <w:tcW w:w="2962" w:type="dxa"/>
          </w:tcPr>
          <w:p w14:paraId="602560D2" w14:textId="77777777" w:rsidR="00B4010D" w:rsidRPr="00B5533F" w:rsidRDefault="00B4010D" w:rsidP="00B4010D">
            <w:pPr>
              <w:jc w:val="left"/>
              <w:cnfStyle w:val="000000100000" w:firstRow="0" w:lastRow="0" w:firstColumn="0" w:lastColumn="0" w:oddVBand="0" w:evenVBand="0" w:oddHBand="1" w:evenHBand="0" w:firstRowFirstColumn="0" w:firstRowLastColumn="0" w:lastRowFirstColumn="0" w:lastRowLastColumn="0"/>
              <w:rPr>
                <w:lang w:val="en-US"/>
              </w:rPr>
            </w:pPr>
          </w:p>
        </w:tc>
        <w:tc>
          <w:tcPr>
            <w:tcW w:w="2338" w:type="dxa"/>
          </w:tcPr>
          <w:p w14:paraId="15003FC5" w14:textId="77777777" w:rsidR="00B4010D" w:rsidRPr="00B5533F" w:rsidRDefault="00B4010D" w:rsidP="00B4010D">
            <w:pPr>
              <w:jc w:val="left"/>
              <w:cnfStyle w:val="000000100000" w:firstRow="0" w:lastRow="0" w:firstColumn="0" w:lastColumn="0" w:oddVBand="0" w:evenVBand="0" w:oddHBand="1" w:evenHBand="0" w:firstRowFirstColumn="0" w:firstRowLastColumn="0" w:lastRowFirstColumn="0" w:lastRowLastColumn="0"/>
              <w:rPr>
                <w:lang w:val="en-US"/>
              </w:rPr>
            </w:pPr>
          </w:p>
        </w:tc>
      </w:tr>
      <w:tr w:rsidR="00B4010D" w:rsidRPr="009345DD" w14:paraId="5911691E" w14:textId="77777777" w:rsidTr="00B4010D">
        <w:tc>
          <w:tcPr>
            <w:cnfStyle w:val="001000000000" w:firstRow="0" w:lastRow="0" w:firstColumn="1" w:lastColumn="0" w:oddVBand="0" w:evenVBand="0" w:oddHBand="0" w:evenHBand="0" w:firstRowFirstColumn="0" w:firstRowLastColumn="0" w:lastRowFirstColumn="0" w:lastRowLastColumn="0"/>
            <w:tcW w:w="2405" w:type="dxa"/>
          </w:tcPr>
          <w:p w14:paraId="69AC8DE2" w14:textId="77777777" w:rsidR="00B4010D" w:rsidRPr="00B4010D" w:rsidRDefault="00B4010D" w:rsidP="00B4010D">
            <w:pPr>
              <w:jc w:val="left"/>
              <w:rPr>
                <w:b w:val="0"/>
              </w:rPr>
            </w:pPr>
            <w:r w:rsidRPr="00B4010D">
              <w:rPr>
                <w:b w:val="0"/>
              </w:rPr>
              <w:t>Carrier</w:t>
            </w:r>
          </w:p>
        </w:tc>
        <w:tc>
          <w:tcPr>
            <w:tcW w:w="2896" w:type="dxa"/>
          </w:tcPr>
          <w:p w14:paraId="1BCC0327" w14:textId="77777777" w:rsidR="00B4010D" w:rsidRPr="00B4010D" w:rsidRDefault="00B4010D" w:rsidP="00B4010D">
            <w:pPr>
              <w:jc w:val="left"/>
              <w:cnfStyle w:val="000000000000" w:firstRow="0" w:lastRow="0" w:firstColumn="0" w:lastColumn="0" w:oddVBand="0" w:evenVBand="0" w:oddHBand="0" w:evenHBand="0" w:firstRowFirstColumn="0" w:firstRowLastColumn="0" w:lastRowFirstColumn="0" w:lastRowLastColumn="0"/>
              <w:rPr>
                <w:bCs/>
              </w:rPr>
            </w:pPr>
          </w:p>
        </w:tc>
        <w:tc>
          <w:tcPr>
            <w:tcW w:w="2349" w:type="dxa"/>
          </w:tcPr>
          <w:p w14:paraId="7CA19FCB" w14:textId="77777777" w:rsidR="00B4010D" w:rsidRPr="00B4010D" w:rsidRDefault="00B4010D" w:rsidP="00B4010D">
            <w:pPr>
              <w:jc w:val="left"/>
              <w:cnfStyle w:val="000000000000" w:firstRow="0" w:lastRow="0" w:firstColumn="0" w:lastColumn="0" w:oddVBand="0" w:evenVBand="0" w:oddHBand="0" w:evenHBand="0" w:firstRowFirstColumn="0" w:firstRowLastColumn="0" w:lastRowFirstColumn="0" w:lastRowLastColumn="0"/>
              <w:rPr>
                <w:bCs/>
              </w:rPr>
            </w:pPr>
          </w:p>
        </w:tc>
        <w:tc>
          <w:tcPr>
            <w:tcW w:w="2962" w:type="dxa"/>
          </w:tcPr>
          <w:p w14:paraId="5F7C2A87" w14:textId="77777777" w:rsidR="00B4010D" w:rsidRPr="00B4010D" w:rsidRDefault="00B4010D" w:rsidP="00B4010D">
            <w:pPr>
              <w:jc w:val="left"/>
              <w:cnfStyle w:val="000000000000" w:firstRow="0" w:lastRow="0" w:firstColumn="0" w:lastColumn="0" w:oddVBand="0" w:evenVBand="0" w:oddHBand="0" w:evenHBand="0" w:firstRowFirstColumn="0" w:firstRowLastColumn="0" w:lastRowFirstColumn="0" w:lastRowLastColumn="0"/>
              <w:rPr>
                <w:bCs/>
              </w:rPr>
            </w:pPr>
          </w:p>
        </w:tc>
        <w:tc>
          <w:tcPr>
            <w:tcW w:w="2338" w:type="dxa"/>
          </w:tcPr>
          <w:p w14:paraId="39785995" w14:textId="77777777" w:rsidR="00B4010D" w:rsidRPr="00B4010D" w:rsidRDefault="00B4010D" w:rsidP="00B4010D">
            <w:pPr>
              <w:jc w:val="left"/>
              <w:cnfStyle w:val="000000000000" w:firstRow="0" w:lastRow="0" w:firstColumn="0" w:lastColumn="0" w:oddVBand="0" w:evenVBand="0" w:oddHBand="0" w:evenHBand="0" w:firstRowFirstColumn="0" w:firstRowLastColumn="0" w:lastRowFirstColumn="0" w:lastRowLastColumn="0"/>
              <w:rPr>
                <w:bCs/>
              </w:rPr>
            </w:pPr>
          </w:p>
        </w:tc>
      </w:tr>
      <w:tr w:rsidR="00B4010D" w:rsidRPr="00E41BCD" w14:paraId="64D35D2D" w14:textId="77777777" w:rsidTr="00B401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BFA8263" w14:textId="77777777" w:rsidR="00B4010D" w:rsidRPr="00B4010D" w:rsidRDefault="00B4010D" w:rsidP="00B4010D">
            <w:pPr>
              <w:jc w:val="left"/>
              <w:rPr>
                <w:b w:val="0"/>
              </w:rPr>
            </w:pPr>
          </w:p>
        </w:tc>
        <w:tc>
          <w:tcPr>
            <w:tcW w:w="2896" w:type="dxa"/>
          </w:tcPr>
          <w:p w14:paraId="2468C551" w14:textId="77777777" w:rsidR="00B4010D" w:rsidRPr="00B5533F" w:rsidRDefault="00B4010D" w:rsidP="00B4010D">
            <w:pPr>
              <w:jc w:val="left"/>
              <w:cnfStyle w:val="000000100000" w:firstRow="0" w:lastRow="0" w:firstColumn="0" w:lastColumn="0" w:oddVBand="0" w:evenVBand="0" w:oddHBand="1" w:evenHBand="0" w:firstRowFirstColumn="0" w:firstRowLastColumn="0" w:lastRowFirstColumn="0" w:lastRowLastColumn="0"/>
              <w:rPr>
                <w:lang w:val="en-US"/>
              </w:rPr>
            </w:pPr>
            <w:r w:rsidRPr="00B5533F">
              <w:rPr>
                <w:lang w:val="en-US"/>
              </w:rPr>
              <w:t>Correct! To have a time history what kind of sub dimension may you choose?</w:t>
            </w:r>
          </w:p>
        </w:tc>
        <w:tc>
          <w:tcPr>
            <w:tcW w:w="2349" w:type="dxa"/>
          </w:tcPr>
          <w:p w14:paraId="6266747D" w14:textId="77777777" w:rsidR="00B4010D" w:rsidRPr="00B5533F" w:rsidRDefault="00B4010D" w:rsidP="00B4010D">
            <w:pPr>
              <w:jc w:val="left"/>
              <w:cnfStyle w:val="000000100000" w:firstRow="0" w:lastRow="0" w:firstColumn="0" w:lastColumn="0" w:oddVBand="0" w:evenVBand="0" w:oddHBand="1" w:evenHBand="0" w:firstRowFirstColumn="0" w:firstRowLastColumn="0" w:lastRowFirstColumn="0" w:lastRowLastColumn="0"/>
              <w:rPr>
                <w:lang w:val="en-US"/>
              </w:rPr>
            </w:pPr>
          </w:p>
        </w:tc>
        <w:tc>
          <w:tcPr>
            <w:tcW w:w="2962" w:type="dxa"/>
          </w:tcPr>
          <w:p w14:paraId="0F8FC4DE" w14:textId="77777777" w:rsidR="00B4010D" w:rsidRPr="00B5533F" w:rsidRDefault="00B4010D" w:rsidP="00B4010D">
            <w:pPr>
              <w:jc w:val="left"/>
              <w:cnfStyle w:val="000000100000" w:firstRow="0" w:lastRow="0" w:firstColumn="0" w:lastColumn="0" w:oddVBand="0" w:evenVBand="0" w:oddHBand="1" w:evenHBand="0" w:firstRowFirstColumn="0" w:firstRowLastColumn="0" w:lastRowFirstColumn="0" w:lastRowLastColumn="0"/>
              <w:rPr>
                <w:lang w:val="en-US"/>
              </w:rPr>
            </w:pPr>
          </w:p>
        </w:tc>
        <w:tc>
          <w:tcPr>
            <w:tcW w:w="2338" w:type="dxa"/>
          </w:tcPr>
          <w:p w14:paraId="198029E1" w14:textId="77777777" w:rsidR="00B4010D" w:rsidRPr="00B5533F" w:rsidRDefault="00B4010D" w:rsidP="00B4010D">
            <w:pPr>
              <w:jc w:val="left"/>
              <w:cnfStyle w:val="000000100000" w:firstRow="0" w:lastRow="0" w:firstColumn="0" w:lastColumn="0" w:oddVBand="0" w:evenVBand="0" w:oddHBand="1" w:evenHBand="0" w:firstRowFirstColumn="0" w:firstRowLastColumn="0" w:lastRowFirstColumn="0" w:lastRowLastColumn="0"/>
              <w:rPr>
                <w:lang w:val="en-US"/>
              </w:rPr>
            </w:pPr>
          </w:p>
        </w:tc>
      </w:tr>
      <w:tr w:rsidR="00B4010D" w:rsidRPr="009345DD" w14:paraId="5181D23A" w14:textId="77777777" w:rsidTr="00B4010D">
        <w:tc>
          <w:tcPr>
            <w:cnfStyle w:val="001000000000" w:firstRow="0" w:lastRow="0" w:firstColumn="1" w:lastColumn="0" w:oddVBand="0" w:evenVBand="0" w:oddHBand="0" w:evenHBand="0" w:firstRowFirstColumn="0" w:firstRowLastColumn="0" w:lastRowFirstColumn="0" w:lastRowLastColumn="0"/>
            <w:tcW w:w="2405" w:type="dxa"/>
          </w:tcPr>
          <w:p w14:paraId="1BAA6948" w14:textId="77777777" w:rsidR="00B4010D" w:rsidRPr="00B4010D" w:rsidRDefault="00B4010D" w:rsidP="00B4010D">
            <w:pPr>
              <w:jc w:val="left"/>
              <w:rPr>
                <w:b w:val="0"/>
              </w:rPr>
            </w:pPr>
            <w:r w:rsidRPr="00B4010D">
              <w:rPr>
                <w:b w:val="0"/>
              </w:rPr>
              <w:t xml:space="preserve">Year </w:t>
            </w:r>
            <w:proofErr w:type="spellStart"/>
            <w:r w:rsidRPr="00B4010D">
              <w:rPr>
                <w:b w:val="0"/>
              </w:rPr>
              <w:t>or</w:t>
            </w:r>
            <w:proofErr w:type="spellEnd"/>
            <w:r w:rsidRPr="00B4010D">
              <w:rPr>
                <w:b w:val="0"/>
              </w:rPr>
              <w:t xml:space="preserve"> </w:t>
            </w:r>
            <w:proofErr w:type="spellStart"/>
            <w:r w:rsidRPr="00B4010D">
              <w:rPr>
                <w:b w:val="0"/>
              </w:rPr>
              <w:t>Quarter</w:t>
            </w:r>
            <w:proofErr w:type="spellEnd"/>
          </w:p>
        </w:tc>
        <w:tc>
          <w:tcPr>
            <w:tcW w:w="2896" w:type="dxa"/>
          </w:tcPr>
          <w:p w14:paraId="7395B224" w14:textId="77777777" w:rsidR="00B4010D" w:rsidRPr="00B4010D" w:rsidRDefault="00B4010D" w:rsidP="00B4010D">
            <w:pPr>
              <w:jc w:val="left"/>
              <w:cnfStyle w:val="000000000000" w:firstRow="0" w:lastRow="0" w:firstColumn="0" w:lastColumn="0" w:oddVBand="0" w:evenVBand="0" w:oddHBand="0" w:evenHBand="0" w:firstRowFirstColumn="0" w:firstRowLastColumn="0" w:lastRowFirstColumn="0" w:lastRowLastColumn="0"/>
              <w:rPr>
                <w:bCs/>
              </w:rPr>
            </w:pPr>
          </w:p>
        </w:tc>
        <w:tc>
          <w:tcPr>
            <w:tcW w:w="2349" w:type="dxa"/>
          </w:tcPr>
          <w:p w14:paraId="50DFF7C1" w14:textId="77777777" w:rsidR="00B4010D" w:rsidRPr="00B4010D" w:rsidRDefault="00B4010D" w:rsidP="00B4010D">
            <w:pPr>
              <w:jc w:val="left"/>
              <w:cnfStyle w:val="000000000000" w:firstRow="0" w:lastRow="0" w:firstColumn="0" w:lastColumn="0" w:oddVBand="0" w:evenVBand="0" w:oddHBand="0" w:evenHBand="0" w:firstRowFirstColumn="0" w:firstRowLastColumn="0" w:lastRowFirstColumn="0" w:lastRowLastColumn="0"/>
              <w:rPr>
                <w:bCs/>
              </w:rPr>
            </w:pPr>
          </w:p>
        </w:tc>
        <w:tc>
          <w:tcPr>
            <w:tcW w:w="2962" w:type="dxa"/>
          </w:tcPr>
          <w:p w14:paraId="3B307783" w14:textId="77777777" w:rsidR="00B4010D" w:rsidRPr="00B4010D" w:rsidRDefault="00B4010D" w:rsidP="00B4010D">
            <w:pPr>
              <w:jc w:val="left"/>
              <w:cnfStyle w:val="000000000000" w:firstRow="0" w:lastRow="0" w:firstColumn="0" w:lastColumn="0" w:oddVBand="0" w:evenVBand="0" w:oddHBand="0" w:evenHBand="0" w:firstRowFirstColumn="0" w:firstRowLastColumn="0" w:lastRowFirstColumn="0" w:lastRowLastColumn="0"/>
              <w:rPr>
                <w:bCs/>
              </w:rPr>
            </w:pPr>
          </w:p>
        </w:tc>
        <w:tc>
          <w:tcPr>
            <w:tcW w:w="2338" w:type="dxa"/>
          </w:tcPr>
          <w:p w14:paraId="4D65B29B" w14:textId="77777777" w:rsidR="00B4010D" w:rsidRPr="00B4010D" w:rsidRDefault="00B4010D" w:rsidP="00B4010D">
            <w:pPr>
              <w:jc w:val="left"/>
              <w:cnfStyle w:val="000000000000" w:firstRow="0" w:lastRow="0" w:firstColumn="0" w:lastColumn="0" w:oddVBand="0" w:evenVBand="0" w:oddHBand="0" w:evenHBand="0" w:firstRowFirstColumn="0" w:firstRowLastColumn="0" w:lastRowFirstColumn="0" w:lastRowLastColumn="0"/>
              <w:rPr>
                <w:bCs/>
              </w:rPr>
            </w:pPr>
          </w:p>
        </w:tc>
      </w:tr>
      <w:tr w:rsidR="00B4010D" w:rsidRPr="009345DD" w14:paraId="7AC0F38D" w14:textId="77777777" w:rsidTr="00B401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C6AE6D0" w14:textId="77777777" w:rsidR="00B4010D" w:rsidRPr="00B4010D" w:rsidRDefault="00B4010D" w:rsidP="00B4010D">
            <w:pPr>
              <w:jc w:val="left"/>
              <w:rPr>
                <w:b w:val="0"/>
              </w:rPr>
            </w:pPr>
          </w:p>
        </w:tc>
        <w:tc>
          <w:tcPr>
            <w:tcW w:w="2896" w:type="dxa"/>
          </w:tcPr>
          <w:p w14:paraId="2C25C169" w14:textId="77777777" w:rsidR="00B4010D" w:rsidRPr="00B4010D" w:rsidRDefault="00B4010D" w:rsidP="00B4010D">
            <w:pPr>
              <w:jc w:val="left"/>
              <w:cnfStyle w:val="000000100000" w:firstRow="0" w:lastRow="0" w:firstColumn="0" w:lastColumn="0" w:oddVBand="0" w:evenVBand="0" w:oddHBand="1" w:evenHBand="0" w:firstRowFirstColumn="0" w:firstRowLastColumn="0" w:lastRowFirstColumn="0" w:lastRowLastColumn="0"/>
            </w:pPr>
            <w:r w:rsidRPr="00B5533F">
              <w:rPr>
                <w:lang w:val="en-US"/>
              </w:rPr>
              <w:t xml:space="preserve">To understand whether specific destinations or whole regions are affected. </w:t>
            </w:r>
            <w:proofErr w:type="spellStart"/>
            <w:r w:rsidRPr="00B4010D">
              <w:t>What</w:t>
            </w:r>
            <w:proofErr w:type="spellEnd"/>
            <w:r w:rsidRPr="00B4010D">
              <w:t xml:space="preserve"> </w:t>
            </w:r>
            <w:proofErr w:type="spellStart"/>
            <w:r w:rsidRPr="00B4010D">
              <w:t>might</w:t>
            </w:r>
            <w:proofErr w:type="spellEnd"/>
            <w:r w:rsidRPr="00B4010D">
              <w:t xml:space="preserve"> </w:t>
            </w:r>
            <w:proofErr w:type="spellStart"/>
            <w:r w:rsidRPr="00B4010D">
              <w:t>be</w:t>
            </w:r>
            <w:proofErr w:type="spellEnd"/>
            <w:r w:rsidRPr="00B4010D">
              <w:t xml:space="preserve"> an additional </w:t>
            </w:r>
            <w:proofErr w:type="spellStart"/>
            <w:r w:rsidRPr="00B4010D">
              <w:t>sub</w:t>
            </w:r>
            <w:proofErr w:type="spellEnd"/>
            <w:r w:rsidRPr="00B4010D">
              <w:t xml:space="preserve"> </w:t>
            </w:r>
            <w:proofErr w:type="spellStart"/>
            <w:r w:rsidRPr="00B4010D">
              <w:t>dimension</w:t>
            </w:r>
            <w:proofErr w:type="spellEnd"/>
            <w:r w:rsidRPr="00B4010D">
              <w:t>?</w:t>
            </w:r>
          </w:p>
        </w:tc>
        <w:tc>
          <w:tcPr>
            <w:tcW w:w="2349" w:type="dxa"/>
          </w:tcPr>
          <w:p w14:paraId="3F7998C2" w14:textId="77777777" w:rsidR="00B4010D" w:rsidRPr="00B4010D" w:rsidRDefault="00B4010D" w:rsidP="00B4010D">
            <w:pPr>
              <w:jc w:val="left"/>
              <w:cnfStyle w:val="000000100000" w:firstRow="0" w:lastRow="0" w:firstColumn="0" w:lastColumn="0" w:oddVBand="0" w:evenVBand="0" w:oddHBand="1" w:evenHBand="0" w:firstRowFirstColumn="0" w:firstRowLastColumn="0" w:lastRowFirstColumn="0" w:lastRowLastColumn="0"/>
            </w:pPr>
          </w:p>
        </w:tc>
        <w:tc>
          <w:tcPr>
            <w:tcW w:w="2962" w:type="dxa"/>
          </w:tcPr>
          <w:p w14:paraId="36E62C7C" w14:textId="77777777" w:rsidR="00B4010D" w:rsidRPr="00B4010D" w:rsidRDefault="00B4010D" w:rsidP="00B4010D">
            <w:pPr>
              <w:jc w:val="left"/>
              <w:cnfStyle w:val="000000100000" w:firstRow="0" w:lastRow="0" w:firstColumn="0" w:lastColumn="0" w:oddVBand="0" w:evenVBand="0" w:oddHBand="1" w:evenHBand="0" w:firstRowFirstColumn="0" w:firstRowLastColumn="0" w:lastRowFirstColumn="0" w:lastRowLastColumn="0"/>
            </w:pPr>
          </w:p>
        </w:tc>
        <w:tc>
          <w:tcPr>
            <w:tcW w:w="2338" w:type="dxa"/>
          </w:tcPr>
          <w:p w14:paraId="37455B01" w14:textId="77777777" w:rsidR="00B4010D" w:rsidRPr="00B4010D" w:rsidRDefault="00B4010D" w:rsidP="00B4010D">
            <w:pPr>
              <w:jc w:val="left"/>
              <w:cnfStyle w:val="000000100000" w:firstRow="0" w:lastRow="0" w:firstColumn="0" w:lastColumn="0" w:oddVBand="0" w:evenVBand="0" w:oddHBand="1" w:evenHBand="0" w:firstRowFirstColumn="0" w:firstRowLastColumn="0" w:lastRowFirstColumn="0" w:lastRowLastColumn="0"/>
            </w:pPr>
          </w:p>
        </w:tc>
      </w:tr>
      <w:tr w:rsidR="00B4010D" w:rsidRPr="009345DD" w14:paraId="78C3A2B2" w14:textId="77777777" w:rsidTr="00B4010D">
        <w:tc>
          <w:tcPr>
            <w:cnfStyle w:val="001000000000" w:firstRow="0" w:lastRow="0" w:firstColumn="1" w:lastColumn="0" w:oddVBand="0" w:evenVBand="0" w:oddHBand="0" w:evenHBand="0" w:firstRowFirstColumn="0" w:firstRowLastColumn="0" w:lastRowFirstColumn="0" w:lastRowLastColumn="0"/>
            <w:tcW w:w="2405" w:type="dxa"/>
          </w:tcPr>
          <w:p w14:paraId="574C5F48" w14:textId="77777777" w:rsidR="00B4010D" w:rsidRPr="00B4010D" w:rsidRDefault="00B4010D" w:rsidP="00B4010D">
            <w:pPr>
              <w:jc w:val="left"/>
              <w:rPr>
                <w:b w:val="0"/>
              </w:rPr>
            </w:pPr>
            <w:r w:rsidRPr="00B4010D">
              <w:rPr>
                <w:b w:val="0"/>
              </w:rPr>
              <w:t xml:space="preserve">Country, Region, </w:t>
            </w:r>
            <w:proofErr w:type="spellStart"/>
            <w:r w:rsidRPr="00B4010D">
              <w:rPr>
                <w:b w:val="0"/>
              </w:rPr>
              <w:t>Territory</w:t>
            </w:r>
            <w:proofErr w:type="spellEnd"/>
          </w:p>
        </w:tc>
        <w:tc>
          <w:tcPr>
            <w:tcW w:w="2896" w:type="dxa"/>
          </w:tcPr>
          <w:p w14:paraId="27F03F20" w14:textId="77777777" w:rsidR="00B4010D" w:rsidRPr="00B4010D" w:rsidRDefault="00B4010D" w:rsidP="00B4010D">
            <w:pPr>
              <w:jc w:val="left"/>
              <w:cnfStyle w:val="000000000000" w:firstRow="0" w:lastRow="0" w:firstColumn="0" w:lastColumn="0" w:oddVBand="0" w:evenVBand="0" w:oddHBand="0" w:evenHBand="0" w:firstRowFirstColumn="0" w:firstRowLastColumn="0" w:lastRowFirstColumn="0" w:lastRowLastColumn="0"/>
              <w:rPr>
                <w:bCs/>
              </w:rPr>
            </w:pPr>
          </w:p>
        </w:tc>
        <w:tc>
          <w:tcPr>
            <w:tcW w:w="2349" w:type="dxa"/>
          </w:tcPr>
          <w:p w14:paraId="46B26CAA" w14:textId="77777777" w:rsidR="00B4010D" w:rsidRPr="00B4010D" w:rsidRDefault="00B4010D" w:rsidP="00B4010D">
            <w:pPr>
              <w:jc w:val="left"/>
              <w:cnfStyle w:val="000000000000" w:firstRow="0" w:lastRow="0" w:firstColumn="0" w:lastColumn="0" w:oddVBand="0" w:evenVBand="0" w:oddHBand="0" w:evenHBand="0" w:firstRowFirstColumn="0" w:firstRowLastColumn="0" w:lastRowFirstColumn="0" w:lastRowLastColumn="0"/>
              <w:rPr>
                <w:bCs/>
              </w:rPr>
            </w:pPr>
          </w:p>
        </w:tc>
        <w:tc>
          <w:tcPr>
            <w:tcW w:w="2962" w:type="dxa"/>
          </w:tcPr>
          <w:p w14:paraId="45FF9EE2" w14:textId="77777777" w:rsidR="00B4010D" w:rsidRPr="00B4010D" w:rsidRDefault="00B4010D" w:rsidP="00B4010D">
            <w:pPr>
              <w:jc w:val="left"/>
              <w:cnfStyle w:val="000000000000" w:firstRow="0" w:lastRow="0" w:firstColumn="0" w:lastColumn="0" w:oddVBand="0" w:evenVBand="0" w:oddHBand="0" w:evenHBand="0" w:firstRowFirstColumn="0" w:firstRowLastColumn="0" w:lastRowFirstColumn="0" w:lastRowLastColumn="0"/>
              <w:rPr>
                <w:bCs/>
              </w:rPr>
            </w:pPr>
          </w:p>
        </w:tc>
        <w:tc>
          <w:tcPr>
            <w:tcW w:w="2338" w:type="dxa"/>
          </w:tcPr>
          <w:p w14:paraId="7A7F17DE" w14:textId="77777777" w:rsidR="00B4010D" w:rsidRPr="00B4010D" w:rsidRDefault="00B4010D" w:rsidP="00B4010D">
            <w:pPr>
              <w:jc w:val="left"/>
              <w:cnfStyle w:val="000000000000" w:firstRow="0" w:lastRow="0" w:firstColumn="0" w:lastColumn="0" w:oddVBand="0" w:evenVBand="0" w:oddHBand="0" w:evenHBand="0" w:firstRowFirstColumn="0" w:firstRowLastColumn="0" w:lastRowFirstColumn="0" w:lastRowLastColumn="0"/>
              <w:rPr>
                <w:bCs/>
              </w:rPr>
            </w:pPr>
          </w:p>
        </w:tc>
      </w:tr>
      <w:tr w:rsidR="00B4010D" w:rsidRPr="009345DD" w14:paraId="412F448D" w14:textId="77777777" w:rsidTr="00B401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4457B08" w14:textId="77777777" w:rsidR="00B4010D" w:rsidRPr="00B4010D" w:rsidRDefault="00B4010D" w:rsidP="00B4010D">
            <w:pPr>
              <w:jc w:val="left"/>
              <w:rPr>
                <w:b w:val="0"/>
              </w:rPr>
            </w:pPr>
          </w:p>
        </w:tc>
        <w:tc>
          <w:tcPr>
            <w:tcW w:w="2896" w:type="dxa"/>
          </w:tcPr>
          <w:p w14:paraId="788D98D3" w14:textId="77777777" w:rsidR="00B4010D" w:rsidRPr="00B4010D" w:rsidRDefault="00B4010D" w:rsidP="00B4010D">
            <w:pPr>
              <w:jc w:val="left"/>
              <w:cnfStyle w:val="000000100000" w:firstRow="0" w:lastRow="0" w:firstColumn="0" w:lastColumn="0" w:oddVBand="0" w:evenVBand="0" w:oddHBand="1" w:evenHBand="0" w:firstRowFirstColumn="0" w:firstRowLastColumn="0" w:lastRowFirstColumn="0" w:lastRowLastColumn="0"/>
            </w:pPr>
            <w:proofErr w:type="spellStart"/>
            <w:r w:rsidRPr="00B4010D">
              <w:t>Correct</w:t>
            </w:r>
            <w:proofErr w:type="spellEnd"/>
            <w:r w:rsidRPr="00B4010D">
              <w:t xml:space="preserve">! </w:t>
            </w:r>
          </w:p>
        </w:tc>
        <w:tc>
          <w:tcPr>
            <w:tcW w:w="2349" w:type="dxa"/>
          </w:tcPr>
          <w:p w14:paraId="6B2CDC52" w14:textId="77777777" w:rsidR="00B4010D" w:rsidRPr="00B4010D" w:rsidRDefault="00B4010D" w:rsidP="00B4010D">
            <w:pPr>
              <w:jc w:val="left"/>
              <w:cnfStyle w:val="000000100000" w:firstRow="0" w:lastRow="0" w:firstColumn="0" w:lastColumn="0" w:oddVBand="0" w:evenVBand="0" w:oddHBand="1" w:evenHBand="0" w:firstRowFirstColumn="0" w:firstRowLastColumn="0" w:lastRowFirstColumn="0" w:lastRowLastColumn="0"/>
            </w:pPr>
          </w:p>
        </w:tc>
        <w:tc>
          <w:tcPr>
            <w:tcW w:w="2962" w:type="dxa"/>
          </w:tcPr>
          <w:p w14:paraId="330D37CA" w14:textId="77777777" w:rsidR="00B4010D" w:rsidRPr="00B4010D" w:rsidRDefault="00B4010D" w:rsidP="00B4010D">
            <w:pPr>
              <w:jc w:val="left"/>
              <w:cnfStyle w:val="000000100000" w:firstRow="0" w:lastRow="0" w:firstColumn="0" w:lastColumn="0" w:oddVBand="0" w:evenVBand="0" w:oddHBand="1" w:evenHBand="0" w:firstRowFirstColumn="0" w:firstRowLastColumn="0" w:lastRowFirstColumn="0" w:lastRowLastColumn="0"/>
            </w:pPr>
          </w:p>
        </w:tc>
        <w:tc>
          <w:tcPr>
            <w:tcW w:w="2338" w:type="dxa"/>
          </w:tcPr>
          <w:p w14:paraId="1D221FEB" w14:textId="77777777" w:rsidR="00B4010D" w:rsidRPr="00B4010D" w:rsidRDefault="00B4010D" w:rsidP="0071374E">
            <w:pPr>
              <w:keepNext/>
              <w:jc w:val="left"/>
              <w:cnfStyle w:val="000000100000" w:firstRow="0" w:lastRow="0" w:firstColumn="0" w:lastColumn="0" w:oddVBand="0" w:evenVBand="0" w:oddHBand="1" w:evenHBand="0" w:firstRowFirstColumn="0" w:firstRowLastColumn="0" w:lastRowFirstColumn="0" w:lastRowLastColumn="0"/>
            </w:pPr>
          </w:p>
        </w:tc>
      </w:tr>
    </w:tbl>
    <w:p w14:paraId="28673AE2" w14:textId="45A672D2" w:rsidR="00B4010D" w:rsidRPr="006A13F2" w:rsidRDefault="0071374E" w:rsidP="0071374E">
      <w:pPr>
        <w:pStyle w:val="Beschriftung"/>
        <w:rPr>
          <w:lang w:val="en-US"/>
        </w:rPr>
      </w:pPr>
      <w:bookmarkStart w:id="30" w:name="_Toc22668559"/>
      <w:r w:rsidRPr="006A13F2">
        <w:rPr>
          <w:lang w:val="en-US"/>
        </w:rPr>
        <w:t xml:space="preserve">Table </w:t>
      </w:r>
      <w:r w:rsidRPr="006A13F2">
        <w:rPr>
          <w:lang w:val="en-US"/>
        </w:rPr>
        <w:fldChar w:fldCharType="begin"/>
      </w:r>
      <w:r w:rsidRPr="006A13F2">
        <w:rPr>
          <w:lang w:val="en-US"/>
        </w:rPr>
        <w:instrText xml:space="preserve"> SEQ Table \* ARABIC </w:instrText>
      </w:r>
      <w:r w:rsidRPr="006A13F2">
        <w:rPr>
          <w:lang w:val="en-US"/>
        </w:rPr>
        <w:fldChar w:fldCharType="separate"/>
      </w:r>
      <w:r w:rsidR="00CE0425">
        <w:rPr>
          <w:noProof/>
          <w:lang w:val="en-US"/>
        </w:rPr>
        <w:t>17</w:t>
      </w:r>
      <w:r w:rsidRPr="006A13F2">
        <w:rPr>
          <w:lang w:val="en-US"/>
        </w:rPr>
        <w:fldChar w:fldCharType="end"/>
      </w:r>
      <w:r w:rsidRPr="006A13F2">
        <w:rPr>
          <w:lang w:val="en-US"/>
        </w:rPr>
        <w:t>: Example dialogue regarding the Quiz Session No. 2</w:t>
      </w:r>
      <w:bookmarkEnd w:id="30"/>
    </w:p>
    <w:p w14:paraId="230DC0C9" w14:textId="61A9974A" w:rsidR="0071374E" w:rsidRPr="00B5533F" w:rsidRDefault="0071374E" w:rsidP="0071374E">
      <w:pPr>
        <w:rPr>
          <w:lang w:val="en-US" w:eastAsia="de-DE"/>
        </w:rPr>
      </w:pPr>
    </w:p>
    <w:p w14:paraId="421DDB88" w14:textId="39D09297" w:rsidR="0071374E" w:rsidRPr="0071374E" w:rsidRDefault="0071374E" w:rsidP="0071374E">
      <w:pPr>
        <w:rPr>
          <w:b/>
          <w:lang w:val="en-GB" w:eastAsia="de-DE"/>
        </w:rPr>
      </w:pPr>
      <w:r w:rsidRPr="008569DA">
        <w:rPr>
          <w:b/>
          <w:lang w:val="en-GB" w:eastAsia="de-DE"/>
        </w:rPr>
        <w:t xml:space="preserve">Example dialogue regarding the </w:t>
      </w:r>
      <w:r>
        <w:rPr>
          <w:b/>
          <w:lang w:val="en-GB" w:eastAsia="de-DE"/>
        </w:rPr>
        <w:t>Quiz Session</w:t>
      </w:r>
      <w:r w:rsidRPr="008569DA">
        <w:rPr>
          <w:b/>
          <w:lang w:val="en-GB" w:eastAsia="de-DE"/>
        </w:rPr>
        <w:t xml:space="preserve"> No. </w:t>
      </w:r>
      <w:r>
        <w:rPr>
          <w:b/>
          <w:lang w:val="en-GB" w:eastAsia="de-DE"/>
        </w:rPr>
        <w:t>3</w:t>
      </w:r>
      <w:r w:rsidRPr="008569DA">
        <w:rPr>
          <w:b/>
          <w:lang w:val="en-GB" w:eastAsia="de-DE"/>
        </w:rPr>
        <w:t>:</w:t>
      </w:r>
    </w:p>
    <w:tbl>
      <w:tblPr>
        <w:tblStyle w:val="EinfacheTabelle1"/>
        <w:tblW w:w="0" w:type="auto"/>
        <w:tblLook w:val="04A0" w:firstRow="1" w:lastRow="0" w:firstColumn="1" w:lastColumn="0" w:noHBand="0" w:noVBand="1"/>
      </w:tblPr>
      <w:tblGrid>
        <w:gridCol w:w="1917"/>
        <w:gridCol w:w="2052"/>
        <w:gridCol w:w="1686"/>
        <w:gridCol w:w="2255"/>
        <w:gridCol w:w="1718"/>
      </w:tblGrid>
      <w:tr w:rsidR="00B4010D" w14:paraId="078FF97F" w14:textId="77777777" w:rsidTr="00B401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5" w:type="dxa"/>
          </w:tcPr>
          <w:p w14:paraId="63181B3D" w14:textId="77777777" w:rsidR="00B4010D" w:rsidRPr="00B4010D" w:rsidRDefault="00B4010D" w:rsidP="00B4010D">
            <w:pPr>
              <w:jc w:val="left"/>
            </w:pPr>
            <w:r w:rsidRPr="00B4010D">
              <w:t xml:space="preserve">Student </w:t>
            </w:r>
            <w:proofErr w:type="spellStart"/>
            <w:r w:rsidRPr="00B4010D">
              <w:t>utterance</w:t>
            </w:r>
            <w:proofErr w:type="spellEnd"/>
          </w:p>
        </w:tc>
        <w:tc>
          <w:tcPr>
            <w:tcW w:w="2666" w:type="dxa"/>
          </w:tcPr>
          <w:p w14:paraId="2ED9D10C" w14:textId="77777777" w:rsidR="00B4010D" w:rsidRPr="00B4010D" w:rsidRDefault="00B4010D" w:rsidP="00B4010D">
            <w:pPr>
              <w:jc w:val="left"/>
              <w:cnfStyle w:val="100000000000" w:firstRow="1" w:lastRow="0" w:firstColumn="0" w:lastColumn="0" w:oddVBand="0" w:evenVBand="0" w:oddHBand="0" w:evenHBand="0" w:firstRowFirstColumn="0" w:firstRowLastColumn="0" w:lastRowFirstColumn="0" w:lastRowLastColumn="0"/>
            </w:pPr>
            <w:r w:rsidRPr="00B4010D">
              <w:t xml:space="preserve">DSSA </w:t>
            </w:r>
            <w:proofErr w:type="spellStart"/>
            <w:r w:rsidRPr="00B4010D">
              <w:t>utterance</w:t>
            </w:r>
            <w:proofErr w:type="spellEnd"/>
          </w:p>
        </w:tc>
        <w:tc>
          <w:tcPr>
            <w:tcW w:w="2349" w:type="dxa"/>
          </w:tcPr>
          <w:p w14:paraId="753583AF" w14:textId="77777777" w:rsidR="00B4010D" w:rsidRPr="00B4010D" w:rsidRDefault="00B4010D" w:rsidP="00B4010D">
            <w:pPr>
              <w:jc w:val="left"/>
              <w:cnfStyle w:val="100000000000" w:firstRow="1" w:lastRow="0" w:firstColumn="0" w:lastColumn="0" w:oddVBand="0" w:evenVBand="0" w:oddHBand="0" w:evenHBand="0" w:firstRowFirstColumn="0" w:firstRowLastColumn="0" w:lastRowFirstColumn="0" w:lastRowLastColumn="0"/>
            </w:pPr>
            <w:proofErr w:type="spellStart"/>
            <w:r w:rsidRPr="00B4010D">
              <w:t>Constraint</w:t>
            </w:r>
            <w:proofErr w:type="spellEnd"/>
            <w:r w:rsidRPr="00B4010D">
              <w:t xml:space="preserve"> (</w:t>
            </w:r>
            <w:proofErr w:type="spellStart"/>
            <w:r w:rsidRPr="00B4010D">
              <w:t>triggers</w:t>
            </w:r>
            <w:proofErr w:type="spellEnd"/>
            <w:r w:rsidRPr="00B4010D">
              <w:t xml:space="preserve"> </w:t>
            </w:r>
            <w:proofErr w:type="spellStart"/>
            <w:r w:rsidRPr="00B4010D">
              <w:t>are</w:t>
            </w:r>
            <w:proofErr w:type="spellEnd"/>
            <w:r w:rsidRPr="00B4010D">
              <w:t xml:space="preserve"> </w:t>
            </w:r>
            <w:proofErr w:type="spellStart"/>
            <w:r w:rsidRPr="00B4010D">
              <w:t>bold</w:t>
            </w:r>
            <w:proofErr w:type="spellEnd"/>
            <w:r w:rsidRPr="00B4010D">
              <w:t>)</w:t>
            </w:r>
          </w:p>
        </w:tc>
        <w:tc>
          <w:tcPr>
            <w:tcW w:w="2962" w:type="dxa"/>
          </w:tcPr>
          <w:p w14:paraId="2109D7F9" w14:textId="77777777" w:rsidR="00B4010D" w:rsidRPr="00B5533F" w:rsidRDefault="00B4010D" w:rsidP="00B4010D">
            <w:pPr>
              <w:jc w:val="left"/>
              <w:cnfStyle w:val="100000000000" w:firstRow="1" w:lastRow="0" w:firstColumn="0" w:lastColumn="0" w:oddVBand="0" w:evenVBand="0" w:oddHBand="0" w:evenHBand="0" w:firstRowFirstColumn="0" w:firstRowLastColumn="0" w:lastRowFirstColumn="0" w:lastRowLastColumn="0"/>
              <w:rPr>
                <w:lang w:val="en-US"/>
              </w:rPr>
            </w:pPr>
            <w:r w:rsidRPr="00B5533F">
              <w:rPr>
                <w:lang w:val="en-US"/>
              </w:rPr>
              <w:t>Additional required knowledge (domain model)</w:t>
            </w:r>
          </w:p>
        </w:tc>
        <w:tc>
          <w:tcPr>
            <w:tcW w:w="2338" w:type="dxa"/>
          </w:tcPr>
          <w:p w14:paraId="11AF27A1" w14:textId="77777777" w:rsidR="00B4010D" w:rsidRPr="00B4010D" w:rsidRDefault="00B4010D" w:rsidP="00B4010D">
            <w:pPr>
              <w:jc w:val="left"/>
              <w:cnfStyle w:val="100000000000" w:firstRow="1" w:lastRow="0" w:firstColumn="0" w:lastColumn="0" w:oddVBand="0" w:evenVBand="0" w:oddHBand="0" w:evenHBand="0" w:firstRowFirstColumn="0" w:firstRowLastColumn="0" w:lastRowFirstColumn="0" w:lastRowLastColumn="0"/>
            </w:pPr>
            <w:r w:rsidRPr="00B4010D">
              <w:t>Comment</w:t>
            </w:r>
          </w:p>
        </w:tc>
      </w:tr>
      <w:tr w:rsidR="00B4010D" w:rsidRPr="00E41BCD" w14:paraId="1973D318" w14:textId="77777777" w:rsidTr="00B401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5" w:type="dxa"/>
          </w:tcPr>
          <w:p w14:paraId="396344D8" w14:textId="77777777" w:rsidR="00B4010D" w:rsidRPr="00B4010D" w:rsidRDefault="00B4010D" w:rsidP="00B4010D">
            <w:pPr>
              <w:jc w:val="left"/>
              <w:rPr>
                <w:b w:val="0"/>
              </w:rPr>
            </w:pPr>
          </w:p>
        </w:tc>
        <w:tc>
          <w:tcPr>
            <w:tcW w:w="2666" w:type="dxa"/>
          </w:tcPr>
          <w:p w14:paraId="3054E5CA" w14:textId="77777777" w:rsidR="00B4010D" w:rsidRPr="00B5533F" w:rsidRDefault="00B4010D" w:rsidP="00B4010D">
            <w:pPr>
              <w:jc w:val="left"/>
              <w:cnfStyle w:val="000000100000" w:firstRow="0" w:lastRow="0" w:firstColumn="0" w:lastColumn="0" w:oddVBand="0" w:evenVBand="0" w:oddHBand="1" w:evenHBand="0" w:firstRowFirstColumn="0" w:firstRowLastColumn="0" w:lastRowFirstColumn="0" w:lastRowLastColumn="0"/>
              <w:rPr>
                <w:lang w:val="en-US"/>
              </w:rPr>
            </w:pPr>
            <w:r w:rsidRPr="00B5533F">
              <w:rPr>
                <w:lang w:val="en-US"/>
              </w:rPr>
              <w:t xml:space="preserve">Do you want to test your knowledge about </w:t>
            </w:r>
            <w:r w:rsidRPr="00B5533F">
              <w:rPr>
                <w:lang w:val="en-US"/>
              </w:rPr>
              <w:lastRenderedPageBreak/>
              <w:t>multidimensional modeling?</w:t>
            </w:r>
          </w:p>
        </w:tc>
        <w:tc>
          <w:tcPr>
            <w:tcW w:w="2349" w:type="dxa"/>
          </w:tcPr>
          <w:p w14:paraId="44004F9F" w14:textId="77777777" w:rsidR="00B4010D" w:rsidRPr="00B5533F" w:rsidRDefault="00B4010D" w:rsidP="00B4010D">
            <w:pPr>
              <w:jc w:val="left"/>
              <w:cnfStyle w:val="000000100000" w:firstRow="0" w:lastRow="0" w:firstColumn="0" w:lastColumn="0" w:oddVBand="0" w:evenVBand="0" w:oddHBand="1" w:evenHBand="0" w:firstRowFirstColumn="0" w:firstRowLastColumn="0" w:lastRowFirstColumn="0" w:lastRowLastColumn="0"/>
              <w:rPr>
                <w:lang w:val="en-US"/>
              </w:rPr>
            </w:pPr>
          </w:p>
        </w:tc>
        <w:tc>
          <w:tcPr>
            <w:tcW w:w="2962" w:type="dxa"/>
          </w:tcPr>
          <w:p w14:paraId="5AFB6D6A" w14:textId="77777777" w:rsidR="00B4010D" w:rsidRPr="00B5533F" w:rsidRDefault="00B4010D" w:rsidP="00B4010D">
            <w:pPr>
              <w:jc w:val="left"/>
              <w:cnfStyle w:val="000000100000" w:firstRow="0" w:lastRow="0" w:firstColumn="0" w:lastColumn="0" w:oddVBand="0" w:evenVBand="0" w:oddHBand="1" w:evenHBand="0" w:firstRowFirstColumn="0" w:firstRowLastColumn="0" w:lastRowFirstColumn="0" w:lastRowLastColumn="0"/>
              <w:rPr>
                <w:lang w:val="en-US"/>
              </w:rPr>
            </w:pPr>
          </w:p>
        </w:tc>
        <w:tc>
          <w:tcPr>
            <w:tcW w:w="2338" w:type="dxa"/>
          </w:tcPr>
          <w:p w14:paraId="7AA14F80" w14:textId="77777777" w:rsidR="00B4010D" w:rsidRPr="00B5533F" w:rsidRDefault="00B4010D" w:rsidP="00B4010D">
            <w:pPr>
              <w:jc w:val="left"/>
              <w:cnfStyle w:val="000000100000" w:firstRow="0" w:lastRow="0" w:firstColumn="0" w:lastColumn="0" w:oddVBand="0" w:evenVBand="0" w:oddHBand="1" w:evenHBand="0" w:firstRowFirstColumn="0" w:firstRowLastColumn="0" w:lastRowFirstColumn="0" w:lastRowLastColumn="0"/>
              <w:rPr>
                <w:lang w:val="en-US"/>
              </w:rPr>
            </w:pPr>
          </w:p>
        </w:tc>
      </w:tr>
      <w:tr w:rsidR="00B4010D" w14:paraId="413BF4C8" w14:textId="77777777" w:rsidTr="00B4010D">
        <w:tc>
          <w:tcPr>
            <w:cnfStyle w:val="001000000000" w:firstRow="0" w:lastRow="0" w:firstColumn="1" w:lastColumn="0" w:oddVBand="0" w:evenVBand="0" w:oddHBand="0" w:evenHBand="0" w:firstRowFirstColumn="0" w:firstRowLastColumn="0" w:lastRowFirstColumn="0" w:lastRowLastColumn="0"/>
            <w:tcW w:w="2635" w:type="dxa"/>
          </w:tcPr>
          <w:p w14:paraId="0B760149" w14:textId="77777777" w:rsidR="00B4010D" w:rsidRPr="00B4010D" w:rsidRDefault="00B4010D" w:rsidP="00B4010D">
            <w:pPr>
              <w:jc w:val="left"/>
              <w:rPr>
                <w:b w:val="0"/>
              </w:rPr>
            </w:pPr>
            <w:r w:rsidRPr="00B4010D">
              <w:rPr>
                <w:b w:val="0"/>
              </w:rPr>
              <w:t>Yes</w:t>
            </w:r>
          </w:p>
        </w:tc>
        <w:tc>
          <w:tcPr>
            <w:tcW w:w="2666" w:type="dxa"/>
          </w:tcPr>
          <w:p w14:paraId="491BFE86" w14:textId="77777777" w:rsidR="00B4010D" w:rsidRPr="00B4010D" w:rsidRDefault="00B4010D" w:rsidP="00B4010D">
            <w:pPr>
              <w:jc w:val="left"/>
              <w:cnfStyle w:val="000000000000" w:firstRow="0" w:lastRow="0" w:firstColumn="0" w:lastColumn="0" w:oddVBand="0" w:evenVBand="0" w:oddHBand="0" w:evenHBand="0" w:firstRowFirstColumn="0" w:firstRowLastColumn="0" w:lastRowFirstColumn="0" w:lastRowLastColumn="0"/>
              <w:rPr>
                <w:bCs/>
              </w:rPr>
            </w:pPr>
          </w:p>
        </w:tc>
        <w:tc>
          <w:tcPr>
            <w:tcW w:w="2349" w:type="dxa"/>
          </w:tcPr>
          <w:p w14:paraId="52002C93" w14:textId="77777777" w:rsidR="00B4010D" w:rsidRPr="00B4010D" w:rsidRDefault="00B4010D" w:rsidP="00B4010D">
            <w:pPr>
              <w:jc w:val="left"/>
              <w:cnfStyle w:val="000000000000" w:firstRow="0" w:lastRow="0" w:firstColumn="0" w:lastColumn="0" w:oddVBand="0" w:evenVBand="0" w:oddHBand="0" w:evenHBand="0" w:firstRowFirstColumn="0" w:firstRowLastColumn="0" w:lastRowFirstColumn="0" w:lastRowLastColumn="0"/>
              <w:rPr>
                <w:bCs/>
              </w:rPr>
            </w:pPr>
          </w:p>
        </w:tc>
        <w:tc>
          <w:tcPr>
            <w:tcW w:w="2962" w:type="dxa"/>
          </w:tcPr>
          <w:p w14:paraId="6BBAF1B2" w14:textId="77777777" w:rsidR="00B4010D" w:rsidRPr="00B4010D" w:rsidRDefault="00B4010D" w:rsidP="00B4010D">
            <w:pPr>
              <w:jc w:val="left"/>
              <w:cnfStyle w:val="000000000000" w:firstRow="0" w:lastRow="0" w:firstColumn="0" w:lastColumn="0" w:oddVBand="0" w:evenVBand="0" w:oddHBand="0" w:evenHBand="0" w:firstRowFirstColumn="0" w:firstRowLastColumn="0" w:lastRowFirstColumn="0" w:lastRowLastColumn="0"/>
              <w:rPr>
                <w:bCs/>
              </w:rPr>
            </w:pPr>
          </w:p>
        </w:tc>
        <w:tc>
          <w:tcPr>
            <w:tcW w:w="2338" w:type="dxa"/>
          </w:tcPr>
          <w:p w14:paraId="7DD721E3" w14:textId="77777777" w:rsidR="00B4010D" w:rsidRPr="00B4010D" w:rsidRDefault="00B4010D" w:rsidP="00B4010D">
            <w:pPr>
              <w:jc w:val="left"/>
              <w:cnfStyle w:val="000000000000" w:firstRow="0" w:lastRow="0" w:firstColumn="0" w:lastColumn="0" w:oddVBand="0" w:evenVBand="0" w:oddHBand="0" w:evenHBand="0" w:firstRowFirstColumn="0" w:firstRowLastColumn="0" w:lastRowFirstColumn="0" w:lastRowLastColumn="0"/>
              <w:rPr>
                <w:bCs/>
              </w:rPr>
            </w:pPr>
          </w:p>
        </w:tc>
      </w:tr>
      <w:tr w:rsidR="00B4010D" w:rsidRPr="00E41BCD" w14:paraId="04564A4A" w14:textId="77777777" w:rsidTr="00B401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5" w:type="dxa"/>
          </w:tcPr>
          <w:p w14:paraId="342A651D" w14:textId="77777777" w:rsidR="00B4010D" w:rsidRPr="00B4010D" w:rsidRDefault="00B4010D" w:rsidP="00B4010D">
            <w:pPr>
              <w:jc w:val="left"/>
              <w:rPr>
                <w:b w:val="0"/>
              </w:rPr>
            </w:pPr>
          </w:p>
        </w:tc>
        <w:tc>
          <w:tcPr>
            <w:tcW w:w="2666" w:type="dxa"/>
          </w:tcPr>
          <w:p w14:paraId="5975D5D0" w14:textId="77777777" w:rsidR="00B4010D" w:rsidRPr="00B5533F" w:rsidRDefault="00B4010D" w:rsidP="00B4010D">
            <w:pPr>
              <w:jc w:val="left"/>
              <w:cnfStyle w:val="000000100000" w:firstRow="0" w:lastRow="0" w:firstColumn="0" w:lastColumn="0" w:oddVBand="0" w:evenVBand="0" w:oddHBand="1" w:evenHBand="0" w:firstRowFirstColumn="0" w:firstRowLastColumn="0" w:lastRowFirstColumn="0" w:lastRowLastColumn="0"/>
              <w:rPr>
                <w:lang w:val="en-US"/>
              </w:rPr>
            </w:pPr>
            <w:r w:rsidRPr="00B5533F">
              <w:rPr>
                <w:lang w:val="en-US"/>
              </w:rPr>
              <w:t>Please explain what true to the grain means</w:t>
            </w:r>
          </w:p>
        </w:tc>
        <w:tc>
          <w:tcPr>
            <w:tcW w:w="2349" w:type="dxa"/>
          </w:tcPr>
          <w:p w14:paraId="189862F5" w14:textId="77777777" w:rsidR="00B4010D" w:rsidRPr="00B5533F" w:rsidRDefault="00B4010D" w:rsidP="00B4010D">
            <w:pPr>
              <w:jc w:val="left"/>
              <w:cnfStyle w:val="000000100000" w:firstRow="0" w:lastRow="0" w:firstColumn="0" w:lastColumn="0" w:oddVBand="0" w:evenVBand="0" w:oddHBand="1" w:evenHBand="0" w:firstRowFirstColumn="0" w:firstRowLastColumn="0" w:lastRowFirstColumn="0" w:lastRowLastColumn="0"/>
              <w:rPr>
                <w:lang w:val="en-US"/>
              </w:rPr>
            </w:pPr>
          </w:p>
        </w:tc>
        <w:tc>
          <w:tcPr>
            <w:tcW w:w="2962" w:type="dxa"/>
          </w:tcPr>
          <w:p w14:paraId="2919150A" w14:textId="77777777" w:rsidR="00B4010D" w:rsidRPr="00B5533F" w:rsidRDefault="00B4010D" w:rsidP="00B4010D">
            <w:pPr>
              <w:jc w:val="left"/>
              <w:cnfStyle w:val="000000100000" w:firstRow="0" w:lastRow="0" w:firstColumn="0" w:lastColumn="0" w:oddVBand="0" w:evenVBand="0" w:oddHBand="1" w:evenHBand="0" w:firstRowFirstColumn="0" w:firstRowLastColumn="0" w:lastRowFirstColumn="0" w:lastRowLastColumn="0"/>
              <w:rPr>
                <w:lang w:val="en-US"/>
              </w:rPr>
            </w:pPr>
          </w:p>
        </w:tc>
        <w:tc>
          <w:tcPr>
            <w:tcW w:w="2338" w:type="dxa"/>
          </w:tcPr>
          <w:p w14:paraId="4248F7C6" w14:textId="77777777" w:rsidR="00B4010D" w:rsidRPr="00B5533F" w:rsidRDefault="00B4010D" w:rsidP="00B4010D">
            <w:pPr>
              <w:jc w:val="left"/>
              <w:cnfStyle w:val="000000100000" w:firstRow="0" w:lastRow="0" w:firstColumn="0" w:lastColumn="0" w:oddVBand="0" w:evenVBand="0" w:oddHBand="1" w:evenHBand="0" w:firstRowFirstColumn="0" w:firstRowLastColumn="0" w:lastRowFirstColumn="0" w:lastRowLastColumn="0"/>
              <w:rPr>
                <w:lang w:val="en-US"/>
              </w:rPr>
            </w:pPr>
          </w:p>
        </w:tc>
      </w:tr>
      <w:tr w:rsidR="00B4010D" w:rsidRPr="00E41BCD" w14:paraId="14B96F94" w14:textId="77777777" w:rsidTr="00B4010D">
        <w:tc>
          <w:tcPr>
            <w:cnfStyle w:val="001000000000" w:firstRow="0" w:lastRow="0" w:firstColumn="1" w:lastColumn="0" w:oddVBand="0" w:evenVBand="0" w:oddHBand="0" w:evenHBand="0" w:firstRowFirstColumn="0" w:firstRowLastColumn="0" w:lastRowFirstColumn="0" w:lastRowLastColumn="0"/>
            <w:tcW w:w="2635" w:type="dxa"/>
          </w:tcPr>
          <w:p w14:paraId="7D6CA6CF" w14:textId="77777777" w:rsidR="00B4010D" w:rsidRPr="00B5533F" w:rsidRDefault="00B4010D" w:rsidP="00B4010D">
            <w:pPr>
              <w:jc w:val="left"/>
              <w:rPr>
                <w:b w:val="0"/>
                <w:lang w:val="en-US"/>
              </w:rPr>
            </w:pPr>
            <w:r w:rsidRPr="00B5533F">
              <w:rPr>
                <w:b w:val="0"/>
                <w:lang w:val="en-US"/>
              </w:rPr>
              <w:t>it must be possible to associate one single value of each dimension to a given fact</w:t>
            </w:r>
          </w:p>
          <w:p w14:paraId="4C4860AA" w14:textId="77777777" w:rsidR="00B4010D" w:rsidRPr="00B5533F" w:rsidRDefault="00B4010D" w:rsidP="00B4010D">
            <w:pPr>
              <w:jc w:val="left"/>
              <w:rPr>
                <w:b w:val="0"/>
                <w:lang w:val="en-US"/>
              </w:rPr>
            </w:pPr>
            <w:r w:rsidRPr="00B5533F">
              <w:rPr>
                <w:b w:val="0"/>
                <w:lang w:val="en-US"/>
              </w:rPr>
              <w:t>or:</w:t>
            </w:r>
          </w:p>
          <w:p w14:paraId="0FB13134" w14:textId="77777777" w:rsidR="00B4010D" w:rsidRPr="00B5533F" w:rsidRDefault="00B4010D" w:rsidP="00B4010D">
            <w:pPr>
              <w:jc w:val="left"/>
              <w:rPr>
                <w:b w:val="0"/>
                <w:lang w:val="en-US"/>
              </w:rPr>
            </w:pPr>
            <w:r w:rsidRPr="00B5533F">
              <w:rPr>
                <w:b w:val="0"/>
                <w:lang w:val="en-US"/>
              </w:rPr>
              <w:t>dimensions must have one unique value for each fact</w:t>
            </w:r>
          </w:p>
          <w:p w14:paraId="1BB94A65" w14:textId="77777777" w:rsidR="00B4010D" w:rsidRPr="00B5533F" w:rsidRDefault="00B4010D" w:rsidP="00B4010D">
            <w:pPr>
              <w:jc w:val="left"/>
              <w:rPr>
                <w:b w:val="0"/>
                <w:lang w:val="en-US"/>
              </w:rPr>
            </w:pPr>
          </w:p>
        </w:tc>
        <w:tc>
          <w:tcPr>
            <w:tcW w:w="2666" w:type="dxa"/>
          </w:tcPr>
          <w:p w14:paraId="2E67C881" w14:textId="77777777" w:rsidR="00B4010D" w:rsidRPr="00B5533F" w:rsidRDefault="00B4010D" w:rsidP="00B4010D">
            <w:pPr>
              <w:jc w:val="left"/>
              <w:cnfStyle w:val="000000000000" w:firstRow="0" w:lastRow="0" w:firstColumn="0" w:lastColumn="0" w:oddVBand="0" w:evenVBand="0" w:oddHBand="0" w:evenHBand="0" w:firstRowFirstColumn="0" w:firstRowLastColumn="0" w:lastRowFirstColumn="0" w:lastRowLastColumn="0"/>
              <w:rPr>
                <w:bCs/>
                <w:lang w:val="en-US"/>
              </w:rPr>
            </w:pPr>
          </w:p>
        </w:tc>
        <w:tc>
          <w:tcPr>
            <w:tcW w:w="2349" w:type="dxa"/>
          </w:tcPr>
          <w:p w14:paraId="5E83BF19" w14:textId="77777777" w:rsidR="00B4010D" w:rsidRPr="00B5533F" w:rsidRDefault="00B4010D" w:rsidP="00B4010D">
            <w:pPr>
              <w:jc w:val="left"/>
              <w:cnfStyle w:val="000000000000" w:firstRow="0" w:lastRow="0" w:firstColumn="0" w:lastColumn="0" w:oddVBand="0" w:evenVBand="0" w:oddHBand="0" w:evenHBand="0" w:firstRowFirstColumn="0" w:firstRowLastColumn="0" w:lastRowFirstColumn="0" w:lastRowLastColumn="0"/>
              <w:rPr>
                <w:bCs/>
                <w:lang w:val="en-US"/>
              </w:rPr>
            </w:pPr>
          </w:p>
        </w:tc>
        <w:tc>
          <w:tcPr>
            <w:tcW w:w="2962" w:type="dxa"/>
          </w:tcPr>
          <w:p w14:paraId="7F4711CC" w14:textId="77777777" w:rsidR="00B4010D" w:rsidRPr="00B5533F" w:rsidRDefault="00B4010D" w:rsidP="00B4010D">
            <w:pPr>
              <w:jc w:val="left"/>
              <w:cnfStyle w:val="000000000000" w:firstRow="0" w:lastRow="0" w:firstColumn="0" w:lastColumn="0" w:oddVBand="0" w:evenVBand="0" w:oddHBand="0" w:evenHBand="0" w:firstRowFirstColumn="0" w:firstRowLastColumn="0" w:lastRowFirstColumn="0" w:lastRowLastColumn="0"/>
              <w:rPr>
                <w:bCs/>
                <w:lang w:val="en-US"/>
              </w:rPr>
            </w:pPr>
          </w:p>
        </w:tc>
        <w:tc>
          <w:tcPr>
            <w:tcW w:w="2338" w:type="dxa"/>
          </w:tcPr>
          <w:p w14:paraId="6482B8A4" w14:textId="77777777" w:rsidR="00B4010D" w:rsidRPr="00B5533F" w:rsidRDefault="00B4010D" w:rsidP="00B4010D">
            <w:pPr>
              <w:jc w:val="left"/>
              <w:cnfStyle w:val="000000000000" w:firstRow="0" w:lastRow="0" w:firstColumn="0" w:lastColumn="0" w:oddVBand="0" w:evenVBand="0" w:oddHBand="0" w:evenHBand="0" w:firstRowFirstColumn="0" w:firstRowLastColumn="0" w:lastRowFirstColumn="0" w:lastRowLastColumn="0"/>
              <w:rPr>
                <w:bCs/>
                <w:lang w:val="en-US"/>
              </w:rPr>
            </w:pPr>
            <w:r w:rsidRPr="00B5533F">
              <w:rPr>
                <w:bCs/>
                <w:lang w:val="en-US"/>
              </w:rPr>
              <w:t>find synonyms to make more answers valid</w:t>
            </w:r>
          </w:p>
          <w:p w14:paraId="05F25D66" w14:textId="77777777" w:rsidR="00B4010D" w:rsidRPr="00B5533F" w:rsidRDefault="00B4010D" w:rsidP="00B4010D">
            <w:pPr>
              <w:jc w:val="left"/>
              <w:cnfStyle w:val="000000000000" w:firstRow="0" w:lastRow="0" w:firstColumn="0" w:lastColumn="0" w:oddVBand="0" w:evenVBand="0" w:oddHBand="0" w:evenHBand="0" w:firstRowFirstColumn="0" w:firstRowLastColumn="0" w:lastRowFirstColumn="0" w:lastRowLastColumn="0"/>
              <w:rPr>
                <w:bCs/>
                <w:lang w:val="en-US"/>
              </w:rPr>
            </w:pPr>
            <w:r w:rsidRPr="00B5533F">
              <w:rPr>
                <w:bCs/>
                <w:lang w:val="en-US"/>
              </w:rPr>
              <w:t xml:space="preserve">associate: </w:t>
            </w:r>
          </w:p>
          <w:p w14:paraId="3DF5C229" w14:textId="77777777" w:rsidR="00B4010D" w:rsidRPr="00B5533F" w:rsidRDefault="00B4010D" w:rsidP="00B4010D">
            <w:pPr>
              <w:jc w:val="left"/>
              <w:cnfStyle w:val="000000000000" w:firstRow="0" w:lastRow="0" w:firstColumn="0" w:lastColumn="0" w:oddVBand="0" w:evenVBand="0" w:oddHBand="0" w:evenHBand="0" w:firstRowFirstColumn="0" w:firstRowLastColumn="0" w:lastRowFirstColumn="0" w:lastRowLastColumn="0"/>
              <w:rPr>
                <w:bCs/>
                <w:lang w:val="en-US"/>
              </w:rPr>
            </w:pPr>
            <w:r w:rsidRPr="00B5533F">
              <w:rPr>
                <w:bCs/>
                <w:lang w:val="en-US"/>
              </w:rPr>
              <w:t xml:space="preserve">value: instance, record. </w:t>
            </w:r>
          </w:p>
          <w:p w14:paraId="182669E7" w14:textId="77777777" w:rsidR="00B4010D" w:rsidRPr="00B5533F" w:rsidRDefault="00B4010D" w:rsidP="00B4010D">
            <w:pPr>
              <w:jc w:val="left"/>
              <w:cnfStyle w:val="000000000000" w:firstRow="0" w:lastRow="0" w:firstColumn="0" w:lastColumn="0" w:oddVBand="0" w:evenVBand="0" w:oddHBand="0" w:evenHBand="0" w:firstRowFirstColumn="0" w:firstRowLastColumn="0" w:lastRowFirstColumn="0" w:lastRowLastColumn="0"/>
              <w:rPr>
                <w:bCs/>
                <w:lang w:val="en-US"/>
              </w:rPr>
            </w:pPr>
            <w:r w:rsidRPr="00B5533F">
              <w:rPr>
                <w:bCs/>
                <w:lang w:val="en-US"/>
              </w:rPr>
              <w:t>Challenge: interpreting semantics</w:t>
            </w:r>
          </w:p>
        </w:tc>
      </w:tr>
      <w:tr w:rsidR="00B4010D" w:rsidRPr="00E41BCD" w14:paraId="203A5A0E" w14:textId="77777777" w:rsidTr="00B401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5" w:type="dxa"/>
          </w:tcPr>
          <w:p w14:paraId="28FA3E22" w14:textId="77777777" w:rsidR="00B4010D" w:rsidRPr="00B5533F" w:rsidRDefault="00B4010D" w:rsidP="00B4010D">
            <w:pPr>
              <w:jc w:val="left"/>
              <w:rPr>
                <w:b w:val="0"/>
                <w:lang w:val="en-US"/>
              </w:rPr>
            </w:pPr>
          </w:p>
        </w:tc>
        <w:tc>
          <w:tcPr>
            <w:tcW w:w="2666" w:type="dxa"/>
          </w:tcPr>
          <w:p w14:paraId="232E6F20" w14:textId="77777777" w:rsidR="00B4010D" w:rsidRPr="00B5533F" w:rsidRDefault="00B4010D" w:rsidP="00B4010D">
            <w:pPr>
              <w:jc w:val="left"/>
              <w:cnfStyle w:val="000000100000" w:firstRow="0" w:lastRow="0" w:firstColumn="0" w:lastColumn="0" w:oddVBand="0" w:evenVBand="0" w:oddHBand="1" w:evenHBand="0" w:firstRowFirstColumn="0" w:firstRowLastColumn="0" w:lastRowFirstColumn="0" w:lastRowLastColumn="0"/>
              <w:rPr>
                <w:lang w:val="en-US"/>
              </w:rPr>
            </w:pPr>
            <w:r w:rsidRPr="00B5533F">
              <w:rPr>
                <w:lang w:val="en-US"/>
              </w:rPr>
              <w:t>That’s correct. Now an example.</w:t>
            </w:r>
          </w:p>
        </w:tc>
        <w:tc>
          <w:tcPr>
            <w:tcW w:w="2349" w:type="dxa"/>
          </w:tcPr>
          <w:p w14:paraId="4769F11F" w14:textId="77777777" w:rsidR="00B4010D" w:rsidRPr="00B5533F" w:rsidRDefault="00B4010D" w:rsidP="00B4010D">
            <w:pPr>
              <w:jc w:val="left"/>
              <w:cnfStyle w:val="000000100000" w:firstRow="0" w:lastRow="0" w:firstColumn="0" w:lastColumn="0" w:oddVBand="0" w:evenVBand="0" w:oddHBand="1" w:evenHBand="0" w:firstRowFirstColumn="0" w:firstRowLastColumn="0" w:lastRowFirstColumn="0" w:lastRowLastColumn="0"/>
              <w:rPr>
                <w:lang w:val="en-US"/>
              </w:rPr>
            </w:pPr>
          </w:p>
        </w:tc>
        <w:tc>
          <w:tcPr>
            <w:tcW w:w="2962" w:type="dxa"/>
          </w:tcPr>
          <w:p w14:paraId="46540B94" w14:textId="77777777" w:rsidR="00B4010D" w:rsidRPr="00B5533F" w:rsidRDefault="00B4010D" w:rsidP="00B4010D">
            <w:pPr>
              <w:jc w:val="left"/>
              <w:cnfStyle w:val="000000100000" w:firstRow="0" w:lastRow="0" w:firstColumn="0" w:lastColumn="0" w:oddVBand="0" w:evenVBand="0" w:oddHBand="1" w:evenHBand="0" w:firstRowFirstColumn="0" w:firstRowLastColumn="0" w:lastRowFirstColumn="0" w:lastRowLastColumn="0"/>
              <w:rPr>
                <w:lang w:val="en-US"/>
              </w:rPr>
            </w:pPr>
          </w:p>
        </w:tc>
        <w:tc>
          <w:tcPr>
            <w:tcW w:w="2338" w:type="dxa"/>
          </w:tcPr>
          <w:p w14:paraId="214CF406" w14:textId="77777777" w:rsidR="00B4010D" w:rsidRPr="00B5533F" w:rsidRDefault="00B4010D" w:rsidP="00B4010D">
            <w:pPr>
              <w:jc w:val="left"/>
              <w:cnfStyle w:val="000000100000" w:firstRow="0" w:lastRow="0" w:firstColumn="0" w:lastColumn="0" w:oddVBand="0" w:evenVBand="0" w:oddHBand="1" w:evenHBand="0" w:firstRowFirstColumn="0" w:firstRowLastColumn="0" w:lastRowFirstColumn="0" w:lastRowLastColumn="0"/>
              <w:rPr>
                <w:lang w:val="en-US"/>
              </w:rPr>
            </w:pPr>
          </w:p>
        </w:tc>
      </w:tr>
      <w:tr w:rsidR="00B4010D" w:rsidRPr="00E41BCD" w14:paraId="439C0844" w14:textId="77777777" w:rsidTr="00B4010D">
        <w:tc>
          <w:tcPr>
            <w:cnfStyle w:val="001000000000" w:firstRow="0" w:lastRow="0" w:firstColumn="1" w:lastColumn="0" w:oddVBand="0" w:evenVBand="0" w:oddHBand="0" w:evenHBand="0" w:firstRowFirstColumn="0" w:firstRowLastColumn="0" w:lastRowFirstColumn="0" w:lastRowLastColumn="0"/>
            <w:tcW w:w="2635" w:type="dxa"/>
          </w:tcPr>
          <w:p w14:paraId="799D96AF" w14:textId="77777777" w:rsidR="00B4010D" w:rsidRPr="00B5533F" w:rsidRDefault="00B4010D" w:rsidP="00B4010D">
            <w:pPr>
              <w:jc w:val="left"/>
              <w:rPr>
                <w:b w:val="0"/>
                <w:lang w:val="en-US"/>
              </w:rPr>
            </w:pPr>
          </w:p>
        </w:tc>
        <w:tc>
          <w:tcPr>
            <w:tcW w:w="2666" w:type="dxa"/>
          </w:tcPr>
          <w:p w14:paraId="2DAAC258" w14:textId="77777777" w:rsidR="00B4010D" w:rsidRPr="00B5533F" w:rsidRDefault="00B4010D" w:rsidP="00B4010D">
            <w:pPr>
              <w:jc w:val="left"/>
              <w:cnfStyle w:val="000000000000" w:firstRow="0" w:lastRow="0" w:firstColumn="0" w:lastColumn="0" w:oddVBand="0" w:evenVBand="0" w:oddHBand="0" w:evenHBand="0" w:firstRowFirstColumn="0" w:firstRowLastColumn="0" w:lastRowFirstColumn="0" w:lastRowLastColumn="0"/>
              <w:rPr>
                <w:bCs/>
                <w:lang w:val="en-US"/>
              </w:rPr>
            </w:pPr>
            <w:r w:rsidRPr="00B5533F">
              <w:rPr>
                <w:bCs/>
                <w:lang w:val="en-US"/>
              </w:rPr>
              <w:t xml:space="preserve">A telecommunication company offers classical landline telephone connections as a service to individual and business customers. Various business stakeholders within the company have an interest in analyzing </w:t>
            </w:r>
            <w:r w:rsidRPr="00B5533F">
              <w:rPr>
                <w:bCs/>
                <w:lang w:val="en-US"/>
              </w:rPr>
              <w:lastRenderedPageBreak/>
              <w:t xml:space="preserve">the way in which customers use their connections, e.g. for designing new service offerings. For analyses, a multidimensional model has been proposed, in which a single fact is defined as a monthly bill being sent out to a customer. </w:t>
            </w:r>
          </w:p>
        </w:tc>
        <w:tc>
          <w:tcPr>
            <w:tcW w:w="2349" w:type="dxa"/>
          </w:tcPr>
          <w:p w14:paraId="0AEE6CBC" w14:textId="77777777" w:rsidR="00B4010D" w:rsidRPr="00B5533F" w:rsidRDefault="00B4010D" w:rsidP="00B4010D">
            <w:pPr>
              <w:jc w:val="left"/>
              <w:cnfStyle w:val="000000000000" w:firstRow="0" w:lastRow="0" w:firstColumn="0" w:lastColumn="0" w:oddVBand="0" w:evenVBand="0" w:oddHBand="0" w:evenHBand="0" w:firstRowFirstColumn="0" w:firstRowLastColumn="0" w:lastRowFirstColumn="0" w:lastRowLastColumn="0"/>
              <w:rPr>
                <w:bCs/>
                <w:lang w:val="en-US"/>
              </w:rPr>
            </w:pPr>
          </w:p>
        </w:tc>
        <w:tc>
          <w:tcPr>
            <w:tcW w:w="2962" w:type="dxa"/>
          </w:tcPr>
          <w:p w14:paraId="77CE15B3" w14:textId="77777777" w:rsidR="00B4010D" w:rsidRPr="00B5533F" w:rsidRDefault="00B4010D" w:rsidP="00B4010D">
            <w:pPr>
              <w:jc w:val="left"/>
              <w:cnfStyle w:val="000000000000" w:firstRow="0" w:lastRow="0" w:firstColumn="0" w:lastColumn="0" w:oddVBand="0" w:evenVBand="0" w:oddHBand="0" w:evenHBand="0" w:firstRowFirstColumn="0" w:firstRowLastColumn="0" w:lastRowFirstColumn="0" w:lastRowLastColumn="0"/>
              <w:rPr>
                <w:bCs/>
                <w:lang w:val="en-US"/>
              </w:rPr>
            </w:pPr>
          </w:p>
        </w:tc>
        <w:tc>
          <w:tcPr>
            <w:tcW w:w="2338" w:type="dxa"/>
          </w:tcPr>
          <w:p w14:paraId="38237714" w14:textId="77777777" w:rsidR="00B4010D" w:rsidRPr="00B5533F" w:rsidRDefault="00B4010D" w:rsidP="00B4010D">
            <w:pPr>
              <w:jc w:val="left"/>
              <w:cnfStyle w:val="000000000000" w:firstRow="0" w:lastRow="0" w:firstColumn="0" w:lastColumn="0" w:oddVBand="0" w:evenVBand="0" w:oddHBand="0" w:evenHBand="0" w:firstRowFirstColumn="0" w:firstRowLastColumn="0" w:lastRowFirstColumn="0" w:lastRowLastColumn="0"/>
              <w:rPr>
                <w:bCs/>
                <w:lang w:val="en-US"/>
              </w:rPr>
            </w:pPr>
          </w:p>
        </w:tc>
      </w:tr>
      <w:tr w:rsidR="00B4010D" w:rsidRPr="00E41BCD" w14:paraId="159F567B" w14:textId="77777777" w:rsidTr="00B401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5" w:type="dxa"/>
          </w:tcPr>
          <w:p w14:paraId="53F5F5EA" w14:textId="77777777" w:rsidR="00B4010D" w:rsidRPr="00B5533F" w:rsidRDefault="00B4010D" w:rsidP="00B4010D">
            <w:pPr>
              <w:jc w:val="left"/>
              <w:rPr>
                <w:b w:val="0"/>
                <w:lang w:val="en-US"/>
              </w:rPr>
            </w:pPr>
          </w:p>
        </w:tc>
        <w:tc>
          <w:tcPr>
            <w:tcW w:w="2666" w:type="dxa"/>
          </w:tcPr>
          <w:p w14:paraId="1DE7EA5A" w14:textId="77777777" w:rsidR="00B4010D" w:rsidRPr="00B5533F" w:rsidRDefault="00B4010D" w:rsidP="00B4010D">
            <w:pPr>
              <w:jc w:val="left"/>
              <w:cnfStyle w:val="000000100000" w:firstRow="0" w:lastRow="0" w:firstColumn="0" w:lastColumn="0" w:oddVBand="0" w:evenVBand="0" w:oddHBand="1" w:evenHBand="0" w:firstRowFirstColumn="0" w:firstRowLastColumn="0" w:lastRowFirstColumn="0" w:lastRowLastColumn="0"/>
              <w:rPr>
                <w:lang w:val="en-US"/>
              </w:rPr>
            </w:pPr>
            <w:r w:rsidRPr="00B5533F">
              <w:rPr>
                <w:lang w:val="en-US"/>
              </w:rPr>
              <w:t>Is the dimension call duration true to the grain?</w:t>
            </w:r>
          </w:p>
        </w:tc>
        <w:tc>
          <w:tcPr>
            <w:tcW w:w="2349" w:type="dxa"/>
          </w:tcPr>
          <w:p w14:paraId="65163817" w14:textId="77777777" w:rsidR="00B4010D" w:rsidRPr="00B5533F" w:rsidRDefault="00B4010D" w:rsidP="00B4010D">
            <w:pPr>
              <w:jc w:val="left"/>
              <w:cnfStyle w:val="000000100000" w:firstRow="0" w:lastRow="0" w:firstColumn="0" w:lastColumn="0" w:oddVBand="0" w:evenVBand="0" w:oddHBand="1" w:evenHBand="0" w:firstRowFirstColumn="0" w:firstRowLastColumn="0" w:lastRowFirstColumn="0" w:lastRowLastColumn="0"/>
              <w:rPr>
                <w:lang w:val="en-US"/>
              </w:rPr>
            </w:pPr>
          </w:p>
        </w:tc>
        <w:tc>
          <w:tcPr>
            <w:tcW w:w="2962" w:type="dxa"/>
          </w:tcPr>
          <w:p w14:paraId="2072A971" w14:textId="77777777" w:rsidR="00B4010D" w:rsidRPr="00B5533F" w:rsidRDefault="00B4010D" w:rsidP="00B4010D">
            <w:pPr>
              <w:jc w:val="left"/>
              <w:cnfStyle w:val="000000100000" w:firstRow="0" w:lastRow="0" w:firstColumn="0" w:lastColumn="0" w:oddVBand="0" w:evenVBand="0" w:oddHBand="1" w:evenHBand="0" w:firstRowFirstColumn="0" w:firstRowLastColumn="0" w:lastRowFirstColumn="0" w:lastRowLastColumn="0"/>
              <w:rPr>
                <w:lang w:val="en-US"/>
              </w:rPr>
            </w:pPr>
          </w:p>
        </w:tc>
        <w:tc>
          <w:tcPr>
            <w:tcW w:w="2338" w:type="dxa"/>
          </w:tcPr>
          <w:p w14:paraId="69DB1AC8" w14:textId="77777777" w:rsidR="00B4010D" w:rsidRPr="00B5533F" w:rsidRDefault="00B4010D" w:rsidP="00B4010D">
            <w:pPr>
              <w:jc w:val="left"/>
              <w:cnfStyle w:val="000000100000" w:firstRow="0" w:lastRow="0" w:firstColumn="0" w:lastColumn="0" w:oddVBand="0" w:evenVBand="0" w:oddHBand="1" w:evenHBand="0" w:firstRowFirstColumn="0" w:firstRowLastColumn="0" w:lastRowFirstColumn="0" w:lastRowLastColumn="0"/>
              <w:rPr>
                <w:lang w:val="en-US"/>
              </w:rPr>
            </w:pPr>
          </w:p>
        </w:tc>
      </w:tr>
      <w:tr w:rsidR="00B4010D" w14:paraId="5D770DB7" w14:textId="77777777" w:rsidTr="00B4010D">
        <w:tc>
          <w:tcPr>
            <w:cnfStyle w:val="001000000000" w:firstRow="0" w:lastRow="0" w:firstColumn="1" w:lastColumn="0" w:oddVBand="0" w:evenVBand="0" w:oddHBand="0" w:evenHBand="0" w:firstRowFirstColumn="0" w:firstRowLastColumn="0" w:lastRowFirstColumn="0" w:lastRowLastColumn="0"/>
            <w:tcW w:w="2635" w:type="dxa"/>
          </w:tcPr>
          <w:p w14:paraId="1CC56EC6" w14:textId="77777777" w:rsidR="00B4010D" w:rsidRPr="00B4010D" w:rsidRDefault="00B4010D" w:rsidP="00B4010D">
            <w:pPr>
              <w:jc w:val="left"/>
              <w:rPr>
                <w:b w:val="0"/>
              </w:rPr>
            </w:pPr>
            <w:r w:rsidRPr="00B4010D">
              <w:rPr>
                <w:b w:val="0"/>
              </w:rPr>
              <w:t>Yes</w:t>
            </w:r>
          </w:p>
        </w:tc>
        <w:tc>
          <w:tcPr>
            <w:tcW w:w="2666" w:type="dxa"/>
          </w:tcPr>
          <w:p w14:paraId="5D375D59" w14:textId="77777777" w:rsidR="00B4010D" w:rsidRPr="00B4010D" w:rsidRDefault="00B4010D" w:rsidP="00B4010D">
            <w:pPr>
              <w:jc w:val="left"/>
              <w:cnfStyle w:val="000000000000" w:firstRow="0" w:lastRow="0" w:firstColumn="0" w:lastColumn="0" w:oddVBand="0" w:evenVBand="0" w:oddHBand="0" w:evenHBand="0" w:firstRowFirstColumn="0" w:firstRowLastColumn="0" w:lastRowFirstColumn="0" w:lastRowLastColumn="0"/>
              <w:rPr>
                <w:bCs/>
              </w:rPr>
            </w:pPr>
          </w:p>
        </w:tc>
        <w:tc>
          <w:tcPr>
            <w:tcW w:w="2349" w:type="dxa"/>
          </w:tcPr>
          <w:p w14:paraId="3004FABF" w14:textId="77777777" w:rsidR="00B4010D" w:rsidRPr="00B4010D" w:rsidRDefault="00B4010D" w:rsidP="00B4010D">
            <w:pPr>
              <w:jc w:val="left"/>
              <w:cnfStyle w:val="000000000000" w:firstRow="0" w:lastRow="0" w:firstColumn="0" w:lastColumn="0" w:oddVBand="0" w:evenVBand="0" w:oddHBand="0" w:evenHBand="0" w:firstRowFirstColumn="0" w:firstRowLastColumn="0" w:lastRowFirstColumn="0" w:lastRowLastColumn="0"/>
              <w:rPr>
                <w:bCs/>
              </w:rPr>
            </w:pPr>
          </w:p>
        </w:tc>
        <w:tc>
          <w:tcPr>
            <w:tcW w:w="2962" w:type="dxa"/>
          </w:tcPr>
          <w:p w14:paraId="4A143BF1" w14:textId="77777777" w:rsidR="00B4010D" w:rsidRPr="00B4010D" w:rsidRDefault="00B4010D" w:rsidP="00B4010D">
            <w:pPr>
              <w:jc w:val="left"/>
              <w:cnfStyle w:val="000000000000" w:firstRow="0" w:lastRow="0" w:firstColumn="0" w:lastColumn="0" w:oddVBand="0" w:evenVBand="0" w:oddHBand="0" w:evenHBand="0" w:firstRowFirstColumn="0" w:firstRowLastColumn="0" w:lastRowFirstColumn="0" w:lastRowLastColumn="0"/>
              <w:rPr>
                <w:bCs/>
              </w:rPr>
            </w:pPr>
          </w:p>
        </w:tc>
        <w:tc>
          <w:tcPr>
            <w:tcW w:w="2338" w:type="dxa"/>
          </w:tcPr>
          <w:p w14:paraId="054C5C21" w14:textId="77777777" w:rsidR="00B4010D" w:rsidRPr="00B4010D" w:rsidRDefault="00B4010D" w:rsidP="00B4010D">
            <w:pPr>
              <w:jc w:val="left"/>
              <w:cnfStyle w:val="000000000000" w:firstRow="0" w:lastRow="0" w:firstColumn="0" w:lastColumn="0" w:oddVBand="0" w:evenVBand="0" w:oddHBand="0" w:evenHBand="0" w:firstRowFirstColumn="0" w:firstRowLastColumn="0" w:lastRowFirstColumn="0" w:lastRowLastColumn="0"/>
              <w:rPr>
                <w:bCs/>
              </w:rPr>
            </w:pPr>
          </w:p>
        </w:tc>
      </w:tr>
      <w:tr w:rsidR="00B4010D" w:rsidRPr="00E41BCD" w14:paraId="43F6CFEE" w14:textId="77777777" w:rsidTr="00B401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5" w:type="dxa"/>
          </w:tcPr>
          <w:p w14:paraId="3B561A5F" w14:textId="77777777" w:rsidR="00B4010D" w:rsidRPr="00B4010D" w:rsidRDefault="00B4010D" w:rsidP="00B4010D">
            <w:pPr>
              <w:jc w:val="left"/>
              <w:rPr>
                <w:b w:val="0"/>
              </w:rPr>
            </w:pPr>
          </w:p>
        </w:tc>
        <w:tc>
          <w:tcPr>
            <w:tcW w:w="2666" w:type="dxa"/>
          </w:tcPr>
          <w:p w14:paraId="713E6FC6" w14:textId="77777777" w:rsidR="00B4010D" w:rsidRPr="00B5533F" w:rsidRDefault="00B4010D" w:rsidP="00B4010D">
            <w:pPr>
              <w:jc w:val="left"/>
              <w:cnfStyle w:val="000000100000" w:firstRow="0" w:lastRow="0" w:firstColumn="0" w:lastColumn="0" w:oddVBand="0" w:evenVBand="0" w:oddHBand="1" w:evenHBand="0" w:firstRowFirstColumn="0" w:firstRowLastColumn="0" w:lastRowFirstColumn="0" w:lastRowLastColumn="0"/>
              <w:rPr>
                <w:lang w:val="en-US"/>
              </w:rPr>
            </w:pPr>
            <w:r w:rsidRPr="00B5533F">
              <w:rPr>
                <w:lang w:val="en-US"/>
              </w:rPr>
              <w:t>Unfortunately, that is false. Call duration is too fine, because the bill is for the total duration of ALL calls for that month.</w:t>
            </w:r>
          </w:p>
        </w:tc>
        <w:tc>
          <w:tcPr>
            <w:tcW w:w="2349" w:type="dxa"/>
          </w:tcPr>
          <w:p w14:paraId="0352E0CA" w14:textId="77777777" w:rsidR="00B4010D" w:rsidRPr="00B5533F" w:rsidRDefault="00B4010D" w:rsidP="00B4010D">
            <w:pPr>
              <w:jc w:val="left"/>
              <w:cnfStyle w:val="000000100000" w:firstRow="0" w:lastRow="0" w:firstColumn="0" w:lastColumn="0" w:oddVBand="0" w:evenVBand="0" w:oddHBand="1" w:evenHBand="0" w:firstRowFirstColumn="0" w:firstRowLastColumn="0" w:lastRowFirstColumn="0" w:lastRowLastColumn="0"/>
              <w:rPr>
                <w:lang w:val="en-US"/>
              </w:rPr>
            </w:pPr>
          </w:p>
        </w:tc>
        <w:tc>
          <w:tcPr>
            <w:tcW w:w="2962" w:type="dxa"/>
          </w:tcPr>
          <w:p w14:paraId="1D86618D" w14:textId="77777777" w:rsidR="00B4010D" w:rsidRPr="00B5533F" w:rsidRDefault="00B4010D" w:rsidP="00B4010D">
            <w:pPr>
              <w:jc w:val="left"/>
              <w:cnfStyle w:val="000000100000" w:firstRow="0" w:lastRow="0" w:firstColumn="0" w:lastColumn="0" w:oddVBand="0" w:evenVBand="0" w:oddHBand="1" w:evenHBand="0" w:firstRowFirstColumn="0" w:firstRowLastColumn="0" w:lastRowFirstColumn="0" w:lastRowLastColumn="0"/>
              <w:rPr>
                <w:lang w:val="en-US"/>
              </w:rPr>
            </w:pPr>
          </w:p>
        </w:tc>
        <w:tc>
          <w:tcPr>
            <w:tcW w:w="2338" w:type="dxa"/>
          </w:tcPr>
          <w:p w14:paraId="47593298" w14:textId="77777777" w:rsidR="00B4010D" w:rsidRPr="00B5533F" w:rsidRDefault="00B4010D" w:rsidP="00B4010D">
            <w:pPr>
              <w:jc w:val="left"/>
              <w:cnfStyle w:val="000000100000" w:firstRow="0" w:lastRow="0" w:firstColumn="0" w:lastColumn="0" w:oddVBand="0" w:evenVBand="0" w:oddHBand="1" w:evenHBand="0" w:firstRowFirstColumn="0" w:firstRowLastColumn="0" w:lastRowFirstColumn="0" w:lastRowLastColumn="0"/>
              <w:rPr>
                <w:lang w:val="en-US"/>
              </w:rPr>
            </w:pPr>
          </w:p>
        </w:tc>
      </w:tr>
      <w:tr w:rsidR="00B4010D" w14:paraId="0D917729" w14:textId="77777777" w:rsidTr="00B4010D">
        <w:tc>
          <w:tcPr>
            <w:cnfStyle w:val="001000000000" w:firstRow="0" w:lastRow="0" w:firstColumn="1" w:lastColumn="0" w:oddVBand="0" w:evenVBand="0" w:oddHBand="0" w:evenHBand="0" w:firstRowFirstColumn="0" w:firstRowLastColumn="0" w:lastRowFirstColumn="0" w:lastRowLastColumn="0"/>
            <w:tcW w:w="2635" w:type="dxa"/>
          </w:tcPr>
          <w:p w14:paraId="6E93A7B6" w14:textId="77777777" w:rsidR="00B4010D" w:rsidRPr="00B5533F" w:rsidRDefault="00B4010D" w:rsidP="00B4010D">
            <w:pPr>
              <w:jc w:val="left"/>
              <w:rPr>
                <w:b w:val="0"/>
                <w:lang w:val="en-US"/>
              </w:rPr>
            </w:pPr>
          </w:p>
        </w:tc>
        <w:tc>
          <w:tcPr>
            <w:tcW w:w="2666" w:type="dxa"/>
          </w:tcPr>
          <w:p w14:paraId="3195F18C" w14:textId="77777777" w:rsidR="00B4010D" w:rsidRPr="00B4010D" w:rsidRDefault="00B4010D" w:rsidP="00B4010D">
            <w:pPr>
              <w:jc w:val="left"/>
              <w:cnfStyle w:val="000000000000" w:firstRow="0" w:lastRow="0" w:firstColumn="0" w:lastColumn="0" w:oddVBand="0" w:evenVBand="0" w:oddHBand="0" w:evenHBand="0" w:firstRowFirstColumn="0" w:firstRowLastColumn="0" w:lastRowFirstColumn="0" w:lastRowLastColumn="0"/>
              <w:rPr>
                <w:bCs/>
              </w:rPr>
            </w:pPr>
            <w:proofErr w:type="spellStart"/>
            <w:r w:rsidRPr="00B4010D">
              <w:rPr>
                <w:bCs/>
              </w:rPr>
              <w:t>What</w:t>
            </w:r>
            <w:proofErr w:type="spellEnd"/>
            <w:r w:rsidRPr="00B4010D">
              <w:rPr>
                <w:bCs/>
              </w:rPr>
              <w:t xml:space="preserve"> </w:t>
            </w:r>
            <w:proofErr w:type="spellStart"/>
            <w:r w:rsidRPr="00B4010D">
              <w:rPr>
                <w:bCs/>
              </w:rPr>
              <w:t>about</w:t>
            </w:r>
            <w:proofErr w:type="spellEnd"/>
            <w:r w:rsidRPr="00B4010D">
              <w:rPr>
                <w:bCs/>
              </w:rPr>
              <w:t xml:space="preserve"> </w:t>
            </w:r>
            <w:proofErr w:type="spellStart"/>
            <w:r w:rsidRPr="00B4010D">
              <w:rPr>
                <w:bCs/>
              </w:rPr>
              <w:t>customer</w:t>
            </w:r>
            <w:proofErr w:type="spellEnd"/>
            <w:r w:rsidRPr="00B4010D">
              <w:rPr>
                <w:bCs/>
              </w:rPr>
              <w:t>?</w:t>
            </w:r>
          </w:p>
        </w:tc>
        <w:tc>
          <w:tcPr>
            <w:tcW w:w="2349" w:type="dxa"/>
          </w:tcPr>
          <w:p w14:paraId="60604839" w14:textId="77777777" w:rsidR="00B4010D" w:rsidRPr="00B4010D" w:rsidRDefault="00B4010D" w:rsidP="00B4010D">
            <w:pPr>
              <w:jc w:val="left"/>
              <w:cnfStyle w:val="000000000000" w:firstRow="0" w:lastRow="0" w:firstColumn="0" w:lastColumn="0" w:oddVBand="0" w:evenVBand="0" w:oddHBand="0" w:evenHBand="0" w:firstRowFirstColumn="0" w:firstRowLastColumn="0" w:lastRowFirstColumn="0" w:lastRowLastColumn="0"/>
              <w:rPr>
                <w:bCs/>
              </w:rPr>
            </w:pPr>
          </w:p>
        </w:tc>
        <w:tc>
          <w:tcPr>
            <w:tcW w:w="2962" w:type="dxa"/>
          </w:tcPr>
          <w:p w14:paraId="68BF8DAB" w14:textId="77777777" w:rsidR="00B4010D" w:rsidRPr="00B4010D" w:rsidRDefault="00B4010D" w:rsidP="00B4010D">
            <w:pPr>
              <w:jc w:val="left"/>
              <w:cnfStyle w:val="000000000000" w:firstRow="0" w:lastRow="0" w:firstColumn="0" w:lastColumn="0" w:oddVBand="0" w:evenVBand="0" w:oddHBand="0" w:evenHBand="0" w:firstRowFirstColumn="0" w:firstRowLastColumn="0" w:lastRowFirstColumn="0" w:lastRowLastColumn="0"/>
              <w:rPr>
                <w:bCs/>
              </w:rPr>
            </w:pPr>
          </w:p>
        </w:tc>
        <w:tc>
          <w:tcPr>
            <w:tcW w:w="2338" w:type="dxa"/>
          </w:tcPr>
          <w:p w14:paraId="17AAC698" w14:textId="77777777" w:rsidR="00B4010D" w:rsidRPr="00B4010D" w:rsidRDefault="00B4010D" w:rsidP="00B4010D">
            <w:pPr>
              <w:jc w:val="left"/>
              <w:cnfStyle w:val="000000000000" w:firstRow="0" w:lastRow="0" w:firstColumn="0" w:lastColumn="0" w:oddVBand="0" w:evenVBand="0" w:oddHBand="0" w:evenHBand="0" w:firstRowFirstColumn="0" w:firstRowLastColumn="0" w:lastRowFirstColumn="0" w:lastRowLastColumn="0"/>
              <w:rPr>
                <w:bCs/>
              </w:rPr>
            </w:pPr>
          </w:p>
        </w:tc>
      </w:tr>
      <w:tr w:rsidR="00B4010D" w14:paraId="2B35BF71" w14:textId="77777777" w:rsidTr="00B401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5" w:type="dxa"/>
          </w:tcPr>
          <w:p w14:paraId="20950D61" w14:textId="77777777" w:rsidR="00B4010D" w:rsidRPr="00B4010D" w:rsidRDefault="00B4010D" w:rsidP="00B4010D">
            <w:pPr>
              <w:jc w:val="left"/>
              <w:rPr>
                <w:b w:val="0"/>
              </w:rPr>
            </w:pPr>
            <w:r w:rsidRPr="00B4010D">
              <w:rPr>
                <w:b w:val="0"/>
              </w:rPr>
              <w:t>Yes</w:t>
            </w:r>
          </w:p>
        </w:tc>
        <w:tc>
          <w:tcPr>
            <w:tcW w:w="2666" w:type="dxa"/>
          </w:tcPr>
          <w:p w14:paraId="112EFF88" w14:textId="77777777" w:rsidR="00B4010D" w:rsidRPr="00B4010D" w:rsidRDefault="00B4010D" w:rsidP="00B4010D">
            <w:pPr>
              <w:jc w:val="left"/>
              <w:cnfStyle w:val="000000100000" w:firstRow="0" w:lastRow="0" w:firstColumn="0" w:lastColumn="0" w:oddVBand="0" w:evenVBand="0" w:oddHBand="1" w:evenHBand="0" w:firstRowFirstColumn="0" w:firstRowLastColumn="0" w:lastRowFirstColumn="0" w:lastRowLastColumn="0"/>
            </w:pPr>
          </w:p>
        </w:tc>
        <w:tc>
          <w:tcPr>
            <w:tcW w:w="2349" w:type="dxa"/>
          </w:tcPr>
          <w:p w14:paraId="530DCE36" w14:textId="77777777" w:rsidR="00B4010D" w:rsidRPr="00B4010D" w:rsidRDefault="00B4010D" w:rsidP="00B4010D">
            <w:pPr>
              <w:jc w:val="left"/>
              <w:cnfStyle w:val="000000100000" w:firstRow="0" w:lastRow="0" w:firstColumn="0" w:lastColumn="0" w:oddVBand="0" w:evenVBand="0" w:oddHBand="1" w:evenHBand="0" w:firstRowFirstColumn="0" w:firstRowLastColumn="0" w:lastRowFirstColumn="0" w:lastRowLastColumn="0"/>
            </w:pPr>
          </w:p>
        </w:tc>
        <w:tc>
          <w:tcPr>
            <w:tcW w:w="2962" w:type="dxa"/>
          </w:tcPr>
          <w:p w14:paraId="53ACC43C" w14:textId="77777777" w:rsidR="00B4010D" w:rsidRPr="00B4010D" w:rsidRDefault="00B4010D" w:rsidP="00B4010D">
            <w:pPr>
              <w:jc w:val="left"/>
              <w:cnfStyle w:val="000000100000" w:firstRow="0" w:lastRow="0" w:firstColumn="0" w:lastColumn="0" w:oddVBand="0" w:evenVBand="0" w:oddHBand="1" w:evenHBand="0" w:firstRowFirstColumn="0" w:firstRowLastColumn="0" w:lastRowFirstColumn="0" w:lastRowLastColumn="0"/>
            </w:pPr>
          </w:p>
        </w:tc>
        <w:tc>
          <w:tcPr>
            <w:tcW w:w="2338" w:type="dxa"/>
          </w:tcPr>
          <w:p w14:paraId="25F10ABD" w14:textId="77777777" w:rsidR="00B4010D" w:rsidRPr="00B4010D" w:rsidRDefault="00B4010D" w:rsidP="00B4010D">
            <w:pPr>
              <w:jc w:val="left"/>
              <w:cnfStyle w:val="000000100000" w:firstRow="0" w:lastRow="0" w:firstColumn="0" w:lastColumn="0" w:oddVBand="0" w:evenVBand="0" w:oddHBand="1" w:evenHBand="0" w:firstRowFirstColumn="0" w:firstRowLastColumn="0" w:lastRowFirstColumn="0" w:lastRowLastColumn="0"/>
            </w:pPr>
          </w:p>
        </w:tc>
      </w:tr>
      <w:tr w:rsidR="00B4010D" w:rsidRPr="00E41BCD" w14:paraId="2F57BD97" w14:textId="77777777" w:rsidTr="00B4010D">
        <w:tc>
          <w:tcPr>
            <w:cnfStyle w:val="001000000000" w:firstRow="0" w:lastRow="0" w:firstColumn="1" w:lastColumn="0" w:oddVBand="0" w:evenVBand="0" w:oddHBand="0" w:evenHBand="0" w:firstRowFirstColumn="0" w:firstRowLastColumn="0" w:lastRowFirstColumn="0" w:lastRowLastColumn="0"/>
            <w:tcW w:w="2635" w:type="dxa"/>
          </w:tcPr>
          <w:p w14:paraId="47FE102B" w14:textId="77777777" w:rsidR="00B4010D" w:rsidRPr="00B4010D" w:rsidRDefault="00B4010D" w:rsidP="00B4010D">
            <w:pPr>
              <w:jc w:val="left"/>
              <w:rPr>
                <w:b w:val="0"/>
              </w:rPr>
            </w:pPr>
          </w:p>
        </w:tc>
        <w:tc>
          <w:tcPr>
            <w:tcW w:w="2666" w:type="dxa"/>
          </w:tcPr>
          <w:p w14:paraId="78BF0B59" w14:textId="77777777" w:rsidR="00B4010D" w:rsidRPr="00B5533F" w:rsidRDefault="00B4010D" w:rsidP="00B4010D">
            <w:pPr>
              <w:jc w:val="left"/>
              <w:cnfStyle w:val="000000000000" w:firstRow="0" w:lastRow="0" w:firstColumn="0" w:lastColumn="0" w:oddVBand="0" w:evenVBand="0" w:oddHBand="0" w:evenHBand="0" w:firstRowFirstColumn="0" w:firstRowLastColumn="0" w:lastRowFirstColumn="0" w:lastRowLastColumn="0"/>
              <w:rPr>
                <w:bCs/>
                <w:lang w:val="en-US"/>
              </w:rPr>
            </w:pPr>
            <w:r w:rsidRPr="00B5533F">
              <w:rPr>
                <w:bCs/>
                <w:lang w:val="en-US"/>
              </w:rPr>
              <w:t>Correct! Each customer receives one bill, so this is true to the grain.</w:t>
            </w:r>
          </w:p>
        </w:tc>
        <w:tc>
          <w:tcPr>
            <w:tcW w:w="2349" w:type="dxa"/>
          </w:tcPr>
          <w:p w14:paraId="54234B58" w14:textId="77777777" w:rsidR="00B4010D" w:rsidRPr="00B5533F" w:rsidRDefault="00B4010D" w:rsidP="00B4010D">
            <w:pPr>
              <w:jc w:val="left"/>
              <w:cnfStyle w:val="000000000000" w:firstRow="0" w:lastRow="0" w:firstColumn="0" w:lastColumn="0" w:oddVBand="0" w:evenVBand="0" w:oddHBand="0" w:evenHBand="0" w:firstRowFirstColumn="0" w:firstRowLastColumn="0" w:lastRowFirstColumn="0" w:lastRowLastColumn="0"/>
              <w:rPr>
                <w:bCs/>
                <w:lang w:val="en-US"/>
              </w:rPr>
            </w:pPr>
          </w:p>
        </w:tc>
        <w:tc>
          <w:tcPr>
            <w:tcW w:w="2962" w:type="dxa"/>
          </w:tcPr>
          <w:p w14:paraId="690E4C1A" w14:textId="77777777" w:rsidR="00B4010D" w:rsidRPr="00B5533F" w:rsidRDefault="00B4010D" w:rsidP="00B4010D">
            <w:pPr>
              <w:jc w:val="left"/>
              <w:cnfStyle w:val="000000000000" w:firstRow="0" w:lastRow="0" w:firstColumn="0" w:lastColumn="0" w:oddVBand="0" w:evenVBand="0" w:oddHBand="0" w:evenHBand="0" w:firstRowFirstColumn="0" w:firstRowLastColumn="0" w:lastRowFirstColumn="0" w:lastRowLastColumn="0"/>
              <w:rPr>
                <w:bCs/>
                <w:lang w:val="en-US"/>
              </w:rPr>
            </w:pPr>
          </w:p>
        </w:tc>
        <w:tc>
          <w:tcPr>
            <w:tcW w:w="2338" w:type="dxa"/>
          </w:tcPr>
          <w:p w14:paraId="648A792E" w14:textId="77777777" w:rsidR="00B4010D" w:rsidRPr="00B5533F" w:rsidRDefault="00B4010D" w:rsidP="00B4010D">
            <w:pPr>
              <w:jc w:val="left"/>
              <w:cnfStyle w:val="000000000000" w:firstRow="0" w:lastRow="0" w:firstColumn="0" w:lastColumn="0" w:oddVBand="0" w:evenVBand="0" w:oddHBand="0" w:evenHBand="0" w:firstRowFirstColumn="0" w:firstRowLastColumn="0" w:lastRowFirstColumn="0" w:lastRowLastColumn="0"/>
              <w:rPr>
                <w:bCs/>
                <w:lang w:val="en-US"/>
              </w:rPr>
            </w:pPr>
          </w:p>
        </w:tc>
      </w:tr>
      <w:tr w:rsidR="00B4010D" w:rsidRPr="00E41BCD" w14:paraId="1E63B5B7" w14:textId="77777777" w:rsidTr="00B401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5" w:type="dxa"/>
          </w:tcPr>
          <w:p w14:paraId="54112890" w14:textId="77777777" w:rsidR="00B4010D" w:rsidRPr="00B5533F" w:rsidRDefault="00B4010D" w:rsidP="00B4010D">
            <w:pPr>
              <w:jc w:val="left"/>
              <w:rPr>
                <w:b w:val="0"/>
                <w:lang w:val="en-US"/>
              </w:rPr>
            </w:pPr>
          </w:p>
        </w:tc>
        <w:tc>
          <w:tcPr>
            <w:tcW w:w="2666" w:type="dxa"/>
          </w:tcPr>
          <w:p w14:paraId="314E0CEE" w14:textId="77777777" w:rsidR="00B4010D" w:rsidRPr="00B5533F" w:rsidRDefault="00B4010D" w:rsidP="00B4010D">
            <w:pPr>
              <w:jc w:val="left"/>
              <w:cnfStyle w:val="000000100000" w:firstRow="0" w:lastRow="0" w:firstColumn="0" w:lastColumn="0" w:oddVBand="0" w:evenVBand="0" w:oddHBand="1" w:evenHBand="0" w:firstRowFirstColumn="0" w:firstRowLastColumn="0" w:lastRowFirstColumn="0" w:lastRowLastColumn="0"/>
              <w:rPr>
                <w:lang w:val="en-US"/>
              </w:rPr>
            </w:pPr>
            <w:r w:rsidRPr="00B5533F">
              <w:rPr>
                <w:lang w:val="en-US"/>
              </w:rPr>
              <w:t>Is call target true to the grain?</w:t>
            </w:r>
          </w:p>
        </w:tc>
        <w:tc>
          <w:tcPr>
            <w:tcW w:w="2349" w:type="dxa"/>
          </w:tcPr>
          <w:p w14:paraId="1A52E087" w14:textId="77777777" w:rsidR="00B4010D" w:rsidRPr="00B5533F" w:rsidRDefault="00B4010D" w:rsidP="00B4010D">
            <w:pPr>
              <w:jc w:val="left"/>
              <w:cnfStyle w:val="000000100000" w:firstRow="0" w:lastRow="0" w:firstColumn="0" w:lastColumn="0" w:oddVBand="0" w:evenVBand="0" w:oddHBand="1" w:evenHBand="0" w:firstRowFirstColumn="0" w:firstRowLastColumn="0" w:lastRowFirstColumn="0" w:lastRowLastColumn="0"/>
              <w:rPr>
                <w:lang w:val="en-US"/>
              </w:rPr>
            </w:pPr>
          </w:p>
        </w:tc>
        <w:tc>
          <w:tcPr>
            <w:tcW w:w="2962" w:type="dxa"/>
          </w:tcPr>
          <w:p w14:paraId="787C5B41" w14:textId="77777777" w:rsidR="00B4010D" w:rsidRPr="00B5533F" w:rsidRDefault="00B4010D" w:rsidP="00B4010D">
            <w:pPr>
              <w:jc w:val="left"/>
              <w:cnfStyle w:val="000000100000" w:firstRow="0" w:lastRow="0" w:firstColumn="0" w:lastColumn="0" w:oddVBand="0" w:evenVBand="0" w:oddHBand="1" w:evenHBand="0" w:firstRowFirstColumn="0" w:firstRowLastColumn="0" w:lastRowFirstColumn="0" w:lastRowLastColumn="0"/>
              <w:rPr>
                <w:lang w:val="en-US"/>
              </w:rPr>
            </w:pPr>
          </w:p>
        </w:tc>
        <w:tc>
          <w:tcPr>
            <w:tcW w:w="2338" w:type="dxa"/>
          </w:tcPr>
          <w:p w14:paraId="55C5C000" w14:textId="77777777" w:rsidR="00B4010D" w:rsidRPr="00B5533F" w:rsidRDefault="00B4010D" w:rsidP="00B4010D">
            <w:pPr>
              <w:jc w:val="left"/>
              <w:cnfStyle w:val="000000100000" w:firstRow="0" w:lastRow="0" w:firstColumn="0" w:lastColumn="0" w:oddVBand="0" w:evenVBand="0" w:oddHBand="1" w:evenHBand="0" w:firstRowFirstColumn="0" w:firstRowLastColumn="0" w:lastRowFirstColumn="0" w:lastRowLastColumn="0"/>
              <w:rPr>
                <w:lang w:val="en-US"/>
              </w:rPr>
            </w:pPr>
          </w:p>
        </w:tc>
      </w:tr>
      <w:tr w:rsidR="00B4010D" w14:paraId="1CF8B1CC" w14:textId="77777777" w:rsidTr="00B4010D">
        <w:tc>
          <w:tcPr>
            <w:cnfStyle w:val="001000000000" w:firstRow="0" w:lastRow="0" w:firstColumn="1" w:lastColumn="0" w:oddVBand="0" w:evenVBand="0" w:oddHBand="0" w:evenHBand="0" w:firstRowFirstColumn="0" w:firstRowLastColumn="0" w:lastRowFirstColumn="0" w:lastRowLastColumn="0"/>
            <w:tcW w:w="2635" w:type="dxa"/>
          </w:tcPr>
          <w:p w14:paraId="723EEEAA" w14:textId="77777777" w:rsidR="00B4010D" w:rsidRPr="00B4010D" w:rsidRDefault="00B4010D" w:rsidP="00B4010D">
            <w:pPr>
              <w:jc w:val="left"/>
              <w:rPr>
                <w:b w:val="0"/>
              </w:rPr>
            </w:pPr>
            <w:proofErr w:type="spellStart"/>
            <w:r w:rsidRPr="00B4010D">
              <w:rPr>
                <w:b w:val="0"/>
              </w:rPr>
              <w:t>No</w:t>
            </w:r>
            <w:proofErr w:type="spellEnd"/>
          </w:p>
        </w:tc>
        <w:tc>
          <w:tcPr>
            <w:tcW w:w="2666" w:type="dxa"/>
          </w:tcPr>
          <w:p w14:paraId="7356F102" w14:textId="77777777" w:rsidR="00B4010D" w:rsidRPr="00B4010D" w:rsidRDefault="00B4010D" w:rsidP="00B4010D">
            <w:pPr>
              <w:jc w:val="left"/>
              <w:cnfStyle w:val="000000000000" w:firstRow="0" w:lastRow="0" w:firstColumn="0" w:lastColumn="0" w:oddVBand="0" w:evenVBand="0" w:oddHBand="0" w:evenHBand="0" w:firstRowFirstColumn="0" w:firstRowLastColumn="0" w:lastRowFirstColumn="0" w:lastRowLastColumn="0"/>
              <w:rPr>
                <w:bCs/>
              </w:rPr>
            </w:pPr>
            <w:proofErr w:type="spellStart"/>
            <w:r w:rsidRPr="00B4010D">
              <w:rPr>
                <w:bCs/>
              </w:rPr>
              <w:t>Correct</w:t>
            </w:r>
            <w:proofErr w:type="spellEnd"/>
            <w:r w:rsidRPr="00B4010D">
              <w:rPr>
                <w:bCs/>
              </w:rPr>
              <w:t>!</w:t>
            </w:r>
          </w:p>
        </w:tc>
        <w:tc>
          <w:tcPr>
            <w:tcW w:w="2349" w:type="dxa"/>
          </w:tcPr>
          <w:p w14:paraId="6968C04D" w14:textId="77777777" w:rsidR="00B4010D" w:rsidRPr="00B4010D" w:rsidRDefault="00B4010D" w:rsidP="00B4010D">
            <w:pPr>
              <w:jc w:val="left"/>
              <w:cnfStyle w:val="000000000000" w:firstRow="0" w:lastRow="0" w:firstColumn="0" w:lastColumn="0" w:oddVBand="0" w:evenVBand="0" w:oddHBand="0" w:evenHBand="0" w:firstRowFirstColumn="0" w:firstRowLastColumn="0" w:lastRowFirstColumn="0" w:lastRowLastColumn="0"/>
              <w:rPr>
                <w:bCs/>
              </w:rPr>
            </w:pPr>
          </w:p>
        </w:tc>
        <w:tc>
          <w:tcPr>
            <w:tcW w:w="2962" w:type="dxa"/>
          </w:tcPr>
          <w:p w14:paraId="72A63D6F" w14:textId="77777777" w:rsidR="00B4010D" w:rsidRPr="00B4010D" w:rsidRDefault="00B4010D" w:rsidP="00B4010D">
            <w:pPr>
              <w:jc w:val="left"/>
              <w:cnfStyle w:val="000000000000" w:firstRow="0" w:lastRow="0" w:firstColumn="0" w:lastColumn="0" w:oddVBand="0" w:evenVBand="0" w:oddHBand="0" w:evenHBand="0" w:firstRowFirstColumn="0" w:firstRowLastColumn="0" w:lastRowFirstColumn="0" w:lastRowLastColumn="0"/>
              <w:rPr>
                <w:bCs/>
              </w:rPr>
            </w:pPr>
          </w:p>
        </w:tc>
        <w:tc>
          <w:tcPr>
            <w:tcW w:w="2338" w:type="dxa"/>
          </w:tcPr>
          <w:p w14:paraId="6E8FC801" w14:textId="77777777" w:rsidR="00B4010D" w:rsidRPr="00B4010D" w:rsidRDefault="00B4010D" w:rsidP="0071374E">
            <w:pPr>
              <w:keepNext/>
              <w:jc w:val="left"/>
              <w:cnfStyle w:val="000000000000" w:firstRow="0" w:lastRow="0" w:firstColumn="0" w:lastColumn="0" w:oddVBand="0" w:evenVBand="0" w:oddHBand="0" w:evenHBand="0" w:firstRowFirstColumn="0" w:firstRowLastColumn="0" w:lastRowFirstColumn="0" w:lastRowLastColumn="0"/>
              <w:rPr>
                <w:bCs/>
              </w:rPr>
            </w:pPr>
          </w:p>
        </w:tc>
      </w:tr>
    </w:tbl>
    <w:p w14:paraId="79638B88" w14:textId="70118138" w:rsidR="004A469E" w:rsidRPr="006A13F2" w:rsidRDefault="0071374E" w:rsidP="006A13F2">
      <w:pPr>
        <w:pStyle w:val="Beschriftung"/>
        <w:rPr>
          <w:lang w:val="en-US"/>
        </w:rPr>
      </w:pPr>
      <w:bookmarkStart w:id="31" w:name="_Toc22668560"/>
      <w:r w:rsidRPr="006A13F2">
        <w:rPr>
          <w:lang w:val="en-US"/>
        </w:rPr>
        <w:t xml:space="preserve">Table </w:t>
      </w:r>
      <w:r w:rsidRPr="006A13F2">
        <w:rPr>
          <w:lang w:val="en-US"/>
        </w:rPr>
        <w:fldChar w:fldCharType="begin"/>
      </w:r>
      <w:r w:rsidRPr="006A13F2">
        <w:rPr>
          <w:lang w:val="en-US"/>
        </w:rPr>
        <w:instrText xml:space="preserve"> SEQ Table \* ARABIC </w:instrText>
      </w:r>
      <w:r w:rsidRPr="006A13F2">
        <w:rPr>
          <w:lang w:val="en-US"/>
        </w:rPr>
        <w:fldChar w:fldCharType="separate"/>
      </w:r>
      <w:r w:rsidR="00CE0425">
        <w:rPr>
          <w:noProof/>
          <w:lang w:val="en-US"/>
        </w:rPr>
        <w:t>18</w:t>
      </w:r>
      <w:r w:rsidRPr="006A13F2">
        <w:rPr>
          <w:lang w:val="en-US"/>
        </w:rPr>
        <w:fldChar w:fldCharType="end"/>
      </w:r>
      <w:r w:rsidRPr="006A13F2">
        <w:rPr>
          <w:lang w:val="en-US"/>
        </w:rPr>
        <w:t>: Example dialogue regarding the Quiz Session No. 3</w:t>
      </w:r>
      <w:bookmarkStart w:id="32" w:name="_Toc10599446"/>
      <w:bookmarkStart w:id="33" w:name="_Toc511191246"/>
      <w:bookmarkEnd w:id="31"/>
    </w:p>
    <w:p w14:paraId="36A02707" w14:textId="554CD694" w:rsidR="00696A18" w:rsidRDefault="00F6790F" w:rsidP="000F3321">
      <w:pPr>
        <w:pStyle w:val="berschrift1ohneNummerierung"/>
        <w:pageBreakBefore w:val="0"/>
        <w:rPr>
          <w:lang w:val="en-GB"/>
        </w:rPr>
      </w:pPr>
      <w:bookmarkStart w:id="34" w:name="_Toc22668574"/>
      <w:r w:rsidRPr="00280D31">
        <w:rPr>
          <w:lang w:val="en-GB"/>
        </w:rPr>
        <w:t>List of Tables</w:t>
      </w:r>
      <w:bookmarkEnd w:id="32"/>
      <w:bookmarkEnd w:id="33"/>
      <w:bookmarkEnd w:id="34"/>
    </w:p>
    <w:p w14:paraId="289D2AFC" w14:textId="13C51817" w:rsidR="00227601" w:rsidRDefault="006A13F2">
      <w:pPr>
        <w:pStyle w:val="Abbildungsverzeichnis"/>
        <w:tabs>
          <w:tab w:val="right" w:leader="dot" w:pos="9628"/>
        </w:tabs>
        <w:rPr>
          <w:rFonts w:asciiTheme="minorHAnsi" w:eastAsiaTheme="minorEastAsia" w:hAnsiTheme="minorHAnsi" w:cstheme="minorBidi"/>
          <w:noProof/>
          <w:szCs w:val="22"/>
          <w:lang w:eastAsia="de-CH"/>
        </w:rPr>
      </w:pPr>
      <w:r>
        <w:rPr>
          <w:lang w:val="en-GB" w:eastAsia="de-DE"/>
        </w:rPr>
        <w:fldChar w:fldCharType="begin"/>
      </w:r>
      <w:r>
        <w:rPr>
          <w:lang w:val="en-GB" w:eastAsia="de-DE"/>
        </w:rPr>
        <w:instrText xml:space="preserve"> TOC \h \z \c "Table" </w:instrText>
      </w:r>
      <w:r>
        <w:rPr>
          <w:lang w:val="en-GB" w:eastAsia="de-DE"/>
        </w:rPr>
        <w:fldChar w:fldCharType="separate"/>
      </w:r>
      <w:hyperlink w:anchor="_Toc22668543" w:history="1">
        <w:r w:rsidR="00227601" w:rsidRPr="00D246F8">
          <w:rPr>
            <w:rStyle w:val="Hyperlink"/>
            <w:noProof/>
            <w:lang w:val="en-US"/>
          </w:rPr>
          <w:t>Table 1: Listing up of the purposes of the documentation.</w:t>
        </w:r>
        <w:r w:rsidR="00227601">
          <w:rPr>
            <w:noProof/>
            <w:webHidden/>
          </w:rPr>
          <w:tab/>
        </w:r>
        <w:r w:rsidR="00227601">
          <w:rPr>
            <w:noProof/>
            <w:webHidden/>
          </w:rPr>
          <w:fldChar w:fldCharType="begin"/>
        </w:r>
        <w:r w:rsidR="00227601">
          <w:rPr>
            <w:noProof/>
            <w:webHidden/>
          </w:rPr>
          <w:instrText xml:space="preserve"> PAGEREF _Toc22668543 \h </w:instrText>
        </w:r>
        <w:r w:rsidR="00227601">
          <w:rPr>
            <w:noProof/>
            <w:webHidden/>
          </w:rPr>
        </w:r>
        <w:r w:rsidR="00227601">
          <w:rPr>
            <w:noProof/>
            <w:webHidden/>
          </w:rPr>
          <w:fldChar w:fldCharType="separate"/>
        </w:r>
        <w:r w:rsidR="00CE0425">
          <w:rPr>
            <w:noProof/>
            <w:webHidden/>
          </w:rPr>
          <w:t>6</w:t>
        </w:r>
        <w:r w:rsidR="00227601">
          <w:rPr>
            <w:noProof/>
            <w:webHidden/>
          </w:rPr>
          <w:fldChar w:fldCharType="end"/>
        </w:r>
      </w:hyperlink>
    </w:p>
    <w:p w14:paraId="3086D652" w14:textId="4980DDB3" w:rsidR="00227601" w:rsidRDefault="00665D09">
      <w:pPr>
        <w:pStyle w:val="Abbildungsverzeichnis"/>
        <w:tabs>
          <w:tab w:val="right" w:leader="dot" w:pos="9628"/>
        </w:tabs>
        <w:rPr>
          <w:rFonts w:asciiTheme="minorHAnsi" w:eastAsiaTheme="minorEastAsia" w:hAnsiTheme="minorHAnsi" w:cstheme="minorBidi"/>
          <w:noProof/>
          <w:szCs w:val="22"/>
          <w:lang w:eastAsia="de-CH"/>
        </w:rPr>
      </w:pPr>
      <w:hyperlink w:anchor="_Toc22668544" w:history="1">
        <w:r w:rsidR="00227601" w:rsidRPr="00D246F8">
          <w:rPr>
            <w:rStyle w:val="Hyperlink"/>
            <w:noProof/>
            <w:lang w:val="en-US"/>
          </w:rPr>
          <w:t>Table 2: Listing up of the aspects which do not become considered in this documentation.</w:t>
        </w:r>
        <w:r w:rsidR="00227601">
          <w:rPr>
            <w:noProof/>
            <w:webHidden/>
          </w:rPr>
          <w:tab/>
        </w:r>
        <w:r w:rsidR="00227601">
          <w:rPr>
            <w:noProof/>
            <w:webHidden/>
          </w:rPr>
          <w:fldChar w:fldCharType="begin"/>
        </w:r>
        <w:r w:rsidR="00227601">
          <w:rPr>
            <w:noProof/>
            <w:webHidden/>
          </w:rPr>
          <w:instrText xml:space="preserve"> PAGEREF _Toc22668544 \h </w:instrText>
        </w:r>
        <w:r w:rsidR="00227601">
          <w:rPr>
            <w:noProof/>
            <w:webHidden/>
          </w:rPr>
        </w:r>
        <w:r w:rsidR="00227601">
          <w:rPr>
            <w:noProof/>
            <w:webHidden/>
          </w:rPr>
          <w:fldChar w:fldCharType="separate"/>
        </w:r>
        <w:r w:rsidR="00CE0425">
          <w:rPr>
            <w:noProof/>
            <w:webHidden/>
          </w:rPr>
          <w:t>6</w:t>
        </w:r>
        <w:r w:rsidR="00227601">
          <w:rPr>
            <w:noProof/>
            <w:webHidden/>
          </w:rPr>
          <w:fldChar w:fldCharType="end"/>
        </w:r>
      </w:hyperlink>
    </w:p>
    <w:p w14:paraId="3FD8DA49" w14:textId="1B2DB807" w:rsidR="00227601" w:rsidRDefault="00665D09">
      <w:pPr>
        <w:pStyle w:val="Abbildungsverzeichnis"/>
        <w:tabs>
          <w:tab w:val="right" w:leader="dot" w:pos="9628"/>
        </w:tabs>
        <w:rPr>
          <w:rFonts w:asciiTheme="minorHAnsi" w:eastAsiaTheme="minorEastAsia" w:hAnsiTheme="minorHAnsi" w:cstheme="minorBidi"/>
          <w:noProof/>
          <w:szCs w:val="22"/>
          <w:lang w:eastAsia="de-CH"/>
        </w:rPr>
      </w:pPr>
      <w:hyperlink w:anchor="_Toc22668545" w:history="1">
        <w:r w:rsidR="00227601" w:rsidRPr="00D246F8">
          <w:rPr>
            <w:rStyle w:val="Hyperlink"/>
            <w:noProof/>
            <w:lang w:val="en-US"/>
          </w:rPr>
          <w:t>Table 3: Objectives and Scope of the first Sprint</w:t>
        </w:r>
        <w:r w:rsidR="00227601">
          <w:rPr>
            <w:noProof/>
            <w:webHidden/>
          </w:rPr>
          <w:tab/>
        </w:r>
        <w:r w:rsidR="00227601">
          <w:rPr>
            <w:noProof/>
            <w:webHidden/>
          </w:rPr>
          <w:fldChar w:fldCharType="begin"/>
        </w:r>
        <w:r w:rsidR="00227601">
          <w:rPr>
            <w:noProof/>
            <w:webHidden/>
          </w:rPr>
          <w:instrText xml:space="preserve"> PAGEREF _Toc22668545 \h </w:instrText>
        </w:r>
        <w:r w:rsidR="00227601">
          <w:rPr>
            <w:noProof/>
            <w:webHidden/>
          </w:rPr>
        </w:r>
        <w:r w:rsidR="00227601">
          <w:rPr>
            <w:noProof/>
            <w:webHidden/>
          </w:rPr>
          <w:fldChar w:fldCharType="separate"/>
        </w:r>
        <w:r w:rsidR="00CE0425">
          <w:rPr>
            <w:noProof/>
            <w:webHidden/>
          </w:rPr>
          <w:t>7</w:t>
        </w:r>
        <w:r w:rsidR="00227601">
          <w:rPr>
            <w:noProof/>
            <w:webHidden/>
          </w:rPr>
          <w:fldChar w:fldCharType="end"/>
        </w:r>
      </w:hyperlink>
    </w:p>
    <w:p w14:paraId="7D3AFBD5" w14:textId="593E4A01" w:rsidR="00227601" w:rsidRDefault="00665D09">
      <w:pPr>
        <w:pStyle w:val="Abbildungsverzeichnis"/>
        <w:tabs>
          <w:tab w:val="right" w:leader="dot" w:pos="9628"/>
        </w:tabs>
        <w:rPr>
          <w:rFonts w:asciiTheme="minorHAnsi" w:eastAsiaTheme="minorEastAsia" w:hAnsiTheme="minorHAnsi" w:cstheme="minorBidi"/>
          <w:noProof/>
          <w:szCs w:val="22"/>
          <w:lang w:eastAsia="de-CH"/>
        </w:rPr>
      </w:pPr>
      <w:hyperlink w:anchor="_Toc22668546" w:history="1">
        <w:r w:rsidR="00227601" w:rsidRPr="00D246F8">
          <w:rPr>
            <w:rStyle w:val="Hyperlink"/>
            <w:noProof/>
            <w:lang w:val="en-US"/>
          </w:rPr>
          <w:t>Table 4: Exclusions from the Objectives and Scope</w:t>
        </w:r>
        <w:r w:rsidR="00227601">
          <w:rPr>
            <w:noProof/>
            <w:webHidden/>
          </w:rPr>
          <w:tab/>
        </w:r>
        <w:r w:rsidR="00227601">
          <w:rPr>
            <w:noProof/>
            <w:webHidden/>
          </w:rPr>
          <w:fldChar w:fldCharType="begin"/>
        </w:r>
        <w:r w:rsidR="00227601">
          <w:rPr>
            <w:noProof/>
            <w:webHidden/>
          </w:rPr>
          <w:instrText xml:space="preserve"> PAGEREF _Toc22668546 \h </w:instrText>
        </w:r>
        <w:r w:rsidR="00227601">
          <w:rPr>
            <w:noProof/>
            <w:webHidden/>
          </w:rPr>
        </w:r>
        <w:r w:rsidR="00227601">
          <w:rPr>
            <w:noProof/>
            <w:webHidden/>
          </w:rPr>
          <w:fldChar w:fldCharType="separate"/>
        </w:r>
        <w:r w:rsidR="00CE0425">
          <w:rPr>
            <w:noProof/>
            <w:webHidden/>
          </w:rPr>
          <w:t>8</w:t>
        </w:r>
        <w:r w:rsidR="00227601">
          <w:rPr>
            <w:noProof/>
            <w:webHidden/>
          </w:rPr>
          <w:fldChar w:fldCharType="end"/>
        </w:r>
      </w:hyperlink>
    </w:p>
    <w:p w14:paraId="5ADC07FF" w14:textId="23BEDAE4" w:rsidR="00227601" w:rsidRDefault="00665D09">
      <w:pPr>
        <w:pStyle w:val="Abbildungsverzeichnis"/>
        <w:tabs>
          <w:tab w:val="right" w:leader="dot" w:pos="9628"/>
        </w:tabs>
        <w:rPr>
          <w:rFonts w:asciiTheme="minorHAnsi" w:eastAsiaTheme="minorEastAsia" w:hAnsiTheme="minorHAnsi" w:cstheme="minorBidi"/>
          <w:noProof/>
          <w:szCs w:val="22"/>
          <w:lang w:eastAsia="de-CH"/>
        </w:rPr>
      </w:pPr>
      <w:hyperlink w:anchor="_Toc22668547" w:history="1">
        <w:r w:rsidR="00227601" w:rsidRPr="00D246F8">
          <w:rPr>
            <w:rStyle w:val="Hyperlink"/>
            <w:noProof/>
          </w:rPr>
          <w:t>Table 5: Stakeholder ID 1</w:t>
        </w:r>
        <w:r w:rsidR="00227601">
          <w:rPr>
            <w:noProof/>
            <w:webHidden/>
          </w:rPr>
          <w:tab/>
        </w:r>
        <w:r w:rsidR="00227601">
          <w:rPr>
            <w:noProof/>
            <w:webHidden/>
          </w:rPr>
          <w:fldChar w:fldCharType="begin"/>
        </w:r>
        <w:r w:rsidR="00227601">
          <w:rPr>
            <w:noProof/>
            <w:webHidden/>
          </w:rPr>
          <w:instrText xml:space="preserve"> PAGEREF _Toc22668547 \h </w:instrText>
        </w:r>
        <w:r w:rsidR="00227601">
          <w:rPr>
            <w:noProof/>
            <w:webHidden/>
          </w:rPr>
        </w:r>
        <w:r w:rsidR="00227601">
          <w:rPr>
            <w:noProof/>
            <w:webHidden/>
          </w:rPr>
          <w:fldChar w:fldCharType="separate"/>
        </w:r>
        <w:r w:rsidR="00CE0425">
          <w:rPr>
            <w:noProof/>
            <w:webHidden/>
          </w:rPr>
          <w:t>9</w:t>
        </w:r>
        <w:r w:rsidR="00227601">
          <w:rPr>
            <w:noProof/>
            <w:webHidden/>
          </w:rPr>
          <w:fldChar w:fldCharType="end"/>
        </w:r>
      </w:hyperlink>
    </w:p>
    <w:p w14:paraId="462BB7F3" w14:textId="0DDE5203" w:rsidR="00227601" w:rsidRDefault="00665D09">
      <w:pPr>
        <w:pStyle w:val="Abbildungsverzeichnis"/>
        <w:tabs>
          <w:tab w:val="right" w:leader="dot" w:pos="9628"/>
        </w:tabs>
        <w:rPr>
          <w:rFonts w:asciiTheme="minorHAnsi" w:eastAsiaTheme="minorEastAsia" w:hAnsiTheme="minorHAnsi" w:cstheme="minorBidi"/>
          <w:noProof/>
          <w:szCs w:val="22"/>
          <w:lang w:eastAsia="de-CH"/>
        </w:rPr>
      </w:pPr>
      <w:hyperlink w:anchor="_Toc22668548" w:history="1">
        <w:r w:rsidR="00227601" w:rsidRPr="00D246F8">
          <w:rPr>
            <w:rStyle w:val="Hyperlink"/>
            <w:noProof/>
          </w:rPr>
          <w:t>Table 6: Stakeholder ID 1</w:t>
        </w:r>
        <w:r w:rsidR="00227601">
          <w:rPr>
            <w:noProof/>
            <w:webHidden/>
          </w:rPr>
          <w:tab/>
        </w:r>
        <w:r w:rsidR="00227601">
          <w:rPr>
            <w:noProof/>
            <w:webHidden/>
          </w:rPr>
          <w:fldChar w:fldCharType="begin"/>
        </w:r>
        <w:r w:rsidR="00227601">
          <w:rPr>
            <w:noProof/>
            <w:webHidden/>
          </w:rPr>
          <w:instrText xml:space="preserve"> PAGEREF _Toc22668548 \h </w:instrText>
        </w:r>
        <w:r w:rsidR="00227601">
          <w:rPr>
            <w:noProof/>
            <w:webHidden/>
          </w:rPr>
        </w:r>
        <w:r w:rsidR="00227601">
          <w:rPr>
            <w:noProof/>
            <w:webHidden/>
          </w:rPr>
          <w:fldChar w:fldCharType="separate"/>
        </w:r>
        <w:r w:rsidR="00CE0425">
          <w:rPr>
            <w:noProof/>
            <w:webHidden/>
          </w:rPr>
          <w:t>10</w:t>
        </w:r>
        <w:r w:rsidR="00227601">
          <w:rPr>
            <w:noProof/>
            <w:webHidden/>
          </w:rPr>
          <w:fldChar w:fldCharType="end"/>
        </w:r>
      </w:hyperlink>
    </w:p>
    <w:p w14:paraId="163CB7DA" w14:textId="169A3CDE" w:rsidR="00227601" w:rsidRDefault="00665D09">
      <w:pPr>
        <w:pStyle w:val="Abbildungsverzeichnis"/>
        <w:tabs>
          <w:tab w:val="right" w:leader="dot" w:pos="9628"/>
        </w:tabs>
        <w:rPr>
          <w:rFonts w:asciiTheme="minorHAnsi" w:eastAsiaTheme="minorEastAsia" w:hAnsiTheme="minorHAnsi" w:cstheme="minorBidi"/>
          <w:noProof/>
          <w:szCs w:val="22"/>
          <w:lang w:eastAsia="de-CH"/>
        </w:rPr>
      </w:pPr>
      <w:hyperlink w:anchor="_Toc22668549" w:history="1">
        <w:r w:rsidR="00227601" w:rsidRPr="00D246F8">
          <w:rPr>
            <w:rStyle w:val="Hyperlink"/>
            <w:noProof/>
          </w:rPr>
          <w:t>Table 7: Stakeholder ID 3</w:t>
        </w:r>
        <w:r w:rsidR="00227601">
          <w:rPr>
            <w:noProof/>
            <w:webHidden/>
          </w:rPr>
          <w:tab/>
        </w:r>
        <w:r w:rsidR="00227601">
          <w:rPr>
            <w:noProof/>
            <w:webHidden/>
          </w:rPr>
          <w:fldChar w:fldCharType="begin"/>
        </w:r>
        <w:r w:rsidR="00227601">
          <w:rPr>
            <w:noProof/>
            <w:webHidden/>
          </w:rPr>
          <w:instrText xml:space="preserve"> PAGEREF _Toc22668549 \h </w:instrText>
        </w:r>
        <w:r w:rsidR="00227601">
          <w:rPr>
            <w:noProof/>
            <w:webHidden/>
          </w:rPr>
        </w:r>
        <w:r w:rsidR="00227601">
          <w:rPr>
            <w:noProof/>
            <w:webHidden/>
          </w:rPr>
          <w:fldChar w:fldCharType="separate"/>
        </w:r>
        <w:r w:rsidR="00CE0425">
          <w:rPr>
            <w:noProof/>
            <w:webHidden/>
          </w:rPr>
          <w:t>10</w:t>
        </w:r>
        <w:r w:rsidR="00227601">
          <w:rPr>
            <w:noProof/>
            <w:webHidden/>
          </w:rPr>
          <w:fldChar w:fldCharType="end"/>
        </w:r>
      </w:hyperlink>
    </w:p>
    <w:p w14:paraId="3265E01E" w14:textId="3160F59F" w:rsidR="00227601" w:rsidRDefault="00665D09">
      <w:pPr>
        <w:pStyle w:val="Abbildungsverzeichnis"/>
        <w:tabs>
          <w:tab w:val="right" w:leader="dot" w:pos="9628"/>
        </w:tabs>
        <w:rPr>
          <w:rFonts w:asciiTheme="minorHAnsi" w:eastAsiaTheme="minorEastAsia" w:hAnsiTheme="minorHAnsi" w:cstheme="minorBidi"/>
          <w:noProof/>
          <w:szCs w:val="22"/>
          <w:lang w:eastAsia="de-CH"/>
        </w:rPr>
      </w:pPr>
      <w:hyperlink w:anchor="_Toc22668550" w:history="1">
        <w:r w:rsidR="00227601" w:rsidRPr="00D246F8">
          <w:rPr>
            <w:rStyle w:val="Hyperlink"/>
            <w:noProof/>
          </w:rPr>
          <w:t>Table 8: Stakeholder ID 4</w:t>
        </w:r>
        <w:r w:rsidR="00227601">
          <w:rPr>
            <w:noProof/>
            <w:webHidden/>
          </w:rPr>
          <w:tab/>
        </w:r>
        <w:r w:rsidR="00227601">
          <w:rPr>
            <w:noProof/>
            <w:webHidden/>
          </w:rPr>
          <w:fldChar w:fldCharType="begin"/>
        </w:r>
        <w:r w:rsidR="00227601">
          <w:rPr>
            <w:noProof/>
            <w:webHidden/>
          </w:rPr>
          <w:instrText xml:space="preserve"> PAGEREF _Toc22668550 \h </w:instrText>
        </w:r>
        <w:r w:rsidR="00227601">
          <w:rPr>
            <w:noProof/>
            <w:webHidden/>
          </w:rPr>
        </w:r>
        <w:r w:rsidR="00227601">
          <w:rPr>
            <w:noProof/>
            <w:webHidden/>
          </w:rPr>
          <w:fldChar w:fldCharType="separate"/>
        </w:r>
        <w:r w:rsidR="00CE0425">
          <w:rPr>
            <w:noProof/>
            <w:webHidden/>
          </w:rPr>
          <w:t>11</w:t>
        </w:r>
        <w:r w:rsidR="00227601">
          <w:rPr>
            <w:noProof/>
            <w:webHidden/>
          </w:rPr>
          <w:fldChar w:fldCharType="end"/>
        </w:r>
      </w:hyperlink>
    </w:p>
    <w:p w14:paraId="0953A20A" w14:textId="0E261B9F" w:rsidR="00227601" w:rsidRDefault="00665D09">
      <w:pPr>
        <w:pStyle w:val="Abbildungsverzeichnis"/>
        <w:tabs>
          <w:tab w:val="right" w:leader="dot" w:pos="9628"/>
        </w:tabs>
        <w:rPr>
          <w:rFonts w:asciiTheme="minorHAnsi" w:eastAsiaTheme="minorEastAsia" w:hAnsiTheme="minorHAnsi" w:cstheme="minorBidi"/>
          <w:noProof/>
          <w:szCs w:val="22"/>
          <w:lang w:eastAsia="de-CH"/>
        </w:rPr>
      </w:pPr>
      <w:hyperlink w:anchor="_Toc22668551" w:history="1">
        <w:r w:rsidR="00227601" w:rsidRPr="00D246F8">
          <w:rPr>
            <w:rStyle w:val="Hyperlink"/>
            <w:noProof/>
          </w:rPr>
          <w:t>Table 9: Stakeholder ID 5</w:t>
        </w:r>
        <w:r w:rsidR="00227601">
          <w:rPr>
            <w:noProof/>
            <w:webHidden/>
          </w:rPr>
          <w:tab/>
        </w:r>
        <w:r w:rsidR="00227601">
          <w:rPr>
            <w:noProof/>
            <w:webHidden/>
          </w:rPr>
          <w:fldChar w:fldCharType="begin"/>
        </w:r>
        <w:r w:rsidR="00227601">
          <w:rPr>
            <w:noProof/>
            <w:webHidden/>
          </w:rPr>
          <w:instrText xml:space="preserve"> PAGEREF _Toc22668551 \h </w:instrText>
        </w:r>
        <w:r w:rsidR="00227601">
          <w:rPr>
            <w:noProof/>
            <w:webHidden/>
          </w:rPr>
        </w:r>
        <w:r w:rsidR="00227601">
          <w:rPr>
            <w:noProof/>
            <w:webHidden/>
          </w:rPr>
          <w:fldChar w:fldCharType="separate"/>
        </w:r>
        <w:r w:rsidR="00CE0425">
          <w:rPr>
            <w:noProof/>
            <w:webHidden/>
          </w:rPr>
          <w:t>11</w:t>
        </w:r>
        <w:r w:rsidR="00227601">
          <w:rPr>
            <w:noProof/>
            <w:webHidden/>
          </w:rPr>
          <w:fldChar w:fldCharType="end"/>
        </w:r>
      </w:hyperlink>
    </w:p>
    <w:p w14:paraId="687C0384" w14:textId="4633B459" w:rsidR="00227601" w:rsidRDefault="00665D09">
      <w:pPr>
        <w:pStyle w:val="Abbildungsverzeichnis"/>
        <w:tabs>
          <w:tab w:val="right" w:leader="dot" w:pos="9628"/>
        </w:tabs>
        <w:rPr>
          <w:rFonts w:asciiTheme="minorHAnsi" w:eastAsiaTheme="minorEastAsia" w:hAnsiTheme="minorHAnsi" w:cstheme="minorBidi"/>
          <w:noProof/>
          <w:szCs w:val="22"/>
          <w:lang w:eastAsia="de-CH"/>
        </w:rPr>
      </w:pPr>
      <w:hyperlink w:anchor="_Toc22668552" w:history="1">
        <w:r w:rsidR="00227601" w:rsidRPr="00D246F8">
          <w:rPr>
            <w:rStyle w:val="Hyperlink"/>
            <w:noProof/>
            <w:lang w:val="en-US"/>
          </w:rPr>
          <w:t>Table 10: List of the functional requirements regarding the first sprint of the project.</w:t>
        </w:r>
        <w:r w:rsidR="00227601">
          <w:rPr>
            <w:noProof/>
            <w:webHidden/>
          </w:rPr>
          <w:tab/>
        </w:r>
        <w:r w:rsidR="00227601">
          <w:rPr>
            <w:noProof/>
            <w:webHidden/>
          </w:rPr>
          <w:fldChar w:fldCharType="begin"/>
        </w:r>
        <w:r w:rsidR="00227601">
          <w:rPr>
            <w:noProof/>
            <w:webHidden/>
          </w:rPr>
          <w:instrText xml:space="preserve"> PAGEREF _Toc22668552 \h </w:instrText>
        </w:r>
        <w:r w:rsidR="00227601">
          <w:rPr>
            <w:noProof/>
            <w:webHidden/>
          </w:rPr>
        </w:r>
        <w:r w:rsidR="00227601">
          <w:rPr>
            <w:noProof/>
            <w:webHidden/>
          </w:rPr>
          <w:fldChar w:fldCharType="separate"/>
        </w:r>
        <w:r w:rsidR="00CE0425">
          <w:rPr>
            <w:noProof/>
            <w:webHidden/>
          </w:rPr>
          <w:t>14</w:t>
        </w:r>
        <w:r w:rsidR="00227601">
          <w:rPr>
            <w:noProof/>
            <w:webHidden/>
          </w:rPr>
          <w:fldChar w:fldCharType="end"/>
        </w:r>
      </w:hyperlink>
    </w:p>
    <w:p w14:paraId="789FCD65" w14:textId="6F9A51FA" w:rsidR="00227601" w:rsidRDefault="00665D09">
      <w:pPr>
        <w:pStyle w:val="Abbildungsverzeichnis"/>
        <w:tabs>
          <w:tab w:val="right" w:leader="dot" w:pos="9628"/>
        </w:tabs>
        <w:rPr>
          <w:rFonts w:asciiTheme="minorHAnsi" w:eastAsiaTheme="minorEastAsia" w:hAnsiTheme="minorHAnsi" w:cstheme="minorBidi"/>
          <w:noProof/>
          <w:szCs w:val="22"/>
          <w:lang w:eastAsia="de-CH"/>
        </w:rPr>
      </w:pPr>
      <w:hyperlink w:anchor="_Toc22668553" w:history="1">
        <w:r w:rsidR="00227601" w:rsidRPr="00D246F8">
          <w:rPr>
            <w:rStyle w:val="Hyperlink"/>
            <w:noProof/>
            <w:lang w:val="en-US"/>
          </w:rPr>
          <w:t>Table 11: Example dialogue regarding the Assignment No. 1</w:t>
        </w:r>
        <w:r w:rsidR="00227601">
          <w:rPr>
            <w:noProof/>
            <w:webHidden/>
          </w:rPr>
          <w:tab/>
        </w:r>
        <w:r w:rsidR="00227601">
          <w:rPr>
            <w:noProof/>
            <w:webHidden/>
          </w:rPr>
          <w:fldChar w:fldCharType="begin"/>
        </w:r>
        <w:r w:rsidR="00227601">
          <w:rPr>
            <w:noProof/>
            <w:webHidden/>
          </w:rPr>
          <w:instrText xml:space="preserve"> PAGEREF _Toc22668553 \h </w:instrText>
        </w:r>
        <w:r w:rsidR="00227601">
          <w:rPr>
            <w:noProof/>
            <w:webHidden/>
          </w:rPr>
        </w:r>
        <w:r w:rsidR="00227601">
          <w:rPr>
            <w:noProof/>
            <w:webHidden/>
          </w:rPr>
          <w:fldChar w:fldCharType="separate"/>
        </w:r>
        <w:r w:rsidR="00CE0425">
          <w:rPr>
            <w:noProof/>
            <w:webHidden/>
          </w:rPr>
          <w:t>18</w:t>
        </w:r>
        <w:r w:rsidR="00227601">
          <w:rPr>
            <w:noProof/>
            <w:webHidden/>
          </w:rPr>
          <w:fldChar w:fldCharType="end"/>
        </w:r>
      </w:hyperlink>
    </w:p>
    <w:p w14:paraId="259791DB" w14:textId="77038BEC" w:rsidR="00227601" w:rsidRDefault="00665D09">
      <w:pPr>
        <w:pStyle w:val="Abbildungsverzeichnis"/>
        <w:tabs>
          <w:tab w:val="right" w:leader="dot" w:pos="9628"/>
        </w:tabs>
        <w:rPr>
          <w:rFonts w:asciiTheme="minorHAnsi" w:eastAsiaTheme="minorEastAsia" w:hAnsiTheme="minorHAnsi" w:cstheme="minorBidi"/>
          <w:noProof/>
          <w:szCs w:val="22"/>
          <w:lang w:eastAsia="de-CH"/>
        </w:rPr>
      </w:pPr>
      <w:hyperlink w:anchor="_Toc22668554" w:history="1">
        <w:r w:rsidR="00227601" w:rsidRPr="00D246F8">
          <w:rPr>
            <w:rStyle w:val="Hyperlink"/>
            <w:noProof/>
            <w:lang w:val="en-US"/>
          </w:rPr>
          <w:t>Table 12: Example dialogue regarding the Assignment No. 2</w:t>
        </w:r>
        <w:r w:rsidR="00227601">
          <w:rPr>
            <w:noProof/>
            <w:webHidden/>
          </w:rPr>
          <w:tab/>
        </w:r>
        <w:r w:rsidR="00227601">
          <w:rPr>
            <w:noProof/>
            <w:webHidden/>
          </w:rPr>
          <w:fldChar w:fldCharType="begin"/>
        </w:r>
        <w:r w:rsidR="00227601">
          <w:rPr>
            <w:noProof/>
            <w:webHidden/>
          </w:rPr>
          <w:instrText xml:space="preserve"> PAGEREF _Toc22668554 \h </w:instrText>
        </w:r>
        <w:r w:rsidR="00227601">
          <w:rPr>
            <w:noProof/>
            <w:webHidden/>
          </w:rPr>
        </w:r>
        <w:r w:rsidR="00227601">
          <w:rPr>
            <w:noProof/>
            <w:webHidden/>
          </w:rPr>
          <w:fldChar w:fldCharType="separate"/>
        </w:r>
        <w:r w:rsidR="00CE0425">
          <w:rPr>
            <w:noProof/>
            <w:webHidden/>
          </w:rPr>
          <w:t>21</w:t>
        </w:r>
        <w:r w:rsidR="00227601">
          <w:rPr>
            <w:noProof/>
            <w:webHidden/>
          </w:rPr>
          <w:fldChar w:fldCharType="end"/>
        </w:r>
      </w:hyperlink>
    </w:p>
    <w:p w14:paraId="42C34345" w14:textId="6EF1C9C1" w:rsidR="00227601" w:rsidRDefault="00665D09">
      <w:pPr>
        <w:pStyle w:val="Abbildungsverzeichnis"/>
        <w:tabs>
          <w:tab w:val="right" w:leader="dot" w:pos="9628"/>
        </w:tabs>
        <w:rPr>
          <w:rFonts w:asciiTheme="minorHAnsi" w:eastAsiaTheme="minorEastAsia" w:hAnsiTheme="minorHAnsi" w:cstheme="minorBidi"/>
          <w:noProof/>
          <w:szCs w:val="22"/>
          <w:lang w:eastAsia="de-CH"/>
        </w:rPr>
      </w:pPr>
      <w:hyperlink w:anchor="_Toc22668555" w:history="1">
        <w:r w:rsidR="00227601" w:rsidRPr="00D246F8">
          <w:rPr>
            <w:rStyle w:val="Hyperlink"/>
            <w:noProof/>
            <w:lang w:val="en-US"/>
          </w:rPr>
          <w:t>Table 13: Example dialogue regarding the Assignment No. 3</w:t>
        </w:r>
        <w:r w:rsidR="00227601">
          <w:rPr>
            <w:noProof/>
            <w:webHidden/>
          </w:rPr>
          <w:tab/>
        </w:r>
        <w:r w:rsidR="00227601">
          <w:rPr>
            <w:noProof/>
            <w:webHidden/>
          </w:rPr>
          <w:fldChar w:fldCharType="begin"/>
        </w:r>
        <w:r w:rsidR="00227601">
          <w:rPr>
            <w:noProof/>
            <w:webHidden/>
          </w:rPr>
          <w:instrText xml:space="preserve"> PAGEREF _Toc22668555 \h </w:instrText>
        </w:r>
        <w:r w:rsidR="00227601">
          <w:rPr>
            <w:noProof/>
            <w:webHidden/>
          </w:rPr>
        </w:r>
        <w:r w:rsidR="00227601">
          <w:rPr>
            <w:noProof/>
            <w:webHidden/>
          </w:rPr>
          <w:fldChar w:fldCharType="separate"/>
        </w:r>
        <w:r w:rsidR="00CE0425">
          <w:rPr>
            <w:noProof/>
            <w:webHidden/>
          </w:rPr>
          <w:t>23</w:t>
        </w:r>
        <w:r w:rsidR="00227601">
          <w:rPr>
            <w:noProof/>
            <w:webHidden/>
          </w:rPr>
          <w:fldChar w:fldCharType="end"/>
        </w:r>
      </w:hyperlink>
    </w:p>
    <w:p w14:paraId="57F87732" w14:textId="46A021DC" w:rsidR="00227601" w:rsidRDefault="00665D09">
      <w:pPr>
        <w:pStyle w:val="Abbildungsverzeichnis"/>
        <w:tabs>
          <w:tab w:val="right" w:leader="dot" w:pos="9628"/>
        </w:tabs>
        <w:rPr>
          <w:rFonts w:asciiTheme="minorHAnsi" w:eastAsiaTheme="minorEastAsia" w:hAnsiTheme="minorHAnsi" w:cstheme="minorBidi"/>
          <w:noProof/>
          <w:szCs w:val="22"/>
          <w:lang w:eastAsia="de-CH"/>
        </w:rPr>
      </w:pPr>
      <w:hyperlink w:anchor="_Toc22668556" w:history="1">
        <w:r w:rsidR="00227601" w:rsidRPr="00D246F8">
          <w:rPr>
            <w:rStyle w:val="Hyperlink"/>
            <w:noProof/>
            <w:lang w:val="en-US"/>
          </w:rPr>
          <w:t>Table 14: Example dialogue regarding the Assignment No. 4</w:t>
        </w:r>
        <w:r w:rsidR="00227601">
          <w:rPr>
            <w:noProof/>
            <w:webHidden/>
          </w:rPr>
          <w:tab/>
        </w:r>
        <w:r w:rsidR="00227601">
          <w:rPr>
            <w:noProof/>
            <w:webHidden/>
          </w:rPr>
          <w:fldChar w:fldCharType="begin"/>
        </w:r>
        <w:r w:rsidR="00227601">
          <w:rPr>
            <w:noProof/>
            <w:webHidden/>
          </w:rPr>
          <w:instrText xml:space="preserve"> PAGEREF _Toc22668556 \h </w:instrText>
        </w:r>
        <w:r w:rsidR="00227601">
          <w:rPr>
            <w:noProof/>
            <w:webHidden/>
          </w:rPr>
        </w:r>
        <w:r w:rsidR="00227601">
          <w:rPr>
            <w:noProof/>
            <w:webHidden/>
          </w:rPr>
          <w:fldChar w:fldCharType="separate"/>
        </w:r>
        <w:r w:rsidR="00CE0425">
          <w:rPr>
            <w:noProof/>
            <w:webHidden/>
          </w:rPr>
          <w:t>24</w:t>
        </w:r>
        <w:r w:rsidR="00227601">
          <w:rPr>
            <w:noProof/>
            <w:webHidden/>
          </w:rPr>
          <w:fldChar w:fldCharType="end"/>
        </w:r>
      </w:hyperlink>
    </w:p>
    <w:p w14:paraId="72019DCA" w14:textId="1316FE93" w:rsidR="00227601" w:rsidRDefault="00665D09">
      <w:pPr>
        <w:pStyle w:val="Abbildungsverzeichnis"/>
        <w:tabs>
          <w:tab w:val="right" w:leader="dot" w:pos="9628"/>
        </w:tabs>
        <w:rPr>
          <w:rFonts w:asciiTheme="minorHAnsi" w:eastAsiaTheme="minorEastAsia" w:hAnsiTheme="minorHAnsi" w:cstheme="minorBidi"/>
          <w:noProof/>
          <w:szCs w:val="22"/>
          <w:lang w:eastAsia="de-CH"/>
        </w:rPr>
      </w:pPr>
      <w:hyperlink w:anchor="_Toc22668557" w:history="1">
        <w:r w:rsidR="00227601" w:rsidRPr="00D246F8">
          <w:rPr>
            <w:rStyle w:val="Hyperlink"/>
            <w:noProof/>
            <w:lang w:val="en-US"/>
          </w:rPr>
          <w:t>Table 15: Example dialogue regarding the Assignment No. 5</w:t>
        </w:r>
        <w:r w:rsidR="00227601">
          <w:rPr>
            <w:noProof/>
            <w:webHidden/>
          </w:rPr>
          <w:tab/>
        </w:r>
        <w:r w:rsidR="00227601">
          <w:rPr>
            <w:noProof/>
            <w:webHidden/>
          </w:rPr>
          <w:fldChar w:fldCharType="begin"/>
        </w:r>
        <w:r w:rsidR="00227601">
          <w:rPr>
            <w:noProof/>
            <w:webHidden/>
          </w:rPr>
          <w:instrText xml:space="preserve"> PAGEREF _Toc22668557 \h </w:instrText>
        </w:r>
        <w:r w:rsidR="00227601">
          <w:rPr>
            <w:noProof/>
            <w:webHidden/>
          </w:rPr>
        </w:r>
        <w:r w:rsidR="00227601">
          <w:rPr>
            <w:noProof/>
            <w:webHidden/>
          </w:rPr>
          <w:fldChar w:fldCharType="separate"/>
        </w:r>
        <w:r w:rsidR="00CE0425">
          <w:rPr>
            <w:noProof/>
            <w:webHidden/>
          </w:rPr>
          <w:t>26</w:t>
        </w:r>
        <w:r w:rsidR="00227601">
          <w:rPr>
            <w:noProof/>
            <w:webHidden/>
          </w:rPr>
          <w:fldChar w:fldCharType="end"/>
        </w:r>
      </w:hyperlink>
    </w:p>
    <w:p w14:paraId="430F4C6A" w14:textId="19265074" w:rsidR="00227601" w:rsidRDefault="00665D09">
      <w:pPr>
        <w:pStyle w:val="Abbildungsverzeichnis"/>
        <w:tabs>
          <w:tab w:val="right" w:leader="dot" w:pos="9628"/>
        </w:tabs>
        <w:rPr>
          <w:rFonts w:asciiTheme="minorHAnsi" w:eastAsiaTheme="minorEastAsia" w:hAnsiTheme="minorHAnsi" w:cstheme="minorBidi"/>
          <w:noProof/>
          <w:szCs w:val="22"/>
          <w:lang w:eastAsia="de-CH"/>
        </w:rPr>
      </w:pPr>
      <w:hyperlink w:anchor="_Toc22668558" w:history="1">
        <w:r w:rsidR="00227601" w:rsidRPr="00D246F8">
          <w:rPr>
            <w:rStyle w:val="Hyperlink"/>
            <w:noProof/>
            <w:lang w:val="en-US"/>
          </w:rPr>
          <w:t>Table 16: Example dialogue regarding the Quiz Session No. 1</w:t>
        </w:r>
        <w:r w:rsidR="00227601">
          <w:rPr>
            <w:noProof/>
            <w:webHidden/>
          </w:rPr>
          <w:tab/>
        </w:r>
        <w:r w:rsidR="00227601">
          <w:rPr>
            <w:noProof/>
            <w:webHidden/>
          </w:rPr>
          <w:fldChar w:fldCharType="begin"/>
        </w:r>
        <w:r w:rsidR="00227601">
          <w:rPr>
            <w:noProof/>
            <w:webHidden/>
          </w:rPr>
          <w:instrText xml:space="preserve"> PAGEREF _Toc22668558 \h </w:instrText>
        </w:r>
        <w:r w:rsidR="00227601">
          <w:rPr>
            <w:noProof/>
            <w:webHidden/>
          </w:rPr>
        </w:r>
        <w:r w:rsidR="00227601">
          <w:rPr>
            <w:noProof/>
            <w:webHidden/>
          </w:rPr>
          <w:fldChar w:fldCharType="separate"/>
        </w:r>
        <w:r w:rsidR="00CE0425">
          <w:rPr>
            <w:noProof/>
            <w:webHidden/>
          </w:rPr>
          <w:t>27</w:t>
        </w:r>
        <w:r w:rsidR="00227601">
          <w:rPr>
            <w:noProof/>
            <w:webHidden/>
          </w:rPr>
          <w:fldChar w:fldCharType="end"/>
        </w:r>
      </w:hyperlink>
    </w:p>
    <w:p w14:paraId="3CF34611" w14:textId="25D05F00" w:rsidR="00227601" w:rsidRDefault="00665D09">
      <w:pPr>
        <w:pStyle w:val="Abbildungsverzeichnis"/>
        <w:tabs>
          <w:tab w:val="right" w:leader="dot" w:pos="9628"/>
        </w:tabs>
        <w:rPr>
          <w:rFonts w:asciiTheme="minorHAnsi" w:eastAsiaTheme="minorEastAsia" w:hAnsiTheme="minorHAnsi" w:cstheme="minorBidi"/>
          <w:noProof/>
          <w:szCs w:val="22"/>
          <w:lang w:eastAsia="de-CH"/>
        </w:rPr>
      </w:pPr>
      <w:hyperlink w:anchor="_Toc22668559" w:history="1">
        <w:r w:rsidR="00227601" w:rsidRPr="00D246F8">
          <w:rPr>
            <w:rStyle w:val="Hyperlink"/>
            <w:noProof/>
            <w:lang w:val="en-US"/>
          </w:rPr>
          <w:t>Table 17: Example dialogue regarding the Quiz Session No. 2</w:t>
        </w:r>
        <w:r w:rsidR="00227601">
          <w:rPr>
            <w:noProof/>
            <w:webHidden/>
          </w:rPr>
          <w:tab/>
        </w:r>
        <w:r w:rsidR="00227601">
          <w:rPr>
            <w:noProof/>
            <w:webHidden/>
          </w:rPr>
          <w:fldChar w:fldCharType="begin"/>
        </w:r>
        <w:r w:rsidR="00227601">
          <w:rPr>
            <w:noProof/>
            <w:webHidden/>
          </w:rPr>
          <w:instrText xml:space="preserve"> PAGEREF _Toc22668559 \h </w:instrText>
        </w:r>
        <w:r w:rsidR="00227601">
          <w:rPr>
            <w:noProof/>
            <w:webHidden/>
          </w:rPr>
        </w:r>
        <w:r w:rsidR="00227601">
          <w:rPr>
            <w:noProof/>
            <w:webHidden/>
          </w:rPr>
          <w:fldChar w:fldCharType="separate"/>
        </w:r>
        <w:r w:rsidR="00CE0425">
          <w:rPr>
            <w:noProof/>
            <w:webHidden/>
          </w:rPr>
          <w:t>29</w:t>
        </w:r>
        <w:r w:rsidR="00227601">
          <w:rPr>
            <w:noProof/>
            <w:webHidden/>
          </w:rPr>
          <w:fldChar w:fldCharType="end"/>
        </w:r>
      </w:hyperlink>
    </w:p>
    <w:p w14:paraId="5BD3BF8F" w14:textId="3DB78231" w:rsidR="00227601" w:rsidRDefault="00665D09">
      <w:pPr>
        <w:pStyle w:val="Abbildungsverzeichnis"/>
        <w:tabs>
          <w:tab w:val="right" w:leader="dot" w:pos="9628"/>
        </w:tabs>
        <w:rPr>
          <w:rFonts w:asciiTheme="minorHAnsi" w:eastAsiaTheme="minorEastAsia" w:hAnsiTheme="minorHAnsi" w:cstheme="minorBidi"/>
          <w:noProof/>
          <w:szCs w:val="22"/>
          <w:lang w:eastAsia="de-CH"/>
        </w:rPr>
      </w:pPr>
      <w:hyperlink w:anchor="_Toc22668560" w:history="1">
        <w:r w:rsidR="00227601" w:rsidRPr="00D246F8">
          <w:rPr>
            <w:rStyle w:val="Hyperlink"/>
            <w:noProof/>
            <w:lang w:val="en-US"/>
          </w:rPr>
          <w:t>Table 18: Example dialogue regarding the Quiz Session No. 3</w:t>
        </w:r>
        <w:r w:rsidR="00227601">
          <w:rPr>
            <w:noProof/>
            <w:webHidden/>
          </w:rPr>
          <w:tab/>
        </w:r>
        <w:r w:rsidR="00227601">
          <w:rPr>
            <w:noProof/>
            <w:webHidden/>
          </w:rPr>
          <w:fldChar w:fldCharType="begin"/>
        </w:r>
        <w:r w:rsidR="00227601">
          <w:rPr>
            <w:noProof/>
            <w:webHidden/>
          </w:rPr>
          <w:instrText xml:space="preserve"> PAGEREF _Toc22668560 \h </w:instrText>
        </w:r>
        <w:r w:rsidR="00227601">
          <w:rPr>
            <w:noProof/>
            <w:webHidden/>
          </w:rPr>
        </w:r>
        <w:r w:rsidR="00227601">
          <w:rPr>
            <w:noProof/>
            <w:webHidden/>
          </w:rPr>
          <w:fldChar w:fldCharType="separate"/>
        </w:r>
        <w:r w:rsidR="00CE0425">
          <w:rPr>
            <w:noProof/>
            <w:webHidden/>
          </w:rPr>
          <w:t>32</w:t>
        </w:r>
        <w:r w:rsidR="00227601">
          <w:rPr>
            <w:noProof/>
            <w:webHidden/>
          </w:rPr>
          <w:fldChar w:fldCharType="end"/>
        </w:r>
      </w:hyperlink>
    </w:p>
    <w:p w14:paraId="7FD0C4E4" w14:textId="3BB84E35" w:rsidR="0071374E" w:rsidRPr="0071374E" w:rsidRDefault="006A13F2" w:rsidP="0071374E">
      <w:pPr>
        <w:rPr>
          <w:lang w:val="en-GB" w:eastAsia="de-DE"/>
        </w:rPr>
      </w:pPr>
      <w:r>
        <w:rPr>
          <w:lang w:val="en-GB" w:eastAsia="de-DE"/>
        </w:rPr>
        <w:fldChar w:fldCharType="end"/>
      </w:r>
    </w:p>
    <w:sectPr w:rsidR="0071374E" w:rsidRPr="0071374E" w:rsidSect="0010371E">
      <w:pgSz w:w="11907" w:h="16840" w:code="9"/>
      <w:pgMar w:top="1701" w:right="851" w:bottom="1289" w:left="1418" w:header="680" w:footer="10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614169" w14:textId="77777777" w:rsidR="00665D09" w:rsidRDefault="00665D09">
      <w:r>
        <w:separator/>
      </w:r>
    </w:p>
  </w:endnote>
  <w:endnote w:type="continuationSeparator" w:id="0">
    <w:p w14:paraId="1DC91FAA" w14:textId="77777777" w:rsidR="00665D09" w:rsidRDefault="00665D09">
      <w:r>
        <w:continuationSeparator/>
      </w:r>
    </w:p>
  </w:endnote>
  <w:endnote w:type="continuationNotice" w:id="1">
    <w:p w14:paraId="26E68C00" w14:textId="77777777" w:rsidR="00665D09" w:rsidRDefault="00665D0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Open Sans Light">
    <w:altName w:val="Segoe UI"/>
    <w:panose1 w:val="00000000000000000000"/>
    <w:charset w:val="00"/>
    <w:family w:val="swiss"/>
    <w:notTrueType/>
    <w:pitch w:val="default"/>
    <w:sig w:usb0="00000003" w:usb1="00000000" w:usb2="00000000" w:usb3="00000000" w:csb0="00000001" w:csb1="00000000"/>
  </w:font>
  <w:font w:name="Open Sans">
    <w:altName w:val="Segoe UI"/>
    <w:panose1 w:val="020B0606030504020204"/>
    <w:charset w:val="00"/>
    <w:family w:val="swiss"/>
    <w:pitch w:val="variable"/>
    <w:sig w:usb0="E00002EF" w:usb1="4000205B" w:usb2="00000028" w:usb3="00000000" w:csb0="0000019F" w:csb1="00000000"/>
  </w:font>
  <w:font w:name="ArialMT">
    <w:altName w:val="Arial"/>
    <w:panose1 w:val="00000000000000000000"/>
    <w:charset w:val="00"/>
    <w:family w:val="swiss"/>
    <w:notTrueType/>
    <w:pitch w:val="default"/>
    <w:sig w:usb0="00000007" w:usb1="00000000" w:usb2="00000000" w:usb3="00000000" w:csb0="00000003"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C81E19" w14:textId="77777777" w:rsidR="0071374E" w:rsidRDefault="0071374E" w:rsidP="005500E7">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II</w:t>
    </w:r>
    <w:r>
      <w:rPr>
        <w:rStyle w:val="Seitenzahl"/>
      </w:rPr>
      <w:fldChar w:fldCharType="end"/>
    </w:r>
  </w:p>
  <w:p w14:paraId="123779D4" w14:textId="77777777" w:rsidR="0071374E" w:rsidRDefault="0071374E" w:rsidP="005B574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372FE" w14:textId="77777777" w:rsidR="0071374E" w:rsidRDefault="0071374E" w:rsidP="005500E7">
    <w:pPr>
      <w:pStyle w:val="Fuzeile"/>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6C6623" w14:textId="617E8F72" w:rsidR="0071374E" w:rsidRPr="005500E7" w:rsidRDefault="0071374E" w:rsidP="002F0631">
    <w:pPr>
      <w:pStyle w:val="Fuzeile"/>
      <w:jc w:val="right"/>
    </w:pPr>
    <w:r>
      <w:rPr>
        <w:rStyle w:val="Seitenzahl"/>
      </w:rPr>
      <w:fldChar w:fldCharType="begin"/>
    </w:r>
    <w:r>
      <w:rPr>
        <w:rStyle w:val="Seitenzahl"/>
      </w:rPr>
      <w:instrText xml:space="preserve">PAGE  </w:instrText>
    </w:r>
    <w:r>
      <w:rPr>
        <w:rStyle w:val="Seitenzahl"/>
      </w:rPr>
      <w:fldChar w:fldCharType="separate"/>
    </w:r>
    <w:r>
      <w:rPr>
        <w:rStyle w:val="Seitenzahl"/>
        <w:noProof/>
      </w:rPr>
      <w:t>13</w:t>
    </w:r>
    <w:r>
      <w:rPr>
        <w:rStyle w:val="Seitenzahl"/>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38F50" w14:textId="77777777" w:rsidR="0071374E" w:rsidRDefault="0071374E" w:rsidP="005500E7">
    <w:pPr>
      <w:pStyle w:val="Fuzeil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FC630C" w14:textId="77777777" w:rsidR="00665D09" w:rsidRDefault="00665D09">
      <w:r>
        <w:separator/>
      </w:r>
    </w:p>
  </w:footnote>
  <w:footnote w:type="continuationSeparator" w:id="0">
    <w:p w14:paraId="7508DFB7" w14:textId="77777777" w:rsidR="00665D09" w:rsidRDefault="00665D09">
      <w:r>
        <w:continuationSeparator/>
      </w:r>
    </w:p>
  </w:footnote>
  <w:footnote w:type="continuationNotice" w:id="1">
    <w:p w14:paraId="4A3C011D" w14:textId="77777777" w:rsidR="00665D09" w:rsidRDefault="00665D0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B73A94" w14:textId="77777777" w:rsidR="0071374E" w:rsidRDefault="0071374E">
    <w:pPr>
      <w:pStyle w:val="Kopfzeile"/>
    </w:pPr>
    <w:r>
      <w:rPr>
        <w:noProof/>
        <w:lang w:eastAsia="de-CH"/>
      </w:rPr>
      <w:drawing>
        <wp:anchor distT="0" distB="0" distL="114300" distR="114300" simplePos="0" relativeHeight="251658243" behindDoc="0" locked="1" layoutInCell="1" allowOverlap="1" wp14:anchorId="5291F1F2" wp14:editId="550DC7E5">
          <wp:simplePos x="0" y="0"/>
          <wp:positionH relativeFrom="page">
            <wp:posOffset>3775710</wp:posOffset>
          </wp:positionH>
          <wp:positionV relativeFrom="page">
            <wp:posOffset>317500</wp:posOffset>
          </wp:positionV>
          <wp:extent cx="8890" cy="8890"/>
          <wp:effectExtent l="0" t="0" r="0" b="0"/>
          <wp:wrapNone/>
          <wp:docPr id="71" name="WordClassification_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
                  <pic:cNvPicPr/>
                </pic:nvPicPr>
                <pic:blipFill>
                  <a:blip r:embed="rId1"/>
                  <a:stretch>
                    <a:fillRect/>
                  </a:stretch>
                </pic:blipFill>
                <pic:spPr>
                  <a:xfrm>
                    <a:off x="0" y="0"/>
                    <a:ext cx="8890" cy="889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F431F" w14:textId="705CB702" w:rsidR="0071374E" w:rsidRPr="00BA0923" w:rsidRDefault="0071374E" w:rsidP="00BA0923">
    <w:pPr>
      <w:pStyle w:val="Kopfzeile"/>
    </w:pPr>
    <w:r>
      <w:rPr>
        <w:noProof/>
      </w:rPr>
      <w:drawing>
        <wp:anchor distT="0" distB="0" distL="114300" distR="114300" simplePos="0" relativeHeight="251658245" behindDoc="0" locked="0" layoutInCell="1" allowOverlap="1" wp14:anchorId="2FE5C96E" wp14:editId="1D6D44A0">
          <wp:simplePos x="0" y="0"/>
          <wp:positionH relativeFrom="margin">
            <wp:posOffset>-254971</wp:posOffset>
          </wp:positionH>
          <wp:positionV relativeFrom="margin">
            <wp:posOffset>-811194</wp:posOffset>
          </wp:positionV>
          <wp:extent cx="4478655" cy="431800"/>
          <wp:effectExtent l="0" t="0" r="0" b="6350"/>
          <wp:wrapSquare wrapText="bothSides"/>
          <wp:docPr id="2" name="Picture 2" descr="Image result for fhnw bus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fhnw business"/>
                  <pic:cNvPicPr>
                    <a:picLocks noChangeAspect="1" noChangeArrowheads="1"/>
                  </pic:cNvPicPr>
                </pic:nvPicPr>
                <pic:blipFill>
                  <a:blip r:embed="rId1">
                    <a:grayscl/>
                    <a:biLevel thresh="50000"/>
                    <a:extLst>
                      <a:ext uri="{28A0092B-C50C-407E-A947-70E740481C1C}">
                        <a14:useLocalDpi xmlns:a14="http://schemas.microsoft.com/office/drawing/2010/main" val="0"/>
                      </a:ext>
                    </a:extLst>
                  </a:blip>
                  <a:srcRect/>
                  <a:stretch>
                    <a:fillRect/>
                  </a:stretch>
                </pic:blipFill>
                <pic:spPr bwMode="auto">
                  <a:xfrm>
                    <a:off x="0" y="0"/>
                    <a:ext cx="4478655" cy="43180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658244" behindDoc="0" locked="1" layoutInCell="1" allowOverlap="1" wp14:anchorId="287963CC" wp14:editId="0CBA6FD1">
          <wp:simplePos x="0" y="0"/>
          <wp:positionH relativeFrom="page">
            <wp:posOffset>3775710</wp:posOffset>
          </wp:positionH>
          <wp:positionV relativeFrom="page">
            <wp:posOffset>317500</wp:posOffset>
          </wp:positionV>
          <wp:extent cx="8890" cy="8890"/>
          <wp:effectExtent l="0" t="0" r="0" b="0"/>
          <wp:wrapNone/>
          <wp:docPr id="15" name="WordClassification_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2"/>
                  <a:stretch>
                    <a:fillRect/>
                  </a:stretch>
                </pic:blipFill>
                <pic:spPr>
                  <a:xfrm>
                    <a:off x="0" y="0"/>
                    <a:ext cx="8890" cy="8890"/>
                  </a:xfrm>
                  <a:prstGeom prst="rect">
                    <a:avLst/>
                  </a:prstGeom>
                </pic:spPr>
              </pic:pic>
            </a:graphicData>
          </a:graphic>
        </wp:anchor>
      </w:drawing>
    </w:r>
    <w:r>
      <w:rPr>
        <w:noProof/>
        <w:lang w:eastAsia="de-CH"/>
      </w:rPr>
      <w:drawing>
        <wp:anchor distT="0" distB="0" distL="114300" distR="114300" simplePos="0" relativeHeight="251658241" behindDoc="0" locked="0" layoutInCell="1" allowOverlap="1" wp14:anchorId="2A53A316" wp14:editId="67604D4F">
          <wp:simplePos x="0" y="0"/>
          <wp:positionH relativeFrom="page">
            <wp:posOffset>644525</wp:posOffset>
          </wp:positionH>
          <wp:positionV relativeFrom="page">
            <wp:posOffset>269875</wp:posOffset>
          </wp:positionV>
          <wp:extent cx="2331085" cy="362585"/>
          <wp:effectExtent l="0" t="0" r="0" b="0"/>
          <wp:wrapTopAndBottom/>
          <wp:docPr id="25" name="Bild 12" descr="FHNW_H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HNW_HW"/>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331085" cy="36258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7D8C27" w14:textId="77777777" w:rsidR="0071374E" w:rsidRPr="0057787E" w:rsidRDefault="0071374E" w:rsidP="0057787E">
    <w:pPr>
      <w:tabs>
        <w:tab w:val="clear" w:pos="851"/>
      </w:tabs>
      <w:autoSpaceDE w:val="0"/>
      <w:autoSpaceDN w:val="0"/>
      <w:adjustRightInd w:val="0"/>
      <w:spacing w:after="0"/>
      <w:rPr>
        <w:rFonts w:cs="Arial"/>
        <w:sz w:val="24"/>
      </w:rPr>
    </w:pPr>
    <w:r>
      <w:rPr>
        <w:rFonts w:cs="Arial"/>
        <w:noProof/>
        <w:sz w:val="24"/>
        <w:lang w:eastAsia="de-CH"/>
      </w:rPr>
      <w:drawing>
        <wp:anchor distT="0" distB="0" distL="114300" distR="114300" simplePos="0" relativeHeight="251658242" behindDoc="0" locked="1" layoutInCell="1" allowOverlap="1" wp14:anchorId="6A8AAB94" wp14:editId="7482CC3A">
          <wp:simplePos x="0" y="0"/>
          <wp:positionH relativeFrom="page">
            <wp:posOffset>3775710</wp:posOffset>
          </wp:positionH>
          <wp:positionV relativeFrom="page">
            <wp:posOffset>317500</wp:posOffset>
          </wp:positionV>
          <wp:extent cx="8890" cy="8890"/>
          <wp:effectExtent l="0" t="0" r="0" b="0"/>
          <wp:wrapNone/>
          <wp:docPr id="66" name="WordClassification_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
                  <pic:cNvPicPr/>
                </pic:nvPicPr>
                <pic:blipFill>
                  <a:blip r:embed="rId1"/>
                  <a:stretch>
                    <a:fillRect/>
                  </a:stretch>
                </pic:blipFill>
                <pic:spPr>
                  <a:xfrm>
                    <a:off x="0" y="0"/>
                    <a:ext cx="8890" cy="8890"/>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DEF80" w14:textId="16CA1E52" w:rsidR="0071374E" w:rsidRPr="004D632A" w:rsidRDefault="0071374E" w:rsidP="004D632A">
    <w:pPr>
      <w:pStyle w:val="Kopfzeile"/>
    </w:pPr>
    <w:r>
      <w:rPr>
        <w:noProof/>
      </w:rPr>
      <w:drawing>
        <wp:anchor distT="0" distB="0" distL="114300" distR="114300" simplePos="0" relativeHeight="251658246" behindDoc="0" locked="0" layoutInCell="1" allowOverlap="1" wp14:anchorId="62F9F3BF" wp14:editId="55A727A9">
          <wp:simplePos x="0" y="0"/>
          <wp:positionH relativeFrom="margin">
            <wp:posOffset>-279288</wp:posOffset>
          </wp:positionH>
          <wp:positionV relativeFrom="margin">
            <wp:posOffset>-734695</wp:posOffset>
          </wp:positionV>
          <wp:extent cx="4478655" cy="431800"/>
          <wp:effectExtent l="0" t="0" r="0" b="6350"/>
          <wp:wrapSquare wrapText="bothSides"/>
          <wp:docPr id="17" name="Picture 4" descr="Image result for fhnw bus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fhnw business"/>
                  <pic:cNvPicPr>
                    <a:picLocks noChangeAspect="1" noChangeArrowheads="1"/>
                  </pic:cNvPicPr>
                </pic:nvPicPr>
                <pic:blipFill>
                  <a:blip r:embed="rId1">
                    <a:grayscl/>
                    <a:biLevel thresh="50000"/>
                    <a:extLst>
                      <a:ext uri="{28A0092B-C50C-407E-A947-70E740481C1C}">
                        <a14:useLocalDpi xmlns:a14="http://schemas.microsoft.com/office/drawing/2010/main" val="0"/>
                      </a:ext>
                    </a:extLst>
                  </a:blip>
                  <a:srcRect/>
                  <a:stretch>
                    <a:fillRect/>
                  </a:stretch>
                </pic:blipFill>
                <pic:spPr bwMode="auto">
                  <a:xfrm>
                    <a:off x="0" y="0"/>
                    <a:ext cx="4478655" cy="4318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982DD" w14:textId="77777777" w:rsidR="0071374E" w:rsidRPr="0057787E" w:rsidRDefault="0071374E" w:rsidP="0057787E">
    <w:pPr>
      <w:tabs>
        <w:tab w:val="clear" w:pos="851"/>
      </w:tabs>
      <w:autoSpaceDE w:val="0"/>
      <w:autoSpaceDN w:val="0"/>
      <w:adjustRightInd w:val="0"/>
      <w:spacing w:after="0"/>
      <w:rPr>
        <w:rFonts w:cs="Arial"/>
        <w:sz w:val="24"/>
      </w:rPr>
    </w:pPr>
    <w:r>
      <w:rPr>
        <w:rFonts w:cs="Arial"/>
        <w:noProof/>
        <w:sz w:val="24"/>
        <w:lang w:eastAsia="de-CH"/>
      </w:rPr>
      <w:drawing>
        <wp:anchor distT="0" distB="0" distL="114300" distR="114300" simplePos="0" relativeHeight="251658240" behindDoc="0" locked="1" layoutInCell="1" allowOverlap="1" wp14:anchorId="55D08A2D" wp14:editId="68E60FAD">
          <wp:simplePos x="0" y="0"/>
          <wp:positionH relativeFrom="page">
            <wp:posOffset>3775710</wp:posOffset>
          </wp:positionH>
          <wp:positionV relativeFrom="page">
            <wp:posOffset>317500</wp:posOffset>
          </wp:positionV>
          <wp:extent cx="8890" cy="8890"/>
          <wp:effectExtent l="0" t="0" r="0" b="0"/>
          <wp:wrapNone/>
          <wp:docPr id="18" name="WordClassification_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
                  <pic:cNvPicPr/>
                </pic:nvPicPr>
                <pic:blipFill>
                  <a:blip r:embed="rId1"/>
                  <a:stretch>
                    <a:fillRect/>
                  </a:stretch>
                </pic:blipFill>
                <pic:spPr>
                  <a:xfrm>
                    <a:off x="0" y="0"/>
                    <a:ext cx="8890" cy="8890"/>
                  </a:xfrm>
                  <a:prstGeom prst="rect">
                    <a:avLst/>
                  </a:prstGeom>
                </pic:spPr>
              </pic:pic>
            </a:graphicData>
          </a:graphic>
        </wp:anchor>
      </w:drawing>
    </w:r>
    <w:r>
      <w:rPr>
        <w:rFonts w:cs="Arial"/>
        <w:sz w:val="24"/>
      </w:rPr>
      <w:t>Nachname Vorname, Kurztitel, Jahr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6BC842E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B994E450"/>
    <w:lvl w:ilvl="0">
      <w:start w:val="1"/>
      <w:numFmt w:val="bullet"/>
      <w:pStyle w:val="Aufzhlungszeichen4"/>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D1727B20"/>
    <w:lvl w:ilvl="0">
      <w:start w:val="1"/>
      <w:numFmt w:val="bullet"/>
      <w:pStyle w:val="Aufzhlungszeichen3"/>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5B66C1C4"/>
    <w:lvl w:ilvl="0">
      <w:start w:val="1"/>
      <w:numFmt w:val="bullet"/>
      <w:pStyle w:val="Aufzhlungszeichen2"/>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A7702072"/>
    <w:lvl w:ilvl="0">
      <w:start w:val="1"/>
      <w:numFmt w:val="bullet"/>
      <w:pStyle w:val="Aufzhlungszeichen"/>
      <w:lvlText w:val=""/>
      <w:lvlJc w:val="left"/>
      <w:pPr>
        <w:tabs>
          <w:tab w:val="num" w:pos="360"/>
        </w:tabs>
        <w:ind w:left="360" w:hanging="360"/>
      </w:pPr>
      <w:rPr>
        <w:rFonts w:ascii="Symbol" w:hAnsi="Symbol" w:hint="default"/>
      </w:rPr>
    </w:lvl>
  </w:abstractNum>
  <w:abstractNum w:abstractNumId="5" w15:restartNumberingAfterBreak="0">
    <w:nsid w:val="018F6FE9"/>
    <w:multiLevelType w:val="hybridMultilevel"/>
    <w:tmpl w:val="C742C1E2"/>
    <w:lvl w:ilvl="0" w:tplc="0DA0F3C8">
      <w:start w:val="1"/>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03C0E78"/>
    <w:multiLevelType w:val="hybridMultilevel"/>
    <w:tmpl w:val="6DBC3B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196616E"/>
    <w:multiLevelType w:val="hybridMultilevel"/>
    <w:tmpl w:val="29228838"/>
    <w:lvl w:ilvl="0" w:tplc="3350F1F6">
      <w:start w:val="1"/>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8BC26B6"/>
    <w:multiLevelType w:val="hybridMultilevel"/>
    <w:tmpl w:val="1C8461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F792D7F"/>
    <w:multiLevelType w:val="multilevel"/>
    <w:tmpl w:val="777090C0"/>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1002"/>
        </w:tabs>
        <w:ind w:left="1002" w:hanging="576"/>
      </w:pPr>
      <w:rPr>
        <w:rFonts w:hint="default"/>
        <w:lang w:val="de-CH"/>
      </w:rPr>
    </w:lvl>
    <w:lvl w:ilvl="2">
      <w:start w:val="1"/>
      <w:numFmt w:val="decimal"/>
      <w:pStyle w:val="berschrift3"/>
      <w:lvlText w:val="%1.%2.%3"/>
      <w:lvlJc w:val="left"/>
      <w:pPr>
        <w:tabs>
          <w:tab w:val="num" w:pos="1146"/>
        </w:tabs>
        <w:ind w:left="1146"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0" w15:restartNumberingAfterBreak="0">
    <w:nsid w:val="5BEE0A5E"/>
    <w:multiLevelType w:val="hybridMultilevel"/>
    <w:tmpl w:val="D6D40744"/>
    <w:lvl w:ilvl="0" w:tplc="1010B972">
      <w:start w:val="1"/>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10"/>
  </w:num>
  <w:num w:numId="9">
    <w:abstractNumId w:val="7"/>
  </w:num>
  <w:num w:numId="10">
    <w:abstractNumId w:val="5"/>
  </w:num>
  <w:num w:numId="11">
    <w:abstractNumId w:val="8"/>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GB" w:vendorID="64" w:dllVersion="6" w:nlCheck="1" w:checkStyle="1"/>
  <w:activeWritingStyle w:appName="MSWord" w:lang="en-US" w:vendorID="64" w:dllVersion="6" w:nlCheck="1" w:checkStyle="1"/>
  <w:activeWritingStyle w:appName="MSWord" w:lang="de-CH" w:vendorID="64" w:dllVersion="6" w:nlCheck="1" w:checkStyle="0"/>
  <w:activeWritingStyle w:appName="MSWord" w:lang="fr-CH" w:vendorID="64" w:dllVersion="6" w:nlCheck="1" w:checkStyle="0"/>
  <w:activeWritingStyle w:appName="MSWord" w:lang="de-DE" w:vendorID="64" w:dllVersion="6" w:nlCheck="1" w:checkStyle="0"/>
  <w:activeWritingStyle w:appName="MSWord" w:lang="en-GB" w:vendorID="64" w:dllVersion="4096" w:nlCheck="1" w:checkStyle="0"/>
  <w:activeWritingStyle w:appName="MSWord" w:lang="en-US" w:vendorID="64" w:dllVersion="4096" w:nlCheck="1" w:checkStyle="0"/>
  <w:activeWritingStyle w:appName="MSWord" w:lang="de-CH" w:vendorID="64" w:dllVersion="4096" w:nlCheck="1" w:checkStyle="0"/>
  <w:activeWritingStyle w:appName="MSWord" w:lang="fr-CH" w:vendorID="64" w:dllVersion="4096" w:nlCheck="1" w:checkStyle="0"/>
  <w:activeWritingStyle w:appName="MSWord" w:lang="en-US" w:vendorID="64" w:dllVersion="0" w:nlCheck="1" w:checkStyle="0"/>
  <w:activeWritingStyle w:appName="MSWord" w:lang="en-GB" w:vendorID="64" w:dllVersion="0" w:nlCheck="1" w:checkStyle="0"/>
  <w:activeWritingStyle w:appName="MSWord" w:lang="fr-CH" w:vendorID="64" w:dllVersion="0" w:nlCheck="1" w:checkStyle="0"/>
  <w:activeWritingStyle w:appName="MSWord" w:lang="de-CH" w:vendorID="64" w:dllVersion="0" w:nlCheck="1" w:checkStyle="0"/>
  <w:activeWritingStyle w:appName="MSWord" w:lang="de-DE" w:vendorID="64" w:dllVersion="0" w:nlCheck="1" w:checkStyle="0"/>
  <w:activeWritingStyle w:appName="MSWord" w:lang="de-DE" w:vendorID="64" w:dllVersion="4096" w:nlCheck="1" w:checkStyle="0"/>
  <w:activeWritingStyle w:appName="MSWord" w:lang="it-IT" w:vendorID="64" w:dllVersion="4096" w:nlCheck="1" w:checkStyle="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hyphenationZone w:val="142"/>
  <w:drawingGridHorizontalSpacing w:val="284"/>
  <w:drawingGridVerticalSpacing w:val="284"/>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889"/>
    <w:rsid w:val="000002CA"/>
    <w:rsid w:val="00000C9C"/>
    <w:rsid w:val="00000CAA"/>
    <w:rsid w:val="00000CEC"/>
    <w:rsid w:val="0000121B"/>
    <w:rsid w:val="0000122B"/>
    <w:rsid w:val="000015A0"/>
    <w:rsid w:val="00001619"/>
    <w:rsid w:val="0000169A"/>
    <w:rsid w:val="00001C28"/>
    <w:rsid w:val="00001ECF"/>
    <w:rsid w:val="00002454"/>
    <w:rsid w:val="0000249D"/>
    <w:rsid w:val="000028B5"/>
    <w:rsid w:val="00002A80"/>
    <w:rsid w:val="00002EFF"/>
    <w:rsid w:val="00002F8D"/>
    <w:rsid w:val="00002F98"/>
    <w:rsid w:val="000030B5"/>
    <w:rsid w:val="000033D8"/>
    <w:rsid w:val="00003637"/>
    <w:rsid w:val="00003BB5"/>
    <w:rsid w:val="00003E61"/>
    <w:rsid w:val="00003F5C"/>
    <w:rsid w:val="00004068"/>
    <w:rsid w:val="000046D6"/>
    <w:rsid w:val="00004A6C"/>
    <w:rsid w:val="00004D8E"/>
    <w:rsid w:val="00004F30"/>
    <w:rsid w:val="00004FA3"/>
    <w:rsid w:val="0000502B"/>
    <w:rsid w:val="00005140"/>
    <w:rsid w:val="00005407"/>
    <w:rsid w:val="000057AA"/>
    <w:rsid w:val="00005BFE"/>
    <w:rsid w:val="00005E86"/>
    <w:rsid w:val="00005EB2"/>
    <w:rsid w:val="000064DB"/>
    <w:rsid w:val="000069D3"/>
    <w:rsid w:val="00006BBE"/>
    <w:rsid w:val="00006CB6"/>
    <w:rsid w:val="00006D3C"/>
    <w:rsid w:val="0000770A"/>
    <w:rsid w:val="00007786"/>
    <w:rsid w:val="00007B32"/>
    <w:rsid w:val="00007BE4"/>
    <w:rsid w:val="00007CC9"/>
    <w:rsid w:val="00007D2D"/>
    <w:rsid w:val="00007D7C"/>
    <w:rsid w:val="00007EA2"/>
    <w:rsid w:val="00010777"/>
    <w:rsid w:val="00010836"/>
    <w:rsid w:val="0001096D"/>
    <w:rsid w:val="00010B20"/>
    <w:rsid w:val="0001103F"/>
    <w:rsid w:val="00011204"/>
    <w:rsid w:val="0001129F"/>
    <w:rsid w:val="000112EA"/>
    <w:rsid w:val="000112ED"/>
    <w:rsid w:val="00011683"/>
    <w:rsid w:val="000116A9"/>
    <w:rsid w:val="000118D3"/>
    <w:rsid w:val="00011992"/>
    <w:rsid w:val="000119C7"/>
    <w:rsid w:val="00011D9F"/>
    <w:rsid w:val="00012060"/>
    <w:rsid w:val="00012092"/>
    <w:rsid w:val="00012266"/>
    <w:rsid w:val="000124FE"/>
    <w:rsid w:val="0001250F"/>
    <w:rsid w:val="000126C2"/>
    <w:rsid w:val="00012A3B"/>
    <w:rsid w:val="00012AFC"/>
    <w:rsid w:val="00012D25"/>
    <w:rsid w:val="00012E3D"/>
    <w:rsid w:val="00012E7F"/>
    <w:rsid w:val="000130C9"/>
    <w:rsid w:val="000138C2"/>
    <w:rsid w:val="00013A9B"/>
    <w:rsid w:val="00013C9F"/>
    <w:rsid w:val="000144B4"/>
    <w:rsid w:val="000145A4"/>
    <w:rsid w:val="000145E9"/>
    <w:rsid w:val="000147ED"/>
    <w:rsid w:val="000149DD"/>
    <w:rsid w:val="00014AA4"/>
    <w:rsid w:val="00014EAE"/>
    <w:rsid w:val="00014EDA"/>
    <w:rsid w:val="0001501F"/>
    <w:rsid w:val="00015493"/>
    <w:rsid w:val="000158B5"/>
    <w:rsid w:val="000159D5"/>
    <w:rsid w:val="00015A19"/>
    <w:rsid w:val="00015BD5"/>
    <w:rsid w:val="00015E46"/>
    <w:rsid w:val="00015EBE"/>
    <w:rsid w:val="00015FD4"/>
    <w:rsid w:val="0001613A"/>
    <w:rsid w:val="00016288"/>
    <w:rsid w:val="00016330"/>
    <w:rsid w:val="0001705F"/>
    <w:rsid w:val="0001742F"/>
    <w:rsid w:val="00017B72"/>
    <w:rsid w:val="00017D2C"/>
    <w:rsid w:val="0002042C"/>
    <w:rsid w:val="0002096D"/>
    <w:rsid w:val="000209AD"/>
    <w:rsid w:val="00020C2F"/>
    <w:rsid w:val="00020C70"/>
    <w:rsid w:val="0002109E"/>
    <w:rsid w:val="000211DD"/>
    <w:rsid w:val="00021234"/>
    <w:rsid w:val="000213BB"/>
    <w:rsid w:val="00021590"/>
    <w:rsid w:val="000215CB"/>
    <w:rsid w:val="000216DC"/>
    <w:rsid w:val="00021737"/>
    <w:rsid w:val="000221A6"/>
    <w:rsid w:val="000221DC"/>
    <w:rsid w:val="000226A5"/>
    <w:rsid w:val="00022866"/>
    <w:rsid w:val="00022D0C"/>
    <w:rsid w:val="00022E68"/>
    <w:rsid w:val="000234C9"/>
    <w:rsid w:val="00023556"/>
    <w:rsid w:val="0002356D"/>
    <w:rsid w:val="000235FD"/>
    <w:rsid w:val="0002395A"/>
    <w:rsid w:val="00023B61"/>
    <w:rsid w:val="000241B3"/>
    <w:rsid w:val="0002423B"/>
    <w:rsid w:val="00024253"/>
    <w:rsid w:val="0002431B"/>
    <w:rsid w:val="0002443E"/>
    <w:rsid w:val="00024778"/>
    <w:rsid w:val="00024A2F"/>
    <w:rsid w:val="00024D2F"/>
    <w:rsid w:val="00024DB6"/>
    <w:rsid w:val="00024E7D"/>
    <w:rsid w:val="00024E99"/>
    <w:rsid w:val="00025290"/>
    <w:rsid w:val="000255DE"/>
    <w:rsid w:val="0002562A"/>
    <w:rsid w:val="000256CE"/>
    <w:rsid w:val="00025BD3"/>
    <w:rsid w:val="00025C2F"/>
    <w:rsid w:val="00025E2B"/>
    <w:rsid w:val="00025E7C"/>
    <w:rsid w:val="00025FB6"/>
    <w:rsid w:val="00025FB8"/>
    <w:rsid w:val="000262F9"/>
    <w:rsid w:val="000263A6"/>
    <w:rsid w:val="000264A0"/>
    <w:rsid w:val="000264D3"/>
    <w:rsid w:val="0002689B"/>
    <w:rsid w:val="000269BA"/>
    <w:rsid w:val="00026BA8"/>
    <w:rsid w:val="00026BBA"/>
    <w:rsid w:val="00026D6B"/>
    <w:rsid w:val="000271D0"/>
    <w:rsid w:val="00027234"/>
    <w:rsid w:val="00027305"/>
    <w:rsid w:val="000273D8"/>
    <w:rsid w:val="000274F5"/>
    <w:rsid w:val="0002751D"/>
    <w:rsid w:val="000275E0"/>
    <w:rsid w:val="0002783B"/>
    <w:rsid w:val="0002789C"/>
    <w:rsid w:val="000278DB"/>
    <w:rsid w:val="000278E1"/>
    <w:rsid w:val="00027ADE"/>
    <w:rsid w:val="00027FF7"/>
    <w:rsid w:val="00030547"/>
    <w:rsid w:val="00030A39"/>
    <w:rsid w:val="00030BA6"/>
    <w:rsid w:val="00031017"/>
    <w:rsid w:val="00031341"/>
    <w:rsid w:val="000314EE"/>
    <w:rsid w:val="00031586"/>
    <w:rsid w:val="00031902"/>
    <w:rsid w:val="00031B47"/>
    <w:rsid w:val="00031CFF"/>
    <w:rsid w:val="00031D39"/>
    <w:rsid w:val="0003206F"/>
    <w:rsid w:val="0003230D"/>
    <w:rsid w:val="00032F7F"/>
    <w:rsid w:val="00033250"/>
    <w:rsid w:val="00033395"/>
    <w:rsid w:val="0003364A"/>
    <w:rsid w:val="000336A3"/>
    <w:rsid w:val="000337BA"/>
    <w:rsid w:val="00033C71"/>
    <w:rsid w:val="000340E2"/>
    <w:rsid w:val="00034383"/>
    <w:rsid w:val="0003465E"/>
    <w:rsid w:val="0003477D"/>
    <w:rsid w:val="00034809"/>
    <w:rsid w:val="000348D7"/>
    <w:rsid w:val="00034A3A"/>
    <w:rsid w:val="00034DA9"/>
    <w:rsid w:val="00034E73"/>
    <w:rsid w:val="00034F1E"/>
    <w:rsid w:val="00035340"/>
    <w:rsid w:val="00035868"/>
    <w:rsid w:val="00035AB2"/>
    <w:rsid w:val="00035C1B"/>
    <w:rsid w:val="00035DFD"/>
    <w:rsid w:val="000362F5"/>
    <w:rsid w:val="00036411"/>
    <w:rsid w:val="000366A4"/>
    <w:rsid w:val="00036D89"/>
    <w:rsid w:val="00037104"/>
    <w:rsid w:val="00037298"/>
    <w:rsid w:val="00037386"/>
    <w:rsid w:val="00037434"/>
    <w:rsid w:val="00037710"/>
    <w:rsid w:val="00037DFC"/>
    <w:rsid w:val="00040020"/>
    <w:rsid w:val="000401D7"/>
    <w:rsid w:val="000405EE"/>
    <w:rsid w:val="00040786"/>
    <w:rsid w:val="00040D1E"/>
    <w:rsid w:val="000414E3"/>
    <w:rsid w:val="000418C6"/>
    <w:rsid w:val="00041EF6"/>
    <w:rsid w:val="0004206D"/>
    <w:rsid w:val="000420AF"/>
    <w:rsid w:val="000420C4"/>
    <w:rsid w:val="00042535"/>
    <w:rsid w:val="00042A2D"/>
    <w:rsid w:val="00042AC5"/>
    <w:rsid w:val="00042D18"/>
    <w:rsid w:val="00043127"/>
    <w:rsid w:val="000432A9"/>
    <w:rsid w:val="00043526"/>
    <w:rsid w:val="0004382A"/>
    <w:rsid w:val="000439E0"/>
    <w:rsid w:val="00043C8D"/>
    <w:rsid w:val="00043EC7"/>
    <w:rsid w:val="00044277"/>
    <w:rsid w:val="00044802"/>
    <w:rsid w:val="00044EC3"/>
    <w:rsid w:val="0004503A"/>
    <w:rsid w:val="0004541F"/>
    <w:rsid w:val="000454A3"/>
    <w:rsid w:val="000454DF"/>
    <w:rsid w:val="00045C0B"/>
    <w:rsid w:val="00045F75"/>
    <w:rsid w:val="000468E1"/>
    <w:rsid w:val="00046B02"/>
    <w:rsid w:val="00047060"/>
    <w:rsid w:val="000474D5"/>
    <w:rsid w:val="000476F7"/>
    <w:rsid w:val="0004772E"/>
    <w:rsid w:val="00047DCE"/>
    <w:rsid w:val="00047EB1"/>
    <w:rsid w:val="00050201"/>
    <w:rsid w:val="0005048F"/>
    <w:rsid w:val="000504CB"/>
    <w:rsid w:val="00050552"/>
    <w:rsid w:val="0005059C"/>
    <w:rsid w:val="00050646"/>
    <w:rsid w:val="000506DF"/>
    <w:rsid w:val="000508A7"/>
    <w:rsid w:val="00050A22"/>
    <w:rsid w:val="00050B56"/>
    <w:rsid w:val="00050C90"/>
    <w:rsid w:val="000516BD"/>
    <w:rsid w:val="0005170D"/>
    <w:rsid w:val="00051860"/>
    <w:rsid w:val="00051906"/>
    <w:rsid w:val="00051C58"/>
    <w:rsid w:val="0005210F"/>
    <w:rsid w:val="000521E8"/>
    <w:rsid w:val="0005245E"/>
    <w:rsid w:val="00052486"/>
    <w:rsid w:val="00052915"/>
    <w:rsid w:val="00052996"/>
    <w:rsid w:val="00052DD3"/>
    <w:rsid w:val="00052FB5"/>
    <w:rsid w:val="00053008"/>
    <w:rsid w:val="0005300B"/>
    <w:rsid w:val="00053048"/>
    <w:rsid w:val="000530A0"/>
    <w:rsid w:val="00053A99"/>
    <w:rsid w:val="00053BC2"/>
    <w:rsid w:val="00053C1E"/>
    <w:rsid w:val="00053E07"/>
    <w:rsid w:val="000547D6"/>
    <w:rsid w:val="00054880"/>
    <w:rsid w:val="000554F4"/>
    <w:rsid w:val="000556B2"/>
    <w:rsid w:val="00055964"/>
    <w:rsid w:val="00055AAB"/>
    <w:rsid w:val="00055BB5"/>
    <w:rsid w:val="00055FEB"/>
    <w:rsid w:val="00056563"/>
    <w:rsid w:val="000569AF"/>
    <w:rsid w:val="00056AE7"/>
    <w:rsid w:val="00056DD8"/>
    <w:rsid w:val="00056E0A"/>
    <w:rsid w:val="00056E84"/>
    <w:rsid w:val="00056F61"/>
    <w:rsid w:val="00057F22"/>
    <w:rsid w:val="00060133"/>
    <w:rsid w:val="00060262"/>
    <w:rsid w:val="0006049A"/>
    <w:rsid w:val="000606A1"/>
    <w:rsid w:val="00060F08"/>
    <w:rsid w:val="00060F92"/>
    <w:rsid w:val="00060F9E"/>
    <w:rsid w:val="0006128F"/>
    <w:rsid w:val="0006129D"/>
    <w:rsid w:val="000614C3"/>
    <w:rsid w:val="0006152B"/>
    <w:rsid w:val="0006160B"/>
    <w:rsid w:val="00061662"/>
    <w:rsid w:val="0006191B"/>
    <w:rsid w:val="0006197F"/>
    <w:rsid w:val="00061E1B"/>
    <w:rsid w:val="0006214E"/>
    <w:rsid w:val="000623D2"/>
    <w:rsid w:val="0006242D"/>
    <w:rsid w:val="00062648"/>
    <w:rsid w:val="00062A9E"/>
    <w:rsid w:val="00062B3C"/>
    <w:rsid w:val="00063140"/>
    <w:rsid w:val="00063384"/>
    <w:rsid w:val="000635F4"/>
    <w:rsid w:val="00063678"/>
    <w:rsid w:val="00063833"/>
    <w:rsid w:val="00063837"/>
    <w:rsid w:val="00063AB8"/>
    <w:rsid w:val="00063E39"/>
    <w:rsid w:val="0006447D"/>
    <w:rsid w:val="000644E4"/>
    <w:rsid w:val="00064993"/>
    <w:rsid w:val="00064B05"/>
    <w:rsid w:val="00064B1C"/>
    <w:rsid w:val="00064B85"/>
    <w:rsid w:val="00064B94"/>
    <w:rsid w:val="00064D84"/>
    <w:rsid w:val="00064E87"/>
    <w:rsid w:val="00064E8A"/>
    <w:rsid w:val="0006534A"/>
    <w:rsid w:val="0006539A"/>
    <w:rsid w:val="000653A0"/>
    <w:rsid w:val="0006581E"/>
    <w:rsid w:val="0006584B"/>
    <w:rsid w:val="0006585C"/>
    <w:rsid w:val="000661DA"/>
    <w:rsid w:val="00066290"/>
    <w:rsid w:val="00066CA0"/>
    <w:rsid w:val="00066CE7"/>
    <w:rsid w:val="00066CF0"/>
    <w:rsid w:val="000670AC"/>
    <w:rsid w:val="00067189"/>
    <w:rsid w:val="0006762C"/>
    <w:rsid w:val="00067F73"/>
    <w:rsid w:val="0007032C"/>
    <w:rsid w:val="00070702"/>
    <w:rsid w:val="0007071B"/>
    <w:rsid w:val="0007094E"/>
    <w:rsid w:val="00070E2D"/>
    <w:rsid w:val="00070E7B"/>
    <w:rsid w:val="00070E98"/>
    <w:rsid w:val="00070F16"/>
    <w:rsid w:val="0007115B"/>
    <w:rsid w:val="00071384"/>
    <w:rsid w:val="0007147B"/>
    <w:rsid w:val="00071E46"/>
    <w:rsid w:val="00072391"/>
    <w:rsid w:val="0007274D"/>
    <w:rsid w:val="000729D8"/>
    <w:rsid w:val="00072B34"/>
    <w:rsid w:val="00072FC4"/>
    <w:rsid w:val="0007302F"/>
    <w:rsid w:val="00073898"/>
    <w:rsid w:val="00073FD2"/>
    <w:rsid w:val="000740E5"/>
    <w:rsid w:val="00074163"/>
    <w:rsid w:val="0007430F"/>
    <w:rsid w:val="0007464F"/>
    <w:rsid w:val="00074737"/>
    <w:rsid w:val="000749CF"/>
    <w:rsid w:val="00074AA0"/>
    <w:rsid w:val="00075037"/>
    <w:rsid w:val="0007551A"/>
    <w:rsid w:val="000755EB"/>
    <w:rsid w:val="0007579A"/>
    <w:rsid w:val="00076110"/>
    <w:rsid w:val="000761DB"/>
    <w:rsid w:val="000762C4"/>
    <w:rsid w:val="000766EC"/>
    <w:rsid w:val="000772F1"/>
    <w:rsid w:val="0007744E"/>
    <w:rsid w:val="00077575"/>
    <w:rsid w:val="00077B79"/>
    <w:rsid w:val="00077DCC"/>
    <w:rsid w:val="000807FB"/>
    <w:rsid w:val="000808B2"/>
    <w:rsid w:val="00080908"/>
    <w:rsid w:val="00080964"/>
    <w:rsid w:val="00080D14"/>
    <w:rsid w:val="00080E78"/>
    <w:rsid w:val="0008136F"/>
    <w:rsid w:val="000814D0"/>
    <w:rsid w:val="00081661"/>
    <w:rsid w:val="0008193F"/>
    <w:rsid w:val="000819D2"/>
    <w:rsid w:val="00081A42"/>
    <w:rsid w:val="00081D24"/>
    <w:rsid w:val="00082182"/>
    <w:rsid w:val="000822A5"/>
    <w:rsid w:val="0008261F"/>
    <w:rsid w:val="0008289B"/>
    <w:rsid w:val="00082B5B"/>
    <w:rsid w:val="00082F84"/>
    <w:rsid w:val="0008313E"/>
    <w:rsid w:val="00083597"/>
    <w:rsid w:val="0008378C"/>
    <w:rsid w:val="00084323"/>
    <w:rsid w:val="00084904"/>
    <w:rsid w:val="00084BA5"/>
    <w:rsid w:val="00084C6E"/>
    <w:rsid w:val="00084D2C"/>
    <w:rsid w:val="00085018"/>
    <w:rsid w:val="00085317"/>
    <w:rsid w:val="000859BA"/>
    <w:rsid w:val="00085BDC"/>
    <w:rsid w:val="00085D3B"/>
    <w:rsid w:val="000860AD"/>
    <w:rsid w:val="00086642"/>
    <w:rsid w:val="000867CC"/>
    <w:rsid w:val="00086896"/>
    <w:rsid w:val="0008694B"/>
    <w:rsid w:val="00086D26"/>
    <w:rsid w:val="0008711E"/>
    <w:rsid w:val="00087127"/>
    <w:rsid w:val="000878D8"/>
    <w:rsid w:val="00087B33"/>
    <w:rsid w:val="00087D17"/>
    <w:rsid w:val="000914C1"/>
    <w:rsid w:val="0009156B"/>
    <w:rsid w:val="000916DD"/>
    <w:rsid w:val="000917A0"/>
    <w:rsid w:val="000918EC"/>
    <w:rsid w:val="00091B94"/>
    <w:rsid w:val="000921D0"/>
    <w:rsid w:val="0009233E"/>
    <w:rsid w:val="000923FA"/>
    <w:rsid w:val="00092455"/>
    <w:rsid w:val="00092584"/>
    <w:rsid w:val="00092778"/>
    <w:rsid w:val="00092893"/>
    <w:rsid w:val="00092B1D"/>
    <w:rsid w:val="000930DE"/>
    <w:rsid w:val="000930F5"/>
    <w:rsid w:val="00093508"/>
    <w:rsid w:val="0009359A"/>
    <w:rsid w:val="000938AD"/>
    <w:rsid w:val="0009452F"/>
    <w:rsid w:val="00094A40"/>
    <w:rsid w:val="00094A4D"/>
    <w:rsid w:val="00094EA2"/>
    <w:rsid w:val="00094EC9"/>
    <w:rsid w:val="00094EDE"/>
    <w:rsid w:val="00094F0F"/>
    <w:rsid w:val="00094F8F"/>
    <w:rsid w:val="00095286"/>
    <w:rsid w:val="00095460"/>
    <w:rsid w:val="0009555D"/>
    <w:rsid w:val="0009570C"/>
    <w:rsid w:val="00095AF8"/>
    <w:rsid w:val="00095BF4"/>
    <w:rsid w:val="00095C7A"/>
    <w:rsid w:val="00095DB1"/>
    <w:rsid w:val="00095E92"/>
    <w:rsid w:val="00096356"/>
    <w:rsid w:val="0009638B"/>
    <w:rsid w:val="0009676C"/>
    <w:rsid w:val="00096A92"/>
    <w:rsid w:val="00096D86"/>
    <w:rsid w:val="00096E72"/>
    <w:rsid w:val="00096FC4"/>
    <w:rsid w:val="000972B1"/>
    <w:rsid w:val="00097373"/>
    <w:rsid w:val="00097BA4"/>
    <w:rsid w:val="00097DAB"/>
    <w:rsid w:val="00097DB2"/>
    <w:rsid w:val="000A01B9"/>
    <w:rsid w:val="000A021D"/>
    <w:rsid w:val="000A09E1"/>
    <w:rsid w:val="000A0BE6"/>
    <w:rsid w:val="000A0D60"/>
    <w:rsid w:val="000A0E9B"/>
    <w:rsid w:val="000A1075"/>
    <w:rsid w:val="000A134B"/>
    <w:rsid w:val="000A179E"/>
    <w:rsid w:val="000A17C4"/>
    <w:rsid w:val="000A18DE"/>
    <w:rsid w:val="000A1908"/>
    <w:rsid w:val="000A1CA6"/>
    <w:rsid w:val="000A1DCB"/>
    <w:rsid w:val="000A1F12"/>
    <w:rsid w:val="000A22DA"/>
    <w:rsid w:val="000A257C"/>
    <w:rsid w:val="000A26E9"/>
    <w:rsid w:val="000A2DB8"/>
    <w:rsid w:val="000A2EAF"/>
    <w:rsid w:val="000A31BC"/>
    <w:rsid w:val="000A334C"/>
    <w:rsid w:val="000A3686"/>
    <w:rsid w:val="000A377F"/>
    <w:rsid w:val="000A380F"/>
    <w:rsid w:val="000A382B"/>
    <w:rsid w:val="000A3ADA"/>
    <w:rsid w:val="000A3C54"/>
    <w:rsid w:val="000A4758"/>
    <w:rsid w:val="000A475A"/>
    <w:rsid w:val="000A4C4C"/>
    <w:rsid w:val="000A54C8"/>
    <w:rsid w:val="000A583C"/>
    <w:rsid w:val="000A58B7"/>
    <w:rsid w:val="000A5B9F"/>
    <w:rsid w:val="000A5BA7"/>
    <w:rsid w:val="000A5BFF"/>
    <w:rsid w:val="000A6252"/>
    <w:rsid w:val="000A652E"/>
    <w:rsid w:val="000A6A61"/>
    <w:rsid w:val="000A6E45"/>
    <w:rsid w:val="000A7065"/>
    <w:rsid w:val="000A7178"/>
    <w:rsid w:val="000A7252"/>
    <w:rsid w:val="000A76A5"/>
    <w:rsid w:val="000A7B35"/>
    <w:rsid w:val="000A7CC9"/>
    <w:rsid w:val="000B02C0"/>
    <w:rsid w:val="000B0349"/>
    <w:rsid w:val="000B0571"/>
    <w:rsid w:val="000B073F"/>
    <w:rsid w:val="000B082E"/>
    <w:rsid w:val="000B0E5C"/>
    <w:rsid w:val="000B1588"/>
    <w:rsid w:val="000B16D7"/>
    <w:rsid w:val="000B1A2F"/>
    <w:rsid w:val="000B1A7A"/>
    <w:rsid w:val="000B1C01"/>
    <w:rsid w:val="000B1FCA"/>
    <w:rsid w:val="000B2551"/>
    <w:rsid w:val="000B258A"/>
    <w:rsid w:val="000B25F8"/>
    <w:rsid w:val="000B2683"/>
    <w:rsid w:val="000B27B2"/>
    <w:rsid w:val="000B2895"/>
    <w:rsid w:val="000B2F09"/>
    <w:rsid w:val="000B32FF"/>
    <w:rsid w:val="000B33E0"/>
    <w:rsid w:val="000B3409"/>
    <w:rsid w:val="000B379C"/>
    <w:rsid w:val="000B3857"/>
    <w:rsid w:val="000B38E4"/>
    <w:rsid w:val="000B46AE"/>
    <w:rsid w:val="000B47D5"/>
    <w:rsid w:val="000B4942"/>
    <w:rsid w:val="000B4A3D"/>
    <w:rsid w:val="000B4ADE"/>
    <w:rsid w:val="000B4D79"/>
    <w:rsid w:val="000B4E0D"/>
    <w:rsid w:val="000B4EB3"/>
    <w:rsid w:val="000B5370"/>
    <w:rsid w:val="000B5389"/>
    <w:rsid w:val="000B5532"/>
    <w:rsid w:val="000B563F"/>
    <w:rsid w:val="000B5C1C"/>
    <w:rsid w:val="000B628D"/>
    <w:rsid w:val="000B6707"/>
    <w:rsid w:val="000B6781"/>
    <w:rsid w:val="000B68ED"/>
    <w:rsid w:val="000B69AB"/>
    <w:rsid w:val="000B6B57"/>
    <w:rsid w:val="000B6DD6"/>
    <w:rsid w:val="000B6F96"/>
    <w:rsid w:val="000B6FF3"/>
    <w:rsid w:val="000B7102"/>
    <w:rsid w:val="000B7231"/>
    <w:rsid w:val="000B7AEC"/>
    <w:rsid w:val="000B7CF9"/>
    <w:rsid w:val="000C0825"/>
    <w:rsid w:val="000C09D1"/>
    <w:rsid w:val="000C0AD7"/>
    <w:rsid w:val="000C0BEB"/>
    <w:rsid w:val="000C0D7D"/>
    <w:rsid w:val="000C0E7C"/>
    <w:rsid w:val="000C1287"/>
    <w:rsid w:val="000C15BE"/>
    <w:rsid w:val="000C1B3A"/>
    <w:rsid w:val="000C1B42"/>
    <w:rsid w:val="000C1C3F"/>
    <w:rsid w:val="000C200B"/>
    <w:rsid w:val="000C2273"/>
    <w:rsid w:val="000C26C8"/>
    <w:rsid w:val="000C2AF1"/>
    <w:rsid w:val="000C2C2A"/>
    <w:rsid w:val="000C2D84"/>
    <w:rsid w:val="000C2EA2"/>
    <w:rsid w:val="000C2FD4"/>
    <w:rsid w:val="000C3371"/>
    <w:rsid w:val="000C33A7"/>
    <w:rsid w:val="000C34A6"/>
    <w:rsid w:val="000C361C"/>
    <w:rsid w:val="000C3B06"/>
    <w:rsid w:val="000C3B43"/>
    <w:rsid w:val="000C3BE9"/>
    <w:rsid w:val="000C3C57"/>
    <w:rsid w:val="000C3D10"/>
    <w:rsid w:val="000C3F1C"/>
    <w:rsid w:val="000C40D2"/>
    <w:rsid w:val="000C4305"/>
    <w:rsid w:val="000C44B7"/>
    <w:rsid w:val="000C462C"/>
    <w:rsid w:val="000C4A78"/>
    <w:rsid w:val="000C4C74"/>
    <w:rsid w:val="000C59D3"/>
    <w:rsid w:val="000C60BD"/>
    <w:rsid w:val="000C6353"/>
    <w:rsid w:val="000C6541"/>
    <w:rsid w:val="000C658B"/>
    <w:rsid w:val="000C6694"/>
    <w:rsid w:val="000C69E1"/>
    <w:rsid w:val="000C6EB6"/>
    <w:rsid w:val="000C6FD9"/>
    <w:rsid w:val="000C7625"/>
    <w:rsid w:val="000C76D7"/>
    <w:rsid w:val="000C7BCE"/>
    <w:rsid w:val="000C7E5B"/>
    <w:rsid w:val="000D0290"/>
    <w:rsid w:val="000D06D5"/>
    <w:rsid w:val="000D0889"/>
    <w:rsid w:val="000D0ECD"/>
    <w:rsid w:val="000D114E"/>
    <w:rsid w:val="000D1206"/>
    <w:rsid w:val="000D168E"/>
    <w:rsid w:val="000D1B59"/>
    <w:rsid w:val="000D1F87"/>
    <w:rsid w:val="000D2187"/>
    <w:rsid w:val="000D25BF"/>
    <w:rsid w:val="000D25ED"/>
    <w:rsid w:val="000D270E"/>
    <w:rsid w:val="000D287E"/>
    <w:rsid w:val="000D2D12"/>
    <w:rsid w:val="000D3014"/>
    <w:rsid w:val="000D39BA"/>
    <w:rsid w:val="000D3FB6"/>
    <w:rsid w:val="000D400D"/>
    <w:rsid w:val="000D4025"/>
    <w:rsid w:val="000D42E2"/>
    <w:rsid w:val="000D46E5"/>
    <w:rsid w:val="000D4AFA"/>
    <w:rsid w:val="000D4B3F"/>
    <w:rsid w:val="000D4BD2"/>
    <w:rsid w:val="000D509B"/>
    <w:rsid w:val="000D5842"/>
    <w:rsid w:val="000D5955"/>
    <w:rsid w:val="000D601B"/>
    <w:rsid w:val="000D6064"/>
    <w:rsid w:val="000D63E0"/>
    <w:rsid w:val="000D6CD6"/>
    <w:rsid w:val="000D7467"/>
    <w:rsid w:val="000D75CA"/>
    <w:rsid w:val="000D7ABC"/>
    <w:rsid w:val="000D7AC0"/>
    <w:rsid w:val="000D7F3E"/>
    <w:rsid w:val="000E0939"/>
    <w:rsid w:val="000E10DA"/>
    <w:rsid w:val="000E178F"/>
    <w:rsid w:val="000E195D"/>
    <w:rsid w:val="000E1E0B"/>
    <w:rsid w:val="000E1EB1"/>
    <w:rsid w:val="000E21F2"/>
    <w:rsid w:val="000E2210"/>
    <w:rsid w:val="000E223D"/>
    <w:rsid w:val="000E2645"/>
    <w:rsid w:val="000E279A"/>
    <w:rsid w:val="000E2A23"/>
    <w:rsid w:val="000E2F25"/>
    <w:rsid w:val="000E3341"/>
    <w:rsid w:val="000E3511"/>
    <w:rsid w:val="000E3982"/>
    <w:rsid w:val="000E3AEB"/>
    <w:rsid w:val="000E3CF9"/>
    <w:rsid w:val="000E3EFB"/>
    <w:rsid w:val="000E3F4B"/>
    <w:rsid w:val="000E4536"/>
    <w:rsid w:val="000E4703"/>
    <w:rsid w:val="000E4820"/>
    <w:rsid w:val="000E4956"/>
    <w:rsid w:val="000E4CF0"/>
    <w:rsid w:val="000E4D70"/>
    <w:rsid w:val="000E5ACA"/>
    <w:rsid w:val="000E5BA1"/>
    <w:rsid w:val="000E5DBF"/>
    <w:rsid w:val="000E5FA6"/>
    <w:rsid w:val="000E6493"/>
    <w:rsid w:val="000E64F5"/>
    <w:rsid w:val="000E65B1"/>
    <w:rsid w:val="000E6E00"/>
    <w:rsid w:val="000E6EAD"/>
    <w:rsid w:val="000E6F05"/>
    <w:rsid w:val="000E7226"/>
    <w:rsid w:val="000E739E"/>
    <w:rsid w:val="000E7B03"/>
    <w:rsid w:val="000E7CF5"/>
    <w:rsid w:val="000F002F"/>
    <w:rsid w:val="000F014F"/>
    <w:rsid w:val="000F032F"/>
    <w:rsid w:val="000F0DFF"/>
    <w:rsid w:val="000F1010"/>
    <w:rsid w:val="000F1036"/>
    <w:rsid w:val="000F1050"/>
    <w:rsid w:val="000F125F"/>
    <w:rsid w:val="000F15FC"/>
    <w:rsid w:val="000F1644"/>
    <w:rsid w:val="000F1ADC"/>
    <w:rsid w:val="000F2262"/>
    <w:rsid w:val="000F269E"/>
    <w:rsid w:val="000F2784"/>
    <w:rsid w:val="000F293D"/>
    <w:rsid w:val="000F2A0D"/>
    <w:rsid w:val="000F2EEC"/>
    <w:rsid w:val="000F3140"/>
    <w:rsid w:val="000F3321"/>
    <w:rsid w:val="000F3638"/>
    <w:rsid w:val="000F397B"/>
    <w:rsid w:val="000F3B4F"/>
    <w:rsid w:val="000F3D2B"/>
    <w:rsid w:val="000F3DBD"/>
    <w:rsid w:val="000F421E"/>
    <w:rsid w:val="000F439C"/>
    <w:rsid w:val="000F47E9"/>
    <w:rsid w:val="000F496E"/>
    <w:rsid w:val="000F4E4D"/>
    <w:rsid w:val="000F4E9E"/>
    <w:rsid w:val="000F5174"/>
    <w:rsid w:val="000F5190"/>
    <w:rsid w:val="000F55AE"/>
    <w:rsid w:val="000F56D3"/>
    <w:rsid w:val="000F5DAB"/>
    <w:rsid w:val="000F669A"/>
    <w:rsid w:val="000F6983"/>
    <w:rsid w:val="000F6A99"/>
    <w:rsid w:val="000F6C37"/>
    <w:rsid w:val="000F71A4"/>
    <w:rsid w:val="000F7249"/>
    <w:rsid w:val="000F7340"/>
    <w:rsid w:val="000F7411"/>
    <w:rsid w:val="000F7563"/>
    <w:rsid w:val="000F7965"/>
    <w:rsid w:val="000F7CE1"/>
    <w:rsid w:val="000F7EBD"/>
    <w:rsid w:val="00100034"/>
    <w:rsid w:val="0010013E"/>
    <w:rsid w:val="00100793"/>
    <w:rsid w:val="0010096F"/>
    <w:rsid w:val="00100B80"/>
    <w:rsid w:val="00100C57"/>
    <w:rsid w:val="00100D9A"/>
    <w:rsid w:val="00101045"/>
    <w:rsid w:val="00101123"/>
    <w:rsid w:val="0010140B"/>
    <w:rsid w:val="001014E1"/>
    <w:rsid w:val="00101747"/>
    <w:rsid w:val="00101885"/>
    <w:rsid w:val="00101889"/>
    <w:rsid w:val="00101BD8"/>
    <w:rsid w:val="00101C5D"/>
    <w:rsid w:val="00101E80"/>
    <w:rsid w:val="001021B9"/>
    <w:rsid w:val="00102295"/>
    <w:rsid w:val="00102525"/>
    <w:rsid w:val="00103309"/>
    <w:rsid w:val="001034A2"/>
    <w:rsid w:val="0010371E"/>
    <w:rsid w:val="001038D9"/>
    <w:rsid w:val="00103D46"/>
    <w:rsid w:val="001040DE"/>
    <w:rsid w:val="001044C6"/>
    <w:rsid w:val="001049F8"/>
    <w:rsid w:val="00104A4B"/>
    <w:rsid w:val="00104B03"/>
    <w:rsid w:val="00104B68"/>
    <w:rsid w:val="00104CD9"/>
    <w:rsid w:val="00104DC5"/>
    <w:rsid w:val="00104E6B"/>
    <w:rsid w:val="00105124"/>
    <w:rsid w:val="001051AD"/>
    <w:rsid w:val="001051D2"/>
    <w:rsid w:val="001053E2"/>
    <w:rsid w:val="001055F2"/>
    <w:rsid w:val="00105677"/>
    <w:rsid w:val="0010569D"/>
    <w:rsid w:val="001056DC"/>
    <w:rsid w:val="001056EA"/>
    <w:rsid w:val="00105995"/>
    <w:rsid w:val="00105C4B"/>
    <w:rsid w:val="00106BF2"/>
    <w:rsid w:val="00107317"/>
    <w:rsid w:val="001079AB"/>
    <w:rsid w:val="00107B3B"/>
    <w:rsid w:val="00107B58"/>
    <w:rsid w:val="00107E2C"/>
    <w:rsid w:val="00110338"/>
    <w:rsid w:val="00110519"/>
    <w:rsid w:val="00110600"/>
    <w:rsid w:val="001108F3"/>
    <w:rsid w:val="00110AE2"/>
    <w:rsid w:val="00110B49"/>
    <w:rsid w:val="00110B98"/>
    <w:rsid w:val="00110BE8"/>
    <w:rsid w:val="00111413"/>
    <w:rsid w:val="0011142B"/>
    <w:rsid w:val="00111562"/>
    <w:rsid w:val="001117F9"/>
    <w:rsid w:val="001119EA"/>
    <w:rsid w:val="00111BAC"/>
    <w:rsid w:val="00111D33"/>
    <w:rsid w:val="00111E61"/>
    <w:rsid w:val="00112211"/>
    <w:rsid w:val="00112570"/>
    <w:rsid w:val="00112704"/>
    <w:rsid w:val="001127A5"/>
    <w:rsid w:val="00112A06"/>
    <w:rsid w:val="00112B70"/>
    <w:rsid w:val="00112D24"/>
    <w:rsid w:val="00112F14"/>
    <w:rsid w:val="001130B7"/>
    <w:rsid w:val="00113135"/>
    <w:rsid w:val="001131F1"/>
    <w:rsid w:val="0011324C"/>
    <w:rsid w:val="0011327B"/>
    <w:rsid w:val="00113299"/>
    <w:rsid w:val="001135FD"/>
    <w:rsid w:val="00113626"/>
    <w:rsid w:val="00113662"/>
    <w:rsid w:val="00113AED"/>
    <w:rsid w:val="00113B81"/>
    <w:rsid w:val="00113C54"/>
    <w:rsid w:val="001145F2"/>
    <w:rsid w:val="00114804"/>
    <w:rsid w:val="00114D8F"/>
    <w:rsid w:val="00115160"/>
    <w:rsid w:val="001153E8"/>
    <w:rsid w:val="001153F7"/>
    <w:rsid w:val="0011546C"/>
    <w:rsid w:val="00115492"/>
    <w:rsid w:val="00115576"/>
    <w:rsid w:val="00115990"/>
    <w:rsid w:val="00115A25"/>
    <w:rsid w:val="00115B19"/>
    <w:rsid w:val="00115B1F"/>
    <w:rsid w:val="00115B5B"/>
    <w:rsid w:val="00115B78"/>
    <w:rsid w:val="00116244"/>
    <w:rsid w:val="001162BE"/>
    <w:rsid w:val="00116B05"/>
    <w:rsid w:val="00116D02"/>
    <w:rsid w:val="00116DEC"/>
    <w:rsid w:val="00116E61"/>
    <w:rsid w:val="00117095"/>
    <w:rsid w:val="001175B7"/>
    <w:rsid w:val="001175DE"/>
    <w:rsid w:val="0011760C"/>
    <w:rsid w:val="00117ACF"/>
    <w:rsid w:val="001206E3"/>
    <w:rsid w:val="00120A3B"/>
    <w:rsid w:val="001210D7"/>
    <w:rsid w:val="0012122A"/>
    <w:rsid w:val="00121368"/>
    <w:rsid w:val="0012164D"/>
    <w:rsid w:val="001216DA"/>
    <w:rsid w:val="00121BEC"/>
    <w:rsid w:val="00121C31"/>
    <w:rsid w:val="00121F05"/>
    <w:rsid w:val="00122033"/>
    <w:rsid w:val="001221EB"/>
    <w:rsid w:val="00122B4F"/>
    <w:rsid w:val="00122D83"/>
    <w:rsid w:val="00122D8E"/>
    <w:rsid w:val="00122E4D"/>
    <w:rsid w:val="00122F42"/>
    <w:rsid w:val="00123323"/>
    <w:rsid w:val="001233B7"/>
    <w:rsid w:val="001236E2"/>
    <w:rsid w:val="001238E5"/>
    <w:rsid w:val="00123A81"/>
    <w:rsid w:val="001240E0"/>
    <w:rsid w:val="001240E2"/>
    <w:rsid w:val="00124742"/>
    <w:rsid w:val="00124770"/>
    <w:rsid w:val="001249B0"/>
    <w:rsid w:val="001249F7"/>
    <w:rsid w:val="00124C36"/>
    <w:rsid w:val="00124FAC"/>
    <w:rsid w:val="001253DC"/>
    <w:rsid w:val="00125415"/>
    <w:rsid w:val="001254A1"/>
    <w:rsid w:val="001258E4"/>
    <w:rsid w:val="00125EB9"/>
    <w:rsid w:val="00126205"/>
    <w:rsid w:val="001267E2"/>
    <w:rsid w:val="00126C16"/>
    <w:rsid w:val="00126E92"/>
    <w:rsid w:val="00126EAF"/>
    <w:rsid w:val="00126F25"/>
    <w:rsid w:val="0012712F"/>
    <w:rsid w:val="00127C32"/>
    <w:rsid w:val="0013008A"/>
    <w:rsid w:val="001300F3"/>
    <w:rsid w:val="00130101"/>
    <w:rsid w:val="001301D6"/>
    <w:rsid w:val="001302C2"/>
    <w:rsid w:val="00130832"/>
    <w:rsid w:val="001309CF"/>
    <w:rsid w:val="00130B23"/>
    <w:rsid w:val="00130C5D"/>
    <w:rsid w:val="00130EB3"/>
    <w:rsid w:val="0013120B"/>
    <w:rsid w:val="00131235"/>
    <w:rsid w:val="0013143D"/>
    <w:rsid w:val="001315EC"/>
    <w:rsid w:val="0013187D"/>
    <w:rsid w:val="00131DF4"/>
    <w:rsid w:val="00131E4E"/>
    <w:rsid w:val="00131F5D"/>
    <w:rsid w:val="0013281B"/>
    <w:rsid w:val="00132828"/>
    <w:rsid w:val="0013341D"/>
    <w:rsid w:val="00133473"/>
    <w:rsid w:val="00133BFA"/>
    <w:rsid w:val="00134133"/>
    <w:rsid w:val="001343FA"/>
    <w:rsid w:val="001348D0"/>
    <w:rsid w:val="00134AFD"/>
    <w:rsid w:val="00134BBA"/>
    <w:rsid w:val="00134DEE"/>
    <w:rsid w:val="00134E53"/>
    <w:rsid w:val="00134F15"/>
    <w:rsid w:val="00135258"/>
    <w:rsid w:val="00135790"/>
    <w:rsid w:val="00135A5C"/>
    <w:rsid w:val="00135AE7"/>
    <w:rsid w:val="00136443"/>
    <w:rsid w:val="0013652D"/>
    <w:rsid w:val="001367D4"/>
    <w:rsid w:val="001368E5"/>
    <w:rsid w:val="00136AF7"/>
    <w:rsid w:val="00136D14"/>
    <w:rsid w:val="00136D1F"/>
    <w:rsid w:val="00136F32"/>
    <w:rsid w:val="00136F7C"/>
    <w:rsid w:val="00137137"/>
    <w:rsid w:val="00137283"/>
    <w:rsid w:val="00137964"/>
    <w:rsid w:val="00137A4A"/>
    <w:rsid w:val="00137D94"/>
    <w:rsid w:val="00137E39"/>
    <w:rsid w:val="00140156"/>
    <w:rsid w:val="001406EA"/>
    <w:rsid w:val="00140B8C"/>
    <w:rsid w:val="00140D12"/>
    <w:rsid w:val="00140D13"/>
    <w:rsid w:val="00141307"/>
    <w:rsid w:val="00141315"/>
    <w:rsid w:val="00141482"/>
    <w:rsid w:val="00141CCE"/>
    <w:rsid w:val="00141E86"/>
    <w:rsid w:val="001424BD"/>
    <w:rsid w:val="00142F64"/>
    <w:rsid w:val="00142FE0"/>
    <w:rsid w:val="0014344D"/>
    <w:rsid w:val="001434B3"/>
    <w:rsid w:val="001436D9"/>
    <w:rsid w:val="0014377B"/>
    <w:rsid w:val="00143817"/>
    <w:rsid w:val="00143850"/>
    <w:rsid w:val="00143AFA"/>
    <w:rsid w:val="00143E76"/>
    <w:rsid w:val="001442D7"/>
    <w:rsid w:val="00144394"/>
    <w:rsid w:val="0014478D"/>
    <w:rsid w:val="00144A9E"/>
    <w:rsid w:val="0014515F"/>
    <w:rsid w:val="001456A0"/>
    <w:rsid w:val="00145A3C"/>
    <w:rsid w:val="00145B1A"/>
    <w:rsid w:val="00145B26"/>
    <w:rsid w:val="00145B7A"/>
    <w:rsid w:val="00145DAA"/>
    <w:rsid w:val="00145E50"/>
    <w:rsid w:val="00146063"/>
    <w:rsid w:val="0014606B"/>
    <w:rsid w:val="00147430"/>
    <w:rsid w:val="00147445"/>
    <w:rsid w:val="001474A0"/>
    <w:rsid w:val="0014753B"/>
    <w:rsid w:val="00147797"/>
    <w:rsid w:val="00147AD8"/>
    <w:rsid w:val="00147EDA"/>
    <w:rsid w:val="00147F62"/>
    <w:rsid w:val="0015014B"/>
    <w:rsid w:val="00150582"/>
    <w:rsid w:val="00150631"/>
    <w:rsid w:val="001509CF"/>
    <w:rsid w:val="00150CCD"/>
    <w:rsid w:val="00150D7C"/>
    <w:rsid w:val="00150EB2"/>
    <w:rsid w:val="00150F8D"/>
    <w:rsid w:val="00151006"/>
    <w:rsid w:val="00151042"/>
    <w:rsid w:val="00151348"/>
    <w:rsid w:val="00151687"/>
    <w:rsid w:val="0015183E"/>
    <w:rsid w:val="0015215D"/>
    <w:rsid w:val="0015273D"/>
    <w:rsid w:val="00152861"/>
    <w:rsid w:val="001528F4"/>
    <w:rsid w:val="001529B5"/>
    <w:rsid w:val="00152DAC"/>
    <w:rsid w:val="00153023"/>
    <w:rsid w:val="001531CB"/>
    <w:rsid w:val="001531DF"/>
    <w:rsid w:val="00153858"/>
    <w:rsid w:val="00153BEB"/>
    <w:rsid w:val="00153CF1"/>
    <w:rsid w:val="0015427E"/>
    <w:rsid w:val="001542CF"/>
    <w:rsid w:val="0015456A"/>
    <w:rsid w:val="00154AE5"/>
    <w:rsid w:val="00154D8D"/>
    <w:rsid w:val="00154E59"/>
    <w:rsid w:val="00155277"/>
    <w:rsid w:val="00155309"/>
    <w:rsid w:val="00155382"/>
    <w:rsid w:val="00155634"/>
    <w:rsid w:val="00155663"/>
    <w:rsid w:val="001556D5"/>
    <w:rsid w:val="001556F3"/>
    <w:rsid w:val="00155CBB"/>
    <w:rsid w:val="00155D16"/>
    <w:rsid w:val="001560FE"/>
    <w:rsid w:val="00156140"/>
    <w:rsid w:val="0015659A"/>
    <w:rsid w:val="001567EA"/>
    <w:rsid w:val="00156DC9"/>
    <w:rsid w:val="0015719E"/>
    <w:rsid w:val="001571C6"/>
    <w:rsid w:val="001573D3"/>
    <w:rsid w:val="00157AB4"/>
    <w:rsid w:val="00157B9D"/>
    <w:rsid w:val="001605DE"/>
    <w:rsid w:val="00160A82"/>
    <w:rsid w:val="00160CBF"/>
    <w:rsid w:val="00160D05"/>
    <w:rsid w:val="00160E63"/>
    <w:rsid w:val="00160E6C"/>
    <w:rsid w:val="00160E9A"/>
    <w:rsid w:val="00160EE5"/>
    <w:rsid w:val="0016103E"/>
    <w:rsid w:val="0016118D"/>
    <w:rsid w:val="0016122D"/>
    <w:rsid w:val="001618F0"/>
    <w:rsid w:val="00161B7D"/>
    <w:rsid w:val="00161D22"/>
    <w:rsid w:val="00162D01"/>
    <w:rsid w:val="001630C3"/>
    <w:rsid w:val="00163113"/>
    <w:rsid w:val="001631CA"/>
    <w:rsid w:val="00163639"/>
    <w:rsid w:val="00163672"/>
    <w:rsid w:val="00163673"/>
    <w:rsid w:val="00163967"/>
    <w:rsid w:val="00163BEB"/>
    <w:rsid w:val="00163D74"/>
    <w:rsid w:val="00163D7D"/>
    <w:rsid w:val="00163EEC"/>
    <w:rsid w:val="00163F7D"/>
    <w:rsid w:val="00163FCE"/>
    <w:rsid w:val="001642B8"/>
    <w:rsid w:val="0016438B"/>
    <w:rsid w:val="00164621"/>
    <w:rsid w:val="00164AB6"/>
    <w:rsid w:val="0016505D"/>
    <w:rsid w:val="0016565C"/>
    <w:rsid w:val="00165756"/>
    <w:rsid w:val="00165C25"/>
    <w:rsid w:val="00165D4D"/>
    <w:rsid w:val="00166010"/>
    <w:rsid w:val="001660BF"/>
    <w:rsid w:val="001661B0"/>
    <w:rsid w:val="0016649F"/>
    <w:rsid w:val="0016667A"/>
    <w:rsid w:val="0016668E"/>
    <w:rsid w:val="001666A4"/>
    <w:rsid w:val="0016671A"/>
    <w:rsid w:val="00166E5A"/>
    <w:rsid w:val="00167054"/>
    <w:rsid w:val="001671D7"/>
    <w:rsid w:val="001672D1"/>
    <w:rsid w:val="001672DA"/>
    <w:rsid w:val="0016734F"/>
    <w:rsid w:val="00167702"/>
    <w:rsid w:val="00167952"/>
    <w:rsid w:val="00167C47"/>
    <w:rsid w:val="00167C7F"/>
    <w:rsid w:val="0017013A"/>
    <w:rsid w:val="00170619"/>
    <w:rsid w:val="00170B7B"/>
    <w:rsid w:val="00170E22"/>
    <w:rsid w:val="00170F3E"/>
    <w:rsid w:val="00171473"/>
    <w:rsid w:val="00171501"/>
    <w:rsid w:val="00171541"/>
    <w:rsid w:val="00171561"/>
    <w:rsid w:val="00171690"/>
    <w:rsid w:val="00171BC4"/>
    <w:rsid w:val="001720A7"/>
    <w:rsid w:val="001721A2"/>
    <w:rsid w:val="001727BA"/>
    <w:rsid w:val="00172BE0"/>
    <w:rsid w:val="0017309B"/>
    <w:rsid w:val="001739FC"/>
    <w:rsid w:val="00173A2F"/>
    <w:rsid w:val="00173B72"/>
    <w:rsid w:val="00173CA0"/>
    <w:rsid w:val="00174329"/>
    <w:rsid w:val="001743E8"/>
    <w:rsid w:val="00174A1B"/>
    <w:rsid w:val="00174B2C"/>
    <w:rsid w:val="00174C59"/>
    <w:rsid w:val="00175080"/>
    <w:rsid w:val="0017544D"/>
    <w:rsid w:val="001754CD"/>
    <w:rsid w:val="00175630"/>
    <w:rsid w:val="00175701"/>
    <w:rsid w:val="001758F2"/>
    <w:rsid w:val="00175B70"/>
    <w:rsid w:val="00175E34"/>
    <w:rsid w:val="00175E8E"/>
    <w:rsid w:val="00175EA4"/>
    <w:rsid w:val="00175FA4"/>
    <w:rsid w:val="00176309"/>
    <w:rsid w:val="001766D7"/>
    <w:rsid w:val="001767F9"/>
    <w:rsid w:val="00176820"/>
    <w:rsid w:val="0017692A"/>
    <w:rsid w:val="00176BD0"/>
    <w:rsid w:val="00176CA1"/>
    <w:rsid w:val="00177612"/>
    <w:rsid w:val="001778C3"/>
    <w:rsid w:val="00177A6C"/>
    <w:rsid w:val="00177CF5"/>
    <w:rsid w:val="0018071F"/>
    <w:rsid w:val="0018076E"/>
    <w:rsid w:val="0018091C"/>
    <w:rsid w:val="00180D99"/>
    <w:rsid w:val="00180DB1"/>
    <w:rsid w:val="00180EE6"/>
    <w:rsid w:val="00181020"/>
    <w:rsid w:val="00181091"/>
    <w:rsid w:val="001811FB"/>
    <w:rsid w:val="00181B42"/>
    <w:rsid w:val="00181CC8"/>
    <w:rsid w:val="00181EEC"/>
    <w:rsid w:val="00181F13"/>
    <w:rsid w:val="00182208"/>
    <w:rsid w:val="0018267A"/>
    <w:rsid w:val="00182880"/>
    <w:rsid w:val="0018297F"/>
    <w:rsid w:val="00182A0D"/>
    <w:rsid w:val="00182BCD"/>
    <w:rsid w:val="00182FD0"/>
    <w:rsid w:val="001834C7"/>
    <w:rsid w:val="00183731"/>
    <w:rsid w:val="00183890"/>
    <w:rsid w:val="00183AA8"/>
    <w:rsid w:val="00183AFC"/>
    <w:rsid w:val="00183B19"/>
    <w:rsid w:val="00183D05"/>
    <w:rsid w:val="00183DF3"/>
    <w:rsid w:val="00183EAF"/>
    <w:rsid w:val="00184155"/>
    <w:rsid w:val="00184924"/>
    <w:rsid w:val="00184A8E"/>
    <w:rsid w:val="00184E2E"/>
    <w:rsid w:val="0018547A"/>
    <w:rsid w:val="00185A4B"/>
    <w:rsid w:val="00185E0D"/>
    <w:rsid w:val="00186257"/>
    <w:rsid w:val="00186323"/>
    <w:rsid w:val="001866C1"/>
    <w:rsid w:val="0018681B"/>
    <w:rsid w:val="00186933"/>
    <w:rsid w:val="00186B13"/>
    <w:rsid w:val="0018720E"/>
    <w:rsid w:val="0018766C"/>
    <w:rsid w:val="00187B2B"/>
    <w:rsid w:val="00187B40"/>
    <w:rsid w:val="00187B47"/>
    <w:rsid w:val="00187BE4"/>
    <w:rsid w:val="00187F48"/>
    <w:rsid w:val="00187F62"/>
    <w:rsid w:val="0019001F"/>
    <w:rsid w:val="0019003A"/>
    <w:rsid w:val="001901F0"/>
    <w:rsid w:val="00190694"/>
    <w:rsid w:val="0019085A"/>
    <w:rsid w:val="00190978"/>
    <w:rsid w:val="00190CA4"/>
    <w:rsid w:val="00190CCD"/>
    <w:rsid w:val="00190DD7"/>
    <w:rsid w:val="00190E10"/>
    <w:rsid w:val="00190FDF"/>
    <w:rsid w:val="0019120F"/>
    <w:rsid w:val="00191466"/>
    <w:rsid w:val="00191482"/>
    <w:rsid w:val="00191A2B"/>
    <w:rsid w:val="00191ADA"/>
    <w:rsid w:val="00191CFA"/>
    <w:rsid w:val="001920B3"/>
    <w:rsid w:val="00192858"/>
    <w:rsid w:val="00192864"/>
    <w:rsid w:val="00192A0A"/>
    <w:rsid w:val="0019312C"/>
    <w:rsid w:val="001934B0"/>
    <w:rsid w:val="0019357F"/>
    <w:rsid w:val="0019371E"/>
    <w:rsid w:val="00193745"/>
    <w:rsid w:val="00193E31"/>
    <w:rsid w:val="00193F84"/>
    <w:rsid w:val="001941D8"/>
    <w:rsid w:val="001949A6"/>
    <w:rsid w:val="00194E4C"/>
    <w:rsid w:val="00194FEF"/>
    <w:rsid w:val="00195262"/>
    <w:rsid w:val="00195E3F"/>
    <w:rsid w:val="00195F9C"/>
    <w:rsid w:val="001962B6"/>
    <w:rsid w:val="0019639D"/>
    <w:rsid w:val="00196412"/>
    <w:rsid w:val="00196432"/>
    <w:rsid w:val="0019653B"/>
    <w:rsid w:val="0019679E"/>
    <w:rsid w:val="001968D4"/>
    <w:rsid w:val="00197005"/>
    <w:rsid w:val="00197034"/>
    <w:rsid w:val="001977CB"/>
    <w:rsid w:val="00197B38"/>
    <w:rsid w:val="00197DC8"/>
    <w:rsid w:val="00197EFD"/>
    <w:rsid w:val="001A08D4"/>
    <w:rsid w:val="001A0A87"/>
    <w:rsid w:val="001A0C13"/>
    <w:rsid w:val="001A0F6C"/>
    <w:rsid w:val="001A0FE0"/>
    <w:rsid w:val="001A14AE"/>
    <w:rsid w:val="001A16BE"/>
    <w:rsid w:val="001A1BA4"/>
    <w:rsid w:val="001A1C4A"/>
    <w:rsid w:val="001A2488"/>
    <w:rsid w:val="001A2556"/>
    <w:rsid w:val="001A26A0"/>
    <w:rsid w:val="001A2B36"/>
    <w:rsid w:val="001A2B54"/>
    <w:rsid w:val="001A2D36"/>
    <w:rsid w:val="001A36D5"/>
    <w:rsid w:val="001A37A8"/>
    <w:rsid w:val="001A3B0A"/>
    <w:rsid w:val="001A3BCA"/>
    <w:rsid w:val="001A3CB0"/>
    <w:rsid w:val="001A3F91"/>
    <w:rsid w:val="001A4169"/>
    <w:rsid w:val="001A4291"/>
    <w:rsid w:val="001A42C0"/>
    <w:rsid w:val="001A4604"/>
    <w:rsid w:val="001A46F1"/>
    <w:rsid w:val="001A4761"/>
    <w:rsid w:val="001A4C20"/>
    <w:rsid w:val="001A4F47"/>
    <w:rsid w:val="001A500F"/>
    <w:rsid w:val="001A5035"/>
    <w:rsid w:val="001A565E"/>
    <w:rsid w:val="001A5780"/>
    <w:rsid w:val="001A57A6"/>
    <w:rsid w:val="001A5AD2"/>
    <w:rsid w:val="001A5D41"/>
    <w:rsid w:val="001A5F68"/>
    <w:rsid w:val="001A5FFD"/>
    <w:rsid w:val="001A6618"/>
    <w:rsid w:val="001A66FB"/>
    <w:rsid w:val="001A6A20"/>
    <w:rsid w:val="001A6B2D"/>
    <w:rsid w:val="001A6B45"/>
    <w:rsid w:val="001A6C06"/>
    <w:rsid w:val="001A6D51"/>
    <w:rsid w:val="001A6E5F"/>
    <w:rsid w:val="001A6FE5"/>
    <w:rsid w:val="001A70DA"/>
    <w:rsid w:val="001A79EA"/>
    <w:rsid w:val="001A7B97"/>
    <w:rsid w:val="001B00FC"/>
    <w:rsid w:val="001B056D"/>
    <w:rsid w:val="001B06D0"/>
    <w:rsid w:val="001B06D2"/>
    <w:rsid w:val="001B0745"/>
    <w:rsid w:val="001B08E3"/>
    <w:rsid w:val="001B0C7F"/>
    <w:rsid w:val="001B10E6"/>
    <w:rsid w:val="001B1174"/>
    <w:rsid w:val="001B11FE"/>
    <w:rsid w:val="001B1357"/>
    <w:rsid w:val="001B137A"/>
    <w:rsid w:val="001B13AC"/>
    <w:rsid w:val="001B161A"/>
    <w:rsid w:val="001B1637"/>
    <w:rsid w:val="001B178C"/>
    <w:rsid w:val="001B17C9"/>
    <w:rsid w:val="001B182B"/>
    <w:rsid w:val="001B1E89"/>
    <w:rsid w:val="001B2112"/>
    <w:rsid w:val="001B2180"/>
    <w:rsid w:val="001B2587"/>
    <w:rsid w:val="001B28DD"/>
    <w:rsid w:val="001B2A36"/>
    <w:rsid w:val="001B2C6D"/>
    <w:rsid w:val="001B2EDA"/>
    <w:rsid w:val="001B2F08"/>
    <w:rsid w:val="001B3043"/>
    <w:rsid w:val="001B370E"/>
    <w:rsid w:val="001B3941"/>
    <w:rsid w:val="001B3A77"/>
    <w:rsid w:val="001B3F87"/>
    <w:rsid w:val="001B3FA6"/>
    <w:rsid w:val="001B4009"/>
    <w:rsid w:val="001B40A0"/>
    <w:rsid w:val="001B4259"/>
    <w:rsid w:val="001B478A"/>
    <w:rsid w:val="001B4872"/>
    <w:rsid w:val="001B4E33"/>
    <w:rsid w:val="001B5243"/>
    <w:rsid w:val="001B5CE8"/>
    <w:rsid w:val="001B5DA7"/>
    <w:rsid w:val="001B5DD1"/>
    <w:rsid w:val="001B6501"/>
    <w:rsid w:val="001B6B4D"/>
    <w:rsid w:val="001B6D84"/>
    <w:rsid w:val="001B7090"/>
    <w:rsid w:val="001B72DC"/>
    <w:rsid w:val="001B794F"/>
    <w:rsid w:val="001B799A"/>
    <w:rsid w:val="001B7DD3"/>
    <w:rsid w:val="001B7FB7"/>
    <w:rsid w:val="001B7FC1"/>
    <w:rsid w:val="001C00BE"/>
    <w:rsid w:val="001C0D23"/>
    <w:rsid w:val="001C142F"/>
    <w:rsid w:val="001C14F3"/>
    <w:rsid w:val="001C1518"/>
    <w:rsid w:val="001C19FC"/>
    <w:rsid w:val="001C1B67"/>
    <w:rsid w:val="001C1C1D"/>
    <w:rsid w:val="001C1EBC"/>
    <w:rsid w:val="001C27B5"/>
    <w:rsid w:val="001C2A65"/>
    <w:rsid w:val="001C2B06"/>
    <w:rsid w:val="001C2C98"/>
    <w:rsid w:val="001C30CD"/>
    <w:rsid w:val="001C3196"/>
    <w:rsid w:val="001C3669"/>
    <w:rsid w:val="001C3B97"/>
    <w:rsid w:val="001C3E27"/>
    <w:rsid w:val="001C3ECD"/>
    <w:rsid w:val="001C3EFA"/>
    <w:rsid w:val="001C4384"/>
    <w:rsid w:val="001C4577"/>
    <w:rsid w:val="001C487B"/>
    <w:rsid w:val="001C4CF9"/>
    <w:rsid w:val="001C4DD5"/>
    <w:rsid w:val="001C4EA0"/>
    <w:rsid w:val="001C4EFA"/>
    <w:rsid w:val="001C4F11"/>
    <w:rsid w:val="001C4FB9"/>
    <w:rsid w:val="001C4FD4"/>
    <w:rsid w:val="001C5041"/>
    <w:rsid w:val="001C563D"/>
    <w:rsid w:val="001C5A32"/>
    <w:rsid w:val="001C5A60"/>
    <w:rsid w:val="001C5BEA"/>
    <w:rsid w:val="001C5FF4"/>
    <w:rsid w:val="001C6421"/>
    <w:rsid w:val="001C65D5"/>
    <w:rsid w:val="001C664C"/>
    <w:rsid w:val="001C66B0"/>
    <w:rsid w:val="001C66E5"/>
    <w:rsid w:val="001C6856"/>
    <w:rsid w:val="001C6AD1"/>
    <w:rsid w:val="001C6C0C"/>
    <w:rsid w:val="001C6DDE"/>
    <w:rsid w:val="001C6FE2"/>
    <w:rsid w:val="001C712A"/>
    <w:rsid w:val="001C71E4"/>
    <w:rsid w:val="001C7385"/>
    <w:rsid w:val="001C789F"/>
    <w:rsid w:val="001C791B"/>
    <w:rsid w:val="001C7A59"/>
    <w:rsid w:val="001C7F11"/>
    <w:rsid w:val="001C7F3C"/>
    <w:rsid w:val="001C7FEF"/>
    <w:rsid w:val="001D04BF"/>
    <w:rsid w:val="001D0623"/>
    <w:rsid w:val="001D0903"/>
    <w:rsid w:val="001D0D4D"/>
    <w:rsid w:val="001D0D6A"/>
    <w:rsid w:val="001D0F10"/>
    <w:rsid w:val="001D0FEA"/>
    <w:rsid w:val="001D16E8"/>
    <w:rsid w:val="001D1A86"/>
    <w:rsid w:val="001D1CF7"/>
    <w:rsid w:val="001D1EF0"/>
    <w:rsid w:val="001D21DD"/>
    <w:rsid w:val="001D23A7"/>
    <w:rsid w:val="001D2440"/>
    <w:rsid w:val="001D291D"/>
    <w:rsid w:val="001D2ED0"/>
    <w:rsid w:val="001D30B2"/>
    <w:rsid w:val="001D33D3"/>
    <w:rsid w:val="001D3423"/>
    <w:rsid w:val="001D35E0"/>
    <w:rsid w:val="001D366A"/>
    <w:rsid w:val="001D38C8"/>
    <w:rsid w:val="001D3911"/>
    <w:rsid w:val="001D3959"/>
    <w:rsid w:val="001D3D1E"/>
    <w:rsid w:val="001D3D23"/>
    <w:rsid w:val="001D3DAF"/>
    <w:rsid w:val="001D43CE"/>
    <w:rsid w:val="001D471F"/>
    <w:rsid w:val="001D48A8"/>
    <w:rsid w:val="001D4943"/>
    <w:rsid w:val="001D4A19"/>
    <w:rsid w:val="001D4DCB"/>
    <w:rsid w:val="001D4FFC"/>
    <w:rsid w:val="001D501B"/>
    <w:rsid w:val="001D5977"/>
    <w:rsid w:val="001D5EC5"/>
    <w:rsid w:val="001D5F10"/>
    <w:rsid w:val="001D664F"/>
    <w:rsid w:val="001D6EF7"/>
    <w:rsid w:val="001D709C"/>
    <w:rsid w:val="001D71F8"/>
    <w:rsid w:val="001E05B0"/>
    <w:rsid w:val="001E05D8"/>
    <w:rsid w:val="001E0A54"/>
    <w:rsid w:val="001E0D9D"/>
    <w:rsid w:val="001E0DCC"/>
    <w:rsid w:val="001E0FFE"/>
    <w:rsid w:val="001E1027"/>
    <w:rsid w:val="001E11CA"/>
    <w:rsid w:val="001E11EB"/>
    <w:rsid w:val="001E1A0D"/>
    <w:rsid w:val="001E1A72"/>
    <w:rsid w:val="001E1C00"/>
    <w:rsid w:val="001E1D6D"/>
    <w:rsid w:val="001E2059"/>
    <w:rsid w:val="001E27D0"/>
    <w:rsid w:val="001E2859"/>
    <w:rsid w:val="001E29A1"/>
    <w:rsid w:val="001E29C5"/>
    <w:rsid w:val="001E324C"/>
    <w:rsid w:val="001E34C3"/>
    <w:rsid w:val="001E3991"/>
    <w:rsid w:val="001E3E01"/>
    <w:rsid w:val="001E3FB7"/>
    <w:rsid w:val="001E4569"/>
    <w:rsid w:val="001E480D"/>
    <w:rsid w:val="001E4854"/>
    <w:rsid w:val="001E4A17"/>
    <w:rsid w:val="001E4C33"/>
    <w:rsid w:val="001E4CDB"/>
    <w:rsid w:val="001E4F9C"/>
    <w:rsid w:val="001E525B"/>
    <w:rsid w:val="001E5374"/>
    <w:rsid w:val="001E53FE"/>
    <w:rsid w:val="001E601E"/>
    <w:rsid w:val="001E60FF"/>
    <w:rsid w:val="001E6412"/>
    <w:rsid w:val="001E6573"/>
    <w:rsid w:val="001E6845"/>
    <w:rsid w:val="001E6A4A"/>
    <w:rsid w:val="001E6B82"/>
    <w:rsid w:val="001E6BA0"/>
    <w:rsid w:val="001E6EBA"/>
    <w:rsid w:val="001E75B5"/>
    <w:rsid w:val="001E7E5E"/>
    <w:rsid w:val="001E7F63"/>
    <w:rsid w:val="001F0264"/>
    <w:rsid w:val="001F0662"/>
    <w:rsid w:val="001F07CF"/>
    <w:rsid w:val="001F0C95"/>
    <w:rsid w:val="001F0F33"/>
    <w:rsid w:val="001F12FA"/>
    <w:rsid w:val="001F1889"/>
    <w:rsid w:val="001F1A49"/>
    <w:rsid w:val="001F2224"/>
    <w:rsid w:val="001F22CD"/>
    <w:rsid w:val="001F24EB"/>
    <w:rsid w:val="001F2608"/>
    <w:rsid w:val="001F284A"/>
    <w:rsid w:val="001F2BEB"/>
    <w:rsid w:val="001F2F5F"/>
    <w:rsid w:val="001F30C3"/>
    <w:rsid w:val="001F3378"/>
    <w:rsid w:val="001F3722"/>
    <w:rsid w:val="001F3911"/>
    <w:rsid w:val="001F44BA"/>
    <w:rsid w:val="001F44D4"/>
    <w:rsid w:val="001F459A"/>
    <w:rsid w:val="001F4600"/>
    <w:rsid w:val="001F4708"/>
    <w:rsid w:val="001F47BD"/>
    <w:rsid w:val="001F48A2"/>
    <w:rsid w:val="001F48E4"/>
    <w:rsid w:val="001F4A85"/>
    <w:rsid w:val="001F4CBB"/>
    <w:rsid w:val="001F4F63"/>
    <w:rsid w:val="001F5126"/>
    <w:rsid w:val="001F51CC"/>
    <w:rsid w:val="001F5301"/>
    <w:rsid w:val="001F54BC"/>
    <w:rsid w:val="001F59FD"/>
    <w:rsid w:val="001F5A18"/>
    <w:rsid w:val="001F5A6F"/>
    <w:rsid w:val="001F5C4D"/>
    <w:rsid w:val="001F5E02"/>
    <w:rsid w:val="001F6000"/>
    <w:rsid w:val="001F6046"/>
    <w:rsid w:val="001F6930"/>
    <w:rsid w:val="001F6A4C"/>
    <w:rsid w:val="001F72C5"/>
    <w:rsid w:val="001F745E"/>
    <w:rsid w:val="001F74FA"/>
    <w:rsid w:val="001F7664"/>
    <w:rsid w:val="001F76DD"/>
    <w:rsid w:val="001F785D"/>
    <w:rsid w:val="001F7864"/>
    <w:rsid w:val="001F7BEA"/>
    <w:rsid w:val="001F7C20"/>
    <w:rsid w:val="001F7C99"/>
    <w:rsid w:val="001F7E5C"/>
    <w:rsid w:val="00200070"/>
    <w:rsid w:val="00200605"/>
    <w:rsid w:val="00200742"/>
    <w:rsid w:val="002009D2"/>
    <w:rsid w:val="00200B34"/>
    <w:rsid w:val="0020108A"/>
    <w:rsid w:val="00201331"/>
    <w:rsid w:val="0020144B"/>
    <w:rsid w:val="002019F4"/>
    <w:rsid w:val="002019FE"/>
    <w:rsid w:val="00201A19"/>
    <w:rsid w:val="00201BB3"/>
    <w:rsid w:val="00201D4E"/>
    <w:rsid w:val="00201F4D"/>
    <w:rsid w:val="00201F8A"/>
    <w:rsid w:val="0020200A"/>
    <w:rsid w:val="00202200"/>
    <w:rsid w:val="00202907"/>
    <w:rsid w:val="0020293F"/>
    <w:rsid w:val="00202BD6"/>
    <w:rsid w:val="00202EE9"/>
    <w:rsid w:val="00203030"/>
    <w:rsid w:val="0020349A"/>
    <w:rsid w:val="002034A3"/>
    <w:rsid w:val="002034F7"/>
    <w:rsid w:val="00203603"/>
    <w:rsid w:val="00203A86"/>
    <w:rsid w:val="002040B5"/>
    <w:rsid w:val="0020413D"/>
    <w:rsid w:val="00204167"/>
    <w:rsid w:val="0020434B"/>
    <w:rsid w:val="00204AD3"/>
    <w:rsid w:val="00204AE4"/>
    <w:rsid w:val="00204F75"/>
    <w:rsid w:val="00205101"/>
    <w:rsid w:val="0020588C"/>
    <w:rsid w:val="002059D4"/>
    <w:rsid w:val="00205BCD"/>
    <w:rsid w:val="00205DEB"/>
    <w:rsid w:val="00205F53"/>
    <w:rsid w:val="00206311"/>
    <w:rsid w:val="002066C0"/>
    <w:rsid w:val="00206770"/>
    <w:rsid w:val="0020685C"/>
    <w:rsid w:val="0020689C"/>
    <w:rsid w:val="002068CC"/>
    <w:rsid w:val="00206C12"/>
    <w:rsid w:val="00206C5A"/>
    <w:rsid w:val="00206D18"/>
    <w:rsid w:val="00206D89"/>
    <w:rsid w:val="002073D8"/>
    <w:rsid w:val="00207522"/>
    <w:rsid w:val="002076A6"/>
    <w:rsid w:val="0021030F"/>
    <w:rsid w:val="002105C3"/>
    <w:rsid w:val="00210921"/>
    <w:rsid w:val="002109B2"/>
    <w:rsid w:val="00210A44"/>
    <w:rsid w:val="00210AF0"/>
    <w:rsid w:val="002110AF"/>
    <w:rsid w:val="00211405"/>
    <w:rsid w:val="00211411"/>
    <w:rsid w:val="00211495"/>
    <w:rsid w:val="002115DF"/>
    <w:rsid w:val="002117EB"/>
    <w:rsid w:val="0021180E"/>
    <w:rsid w:val="00211BA4"/>
    <w:rsid w:val="0021284A"/>
    <w:rsid w:val="00212C24"/>
    <w:rsid w:val="00212CC3"/>
    <w:rsid w:val="00212EBF"/>
    <w:rsid w:val="0021321D"/>
    <w:rsid w:val="00213CEA"/>
    <w:rsid w:val="00213D48"/>
    <w:rsid w:val="00213D50"/>
    <w:rsid w:val="00213F95"/>
    <w:rsid w:val="00213FDB"/>
    <w:rsid w:val="00214125"/>
    <w:rsid w:val="0021458E"/>
    <w:rsid w:val="00214856"/>
    <w:rsid w:val="002149BE"/>
    <w:rsid w:val="00214A13"/>
    <w:rsid w:val="00214A4B"/>
    <w:rsid w:val="00214D49"/>
    <w:rsid w:val="00214ED9"/>
    <w:rsid w:val="00215273"/>
    <w:rsid w:val="00215324"/>
    <w:rsid w:val="002156DE"/>
    <w:rsid w:val="0021572A"/>
    <w:rsid w:val="002157F8"/>
    <w:rsid w:val="00215895"/>
    <w:rsid w:val="00215D5A"/>
    <w:rsid w:val="00215E41"/>
    <w:rsid w:val="00215FF0"/>
    <w:rsid w:val="0021600E"/>
    <w:rsid w:val="0021613B"/>
    <w:rsid w:val="0021623B"/>
    <w:rsid w:val="0021653C"/>
    <w:rsid w:val="00216693"/>
    <w:rsid w:val="00216897"/>
    <w:rsid w:val="00216A2A"/>
    <w:rsid w:val="00216A8C"/>
    <w:rsid w:val="00216BA0"/>
    <w:rsid w:val="00216C29"/>
    <w:rsid w:val="00216F34"/>
    <w:rsid w:val="002177C8"/>
    <w:rsid w:val="00217812"/>
    <w:rsid w:val="002178AB"/>
    <w:rsid w:val="002201F0"/>
    <w:rsid w:val="00220305"/>
    <w:rsid w:val="00220744"/>
    <w:rsid w:val="002208BB"/>
    <w:rsid w:val="00220BF2"/>
    <w:rsid w:val="00220C1E"/>
    <w:rsid w:val="00221173"/>
    <w:rsid w:val="002213F6"/>
    <w:rsid w:val="002214E5"/>
    <w:rsid w:val="0022177A"/>
    <w:rsid w:val="00221E54"/>
    <w:rsid w:val="00221E60"/>
    <w:rsid w:val="002222F1"/>
    <w:rsid w:val="00222421"/>
    <w:rsid w:val="002228AE"/>
    <w:rsid w:val="00222B8C"/>
    <w:rsid w:val="0022322B"/>
    <w:rsid w:val="00223269"/>
    <w:rsid w:val="002236E6"/>
    <w:rsid w:val="002238E6"/>
    <w:rsid w:val="00223E09"/>
    <w:rsid w:val="00223E0F"/>
    <w:rsid w:val="002246A0"/>
    <w:rsid w:val="00224B79"/>
    <w:rsid w:val="00225053"/>
    <w:rsid w:val="002252E7"/>
    <w:rsid w:val="00225376"/>
    <w:rsid w:val="00225498"/>
    <w:rsid w:val="00225500"/>
    <w:rsid w:val="0022552E"/>
    <w:rsid w:val="00225F8F"/>
    <w:rsid w:val="0022672E"/>
    <w:rsid w:val="002268B2"/>
    <w:rsid w:val="00226D2D"/>
    <w:rsid w:val="00227157"/>
    <w:rsid w:val="00227601"/>
    <w:rsid w:val="00227BCF"/>
    <w:rsid w:val="00227C9A"/>
    <w:rsid w:val="00227F21"/>
    <w:rsid w:val="00227F58"/>
    <w:rsid w:val="00230226"/>
    <w:rsid w:val="0023025D"/>
    <w:rsid w:val="00230A02"/>
    <w:rsid w:val="00230AA3"/>
    <w:rsid w:val="00230B0F"/>
    <w:rsid w:val="00231D18"/>
    <w:rsid w:val="00231D31"/>
    <w:rsid w:val="00231E19"/>
    <w:rsid w:val="00232134"/>
    <w:rsid w:val="00232235"/>
    <w:rsid w:val="00232344"/>
    <w:rsid w:val="00232553"/>
    <w:rsid w:val="00232A16"/>
    <w:rsid w:val="00232B35"/>
    <w:rsid w:val="00232D0A"/>
    <w:rsid w:val="00232D57"/>
    <w:rsid w:val="002330EE"/>
    <w:rsid w:val="0023337C"/>
    <w:rsid w:val="00233382"/>
    <w:rsid w:val="00233777"/>
    <w:rsid w:val="00233989"/>
    <w:rsid w:val="00233D11"/>
    <w:rsid w:val="00234133"/>
    <w:rsid w:val="00234202"/>
    <w:rsid w:val="002343CB"/>
    <w:rsid w:val="0023458A"/>
    <w:rsid w:val="002346A0"/>
    <w:rsid w:val="00234DD9"/>
    <w:rsid w:val="00234E2B"/>
    <w:rsid w:val="0023539D"/>
    <w:rsid w:val="002353F9"/>
    <w:rsid w:val="002354E6"/>
    <w:rsid w:val="002355F5"/>
    <w:rsid w:val="002357E6"/>
    <w:rsid w:val="002358C4"/>
    <w:rsid w:val="00235BD2"/>
    <w:rsid w:val="002363C6"/>
    <w:rsid w:val="002366EB"/>
    <w:rsid w:val="00236D6A"/>
    <w:rsid w:val="00236E42"/>
    <w:rsid w:val="00236F52"/>
    <w:rsid w:val="0023707A"/>
    <w:rsid w:val="00237311"/>
    <w:rsid w:val="002373EC"/>
    <w:rsid w:val="00237B6B"/>
    <w:rsid w:val="00237E5B"/>
    <w:rsid w:val="00237E8F"/>
    <w:rsid w:val="00237F91"/>
    <w:rsid w:val="00240185"/>
    <w:rsid w:val="0024086D"/>
    <w:rsid w:val="0024089E"/>
    <w:rsid w:val="00240C4C"/>
    <w:rsid w:val="00240EB2"/>
    <w:rsid w:val="00240F05"/>
    <w:rsid w:val="0024101C"/>
    <w:rsid w:val="00241196"/>
    <w:rsid w:val="002419B5"/>
    <w:rsid w:val="00241A64"/>
    <w:rsid w:val="00241D45"/>
    <w:rsid w:val="00241EC6"/>
    <w:rsid w:val="00241EEA"/>
    <w:rsid w:val="00241FE4"/>
    <w:rsid w:val="00242092"/>
    <w:rsid w:val="0024218E"/>
    <w:rsid w:val="002424EA"/>
    <w:rsid w:val="00242590"/>
    <w:rsid w:val="00242839"/>
    <w:rsid w:val="00242929"/>
    <w:rsid w:val="00242BEE"/>
    <w:rsid w:val="0024321A"/>
    <w:rsid w:val="0024324F"/>
    <w:rsid w:val="002435A6"/>
    <w:rsid w:val="00243C90"/>
    <w:rsid w:val="00244433"/>
    <w:rsid w:val="00244554"/>
    <w:rsid w:val="0024496E"/>
    <w:rsid w:val="00244A70"/>
    <w:rsid w:val="00244F72"/>
    <w:rsid w:val="002452F5"/>
    <w:rsid w:val="00245312"/>
    <w:rsid w:val="00245320"/>
    <w:rsid w:val="002456E8"/>
    <w:rsid w:val="002457EC"/>
    <w:rsid w:val="00245A7D"/>
    <w:rsid w:val="00245D54"/>
    <w:rsid w:val="00245FD6"/>
    <w:rsid w:val="00246002"/>
    <w:rsid w:val="002464EF"/>
    <w:rsid w:val="0024664F"/>
    <w:rsid w:val="00246682"/>
    <w:rsid w:val="002466B1"/>
    <w:rsid w:val="00246815"/>
    <w:rsid w:val="002468C0"/>
    <w:rsid w:val="002468DC"/>
    <w:rsid w:val="00246D3C"/>
    <w:rsid w:val="00246D91"/>
    <w:rsid w:val="00246DB8"/>
    <w:rsid w:val="00246F7B"/>
    <w:rsid w:val="002473C9"/>
    <w:rsid w:val="002476C3"/>
    <w:rsid w:val="00247B6B"/>
    <w:rsid w:val="00247C17"/>
    <w:rsid w:val="00247E45"/>
    <w:rsid w:val="00247EBF"/>
    <w:rsid w:val="00247F20"/>
    <w:rsid w:val="00250274"/>
    <w:rsid w:val="00250334"/>
    <w:rsid w:val="002503AA"/>
    <w:rsid w:val="002506D6"/>
    <w:rsid w:val="0025079A"/>
    <w:rsid w:val="0025091C"/>
    <w:rsid w:val="00250A39"/>
    <w:rsid w:val="00251205"/>
    <w:rsid w:val="00251852"/>
    <w:rsid w:val="00251CB4"/>
    <w:rsid w:val="00251E55"/>
    <w:rsid w:val="00252314"/>
    <w:rsid w:val="00252CDD"/>
    <w:rsid w:val="00252D88"/>
    <w:rsid w:val="00252F62"/>
    <w:rsid w:val="002530F9"/>
    <w:rsid w:val="0025310A"/>
    <w:rsid w:val="00253DD3"/>
    <w:rsid w:val="00253E03"/>
    <w:rsid w:val="00253F52"/>
    <w:rsid w:val="00254261"/>
    <w:rsid w:val="002542DD"/>
    <w:rsid w:val="002549A5"/>
    <w:rsid w:val="00254B37"/>
    <w:rsid w:val="00254BF8"/>
    <w:rsid w:val="00254D3C"/>
    <w:rsid w:val="002558E2"/>
    <w:rsid w:val="00255D0C"/>
    <w:rsid w:val="00256171"/>
    <w:rsid w:val="002565B5"/>
    <w:rsid w:val="002567C6"/>
    <w:rsid w:val="00256817"/>
    <w:rsid w:val="00256C00"/>
    <w:rsid w:val="00256CE9"/>
    <w:rsid w:val="00256EE1"/>
    <w:rsid w:val="0025759C"/>
    <w:rsid w:val="002576FD"/>
    <w:rsid w:val="00257BE9"/>
    <w:rsid w:val="00257D71"/>
    <w:rsid w:val="00260442"/>
    <w:rsid w:val="00260675"/>
    <w:rsid w:val="00260AA8"/>
    <w:rsid w:val="00260C30"/>
    <w:rsid w:val="00260E34"/>
    <w:rsid w:val="0026115A"/>
    <w:rsid w:val="002611C3"/>
    <w:rsid w:val="00261A96"/>
    <w:rsid w:val="00261AE2"/>
    <w:rsid w:val="00261B6D"/>
    <w:rsid w:val="00261C1C"/>
    <w:rsid w:val="00261CB9"/>
    <w:rsid w:val="0026232E"/>
    <w:rsid w:val="002624C0"/>
    <w:rsid w:val="002625B3"/>
    <w:rsid w:val="00262813"/>
    <w:rsid w:val="00262A4E"/>
    <w:rsid w:val="00262E16"/>
    <w:rsid w:val="00262E34"/>
    <w:rsid w:val="00263057"/>
    <w:rsid w:val="00263585"/>
    <w:rsid w:val="00263A0A"/>
    <w:rsid w:val="00263F78"/>
    <w:rsid w:val="002640F1"/>
    <w:rsid w:val="00264173"/>
    <w:rsid w:val="002643CB"/>
    <w:rsid w:val="002646D1"/>
    <w:rsid w:val="00264E26"/>
    <w:rsid w:val="0026515C"/>
    <w:rsid w:val="00265747"/>
    <w:rsid w:val="002658A5"/>
    <w:rsid w:val="00265A06"/>
    <w:rsid w:val="00265E37"/>
    <w:rsid w:val="00266131"/>
    <w:rsid w:val="002661E6"/>
    <w:rsid w:val="00266377"/>
    <w:rsid w:val="00266A58"/>
    <w:rsid w:val="00266E4C"/>
    <w:rsid w:val="00266E91"/>
    <w:rsid w:val="002673E6"/>
    <w:rsid w:val="002673FE"/>
    <w:rsid w:val="00267512"/>
    <w:rsid w:val="002678EB"/>
    <w:rsid w:val="00267CBA"/>
    <w:rsid w:val="00267CE2"/>
    <w:rsid w:val="00267D83"/>
    <w:rsid w:val="00267DBE"/>
    <w:rsid w:val="00267FE4"/>
    <w:rsid w:val="00270018"/>
    <w:rsid w:val="002702F6"/>
    <w:rsid w:val="002703E3"/>
    <w:rsid w:val="0027086D"/>
    <w:rsid w:val="00270925"/>
    <w:rsid w:val="00270AA5"/>
    <w:rsid w:val="00270C56"/>
    <w:rsid w:val="00271057"/>
    <w:rsid w:val="0027151C"/>
    <w:rsid w:val="00271581"/>
    <w:rsid w:val="00271B3B"/>
    <w:rsid w:val="00271C2A"/>
    <w:rsid w:val="00271E8A"/>
    <w:rsid w:val="00272253"/>
    <w:rsid w:val="002722D1"/>
    <w:rsid w:val="0027231A"/>
    <w:rsid w:val="00272346"/>
    <w:rsid w:val="002730C4"/>
    <w:rsid w:val="002748FB"/>
    <w:rsid w:val="00274CA4"/>
    <w:rsid w:val="00274DCD"/>
    <w:rsid w:val="00274F27"/>
    <w:rsid w:val="00274FF0"/>
    <w:rsid w:val="002755CE"/>
    <w:rsid w:val="00275B61"/>
    <w:rsid w:val="00276399"/>
    <w:rsid w:val="002763CB"/>
    <w:rsid w:val="0027662A"/>
    <w:rsid w:val="0027663B"/>
    <w:rsid w:val="00276A0E"/>
    <w:rsid w:val="00276AB6"/>
    <w:rsid w:val="00276EFF"/>
    <w:rsid w:val="002772B2"/>
    <w:rsid w:val="002774FF"/>
    <w:rsid w:val="00277588"/>
    <w:rsid w:val="002775C6"/>
    <w:rsid w:val="00277661"/>
    <w:rsid w:val="00277842"/>
    <w:rsid w:val="0027784C"/>
    <w:rsid w:val="00277C3D"/>
    <w:rsid w:val="0028009D"/>
    <w:rsid w:val="002800AA"/>
    <w:rsid w:val="00280596"/>
    <w:rsid w:val="00280609"/>
    <w:rsid w:val="00280972"/>
    <w:rsid w:val="00280D31"/>
    <w:rsid w:val="00280EA5"/>
    <w:rsid w:val="00280F30"/>
    <w:rsid w:val="00280F6C"/>
    <w:rsid w:val="00280FAD"/>
    <w:rsid w:val="002810A5"/>
    <w:rsid w:val="002811B9"/>
    <w:rsid w:val="00281858"/>
    <w:rsid w:val="00281DBC"/>
    <w:rsid w:val="00282184"/>
    <w:rsid w:val="002825A0"/>
    <w:rsid w:val="002828AA"/>
    <w:rsid w:val="00282BF6"/>
    <w:rsid w:val="0028335D"/>
    <w:rsid w:val="0028386F"/>
    <w:rsid w:val="00283A14"/>
    <w:rsid w:val="00283E5B"/>
    <w:rsid w:val="00284036"/>
    <w:rsid w:val="00284213"/>
    <w:rsid w:val="00284410"/>
    <w:rsid w:val="00284975"/>
    <w:rsid w:val="00284B97"/>
    <w:rsid w:val="00284C6A"/>
    <w:rsid w:val="00284D14"/>
    <w:rsid w:val="00284F71"/>
    <w:rsid w:val="00285A75"/>
    <w:rsid w:val="00285ADA"/>
    <w:rsid w:val="00285BF0"/>
    <w:rsid w:val="00285C91"/>
    <w:rsid w:val="00285D4A"/>
    <w:rsid w:val="00285DE0"/>
    <w:rsid w:val="00286057"/>
    <w:rsid w:val="002863E2"/>
    <w:rsid w:val="002866A7"/>
    <w:rsid w:val="002868CC"/>
    <w:rsid w:val="00286968"/>
    <w:rsid w:val="00286988"/>
    <w:rsid w:val="00287052"/>
    <w:rsid w:val="00287185"/>
    <w:rsid w:val="002878BC"/>
    <w:rsid w:val="002879DB"/>
    <w:rsid w:val="00287BF1"/>
    <w:rsid w:val="00290497"/>
    <w:rsid w:val="00290587"/>
    <w:rsid w:val="00290AA0"/>
    <w:rsid w:val="00290C4B"/>
    <w:rsid w:val="00291226"/>
    <w:rsid w:val="002914A6"/>
    <w:rsid w:val="00291620"/>
    <w:rsid w:val="00291788"/>
    <w:rsid w:val="002919E6"/>
    <w:rsid w:val="00291BE6"/>
    <w:rsid w:val="002923C4"/>
    <w:rsid w:val="0029242D"/>
    <w:rsid w:val="00292812"/>
    <w:rsid w:val="0029293D"/>
    <w:rsid w:val="00292C8E"/>
    <w:rsid w:val="00292CC5"/>
    <w:rsid w:val="00292FE6"/>
    <w:rsid w:val="00293835"/>
    <w:rsid w:val="00293C66"/>
    <w:rsid w:val="00294090"/>
    <w:rsid w:val="00294104"/>
    <w:rsid w:val="002942CC"/>
    <w:rsid w:val="002944DA"/>
    <w:rsid w:val="0029460A"/>
    <w:rsid w:val="00294A36"/>
    <w:rsid w:val="00294C12"/>
    <w:rsid w:val="00294E7C"/>
    <w:rsid w:val="00294F01"/>
    <w:rsid w:val="002950E0"/>
    <w:rsid w:val="0029534A"/>
    <w:rsid w:val="0029545B"/>
    <w:rsid w:val="00295797"/>
    <w:rsid w:val="002957EE"/>
    <w:rsid w:val="00295824"/>
    <w:rsid w:val="00295929"/>
    <w:rsid w:val="0029596C"/>
    <w:rsid w:val="00295AE2"/>
    <w:rsid w:val="00295D35"/>
    <w:rsid w:val="00295EE7"/>
    <w:rsid w:val="002961A5"/>
    <w:rsid w:val="00296353"/>
    <w:rsid w:val="002963FC"/>
    <w:rsid w:val="00296A0B"/>
    <w:rsid w:val="00296A43"/>
    <w:rsid w:val="00296A6E"/>
    <w:rsid w:val="00296CA5"/>
    <w:rsid w:val="00296CCB"/>
    <w:rsid w:val="002972D0"/>
    <w:rsid w:val="00297394"/>
    <w:rsid w:val="00297EDB"/>
    <w:rsid w:val="00297F40"/>
    <w:rsid w:val="002A02A3"/>
    <w:rsid w:val="002A068D"/>
    <w:rsid w:val="002A0905"/>
    <w:rsid w:val="002A0E82"/>
    <w:rsid w:val="002A1006"/>
    <w:rsid w:val="002A126E"/>
    <w:rsid w:val="002A127B"/>
    <w:rsid w:val="002A14CE"/>
    <w:rsid w:val="002A1AF7"/>
    <w:rsid w:val="002A1C77"/>
    <w:rsid w:val="002A1FB1"/>
    <w:rsid w:val="002A22D3"/>
    <w:rsid w:val="002A2691"/>
    <w:rsid w:val="002A29D7"/>
    <w:rsid w:val="002A2B00"/>
    <w:rsid w:val="002A2D6E"/>
    <w:rsid w:val="002A3431"/>
    <w:rsid w:val="002A3492"/>
    <w:rsid w:val="002A357E"/>
    <w:rsid w:val="002A35BD"/>
    <w:rsid w:val="002A3703"/>
    <w:rsid w:val="002A3A92"/>
    <w:rsid w:val="002A3B36"/>
    <w:rsid w:val="002A3D02"/>
    <w:rsid w:val="002A3E37"/>
    <w:rsid w:val="002A41FC"/>
    <w:rsid w:val="002A44B6"/>
    <w:rsid w:val="002A49E7"/>
    <w:rsid w:val="002A4AAB"/>
    <w:rsid w:val="002A4AC0"/>
    <w:rsid w:val="002A4F46"/>
    <w:rsid w:val="002A4F8C"/>
    <w:rsid w:val="002A4FC2"/>
    <w:rsid w:val="002A50D1"/>
    <w:rsid w:val="002A56B6"/>
    <w:rsid w:val="002A6054"/>
    <w:rsid w:val="002A66C6"/>
    <w:rsid w:val="002A677A"/>
    <w:rsid w:val="002A69F9"/>
    <w:rsid w:val="002A6CE1"/>
    <w:rsid w:val="002A6DB3"/>
    <w:rsid w:val="002A7051"/>
    <w:rsid w:val="002A732C"/>
    <w:rsid w:val="002A7D4D"/>
    <w:rsid w:val="002A7D53"/>
    <w:rsid w:val="002A7E2B"/>
    <w:rsid w:val="002A7EC4"/>
    <w:rsid w:val="002B008C"/>
    <w:rsid w:val="002B02C4"/>
    <w:rsid w:val="002B03E4"/>
    <w:rsid w:val="002B0481"/>
    <w:rsid w:val="002B0C1E"/>
    <w:rsid w:val="002B0D51"/>
    <w:rsid w:val="002B0D8D"/>
    <w:rsid w:val="002B0F3D"/>
    <w:rsid w:val="002B1157"/>
    <w:rsid w:val="002B1365"/>
    <w:rsid w:val="002B1866"/>
    <w:rsid w:val="002B1875"/>
    <w:rsid w:val="002B195D"/>
    <w:rsid w:val="002B1CCA"/>
    <w:rsid w:val="002B1DCF"/>
    <w:rsid w:val="002B1E09"/>
    <w:rsid w:val="002B1E44"/>
    <w:rsid w:val="002B204E"/>
    <w:rsid w:val="002B29CC"/>
    <w:rsid w:val="002B2A61"/>
    <w:rsid w:val="002B305A"/>
    <w:rsid w:val="002B30C9"/>
    <w:rsid w:val="002B30D6"/>
    <w:rsid w:val="002B31A8"/>
    <w:rsid w:val="002B3473"/>
    <w:rsid w:val="002B350E"/>
    <w:rsid w:val="002B3984"/>
    <w:rsid w:val="002B3A39"/>
    <w:rsid w:val="002B3F14"/>
    <w:rsid w:val="002B43F4"/>
    <w:rsid w:val="002B4518"/>
    <w:rsid w:val="002B4A29"/>
    <w:rsid w:val="002B4D4A"/>
    <w:rsid w:val="002B501B"/>
    <w:rsid w:val="002B50F0"/>
    <w:rsid w:val="002B5117"/>
    <w:rsid w:val="002B5183"/>
    <w:rsid w:val="002B5336"/>
    <w:rsid w:val="002B5647"/>
    <w:rsid w:val="002B5C40"/>
    <w:rsid w:val="002B5C55"/>
    <w:rsid w:val="002B5E08"/>
    <w:rsid w:val="002B618C"/>
    <w:rsid w:val="002B6420"/>
    <w:rsid w:val="002B6A46"/>
    <w:rsid w:val="002B6F93"/>
    <w:rsid w:val="002B6FB7"/>
    <w:rsid w:val="002B7272"/>
    <w:rsid w:val="002B74CE"/>
    <w:rsid w:val="002B7704"/>
    <w:rsid w:val="002B791E"/>
    <w:rsid w:val="002B7A68"/>
    <w:rsid w:val="002B7A96"/>
    <w:rsid w:val="002B7A99"/>
    <w:rsid w:val="002B7D87"/>
    <w:rsid w:val="002B7D9F"/>
    <w:rsid w:val="002B7F5F"/>
    <w:rsid w:val="002C0387"/>
    <w:rsid w:val="002C04CB"/>
    <w:rsid w:val="002C053A"/>
    <w:rsid w:val="002C064D"/>
    <w:rsid w:val="002C0773"/>
    <w:rsid w:val="002C0835"/>
    <w:rsid w:val="002C0929"/>
    <w:rsid w:val="002C0994"/>
    <w:rsid w:val="002C0D9A"/>
    <w:rsid w:val="002C10AD"/>
    <w:rsid w:val="002C1427"/>
    <w:rsid w:val="002C16FC"/>
    <w:rsid w:val="002C19CA"/>
    <w:rsid w:val="002C1B28"/>
    <w:rsid w:val="002C1B40"/>
    <w:rsid w:val="002C1C76"/>
    <w:rsid w:val="002C1EFB"/>
    <w:rsid w:val="002C218F"/>
    <w:rsid w:val="002C227E"/>
    <w:rsid w:val="002C2965"/>
    <w:rsid w:val="002C297F"/>
    <w:rsid w:val="002C29D3"/>
    <w:rsid w:val="002C3111"/>
    <w:rsid w:val="002C3198"/>
    <w:rsid w:val="002C3376"/>
    <w:rsid w:val="002C361D"/>
    <w:rsid w:val="002C39BD"/>
    <w:rsid w:val="002C3D54"/>
    <w:rsid w:val="002C40AD"/>
    <w:rsid w:val="002C44ED"/>
    <w:rsid w:val="002C45F7"/>
    <w:rsid w:val="002C46B0"/>
    <w:rsid w:val="002C46C4"/>
    <w:rsid w:val="002C47EB"/>
    <w:rsid w:val="002C4E76"/>
    <w:rsid w:val="002C523A"/>
    <w:rsid w:val="002C58AF"/>
    <w:rsid w:val="002C595E"/>
    <w:rsid w:val="002C5B10"/>
    <w:rsid w:val="002C5BF7"/>
    <w:rsid w:val="002C5CC3"/>
    <w:rsid w:val="002C5FCE"/>
    <w:rsid w:val="002C62AE"/>
    <w:rsid w:val="002C69B1"/>
    <w:rsid w:val="002C6B55"/>
    <w:rsid w:val="002C6C41"/>
    <w:rsid w:val="002C6DCC"/>
    <w:rsid w:val="002C6E64"/>
    <w:rsid w:val="002C6EEA"/>
    <w:rsid w:val="002C703D"/>
    <w:rsid w:val="002C707C"/>
    <w:rsid w:val="002C70AF"/>
    <w:rsid w:val="002C75BE"/>
    <w:rsid w:val="002C7637"/>
    <w:rsid w:val="002C7682"/>
    <w:rsid w:val="002C7F11"/>
    <w:rsid w:val="002D027A"/>
    <w:rsid w:val="002D0893"/>
    <w:rsid w:val="002D0CC4"/>
    <w:rsid w:val="002D0F4A"/>
    <w:rsid w:val="002D126A"/>
    <w:rsid w:val="002D1A21"/>
    <w:rsid w:val="002D1CA9"/>
    <w:rsid w:val="002D1ECC"/>
    <w:rsid w:val="002D21FA"/>
    <w:rsid w:val="002D2278"/>
    <w:rsid w:val="002D238B"/>
    <w:rsid w:val="002D28E8"/>
    <w:rsid w:val="002D2B52"/>
    <w:rsid w:val="002D2D5B"/>
    <w:rsid w:val="002D3037"/>
    <w:rsid w:val="002D315B"/>
    <w:rsid w:val="002D35CE"/>
    <w:rsid w:val="002D3905"/>
    <w:rsid w:val="002D3CB2"/>
    <w:rsid w:val="002D3DAB"/>
    <w:rsid w:val="002D3F13"/>
    <w:rsid w:val="002D420D"/>
    <w:rsid w:val="002D4562"/>
    <w:rsid w:val="002D47C7"/>
    <w:rsid w:val="002D4833"/>
    <w:rsid w:val="002D4A24"/>
    <w:rsid w:val="002D4A4B"/>
    <w:rsid w:val="002D4E66"/>
    <w:rsid w:val="002D4F95"/>
    <w:rsid w:val="002D5291"/>
    <w:rsid w:val="002D5482"/>
    <w:rsid w:val="002D54A1"/>
    <w:rsid w:val="002D5B9A"/>
    <w:rsid w:val="002D5C45"/>
    <w:rsid w:val="002D6510"/>
    <w:rsid w:val="002D7033"/>
    <w:rsid w:val="002D72B4"/>
    <w:rsid w:val="002D72F9"/>
    <w:rsid w:val="002D75F2"/>
    <w:rsid w:val="002D7A40"/>
    <w:rsid w:val="002D7A43"/>
    <w:rsid w:val="002E0390"/>
    <w:rsid w:val="002E0480"/>
    <w:rsid w:val="002E05FA"/>
    <w:rsid w:val="002E0EE4"/>
    <w:rsid w:val="002E0F72"/>
    <w:rsid w:val="002E11A7"/>
    <w:rsid w:val="002E1319"/>
    <w:rsid w:val="002E1494"/>
    <w:rsid w:val="002E1835"/>
    <w:rsid w:val="002E1A72"/>
    <w:rsid w:val="002E1CE6"/>
    <w:rsid w:val="002E20A2"/>
    <w:rsid w:val="002E2163"/>
    <w:rsid w:val="002E2238"/>
    <w:rsid w:val="002E23CA"/>
    <w:rsid w:val="002E2732"/>
    <w:rsid w:val="002E2C12"/>
    <w:rsid w:val="002E3123"/>
    <w:rsid w:val="002E3531"/>
    <w:rsid w:val="002E39FF"/>
    <w:rsid w:val="002E3CBA"/>
    <w:rsid w:val="002E3DB5"/>
    <w:rsid w:val="002E41F7"/>
    <w:rsid w:val="002E428E"/>
    <w:rsid w:val="002E43E7"/>
    <w:rsid w:val="002E4CE7"/>
    <w:rsid w:val="002E50C3"/>
    <w:rsid w:val="002E55B9"/>
    <w:rsid w:val="002E57CD"/>
    <w:rsid w:val="002E5A27"/>
    <w:rsid w:val="002E5A84"/>
    <w:rsid w:val="002E5C26"/>
    <w:rsid w:val="002E5F50"/>
    <w:rsid w:val="002E64CD"/>
    <w:rsid w:val="002E659F"/>
    <w:rsid w:val="002E68AB"/>
    <w:rsid w:val="002E690F"/>
    <w:rsid w:val="002E6BE6"/>
    <w:rsid w:val="002E6CF9"/>
    <w:rsid w:val="002E7009"/>
    <w:rsid w:val="002E712D"/>
    <w:rsid w:val="002E791B"/>
    <w:rsid w:val="002E7DC2"/>
    <w:rsid w:val="002E7E4C"/>
    <w:rsid w:val="002F00F9"/>
    <w:rsid w:val="002F0631"/>
    <w:rsid w:val="002F066F"/>
    <w:rsid w:val="002F0982"/>
    <w:rsid w:val="002F0CC5"/>
    <w:rsid w:val="002F0D5C"/>
    <w:rsid w:val="002F1043"/>
    <w:rsid w:val="002F1125"/>
    <w:rsid w:val="002F114A"/>
    <w:rsid w:val="002F1199"/>
    <w:rsid w:val="002F1FD1"/>
    <w:rsid w:val="002F21C4"/>
    <w:rsid w:val="002F281F"/>
    <w:rsid w:val="002F283C"/>
    <w:rsid w:val="002F30E2"/>
    <w:rsid w:val="002F312B"/>
    <w:rsid w:val="002F331B"/>
    <w:rsid w:val="002F3527"/>
    <w:rsid w:val="002F35FA"/>
    <w:rsid w:val="002F3734"/>
    <w:rsid w:val="002F37C2"/>
    <w:rsid w:val="002F3CE9"/>
    <w:rsid w:val="002F3FAA"/>
    <w:rsid w:val="002F424A"/>
    <w:rsid w:val="002F4675"/>
    <w:rsid w:val="002F4730"/>
    <w:rsid w:val="002F4F6E"/>
    <w:rsid w:val="002F51CC"/>
    <w:rsid w:val="002F5802"/>
    <w:rsid w:val="002F595D"/>
    <w:rsid w:val="002F59CF"/>
    <w:rsid w:val="002F5ACA"/>
    <w:rsid w:val="002F5C4C"/>
    <w:rsid w:val="002F5F3F"/>
    <w:rsid w:val="002F600E"/>
    <w:rsid w:val="002F6825"/>
    <w:rsid w:val="002F6918"/>
    <w:rsid w:val="002F6A9F"/>
    <w:rsid w:val="002F6F1A"/>
    <w:rsid w:val="002F70C7"/>
    <w:rsid w:val="002F720C"/>
    <w:rsid w:val="002F7458"/>
    <w:rsid w:val="002F7543"/>
    <w:rsid w:val="002F7672"/>
    <w:rsid w:val="002F76F7"/>
    <w:rsid w:val="002F7B5A"/>
    <w:rsid w:val="002F7BF0"/>
    <w:rsid w:val="002F7D24"/>
    <w:rsid w:val="003005A4"/>
    <w:rsid w:val="00300B8F"/>
    <w:rsid w:val="00301028"/>
    <w:rsid w:val="0030154E"/>
    <w:rsid w:val="0030165D"/>
    <w:rsid w:val="00301A9A"/>
    <w:rsid w:val="00301BC0"/>
    <w:rsid w:val="00301E01"/>
    <w:rsid w:val="00301F0B"/>
    <w:rsid w:val="0030226C"/>
    <w:rsid w:val="003022F2"/>
    <w:rsid w:val="00302845"/>
    <w:rsid w:val="003029EE"/>
    <w:rsid w:val="00302B40"/>
    <w:rsid w:val="00302D00"/>
    <w:rsid w:val="00303326"/>
    <w:rsid w:val="003036A0"/>
    <w:rsid w:val="003036DC"/>
    <w:rsid w:val="00303BC0"/>
    <w:rsid w:val="0030408D"/>
    <w:rsid w:val="0030411B"/>
    <w:rsid w:val="003041FE"/>
    <w:rsid w:val="003045D0"/>
    <w:rsid w:val="00304639"/>
    <w:rsid w:val="003046F8"/>
    <w:rsid w:val="00304D31"/>
    <w:rsid w:val="00304D52"/>
    <w:rsid w:val="00305013"/>
    <w:rsid w:val="003054C8"/>
    <w:rsid w:val="00305663"/>
    <w:rsid w:val="003059F5"/>
    <w:rsid w:val="00305DCE"/>
    <w:rsid w:val="00305F5D"/>
    <w:rsid w:val="003063F0"/>
    <w:rsid w:val="00306714"/>
    <w:rsid w:val="00306A28"/>
    <w:rsid w:val="00306B52"/>
    <w:rsid w:val="00307565"/>
    <w:rsid w:val="003078A6"/>
    <w:rsid w:val="00307D07"/>
    <w:rsid w:val="00307DC2"/>
    <w:rsid w:val="00307E7E"/>
    <w:rsid w:val="00307F93"/>
    <w:rsid w:val="00310071"/>
    <w:rsid w:val="00310264"/>
    <w:rsid w:val="00310706"/>
    <w:rsid w:val="00310724"/>
    <w:rsid w:val="0031092E"/>
    <w:rsid w:val="0031116D"/>
    <w:rsid w:val="00311215"/>
    <w:rsid w:val="003117F1"/>
    <w:rsid w:val="003119E8"/>
    <w:rsid w:val="00311C82"/>
    <w:rsid w:val="00311CFF"/>
    <w:rsid w:val="00311D62"/>
    <w:rsid w:val="003120B7"/>
    <w:rsid w:val="00312633"/>
    <w:rsid w:val="00312957"/>
    <w:rsid w:val="00312A47"/>
    <w:rsid w:val="00312C2B"/>
    <w:rsid w:val="00312D13"/>
    <w:rsid w:val="00312D94"/>
    <w:rsid w:val="00312F63"/>
    <w:rsid w:val="003130C5"/>
    <w:rsid w:val="0031313E"/>
    <w:rsid w:val="0031321D"/>
    <w:rsid w:val="00313340"/>
    <w:rsid w:val="003138C1"/>
    <w:rsid w:val="00314027"/>
    <w:rsid w:val="003143AE"/>
    <w:rsid w:val="00314525"/>
    <w:rsid w:val="0031480F"/>
    <w:rsid w:val="00314887"/>
    <w:rsid w:val="00314894"/>
    <w:rsid w:val="003148F9"/>
    <w:rsid w:val="00314F56"/>
    <w:rsid w:val="00315278"/>
    <w:rsid w:val="003159E4"/>
    <w:rsid w:val="00315BEE"/>
    <w:rsid w:val="00315DFA"/>
    <w:rsid w:val="00315E4B"/>
    <w:rsid w:val="00315F52"/>
    <w:rsid w:val="00315F83"/>
    <w:rsid w:val="00316575"/>
    <w:rsid w:val="003166E4"/>
    <w:rsid w:val="00316989"/>
    <w:rsid w:val="0031733B"/>
    <w:rsid w:val="0031769A"/>
    <w:rsid w:val="00317836"/>
    <w:rsid w:val="003178F6"/>
    <w:rsid w:val="00317AAB"/>
    <w:rsid w:val="0032045F"/>
    <w:rsid w:val="00320517"/>
    <w:rsid w:val="00320524"/>
    <w:rsid w:val="0032095D"/>
    <w:rsid w:val="00320D4E"/>
    <w:rsid w:val="0032111C"/>
    <w:rsid w:val="003214A1"/>
    <w:rsid w:val="003216F0"/>
    <w:rsid w:val="0032192D"/>
    <w:rsid w:val="00322092"/>
    <w:rsid w:val="003229D4"/>
    <w:rsid w:val="00322F59"/>
    <w:rsid w:val="003235E7"/>
    <w:rsid w:val="00324264"/>
    <w:rsid w:val="003242A8"/>
    <w:rsid w:val="0032437E"/>
    <w:rsid w:val="0032445F"/>
    <w:rsid w:val="003244A0"/>
    <w:rsid w:val="003249B3"/>
    <w:rsid w:val="00324A5C"/>
    <w:rsid w:val="00324FA1"/>
    <w:rsid w:val="00325334"/>
    <w:rsid w:val="003257F5"/>
    <w:rsid w:val="00325C81"/>
    <w:rsid w:val="00325CFE"/>
    <w:rsid w:val="00325DCB"/>
    <w:rsid w:val="00325E1F"/>
    <w:rsid w:val="00325E70"/>
    <w:rsid w:val="00326016"/>
    <w:rsid w:val="003261D2"/>
    <w:rsid w:val="00326310"/>
    <w:rsid w:val="00326DF9"/>
    <w:rsid w:val="00327577"/>
    <w:rsid w:val="00327622"/>
    <w:rsid w:val="00327987"/>
    <w:rsid w:val="00327D8E"/>
    <w:rsid w:val="00330037"/>
    <w:rsid w:val="003302F7"/>
    <w:rsid w:val="00330624"/>
    <w:rsid w:val="00331165"/>
    <w:rsid w:val="00331805"/>
    <w:rsid w:val="00332519"/>
    <w:rsid w:val="00332942"/>
    <w:rsid w:val="00332D93"/>
    <w:rsid w:val="00333041"/>
    <w:rsid w:val="003335B9"/>
    <w:rsid w:val="003335F8"/>
    <w:rsid w:val="003340BD"/>
    <w:rsid w:val="00334352"/>
    <w:rsid w:val="00334861"/>
    <w:rsid w:val="003349D2"/>
    <w:rsid w:val="00334A46"/>
    <w:rsid w:val="00334B7D"/>
    <w:rsid w:val="00335418"/>
    <w:rsid w:val="00335444"/>
    <w:rsid w:val="00335526"/>
    <w:rsid w:val="003357EE"/>
    <w:rsid w:val="00335803"/>
    <w:rsid w:val="00335F93"/>
    <w:rsid w:val="003363D3"/>
    <w:rsid w:val="00336914"/>
    <w:rsid w:val="003369F9"/>
    <w:rsid w:val="00336AB9"/>
    <w:rsid w:val="00336F78"/>
    <w:rsid w:val="00337176"/>
    <w:rsid w:val="00337370"/>
    <w:rsid w:val="003373BE"/>
    <w:rsid w:val="00337903"/>
    <w:rsid w:val="00337C2C"/>
    <w:rsid w:val="003403A0"/>
    <w:rsid w:val="0034049E"/>
    <w:rsid w:val="00340989"/>
    <w:rsid w:val="00340D86"/>
    <w:rsid w:val="00340E1E"/>
    <w:rsid w:val="0034127A"/>
    <w:rsid w:val="0034128E"/>
    <w:rsid w:val="0034138C"/>
    <w:rsid w:val="003415E8"/>
    <w:rsid w:val="00341827"/>
    <w:rsid w:val="00341A1F"/>
    <w:rsid w:val="00341F92"/>
    <w:rsid w:val="0034209A"/>
    <w:rsid w:val="003420E4"/>
    <w:rsid w:val="003421D2"/>
    <w:rsid w:val="003423B9"/>
    <w:rsid w:val="0034274E"/>
    <w:rsid w:val="00342886"/>
    <w:rsid w:val="00342A5E"/>
    <w:rsid w:val="00342ADA"/>
    <w:rsid w:val="00342D49"/>
    <w:rsid w:val="00342DCD"/>
    <w:rsid w:val="00343086"/>
    <w:rsid w:val="003433CF"/>
    <w:rsid w:val="00343550"/>
    <w:rsid w:val="00343592"/>
    <w:rsid w:val="00343ABB"/>
    <w:rsid w:val="00343FC2"/>
    <w:rsid w:val="003441C9"/>
    <w:rsid w:val="003443A7"/>
    <w:rsid w:val="0034440A"/>
    <w:rsid w:val="003446D9"/>
    <w:rsid w:val="00344D55"/>
    <w:rsid w:val="003454ED"/>
    <w:rsid w:val="0034594C"/>
    <w:rsid w:val="00345A27"/>
    <w:rsid w:val="00345BCE"/>
    <w:rsid w:val="0034615B"/>
    <w:rsid w:val="003461D1"/>
    <w:rsid w:val="0034656B"/>
    <w:rsid w:val="0034684C"/>
    <w:rsid w:val="00346857"/>
    <w:rsid w:val="00346A78"/>
    <w:rsid w:val="00346C0E"/>
    <w:rsid w:val="00347058"/>
    <w:rsid w:val="00347232"/>
    <w:rsid w:val="00347913"/>
    <w:rsid w:val="00347BE5"/>
    <w:rsid w:val="00347C00"/>
    <w:rsid w:val="00347E4F"/>
    <w:rsid w:val="00347FEA"/>
    <w:rsid w:val="00350343"/>
    <w:rsid w:val="00350545"/>
    <w:rsid w:val="00350819"/>
    <w:rsid w:val="00350942"/>
    <w:rsid w:val="0035095D"/>
    <w:rsid w:val="00350AFB"/>
    <w:rsid w:val="00350FEC"/>
    <w:rsid w:val="00351076"/>
    <w:rsid w:val="003515F4"/>
    <w:rsid w:val="003516DE"/>
    <w:rsid w:val="0035196E"/>
    <w:rsid w:val="003519D1"/>
    <w:rsid w:val="00351A28"/>
    <w:rsid w:val="00351EF9"/>
    <w:rsid w:val="00351FC9"/>
    <w:rsid w:val="003522D6"/>
    <w:rsid w:val="0035281E"/>
    <w:rsid w:val="00352870"/>
    <w:rsid w:val="003529C8"/>
    <w:rsid w:val="00352A6E"/>
    <w:rsid w:val="00352B2C"/>
    <w:rsid w:val="00352BD0"/>
    <w:rsid w:val="00352C70"/>
    <w:rsid w:val="00352F60"/>
    <w:rsid w:val="00352F72"/>
    <w:rsid w:val="00353207"/>
    <w:rsid w:val="00353229"/>
    <w:rsid w:val="003532F9"/>
    <w:rsid w:val="003535D7"/>
    <w:rsid w:val="00353698"/>
    <w:rsid w:val="0035381B"/>
    <w:rsid w:val="00354569"/>
    <w:rsid w:val="00354732"/>
    <w:rsid w:val="00354C15"/>
    <w:rsid w:val="00354C94"/>
    <w:rsid w:val="00354E93"/>
    <w:rsid w:val="00354F9B"/>
    <w:rsid w:val="003550C4"/>
    <w:rsid w:val="003553BB"/>
    <w:rsid w:val="00355611"/>
    <w:rsid w:val="00355704"/>
    <w:rsid w:val="00355B67"/>
    <w:rsid w:val="00355FE3"/>
    <w:rsid w:val="00356091"/>
    <w:rsid w:val="00356309"/>
    <w:rsid w:val="003569EE"/>
    <w:rsid w:val="00356B00"/>
    <w:rsid w:val="00356CF1"/>
    <w:rsid w:val="00356F9C"/>
    <w:rsid w:val="0035714E"/>
    <w:rsid w:val="0035746A"/>
    <w:rsid w:val="003578CB"/>
    <w:rsid w:val="00357D71"/>
    <w:rsid w:val="00360564"/>
    <w:rsid w:val="0036064A"/>
    <w:rsid w:val="003606BF"/>
    <w:rsid w:val="0036073A"/>
    <w:rsid w:val="00360B44"/>
    <w:rsid w:val="00360E51"/>
    <w:rsid w:val="003615E7"/>
    <w:rsid w:val="00361680"/>
    <w:rsid w:val="0036204C"/>
    <w:rsid w:val="003620E0"/>
    <w:rsid w:val="003621C5"/>
    <w:rsid w:val="00362294"/>
    <w:rsid w:val="0036325B"/>
    <w:rsid w:val="0036338C"/>
    <w:rsid w:val="003633DE"/>
    <w:rsid w:val="00363A52"/>
    <w:rsid w:val="00363D94"/>
    <w:rsid w:val="00363DD6"/>
    <w:rsid w:val="00363E6B"/>
    <w:rsid w:val="00363EE4"/>
    <w:rsid w:val="00363FFC"/>
    <w:rsid w:val="00364411"/>
    <w:rsid w:val="00364E1D"/>
    <w:rsid w:val="003651ED"/>
    <w:rsid w:val="00365314"/>
    <w:rsid w:val="00365566"/>
    <w:rsid w:val="0036559A"/>
    <w:rsid w:val="00365683"/>
    <w:rsid w:val="003657D5"/>
    <w:rsid w:val="00365A94"/>
    <w:rsid w:val="00365A98"/>
    <w:rsid w:val="00366000"/>
    <w:rsid w:val="0036640B"/>
    <w:rsid w:val="003666D2"/>
    <w:rsid w:val="0036682E"/>
    <w:rsid w:val="003668A4"/>
    <w:rsid w:val="003668AC"/>
    <w:rsid w:val="00366B18"/>
    <w:rsid w:val="00366DD5"/>
    <w:rsid w:val="00367564"/>
    <w:rsid w:val="00367682"/>
    <w:rsid w:val="00367728"/>
    <w:rsid w:val="003679E9"/>
    <w:rsid w:val="00367C81"/>
    <w:rsid w:val="00370239"/>
    <w:rsid w:val="003705F5"/>
    <w:rsid w:val="003706CE"/>
    <w:rsid w:val="003707D3"/>
    <w:rsid w:val="0037081A"/>
    <w:rsid w:val="0037088C"/>
    <w:rsid w:val="003708DD"/>
    <w:rsid w:val="00370CDC"/>
    <w:rsid w:val="00370F2E"/>
    <w:rsid w:val="00370FD0"/>
    <w:rsid w:val="0037159B"/>
    <w:rsid w:val="00371962"/>
    <w:rsid w:val="00371971"/>
    <w:rsid w:val="00371AA0"/>
    <w:rsid w:val="00371CDC"/>
    <w:rsid w:val="00371E0A"/>
    <w:rsid w:val="00372617"/>
    <w:rsid w:val="0037278A"/>
    <w:rsid w:val="0037296B"/>
    <w:rsid w:val="00372F06"/>
    <w:rsid w:val="00372FA3"/>
    <w:rsid w:val="00372FD1"/>
    <w:rsid w:val="0037323F"/>
    <w:rsid w:val="003734D2"/>
    <w:rsid w:val="003737F9"/>
    <w:rsid w:val="00373BEB"/>
    <w:rsid w:val="00374050"/>
    <w:rsid w:val="003742C2"/>
    <w:rsid w:val="00374375"/>
    <w:rsid w:val="003743B0"/>
    <w:rsid w:val="003747E0"/>
    <w:rsid w:val="00374B8F"/>
    <w:rsid w:val="00374D2C"/>
    <w:rsid w:val="00374DF3"/>
    <w:rsid w:val="00374E66"/>
    <w:rsid w:val="00374FA9"/>
    <w:rsid w:val="00374FD6"/>
    <w:rsid w:val="0037504E"/>
    <w:rsid w:val="00375339"/>
    <w:rsid w:val="0037540A"/>
    <w:rsid w:val="00375490"/>
    <w:rsid w:val="003758E2"/>
    <w:rsid w:val="0037595E"/>
    <w:rsid w:val="003759FC"/>
    <w:rsid w:val="00375DFF"/>
    <w:rsid w:val="00375FB2"/>
    <w:rsid w:val="00376A05"/>
    <w:rsid w:val="00376A92"/>
    <w:rsid w:val="00376BE4"/>
    <w:rsid w:val="003770E9"/>
    <w:rsid w:val="003771CA"/>
    <w:rsid w:val="00377382"/>
    <w:rsid w:val="00377976"/>
    <w:rsid w:val="00377B49"/>
    <w:rsid w:val="00377BF4"/>
    <w:rsid w:val="00377DDE"/>
    <w:rsid w:val="00377E5F"/>
    <w:rsid w:val="00377F60"/>
    <w:rsid w:val="00377FB3"/>
    <w:rsid w:val="003807B7"/>
    <w:rsid w:val="0038089A"/>
    <w:rsid w:val="00380F5C"/>
    <w:rsid w:val="003811E3"/>
    <w:rsid w:val="00381394"/>
    <w:rsid w:val="003814AE"/>
    <w:rsid w:val="0038173E"/>
    <w:rsid w:val="00381A21"/>
    <w:rsid w:val="00381AE5"/>
    <w:rsid w:val="00381EC5"/>
    <w:rsid w:val="00382252"/>
    <w:rsid w:val="00382262"/>
    <w:rsid w:val="003822A3"/>
    <w:rsid w:val="00382485"/>
    <w:rsid w:val="00382498"/>
    <w:rsid w:val="003825DA"/>
    <w:rsid w:val="003825F8"/>
    <w:rsid w:val="003829D4"/>
    <w:rsid w:val="00382AEF"/>
    <w:rsid w:val="00383CBA"/>
    <w:rsid w:val="00383E33"/>
    <w:rsid w:val="0038439D"/>
    <w:rsid w:val="0038449B"/>
    <w:rsid w:val="0038469F"/>
    <w:rsid w:val="0038470F"/>
    <w:rsid w:val="00384847"/>
    <w:rsid w:val="00384A13"/>
    <w:rsid w:val="00384A76"/>
    <w:rsid w:val="00384E00"/>
    <w:rsid w:val="003850DA"/>
    <w:rsid w:val="00385259"/>
    <w:rsid w:val="0038570B"/>
    <w:rsid w:val="00385A9F"/>
    <w:rsid w:val="00385FBB"/>
    <w:rsid w:val="00385FBD"/>
    <w:rsid w:val="0038667B"/>
    <w:rsid w:val="00386A9A"/>
    <w:rsid w:val="00386FD5"/>
    <w:rsid w:val="00387035"/>
    <w:rsid w:val="003874DD"/>
    <w:rsid w:val="0038768C"/>
    <w:rsid w:val="0038782C"/>
    <w:rsid w:val="0038792B"/>
    <w:rsid w:val="00387CF4"/>
    <w:rsid w:val="00390178"/>
    <w:rsid w:val="00390198"/>
    <w:rsid w:val="003901A9"/>
    <w:rsid w:val="003904F4"/>
    <w:rsid w:val="00390667"/>
    <w:rsid w:val="00390D2B"/>
    <w:rsid w:val="00390EA9"/>
    <w:rsid w:val="00390FFC"/>
    <w:rsid w:val="003911B3"/>
    <w:rsid w:val="003912BF"/>
    <w:rsid w:val="0039165C"/>
    <w:rsid w:val="00391778"/>
    <w:rsid w:val="003918EE"/>
    <w:rsid w:val="0039193D"/>
    <w:rsid w:val="00391E6E"/>
    <w:rsid w:val="0039226D"/>
    <w:rsid w:val="003925F6"/>
    <w:rsid w:val="0039280C"/>
    <w:rsid w:val="003929D3"/>
    <w:rsid w:val="00392C61"/>
    <w:rsid w:val="00392E4A"/>
    <w:rsid w:val="003932D1"/>
    <w:rsid w:val="0039333E"/>
    <w:rsid w:val="003934DA"/>
    <w:rsid w:val="00393701"/>
    <w:rsid w:val="003938D0"/>
    <w:rsid w:val="003938D7"/>
    <w:rsid w:val="00393F4F"/>
    <w:rsid w:val="00393FBB"/>
    <w:rsid w:val="00394096"/>
    <w:rsid w:val="003944D1"/>
    <w:rsid w:val="003944DF"/>
    <w:rsid w:val="00394998"/>
    <w:rsid w:val="00394FDD"/>
    <w:rsid w:val="00395104"/>
    <w:rsid w:val="00395287"/>
    <w:rsid w:val="0039567C"/>
    <w:rsid w:val="003957E1"/>
    <w:rsid w:val="00395885"/>
    <w:rsid w:val="00395AC6"/>
    <w:rsid w:val="00395B44"/>
    <w:rsid w:val="00395BFC"/>
    <w:rsid w:val="00395FB7"/>
    <w:rsid w:val="00395FC8"/>
    <w:rsid w:val="0039623A"/>
    <w:rsid w:val="00396349"/>
    <w:rsid w:val="0039674E"/>
    <w:rsid w:val="00396997"/>
    <w:rsid w:val="00396A24"/>
    <w:rsid w:val="003970AC"/>
    <w:rsid w:val="00397410"/>
    <w:rsid w:val="00397521"/>
    <w:rsid w:val="0039784F"/>
    <w:rsid w:val="003978B6"/>
    <w:rsid w:val="00397B19"/>
    <w:rsid w:val="00397C4D"/>
    <w:rsid w:val="00397DE0"/>
    <w:rsid w:val="003A0133"/>
    <w:rsid w:val="003A0136"/>
    <w:rsid w:val="003A0608"/>
    <w:rsid w:val="003A122D"/>
    <w:rsid w:val="003A1382"/>
    <w:rsid w:val="003A13D4"/>
    <w:rsid w:val="003A1C45"/>
    <w:rsid w:val="003A1C5C"/>
    <w:rsid w:val="003A1CBF"/>
    <w:rsid w:val="003A1E4E"/>
    <w:rsid w:val="003A20AE"/>
    <w:rsid w:val="003A2278"/>
    <w:rsid w:val="003A24D4"/>
    <w:rsid w:val="003A2556"/>
    <w:rsid w:val="003A26D3"/>
    <w:rsid w:val="003A2D20"/>
    <w:rsid w:val="003A2E9A"/>
    <w:rsid w:val="003A3CA7"/>
    <w:rsid w:val="003A3E42"/>
    <w:rsid w:val="003A3FB4"/>
    <w:rsid w:val="003A4078"/>
    <w:rsid w:val="003A4116"/>
    <w:rsid w:val="003A42FA"/>
    <w:rsid w:val="003A43BD"/>
    <w:rsid w:val="003A477A"/>
    <w:rsid w:val="003A4869"/>
    <w:rsid w:val="003A48DF"/>
    <w:rsid w:val="003A4C22"/>
    <w:rsid w:val="003A4CDE"/>
    <w:rsid w:val="003A4DAC"/>
    <w:rsid w:val="003A4E1A"/>
    <w:rsid w:val="003A5060"/>
    <w:rsid w:val="003A514A"/>
    <w:rsid w:val="003A5277"/>
    <w:rsid w:val="003A5421"/>
    <w:rsid w:val="003A5F57"/>
    <w:rsid w:val="003A6642"/>
    <w:rsid w:val="003A6694"/>
    <w:rsid w:val="003A691C"/>
    <w:rsid w:val="003A6A98"/>
    <w:rsid w:val="003A6C29"/>
    <w:rsid w:val="003A76C6"/>
    <w:rsid w:val="003A7802"/>
    <w:rsid w:val="003A7B29"/>
    <w:rsid w:val="003A7CF0"/>
    <w:rsid w:val="003A7DF4"/>
    <w:rsid w:val="003A7FA5"/>
    <w:rsid w:val="003B046B"/>
    <w:rsid w:val="003B049E"/>
    <w:rsid w:val="003B05A6"/>
    <w:rsid w:val="003B062A"/>
    <w:rsid w:val="003B0977"/>
    <w:rsid w:val="003B0A10"/>
    <w:rsid w:val="003B0C03"/>
    <w:rsid w:val="003B0FB2"/>
    <w:rsid w:val="003B0FC8"/>
    <w:rsid w:val="003B10D8"/>
    <w:rsid w:val="003B1929"/>
    <w:rsid w:val="003B1A36"/>
    <w:rsid w:val="003B1BD1"/>
    <w:rsid w:val="003B1D17"/>
    <w:rsid w:val="003B1E10"/>
    <w:rsid w:val="003B1F2D"/>
    <w:rsid w:val="003B2147"/>
    <w:rsid w:val="003B24BB"/>
    <w:rsid w:val="003B2AC0"/>
    <w:rsid w:val="003B2BEF"/>
    <w:rsid w:val="003B2EA6"/>
    <w:rsid w:val="003B2EAF"/>
    <w:rsid w:val="003B2F27"/>
    <w:rsid w:val="003B30F0"/>
    <w:rsid w:val="003B30FD"/>
    <w:rsid w:val="003B31DD"/>
    <w:rsid w:val="003B3238"/>
    <w:rsid w:val="003B349D"/>
    <w:rsid w:val="003B35DF"/>
    <w:rsid w:val="003B36C8"/>
    <w:rsid w:val="003B37A4"/>
    <w:rsid w:val="003B398B"/>
    <w:rsid w:val="003B3B8A"/>
    <w:rsid w:val="003B3C10"/>
    <w:rsid w:val="003B3EB2"/>
    <w:rsid w:val="003B3EDD"/>
    <w:rsid w:val="003B3F47"/>
    <w:rsid w:val="003B3FB7"/>
    <w:rsid w:val="003B4081"/>
    <w:rsid w:val="003B42ED"/>
    <w:rsid w:val="003B4AB7"/>
    <w:rsid w:val="003B4CFC"/>
    <w:rsid w:val="003B4D3F"/>
    <w:rsid w:val="003B5566"/>
    <w:rsid w:val="003B592F"/>
    <w:rsid w:val="003B5E14"/>
    <w:rsid w:val="003B60B3"/>
    <w:rsid w:val="003B6185"/>
    <w:rsid w:val="003B62BC"/>
    <w:rsid w:val="003B6339"/>
    <w:rsid w:val="003B6936"/>
    <w:rsid w:val="003B6F38"/>
    <w:rsid w:val="003B7A41"/>
    <w:rsid w:val="003B7B5D"/>
    <w:rsid w:val="003B7C5C"/>
    <w:rsid w:val="003C058D"/>
    <w:rsid w:val="003C085E"/>
    <w:rsid w:val="003C0B5B"/>
    <w:rsid w:val="003C0BA4"/>
    <w:rsid w:val="003C0CB8"/>
    <w:rsid w:val="003C0E20"/>
    <w:rsid w:val="003C0EDA"/>
    <w:rsid w:val="003C0FDF"/>
    <w:rsid w:val="003C1328"/>
    <w:rsid w:val="003C13B2"/>
    <w:rsid w:val="003C1458"/>
    <w:rsid w:val="003C14AA"/>
    <w:rsid w:val="003C1519"/>
    <w:rsid w:val="003C151F"/>
    <w:rsid w:val="003C1A62"/>
    <w:rsid w:val="003C1A6C"/>
    <w:rsid w:val="003C1C21"/>
    <w:rsid w:val="003C1D0F"/>
    <w:rsid w:val="003C226D"/>
    <w:rsid w:val="003C23D1"/>
    <w:rsid w:val="003C2429"/>
    <w:rsid w:val="003C2E3F"/>
    <w:rsid w:val="003C2F02"/>
    <w:rsid w:val="003C3174"/>
    <w:rsid w:val="003C32C0"/>
    <w:rsid w:val="003C34ED"/>
    <w:rsid w:val="003C351F"/>
    <w:rsid w:val="003C3602"/>
    <w:rsid w:val="003C3EE4"/>
    <w:rsid w:val="003C476D"/>
    <w:rsid w:val="003C48AE"/>
    <w:rsid w:val="003C48E4"/>
    <w:rsid w:val="003C4E40"/>
    <w:rsid w:val="003C4F76"/>
    <w:rsid w:val="003C50D1"/>
    <w:rsid w:val="003C5616"/>
    <w:rsid w:val="003C5633"/>
    <w:rsid w:val="003C5635"/>
    <w:rsid w:val="003C5702"/>
    <w:rsid w:val="003C5857"/>
    <w:rsid w:val="003C59C6"/>
    <w:rsid w:val="003C652E"/>
    <w:rsid w:val="003C682F"/>
    <w:rsid w:val="003C6AE1"/>
    <w:rsid w:val="003C6BD5"/>
    <w:rsid w:val="003C6CF7"/>
    <w:rsid w:val="003C6EEF"/>
    <w:rsid w:val="003C72C7"/>
    <w:rsid w:val="003C7776"/>
    <w:rsid w:val="003C77AA"/>
    <w:rsid w:val="003C79E4"/>
    <w:rsid w:val="003C7C9C"/>
    <w:rsid w:val="003D0404"/>
    <w:rsid w:val="003D09F6"/>
    <w:rsid w:val="003D0B0E"/>
    <w:rsid w:val="003D0B88"/>
    <w:rsid w:val="003D0C15"/>
    <w:rsid w:val="003D0C4C"/>
    <w:rsid w:val="003D0D86"/>
    <w:rsid w:val="003D107E"/>
    <w:rsid w:val="003D10E0"/>
    <w:rsid w:val="003D1441"/>
    <w:rsid w:val="003D17B4"/>
    <w:rsid w:val="003D205E"/>
    <w:rsid w:val="003D2301"/>
    <w:rsid w:val="003D263E"/>
    <w:rsid w:val="003D2FB8"/>
    <w:rsid w:val="003D3036"/>
    <w:rsid w:val="003D31F6"/>
    <w:rsid w:val="003D36E1"/>
    <w:rsid w:val="003D38C5"/>
    <w:rsid w:val="003D3C5E"/>
    <w:rsid w:val="003D3E0A"/>
    <w:rsid w:val="003D44E4"/>
    <w:rsid w:val="003D4BE7"/>
    <w:rsid w:val="003D4EE0"/>
    <w:rsid w:val="003D51DB"/>
    <w:rsid w:val="003D5404"/>
    <w:rsid w:val="003D5768"/>
    <w:rsid w:val="003D5ABA"/>
    <w:rsid w:val="003D5C58"/>
    <w:rsid w:val="003D5D8F"/>
    <w:rsid w:val="003D5E4C"/>
    <w:rsid w:val="003D5FAA"/>
    <w:rsid w:val="003D6050"/>
    <w:rsid w:val="003D60E6"/>
    <w:rsid w:val="003D6251"/>
    <w:rsid w:val="003D6B7C"/>
    <w:rsid w:val="003D6D72"/>
    <w:rsid w:val="003D703B"/>
    <w:rsid w:val="003D7564"/>
    <w:rsid w:val="003D7806"/>
    <w:rsid w:val="003D7853"/>
    <w:rsid w:val="003D788E"/>
    <w:rsid w:val="003D79DC"/>
    <w:rsid w:val="003D7B44"/>
    <w:rsid w:val="003D7B92"/>
    <w:rsid w:val="003E0404"/>
    <w:rsid w:val="003E0529"/>
    <w:rsid w:val="003E06D3"/>
    <w:rsid w:val="003E12C0"/>
    <w:rsid w:val="003E1528"/>
    <w:rsid w:val="003E21EF"/>
    <w:rsid w:val="003E2214"/>
    <w:rsid w:val="003E2810"/>
    <w:rsid w:val="003E28DB"/>
    <w:rsid w:val="003E2C77"/>
    <w:rsid w:val="003E3076"/>
    <w:rsid w:val="003E3079"/>
    <w:rsid w:val="003E3424"/>
    <w:rsid w:val="003E3BD9"/>
    <w:rsid w:val="003E3ED0"/>
    <w:rsid w:val="003E43BC"/>
    <w:rsid w:val="003E4566"/>
    <w:rsid w:val="003E46E6"/>
    <w:rsid w:val="003E4707"/>
    <w:rsid w:val="003E47EB"/>
    <w:rsid w:val="003E4882"/>
    <w:rsid w:val="003E48C4"/>
    <w:rsid w:val="003E4BD5"/>
    <w:rsid w:val="003E4FDB"/>
    <w:rsid w:val="003E50ED"/>
    <w:rsid w:val="003E59D1"/>
    <w:rsid w:val="003E5BFF"/>
    <w:rsid w:val="003E5CCF"/>
    <w:rsid w:val="003E5D7B"/>
    <w:rsid w:val="003E5FE0"/>
    <w:rsid w:val="003E6316"/>
    <w:rsid w:val="003E6922"/>
    <w:rsid w:val="003E6A4C"/>
    <w:rsid w:val="003E6ABB"/>
    <w:rsid w:val="003E6BDF"/>
    <w:rsid w:val="003E71CC"/>
    <w:rsid w:val="003E75A7"/>
    <w:rsid w:val="003E7611"/>
    <w:rsid w:val="003E7D06"/>
    <w:rsid w:val="003E7D0A"/>
    <w:rsid w:val="003F00E0"/>
    <w:rsid w:val="003F01E1"/>
    <w:rsid w:val="003F0221"/>
    <w:rsid w:val="003F04C7"/>
    <w:rsid w:val="003F06AF"/>
    <w:rsid w:val="003F075F"/>
    <w:rsid w:val="003F0C1E"/>
    <w:rsid w:val="003F0CA7"/>
    <w:rsid w:val="003F0D59"/>
    <w:rsid w:val="003F109B"/>
    <w:rsid w:val="003F115C"/>
    <w:rsid w:val="003F1161"/>
    <w:rsid w:val="003F134F"/>
    <w:rsid w:val="003F19AE"/>
    <w:rsid w:val="003F1C5B"/>
    <w:rsid w:val="003F2143"/>
    <w:rsid w:val="003F21F4"/>
    <w:rsid w:val="003F2395"/>
    <w:rsid w:val="003F2396"/>
    <w:rsid w:val="003F2D65"/>
    <w:rsid w:val="003F2E2D"/>
    <w:rsid w:val="003F30D9"/>
    <w:rsid w:val="003F3308"/>
    <w:rsid w:val="003F341D"/>
    <w:rsid w:val="003F35C9"/>
    <w:rsid w:val="003F3A8D"/>
    <w:rsid w:val="003F3B18"/>
    <w:rsid w:val="003F3E1B"/>
    <w:rsid w:val="003F40D2"/>
    <w:rsid w:val="003F474D"/>
    <w:rsid w:val="003F4973"/>
    <w:rsid w:val="003F4A3E"/>
    <w:rsid w:val="003F5227"/>
    <w:rsid w:val="003F54F3"/>
    <w:rsid w:val="003F57E3"/>
    <w:rsid w:val="003F57E7"/>
    <w:rsid w:val="003F590F"/>
    <w:rsid w:val="003F5CD5"/>
    <w:rsid w:val="003F5DC3"/>
    <w:rsid w:val="003F653C"/>
    <w:rsid w:val="003F66F8"/>
    <w:rsid w:val="003F67E4"/>
    <w:rsid w:val="003F69AE"/>
    <w:rsid w:val="003F6CA9"/>
    <w:rsid w:val="003F6CFF"/>
    <w:rsid w:val="003F6D0B"/>
    <w:rsid w:val="003F6D2D"/>
    <w:rsid w:val="003F7049"/>
    <w:rsid w:val="003F73DD"/>
    <w:rsid w:val="003F77F7"/>
    <w:rsid w:val="003F7813"/>
    <w:rsid w:val="003F7A37"/>
    <w:rsid w:val="004005CA"/>
    <w:rsid w:val="004009C2"/>
    <w:rsid w:val="00401682"/>
    <w:rsid w:val="00401AD4"/>
    <w:rsid w:val="00401C17"/>
    <w:rsid w:val="00402088"/>
    <w:rsid w:val="004021C3"/>
    <w:rsid w:val="0040225B"/>
    <w:rsid w:val="0040232E"/>
    <w:rsid w:val="00402495"/>
    <w:rsid w:val="00402764"/>
    <w:rsid w:val="0040284B"/>
    <w:rsid w:val="00402858"/>
    <w:rsid w:val="00402A2B"/>
    <w:rsid w:val="004032E8"/>
    <w:rsid w:val="004032EE"/>
    <w:rsid w:val="00403667"/>
    <w:rsid w:val="004036E7"/>
    <w:rsid w:val="00403F22"/>
    <w:rsid w:val="00403F6F"/>
    <w:rsid w:val="00403F74"/>
    <w:rsid w:val="0040455A"/>
    <w:rsid w:val="004052C8"/>
    <w:rsid w:val="00405AEC"/>
    <w:rsid w:val="00405C12"/>
    <w:rsid w:val="00405DDB"/>
    <w:rsid w:val="00405EF7"/>
    <w:rsid w:val="00406187"/>
    <w:rsid w:val="00406474"/>
    <w:rsid w:val="004067F4"/>
    <w:rsid w:val="004068C3"/>
    <w:rsid w:val="00406B87"/>
    <w:rsid w:val="00406D2A"/>
    <w:rsid w:val="00406D70"/>
    <w:rsid w:val="00406E78"/>
    <w:rsid w:val="00406EEA"/>
    <w:rsid w:val="00406F67"/>
    <w:rsid w:val="004071F4"/>
    <w:rsid w:val="00407919"/>
    <w:rsid w:val="004079A6"/>
    <w:rsid w:val="004079CD"/>
    <w:rsid w:val="00407A7F"/>
    <w:rsid w:val="00407CD4"/>
    <w:rsid w:val="00407E23"/>
    <w:rsid w:val="00410048"/>
    <w:rsid w:val="004102DF"/>
    <w:rsid w:val="004103CB"/>
    <w:rsid w:val="004104CD"/>
    <w:rsid w:val="0041055C"/>
    <w:rsid w:val="004105DA"/>
    <w:rsid w:val="00410680"/>
    <w:rsid w:val="004108E8"/>
    <w:rsid w:val="00410D0E"/>
    <w:rsid w:val="00411167"/>
    <w:rsid w:val="0041138C"/>
    <w:rsid w:val="004113B0"/>
    <w:rsid w:val="004115B8"/>
    <w:rsid w:val="004116B6"/>
    <w:rsid w:val="00411849"/>
    <w:rsid w:val="00411960"/>
    <w:rsid w:val="00411ACA"/>
    <w:rsid w:val="00411C39"/>
    <w:rsid w:val="00411EF8"/>
    <w:rsid w:val="00412144"/>
    <w:rsid w:val="00412277"/>
    <w:rsid w:val="00412678"/>
    <w:rsid w:val="00412694"/>
    <w:rsid w:val="00412A31"/>
    <w:rsid w:val="00412B6E"/>
    <w:rsid w:val="00412C73"/>
    <w:rsid w:val="00412CDB"/>
    <w:rsid w:val="00412F73"/>
    <w:rsid w:val="00413329"/>
    <w:rsid w:val="004134C8"/>
    <w:rsid w:val="00413EAC"/>
    <w:rsid w:val="0041406E"/>
    <w:rsid w:val="0041420A"/>
    <w:rsid w:val="0041442B"/>
    <w:rsid w:val="00414729"/>
    <w:rsid w:val="00414801"/>
    <w:rsid w:val="00414854"/>
    <w:rsid w:val="00414AAF"/>
    <w:rsid w:val="00414B16"/>
    <w:rsid w:val="00414C34"/>
    <w:rsid w:val="00414F6D"/>
    <w:rsid w:val="004150E2"/>
    <w:rsid w:val="0041532E"/>
    <w:rsid w:val="004158F9"/>
    <w:rsid w:val="00415947"/>
    <w:rsid w:val="004159CD"/>
    <w:rsid w:val="00415CD3"/>
    <w:rsid w:val="004160EC"/>
    <w:rsid w:val="0041640F"/>
    <w:rsid w:val="004164A3"/>
    <w:rsid w:val="0041678E"/>
    <w:rsid w:val="00416AC3"/>
    <w:rsid w:val="00416D97"/>
    <w:rsid w:val="00417554"/>
    <w:rsid w:val="004175F8"/>
    <w:rsid w:val="0041761D"/>
    <w:rsid w:val="004177EA"/>
    <w:rsid w:val="00417A8A"/>
    <w:rsid w:val="00417DF3"/>
    <w:rsid w:val="00417DF4"/>
    <w:rsid w:val="00417E87"/>
    <w:rsid w:val="00420057"/>
    <w:rsid w:val="004200A9"/>
    <w:rsid w:val="004200F1"/>
    <w:rsid w:val="0042011E"/>
    <w:rsid w:val="00420397"/>
    <w:rsid w:val="004203CB"/>
    <w:rsid w:val="0042061C"/>
    <w:rsid w:val="004206D8"/>
    <w:rsid w:val="00420906"/>
    <w:rsid w:val="0042123B"/>
    <w:rsid w:val="004214AE"/>
    <w:rsid w:val="004216B9"/>
    <w:rsid w:val="00421961"/>
    <w:rsid w:val="00421B5A"/>
    <w:rsid w:val="00421F8A"/>
    <w:rsid w:val="00422258"/>
    <w:rsid w:val="004224F1"/>
    <w:rsid w:val="00422550"/>
    <w:rsid w:val="0042269D"/>
    <w:rsid w:val="00422829"/>
    <w:rsid w:val="00422FCF"/>
    <w:rsid w:val="004232C2"/>
    <w:rsid w:val="00423741"/>
    <w:rsid w:val="00423786"/>
    <w:rsid w:val="00423A96"/>
    <w:rsid w:val="00423E08"/>
    <w:rsid w:val="0042446F"/>
    <w:rsid w:val="00424564"/>
    <w:rsid w:val="004245A7"/>
    <w:rsid w:val="0042463F"/>
    <w:rsid w:val="004247CE"/>
    <w:rsid w:val="004249BE"/>
    <w:rsid w:val="00424DD3"/>
    <w:rsid w:val="004250B4"/>
    <w:rsid w:val="004250FB"/>
    <w:rsid w:val="00425360"/>
    <w:rsid w:val="004253DF"/>
    <w:rsid w:val="00425600"/>
    <w:rsid w:val="004256D3"/>
    <w:rsid w:val="00425CF3"/>
    <w:rsid w:val="00426277"/>
    <w:rsid w:val="00426290"/>
    <w:rsid w:val="004265B0"/>
    <w:rsid w:val="004267F8"/>
    <w:rsid w:val="00426813"/>
    <w:rsid w:val="00426B96"/>
    <w:rsid w:val="00426CD3"/>
    <w:rsid w:val="00427696"/>
    <w:rsid w:val="00427717"/>
    <w:rsid w:val="00427893"/>
    <w:rsid w:val="00427ED3"/>
    <w:rsid w:val="004307EF"/>
    <w:rsid w:val="00430CB7"/>
    <w:rsid w:val="00430D9F"/>
    <w:rsid w:val="00430DB8"/>
    <w:rsid w:val="004312B7"/>
    <w:rsid w:val="00431C8C"/>
    <w:rsid w:val="00432665"/>
    <w:rsid w:val="004326FE"/>
    <w:rsid w:val="004328CC"/>
    <w:rsid w:val="00432A05"/>
    <w:rsid w:val="00432AAD"/>
    <w:rsid w:val="00432B25"/>
    <w:rsid w:val="00433407"/>
    <w:rsid w:val="0043371F"/>
    <w:rsid w:val="00433759"/>
    <w:rsid w:val="00433843"/>
    <w:rsid w:val="0043396D"/>
    <w:rsid w:val="00434936"/>
    <w:rsid w:val="00434AC3"/>
    <w:rsid w:val="004356EC"/>
    <w:rsid w:val="00435859"/>
    <w:rsid w:val="0043599E"/>
    <w:rsid w:val="00435B1D"/>
    <w:rsid w:val="00435DAF"/>
    <w:rsid w:val="0043619D"/>
    <w:rsid w:val="004361B7"/>
    <w:rsid w:val="00436700"/>
    <w:rsid w:val="00436764"/>
    <w:rsid w:val="0043697A"/>
    <w:rsid w:val="00436A2E"/>
    <w:rsid w:val="00436A59"/>
    <w:rsid w:val="00436D2B"/>
    <w:rsid w:val="00436DA1"/>
    <w:rsid w:val="00437316"/>
    <w:rsid w:val="0043758B"/>
    <w:rsid w:val="004379C9"/>
    <w:rsid w:val="00437DBD"/>
    <w:rsid w:val="00437F83"/>
    <w:rsid w:val="00440044"/>
    <w:rsid w:val="004400E9"/>
    <w:rsid w:val="00440294"/>
    <w:rsid w:val="004402F1"/>
    <w:rsid w:val="0044036F"/>
    <w:rsid w:val="00440382"/>
    <w:rsid w:val="00440865"/>
    <w:rsid w:val="00440AFF"/>
    <w:rsid w:val="00440DED"/>
    <w:rsid w:val="0044106B"/>
    <w:rsid w:val="0044157D"/>
    <w:rsid w:val="004416CC"/>
    <w:rsid w:val="00441D38"/>
    <w:rsid w:val="0044281B"/>
    <w:rsid w:val="00442CCA"/>
    <w:rsid w:val="00442CD7"/>
    <w:rsid w:val="00443097"/>
    <w:rsid w:val="0044330D"/>
    <w:rsid w:val="00443326"/>
    <w:rsid w:val="00443490"/>
    <w:rsid w:val="004436CC"/>
    <w:rsid w:val="00443AE7"/>
    <w:rsid w:val="00443BA4"/>
    <w:rsid w:val="00444740"/>
    <w:rsid w:val="00444828"/>
    <w:rsid w:val="00444845"/>
    <w:rsid w:val="00444FAE"/>
    <w:rsid w:val="004450D5"/>
    <w:rsid w:val="004454B0"/>
    <w:rsid w:val="00445B4A"/>
    <w:rsid w:val="00445FA0"/>
    <w:rsid w:val="00446295"/>
    <w:rsid w:val="00446490"/>
    <w:rsid w:val="0044678E"/>
    <w:rsid w:val="004467B9"/>
    <w:rsid w:val="00446B62"/>
    <w:rsid w:val="00446CD6"/>
    <w:rsid w:val="004471A2"/>
    <w:rsid w:val="004471AD"/>
    <w:rsid w:val="00447547"/>
    <w:rsid w:val="0044774E"/>
    <w:rsid w:val="00447A2B"/>
    <w:rsid w:val="00447BE7"/>
    <w:rsid w:val="00447D66"/>
    <w:rsid w:val="00447E5D"/>
    <w:rsid w:val="004502B6"/>
    <w:rsid w:val="004502EB"/>
    <w:rsid w:val="00450A34"/>
    <w:rsid w:val="004512FB"/>
    <w:rsid w:val="00451307"/>
    <w:rsid w:val="004513CD"/>
    <w:rsid w:val="00451472"/>
    <w:rsid w:val="00451579"/>
    <w:rsid w:val="00451613"/>
    <w:rsid w:val="00451708"/>
    <w:rsid w:val="004517ED"/>
    <w:rsid w:val="0045199E"/>
    <w:rsid w:val="00451B8B"/>
    <w:rsid w:val="00451C6D"/>
    <w:rsid w:val="00452257"/>
    <w:rsid w:val="00452355"/>
    <w:rsid w:val="004525B8"/>
    <w:rsid w:val="0045293A"/>
    <w:rsid w:val="00452A11"/>
    <w:rsid w:val="00452AD7"/>
    <w:rsid w:val="00452B0B"/>
    <w:rsid w:val="0045396A"/>
    <w:rsid w:val="00453AE8"/>
    <w:rsid w:val="004540C6"/>
    <w:rsid w:val="00454424"/>
    <w:rsid w:val="004544E8"/>
    <w:rsid w:val="00454596"/>
    <w:rsid w:val="00454873"/>
    <w:rsid w:val="00454912"/>
    <w:rsid w:val="004549A2"/>
    <w:rsid w:val="00454E0B"/>
    <w:rsid w:val="00455187"/>
    <w:rsid w:val="00455315"/>
    <w:rsid w:val="004553D2"/>
    <w:rsid w:val="00455736"/>
    <w:rsid w:val="00455DB1"/>
    <w:rsid w:val="0045607F"/>
    <w:rsid w:val="00456553"/>
    <w:rsid w:val="0045661D"/>
    <w:rsid w:val="0045683B"/>
    <w:rsid w:val="00456A96"/>
    <w:rsid w:val="00456AFB"/>
    <w:rsid w:val="0045743A"/>
    <w:rsid w:val="004577BA"/>
    <w:rsid w:val="00457AEB"/>
    <w:rsid w:val="00457BB5"/>
    <w:rsid w:val="00457C1C"/>
    <w:rsid w:val="004600F7"/>
    <w:rsid w:val="004603E9"/>
    <w:rsid w:val="004604CF"/>
    <w:rsid w:val="00460539"/>
    <w:rsid w:val="00460540"/>
    <w:rsid w:val="004609F5"/>
    <w:rsid w:val="00460AD0"/>
    <w:rsid w:val="00460BA1"/>
    <w:rsid w:val="00460CB1"/>
    <w:rsid w:val="00460E90"/>
    <w:rsid w:val="004611CF"/>
    <w:rsid w:val="00461218"/>
    <w:rsid w:val="00461327"/>
    <w:rsid w:val="00461560"/>
    <w:rsid w:val="004619B6"/>
    <w:rsid w:val="00461A20"/>
    <w:rsid w:val="00461BC7"/>
    <w:rsid w:val="00461C9C"/>
    <w:rsid w:val="00461F43"/>
    <w:rsid w:val="004626B1"/>
    <w:rsid w:val="004627F8"/>
    <w:rsid w:val="0046281F"/>
    <w:rsid w:val="0046286D"/>
    <w:rsid w:val="00462D21"/>
    <w:rsid w:val="00463021"/>
    <w:rsid w:val="004631D6"/>
    <w:rsid w:val="004632CC"/>
    <w:rsid w:val="0046353F"/>
    <w:rsid w:val="00463658"/>
    <w:rsid w:val="00463685"/>
    <w:rsid w:val="00463DF2"/>
    <w:rsid w:val="00463E9A"/>
    <w:rsid w:val="004642CF"/>
    <w:rsid w:val="004653DB"/>
    <w:rsid w:val="004653E4"/>
    <w:rsid w:val="0046568E"/>
    <w:rsid w:val="004657CD"/>
    <w:rsid w:val="00465916"/>
    <w:rsid w:val="00465B82"/>
    <w:rsid w:val="00466635"/>
    <w:rsid w:val="00466797"/>
    <w:rsid w:val="0046694C"/>
    <w:rsid w:val="00466DC4"/>
    <w:rsid w:val="00466F49"/>
    <w:rsid w:val="00467167"/>
    <w:rsid w:val="00467352"/>
    <w:rsid w:val="00467520"/>
    <w:rsid w:val="00467A23"/>
    <w:rsid w:val="00467A31"/>
    <w:rsid w:val="00467B35"/>
    <w:rsid w:val="00467C55"/>
    <w:rsid w:val="00467F03"/>
    <w:rsid w:val="00467FDA"/>
    <w:rsid w:val="00470648"/>
    <w:rsid w:val="00470BB0"/>
    <w:rsid w:val="00470D72"/>
    <w:rsid w:val="004711C0"/>
    <w:rsid w:val="00471439"/>
    <w:rsid w:val="00471790"/>
    <w:rsid w:val="0047179A"/>
    <w:rsid w:val="004718E2"/>
    <w:rsid w:val="004719E2"/>
    <w:rsid w:val="00471B4B"/>
    <w:rsid w:val="00471F76"/>
    <w:rsid w:val="00472F52"/>
    <w:rsid w:val="00473028"/>
    <w:rsid w:val="00473045"/>
    <w:rsid w:val="004730D7"/>
    <w:rsid w:val="004732D7"/>
    <w:rsid w:val="00473343"/>
    <w:rsid w:val="00473465"/>
    <w:rsid w:val="004734C0"/>
    <w:rsid w:val="0047371F"/>
    <w:rsid w:val="00473856"/>
    <w:rsid w:val="0047385F"/>
    <w:rsid w:val="00473C8E"/>
    <w:rsid w:val="00473CB2"/>
    <w:rsid w:val="00473E13"/>
    <w:rsid w:val="00473FC6"/>
    <w:rsid w:val="0047403B"/>
    <w:rsid w:val="004743C2"/>
    <w:rsid w:val="00474492"/>
    <w:rsid w:val="00474A17"/>
    <w:rsid w:val="00474C3C"/>
    <w:rsid w:val="004750B6"/>
    <w:rsid w:val="004752CE"/>
    <w:rsid w:val="00475AD7"/>
    <w:rsid w:val="00475B95"/>
    <w:rsid w:val="00475ECB"/>
    <w:rsid w:val="00475F22"/>
    <w:rsid w:val="00476445"/>
    <w:rsid w:val="00476484"/>
    <w:rsid w:val="00476E84"/>
    <w:rsid w:val="00476F8B"/>
    <w:rsid w:val="00476F8C"/>
    <w:rsid w:val="00477218"/>
    <w:rsid w:val="0047728F"/>
    <w:rsid w:val="00477781"/>
    <w:rsid w:val="00477818"/>
    <w:rsid w:val="00477BB3"/>
    <w:rsid w:val="00477C53"/>
    <w:rsid w:val="00480165"/>
    <w:rsid w:val="00480991"/>
    <w:rsid w:val="00480F92"/>
    <w:rsid w:val="00481013"/>
    <w:rsid w:val="00481295"/>
    <w:rsid w:val="00481314"/>
    <w:rsid w:val="00481373"/>
    <w:rsid w:val="004815E1"/>
    <w:rsid w:val="0048162F"/>
    <w:rsid w:val="00481D0B"/>
    <w:rsid w:val="004821C2"/>
    <w:rsid w:val="004821F9"/>
    <w:rsid w:val="0048228B"/>
    <w:rsid w:val="004824BD"/>
    <w:rsid w:val="004824E5"/>
    <w:rsid w:val="004826D1"/>
    <w:rsid w:val="00482B48"/>
    <w:rsid w:val="00482B56"/>
    <w:rsid w:val="00483061"/>
    <w:rsid w:val="00483573"/>
    <w:rsid w:val="00483771"/>
    <w:rsid w:val="004839D6"/>
    <w:rsid w:val="00483C60"/>
    <w:rsid w:val="00483FB7"/>
    <w:rsid w:val="004843B0"/>
    <w:rsid w:val="00484799"/>
    <w:rsid w:val="004849CC"/>
    <w:rsid w:val="00484CF4"/>
    <w:rsid w:val="00484D9D"/>
    <w:rsid w:val="00484E5A"/>
    <w:rsid w:val="00484E6F"/>
    <w:rsid w:val="00484EC6"/>
    <w:rsid w:val="004850A9"/>
    <w:rsid w:val="004856B4"/>
    <w:rsid w:val="004857E4"/>
    <w:rsid w:val="00485828"/>
    <w:rsid w:val="00485C32"/>
    <w:rsid w:val="00485D30"/>
    <w:rsid w:val="00485DC6"/>
    <w:rsid w:val="00485E31"/>
    <w:rsid w:val="00486470"/>
    <w:rsid w:val="00486651"/>
    <w:rsid w:val="004868B0"/>
    <w:rsid w:val="00486C38"/>
    <w:rsid w:val="00486DD4"/>
    <w:rsid w:val="00486E4D"/>
    <w:rsid w:val="00486F5E"/>
    <w:rsid w:val="00486FC9"/>
    <w:rsid w:val="00487553"/>
    <w:rsid w:val="004879DD"/>
    <w:rsid w:val="00487C28"/>
    <w:rsid w:val="00487CBB"/>
    <w:rsid w:val="00487CBC"/>
    <w:rsid w:val="00487D73"/>
    <w:rsid w:val="0049002C"/>
    <w:rsid w:val="004901AE"/>
    <w:rsid w:val="00490617"/>
    <w:rsid w:val="004906A4"/>
    <w:rsid w:val="004906BE"/>
    <w:rsid w:val="004907BC"/>
    <w:rsid w:val="00490A5D"/>
    <w:rsid w:val="00490C03"/>
    <w:rsid w:val="00490F16"/>
    <w:rsid w:val="00490F6D"/>
    <w:rsid w:val="0049127E"/>
    <w:rsid w:val="00491612"/>
    <w:rsid w:val="00491A46"/>
    <w:rsid w:val="00491CA7"/>
    <w:rsid w:val="00492044"/>
    <w:rsid w:val="004925C3"/>
    <w:rsid w:val="00492769"/>
    <w:rsid w:val="004927A1"/>
    <w:rsid w:val="00492875"/>
    <w:rsid w:val="00492A29"/>
    <w:rsid w:val="00492B40"/>
    <w:rsid w:val="00492E2B"/>
    <w:rsid w:val="00492E5D"/>
    <w:rsid w:val="00492F87"/>
    <w:rsid w:val="00492FD8"/>
    <w:rsid w:val="004930B8"/>
    <w:rsid w:val="00493311"/>
    <w:rsid w:val="00493631"/>
    <w:rsid w:val="004938CE"/>
    <w:rsid w:val="004938DC"/>
    <w:rsid w:val="00493A78"/>
    <w:rsid w:val="00493BED"/>
    <w:rsid w:val="00494448"/>
    <w:rsid w:val="00495070"/>
    <w:rsid w:val="00495443"/>
    <w:rsid w:val="00495A90"/>
    <w:rsid w:val="00495C21"/>
    <w:rsid w:val="00496310"/>
    <w:rsid w:val="00496CEC"/>
    <w:rsid w:val="004971C3"/>
    <w:rsid w:val="0049729D"/>
    <w:rsid w:val="004973DB"/>
    <w:rsid w:val="0049744F"/>
    <w:rsid w:val="0049790F"/>
    <w:rsid w:val="0049797F"/>
    <w:rsid w:val="004979EC"/>
    <w:rsid w:val="00497F78"/>
    <w:rsid w:val="004A0289"/>
    <w:rsid w:val="004A0536"/>
    <w:rsid w:val="004A06D2"/>
    <w:rsid w:val="004A0AF8"/>
    <w:rsid w:val="004A0B9C"/>
    <w:rsid w:val="004A0C49"/>
    <w:rsid w:val="004A0CDF"/>
    <w:rsid w:val="004A11D8"/>
    <w:rsid w:val="004A1262"/>
    <w:rsid w:val="004A1280"/>
    <w:rsid w:val="004A13B0"/>
    <w:rsid w:val="004A15B2"/>
    <w:rsid w:val="004A15D2"/>
    <w:rsid w:val="004A16F3"/>
    <w:rsid w:val="004A172E"/>
    <w:rsid w:val="004A1772"/>
    <w:rsid w:val="004A1990"/>
    <w:rsid w:val="004A1A7E"/>
    <w:rsid w:val="004A213F"/>
    <w:rsid w:val="004A2506"/>
    <w:rsid w:val="004A256A"/>
    <w:rsid w:val="004A268A"/>
    <w:rsid w:val="004A26C0"/>
    <w:rsid w:val="004A2BD7"/>
    <w:rsid w:val="004A2F42"/>
    <w:rsid w:val="004A2F5A"/>
    <w:rsid w:val="004A2F70"/>
    <w:rsid w:val="004A31BE"/>
    <w:rsid w:val="004A3494"/>
    <w:rsid w:val="004A3569"/>
    <w:rsid w:val="004A35B4"/>
    <w:rsid w:val="004A36D4"/>
    <w:rsid w:val="004A39CD"/>
    <w:rsid w:val="004A405D"/>
    <w:rsid w:val="004A4212"/>
    <w:rsid w:val="004A429D"/>
    <w:rsid w:val="004A44C9"/>
    <w:rsid w:val="004A469E"/>
    <w:rsid w:val="004A4D84"/>
    <w:rsid w:val="004A5251"/>
    <w:rsid w:val="004A5269"/>
    <w:rsid w:val="004A5483"/>
    <w:rsid w:val="004A55B5"/>
    <w:rsid w:val="004A5A02"/>
    <w:rsid w:val="004A5A41"/>
    <w:rsid w:val="004A5AAD"/>
    <w:rsid w:val="004A5C8C"/>
    <w:rsid w:val="004A61FC"/>
    <w:rsid w:val="004A626E"/>
    <w:rsid w:val="004A638F"/>
    <w:rsid w:val="004A641F"/>
    <w:rsid w:val="004A6887"/>
    <w:rsid w:val="004A6914"/>
    <w:rsid w:val="004A7127"/>
    <w:rsid w:val="004A71A7"/>
    <w:rsid w:val="004A73C3"/>
    <w:rsid w:val="004A7584"/>
    <w:rsid w:val="004A765E"/>
    <w:rsid w:val="004A7921"/>
    <w:rsid w:val="004A79AF"/>
    <w:rsid w:val="004A79E3"/>
    <w:rsid w:val="004A7AAE"/>
    <w:rsid w:val="004A7CFF"/>
    <w:rsid w:val="004A7D71"/>
    <w:rsid w:val="004A7DB5"/>
    <w:rsid w:val="004A7E60"/>
    <w:rsid w:val="004B000F"/>
    <w:rsid w:val="004B00F5"/>
    <w:rsid w:val="004B026F"/>
    <w:rsid w:val="004B039C"/>
    <w:rsid w:val="004B05DE"/>
    <w:rsid w:val="004B0876"/>
    <w:rsid w:val="004B09D7"/>
    <w:rsid w:val="004B0FA5"/>
    <w:rsid w:val="004B11AD"/>
    <w:rsid w:val="004B129D"/>
    <w:rsid w:val="004B12CA"/>
    <w:rsid w:val="004B12E2"/>
    <w:rsid w:val="004B1855"/>
    <w:rsid w:val="004B1A56"/>
    <w:rsid w:val="004B1D54"/>
    <w:rsid w:val="004B2417"/>
    <w:rsid w:val="004B2489"/>
    <w:rsid w:val="004B2678"/>
    <w:rsid w:val="004B2C50"/>
    <w:rsid w:val="004B2D10"/>
    <w:rsid w:val="004B2F47"/>
    <w:rsid w:val="004B323D"/>
    <w:rsid w:val="004B3427"/>
    <w:rsid w:val="004B3463"/>
    <w:rsid w:val="004B3598"/>
    <w:rsid w:val="004B37A5"/>
    <w:rsid w:val="004B3830"/>
    <w:rsid w:val="004B397F"/>
    <w:rsid w:val="004B3B4E"/>
    <w:rsid w:val="004B3B74"/>
    <w:rsid w:val="004B3BEE"/>
    <w:rsid w:val="004B3DD1"/>
    <w:rsid w:val="004B42B2"/>
    <w:rsid w:val="004B4875"/>
    <w:rsid w:val="004B4AA8"/>
    <w:rsid w:val="004B4D34"/>
    <w:rsid w:val="004B5398"/>
    <w:rsid w:val="004B597D"/>
    <w:rsid w:val="004B5F74"/>
    <w:rsid w:val="004B5FDA"/>
    <w:rsid w:val="004B607A"/>
    <w:rsid w:val="004B6083"/>
    <w:rsid w:val="004B6210"/>
    <w:rsid w:val="004B6228"/>
    <w:rsid w:val="004B6258"/>
    <w:rsid w:val="004B64F4"/>
    <w:rsid w:val="004B6650"/>
    <w:rsid w:val="004B6724"/>
    <w:rsid w:val="004B6881"/>
    <w:rsid w:val="004B6AE6"/>
    <w:rsid w:val="004B6B75"/>
    <w:rsid w:val="004B6D22"/>
    <w:rsid w:val="004B718F"/>
    <w:rsid w:val="004B7ADB"/>
    <w:rsid w:val="004B7EB2"/>
    <w:rsid w:val="004C0283"/>
    <w:rsid w:val="004C0965"/>
    <w:rsid w:val="004C0A45"/>
    <w:rsid w:val="004C0BB4"/>
    <w:rsid w:val="004C1183"/>
    <w:rsid w:val="004C11FA"/>
    <w:rsid w:val="004C12BA"/>
    <w:rsid w:val="004C12F9"/>
    <w:rsid w:val="004C148C"/>
    <w:rsid w:val="004C1619"/>
    <w:rsid w:val="004C1CCE"/>
    <w:rsid w:val="004C216C"/>
    <w:rsid w:val="004C2342"/>
    <w:rsid w:val="004C2383"/>
    <w:rsid w:val="004C268D"/>
    <w:rsid w:val="004C2738"/>
    <w:rsid w:val="004C2868"/>
    <w:rsid w:val="004C2A61"/>
    <w:rsid w:val="004C2B2C"/>
    <w:rsid w:val="004C2E8F"/>
    <w:rsid w:val="004C2F94"/>
    <w:rsid w:val="004C2FB4"/>
    <w:rsid w:val="004C3138"/>
    <w:rsid w:val="004C3302"/>
    <w:rsid w:val="004C3879"/>
    <w:rsid w:val="004C3C8F"/>
    <w:rsid w:val="004C42F2"/>
    <w:rsid w:val="004C4710"/>
    <w:rsid w:val="004C4872"/>
    <w:rsid w:val="004C4C57"/>
    <w:rsid w:val="004C4CCC"/>
    <w:rsid w:val="004C4D2A"/>
    <w:rsid w:val="004C503E"/>
    <w:rsid w:val="004C5063"/>
    <w:rsid w:val="004C5251"/>
    <w:rsid w:val="004C5905"/>
    <w:rsid w:val="004C59A1"/>
    <w:rsid w:val="004C5B99"/>
    <w:rsid w:val="004C5D4E"/>
    <w:rsid w:val="004C5F06"/>
    <w:rsid w:val="004C5FDD"/>
    <w:rsid w:val="004C5FFF"/>
    <w:rsid w:val="004C605A"/>
    <w:rsid w:val="004C60AE"/>
    <w:rsid w:val="004C63EC"/>
    <w:rsid w:val="004C64F4"/>
    <w:rsid w:val="004C68B7"/>
    <w:rsid w:val="004C6A30"/>
    <w:rsid w:val="004C7236"/>
    <w:rsid w:val="004C742D"/>
    <w:rsid w:val="004C79D5"/>
    <w:rsid w:val="004C7E84"/>
    <w:rsid w:val="004D0216"/>
    <w:rsid w:val="004D0394"/>
    <w:rsid w:val="004D06F3"/>
    <w:rsid w:val="004D087D"/>
    <w:rsid w:val="004D0AF7"/>
    <w:rsid w:val="004D0E57"/>
    <w:rsid w:val="004D11D7"/>
    <w:rsid w:val="004D11EB"/>
    <w:rsid w:val="004D1203"/>
    <w:rsid w:val="004D16B5"/>
    <w:rsid w:val="004D170F"/>
    <w:rsid w:val="004D1922"/>
    <w:rsid w:val="004D1E08"/>
    <w:rsid w:val="004D1ECB"/>
    <w:rsid w:val="004D2166"/>
    <w:rsid w:val="004D21D1"/>
    <w:rsid w:val="004D22C6"/>
    <w:rsid w:val="004D23BD"/>
    <w:rsid w:val="004D2594"/>
    <w:rsid w:val="004D25FD"/>
    <w:rsid w:val="004D2A37"/>
    <w:rsid w:val="004D2B7C"/>
    <w:rsid w:val="004D2CA6"/>
    <w:rsid w:val="004D30E7"/>
    <w:rsid w:val="004D333E"/>
    <w:rsid w:val="004D34FD"/>
    <w:rsid w:val="004D35B7"/>
    <w:rsid w:val="004D3A9D"/>
    <w:rsid w:val="004D3C14"/>
    <w:rsid w:val="004D3E82"/>
    <w:rsid w:val="004D4385"/>
    <w:rsid w:val="004D465C"/>
    <w:rsid w:val="004D492C"/>
    <w:rsid w:val="004D4BDC"/>
    <w:rsid w:val="004D4C8D"/>
    <w:rsid w:val="004D5249"/>
    <w:rsid w:val="004D5AB0"/>
    <w:rsid w:val="004D6001"/>
    <w:rsid w:val="004D60B2"/>
    <w:rsid w:val="004D632A"/>
    <w:rsid w:val="004D65AD"/>
    <w:rsid w:val="004D6FBC"/>
    <w:rsid w:val="004D7294"/>
    <w:rsid w:val="004D76A8"/>
    <w:rsid w:val="004D76BF"/>
    <w:rsid w:val="004D76C9"/>
    <w:rsid w:val="004D793D"/>
    <w:rsid w:val="004D799C"/>
    <w:rsid w:val="004E00DF"/>
    <w:rsid w:val="004E04BC"/>
    <w:rsid w:val="004E052B"/>
    <w:rsid w:val="004E05C2"/>
    <w:rsid w:val="004E060C"/>
    <w:rsid w:val="004E06D3"/>
    <w:rsid w:val="004E089E"/>
    <w:rsid w:val="004E0CC9"/>
    <w:rsid w:val="004E0E55"/>
    <w:rsid w:val="004E104A"/>
    <w:rsid w:val="004E1330"/>
    <w:rsid w:val="004E1670"/>
    <w:rsid w:val="004E180C"/>
    <w:rsid w:val="004E1AB6"/>
    <w:rsid w:val="004E221D"/>
    <w:rsid w:val="004E2618"/>
    <w:rsid w:val="004E2D67"/>
    <w:rsid w:val="004E2F6C"/>
    <w:rsid w:val="004E307C"/>
    <w:rsid w:val="004E3254"/>
    <w:rsid w:val="004E34D7"/>
    <w:rsid w:val="004E367E"/>
    <w:rsid w:val="004E3774"/>
    <w:rsid w:val="004E377B"/>
    <w:rsid w:val="004E3811"/>
    <w:rsid w:val="004E3903"/>
    <w:rsid w:val="004E41E5"/>
    <w:rsid w:val="004E4727"/>
    <w:rsid w:val="004E49F5"/>
    <w:rsid w:val="004E4AE7"/>
    <w:rsid w:val="004E531D"/>
    <w:rsid w:val="004E5B43"/>
    <w:rsid w:val="004E5CA8"/>
    <w:rsid w:val="004E5ECF"/>
    <w:rsid w:val="004E6069"/>
    <w:rsid w:val="004E6378"/>
    <w:rsid w:val="004E63E2"/>
    <w:rsid w:val="004E6686"/>
    <w:rsid w:val="004E6726"/>
    <w:rsid w:val="004E6745"/>
    <w:rsid w:val="004E67A8"/>
    <w:rsid w:val="004E6802"/>
    <w:rsid w:val="004E6964"/>
    <w:rsid w:val="004E69BD"/>
    <w:rsid w:val="004E6A25"/>
    <w:rsid w:val="004E6B76"/>
    <w:rsid w:val="004E6C19"/>
    <w:rsid w:val="004E6F43"/>
    <w:rsid w:val="004E7026"/>
    <w:rsid w:val="004E71FE"/>
    <w:rsid w:val="004E73DD"/>
    <w:rsid w:val="004E749B"/>
    <w:rsid w:val="004E7539"/>
    <w:rsid w:val="004E7716"/>
    <w:rsid w:val="004E7AF2"/>
    <w:rsid w:val="004E7C56"/>
    <w:rsid w:val="004E7E12"/>
    <w:rsid w:val="004F00E6"/>
    <w:rsid w:val="004F0525"/>
    <w:rsid w:val="004F08A5"/>
    <w:rsid w:val="004F0D8F"/>
    <w:rsid w:val="004F123A"/>
    <w:rsid w:val="004F14C9"/>
    <w:rsid w:val="004F15AA"/>
    <w:rsid w:val="004F16B6"/>
    <w:rsid w:val="004F1B49"/>
    <w:rsid w:val="004F1BB1"/>
    <w:rsid w:val="004F1D44"/>
    <w:rsid w:val="004F1DCA"/>
    <w:rsid w:val="004F1E4F"/>
    <w:rsid w:val="004F2032"/>
    <w:rsid w:val="004F227F"/>
    <w:rsid w:val="004F2290"/>
    <w:rsid w:val="004F22B7"/>
    <w:rsid w:val="004F23FB"/>
    <w:rsid w:val="004F26B5"/>
    <w:rsid w:val="004F2E21"/>
    <w:rsid w:val="004F2EE3"/>
    <w:rsid w:val="004F3226"/>
    <w:rsid w:val="004F33A0"/>
    <w:rsid w:val="004F37A1"/>
    <w:rsid w:val="004F3A21"/>
    <w:rsid w:val="004F410C"/>
    <w:rsid w:val="004F4188"/>
    <w:rsid w:val="004F436C"/>
    <w:rsid w:val="004F4742"/>
    <w:rsid w:val="004F4B8D"/>
    <w:rsid w:val="004F50EE"/>
    <w:rsid w:val="004F517B"/>
    <w:rsid w:val="004F5904"/>
    <w:rsid w:val="004F5A77"/>
    <w:rsid w:val="004F5F00"/>
    <w:rsid w:val="004F605A"/>
    <w:rsid w:val="004F6302"/>
    <w:rsid w:val="004F6FB8"/>
    <w:rsid w:val="004F7000"/>
    <w:rsid w:val="004F730D"/>
    <w:rsid w:val="004F756B"/>
    <w:rsid w:val="004F75FD"/>
    <w:rsid w:val="004F77E9"/>
    <w:rsid w:val="00500239"/>
    <w:rsid w:val="005003E7"/>
    <w:rsid w:val="005006A1"/>
    <w:rsid w:val="00500F5D"/>
    <w:rsid w:val="00501088"/>
    <w:rsid w:val="005011E4"/>
    <w:rsid w:val="00501327"/>
    <w:rsid w:val="005014C4"/>
    <w:rsid w:val="00501511"/>
    <w:rsid w:val="005015B3"/>
    <w:rsid w:val="00501834"/>
    <w:rsid w:val="00501C19"/>
    <w:rsid w:val="00501F50"/>
    <w:rsid w:val="00502082"/>
    <w:rsid w:val="0050209E"/>
    <w:rsid w:val="005022BF"/>
    <w:rsid w:val="0050253D"/>
    <w:rsid w:val="005027DA"/>
    <w:rsid w:val="00502B2E"/>
    <w:rsid w:val="00502B47"/>
    <w:rsid w:val="005031EE"/>
    <w:rsid w:val="005032AE"/>
    <w:rsid w:val="005037E0"/>
    <w:rsid w:val="0050385A"/>
    <w:rsid w:val="00503A5C"/>
    <w:rsid w:val="00503B6E"/>
    <w:rsid w:val="00503BFF"/>
    <w:rsid w:val="00503C28"/>
    <w:rsid w:val="00503C94"/>
    <w:rsid w:val="0050402F"/>
    <w:rsid w:val="005041F3"/>
    <w:rsid w:val="005042D6"/>
    <w:rsid w:val="0050445E"/>
    <w:rsid w:val="0050463D"/>
    <w:rsid w:val="005047FC"/>
    <w:rsid w:val="005049A2"/>
    <w:rsid w:val="00504E20"/>
    <w:rsid w:val="00505467"/>
    <w:rsid w:val="0050558F"/>
    <w:rsid w:val="005055B9"/>
    <w:rsid w:val="005058F6"/>
    <w:rsid w:val="0050598F"/>
    <w:rsid w:val="00505B55"/>
    <w:rsid w:val="0050608B"/>
    <w:rsid w:val="005060D8"/>
    <w:rsid w:val="0050639B"/>
    <w:rsid w:val="00506582"/>
    <w:rsid w:val="005066C4"/>
    <w:rsid w:val="00506754"/>
    <w:rsid w:val="005072BB"/>
    <w:rsid w:val="00507598"/>
    <w:rsid w:val="00507843"/>
    <w:rsid w:val="00507B15"/>
    <w:rsid w:val="00507F85"/>
    <w:rsid w:val="0051026F"/>
    <w:rsid w:val="0051083F"/>
    <w:rsid w:val="0051091F"/>
    <w:rsid w:val="00510A2F"/>
    <w:rsid w:val="00510D57"/>
    <w:rsid w:val="00510E09"/>
    <w:rsid w:val="00510ED0"/>
    <w:rsid w:val="00511504"/>
    <w:rsid w:val="005117B7"/>
    <w:rsid w:val="00511DA3"/>
    <w:rsid w:val="005120FB"/>
    <w:rsid w:val="005121F4"/>
    <w:rsid w:val="0051266E"/>
    <w:rsid w:val="00512A61"/>
    <w:rsid w:val="00512B53"/>
    <w:rsid w:val="0051300D"/>
    <w:rsid w:val="0051326C"/>
    <w:rsid w:val="005140DB"/>
    <w:rsid w:val="00514205"/>
    <w:rsid w:val="005142CE"/>
    <w:rsid w:val="00514587"/>
    <w:rsid w:val="005147DD"/>
    <w:rsid w:val="00514DE9"/>
    <w:rsid w:val="0051587C"/>
    <w:rsid w:val="00515A37"/>
    <w:rsid w:val="005163C2"/>
    <w:rsid w:val="005169AD"/>
    <w:rsid w:val="00516B6E"/>
    <w:rsid w:val="00516D7E"/>
    <w:rsid w:val="00516F94"/>
    <w:rsid w:val="00517171"/>
    <w:rsid w:val="00517392"/>
    <w:rsid w:val="00517586"/>
    <w:rsid w:val="005176E9"/>
    <w:rsid w:val="0051796E"/>
    <w:rsid w:val="00517F53"/>
    <w:rsid w:val="00520071"/>
    <w:rsid w:val="005200F5"/>
    <w:rsid w:val="00520553"/>
    <w:rsid w:val="0052060D"/>
    <w:rsid w:val="00520681"/>
    <w:rsid w:val="00520863"/>
    <w:rsid w:val="005208D7"/>
    <w:rsid w:val="00520B6B"/>
    <w:rsid w:val="00520C79"/>
    <w:rsid w:val="00520D3F"/>
    <w:rsid w:val="00520E6D"/>
    <w:rsid w:val="00520F32"/>
    <w:rsid w:val="0052104F"/>
    <w:rsid w:val="005212D7"/>
    <w:rsid w:val="00521508"/>
    <w:rsid w:val="00521FE5"/>
    <w:rsid w:val="00522113"/>
    <w:rsid w:val="00522445"/>
    <w:rsid w:val="00522578"/>
    <w:rsid w:val="00522ADC"/>
    <w:rsid w:val="00522E8D"/>
    <w:rsid w:val="00522FB8"/>
    <w:rsid w:val="005232EF"/>
    <w:rsid w:val="0052488E"/>
    <w:rsid w:val="00524CE5"/>
    <w:rsid w:val="00524DFF"/>
    <w:rsid w:val="00524F6A"/>
    <w:rsid w:val="005251E2"/>
    <w:rsid w:val="005251FB"/>
    <w:rsid w:val="00525649"/>
    <w:rsid w:val="00525739"/>
    <w:rsid w:val="00525A81"/>
    <w:rsid w:val="00525ABB"/>
    <w:rsid w:val="00525CDC"/>
    <w:rsid w:val="00525D97"/>
    <w:rsid w:val="005260A0"/>
    <w:rsid w:val="00526106"/>
    <w:rsid w:val="00526367"/>
    <w:rsid w:val="00526752"/>
    <w:rsid w:val="00526AD3"/>
    <w:rsid w:val="00526BD4"/>
    <w:rsid w:val="00526D45"/>
    <w:rsid w:val="00526E97"/>
    <w:rsid w:val="00527172"/>
    <w:rsid w:val="00527486"/>
    <w:rsid w:val="005274BF"/>
    <w:rsid w:val="0052770B"/>
    <w:rsid w:val="00527B3C"/>
    <w:rsid w:val="00527BFD"/>
    <w:rsid w:val="00527DE5"/>
    <w:rsid w:val="00530136"/>
    <w:rsid w:val="00530299"/>
    <w:rsid w:val="005303C4"/>
    <w:rsid w:val="00530433"/>
    <w:rsid w:val="005306AA"/>
    <w:rsid w:val="00530E54"/>
    <w:rsid w:val="00531129"/>
    <w:rsid w:val="005315B9"/>
    <w:rsid w:val="005316E0"/>
    <w:rsid w:val="00531A3C"/>
    <w:rsid w:val="00531A54"/>
    <w:rsid w:val="005320A9"/>
    <w:rsid w:val="005320C2"/>
    <w:rsid w:val="0053242C"/>
    <w:rsid w:val="0053257C"/>
    <w:rsid w:val="00532861"/>
    <w:rsid w:val="00532A03"/>
    <w:rsid w:val="00532A82"/>
    <w:rsid w:val="00532AD3"/>
    <w:rsid w:val="00533175"/>
    <w:rsid w:val="00533504"/>
    <w:rsid w:val="0053360F"/>
    <w:rsid w:val="005336F6"/>
    <w:rsid w:val="0053376B"/>
    <w:rsid w:val="00533B91"/>
    <w:rsid w:val="00533BC2"/>
    <w:rsid w:val="00533D2A"/>
    <w:rsid w:val="00533D4B"/>
    <w:rsid w:val="00534529"/>
    <w:rsid w:val="005348C1"/>
    <w:rsid w:val="0053499C"/>
    <w:rsid w:val="00534D3B"/>
    <w:rsid w:val="00534E22"/>
    <w:rsid w:val="00535273"/>
    <w:rsid w:val="0053587E"/>
    <w:rsid w:val="0053592E"/>
    <w:rsid w:val="00535F75"/>
    <w:rsid w:val="005360A8"/>
    <w:rsid w:val="0053610B"/>
    <w:rsid w:val="0053676D"/>
    <w:rsid w:val="00536AD2"/>
    <w:rsid w:val="00536D26"/>
    <w:rsid w:val="0053719F"/>
    <w:rsid w:val="0053726E"/>
    <w:rsid w:val="005374BA"/>
    <w:rsid w:val="00537A47"/>
    <w:rsid w:val="00537AA1"/>
    <w:rsid w:val="00540007"/>
    <w:rsid w:val="005403E1"/>
    <w:rsid w:val="005405FF"/>
    <w:rsid w:val="00540B40"/>
    <w:rsid w:val="00540CFD"/>
    <w:rsid w:val="00540D18"/>
    <w:rsid w:val="005414F3"/>
    <w:rsid w:val="005418E7"/>
    <w:rsid w:val="00541D2B"/>
    <w:rsid w:val="0054242F"/>
    <w:rsid w:val="005424F3"/>
    <w:rsid w:val="00542747"/>
    <w:rsid w:val="0054344C"/>
    <w:rsid w:val="005434D4"/>
    <w:rsid w:val="0054356E"/>
    <w:rsid w:val="00543975"/>
    <w:rsid w:val="00543FA7"/>
    <w:rsid w:val="00543FB8"/>
    <w:rsid w:val="005441B3"/>
    <w:rsid w:val="005444A7"/>
    <w:rsid w:val="005444BE"/>
    <w:rsid w:val="005445C7"/>
    <w:rsid w:val="00544E32"/>
    <w:rsid w:val="005450AA"/>
    <w:rsid w:val="005450F2"/>
    <w:rsid w:val="005452D0"/>
    <w:rsid w:val="005453BA"/>
    <w:rsid w:val="005453BE"/>
    <w:rsid w:val="005454CB"/>
    <w:rsid w:val="0054569D"/>
    <w:rsid w:val="005456FF"/>
    <w:rsid w:val="00545A58"/>
    <w:rsid w:val="00546327"/>
    <w:rsid w:val="00546F00"/>
    <w:rsid w:val="0054734D"/>
    <w:rsid w:val="005473B7"/>
    <w:rsid w:val="0054777D"/>
    <w:rsid w:val="00547D83"/>
    <w:rsid w:val="005500E7"/>
    <w:rsid w:val="005500EE"/>
    <w:rsid w:val="0055051F"/>
    <w:rsid w:val="005505BE"/>
    <w:rsid w:val="00550781"/>
    <w:rsid w:val="00550A97"/>
    <w:rsid w:val="00550E76"/>
    <w:rsid w:val="00550F78"/>
    <w:rsid w:val="005519F7"/>
    <w:rsid w:val="00551CA8"/>
    <w:rsid w:val="00551F6F"/>
    <w:rsid w:val="00551F85"/>
    <w:rsid w:val="005525EA"/>
    <w:rsid w:val="00552A45"/>
    <w:rsid w:val="00552B1F"/>
    <w:rsid w:val="00553124"/>
    <w:rsid w:val="0055312F"/>
    <w:rsid w:val="00553132"/>
    <w:rsid w:val="005532D6"/>
    <w:rsid w:val="00553404"/>
    <w:rsid w:val="00553A05"/>
    <w:rsid w:val="00553B08"/>
    <w:rsid w:val="00553EAD"/>
    <w:rsid w:val="0055445E"/>
    <w:rsid w:val="00554578"/>
    <w:rsid w:val="00554AD8"/>
    <w:rsid w:val="00554D3C"/>
    <w:rsid w:val="00554DA4"/>
    <w:rsid w:val="00554DBC"/>
    <w:rsid w:val="00554E8A"/>
    <w:rsid w:val="00554F3F"/>
    <w:rsid w:val="005552BB"/>
    <w:rsid w:val="0055530F"/>
    <w:rsid w:val="005553D1"/>
    <w:rsid w:val="00555577"/>
    <w:rsid w:val="005555FD"/>
    <w:rsid w:val="005557C0"/>
    <w:rsid w:val="005565D5"/>
    <w:rsid w:val="005568DA"/>
    <w:rsid w:val="00556AB0"/>
    <w:rsid w:val="00556C23"/>
    <w:rsid w:val="00556C31"/>
    <w:rsid w:val="00556D5D"/>
    <w:rsid w:val="00556DC6"/>
    <w:rsid w:val="0055705F"/>
    <w:rsid w:val="005575CB"/>
    <w:rsid w:val="0055765E"/>
    <w:rsid w:val="00557A7D"/>
    <w:rsid w:val="005601DD"/>
    <w:rsid w:val="0056027C"/>
    <w:rsid w:val="00560361"/>
    <w:rsid w:val="005606A5"/>
    <w:rsid w:val="00560B65"/>
    <w:rsid w:val="005611D1"/>
    <w:rsid w:val="00561266"/>
    <w:rsid w:val="005618B9"/>
    <w:rsid w:val="005618E7"/>
    <w:rsid w:val="00561FAC"/>
    <w:rsid w:val="00562072"/>
    <w:rsid w:val="005626CD"/>
    <w:rsid w:val="0056270A"/>
    <w:rsid w:val="00562A49"/>
    <w:rsid w:val="00562A58"/>
    <w:rsid w:val="00562DED"/>
    <w:rsid w:val="00563318"/>
    <w:rsid w:val="005633BE"/>
    <w:rsid w:val="005634C3"/>
    <w:rsid w:val="00563706"/>
    <w:rsid w:val="00563C0C"/>
    <w:rsid w:val="00563DAD"/>
    <w:rsid w:val="00564230"/>
    <w:rsid w:val="005643C3"/>
    <w:rsid w:val="0056457F"/>
    <w:rsid w:val="005646FF"/>
    <w:rsid w:val="00564782"/>
    <w:rsid w:val="005648FC"/>
    <w:rsid w:val="00564C15"/>
    <w:rsid w:val="00564C8D"/>
    <w:rsid w:val="00564D24"/>
    <w:rsid w:val="00565814"/>
    <w:rsid w:val="005659FA"/>
    <w:rsid w:val="00565AD7"/>
    <w:rsid w:val="00565EFC"/>
    <w:rsid w:val="00566109"/>
    <w:rsid w:val="005666A3"/>
    <w:rsid w:val="00566AD5"/>
    <w:rsid w:val="005671E0"/>
    <w:rsid w:val="005675BE"/>
    <w:rsid w:val="00567711"/>
    <w:rsid w:val="005677E8"/>
    <w:rsid w:val="00567AD4"/>
    <w:rsid w:val="00567B35"/>
    <w:rsid w:val="00567BCE"/>
    <w:rsid w:val="00570184"/>
    <w:rsid w:val="00570489"/>
    <w:rsid w:val="005706F5"/>
    <w:rsid w:val="005708E0"/>
    <w:rsid w:val="005709AA"/>
    <w:rsid w:val="00570E89"/>
    <w:rsid w:val="00571029"/>
    <w:rsid w:val="00571271"/>
    <w:rsid w:val="005712D0"/>
    <w:rsid w:val="00571366"/>
    <w:rsid w:val="005715E4"/>
    <w:rsid w:val="00571A88"/>
    <w:rsid w:val="00571D00"/>
    <w:rsid w:val="00571EFD"/>
    <w:rsid w:val="005722CD"/>
    <w:rsid w:val="00572419"/>
    <w:rsid w:val="00572732"/>
    <w:rsid w:val="00572DEB"/>
    <w:rsid w:val="00573150"/>
    <w:rsid w:val="005737F5"/>
    <w:rsid w:val="00573C50"/>
    <w:rsid w:val="00573C68"/>
    <w:rsid w:val="00573E79"/>
    <w:rsid w:val="0057412A"/>
    <w:rsid w:val="00574179"/>
    <w:rsid w:val="005741BC"/>
    <w:rsid w:val="00574A62"/>
    <w:rsid w:val="00574D5A"/>
    <w:rsid w:val="00574F63"/>
    <w:rsid w:val="005750C2"/>
    <w:rsid w:val="005751E5"/>
    <w:rsid w:val="00575887"/>
    <w:rsid w:val="00575B98"/>
    <w:rsid w:val="00575C63"/>
    <w:rsid w:val="00575D74"/>
    <w:rsid w:val="00576112"/>
    <w:rsid w:val="005764C0"/>
    <w:rsid w:val="00576558"/>
    <w:rsid w:val="005765AD"/>
    <w:rsid w:val="005767E3"/>
    <w:rsid w:val="00576BC3"/>
    <w:rsid w:val="00576D9D"/>
    <w:rsid w:val="00576DC8"/>
    <w:rsid w:val="005773C3"/>
    <w:rsid w:val="0057761F"/>
    <w:rsid w:val="00577773"/>
    <w:rsid w:val="0057787E"/>
    <w:rsid w:val="00577A5F"/>
    <w:rsid w:val="00577A9A"/>
    <w:rsid w:val="00577C4D"/>
    <w:rsid w:val="00577F6A"/>
    <w:rsid w:val="005800AB"/>
    <w:rsid w:val="00580436"/>
    <w:rsid w:val="005808BC"/>
    <w:rsid w:val="00580B44"/>
    <w:rsid w:val="00580E0A"/>
    <w:rsid w:val="00581398"/>
    <w:rsid w:val="00581708"/>
    <w:rsid w:val="0058173F"/>
    <w:rsid w:val="005818E6"/>
    <w:rsid w:val="005819CC"/>
    <w:rsid w:val="00581A36"/>
    <w:rsid w:val="00581F61"/>
    <w:rsid w:val="005822B5"/>
    <w:rsid w:val="005823E3"/>
    <w:rsid w:val="005824FD"/>
    <w:rsid w:val="00582588"/>
    <w:rsid w:val="0058269A"/>
    <w:rsid w:val="00582A03"/>
    <w:rsid w:val="00582A3E"/>
    <w:rsid w:val="00582A97"/>
    <w:rsid w:val="00582D71"/>
    <w:rsid w:val="005834B0"/>
    <w:rsid w:val="005834E4"/>
    <w:rsid w:val="0058398C"/>
    <w:rsid w:val="005839D9"/>
    <w:rsid w:val="00583AED"/>
    <w:rsid w:val="00583F0D"/>
    <w:rsid w:val="00583F8B"/>
    <w:rsid w:val="00584043"/>
    <w:rsid w:val="0058439E"/>
    <w:rsid w:val="005843C7"/>
    <w:rsid w:val="005844BD"/>
    <w:rsid w:val="00584E0A"/>
    <w:rsid w:val="00584E5D"/>
    <w:rsid w:val="0058524C"/>
    <w:rsid w:val="00585555"/>
    <w:rsid w:val="00585558"/>
    <w:rsid w:val="00585E0A"/>
    <w:rsid w:val="0058625A"/>
    <w:rsid w:val="0058628E"/>
    <w:rsid w:val="005865F5"/>
    <w:rsid w:val="00586B68"/>
    <w:rsid w:val="00586C4D"/>
    <w:rsid w:val="00586C60"/>
    <w:rsid w:val="00586E62"/>
    <w:rsid w:val="00586F4C"/>
    <w:rsid w:val="00587311"/>
    <w:rsid w:val="00587484"/>
    <w:rsid w:val="00587633"/>
    <w:rsid w:val="005877BF"/>
    <w:rsid w:val="00587F1F"/>
    <w:rsid w:val="005901E5"/>
    <w:rsid w:val="005901F5"/>
    <w:rsid w:val="0059035A"/>
    <w:rsid w:val="00590640"/>
    <w:rsid w:val="0059073F"/>
    <w:rsid w:val="00590BFA"/>
    <w:rsid w:val="00590D6F"/>
    <w:rsid w:val="00590D74"/>
    <w:rsid w:val="0059102E"/>
    <w:rsid w:val="0059134A"/>
    <w:rsid w:val="0059148D"/>
    <w:rsid w:val="00591896"/>
    <w:rsid w:val="005919B3"/>
    <w:rsid w:val="00591C73"/>
    <w:rsid w:val="00591D87"/>
    <w:rsid w:val="00591DBF"/>
    <w:rsid w:val="00592000"/>
    <w:rsid w:val="005922B7"/>
    <w:rsid w:val="00592345"/>
    <w:rsid w:val="0059263F"/>
    <w:rsid w:val="00592831"/>
    <w:rsid w:val="00592C54"/>
    <w:rsid w:val="005931E1"/>
    <w:rsid w:val="005931F6"/>
    <w:rsid w:val="00593564"/>
    <w:rsid w:val="00593940"/>
    <w:rsid w:val="00593948"/>
    <w:rsid w:val="00594008"/>
    <w:rsid w:val="0059429D"/>
    <w:rsid w:val="00594465"/>
    <w:rsid w:val="00594921"/>
    <w:rsid w:val="005949BA"/>
    <w:rsid w:val="00594A7A"/>
    <w:rsid w:val="00595956"/>
    <w:rsid w:val="005959BB"/>
    <w:rsid w:val="00595B7D"/>
    <w:rsid w:val="00595FBC"/>
    <w:rsid w:val="0059618D"/>
    <w:rsid w:val="0059634D"/>
    <w:rsid w:val="005964B3"/>
    <w:rsid w:val="0059658C"/>
    <w:rsid w:val="005965AF"/>
    <w:rsid w:val="00596681"/>
    <w:rsid w:val="00596730"/>
    <w:rsid w:val="00596B54"/>
    <w:rsid w:val="0059765B"/>
    <w:rsid w:val="00597E77"/>
    <w:rsid w:val="005A02F2"/>
    <w:rsid w:val="005A08D7"/>
    <w:rsid w:val="005A0A6B"/>
    <w:rsid w:val="005A0C58"/>
    <w:rsid w:val="005A100E"/>
    <w:rsid w:val="005A16F7"/>
    <w:rsid w:val="005A1B2B"/>
    <w:rsid w:val="005A2493"/>
    <w:rsid w:val="005A2546"/>
    <w:rsid w:val="005A258D"/>
    <w:rsid w:val="005A31A9"/>
    <w:rsid w:val="005A321F"/>
    <w:rsid w:val="005A33A8"/>
    <w:rsid w:val="005A3461"/>
    <w:rsid w:val="005A350E"/>
    <w:rsid w:val="005A36F6"/>
    <w:rsid w:val="005A37BB"/>
    <w:rsid w:val="005A3815"/>
    <w:rsid w:val="005A3D6F"/>
    <w:rsid w:val="005A4072"/>
    <w:rsid w:val="005A4361"/>
    <w:rsid w:val="005A446B"/>
    <w:rsid w:val="005A46A7"/>
    <w:rsid w:val="005A4707"/>
    <w:rsid w:val="005A4774"/>
    <w:rsid w:val="005A4925"/>
    <w:rsid w:val="005A5309"/>
    <w:rsid w:val="005A5452"/>
    <w:rsid w:val="005A5BB9"/>
    <w:rsid w:val="005A637E"/>
    <w:rsid w:val="005A63E7"/>
    <w:rsid w:val="005A6414"/>
    <w:rsid w:val="005A6BEE"/>
    <w:rsid w:val="005A6C5C"/>
    <w:rsid w:val="005A6EAE"/>
    <w:rsid w:val="005A756D"/>
    <w:rsid w:val="005A797F"/>
    <w:rsid w:val="005A79EF"/>
    <w:rsid w:val="005A7A27"/>
    <w:rsid w:val="005B0090"/>
    <w:rsid w:val="005B0311"/>
    <w:rsid w:val="005B036A"/>
    <w:rsid w:val="005B0836"/>
    <w:rsid w:val="005B0891"/>
    <w:rsid w:val="005B08B8"/>
    <w:rsid w:val="005B1093"/>
    <w:rsid w:val="005B14F5"/>
    <w:rsid w:val="005B157F"/>
    <w:rsid w:val="005B1717"/>
    <w:rsid w:val="005B1725"/>
    <w:rsid w:val="005B1A86"/>
    <w:rsid w:val="005B1BCE"/>
    <w:rsid w:val="005B1E76"/>
    <w:rsid w:val="005B20AD"/>
    <w:rsid w:val="005B2C1B"/>
    <w:rsid w:val="005B2E5A"/>
    <w:rsid w:val="005B30B5"/>
    <w:rsid w:val="005B3123"/>
    <w:rsid w:val="005B3909"/>
    <w:rsid w:val="005B399E"/>
    <w:rsid w:val="005B3CA3"/>
    <w:rsid w:val="005B3FC4"/>
    <w:rsid w:val="005B45A2"/>
    <w:rsid w:val="005B464B"/>
    <w:rsid w:val="005B47A6"/>
    <w:rsid w:val="005B4B58"/>
    <w:rsid w:val="005B4B9B"/>
    <w:rsid w:val="005B53B8"/>
    <w:rsid w:val="005B53C0"/>
    <w:rsid w:val="005B5493"/>
    <w:rsid w:val="005B5746"/>
    <w:rsid w:val="005B59DB"/>
    <w:rsid w:val="005B5A95"/>
    <w:rsid w:val="005B6139"/>
    <w:rsid w:val="005B62AB"/>
    <w:rsid w:val="005B65F1"/>
    <w:rsid w:val="005B66D4"/>
    <w:rsid w:val="005B6781"/>
    <w:rsid w:val="005B6970"/>
    <w:rsid w:val="005B6CAE"/>
    <w:rsid w:val="005B6CD7"/>
    <w:rsid w:val="005B6D2B"/>
    <w:rsid w:val="005C03DC"/>
    <w:rsid w:val="005C042A"/>
    <w:rsid w:val="005C04A8"/>
    <w:rsid w:val="005C05CF"/>
    <w:rsid w:val="005C0AC1"/>
    <w:rsid w:val="005C0BDE"/>
    <w:rsid w:val="005C0E59"/>
    <w:rsid w:val="005C0F0A"/>
    <w:rsid w:val="005C0F97"/>
    <w:rsid w:val="005C11B6"/>
    <w:rsid w:val="005C125C"/>
    <w:rsid w:val="005C12B1"/>
    <w:rsid w:val="005C1459"/>
    <w:rsid w:val="005C1479"/>
    <w:rsid w:val="005C152F"/>
    <w:rsid w:val="005C15FA"/>
    <w:rsid w:val="005C197E"/>
    <w:rsid w:val="005C1B49"/>
    <w:rsid w:val="005C1F5E"/>
    <w:rsid w:val="005C2189"/>
    <w:rsid w:val="005C218B"/>
    <w:rsid w:val="005C22EE"/>
    <w:rsid w:val="005C2B71"/>
    <w:rsid w:val="005C2DC5"/>
    <w:rsid w:val="005C2F6E"/>
    <w:rsid w:val="005C300C"/>
    <w:rsid w:val="005C311B"/>
    <w:rsid w:val="005C315C"/>
    <w:rsid w:val="005C3309"/>
    <w:rsid w:val="005C33B8"/>
    <w:rsid w:val="005C3479"/>
    <w:rsid w:val="005C3712"/>
    <w:rsid w:val="005C3907"/>
    <w:rsid w:val="005C3DC9"/>
    <w:rsid w:val="005C3DF1"/>
    <w:rsid w:val="005C3EDC"/>
    <w:rsid w:val="005C3F9B"/>
    <w:rsid w:val="005C4288"/>
    <w:rsid w:val="005C4364"/>
    <w:rsid w:val="005C4604"/>
    <w:rsid w:val="005C49AF"/>
    <w:rsid w:val="005C4A82"/>
    <w:rsid w:val="005C4AAD"/>
    <w:rsid w:val="005C4BE4"/>
    <w:rsid w:val="005C4C55"/>
    <w:rsid w:val="005C5210"/>
    <w:rsid w:val="005C5223"/>
    <w:rsid w:val="005C5487"/>
    <w:rsid w:val="005C5651"/>
    <w:rsid w:val="005C57E4"/>
    <w:rsid w:val="005C585D"/>
    <w:rsid w:val="005C58FC"/>
    <w:rsid w:val="005C5ADC"/>
    <w:rsid w:val="005C5C88"/>
    <w:rsid w:val="005C5D13"/>
    <w:rsid w:val="005C5FBC"/>
    <w:rsid w:val="005C67A7"/>
    <w:rsid w:val="005C6918"/>
    <w:rsid w:val="005C6CAF"/>
    <w:rsid w:val="005C70CF"/>
    <w:rsid w:val="005C718B"/>
    <w:rsid w:val="005C7489"/>
    <w:rsid w:val="005C7A36"/>
    <w:rsid w:val="005C7B1D"/>
    <w:rsid w:val="005C7C3D"/>
    <w:rsid w:val="005C7E44"/>
    <w:rsid w:val="005D0048"/>
    <w:rsid w:val="005D00E2"/>
    <w:rsid w:val="005D012B"/>
    <w:rsid w:val="005D0686"/>
    <w:rsid w:val="005D0E7B"/>
    <w:rsid w:val="005D1066"/>
    <w:rsid w:val="005D12C7"/>
    <w:rsid w:val="005D12EF"/>
    <w:rsid w:val="005D13E2"/>
    <w:rsid w:val="005D1623"/>
    <w:rsid w:val="005D189C"/>
    <w:rsid w:val="005D192B"/>
    <w:rsid w:val="005D1A99"/>
    <w:rsid w:val="005D1FF2"/>
    <w:rsid w:val="005D20C7"/>
    <w:rsid w:val="005D2132"/>
    <w:rsid w:val="005D21B9"/>
    <w:rsid w:val="005D2394"/>
    <w:rsid w:val="005D2909"/>
    <w:rsid w:val="005D294C"/>
    <w:rsid w:val="005D2C54"/>
    <w:rsid w:val="005D2D54"/>
    <w:rsid w:val="005D2D98"/>
    <w:rsid w:val="005D30BA"/>
    <w:rsid w:val="005D32F7"/>
    <w:rsid w:val="005D3588"/>
    <w:rsid w:val="005D3597"/>
    <w:rsid w:val="005D389F"/>
    <w:rsid w:val="005D39BE"/>
    <w:rsid w:val="005D4358"/>
    <w:rsid w:val="005D46F8"/>
    <w:rsid w:val="005D4717"/>
    <w:rsid w:val="005D4941"/>
    <w:rsid w:val="005D51D6"/>
    <w:rsid w:val="005D52DB"/>
    <w:rsid w:val="005D54BE"/>
    <w:rsid w:val="005D558B"/>
    <w:rsid w:val="005D589E"/>
    <w:rsid w:val="005D597E"/>
    <w:rsid w:val="005D5B0B"/>
    <w:rsid w:val="005D5BE6"/>
    <w:rsid w:val="005D5DE9"/>
    <w:rsid w:val="005D5F8D"/>
    <w:rsid w:val="005D6063"/>
    <w:rsid w:val="005D60F7"/>
    <w:rsid w:val="005D60FB"/>
    <w:rsid w:val="005D61CF"/>
    <w:rsid w:val="005D6495"/>
    <w:rsid w:val="005D6649"/>
    <w:rsid w:val="005D6A5E"/>
    <w:rsid w:val="005D6ACD"/>
    <w:rsid w:val="005D6CB6"/>
    <w:rsid w:val="005D6DD8"/>
    <w:rsid w:val="005D6E64"/>
    <w:rsid w:val="005D6EB1"/>
    <w:rsid w:val="005D6ECB"/>
    <w:rsid w:val="005D6F43"/>
    <w:rsid w:val="005D7316"/>
    <w:rsid w:val="005D789B"/>
    <w:rsid w:val="005D7C9C"/>
    <w:rsid w:val="005E02BC"/>
    <w:rsid w:val="005E05DD"/>
    <w:rsid w:val="005E06E8"/>
    <w:rsid w:val="005E0947"/>
    <w:rsid w:val="005E1102"/>
    <w:rsid w:val="005E1272"/>
    <w:rsid w:val="005E143B"/>
    <w:rsid w:val="005E15E1"/>
    <w:rsid w:val="005E1B4A"/>
    <w:rsid w:val="005E1C58"/>
    <w:rsid w:val="005E1D5C"/>
    <w:rsid w:val="005E1DB9"/>
    <w:rsid w:val="005E1E0E"/>
    <w:rsid w:val="005E2007"/>
    <w:rsid w:val="005E2069"/>
    <w:rsid w:val="005E2091"/>
    <w:rsid w:val="005E247E"/>
    <w:rsid w:val="005E262B"/>
    <w:rsid w:val="005E28F3"/>
    <w:rsid w:val="005E2D40"/>
    <w:rsid w:val="005E3080"/>
    <w:rsid w:val="005E30A4"/>
    <w:rsid w:val="005E30E9"/>
    <w:rsid w:val="005E34E9"/>
    <w:rsid w:val="005E357B"/>
    <w:rsid w:val="005E35CF"/>
    <w:rsid w:val="005E361E"/>
    <w:rsid w:val="005E3702"/>
    <w:rsid w:val="005E3BC5"/>
    <w:rsid w:val="005E3C93"/>
    <w:rsid w:val="005E3CD4"/>
    <w:rsid w:val="005E3D0B"/>
    <w:rsid w:val="005E40B3"/>
    <w:rsid w:val="005E4390"/>
    <w:rsid w:val="005E4473"/>
    <w:rsid w:val="005E459D"/>
    <w:rsid w:val="005E4F0E"/>
    <w:rsid w:val="005E4FF7"/>
    <w:rsid w:val="005E507A"/>
    <w:rsid w:val="005E5308"/>
    <w:rsid w:val="005E5311"/>
    <w:rsid w:val="005E551D"/>
    <w:rsid w:val="005E56A8"/>
    <w:rsid w:val="005E56D9"/>
    <w:rsid w:val="005E5741"/>
    <w:rsid w:val="005E5CF4"/>
    <w:rsid w:val="005E5DC3"/>
    <w:rsid w:val="005E5DF7"/>
    <w:rsid w:val="005E6245"/>
    <w:rsid w:val="005E62E9"/>
    <w:rsid w:val="005E67B3"/>
    <w:rsid w:val="005E6916"/>
    <w:rsid w:val="005E70B5"/>
    <w:rsid w:val="005E7706"/>
    <w:rsid w:val="005E7921"/>
    <w:rsid w:val="005E7B73"/>
    <w:rsid w:val="005E7BF8"/>
    <w:rsid w:val="005F01E0"/>
    <w:rsid w:val="005F08CE"/>
    <w:rsid w:val="005F0BE7"/>
    <w:rsid w:val="005F0C67"/>
    <w:rsid w:val="005F14D1"/>
    <w:rsid w:val="005F14EC"/>
    <w:rsid w:val="005F14FE"/>
    <w:rsid w:val="005F1A46"/>
    <w:rsid w:val="005F1B55"/>
    <w:rsid w:val="005F1BA6"/>
    <w:rsid w:val="005F1D39"/>
    <w:rsid w:val="005F21DA"/>
    <w:rsid w:val="005F2628"/>
    <w:rsid w:val="005F26EC"/>
    <w:rsid w:val="005F2B86"/>
    <w:rsid w:val="005F3072"/>
    <w:rsid w:val="005F3107"/>
    <w:rsid w:val="005F31C1"/>
    <w:rsid w:val="005F34B8"/>
    <w:rsid w:val="005F351F"/>
    <w:rsid w:val="005F386C"/>
    <w:rsid w:val="005F386E"/>
    <w:rsid w:val="005F4119"/>
    <w:rsid w:val="005F4217"/>
    <w:rsid w:val="005F429A"/>
    <w:rsid w:val="005F437E"/>
    <w:rsid w:val="005F48C1"/>
    <w:rsid w:val="005F49FB"/>
    <w:rsid w:val="005F52A9"/>
    <w:rsid w:val="005F53DB"/>
    <w:rsid w:val="005F53EB"/>
    <w:rsid w:val="005F5616"/>
    <w:rsid w:val="005F5627"/>
    <w:rsid w:val="005F57D8"/>
    <w:rsid w:val="005F590D"/>
    <w:rsid w:val="005F5B22"/>
    <w:rsid w:val="005F5B2F"/>
    <w:rsid w:val="005F5ECA"/>
    <w:rsid w:val="005F6233"/>
    <w:rsid w:val="005F6733"/>
    <w:rsid w:val="005F67D4"/>
    <w:rsid w:val="005F6C3C"/>
    <w:rsid w:val="005F7400"/>
    <w:rsid w:val="005F78CA"/>
    <w:rsid w:val="005F792F"/>
    <w:rsid w:val="005F7C01"/>
    <w:rsid w:val="005F7DDE"/>
    <w:rsid w:val="005F7F4C"/>
    <w:rsid w:val="0060001F"/>
    <w:rsid w:val="0060096D"/>
    <w:rsid w:val="00600D6A"/>
    <w:rsid w:val="0060106D"/>
    <w:rsid w:val="00601077"/>
    <w:rsid w:val="00601159"/>
    <w:rsid w:val="006012DE"/>
    <w:rsid w:val="0060141F"/>
    <w:rsid w:val="00601452"/>
    <w:rsid w:val="0060170F"/>
    <w:rsid w:val="006018A2"/>
    <w:rsid w:val="00601996"/>
    <w:rsid w:val="00601C9A"/>
    <w:rsid w:val="00601D04"/>
    <w:rsid w:val="00602122"/>
    <w:rsid w:val="00602B52"/>
    <w:rsid w:val="00602CE8"/>
    <w:rsid w:val="00602D6B"/>
    <w:rsid w:val="00602FB6"/>
    <w:rsid w:val="00603209"/>
    <w:rsid w:val="006035BB"/>
    <w:rsid w:val="006038B0"/>
    <w:rsid w:val="00603D6C"/>
    <w:rsid w:val="0060406C"/>
    <w:rsid w:val="006040B0"/>
    <w:rsid w:val="006040F1"/>
    <w:rsid w:val="00604137"/>
    <w:rsid w:val="00604870"/>
    <w:rsid w:val="00604E94"/>
    <w:rsid w:val="0060545C"/>
    <w:rsid w:val="006056BF"/>
    <w:rsid w:val="006056F5"/>
    <w:rsid w:val="00605748"/>
    <w:rsid w:val="006057D6"/>
    <w:rsid w:val="00605A9F"/>
    <w:rsid w:val="00605D28"/>
    <w:rsid w:val="00605F49"/>
    <w:rsid w:val="006061F8"/>
    <w:rsid w:val="00606384"/>
    <w:rsid w:val="006063D4"/>
    <w:rsid w:val="0060674F"/>
    <w:rsid w:val="006067DE"/>
    <w:rsid w:val="00606C23"/>
    <w:rsid w:val="00606F37"/>
    <w:rsid w:val="006070A4"/>
    <w:rsid w:val="00607146"/>
    <w:rsid w:val="006073A9"/>
    <w:rsid w:val="00607417"/>
    <w:rsid w:val="00607507"/>
    <w:rsid w:val="00607562"/>
    <w:rsid w:val="00607875"/>
    <w:rsid w:val="006109F2"/>
    <w:rsid w:val="00610C96"/>
    <w:rsid w:val="00610DD0"/>
    <w:rsid w:val="0061110A"/>
    <w:rsid w:val="00611197"/>
    <w:rsid w:val="0061128A"/>
    <w:rsid w:val="00611F98"/>
    <w:rsid w:val="00612BE3"/>
    <w:rsid w:val="00612D44"/>
    <w:rsid w:val="00613064"/>
    <w:rsid w:val="006131D6"/>
    <w:rsid w:val="00613243"/>
    <w:rsid w:val="006132E1"/>
    <w:rsid w:val="00613333"/>
    <w:rsid w:val="0061361C"/>
    <w:rsid w:val="006137A2"/>
    <w:rsid w:val="00613B5B"/>
    <w:rsid w:val="00613C8F"/>
    <w:rsid w:val="006140C0"/>
    <w:rsid w:val="00614151"/>
    <w:rsid w:val="006143C1"/>
    <w:rsid w:val="006147C2"/>
    <w:rsid w:val="00614B0F"/>
    <w:rsid w:val="00614F80"/>
    <w:rsid w:val="006158D5"/>
    <w:rsid w:val="00615E19"/>
    <w:rsid w:val="00615ED1"/>
    <w:rsid w:val="006163FB"/>
    <w:rsid w:val="00616677"/>
    <w:rsid w:val="006168E3"/>
    <w:rsid w:val="0061714B"/>
    <w:rsid w:val="00617265"/>
    <w:rsid w:val="00617616"/>
    <w:rsid w:val="00617B4C"/>
    <w:rsid w:val="00617B95"/>
    <w:rsid w:val="006204EB"/>
    <w:rsid w:val="00620500"/>
    <w:rsid w:val="00620759"/>
    <w:rsid w:val="00620813"/>
    <w:rsid w:val="00620AD8"/>
    <w:rsid w:val="00620D8B"/>
    <w:rsid w:val="00621124"/>
    <w:rsid w:val="00621212"/>
    <w:rsid w:val="00621247"/>
    <w:rsid w:val="006218EF"/>
    <w:rsid w:val="00621E2D"/>
    <w:rsid w:val="006223CC"/>
    <w:rsid w:val="0062264B"/>
    <w:rsid w:val="00622672"/>
    <w:rsid w:val="00622886"/>
    <w:rsid w:val="006228E0"/>
    <w:rsid w:val="00623035"/>
    <w:rsid w:val="006232F2"/>
    <w:rsid w:val="00623535"/>
    <w:rsid w:val="0062386F"/>
    <w:rsid w:val="00623D72"/>
    <w:rsid w:val="00624033"/>
    <w:rsid w:val="006246F9"/>
    <w:rsid w:val="00624AB8"/>
    <w:rsid w:val="00624CB9"/>
    <w:rsid w:val="00624D4E"/>
    <w:rsid w:val="00624E30"/>
    <w:rsid w:val="006253A5"/>
    <w:rsid w:val="00625722"/>
    <w:rsid w:val="006257F8"/>
    <w:rsid w:val="00625D48"/>
    <w:rsid w:val="00626063"/>
    <w:rsid w:val="006262D8"/>
    <w:rsid w:val="006267B2"/>
    <w:rsid w:val="00626D19"/>
    <w:rsid w:val="00627326"/>
    <w:rsid w:val="00627369"/>
    <w:rsid w:val="00627575"/>
    <w:rsid w:val="006277B8"/>
    <w:rsid w:val="0062788D"/>
    <w:rsid w:val="00627BC2"/>
    <w:rsid w:val="00627E31"/>
    <w:rsid w:val="00627F1F"/>
    <w:rsid w:val="00630642"/>
    <w:rsid w:val="0063080B"/>
    <w:rsid w:val="00630DF9"/>
    <w:rsid w:val="00630E06"/>
    <w:rsid w:val="0063115C"/>
    <w:rsid w:val="006311DC"/>
    <w:rsid w:val="006313D7"/>
    <w:rsid w:val="0063160C"/>
    <w:rsid w:val="00631DD7"/>
    <w:rsid w:val="00631F55"/>
    <w:rsid w:val="0063216F"/>
    <w:rsid w:val="006321E9"/>
    <w:rsid w:val="006325E1"/>
    <w:rsid w:val="00632B3F"/>
    <w:rsid w:val="00632DB3"/>
    <w:rsid w:val="00632E04"/>
    <w:rsid w:val="00633344"/>
    <w:rsid w:val="00633606"/>
    <w:rsid w:val="0063378D"/>
    <w:rsid w:val="006337FB"/>
    <w:rsid w:val="00633CB6"/>
    <w:rsid w:val="00633D6D"/>
    <w:rsid w:val="00633F00"/>
    <w:rsid w:val="00633F2D"/>
    <w:rsid w:val="00634164"/>
    <w:rsid w:val="00634657"/>
    <w:rsid w:val="00634D75"/>
    <w:rsid w:val="00634FCA"/>
    <w:rsid w:val="006357C9"/>
    <w:rsid w:val="006357D0"/>
    <w:rsid w:val="0063586E"/>
    <w:rsid w:val="006358A0"/>
    <w:rsid w:val="00635EAF"/>
    <w:rsid w:val="00635EC5"/>
    <w:rsid w:val="006364BC"/>
    <w:rsid w:val="006365A5"/>
    <w:rsid w:val="00636DAC"/>
    <w:rsid w:val="00636EF7"/>
    <w:rsid w:val="006373F7"/>
    <w:rsid w:val="006375AC"/>
    <w:rsid w:val="00637D77"/>
    <w:rsid w:val="00637EA1"/>
    <w:rsid w:val="00637EFC"/>
    <w:rsid w:val="006405A2"/>
    <w:rsid w:val="00640610"/>
    <w:rsid w:val="006414CD"/>
    <w:rsid w:val="006414D7"/>
    <w:rsid w:val="006414D8"/>
    <w:rsid w:val="00641798"/>
    <w:rsid w:val="00641C77"/>
    <w:rsid w:val="00642308"/>
    <w:rsid w:val="0064231F"/>
    <w:rsid w:val="0064251B"/>
    <w:rsid w:val="0064291F"/>
    <w:rsid w:val="00642994"/>
    <w:rsid w:val="00642E3B"/>
    <w:rsid w:val="00642F13"/>
    <w:rsid w:val="00643446"/>
    <w:rsid w:val="0064351E"/>
    <w:rsid w:val="006437BE"/>
    <w:rsid w:val="006439B4"/>
    <w:rsid w:val="00643B68"/>
    <w:rsid w:val="00643D6E"/>
    <w:rsid w:val="00643DE2"/>
    <w:rsid w:val="00643DE7"/>
    <w:rsid w:val="00643F3D"/>
    <w:rsid w:val="00644057"/>
    <w:rsid w:val="0064408E"/>
    <w:rsid w:val="00644147"/>
    <w:rsid w:val="006441AC"/>
    <w:rsid w:val="006442D9"/>
    <w:rsid w:val="0064433A"/>
    <w:rsid w:val="006444F4"/>
    <w:rsid w:val="00644B6E"/>
    <w:rsid w:val="00644D08"/>
    <w:rsid w:val="00644F2C"/>
    <w:rsid w:val="00644F54"/>
    <w:rsid w:val="00645BAF"/>
    <w:rsid w:val="00645D75"/>
    <w:rsid w:val="00645D81"/>
    <w:rsid w:val="006462F1"/>
    <w:rsid w:val="006468B2"/>
    <w:rsid w:val="0064732A"/>
    <w:rsid w:val="006473AB"/>
    <w:rsid w:val="006474CA"/>
    <w:rsid w:val="006476B1"/>
    <w:rsid w:val="0064789C"/>
    <w:rsid w:val="00647993"/>
    <w:rsid w:val="00647A6E"/>
    <w:rsid w:val="00647B7C"/>
    <w:rsid w:val="00647C18"/>
    <w:rsid w:val="00647DBA"/>
    <w:rsid w:val="00647EA9"/>
    <w:rsid w:val="00647F2A"/>
    <w:rsid w:val="00650655"/>
    <w:rsid w:val="00650859"/>
    <w:rsid w:val="00650919"/>
    <w:rsid w:val="00650BC3"/>
    <w:rsid w:val="00650F80"/>
    <w:rsid w:val="00651097"/>
    <w:rsid w:val="006510D6"/>
    <w:rsid w:val="006513D2"/>
    <w:rsid w:val="00651B85"/>
    <w:rsid w:val="00651C16"/>
    <w:rsid w:val="00651C75"/>
    <w:rsid w:val="00651D1B"/>
    <w:rsid w:val="00651D3E"/>
    <w:rsid w:val="00651D40"/>
    <w:rsid w:val="006521D5"/>
    <w:rsid w:val="006523EF"/>
    <w:rsid w:val="006525E6"/>
    <w:rsid w:val="006525F1"/>
    <w:rsid w:val="00652B99"/>
    <w:rsid w:val="00652E8C"/>
    <w:rsid w:val="00652EBB"/>
    <w:rsid w:val="00652FE1"/>
    <w:rsid w:val="00652FE9"/>
    <w:rsid w:val="00653194"/>
    <w:rsid w:val="006534D5"/>
    <w:rsid w:val="006535D6"/>
    <w:rsid w:val="00653A49"/>
    <w:rsid w:val="00653FB4"/>
    <w:rsid w:val="00654308"/>
    <w:rsid w:val="00654B9D"/>
    <w:rsid w:val="00654C61"/>
    <w:rsid w:val="00654D0E"/>
    <w:rsid w:val="00654FDD"/>
    <w:rsid w:val="0065535D"/>
    <w:rsid w:val="00655BB5"/>
    <w:rsid w:val="00655C6C"/>
    <w:rsid w:val="00655E8D"/>
    <w:rsid w:val="00655FCC"/>
    <w:rsid w:val="0065601E"/>
    <w:rsid w:val="00656A2C"/>
    <w:rsid w:val="00656E70"/>
    <w:rsid w:val="006573D3"/>
    <w:rsid w:val="00657615"/>
    <w:rsid w:val="0065785E"/>
    <w:rsid w:val="006579D9"/>
    <w:rsid w:val="00657BE3"/>
    <w:rsid w:val="00657C81"/>
    <w:rsid w:val="00660230"/>
    <w:rsid w:val="00660236"/>
    <w:rsid w:val="00660389"/>
    <w:rsid w:val="006608C2"/>
    <w:rsid w:val="00660C7E"/>
    <w:rsid w:val="00660D2D"/>
    <w:rsid w:val="00660EE4"/>
    <w:rsid w:val="00660FCA"/>
    <w:rsid w:val="006610DF"/>
    <w:rsid w:val="00661117"/>
    <w:rsid w:val="006615CB"/>
    <w:rsid w:val="0066170B"/>
    <w:rsid w:val="00661796"/>
    <w:rsid w:val="006618C4"/>
    <w:rsid w:val="006618FC"/>
    <w:rsid w:val="00661BA3"/>
    <w:rsid w:val="00661EAA"/>
    <w:rsid w:val="00662433"/>
    <w:rsid w:val="006625B8"/>
    <w:rsid w:val="00662D5D"/>
    <w:rsid w:val="0066331C"/>
    <w:rsid w:val="006637C2"/>
    <w:rsid w:val="00663ACA"/>
    <w:rsid w:val="00663CF2"/>
    <w:rsid w:val="00663D20"/>
    <w:rsid w:val="0066408B"/>
    <w:rsid w:val="006641A1"/>
    <w:rsid w:val="006642BF"/>
    <w:rsid w:val="0066433E"/>
    <w:rsid w:val="0066439F"/>
    <w:rsid w:val="006649EA"/>
    <w:rsid w:val="00664ECF"/>
    <w:rsid w:val="006651E6"/>
    <w:rsid w:val="006655D0"/>
    <w:rsid w:val="006655FC"/>
    <w:rsid w:val="00665903"/>
    <w:rsid w:val="00665964"/>
    <w:rsid w:val="00665A18"/>
    <w:rsid w:val="00665D09"/>
    <w:rsid w:val="00665E3E"/>
    <w:rsid w:val="00665F30"/>
    <w:rsid w:val="00666384"/>
    <w:rsid w:val="0066640A"/>
    <w:rsid w:val="0066651F"/>
    <w:rsid w:val="0066688C"/>
    <w:rsid w:val="00666AD8"/>
    <w:rsid w:val="00666CFF"/>
    <w:rsid w:val="00666D41"/>
    <w:rsid w:val="0066706B"/>
    <w:rsid w:val="00667118"/>
    <w:rsid w:val="00667224"/>
    <w:rsid w:val="00667249"/>
    <w:rsid w:val="0066744B"/>
    <w:rsid w:val="006677A1"/>
    <w:rsid w:val="006678EB"/>
    <w:rsid w:val="0066791B"/>
    <w:rsid w:val="00667953"/>
    <w:rsid w:val="00667969"/>
    <w:rsid w:val="00667B2F"/>
    <w:rsid w:val="00667EBE"/>
    <w:rsid w:val="00667F68"/>
    <w:rsid w:val="00667FC7"/>
    <w:rsid w:val="0067030C"/>
    <w:rsid w:val="00670416"/>
    <w:rsid w:val="006705E8"/>
    <w:rsid w:val="006709AF"/>
    <w:rsid w:val="00670A86"/>
    <w:rsid w:val="00670F9D"/>
    <w:rsid w:val="0067147C"/>
    <w:rsid w:val="00671A32"/>
    <w:rsid w:val="006722D9"/>
    <w:rsid w:val="006723D2"/>
    <w:rsid w:val="00672AAE"/>
    <w:rsid w:val="006733AB"/>
    <w:rsid w:val="006736B5"/>
    <w:rsid w:val="006736B6"/>
    <w:rsid w:val="006736FD"/>
    <w:rsid w:val="00673826"/>
    <w:rsid w:val="0067390C"/>
    <w:rsid w:val="00673915"/>
    <w:rsid w:val="006740B5"/>
    <w:rsid w:val="00674142"/>
    <w:rsid w:val="00674339"/>
    <w:rsid w:val="006744DB"/>
    <w:rsid w:val="006745D2"/>
    <w:rsid w:val="0067476B"/>
    <w:rsid w:val="0067483E"/>
    <w:rsid w:val="006749BE"/>
    <w:rsid w:val="00674D07"/>
    <w:rsid w:val="00675004"/>
    <w:rsid w:val="006757A4"/>
    <w:rsid w:val="006760F4"/>
    <w:rsid w:val="00676379"/>
    <w:rsid w:val="00676A73"/>
    <w:rsid w:val="00676BF7"/>
    <w:rsid w:val="00676CEC"/>
    <w:rsid w:val="00676EBA"/>
    <w:rsid w:val="00677205"/>
    <w:rsid w:val="00677298"/>
    <w:rsid w:val="00677467"/>
    <w:rsid w:val="0067772E"/>
    <w:rsid w:val="0067778B"/>
    <w:rsid w:val="0067787C"/>
    <w:rsid w:val="006779D8"/>
    <w:rsid w:val="00677E3E"/>
    <w:rsid w:val="006801D1"/>
    <w:rsid w:val="006803AA"/>
    <w:rsid w:val="00680649"/>
    <w:rsid w:val="00680A0E"/>
    <w:rsid w:val="00680F58"/>
    <w:rsid w:val="00681005"/>
    <w:rsid w:val="006812D9"/>
    <w:rsid w:val="0068135E"/>
    <w:rsid w:val="00681363"/>
    <w:rsid w:val="00681C4B"/>
    <w:rsid w:val="00681D1F"/>
    <w:rsid w:val="00681FC2"/>
    <w:rsid w:val="00682066"/>
    <w:rsid w:val="006821B8"/>
    <w:rsid w:val="00682299"/>
    <w:rsid w:val="0068246D"/>
    <w:rsid w:val="00682736"/>
    <w:rsid w:val="006828EA"/>
    <w:rsid w:val="00682903"/>
    <w:rsid w:val="00682BDF"/>
    <w:rsid w:val="00682C10"/>
    <w:rsid w:val="006836CE"/>
    <w:rsid w:val="006837CB"/>
    <w:rsid w:val="00683D46"/>
    <w:rsid w:val="006848B2"/>
    <w:rsid w:val="00684BA2"/>
    <w:rsid w:val="00685262"/>
    <w:rsid w:val="006853B7"/>
    <w:rsid w:val="0068549B"/>
    <w:rsid w:val="006854EA"/>
    <w:rsid w:val="00685548"/>
    <w:rsid w:val="00685AE2"/>
    <w:rsid w:val="00685C5E"/>
    <w:rsid w:val="00685CF6"/>
    <w:rsid w:val="00685E39"/>
    <w:rsid w:val="006863E6"/>
    <w:rsid w:val="006866AD"/>
    <w:rsid w:val="006868FC"/>
    <w:rsid w:val="006869EB"/>
    <w:rsid w:val="006870BC"/>
    <w:rsid w:val="0068712E"/>
    <w:rsid w:val="006872FD"/>
    <w:rsid w:val="0068730C"/>
    <w:rsid w:val="006873A5"/>
    <w:rsid w:val="006875D7"/>
    <w:rsid w:val="00687659"/>
    <w:rsid w:val="00687C7A"/>
    <w:rsid w:val="00687ED0"/>
    <w:rsid w:val="00687F38"/>
    <w:rsid w:val="00687F69"/>
    <w:rsid w:val="00690700"/>
    <w:rsid w:val="00690959"/>
    <w:rsid w:val="00690B7A"/>
    <w:rsid w:val="00690D37"/>
    <w:rsid w:val="00690FAF"/>
    <w:rsid w:val="00690FB3"/>
    <w:rsid w:val="00691135"/>
    <w:rsid w:val="006913DC"/>
    <w:rsid w:val="006915EC"/>
    <w:rsid w:val="00691EDA"/>
    <w:rsid w:val="00692220"/>
    <w:rsid w:val="00692310"/>
    <w:rsid w:val="006925B6"/>
    <w:rsid w:val="00692671"/>
    <w:rsid w:val="00692934"/>
    <w:rsid w:val="00692AA0"/>
    <w:rsid w:val="00692B78"/>
    <w:rsid w:val="00692F11"/>
    <w:rsid w:val="00692F8E"/>
    <w:rsid w:val="00693023"/>
    <w:rsid w:val="00693096"/>
    <w:rsid w:val="0069342D"/>
    <w:rsid w:val="006934D8"/>
    <w:rsid w:val="006935E7"/>
    <w:rsid w:val="006938FA"/>
    <w:rsid w:val="00693ACB"/>
    <w:rsid w:val="00693C4C"/>
    <w:rsid w:val="00693CDA"/>
    <w:rsid w:val="00693DDA"/>
    <w:rsid w:val="00694052"/>
    <w:rsid w:val="00694337"/>
    <w:rsid w:val="0069440C"/>
    <w:rsid w:val="0069463F"/>
    <w:rsid w:val="00694814"/>
    <w:rsid w:val="006949BB"/>
    <w:rsid w:val="00694B7A"/>
    <w:rsid w:val="00694B7C"/>
    <w:rsid w:val="00694D98"/>
    <w:rsid w:val="00694DFF"/>
    <w:rsid w:val="006956CF"/>
    <w:rsid w:val="006957BE"/>
    <w:rsid w:val="006959FC"/>
    <w:rsid w:val="00695DE6"/>
    <w:rsid w:val="006966D9"/>
    <w:rsid w:val="00696770"/>
    <w:rsid w:val="006968EC"/>
    <w:rsid w:val="0069699A"/>
    <w:rsid w:val="00696A10"/>
    <w:rsid w:val="00696A18"/>
    <w:rsid w:val="006974FD"/>
    <w:rsid w:val="006977F2"/>
    <w:rsid w:val="006978CD"/>
    <w:rsid w:val="00697B98"/>
    <w:rsid w:val="00697B9E"/>
    <w:rsid w:val="00697FE6"/>
    <w:rsid w:val="006A0008"/>
    <w:rsid w:val="006A0A06"/>
    <w:rsid w:val="006A0B7E"/>
    <w:rsid w:val="006A0D5E"/>
    <w:rsid w:val="006A10AF"/>
    <w:rsid w:val="006A13F2"/>
    <w:rsid w:val="006A16B2"/>
    <w:rsid w:val="006A16DB"/>
    <w:rsid w:val="006A176D"/>
    <w:rsid w:val="006A1B4B"/>
    <w:rsid w:val="006A224B"/>
    <w:rsid w:val="006A2E05"/>
    <w:rsid w:val="006A2E0B"/>
    <w:rsid w:val="006A2E72"/>
    <w:rsid w:val="006A31BC"/>
    <w:rsid w:val="006A387F"/>
    <w:rsid w:val="006A3A06"/>
    <w:rsid w:val="006A3AC8"/>
    <w:rsid w:val="006A3BDD"/>
    <w:rsid w:val="006A4231"/>
    <w:rsid w:val="006A4406"/>
    <w:rsid w:val="006A48F7"/>
    <w:rsid w:val="006A4B99"/>
    <w:rsid w:val="006A4D4F"/>
    <w:rsid w:val="006A4DFD"/>
    <w:rsid w:val="006A5009"/>
    <w:rsid w:val="006A510E"/>
    <w:rsid w:val="006A5407"/>
    <w:rsid w:val="006A552E"/>
    <w:rsid w:val="006A5672"/>
    <w:rsid w:val="006A582B"/>
    <w:rsid w:val="006A5843"/>
    <w:rsid w:val="006A5A14"/>
    <w:rsid w:val="006A5B1D"/>
    <w:rsid w:val="006A5E9F"/>
    <w:rsid w:val="006A6886"/>
    <w:rsid w:val="006A6C7F"/>
    <w:rsid w:val="006A6DAF"/>
    <w:rsid w:val="006A6F08"/>
    <w:rsid w:val="006A7481"/>
    <w:rsid w:val="006A7725"/>
    <w:rsid w:val="006A79D0"/>
    <w:rsid w:val="006A7E9E"/>
    <w:rsid w:val="006A7FC3"/>
    <w:rsid w:val="006B003F"/>
    <w:rsid w:val="006B0217"/>
    <w:rsid w:val="006B0273"/>
    <w:rsid w:val="006B02F9"/>
    <w:rsid w:val="006B0327"/>
    <w:rsid w:val="006B044F"/>
    <w:rsid w:val="006B060B"/>
    <w:rsid w:val="006B062F"/>
    <w:rsid w:val="006B0725"/>
    <w:rsid w:val="006B074F"/>
    <w:rsid w:val="006B0763"/>
    <w:rsid w:val="006B08F1"/>
    <w:rsid w:val="006B0B1C"/>
    <w:rsid w:val="006B0C8B"/>
    <w:rsid w:val="006B0F3F"/>
    <w:rsid w:val="006B10DE"/>
    <w:rsid w:val="006B1177"/>
    <w:rsid w:val="006B1B94"/>
    <w:rsid w:val="006B20AA"/>
    <w:rsid w:val="006B2BA9"/>
    <w:rsid w:val="006B2C11"/>
    <w:rsid w:val="006B2DD0"/>
    <w:rsid w:val="006B3144"/>
    <w:rsid w:val="006B3550"/>
    <w:rsid w:val="006B377B"/>
    <w:rsid w:val="006B3D81"/>
    <w:rsid w:val="006B3EF0"/>
    <w:rsid w:val="006B44EF"/>
    <w:rsid w:val="006B4616"/>
    <w:rsid w:val="006B4907"/>
    <w:rsid w:val="006B4A7A"/>
    <w:rsid w:val="006B4CCC"/>
    <w:rsid w:val="006B4E80"/>
    <w:rsid w:val="006B53D5"/>
    <w:rsid w:val="006B551D"/>
    <w:rsid w:val="006B5685"/>
    <w:rsid w:val="006B6094"/>
    <w:rsid w:val="006B6344"/>
    <w:rsid w:val="006B6363"/>
    <w:rsid w:val="006B637D"/>
    <w:rsid w:val="006B6AC8"/>
    <w:rsid w:val="006B72E9"/>
    <w:rsid w:val="006B7391"/>
    <w:rsid w:val="006B747A"/>
    <w:rsid w:val="006B74EA"/>
    <w:rsid w:val="006B77E7"/>
    <w:rsid w:val="006B77F7"/>
    <w:rsid w:val="006B7AA2"/>
    <w:rsid w:val="006B7F65"/>
    <w:rsid w:val="006C0448"/>
    <w:rsid w:val="006C0786"/>
    <w:rsid w:val="006C0B07"/>
    <w:rsid w:val="006C0D4D"/>
    <w:rsid w:val="006C0F26"/>
    <w:rsid w:val="006C107D"/>
    <w:rsid w:val="006C11EA"/>
    <w:rsid w:val="006C1275"/>
    <w:rsid w:val="006C14FF"/>
    <w:rsid w:val="006C15DA"/>
    <w:rsid w:val="006C1648"/>
    <w:rsid w:val="006C1C1E"/>
    <w:rsid w:val="006C1D54"/>
    <w:rsid w:val="006C1EA9"/>
    <w:rsid w:val="006C2201"/>
    <w:rsid w:val="006C2F41"/>
    <w:rsid w:val="006C2F7D"/>
    <w:rsid w:val="006C2FA9"/>
    <w:rsid w:val="006C3477"/>
    <w:rsid w:val="006C3509"/>
    <w:rsid w:val="006C364E"/>
    <w:rsid w:val="006C3688"/>
    <w:rsid w:val="006C37F0"/>
    <w:rsid w:val="006C3AE8"/>
    <w:rsid w:val="006C3BC8"/>
    <w:rsid w:val="006C3C16"/>
    <w:rsid w:val="006C3D08"/>
    <w:rsid w:val="006C3D78"/>
    <w:rsid w:val="006C40B8"/>
    <w:rsid w:val="006C4262"/>
    <w:rsid w:val="006C471B"/>
    <w:rsid w:val="006C4748"/>
    <w:rsid w:val="006C4FFC"/>
    <w:rsid w:val="006C5356"/>
    <w:rsid w:val="006C53ED"/>
    <w:rsid w:val="006C5417"/>
    <w:rsid w:val="006C5431"/>
    <w:rsid w:val="006C5618"/>
    <w:rsid w:val="006C563F"/>
    <w:rsid w:val="006C5C6A"/>
    <w:rsid w:val="006C5E27"/>
    <w:rsid w:val="006C5E45"/>
    <w:rsid w:val="006C6075"/>
    <w:rsid w:val="006C61F2"/>
    <w:rsid w:val="006C647F"/>
    <w:rsid w:val="006C656E"/>
    <w:rsid w:val="006C71A1"/>
    <w:rsid w:val="006C7210"/>
    <w:rsid w:val="006C7464"/>
    <w:rsid w:val="006C7A50"/>
    <w:rsid w:val="006C7B83"/>
    <w:rsid w:val="006C7D34"/>
    <w:rsid w:val="006C7D3E"/>
    <w:rsid w:val="006C7E05"/>
    <w:rsid w:val="006C7E9E"/>
    <w:rsid w:val="006D02E9"/>
    <w:rsid w:val="006D05BA"/>
    <w:rsid w:val="006D05F1"/>
    <w:rsid w:val="006D0684"/>
    <w:rsid w:val="006D09FB"/>
    <w:rsid w:val="006D0E3F"/>
    <w:rsid w:val="006D1096"/>
    <w:rsid w:val="006D13F7"/>
    <w:rsid w:val="006D14E6"/>
    <w:rsid w:val="006D1A85"/>
    <w:rsid w:val="006D1C13"/>
    <w:rsid w:val="006D1DA9"/>
    <w:rsid w:val="006D205D"/>
    <w:rsid w:val="006D213D"/>
    <w:rsid w:val="006D286A"/>
    <w:rsid w:val="006D29DB"/>
    <w:rsid w:val="006D2A9C"/>
    <w:rsid w:val="006D2DDF"/>
    <w:rsid w:val="006D30BE"/>
    <w:rsid w:val="006D35A4"/>
    <w:rsid w:val="006D35DB"/>
    <w:rsid w:val="006D3A1F"/>
    <w:rsid w:val="006D3BFE"/>
    <w:rsid w:val="006D4133"/>
    <w:rsid w:val="006D42EB"/>
    <w:rsid w:val="006D4311"/>
    <w:rsid w:val="006D4501"/>
    <w:rsid w:val="006D45C6"/>
    <w:rsid w:val="006D4C60"/>
    <w:rsid w:val="006D4E06"/>
    <w:rsid w:val="006D4F9A"/>
    <w:rsid w:val="006D50A9"/>
    <w:rsid w:val="006D5259"/>
    <w:rsid w:val="006D543F"/>
    <w:rsid w:val="006D5514"/>
    <w:rsid w:val="006D564C"/>
    <w:rsid w:val="006D5A78"/>
    <w:rsid w:val="006D5AFD"/>
    <w:rsid w:val="006D5C84"/>
    <w:rsid w:val="006D5CA8"/>
    <w:rsid w:val="006D603C"/>
    <w:rsid w:val="006D60BC"/>
    <w:rsid w:val="006D63B6"/>
    <w:rsid w:val="006D678B"/>
    <w:rsid w:val="006D6C97"/>
    <w:rsid w:val="006D6DAD"/>
    <w:rsid w:val="006D7276"/>
    <w:rsid w:val="006D7576"/>
    <w:rsid w:val="006D798F"/>
    <w:rsid w:val="006E0006"/>
    <w:rsid w:val="006E0245"/>
    <w:rsid w:val="006E0336"/>
    <w:rsid w:val="006E0610"/>
    <w:rsid w:val="006E0748"/>
    <w:rsid w:val="006E0F8D"/>
    <w:rsid w:val="006E13D0"/>
    <w:rsid w:val="006E14AB"/>
    <w:rsid w:val="006E17BD"/>
    <w:rsid w:val="006E18D0"/>
    <w:rsid w:val="006E19D4"/>
    <w:rsid w:val="006E1AB2"/>
    <w:rsid w:val="006E1BE9"/>
    <w:rsid w:val="006E2073"/>
    <w:rsid w:val="006E27C5"/>
    <w:rsid w:val="006E2A6B"/>
    <w:rsid w:val="006E2B8D"/>
    <w:rsid w:val="006E30F7"/>
    <w:rsid w:val="006E369E"/>
    <w:rsid w:val="006E36C1"/>
    <w:rsid w:val="006E3896"/>
    <w:rsid w:val="006E424A"/>
    <w:rsid w:val="006E4422"/>
    <w:rsid w:val="006E5848"/>
    <w:rsid w:val="006E59D3"/>
    <w:rsid w:val="006E5E59"/>
    <w:rsid w:val="006E60A0"/>
    <w:rsid w:val="006E658F"/>
    <w:rsid w:val="006E65CC"/>
    <w:rsid w:val="006E6655"/>
    <w:rsid w:val="006E68E1"/>
    <w:rsid w:val="006E6A9E"/>
    <w:rsid w:val="006E6CC8"/>
    <w:rsid w:val="006E7198"/>
    <w:rsid w:val="006E752D"/>
    <w:rsid w:val="006E76BB"/>
    <w:rsid w:val="006E7859"/>
    <w:rsid w:val="006E7E40"/>
    <w:rsid w:val="006F02AD"/>
    <w:rsid w:val="006F04EF"/>
    <w:rsid w:val="006F061B"/>
    <w:rsid w:val="006F0A3C"/>
    <w:rsid w:val="006F1059"/>
    <w:rsid w:val="006F1575"/>
    <w:rsid w:val="006F1592"/>
    <w:rsid w:val="006F18D5"/>
    <w:rsid w:val="006F1E6F"/>
    <w:rsid w:val="006F1EF4"/>
    <w:rsid w:val="006F20E6"/>
    <w:rsid w:val="006F22AE"/>
    <w:rsid w:val="006F262C"/>
    <w:rsid w:val="006F2B62"/>
    <w:rsid w:val="006F2C79"/>
    <w:rsid w:val="006F2DA2"/>
    <w:rsid w:val="006F3D58"/>
    <w:rsid w:val="006F4026"/>
    <w:rsid w:val="006F4094"/>
    <w:rsid w:val="006F41A1"/>
    <w:rsid w:val="006F41E6"/>
    <w:rsid w:val="006F428D"/>
    <w:rsid w:val="006F4462"/>
    <w:rsid w:val="006F4566"/>
    <w:rsid w:val="006F4757"/>
    <w:rsid w:val="006F4971"/>
    <w:rsid w:val="006F4B85"/>
    <w:rsid w:val="006F4DB7"/>
    <w:rsid w:val="006F4E76"/>
    <w:rsid w:val="006F5073"/>
    <w:rsid w:val="006F509C"/>
    <w:rsid w:val="006F50CF"/>
    <w:rsid w:val="006F514D"/>
    <w:rsid w:val="006F51D6"/>
    <w:rsid w:val="006F5212"/>
    <w:rsid w:val="006F568E"/>
    <w:rsid w:val="006F571F"/>
    <w:rsid w:val="006F579D"/>
    <w:rsid w:val="006F5A5E"/>
    <w:rsid w:val="006F5C03"/>
    <w:rsid w:val="006F5DB3"/>
    <w:rsid w:val="006F5DF4"/>
    <w:rsid w:val="006F5F41"/>
    <w:rsid w:val="006F5FDE"/>
    <w:rsid w:val="006F61FC"/>
    <w:rsid w:val="006F634C"/>
    <w:rsid w:val="006F6439"/>
    <w:rsid w:val="006F676E"/>
    <w:rsid w:val="006F6BE5"/>
    <w:rsid w:val="006F6E5B"/>
    <w:rsid w:val="006F6FC8"/>
    <w:rsid w:val="006F725E"/>
    <w:rsid w:val="006F74B9"/>
    <w:rsid w:val="006F7563"/>
    <w:rsid w:val="006F7962"/>
    <w:rsid w:val="006F7B2C"/>
    <w:rsid w:val="006F7B60"/>
    <w:rsid w:val="006F7CDB"/>
    <w:rsid w:val="006F7EA8"/>
    <w:rsid w:val="00700144"/>
    <w:rsid w:val="0070020D"/>
    <w:rsid w:val="0070030E"/>
    <w:rsid w:val="007007FB"/>
    <w:rsid w:val="00700D7E"/>
    <w:rsid w:val="00700DCA"/>
    <w:rsid w:val="00700DF0"/>
    <w:rsid w:val="007016A4"/>
    <w:rsid w:val="00701A89"/>
    <w:rsid w:val="00701C1E"/>
    <w:rsid w:val="00701C65"/>
    <w:rsid w:val="00701E2A"/>
    <w:rsid w:val="0070205A"/>
    <w:rsid w:val="00702214"/>
    <w:rsid w:val="00702368"/>
    <w:rsid w:val="007025EE"/>
    <w:rsid w:val="00702950"/>
    <w:rsid w:val="00702DAD"/>
    <w:rsid w:val="00703B07"/>
    <w:rsid w:val="00704294"/>
    <w:rsid w:val="0070492E"/>
    <w:rsid w:val="0070495E"/>
    <w:rsid w:val="00704B88"/>
    <w:rsid w:val="00704E1C"/>
    <w:rsid w:val="00704E49"/>
    <w:rsid w:val="00705125"/>
    <w:rsid w:val="007055DA"/>
    <w:rsid w:val="007058E9"/>
    <w:rsid w:val="00705A27"/>
    <w:rsid w:val="00705A4C"/>
    <w:rsid w:val="00705B84"/>
    <w:rsid w:val="00705BB0"/>
    <w:rsid w:val="00705BE5"/>
    <w:rsid w:val="00705C8D"/>
    <w:rsid w:val="0070664D"/>
    <w:rsid w:val="007068D8"/>
    <w:rsid w:val="007068DF"/>
    <w:rsid w:val="0070717C"/>
    <w:rsid w:val="007072BE"/>
    <w:rsid w:val="00707443"/>
    <w:rsid w:val="00707CCD"/>
    <w:rsid w:val="00707E17"/>
    <w:rsid w:val="00710000"/>
    <w:rsid w:val="0071015E"/>
    <w:rsid w:val="007102FA"/>
    <w:rsid w:val="007105E7"/>
    <w:rsid w:val="007107CB"/>
    <w:rsid w:val="0071086B"/>
    <w:rsid w:val="00710CE6"/>
    <w:rsid w:val="00710FEE"/>
    <w:rsid w:val="00711057"/>
    <w:rsid w:val="00711105"/>
    <w:rsid w:val="00711195"/>
    <w:rsid w:val="007113F1"/>
    <w:rsid w:val="007114AB"/>
    <w:rsid w:val="00711572"/>
    <w:rsid w:val="00711982"/>
    <w:rsid w:val="00711D8F"/>
    <w:rsid w:val="00711E56"/>
    <w:rsid w:val="00712E57"/>
    <w:rsid w:val="00712E9A"/>
    <w:rsid w:val="0071374E"/>
    <w:rsid w:val="00713BD9"/>
    <w:rsid w:val="00713C16"/>
    <w:rsid w:val="00713D5E"/>
    <w:rsid w:val="007141A6"/>
    <w:rsid w:val="007146EB"/>
    <w:rsid w:val="00714EE8"/>
    <w:rsid w:val="0071503C"/>
    <w:rsid w:val="007153A3"/>
    <w:rsid w:val="00715418"/>
    <w:rsid w:val="0071575B"/>
    <w:rsid w:val="00715CDC"/>
    <w:rsid w:val="00715D80"/>
    <w:rsid w:val="00715E49"/>
    <w:rsid w:val="00715FB2"/>
    <w:rsid w:val="007161E1"/>
    <w:rsid w:val="007163CB"/>
    <w:rsid w:val="0071643A"/>
    <w:rsid w:val="007165A0"/>
    <w:rsid w:val="007168A8"/>
    <w:rsid w:val="00716D53"/>
    <w:rsid w:val="00716D8B"/>
    <w:rsid w:val="007170EE"/>
    <w:rsid w:val="0071784B"/>
    <w:rsid w:val="007178AD"/>
    <w:rsid w:val="00720241"/>
    <w:rsid w:val="007206D1"/>
    <w:rsid w:val="007209CA"/>
    <w:rsid w:val="007210B8"/>
    <w:rsid w:val="00721396"/>
    <w:rsid w:val="00721430"/>
    <w:rsid w:val="007214AB"/>
    <w:rsid w:val="007218D5"/>
    <w:rsid w:val="007219C0"/>
    <w:rsid w:val="00721D40"/>
    <w:rsid w:val="00721E99"/>
    <w:rsid w:val="00721F9A"/>
    <w:rsid w:val="00722172"/>
    <w:rsid w:val="00722217"/>
    <w:rsid w:val="00722613"/>
    <w:rsid w:val="0072261C"/>
    <w:rsid w:val="0072268C"/>
    <w:rsid w:val="00722A3C"/>
    <w:rsid w:val="00722AB5"/>
    <w:rsid w:val="00722B49"/>
    <w:rsid w:val="00722E23"/>
    <w:rsid w:val="00722F22"/>
    <w:rsid w:val="00722FC6"/>
    <w:rsid w:val="00723C09"/>
    <w:rsid w:val="0072418F"/>
    <w:rsid w:val="00724316"/>
    <w:rsid w:val="00725258"/>
    <w:rsid w:val="0072525B"/>
    <w:rsid w:val="007253CC"/>
    <w:rsid w:val="007255A8"/>
    <w:rsid w:val="007256E6"/>
    <w:rsid w:val="00725A16"/>
    <w:rsid w:val="00725B88"/>
    <w:rsid w:val="00725FCC"/>
    <w:rsid w:val="00726018"/>
    <w:rsid w:val="007261BA"/>
    <w:rsid w:val="007262B6"/>
    <w:rsid w:val="00726453"/>
    <w:rsid w:val="007264E6"/>
    <w:rsid w:val="00726C20"/>
    <w:rsid w:val="00726C39"/>
    <w:rsid w:val="00726D0E"/>
    <w:rsid w:val="00726D62"/>
    <w:rsid w:val="00726E37"/>
    <w:rsid w:val="00727509"/>
    <w:rsid w:val="007277D7"/>
    <w:rsid w:val="0072792F"/>
    <w:rsid w:val="00727C59"/>
    <w:rsid w:val="00727D4A"/>
    <w:rsid w:val="00727EFD"/>
    <w:rsid w:val="0073004F"/>
    <w:rsid w:val="00730297"/>
    <w:rsid w:val="00730533"/>
    <w:rsid w:val="00730723"/>
    <w:rsid w:val="007308BC"/>
    <w:rsid w:val="00730E6A"/>
    <w:rsid w:val="00731587"/>
    <w:rsid w:val="007315E9"/>
    <w:rsid w:val="0073195E"/>
    <w:rsid w:val="00732390"/>
    <w:rsid w:val="00732BCE"/>
    <w:rsid w:val="00732C1E"/>
    <w:rsid w:val="00732DBA"/>
    <w:rsid w:val="00732E2C"/>
    <w:rsid w:val="0073307C"/>
    <w:rsid w:val="00733681"/>
    <w:rsid w:val="00733812"/>
    <w:rsid w:val="00733A10"/>
    <w:rsid w:val="00733C2B"/>
    <w:rsid w:val="00733E3C"/>
    <w:rsid w:val="00733EC3"/>
    <w:rsid w:val="00733F83"/>
    <w:rsid w:val="0073410F"/>
    <w:rsid w:val="00734176"/>
    <w:rsid w:val="007343B4"/>
    <w:rsid w:val="0073459A"/>
    <w:rsid w:val="00734663"/>
    <w:rsid w:val="007346BA"/>
    <w:rsid w:val="007349A4"/>
    <w:rsid w:val="00734F8F"/>
    <w:rsid w:val="0073515B"/>
    <w:rsid w:val="007354E9"/>
    <w:rsid w:val="007355B8"/>
    <w:rsid w:val="007355E7"/>
    <w:rsid w:val="007356B0"/>
    <w:rsid w:val="007357AE"/>
    <w:rsid w:val="00735AB2"/>
    <w:rsid w:val="00735AC8"/>
    <w:rsid w:val="00735E9E"/>
    <w:rsid w:val="00735F2A"/>
    <w:rsid w:val="00736119"/>
    <w:rsid w:val="007361E8"/>
    <w:rsid w:val="0073685B"/>
    <w:rsid w:val="00736879"/>
    <w:rsid w:val="007369E1"/>
    <w:rsid w:val="00736DA1"/>
    <w:rsid w:val="00736EA6"/>
    <w:rsid w:val="007376EF"/>
    <w:rsid w:val="00737976"/>
    <w:rsid w:val="0074024B"/>
    <w:rsid w:val="00740303"/>
    <w:rsid w:val="00740471"/>
    <w:rsid w:val="00740611"/>
    <w:rsid w:val="00740926"/>
    <w:rsid w:val="00740AD5"/>
    <w:rsid w:val="007411DD"/>
    <w:rsid w:val="007413A1"/>
    <w:rsid w:val="007415C6"/>
    <w:rsid w:val="00741656"/>
    <w:rsid w:val="007416EA"/>
    <w:rsid w:val="007417EE"/>
    <w:rsid w:val="00741E30"/>
    <w:rsid w:val="00741FED"/>
    <w:rsid w:val="00742259"/>
    <w:rsid w:val="007423AA"/>
    <w:rsid w:val="007423F5"/>
    <w:rsid w:val="00742485"/>
    <w:rsid w:val="007429BD"/>
    <w:rsid w:val="007429F4"/>
    <w:rsid w:val="00742BB9"/>
    <w:rsid w:val="00743491"/>
    <w:rsid w:val="00743A3B"/>
    <w:rsid w:val="00743DFA"/>
    <w:rsid w:val="00743EAA"/>
    <w:rsid w:val="0074408F"/>
    <w:rsid w:val="00744779"/>
    <w:rsid w:val="007447CB"/>
    <w:rsid w:val="0074497E"/>
    <w:rsid w:val="00744A09"/>
    <w:rsid w:val="00744AF5"/>
    <w:rsid w:val="00744CFC"/>
    <w:rsid w:val="0074562E"/>
    <w:rsid w:val="00745D4C"/>
    <w:rsid w:val="00745FFE"/>
    <w:rsid w:val="0074621E"/>
    <w:rsid w:val="0074630E"/>
    <w:rsid w:val="00746590"/>
    <w:rsid w:val="0074678D"/>
    <w:rsid w:val="00746A97"/>
    <w:rsid w:val="00747081"/>
    <w:rsid w:val="007472A2"/>
    <w:rsid w:val="00747746"/>
    <w:rsid w:val="00747B72"/>
    <w:rsid w:val="00747B9E"/>
    <w:rsid w:val="00747C1A"/>
    <w:rsid w:val="00747C33"/>
    <w:rsid w:val="00747E4C"/>
    <w:rsid w:val="00747F30"/>
    <w:rsid w:val="00750021"/>
    <w:rsid w:val="0075013C"/>
    <w:rsid w:val="007501B2"/>
    <w:rsid w:val="007502FA"/>
    <w:rsid w:val="0075032F"/>
    <w:rsid w:val="00750ABC"/>
    <w:rsid w:val="00751056"/>
    <w:rsid w:val="007514D5"/>
    <w:rsid w:val="00751B6B"/>
    <w:rsid w:val="00751C15"/>
    <w:rsid w:val="00751ED0"/>
    <w:rsid w:val="00751FC8"/>
    <w:rsid w:val="00752027"/>
    <w:rsid w:val="0075251F"/>
    <w:rsid w:val="00752575"/>
    <w:rsid w:val="00752630"/>
    <w:rsid w:val="00753384"/>
    <w:rsid w:val="007539D8"/>
    <w:rsid w:val="00753F52"/>
    <w:rsid w:val="007547E7"/>
    <w:rsid w:val="00754B3E"/>
    <w:rsid w:val="00754C28"/>
    <w:rsid w:val="0075501B"/>
    <w:rsid w:val="00755126"/>
    <w:rsid w:val="007557A1"/>
    <w:rsid w:val="0075586C"/>
    <w:rsid w:val="00755EC3"/>
    <w:rsid w:val="00756668"/>
    <w:rsid w:val="0075693A"/>
    <w:rsid w:val="00756B3C"/>
    <w:rsid w:val="00756B83"/>
    <w:rsid w:val="00756E07"/>
    <w:rsid w:val="00756F0E"/>
    <w:rsid w:val="00756FBA"/>
    <w:rsid w:val="00756FC0"/>
    <w:rsid w:val="0075702E"/>
    <w:rsid w:val="007570F1"/>
    <w:rsid w:val="0075776C"/>
    <w:rsid w:val="00757BB9"/>
    <w:rsid w:val="00757E74"/>
    <w:rsid w:val="007600FB"/>
    <w:rsid w:val="007601E1"/>
    <w:rsid w:val="007603C6"/>
    <w:rsid w:val="00760480"/>
    <w:rsid w:val="00760B92"/>
    <w:rsid w:val="00760C89"/>
    <w:rsid w:val="00760DFD"/>
    <w:rsid w:val="00760DFF"/>
    <w:rsid w:val="00760E30"/>
    <w:rsid w:val="00760F38"/>
    <w:rsid w:val="00761103"/>
    <w:rsid w:val="0076145A"/>
    <w:rsid w:val="00761597"/>
    <w:rsid w:val="00761622"/>
    <w:rsid w:val="00761885"/>
    <w:rsid w:val="00761AE7"/>
    <w:rsid w:val="00761C9E"/>
    <w:rsid w:val="00761F1C"/>
    <w:rsid w:val="007627F2"/>
    <w:rsid w:val="00762A8C"/>
    <w:rsid w:val="00762FE2"/>
    <w:rsid w:val="007633FD"/>
    <w:rsid w:val="00763B82"/>
    <w:rsid w:val="00763EFE"/>
    <w:rsid w:val="0076404C"/>
    <w:rsid w:val="007643E7"/>
    <w:rsid w:val="00764587"/>
    <w:rsid w:val="00764899"/>
    <w:rsid w:val="00764955"/>
    <w:rsid w:val="00764B64"/>
    <w:rsid w:val="00764C4A"/>
    <w:rsid w:val="00765216"/>
    <w:rsid w:val="0076523E"/>
    <w:rsid w:val="0076542B"/>
    <w:rsid w:val="007656A1"/>
    <w:rsid w:val="00765AEB"/>
    <w:rsid w:val="00765B65"/>
    <w:rsid w:val="0076632C"/>
    <w:rsid w:val="00766339"/>
    <w:rsid w:val="00766A27"/>
    <w:rsid w:val="00766DA4"/>
    <w:rsid w:val="00766E74"/>
    <w:rsid w:val="007670C0"/>
    <w:rsid w:val="007673D6"/>
    <w:rsid w:val="007674A5"/>
    <w:rsid w:val="00767B52"/>
    <w:rsid w:val="00767F95"/>
    <w:rsid w:val="0077004C"/>
    <w:rsid w:val="0077051A"/>
    <w:rsid w:val="00770726"/>
    <w:rsid w:val="007708EC"/>
    <w:rsid w:val="00770964"/>
    <w:rsid w:val="00770C9F"/>
    <w:rsid w:val="00770FA3"/>
    <w:rsid w:val="00771396"/>
    <w:rsid w:val="00771A14"/>
    <w:rsid w:val="00771CE6"/>
    <w:rsid w:val="00771E45"/>
    <w:rsid w:val="00771F6C"/>
    <w:rsid w:val="007722AD"/>
    <w:rsid w:val="0077246F"/>
    <w:rsid w:val="00772670"/>
    <w:rsid w:val="00772B4E"/>
    <w:rsid w:val="00772B83"/>
    <w:rsid w:val="00772B8B"/>
    <w:rsid w:val="00772B99"/>
    <w:rsid w:val="007733B6"/>
    <w:rsid w:val="007733C4"/>
    <w:rsid w:val="007739B3"/>
    <w:rsid w:val="00773B9E"/>
    <w:rsid w:val="00773B9F"/>
    <w:rsid w:val="00773D08"/>
    <w:rsid w:val="00773DDE"/>
    <w:rsid w:val="007740A8"/>
    <w:rsid w:val="00774242"/>
    <w:rsid w:val="00774CFE"/>
    <w:rsid w:val="00774E55"/>
    <w:rsid w:val="0077508F"/>
    <w:rsid w:val="00775440"/>
    <w:rsid w:val="007754A4"/>
    <w:rsid w:val="007759B2"/>
    <w:rsid w:val="00775F37"/>
    <w:rsid w:val="00776226"/>
    <w:rsid w:val="007763E9"/>
    <w:rsid w:val="007765BA"/>
    <w:rsid w:val="00776804"/>
    <w:rsid w:val="007768A8"/>
    <w:rsid w:val="007769E2"/>
    <w:rsid w:val="00776F3D"/>
    <w:rsid w:val="00777252"/>
    <w:rsid w:val="007777BD"/>
    <w:rsid w:val="00777CE5"/>
    <w:rsid w:val="0078022D"/>
    <w:rsid w:val="00780250"/>
    <w:rsid w:val="00780656"/>
    <w:rsid w:val="007806E2"/>
    <w:rsid w:val="00780B3A"/>
    <w:rsid w:val="00780E4D"/>
    <w:rsid w:val="00780F0D"/>
    <w:rsid w:val="00780FDE"/>
    <w:rsid w:val="00781012"/>
    <w:rsid w:val="007810BF"/>
    <w:rsid w:val="007813F5"/>
    <w:rsid w:val="00781471"/>
    <w:rsid w:val="00781482"/>
    <w:rsid w:val="007815E3"/>
    <w:rsid w:val="00781608"/>
    <w:rsid w:val="0078178A"/>
    <w:rsid w:val="007817D8"/>
    <w:rsid w:val="007817F1"/>
    <w:rsid w:val="0078184B"/>
    <w:rsid w:val="00781A1D"/>
    <w:rsid w:val="00781C09"/>
    <w:rsid w:val="00781D31"/>
    <w:rsid w:val="00781F8F"/>
    <w:rsid w:val="0078203B"/>
    <w:rsid w:val="0078265F"/>
    <w:rsid w:val="007826CF"/>
    <w:rsid w:val="007826E5"/>
    <w:rsid w:val="0078270E"/>
    <w:rsid w:val="007828FC"/>
    <w:rsid w:val="00782C9E"/>
    <w:rsid w:val="007830F4"/>
    <w:rsid w:val="00783126"/>
    <w:rsid w:val="007831E8"/>
    <w:rsid w:val="007837AD"/>
    <w:rsid w:val="00783801"/>
    <w:rsid w:val="00783A08"/>
    <w:rsid w:val="00783B10"/>
    <w:rsid w:val="00783D16"/>
    <w:rsid w:val="0078405D"/>
    <w:rsid w:val="007842A3"/>
    <w:rsid w:val="007846D7"/>
    <w:rsid w:val="00784D53"/>
    <w:rsid w:val="007851B5"/>
    <w:rsid w:val="007856A0"/>
    <w:rsid w:val="00785820"/>
    <w:rsid w:val="00785CC7"/>
    <w:rsid w:val="00785D05"/>
    <w:rsid w:val="00786263"/>
    <w:rsid w:val="00786610"/>
    <w:rsid w:val="00786D34"/>
    <w:rsid w:val="0078710F"/>
    <w:rsid w:val="00787233"/>
    <w:rsid w:val="007872B0"/>
    <w:rsid w:val="007872ED"/>
    <w:rsid w:val="00787486"/>
    <w:rsid w:val="0078759B"/>
    <w:rsid w:val="00787618"/>
    <w:rsid w:val="00787901"/>
    <w:rsid w:val="00787A31"/>
    <w:rsid w:val="00787A83"/>
    <w:rsid w:val="00787B5E"/>
    <w:rsid w:val="007901B9"/>
    <w:rsid w:val="007902CA"/>
    <w:rsid w:val="007902EF"/>
    <w:rsid w:val="007906A5"/>
    <w:rsid w:val="00790B55"/>
    <w:rsid w:val="00790BF5"/>
    <w:rsid w:val="00790C61"/>
    <w:rsid w:val="0079142A"/>
    <w:rsid w:val="00791757"/>
    <w:rsid w:val="007918AF"/>
    <w:rsid w:val="00791B45"/>
    <w:rsid w:val="00791E77"/>
    <w:rsid w:val="007922B4"/>
    <w:rsid w:val="0079245A"/>
    <w:rsid w:val="00792641"/>
    <w:rsid w:val="00792646"/>
    <w:rsid w:val="00792707"/>
    <w:rsid w:val="00792FF4"/>
    <w:rsid w:val="007931BF"/>
    <w:rsid w:val="007931E8"/>
    <w:rsid w:val="0079326B"/>
    <w:rsid w:val="0079333F"/>
    <w:rsid w:val="007935BF"/>
    <w:rsid w:val="007935EB"/>
    <w:rsid w:val="00793650"/>
    <w:rsid w:val="00793AD4"/>
    <w:rsid w:val="00793D9E"/>
    <w:rsid w:val="007949B6"/>
    <w:rsid w:val="007949C9"/>
    <w:rsid w:val="00794A7C"/>
    <w:rsid w:val="00794A9C"/>
    <w:rsid w:val="00794B76"/>
    <w:rsid w:val="00795173"/>
    <w:rsid w:val="00795470"/>
    <w:rsid w:val="007955FE"/>
    <w:rsid w:val="0079588B"/>
    <w:rsid w:val="00795A5A"/>
    <w:rsid w:val="00795C2B"/>
    <w:rsid w:val="0079610E"/>
    <w:rsid w:val="00796339"/>
    <w:rsid w:val="00796595"/>
    <w:rsid w:val="00796BDB"/>
    <w:rsid w:val="00796DD4"/>
    <w:rsid w:val="00797053"/>
    <w:rsid w:val="007970F7"/>
    <w:rsid w:val="00797329"/>
    <w:rsid w:val="0079777A"/>
    <w:rsid w:val="00797DE3"/>
    <w:rsid w:val="00797E7F"/>
    <w:rsid w:val="007A012A"/>
    <w:rsid w:val="007A03DE"/>
    <w:rsid w:val="007A0555"/>
    <w:rsid w:val="007A0579"/>
    <w:rsid w:val="007A0658"/>
    <w:rsid w:val="007A084D"/>
    <w:rsid w:val="007A08A8"/>
    <w:rsid w:val="007A1042"/>
    <w:rsid w:val="007A1364"/>
    <w:rsid w:val="007A1630"/>
    <w:rsid w:val="007A165B"/>
    <w:rsid w:val="007A17BA"/>
    <w:rsid w:val="007A1815"/>
    <w:rsid w:val="007A19B1"/>
    <w:rsid w:val="007A2120"/>
    <w:rsid w:val="007A288A"/>
    <w:rsid w:val="007A294B"/>
    <w:rsid w:val="007A2958"/>
    <w:rsid w:val="007A2A66"/>
    <w:rsid w:val="007A2CFD"/>
    <w:rsid w:val="007A2E2A"/>
    <w:rsid w:val="007A2FAB"/>
    <w:rsid w:val="007A3836"/>
    <w:rsid w:val="007A3FB5"/>
    <w:rsid w:val="007A4194"/>
    <w:rsid w:val="007A4214"/>
    <w:rsid w:val="007A4233"/>
    <w:rsid w:val="007A4692"/>
    <w:rsid w:val="007A49FC"/>
    <w:rsid w:val="007A4CDD"/>
    <w:rsid w:val="007A575B"/>
    <w:rsid w:val="007A586F"/>
    <w:rsid w:val="007A5A56"/>
    <w:rsid w:val="007A62C6"/>
    <w:rsid w:val="007A65D7"/>
    <w:rsid w:val="007A6FE9"/>
    <w:rsid w:val="007A7142"/>
    <w:rsid w:val="007A755F"/>
    <w:rsid w:val="007A77B7"/>
    <w:rsid w:val="007A78BD"/>
    <w:rsid w:val="007A7955"/>
    <w:rsid w:val="007A7D8A"/>
    <w:rsid w:val="007B031E"/>
    <w:rsid w:val="007B049A"/>
    <w:rsid w:val="007B07AD"/>
    <w:rsid w:val="007B07F0"/>
    <w:rsid w:val="007B0A36"/>
    <w:rsid w:val="007B0C32"/>
    <w:rsid w:val="007B0C72"/>
    <w:rsid w:val="007B0E44"/>
    <w:rsid w:val="007B0F9F"/>
    <w:rsid w:val="007B11CE"/>
    <w:rsid w:val="007B1990"/>
    <w:rsid w:val="007B19E4"/>
    <w:rsid w:val="007B1C43"/>
    <w:rsid w:val="007B20C5"/>
    <w:rsid w:val="007B2332"/>
    <w:rsid w:val="007B241F"/>
    <w:rsid w:val="007B24A0"/>
    <w:rsid w:val="007B260A"/>
    <w:rsid w:val="007B2754"/>
    <w:rsid w:val="007B2792"/>
    <w:rsid w:val="007B283C"/>
    <w:rsid w:val="007B2B8A"/>
    <w:rsid w:val="007B2BD1"/>
    <w:rsid w:val="007B2BEA"/>
    <w:rsid w:val="007B30C4"/>
    <w:rsid w:val="007B3312"/>
    <w:rsid w:val="007B359F"/>
    <w:rsid w:val="007B3C76"/>
    <w:rsid w:val="007B415E"/>
    <w:rsid w:val="007B424E"/>
    <w:rsid w:val="007B4620"/>
    <w:rsid w:val="007B46A1"/>
    <w:rsid w:val="007B46B7"/>
    <w:rsid w:val="007B47DE"/>
    <w:rsid w:val="007B4BB8"/>
    <w:rsid w:val="007B4C55"/>
    <w:rsid w:val="007B569B"/>
    <w:rsid w:val="007B56E5"/>
    <w:rsid w:val="007B57BE"/>
    <w:rsid w:val="007B5964"/>
    <w:rsid w:val="007B5B45"/>
    <w:rsid w:val="007B5F49"/>
    <w:rsid w:val="007B63B6"/>
    <w:rsid w:val="007B64F0"/>
    <w:rsid w:val="007B6653"/>
    <w:rsid w:val="007B67F3"/>
    <w:rsid w:val="007B6DB3"/>
    <w:rsid w:val="007B714B"/>
    <w:rsid w:val="007B74A4"/>
    <w:rsid w:val="007B7AC8"/>
    <w:rsid w:val="007B7EBE"/>
    <w:rsid w:val="007C00F1"/>
    <w:rsid w:val="007C03A9"/>
    <w:rsid w:val="007C0D45"/>
    <w:rsid w:val="007C0F22"/>
    <w:rsid w:val="007C117F"/>
    <w:rsid w:val="007C1485"/>
    <w:rsid w:val="007C169F"/>
    <w:rsid w:val="007C1F05"/>
    <w:rsid w:val="007C1F36"/>
    <w:rsid w:val="007C1FCE"/>
    <w:rsid w:val="007C2069"/>
    <w:rsid w:val="007C25B9"/>
    <w:rsid w:val="007C28EA"/>
    <w:rsid w:val="007C2C73"/>
    <w:rsid w:val="007C2CDF"/>
    <w:rsid w:val="007C2CE2"/>
    <w:rsid w:val="007C2E5F"/>
    <w:rsid w:val="007C3153"/>
    <w:rsid w:val="007C3163"/>
    <w:rsid w:val="007C3418"/>
    <w:rsid w:val="007C3A8D"/>
    <w:rsid w:val="007C3EC3"/>
    <w:rsid w:val="007C44AA"/>
    <w:rsid w:val="007C49C1"/>
    <w:rsid w:val="007C4ACB"/>
    <w:rsid w:val="007C4C62"/>
    <w:rsid w:val="007C5320"/>
    <w:rsid w:val="007C55B6"/>
    <w:rsid w:val="007C563A"/>
    <w:rsid w:val="007C56CC"/>
    <w:rsid w:val="007C5AA2"/>
    <w:rsid w:val="007C5E59"/>
    <w:rsid w:val="007C5FFA"/>
    <w:rsid w:val="007C63A6"/>
    <w:rsid w:val="007C6538"/>
    <w:rsid w:val="007C670C"/>
    <w:rsid w:val="007C6B32"/>
    <w:rsid w:val="007C6C15"/>
    <w:rsid w:val="007C720B"/>
    <w:rsid w:val="007C7257"/>
    <w:rsid w:val="007C76CE"/>
    <w:rsid w:val="007C793E"/>
    <w:rsid w:val="007C7C46"/>
    <w:rsid w:val="007D014C"/>
    <w:rsid w:val="007D05D3"/>
    <w:rsid w:val="007D0823"/>
    <w:rsid w:val="007D090C"/>
    <w:rsid w:val="007D0B43"/>
    <w:rsid w:val="007D0C16"/>
    <w:rsid w:val="007D0C25"/>
    <w:rsid w:val="007D10F1"/>
    <w:rsid w:val="007D115B"/>
    <w:rsid w:val="007D15FB"/>
    <w:rsid w:val="007D1CC5"/>
    <w:rsid w:val="007D22B4"/>
    <w:rsid w:val="007D2635"/>
    <w:rsid w:val="007D279B"/>
    <w:rsid w:val="007D29AC"/>
    <w:rsid w:val="007D2C64"/>
    <w:rsid w:val="007D3000"/>
    <w:rsid w:val="007D3425"/>
    <w:rsid w:val="007D3503"/>
    <w:rsid w:val="007D3D40"/>
    <w:rsid w:val="007D4287"/>
    <w:rsid w:val="007D46C5"/>
    <w:rsid w:val="007D4A96"/>
    <w:rsid w:val="007D4B57"/>
    <w:rsid w:val="007D4CC0"/>
    <w:rsid w:val="007D4E29"/>
    <w:rsid w:val="007D5285"/>
    <w:rsid w:val="007D555C"/>
    <w:rsid w:val="007D5647"/>
    <w:rsid w:val="007D571C"/>
    <w:rsid w:val="007D58DA"/>
    <w:rsid w:val="007D5941"/>
    <w:rsid w:val="007D5D6E"/>
    <w:rsid w:val="007D5E69"/>
    <w:rsid w:val="007D5FA3"/>
    <w:rsid w:val="007D68F5"/>
    <w:rsid w:val="007D6A8A"/>
    <w:rsid w:val="007D6FAB"/>
    <w:rsid w:val="007D70A2"/>
    <w:rsid w:val="007D70F5"/>
    <w:rsid w:val="007D7411"/>
    <w:rsid w:val="007D7813"/>
    <w:rsid w:val="007D78F4"/>
    <w:rsid w:val="007D7B4B"/>
    <w:rsid w:val="007D7EC0"/>
    <w:rsid w:val="007E017A"/>
    <w:rsid w:val="007E0254"/>
    <w:rsid w:val="007E02B9"/>
    <w:rsid w:val="007E0643"/>
    <w:rsid w:val="007E08CC"/>
    <w:rsid w:val="007E0ABD"/>
    <w:rsid w:val="007E0BF0"/>
    <w:rsid w:val="007E0E73"/>
    <w:rsid w:val="007E0EFD"/>
    <w:rsid w:val="007E1532"/>
    <w:rsid w:val="007E1A52"/>
    <w:rsid w:val="007E2270"/>
    <w:rsid w:val="007E2A33"/>
    <w:rsid w:val="007E2B96"/>
    <w:rsid w:val="007E2BA8"/>
    <w:rsid w:val="007E2E1D"/>
    <w:rsid w:val="007E2F32"/>
    <w:rsid w:val="007E2FFF"/>
    <w:rsid w:val="007E318C"/>
    <w:rsid w:val="007E3378"/>
    <w:rsid w:val="007E3F5E"/>
    <w:rsid w:val="007E436B"/>
    <w:rsid w:val="007E475D"/>
    <w:rsid w:val="007E4781"/>
    <w:rsid w:val="007E4964"/>
    <w:rsid w:val="007E4F6F"/>
    <w:rsid w:val="007E50A6"/>
    <w:rsid w:val="007E50FE"/>
    <w:rsid w:val="007E5904"/>
    <w:rsid w:val="007E5910"/>
    <w:rsid w:val="007E5B4F"/>
    <w:rsid w:val="007E5EE1"/>
    <w:rsid w:val="007E6063"/>
    <w:rsid w:val="007E608F"/>
    <w:rsid w:val="007E6357"/>
    <w:rsid w:val="007E6404"/>
    <w:rsid w:val="007E66F8"/>
    <w:rsid w:val="007E69CA"/>
    <w:rsid w:val="007E6C6D"/>
    <w:rsid w:val="007E6C6E"/>
    <w:rsid w:val="007E6EC3"/>
    <w:rsid w:val="007E70B9"/>
    <w:rsid w:val="007E7226"/>
    <w:rsid w:val="007E733B"/>
    <w:rsid w:val="007E76C1"/>
    <w:rsid w:val="007E7C85"/>
    <w:rsid w:val="007F00F6"/>
    <w:rsid w:val="007F01F0"/>
    <w:rsid w:val="007F03AD"/>
    <w:rsid w:val="007F054C"/>
    <w:rsid w:val="007F056C"/>
    <w:rsid w:val="007F0BEC"/>
    <w:rsid w:val="007F0C06"/>
    <w:rsid w:val="007F0E97"/>
    <w:rsid w:val="007F0EE8"/>
    <w:rsid w:val="007F10B0"/>
    <w:rsid w:val="007F119A"/>
    <w:rsid w:val="007F131A"/>
    <w:rsid w:val="007F13AF"/>
    <w:rsid w:val="007F1523"/>
    <w:rsid w:val="007F1974"/>
    <w:rsid w:val="007F1B7E"/>
    <w:rsid w:val="007F1C3B"/>
    <w:rsid w:val="007F1CA6"/>
    <w:rsid w:val="007F1E06"/>
    <w:rsid w:val="007F1EDA"/>
    <w:rsid w:val="007F1F5E"/>
    <w:rsid w:val="007F2259"/>
    <w:rsid w:val="007F2778"/>
    <w:rsid w:val="007F280C"/>
    <w:rsid w:val="007F2B1A"/>
    <w:rsid w:val="007F320C"/>
    <w:rsid w:val="007F3239"/>
    <w:rsid w:val="007F33D1"/>
    <w:rsid w:val="007F390A"/>
    <w:rsid w:val="007F3B81"/>
    <w:rsid w:val="007F3E63"/>
    <w:rsid w:val="007F3FF3"/>
    <w:rsid w:val="007F4261"/>
    <w:rsid w:val="007F43E4"/>
    <w:rsid w:val="007F44F3"/>
    <w:rsid w:val="007F4758"/>
    <w:rsid w:val="007F4922"/>
    <w:rsid w:val="007F49E3"/>
    <w:rsid w:val="007F4A99"/>
    <w:rsid w:val="007F4BB1"/>
    <w:rsid w:val="007F4C64"/>
    <w:rsid w:val="007F5363"/>
    <w:rsid w:val="007F564D"/>
    <w:rsid w:val="007F5ACB"/>
    <w:rsid w:val="007F5CAA"/>
    <w:rsid w:val="007F5CCE"/>
    <w:rsid w:val="007F5DAB"/>
    <w:rsid w:val="007F6196"/>
    <w:rsid w:val="007F629D"/>
    <w:rsid w:val="007F6524"/>
    <w:rsid w:val="007F661A"/>
    <w:rsid w:val="007F6783"/>
    <w:rsid w:val="007F69C8"/>
    <w:rsid w:val="007F6A36"/>
    <w:rsid w:val="007F6AD1"/>
    <w:rsid w:val="007F6B06"/>
    <w:rsid w:val="007F7203"/>
    <w:rsid w:val="007F7258"/>
    <w:rsid w:val="007F74FB"/>
    <w:rsid w:val="007F7D08"/>
    <w:rsid w:val="007F7D3B"/>
    <w:rsid w:val="008000E8"/>
    <w:rsid w:val="008001C1"/>
    <w:rsid w:val="008002D7"/>
    <w:rsid w:val="00800523"/>
    <w:rsid w:val="008009D1"/>
    <w:rsid w:val="008009EE"/>
    <w:rsid w:val="00801010"/>
    <w:rsid w:val="0080142F"/>
    <w:rsid w:val="0080182E"/>
    <w:rsid w:val="00801E14"/>
    <w:rsid w:val="00802289"/>
    <w:rsid w:val="008028ED"/>
    <w:rsid w:val="00802BE3"/>
    <w:rsid w:val="00803185"/>
    <w:rsid w:val="00803440"/>
    <w:rsid w:val="0080376C"/>
    <w:rsid w:val="008037A7"/>
    <w:rsid w:val="00803D4D"/>
    <w:rsid w:val="00803FB8"/>
    <w:rsid w:val="0080402C"/>
    <w:rsid w:val="00804036"/>
    <w:rsid w:val="0080429D"/>
    <w:rsid w:val="00804725"/>
    <w:rsid w:val="00804A47"/>
    <w:rsid w:val="00805175"/>
    <w:rsid w:val="0080533F"/>
    <w:rsid w:val="008053C0"/>
    <w:rsid w:val="0080573A"/>
    <w:rsid w:val="0080587C"/>
    <w:rsid w:val="00805927"/>
    <w:rsid w:val="00805D23"/>
    <w:rsid w:val="00805D35"/>
    <w:rsid w:val="00805F35"/>
    <w:rsid w:val="008061EF"/>
    <w:rsid w:val="008064D1"/>
    <w:rsid w:val="00806515"/>
    <w:rsid w:val="0080653E"/>
    <w:rsid w:val="008065CD"/>
    <w:rsid w:val="00806796"/>
    <w:rsid w:val="00806888"/>
    <w:rsid w:val="008068E3"/>
    <w:rsid w:val="00806AB2"/>
    <w:rsid w:val="00806C04"/>
    <w:rsid w:val="00807090"/>
    <w:rsid w:val="008070F5"/>
    <w:rsid w:val="00807125"/>
    <w:rsid w:val="00807174"/>
    <w:rsid w:val="008071FC"/>
    <w:rsid w:val="00807216"/>
    <w:rsid w:val="0080798D"/>
    <w:rsid w:val="00807C04"/>
    <w:rsid w:val="00807C7F"/>
    <w:rsid w:val="00807DA2"/>
    <w:rsid w:val="00807DD4"/>
    <w:rsid w:val="00807F3A"/>
    <w:rsid w:val="00810280"/>
    <w:rsid w:val="00810305"/>
    <w:rsid w:val="00810F84"/>
    <w:rsid w:val="00810FCC"/>
    <w:rsid w:val="008112CB"/>
    <w:rsid w:val="00811320"/>
    <w:rsid w:val="0081154D"/>
    <w:rsid w:val="00811685"/>
    <w:rsid w:val="00811821"/>
    <w:rsid w:val="00811BC9"/>
    <w:rsid w:val="00811C1B"/>
    <w:rsid w:val="00812458"/>
    <w:rsid w:val="00812B14"/>
    <w:rsid w:val="00812B4D"/>
    <w:rsid w:val="00812BBE"/>
    <w:rsid w:val="00812C60"/>
    <w:rsid w:val="0081317B"/>
    <w:rsid w:val="0081334F"/>
    <w:rsid w:val="00813470"/>
    <w:rsid w:val="00813529"/>
    <w:rsid w:val="008135C8"/>
    <w:rsid w:val="00813C2A"/>
    <w:rsid w:val="00813D23"/>
    <w:rsid w:val="00813E8F"/>
    <w:rsid w:val="00813F1D"/>
    <w:rsid w:val="00814156"/>
    <w:rsid w:val="008141E0"/>
    <w:rsid w:val="00814280"/>
    <w:rsid w:val="008147A0"/>
    <w:rsid w:val="0081482B"/>
    <w:rsid w:val="00814AE0"/>
    <w:rsid w:val="00814BFA"/>
    <w:rsid w:val="00814E9E"/>
    <w:rsid w:val="00815390"/>
    <w:rsid w:val="00815598"/>
    <w:rsid w:val="008156CC"/>
    <w:rsid w:val="00816147"/>
    <w:rsid w:val="0081616F"/>
    <w:rsid w:val="00816171"/>
    <w:rsid w:val="00816764"/>
    <w:rsid w:val="0081685B"/>
    <w:rsid w:val="0081697C"/>
    <w:rsid w:val="00816A7F"/>
    <w:rsid w:val="00816CED"/>
    <w:rsid w:val="00816D0F"/>
    <w:rsid w:val="00817127"/>
    <w:rsid w:val="00817290"/>
    <w:rsid w:val="008173FC"/>
    <w:rsid w:val="00817440"/>
    <w:rsid w:val="008176B1"/>
    <w:rsid w:val="008177C8"/>
    <w:rsid w:val="008179A7"/>
    <w:rsid w:val="008179DA"/>
    <w:rsid w:val="00817BEE"/>
    <w:rsid w:val="00820292"/>
    <w:rsid w:val="00820344"/>
    <w:rsid w:val="0082062F"/>
    <w:rsid w:val="0082069F"/>
    <w:rsid w:val="00820A92"/>
    <w:rsid w:val="00820D4C"/>
    <w:rsid w:val="0082134D"/>
    <w:rsid w:val="00821BDB"/>
    <w:rsid w:val="008222B9"/>
    <w:rsid w:val="00822348"/>
    <w:rsid w:val="0082253D"/>
    <w:rsid w:val="0082270B"/>
    <w:rsid w:val="008228EE"/>
    <w:rsid w:val="00822923"/>
    <w:rsid w:val="00822AFE"/>
    <w:rsid w:val="00822B4E"/>
    <w:rsid w:val="00822C92"/>
    <w:rsid w:val="00822F07"/>
    <w:rsid w:val="00822FCB"/>
    <w:rsid w:val="008230A7"/>
    <w:rsid w:val="008231C6"/>
    <w:rsid w:val="008234E4"/>
    <w:rsid w:val="00823923"/>
    <w:rsid w:val="00823936"/>
    <w:rsid w:val="00823C00"/>
    <w:rsid w:val="00823CE9"/>
    <w:rsid w:val="00823D97"/>
    <w:rsid w:val="008242F2"/>
    <w:rsid w:val="0082437B"/>
    <w:rsid w:val="00824777"/>
    <w:rsid w:val="00824B87"/>
    <w:rsid w:val="00824CAE"/>
    <w:rsid w:val="00824E83"/>
    <w:rsid w:val="00824F0B"/>
    <w:rsid w:val="0082500F"/>
    <w:rsid w:val="0082515F"/>
    <w:rsid w:val="008253A7"/>
    <w:rsid w:val="00825600"/>
    <w:rsid w:val="00825836"/>
    <w:rsid w:val="0082598B"/>
    <w:rsid w:val="00825AB7"/>
    <w:rsid w:val="00825CDB"/>
    <w:rsid w:val="0082601F"/>
    <w:rsid w:val="0082680E"/>
    <w:rsid w:val="00826D4A"/>
    <w:rsid w:val="00826FDD"/>
    <w:rsid w:val="00827258"/>
    <w:rsid w:val="008272D9"/>
    <w:rsid w:val="008276C2"/>
    <w:rsid w:val="008277B0"/>
    <w:rsid w:val="00827960"/>
    <w:rsid w:val="00827C4C"/>
    <w:rsid w:val="00827E06"/>
    <w:rsid w:val="008302B9"/>
    <w:rsid w:val="00830452"/>
    <w:rsid w:val="00830564"/>
    <w:rsid w:val="008307A9"/>
    <w:rsid w:val="00830872"/>
    <w:rsid w:val="0083126A"/>
    <w:rsid w:val="008318FA"/>
    <w:rsid w:val="00832072"/>
    <w:rsid w:val="0083229C"/>
    <w:rsid w:val="0083250E"/>
    <w:rsid w:val="008325E8"/>
    <w:rsid w:val="00832D19"/>
    <w:rsid w:val="00832DC5"/>
    <w:rsid w:val="00832E9A"/>
    <w:rsid w:val="008330E4"/>
    <w:rsid w:val="00833280"/>
    <w:rsid w:val="00833359"/>
    <w:rsid w:val="008335B0"/>
    <w:rsid w:val="00833810"/>
    <w:rsid w:val="00833843"/>
    <w:rsid w:val="00833BDC"/>
    <w:rsid w:val="00833F6E"/>
    <w:rsid w:val="008340C2"/>
    <w:rsid w:val="008347FE"/>
    <w:rsid w:val="008348E3"/>
    <w:rsid w:val="00834DC1"/>
    <w:rsid w:val="008359A4"/>
    <w:rsid w:val="008366E7"/>
    <w:rsid w:val="00836901"/>
    <w:rsid w:val="008369E8"/>
    <w:rsid w:val="00836AD1"/>
    <w:rsid w:val="00836D0B"/>
    <w:rsid w:val="00836E3E"/>
    <w:rsid w:val="00837020"/>
    <w:rsid w:val="008377BC"/>
    <w:rsid w:val="008379CC"/>
    <w:rsid w:val="0084001E"/>
    <w:rsid w:val="008401E2"/>
    <w:rsid w:val="00840535"/>
    <w:rsid w:val="00840621"/>
    <w:rsid w:val="00840692"/>
    <w:rsid w:val="008406E4"/>
    <w:rsid w:val="00840CEA"/>
    <w:rsid w:val="008410D2"/>
    <w:rsid w:val="00841405"/>
    <w:rsid w:val="0084196B"/>
    <w:rsid w:val="00841D20"/>
    <w:rsid w:val="00841E5B"/>
    <w:rsid w:val="00842138"/>
    <w:rsid w:val="00842223"/>
    <w:rsid w:val="0084244C"/>
    <w:rsid w:val="008428BD"/>
    <w:rsid w:val="0084294F"/>
    <w:rsid w:val="00842B62"/>
    <w:rsid w:val="00842B71"/>
    <w:rsid w:val="00842BE8"/>
    <w:rsid w:val="00842F6D"/>
    <w:rsid w:val="00843343"/>
    <w:rsid w:val="00843835"/>
    <w:rsid w:val="00843E2E"/>
    <w:rsid w:val="00843F50"/>
    <w:rsid w:val="008444AA"/>
    <w:rsid w:val="0084450D"/>
    <w:rsid w:val="00844738"/>
    <w:rsid w:val="008449FD"/>
    <w:rsid w:val="00845049"/>
    <w:rsid w:val="008450FC"/>
    <w:rsid w:val="008451CE"/>
    <w:rsid w:val="008452D2"/>
    <w:rsid w:val="00845306"/>
    <w:rsid w:val="00845470"/>
    <w:rsid w:val="008455B1"/>
    <w:rsid w:val="0084599C"/>
    <w:rsid w:val="00845D29"/>
    <w:rsid w:val="00846229"/>
    <w:rsid w:val="00846612"/>
    <w:rsid w:val="00846623"/>
    <w:rsid w:val="008468BA"/>
    <w:rsid w:val="0084692F"/>
    <w:rsid w:val="00846BE5"/>
    <w:rsid w:val="00846FBA"/>
    <w:rsid w:val="0084732B"/>
    <w:rsid w:val="00847518"/>
    <w:rsid w:val="00847A6D"/>
    <w:rsid w:val="00847A93"/>
    <w:rsid w:val="00847DB9"/>
    <w:rsid w:val="00847F72"/>
    <w:rsid w:val="0085042D"/>
    <w:rsid w:val="00850798"/>
    <w:rsid w:val="00850813"/>
    <w:rsid w:val="00850851"/>
    <w:rsid w:val="00850B47"/>
    <w:rsid w:val="00850C45"/>
    <w:rsid w:val="00850CA8"/>
    <w:rsid w:val="00850EBF"/>
    <w:rsid w:val="00850ECC"/>
    <w:rsid w:val="00850EFD"/>
    <w:rsid w:val="008515F2"/>
    <w:rsid w:val="00851E3D"/>
    <w:rsid w:val="008521FE"/>
    <w:rsid w:val="0085226F"/>
    <w:rsid w:val="00852327"/>
    <w:rsid w:val="00852687"/>
    <w:rsid w:val="00852854"/>
    <w:rsid w:val="00852B91"/>
    <w:rsid w:val="00852E17"/>
    <w:rsid w:val="00853360"/>
    <w:rsid w:val="00853582"/>
    <w:rsid w:val="00853642"/>
    <w:rsid w:val="00853848"/>
    <w:rsid w:val="00853CF5"/>
    <w:rsid w:val="00853E62"/>
    <w:rsid w:val="00853F16"/>
    <w:rsid w:val="008541CD"/>
    <w:rsid w:val="0085449F"/>
    <w:rsid w:val="00854577"/>
    <w:rsid w:val="00854B50"/>
    <w:rsid w:val="00855034"/>
    <w:rsid w:val="00855413"/>
    <w:rsid w:val="0085541C"/>
    <w:rsid w:val="008554AE"/>
    <w:rsid w:val="008556A9"/>
    <w:rsid w:val="008556C5"/>
    <w:rsid w:val="00855A7A"/>
    <w:rsid w:val="00855B38"/>
    <w:rsid w:val="00855F19"/>
    <w:rsid w:val="00855F78"/>
    <w:rsid w:val="00856344"/>
    <w:rsid w:val="008564EF"/>
    <w:rsid w:val="008565B8"/>
    <w:rsid w:val="008566F7"/>
    <w:rsid w:val="00856827"/>
    <w:rsid w:val="008568A2"/>
    <w:rsid w:val="008569DA"/>
    <w:rsid w:val="00856B28"/>
    <w:rsid w:val="00856C89"/>
    <w:rsid w:val="00856FC2"/>
    <w:rsid w:val="00857338"/>
    <w:rsid w:val="0085734B"/>
    <w:rsid w:val="008574DF"/>
    <w:rsid w:val="00857CB4"/>
    <w:rsid w:val="00857D03"/>
    <w:rsid w:val="00857DE9"/>
    <w:rsid w:val="00857F9A"/>
    <w:rsid w:val="008601D8"/>
    <w:rsid w:val="00860453"/>
    <w:rsid w:val="008604FF"/>
    <w:rsid w:val="00860518"/>
    <w:rsid w:val="00860A28"/>
    <w:rsid w:val="00860BB5"/>
    <w:rsid w:val="00860C9A"/>
    <w:rsid w:val="00860E55"/>
    <w:rsid w:val="00861123"/>
    <w:rsid w:val="00861182"/>
    <w:rsid w:val="008617E8"/>
    <w:rsid w:val="0086194D"/>
    <w:rsid w:val="00861B17"/>
    <w:rsid w:val="00861BD7"/>
    <w:rsid w:val="00861E34"/>
    <w:rsid w:val="00862080"/>
    <w:rsid w:val="00862D9F"/>
    <w:rsid w:val="00862DD0"/>
    <w:rsid w:val="00863191"/>
    <w:rsid w:val="00863494"/>
    <w:rsid w:val="0086358C"/>
    <w:rsid w:val="008635E7"/>
    <w:rsid w:val="0086393F"/>
    <w:rsid w:val="00863E8C"/>
    <w:rsid w:val="00863F81"/>
    <w:rsid w:val="0086467F"/>
    <w:rsid w:val="00864FF2"/>
    <w:rsid w:val="008653E2"/>
    <w:rsid w:val="00865774"/>
    <w:rsid w:val="00865923"/>
    <w:rsid w:val="00865B16"/>
    <w:rsid w:val="00865E39"/>
    <w:rsid w:val="0086648B"/>
    <w:rsid w:val="00866627"/>
    <w:rsid w:val="00866766"/>
    <w:rsid w:val="00866BA4"/>
    <w:rsid w:val="00866BD1"/>
    <w:rsid w:val="00867277"/>
    <w:rsid w:val="0086728C"/>
    <w:rsid w:val="00867E83"/>
    <w:rsid w:val="0087031A"/>
    <w:rsid w:val="0087039A"/>
    <w:rsid w:val="0087047F"/>
    <w:rsid w:val="0087074A"/>
    <w:rsid w:val="00870755"/>
    <w:rsid w:val="008707A5"/>
    <w:rsid w:val="008708F8"/>
    <w:rsid w:val="00870F32"/>
    <w:rsid w:val="0087106A"/>
    <w:rsid w:val="0087117E"/>
    <w:rsid w:val="00871275"/>
    <w:rsid w:val="008712C8"/>
    <w:rsid w:val="00871332"/>
    <w:rsid w:val="00871781"/>
    <w:rsid w:val="00871877"/>
    <w:rsid w:val="00871AD0"/>
    <w:rsid w:val="00871D3B"/>
    <w:rsid w:val="00871E2B"/>
    <w:rsid w:val="00871F74"/>
    <w:rsid w:val="0087216F"/>
    <w:rsid w:val="00872342"/>
    <w:rsid w:val="00872627"/>
    <w:rsid w:val="008726AF"/>
    <w:rsid w:val="008729A2"/>
    <w:rsid w:val="00872A3D"/>
    <w:rsid w:val="00872ECF"/>
    <w:rsid w:val="008731A0"/>
    <w:rsid w:val="00873302"/>
    <w:rsid w:val="00873622"/>
    <w:rsid w:val="00873F41"/>
    <w:rsid w:val="0087402E"/>
    <w:rsid w:val="00874047"/>
    <w:rsid w:val="008743D9"/>
    <w:rsid w:val="00874501"/>
    <w:rsid w:val="00874517"/>
    <w:rsid w:val="008745FC"/>
    <w:rsid w:val="00874931"/>
    <w:rsid w:val="00874E98"/>
    <w:rsid w:val="00875361"/>
    <w:rsid w:val="00875A0D"/>
    <w:rsid w:val="00875D58"/>
    <w:rsid w:val="0087639C"/>
    <w:rsid w:val="008764A6"/>
    <w:rsid w:val="00876834"/>
    <w:rsid w:val="0087761D"/>
    <w:rsid w:val="008778C9"/>
    <w:rsid w:val="008778EA"/>
    <w:rsid w:val="008801B3"/>
    <w:rsid w:val="0088035C"/>
    <w:rsid w:val="00880B5C"/>
    <w:rsid w:val="00880F79"/>
    <w:rsid w:val="00881371"/>
    <w:rsid w:val="008815B6"/>
    <w:rsid w:val="00881611"/>
    <w:rsid w:val="0088169A"/>
    <w:rsid w:val="00881E79"/>
    <w:rsid w:val="00882536"/>
    <w:rsid w:val="00882BDB"/>
    <w:rsid w:val="00882D18"/>
    <w:rsid w:val="00882DBB"/>
    <w:rsid w:val="00882F82"/>
    <w:rsid w:val="0088313D"/>
    <w:rsid w:val="00883713"/>
    <w:rsid w:val="00883EF1"/>
    <w:rsid w:val="0088438A"/>
    <w:rsid w:val="008847F3"/>
    <w:rsid w:val="00884D51"/>
    <w:rsid w:val="00885497"/>
    <w:rsid w:val="00885576"/>
    <w:rsid w:val="00885806"/>
    <w:rsid w:val="008858AB"/>
    <w:rsid w:val="00885CB2"/>
    <w:rsid w:val="00885D3E"/>
    <w:rsid w:val="008865C2"/>
    <w:rsid w:val="0088694C"/>
    <w:rsid w:val="008869AA"/>
    <w:rsid w:val="008870A6"/>
    <w:rsid w:val="008870D8"/>
    <w:rsid w:val="00887786"/>
    <w:rsid w:val="008879F9"/>
    <w:rsid w:val="00890197"/>
    <w:rsid w:val="00890746"/>
    <w:rsid w:val="0089081A"/>
    <w:rsid w:val="0089096F"/>
    <w:rsid w:val="00890E00"/>
    <w:rsid w:val="00891251"/>
    <w:rsid w:val="00891330"/>
    <w:rsid w:val="00891498"/>
    <w:rsid w:val="008914B8"/>
    <w:rsid w:val="00891985"/>
    <w:rsid w:val="008919A0"/>
    <w:rsid w:val="00891A18"/>
    <w:rsid w:val="00891DC7"/>
    <w:rsid w:val="0089226C"/>
    <w:rsid w:val="00892274"/>
    <w:rsid w:val="008928D1"/>
    <w:rsid w:val="00892E68"/>
    <w:rsid w:val="00893303"/>
    <w:rsid w:val="00893814"/>
    <w:rsid w:val="008938B6"/>
    <w:rsid w:val="00893922"/>
    <w:rsid w:val="00893D94"/>
    <w:rsid w:val="008940B4"/>
    <w:rsid w:val="008940E6"/>
    <w:rsid w:val="00894181"/>
    <w:rsid w:val="008942F9"/>
    <w:rsid w:val="00894326"/>
    <w:rsid w:val="00894627"/>
    <w:rsid w:val="008948F0"/>
    <w:rsid w:val="00894D3D"/>
    <w:rsid w:val="00894F30"/>
    <w:rsid w:val="00895DCB"/>
    <w:rsid w:val="008960CA"/>
    <w:rsid w:val="008961F4"/>
    <w:rsid w:val="008962B3"/>
    <w:rsid w:val="00896552"/>
    <w:rsid w:val="0089689A"/>
    <w:rsid w:val="008968E4"/>
    <w:rsid w:val="00896F3A"/>
    <w:rsid w:val="00896FCF"/>
    <w:rsid w:val="00897183"/>
    <w:rsid w:val="00897268"/>
    <w:rsid w:val="0089745C"/>
    <w:rsid w:val="00897916"/>
    <w:rsid w:val="00897A1F"/>
    <w:rsid w:val="00897A98"/>
    <w:rsid w:val="00897DF1"/>
    <w:rsid w:val="008A03EC"/>
    <w:rsid w:val="008A0482"/>
    <w:rsid w:val="008A0498"/>
    <w:rsid w:val="008A0548"/>
    <w:rsid w:val="008A087E"/>
    <w:rsid w:val="008A0B40"/>
    <w:rsid w:val="008A0C77"/>
    <w:rsid w:val="008A0ED5"/>
    <w:rsid w:val="008A1287"/>
    <w:rsid w:val="008A161B"/>
    <w:rsid w:val="008A1CA9"/>
    <w:rsid w:val="008A1D07"/>
    <w:rsid w:val="008A1D7F"/>
    <w:rsid w:val="008A1EEA"/>
    <w:rsid w:val="008A208A"/>
    <w:rsid w:val="008A21EB"/>
    <w:rsid w:val="008A21FA"/>
    <w:rsid w:val="008A2317"/>
    <w:rsid w:val="008A2530"/>
    <w:rsid w:val="008A2769"/>
    <w:rsid w:val="008A2CCE"/>
    <w:rsid w:val="008A35C5"/>
    <w:rsid w:val="008A3652"/>
    <w:rsid w:val="008A3689"/>
    <w:rsid w:val="008A36F8"/>
    <w:rsid w:val="008A377E"/>
    <w:rsid w:val="008A3B05"/>
    <w:rsid w:val="008A46CA"/>
    <w:rsid w:val="008A46E0"/>
    <w:rsid w:val="008A470C"/>
    <w:rsid w:val="008A496B"/>
    <w:rsid w:val="008A51F0"/>
    <w:rsid w:val="008A54BC"/>
    <w:rsid w:val="008A5784"/>
    <w:rsid w:val="008A5985"/>
    <w:rsid w:val="008A59C7"/>
    <w:rsid w:val="008A59FF"/>
    <w:rsid w:val="008A5A54"/>
    <w:rsid w:val="008A5BF9"/>
    <w:rsid w:val="008A5F26"/>
    <w:rsid w:val="008A6225"/>
    <w:rsid w:val="008A63E6"/>
    <w:rsid w:val="008A64BE"/>
    <w:rsid w:val="008A66F5"/>
    <w:rsid w:val="008A6AF2"/>
    <w:rsid w:val="008A6B45"/>
    <w:rsid w:val="008A6D7B"/>
    <w:rsid w:val="008A6D96"/>
    <w:rsid w:val="008A73E7"/>
    <w:rsid w:val="008A774E"/>
    <w:rsid w:val="008A79DB"/>
    <w:rsid w:val="008B023B"/>
    <w:rsid w:val="008B0785"/>
    <w:rsid w:val="008B089A"/>
    <w:rsid w:val="008B0CD6"/>
    <w:rsid w:val="008B0D5C"/>
    <w:rsid w:val="008B0F72"/>
    <w:rsid w:val="008B101F"/>
    <w:rsid w:val="008B11E3"/>
    <w:rsid w:val="008B1899"/>
    <w:rsid w:val="008B1D4A"/>
    <w:rsid w:val="008B1F08"/>
    <w:rsid w:val="008B2385"/>
    <w:rsid w:val="008B25AD"/>
    <w:rsid w:val="008B27DD"/>
    <w:rsid w:val="008B28C2"/>
    <w:rsid w:val="008B28DD"/>
    <w:rsid w:val="008B2910"/>
    <w:rsid w:val="008B2A2E"/>
    <w:rsid w:val="008B30C8"/>
    <w:rsid w:val="008B3282"/>
    <w:rsid w:val="008B390F"/>
    <w:rsid w:val="008B3A7D"/>
    <w:rsid w:val="008B3B7E"/>
    <w:rsid w:val="008B3C90"/>
    <w:rsid w:val="008B3D39"/>
    <w:rsid w:val="008B424F"/>
    <w:rsid w:val="008B4CEA"/>
    <w:rsid w:val="008B4DBF"/>
    <w:rsid w:val="008B4E1D"/>
    <w:rsid w:val="008B5520"/>
    <w:rsid w:val="008B5584"/>
    <w:rsid w:val="008B5610"/>
    <w:rsid w:val="008B5ADF"/>
    <w:rsid w:val="008B5FDD"/>
    <w:rsid w:val="008B6332"/>
    <w:rsid w:val="008B6503"/>
    <w:rsid w:val="008B6672"/>
    <w:rsid w:val="008B6758"/>
    <w:rsid w:val="008B71B1"/>
    <w:rsid w:val="008B7409"/>
    <w:rsid w:val="008B742E"/>
    <w:rsid w:val="008B7511"/>
    <w:rsid w:val="008B7617"/>
    <w:rsid w:val="008B796E"/>
    <w:rsid w:val="008B7AE3"/>
    <w:rsid w:val="008B7C65"/>
    <w:rsid w:val="008B7D46"/>
    <w:rsid w:val="008C014E"/>
    <w:rsid w:val="008C0471"/>
    <w:rsid w:val="008C0637"/>
    <w:rsid w:val="008C0FD8"/>
    <w:rsid w:val="008C10F8"/>
    <w:rsid w:val="008C1137"/>
    <w:rsid w:val="008C1224"/>
    <w:rsid w:val="008C1A79"/>
    <w:rsid w:val="008C1E3B"/>
    <w:rsid w:val="008C2596"/>
    <w:rsid w:val="008C277E"/>
    <w:rsid w:val="008C27DE"/>
    <w:rsid w:val="008C28BC"/>
    <w:rsid w:val="008C2A4C"/>
    <w:rsid w:val="008C3130"/>
    <w:rsid w:val="008C317D"/>
    <w:rsid w:val="008C327C"/>
    <w:rsid w:val="008C3286"/>
    <w:rsid w:val="008C3376"/>
    <w:rsid w:val="008C350F"/>
    <w:rsid w:val="008C35B7"/>
    <w:rsid w:val="008C3601"/>
    <w:rsid w:val="008C3837"/>
    <w:rsid w:val="008C39D1"/>
    <w:rsid w:val="008C3BAD"/>
    <w:rsid w:val="008C3C32"/>
    <w:rsid w:val="008C3F92"/>
    <w:rsid w:val="008C3F98"/>
    <w:rsid w:val="008C4203"/>
    <w:rsid w:val="008C42A0"/>
    <w:rsid w:val="008C42CB"/>
    <w:rsid w:val="008C46D5"/>
    <w:rsid w:val="008C47D8"/>
    <w:rsid w:val="008C497E"/>
    <w:rsid w:val="008C4A96"/>
    <w:rsid w:val="008C4F18"/>
    <w:rsid w:val="008C51E0"/>
    <w:rsid w:val="008C54C7"/>
    <w:rsid w:val="008C5A0A"/>
    <w:rsid w:val="008C65DC"/>
    <w:rsid w:val="008C662B"/>
    <w:rsid w:val="008C67AF"/>
    <w:rsid w:val="008C67B7"/>
    <w:rsid w:val="008C6E29"/>
    <w:rsid w:val="008C6F96"/>
    <w:rsid w:val="008C71C7"/>
    <w:rsid w:val="008C7430"/>
    <w:rsid w:val="008C7734"/>
    <w:rsid w:val="008C7A19"/>
    <w:rsid w:val="008C7D04"/>
    <w:rsid w:val="008C7DA9"/>
    <w:rsid w:val="008D03A0"/>
    <w:rsid w:val="008D03F1"/>
    <w:rsid w:val="008D06BD"/>
    <w:rsid w:val="008D072A"/>
    <w:rsid w:val="008D0730"/>
    <w:rsid w:val="008D0849"/>
    <w:rsid w:val="008D1004"/>
    <w:rsid w:val="008D10A1"/>
    <w:rsid w:val="008D1449"/>
    <w:rsid w:val="008D16A6"/>
    <w:rsid w:val="008D172B"/>
    <w:rsid w:val="008D17A2"/>
    <w:rsid w:val="008D1CE5"/>
    <w:rsid w:val="008D1D45"/>
    <w:rsid w:val="008D2201"/>
    <w:rsid w:val="008D2891"/>
    <w:rsid w:val="008D2A09"/>
    <w:rsid w:val="008D2AEB"/>
    <w:rsid w:val="008D2B0D"/>
    <w:rsid w:val="008D2E93"/>
    <w:rsid w:val="008D306D"/>
    <w:rsid w:val="008D313A"/>
    <w:rsid w:val="008D34C8"/>
    <w:rsid w:val="008D38EA"/>
    <w:rsid w:val="008D3A97"/>
    <w:rsid w:val="008D3B62"/>
    <w:rsid w:val="008D3EB1"/>
    <w:rsid w:val="008D3FF3"/>
    <w:rsid w:val="008D4103"/>
    <w:rsid w:val="008D41FF"/>
    <w:rsid w:val="008D454C"/>
    <w:rsid w:val="008D465D"/>
    <w:rsid w:val="008D47CF"/>
    <w:rsid w:val="008D4D45"/>
    <w:rsid w:val="008D515B"/>
    <w:rsid w:val="008D5461"/>
    <w:rsid w:val="008D5AEA"/>
    <w:rsid w:val="008D5D5C"/>
    <w:rsid w:val="008D5F2A"/>
    <w:rsid w:val="008D6085"/>
    <w:rsid w:val="008D63BA"/>
    <w:rsid w:val="008D651A"/>
    <w:rsid w:val="008D670D"/>
    <w:rsid w:val="008D671F"/>
    <w:rsid w:val="008D6837"/>
    <w:rsid w:val="008D6E14"/>
    <w:rsid w:val="008D6E3A"/>
    <w:rsid w:val="008D704F"/>
    <w:rsid w:val="008D7193"/>
    <w:rsid w:val="008D72E1"/>
    <w:rsid w:val="008D72ED"/>
    <w:rsid w:val="008D75D2"/>
    <w:rsid w:val="008D7679"/>
    <w:rsid w:val="008D76AA"/>
    <w:rsid w:val="008D7A63"/>
    <w:rsid w:val="008E02A9"/>
    <w:rsid w:val="008E03F5"/>
    <w:rsid w:val="008E06C1"/>
    <w:rsid w:val="008E0815"/>
    <w:rsid w:val="008E097C"/>
    <w:rsid w:val="008E0A70"/>
    <w:rsid w:val="008E0E26"/>
    <w:rsid w:val="008E0F42"/>
    <w:rsid w:val="008E1089"/>
    <w:rsid w:val="008E10C1"/>
    <w:rsid w:val="008E15D9"/>
    <w:rsid w:val="008E1923"/>
    <w:rsid w:val="008E196C"/>
    <w:rsid w:val="008E1EB5"/>
    <w:rsid w:val="008E1F4E"/>
    <w:rsid w:val="008E1FD6"/>
    <w:rsid w:val="008E206A"/>
    <w:rsid w:val="008E20E7"/>
    <w:rsid w:val="008E2434"/>
    <w:rsid w:val="008E2C34"/>
    <w:rsid w:val="008E31DC"/>
    <w:rsid w:val="008E32B0"/>
    <w:rsid w:val="008E3356"/>
    <w:rsid w:val="008E345F"/>
    <w:rsid w:val="008E3545"/>
    <w:rsid w:val="008E39FA"/>
    <w:rsid w:val="008E3BCF"/>
    <w:rsid w:val="008E3DA6"/>
    <w:rsid w:val="008E4908"/>
    <w:rsid w:val="008E497A"/>
    <w:rsid w:val="008E4AF0"/>
    <w:rsid w:val="008E4C00"/>
    <w:rsid w:val="008E4C1B"/>
    <w:rsid w:val="008E4CE2"/>
    <w:rsid w:val="008E5D26"/>
    <w:rsid w:val="008E5EC7"/>
    <w:rsid w:val="008E6068"/>
    <w:rsid w:val="008E618A"/>
    <w:rsid w:val="008E6211"/>
    <w:rsid w:val="008E62C1"/>
    <w:rsid w:val="008E64DC"/>
    <w:rsid w:val="008E68EF"/>
    <w:rsid w:val="008E6933"/>
    <w:rsid w:val="008E6A4B"/>
    <w:rsid w:val="008E6AA6"/>
    <w:rsid w:val="008E6E61"/>
    <w:rsid w:val="008E7335"/>
    <w:rsid w:val="008E7507"/>
    <w:rsid w:val="008E75B9"/>
    <w:rsid w:val="008E768E"/>
    <w:rsid w:val="008E772E"/>
    <w:rsid w:val="008E790D"/>
    <w:rsid w:val="008E7A8A"/>
    <w:rsid w:val="008E7E7E"/>
    <w:rsid w:val="008F0225"/>
    <w:rsid w:val="008F0867"/>
    <w:rsid w:val="008F0A38"/>
    <w:rsid w:val="008F1129"/>
    <w:rsid w:val="008F1409"/>
    <w:rsid w:val="008F1488"/>
    <w:rsid w:val="008F15DE"/>
    <w:rsid w:val="008F1659"/>
    <w:rsid w:val="008F1D04"/>
    <w:rsid w:val="008F1D3B"/>
    <w:rsid w:val="008F20D9"/>
    <w:rsid w:val="008F2312"/>
    <w:rsid w:val="008F252E"/>
    <w:rsid w:val="008F2673"/>
    <w:rsid w:val="008F27DD"/>
    <w:rsid w:val="008F28EF"/>
    <w:rsid w:val="008F2C66"/>
    <w:rsid w:val="008F334E"/>
    <w:rsid w:val="008F3743"/>
    <w:rsid w:val="008F39B3"/>
    <w:rsid w:val="008F3A25"/>
    <w:rsid w:val="008F3B7D"/>
    <w:rsid w:val="008F4346"/>
    <w:rsid w:val="008F444E"/>
    <w:rsid w:val="008F44EA"/>
    <w:rsid w:val="008F4752"/>
    <w:rsid w:val="008F4892"/>
    <w:rsid w:val="008F4C84"/>
    <w:rsid w:val="008F4EB9"/>
    <w:rsid w:val="008F50CF"/>
    <w:rsid w:val="008F54BB"/>
    <w:rsid w:val="008F55FF"/>
    <w:rsid w:val="008F5930"/>
    <w:rsid w:val="008F5C8F"/>
    <w:rsid w:val="008F5F5A"/>
    <w:rsid w:val="008F5F7E"/>
    <w:rsid w:val="008F6118"/>
    <w:rsid w:val="008F613C"/>
    <w:rsid w:val="008F61B6"/>
    <w:rsid w:val="008F667D"/>
    <w:rsid w:val="008F6832"/>
    <w:rsid w:val="008F6998"/>
    <w:rsid w:val="008F71E9"/>
    <w:rsid w:val="008F736A"/>
    <w:rsid w:val="008F75D3"/>
    <w:rsid w:val="008F79BC"/>
    <w:rsid w:val="008F7CD0"/>
    <w:rsid w:val="0090005F"/>
    <w:rsid w:val="009000F9"/>
    <w:rsid w:val="0090034F"/>
    <w:rsid w:val="0090036D"/>
    <w:rsid w:val="0090037D"/>
    <w:rsid w:val="0090039B"/>
    <w:rsid w:val="009003CD"/>
    <w:rsid w:val="0090061D"/>
    <w:rsid w:val="0090086A"/>
    <w:rsid w:val="00900C00"/>
    <w:rsid w:val="00900CC9"/>
    <w:rsid w:val="00900E3B"/>
    <w:rsid w:val="00901077"/>
    <w:rsid w:val="00901244"/>
    <w:rsid w:val="0090145D"/>
    <w:rsid w:val="00901487"/>
    <w:rsid w:val="009014A3"/>
    <w:rsid w:val="00901B06"/>
    <w:rsid w:val="00901C2B"/>
    <w:rsid w:val="00901C4E"/>
    <w:rsid w:val="00901DF4"/>
    <w:rsid w:val="00901F38"/>
    <w:rsid w:val="009020A5"/>
    <w:rsid w:val="0090242C"/>
    <w:rsid w:val="00902A52"/>
    <w:rsid w:val="009036E7"/>
    <w:rsid w:val="00904281"/>
    <w:rsid w:val="00904482"/>
    <w:rsid w:val="00904A23"/>
    <w:rsid w:val="00904EBD"/>
    <w:rsid w:val="00904F69"/>
    <w:rsid w:val="00905284"/>
    <w:rsid w:val="009054C2"/>
    <w:rsid w:val="00905524"/>
    <w:rsid w:val="009056D2"/>
    <w:rsid w:val="0090582D"/>
    <w:rsid w:val="00905A61"/>
    <w:rsid w:val="00905EFF"/>
    <w:rsid w:val="00906159"/>
    <w:rsid w:val="009062C1"/>
    <w:rsid w:val="009063B5"/>
    <w:rsid w:val="00906620"/>
    <w:rsid w:val="00906B6C"/>
    <w:rsid w:val="0090730B"/>
    <w:rsid w:val="0090747E"/>
    <w:rsid w:val="009075D1"/>
    <w:rsid w:val="009076E0"/>
    <w:rsid w:val="00907A69"/>
    <w:rsid w:val="00907C34"/>
    <w:rsid w:val="00907DDA"/>
    <w:rsid w:val="009104C9"/>
    <w:rsid w:val="0091099C"/>
    <w:rsid w:val="00910D72"/>
    <w:rsid w:val="00911286"/>
    <w:rsid w:val="009113A2"/>
    <w:rsid w:val="009114D7"/>
    <w:rsid w:val="00911548"/>
    <w:rsid w:val="009115BF"/>
    <w:rsid w:val="00911762"/>
    <w:rsid w:val="0091185D"/>
    <w:rsid w:val="0091198D"/>
    <w:rsid w:val="009123EB"/>
    <w:rsid w:val="009124DE"/>
    <w:rsid w:val="009126ED"/>
    <w:rsid w:val="009130CC"/>
    <w:rsid w:val="009133C3"/>
    <w:rsid w:val="00913500"/>
    <w:rsid w:val="00913993"/>
    <w:rsid w:val="00913FF8"/>
    <w:rsid w:val="009145FC"/>
    <w:rsid w:val="00914DCE"/>
    <w:rsid w:val="0091516B"/>
    <w:rsid w:val="0091522F"/>
    <w:rsid w:val="009152F7"/>
    <w:rsid w:val="009156A2"/>
    <w:rsid w:val="00915E88"/>
    <w:rsid w:val="0091631B"/>
    <w:rsid w:val="0091645F"/>
    <w:rsid w:val="0091671A"/>
    <w:rsid w:val="00916D19"/>
    <w:rsid w:val="00916D85"/>
    <w:rsid w:val="00916DA7"/>
    <w:rsid w:val="0091759D"/>
    <w:rsid w:val="0091762C"/>
    <w:rsid w:val="009176C3"/>
    <w:rsid w:val="009179BB"/>
    <w:rsid w:val="00917A52"/>
    <w:rsid w:val="00917C19"/>
    <w:rsid w:val="00917E5F"/>
    <w:rsid w:val="00917F81"/>
    <w:rsid w:val="0092042D"/>
    <w:rsid w:val="00920521"/>
    <w:rsid w:val="00920610"/>
    <w:rsid w:val="00920C89"/>
    <w:rsid w:val="00920F56"/>
    <w:rsid w:val="00921223"/>
    <w:rsid w:val="0092130B"/>
    <w:rsid w:val="00921481"/>
    <w:rsid w:val="00921640"/>
    <w:rsid w:val="0092166B"/>
    <w:rsid w:val="009216CA"/>
    <w:rsid w:val="00921875"/>
    <w:rsid w:val="00921BD5"/>
    <w:rsid w:val="00921D3E"/>
    <w:rsid w:val="00921F2B"/>
    <w:rsid w:val="00921F3E"/>
    <w:rsid w:val="00922118"/>
    <w:rsid w:val="0092226F"/>
    <w:rsid w:val="00922706"/>
    <w:rsid w:val="0092283B"/>
    <w:rsid w:val="00922889"/>
    <w:rsid w:val="00922938"/>
    <w:rsid w:val="00922C3A"/>
    <w:rsid w:val="00922C5A"/>
    <w:rsid w:val="0092303B"/>
    <w:rsid w:val="009230DE"/>
    <w:rsid w:val="009237EC"/>
    <w:rsid w:val="00923DE3"/>
    <w:rsid w:val="009240C0"/>
    <w:rsid w:val="00924156"/>
    <w:rsid w:val="00924526"/>
    <w:rsid w:val="00924662"/>
    <w:rsid w:val="0092472E"/>
    <w:rsid w:val="00924BCB"/>
    <w:rsid w:val="00924CFA"/>
    <w:rsid w:val="00924E48"/>
    <w:rsid w:val="0092540D"/>
    <w:rsid w:val="00925555"/>
    <w:rsid w:val="00925AA1"/>
    <w:rsid w:val="00925C9E"/>
    <w:rsid w:val="00925F64"/>
    <w:rsid w:val="00925FB0"/>
    <w:rsid w:val="00926151"/>
    <w:rsid w:val="0092679F"/>
    <w:rsid w:val="009270A3"/>
    <w:rsid w:val="009270B2"/>
    <w:rsid w:val="0092733C"/>
    <w:rsid w:val="009273D6"/>
    <w:rsid w:val="00927913"/>
    <w:rsid w:val="00927D2B"/>
    <w:rsid w:val="00927EEC"/>
    <w:rsid w:val="0093012F"/>
    <w:rsid w:val="00930192"/>
    <w:rsid w:val="009303A0"/>
    <w:rsid w:val="009305C7"/>
    <w:rsid w:val="0093063F"/>
    <w:rsid w:val="00930DBE"/>
    <w:rsid w:val="009312D9"/>
    <w:rsid w:val="0093142E"/>
    <w:rsid w:val="009315D9"/>
    <w:rsid w:val="00931C21"/>
    <w:rsid w:val="00931EB6"/>
    <w:rsid w:val="00931F73"/>
    <w:rsid w:val="00932216"/>
    <w:rsid w:val="009324A3"/>
    <w:rsid w:val="009324B7"/>
    <w:rsid w:val="00932554"/>
    <w:rsid w:val="009329FF"/>
    <w:rsid w:val="00932B95"/>
    <w:rsid w:val="00933161"/>
    <w:rsid w:val="009331A2"/>
    <w:rsid w:val="00933A7F"/>
    <w:rsid w:val="00933CC6"/>
    <w:rsid w:val="00934113"/>
    <w:rsid w:val="00934282"/>
    <w:rsid w:val="00934645"/>
    <w:rsid w:val="0093479C"/>
    <w:rsid w:val="00934E73"/>
    <w:rsid w:val="00935209"/>
    <w:rsid w:val="00935287"/>
    <w:rsid w:val="00935336"/>
    <w:rsid w:val="0093564D"/>
    <w:rsid w:val="00935C62"/>
    <w:rsid w:val="00935D0F"/>
    <w:rsid w:val="00935D36"/>
    <w:rsid w:val="00935DE4"/>
    <w:rsid w:val="009362EA"/>
    <w:rsid w:val="009365DF"/>
    <w:rsid w:val="00936E7B"/>
    <w:rsid w:val="00937167"/>
    <w:rsid w:val="009374D2"/>
    <w:rsid w:val="0093786D"/>
    <w:rsid w:val="0093797F"/>
    <w:rsid w:val="00937D73"/>
    <w:rsid w:val="0094035B"/>
    <w:rsid w:val="009405FE"/>
    <w:rsid w:val="00940866"/>
    <w:rsid w:val="009409F1"/>
    <w:rsid w:val="00940F64"/>
    <w:rsid w:val="00940FB3"/>
    <w:rsid w:val="009410CD"/>
    <w:rsid w:val="009415AE"/>
    <w:rsid w:val="009415D8"/>
    <w:rsid w:val="00941658"/>
    <w:rsid w:val="009416E0"/>
    <w:rsid w:val="00941768"/>
    <w:rsid w:val="00941A3B"/>
    <w:rsid w:val="00941D36"/>
    <w:rsid w:val="00942BD4"/>
    <w:rsid w:val="00942C3B"/>
    <w:rsid w:val="00942CEA"/>
    <w:rsid w:val="0094324C"/>
    <w:rsid w:val="00943422"/>
    <w:rsid w:val="009437C6"/>
    <w:rsid w:val="00943BCA"/>
    <w:rsid w:val="009442A8"/>
    <w:rsid w:val="00944370"/>
    <w:rsid w:val="00944465"/>
    <w:rsid w:val="00944C31"/>
    <w:rsid w:val="00944E44"/>
    <w:rsid w:val="0094512E"/>
    <w:rsid w:val="00945673"/>
    <w:rsid w:val="00945952"/>
    <w:rsid w:val="00945C92"/>
    <w:rsid w:val="00945F90"/>
    <w:rsid w:val="009464BA"/>
    <w:rsid w:val="00947187"/>
    <w:rsid w:val="00947240"/>
    <w:rsid w:val="00947803"/>
    <w:rsid w:val="00947929"/>
    <w:rsid w:val="00947E1C"/>
    <w:rsid w:val="00947E25"/>
    <w:rsid w:val="00947EF6"/>
    <w:rsid w:val="00950659"/>
    <w:rsid w:val="0095076B"/>
    <w:rsid w:val="00950A99"/>
    <w:rsid w:val="00950C16"/>
    <w:rsid w:val="00950F76"/>
    <w:rsid w:val="00951109"/>
    <w:rsid w:val="009514D3"/>
    <w:rsid w:val="009515AC"/>
    <w:rsid w:val="00951855"/>
    <w:rsid w:val="00951F03"/>
    <w:rsid w:val="009520F5"/>
    <w:rsid w:val="00952646"/>
    <w:rsid w:val="00952974"/>
    <w:rsid w:val="00952BE2"/>
    <w:rsid w:val="00952C1C"/>
    <w:rsid w:val="00952E20"/>
    <w:rsid w:val="009530BD"/>
    <w:rsid w:val="0095320A"/>
    <w:rsid w:val="009532E7"/>
    <w:rsid w:val="00953315"/>
    <w:rsid w:val="00953422"/>
    <w:rsid w:val="0095384C"/>
    <w:rsid w:val="00953934"/>
    <w:rsid w:val="009544D9"/>
    <w:rsid w:val="00954592"/>
    <w:rsid w:val="00954675"/>
    <w:rsid w:val="00954818"/>
    <w:rsid w:val="00954E5E"/>
    <w:rsid w:val="00955060"/>
    <w:rsid w:val="009551C8"/>
    <w:rsid w:val="0095539B"/>
    <w:rsid w:val="009554E1"/>
    <w:rsid w:val="009559F7"/>
    <w:rsid w:val="00955C29"/>
    <w:rsid w:val="009561F6"/>
    <w:rsid w:val="00956316"/>
    <w:rsid w:val="00956519"/>
    <w:rsid w:val="0095651C"/>
    <w:rsid w:val="0095679B"/>
    <w:rsid w:val="00956A74"/>
    <w:rsid w:val="00956B2E"/>
    <w:rsid w:val="00956EBB"/>
    <w:rsid w:val="0095703E"/>
    <w:rsid w:val="0095707D"/>
    <w:rsid w:val="00957129"/>
    <w:rsid w:val="0095785B"/>
    <w:rsid w:val="009579AF"/>
    <w:rsid w:val="00957D16"/>
    <w:rsid w:val="00957E0C"/>
    <w:rsid w:val="00960334"/>
    <w:rsid w:val="00960709"/>
    <w:rsid w:val="00960B0C"/>
    <w:rsid w:val="00960D27"/>
    <w:rsid w:val="00961CD4"/>
    <w:rsid w:val="00961F2E"/>
    <w:rsid w:val="009624D3"/>
    <w:rsid w:val="0096269D"/>
    <w:rsid w:val="00962814"/>
    <w:rsid w:val="00962B45"/>
    <w:rsid w:val="00962E68"/>
    <w:rsid w:val="00962EF7"/>
    <w:rsid w:val="009632C9"/>
    <w:rsid w:val="009633C2"/>
    <w:rsid w:val="00963400"/>
    <w:rsid w:val="0096360C"/>
    <w:rsid w:val="00963F2D"/>
    <w:rsid w:val="00963FC9"/>
    <w:rsid w:val="009642F2"/>
    <w:rsid w:val="00964416"/>
    <w:rsid w:val="009645C8"/>
    <w:rsid w:val="00964A84"/>
    <w:rsid w:val="00964C2E"/>
    <w:rsid w:val="00964F67"/>
    <w:rsid w:val="00965130"/>
    <w:rsid w:val="00965A6B"/>
    <w:rsid w:val="00965E4C"/>
    <w:rsid w:val="00965F5D"/>
    <w:rsid w:val="00966301"/>
    <w:rsid w:val="00966570"/>
    <w:rsid w:val="009669AC"/>
    <w:rsid w:val="00966D40"/>
    <w:rsid w:val="0096731B"/>
    <w:rsid w:val="009676D5"/>
    <w:rsid w:val="00967882"/>
    <w:rsid w:val="009679C9"/>
    <w:rsid w:val="00967D5A"/>
    <w:rsid w:val="00967ECC"/>
    <w:rsid w:val="009700EE"/>
    <w:rsid w:val="00970122"/>
    <w:rsid w:val="009705DD"/>
    <w:rsid w:val="00970604"/>
    <w:rsid w:val="0097095F"/>
    <w:rsid w:val="00970CF6"/>
    <w:rsid w:val="00970D07"/>
    <w:rsid w:val="009712E3"/>
    <w:rsid w:val="00971540"/>
    <w:rsid w:val="009717EB"/>
    <w:rsid w:val="009719D9"/>
    <w:rsid w:val="00971B7A"/>
    <w:rsid w:val="00971BBA"/>
    <w:rsid w:val="00972512"/>
    <w:rsid w:val="009725D6"/>
    <w:rsid w:val="009726BD"/>
    <w:rsid w:val="0097275E"/>
    <w:rsid w:val="00972B07"/>
    <w:rsid w:val="00972DD4"/>
    <w:rsid w:val="00973133"/>
    <w:rsid w:val="009733F0"/>
    <w:rsid w:val="00973404"/>
    <w:rsid w:val="009734AD"/>
    <w:rsid w:val="009734CC"/>
    <w:rsid w:val="00973816"/>
    <w:rsid w:val="0097390A"/>
    <w:rsid w:val="00973BC9"/>
    <w:rsid w:val="00973DC0"/>
    <w:rsid w:val="0097439A"/>
    <w:rsid w:val="009743C6"/>
    <w:rsid w:val="00974506"/>
    <w:rsid w:val="009745A2"/>
    <w:rsid w:val="00974962"/>
    <w:rsid w:val="00974C6E"/>
    <w:rsid w:val="00974DF2"/>
    <w:rsid w:val="00974E1C"/>
    <w:rsid w:val="00974F3D"/>
    <w:rsid w:val="00975661"/>
    <w:rsid w:val="009757AE"/>
    <w:rsid w:val="00975820"/>
    <w:rsid w:val="00975C25"/>
    <w:rsid w:val="00975D4A"/>
    <w:rsid w:val="00975E74"/>
    <w:rsid w:val="009760A6"/>
    <w:rsid w:val="009761EF"/>
    <w:rsid w:val="00976F29"/>
    <w:rsid w:val="00976F93"/>
    <w:rsid w:val="00977423"/>
    <w:rsid w:val="00977727"/>
    <w:rsid w:val="00977940"/>
    <w:rsid w:val="009779B8"/>
    <w:rsid w:val="00977D00"/>
    <w:rsid w:val="00977DF4"/>
    <w:rsid w:val="009800CE"/>
    <w:rsid w:val="00980337"/>
    <w:rsid w:val="009804B6"/>
    <w:rsid w:val="009806E9"/>
    <w:rsid w:val="0098080B"/>
    <w:rsid w:val="00980A69"/>
    <w:rsid w:val="00980B0A"/>
    <w:rsid w:val="00980C76"/>
    <w:rsid w:val="00980F33"/>
    <w:rsid w:val="0098113D"/>
    <w:rsid w:val="009813DE"/>
    <w:rsid w:val="009816E4"/>
    <w:rsid w:val="00981746"/>
    <w:rsid w:val="00981831"/>
    <w:rsid w:val="00981C5C"/>
    <w:rsid w:val="00981F62"/>
    <w:rsid w:val="009829D5"/>
    <w:rsid w:val="00982C5C"/>
    <w:rsid w:val="00982FFD"/>
    <w:rsid w:val="00983166"/>
    <w:rsid w:val="00983168"/>
    <w:rsid w:val="009832D4"/>
    <w:rsid w:val="0098347B"/>
    <w:rsid w:val="00983A43"/>
    <w:rsid w:val="00983C45"/>
    <w:rsid w:val="00983C98"/>
    <w:rsid w:val="009842FB"/>
    <w:rsid w:val="00984561"/>
    <w:rsid w:val="00984666"/>
    <w:rsid w:val="009847A6"/>
    <w:rsid w:val="009847D6"/>
    <w:rsid w:val="0098495B"/>
    <w:rsid w:val="00984961"/>
    <w:rsid w:val="00984D87"/>
    <w:rsid w:val="009854A2"/>
    <w:rsid w:val="00985577"/>
    <w:rsid w:val="00985615"/>
    <w:rsid w:val="00985867"/>
    <w:rsid w:val="009859FD"/>
    <w:rsid w:val="00985C75"/>
    <w:rsid w:val="00985D65"/>
    <w:rsid w:val="00985DDD"/>
    <w:rsid w:val="00986364"/>
    <w:rsid w:val="00986DB0"/>
    <w:rsid w:val="00987067"/>
    <w:rsid w:val="0098708B"/>
    <w:rsid w:val="009872CA"/>
    <w:rsid w:val="00987367"/>
    <w:rsid w:val="0098739E"/>
    <w:rsid w:val="009878DA"/>
    <w:rsid w:val="00987AD5"/>
    <w:rsid w:val="00987CB8"/>
    <w:rsid w:val="00987D1C"/>
    <w:rsid w:val="00987E37"/>
    <w:rsid w:val="0099012E"/>
    <w:rsid w:val="0099057D"/>
    <w:rsid w:val="0099067D"/>
    <w:rsid w:val="009906C7"/>
    <w:rsid w:val="009909EF"/>
    <w:rsid w:val="0099100D"/>
    <w:rsid w:val="00991292"/>
    <w:rsid w:val="00991644"/>
    <w:rsid w:val="00991ACA"/>
    <w:rsid w:val="00991E64"/>
    <w:rsid w:val="00991EDA"/>
    <w:rsid w:val="00992A19"/>
    <w:rsid w:val="00992A38"/>
    <w:rsid w:val="00992A7C"/>
    <w:rsid w:val="00992C99"/>
    <w:rsid w:val="00993196"/>
    <w:rsid w:val="009934FA"/>
    <w:rsid w:val="00993784"/>
    <w:rsid w:val="00993829"/>
    <w:rsid w:val="00993892"/>
    <w:rsid w:val="009939CF"/>
    <w:rsid w:val="00993DF7"/>
    <w:rsid w:val="009944E5"/>
    <w:rsid w:val="009945B4"/>
    <w:rsid w:val="00995586"/>
    <w:rsid w:val="0099586C"/>
    <w:rsid w:val="00995BA6"/>
    <w:rsid w:val="00995C43"/>
    <w:rsid w:val="00995D58"/>
    <w:rsid w:val="00995F51"/>
    <w:rsid w:val="009962A9"/>
    <w:rsid w:val="00996594"/>
    <w:rsid w:val="00996634"/>
    <w:rsid w:val="00996A02"/>
    <w:rsid w:val="00996E4B"/>
    <w:rsid w:val="00996E75"/>
    <w:rsid w:val="00997130"/>
    <w:rsid w:val="0099727C"/>
    <w:rsid w:val="00997309"/>
    <w:rsid w:val="009973BC"/>
    <w:rsid w:val="00997664"/>
    <w:rsid w:val="0099779C"/>
    <w:rsid w:val="00997C9C"/>
    <w:rsid w:val="00997D2A"/>
    <w:rsid w:val="00997E2D"/>
    <w:rsid w:val="009A0430"/>
    <w:rsid w:val="009A05E4"/>
    <w:rsid w:val="009A0605"/>
    <w:rsid w:val="009A064E"/>
    <w:rsid w:val="009A0911"/>
    <w:rsid w:val="009A0AE4"/>
    <w:rsid w:val="009A0DD1"/>
    <w:rsid w:val="009A0EC2"/>
    <w:rsid w:val="009A103D"/>
    <w:rsid w:val="009A10B1"/>
    <w:rsid w:val="009A116F"/>
    <w:rsid w:val="009A119F"/>
    <w:rsid w:val="009A12AF"/>
    <w:rsid w:val="009A1B58"/>
    <w:rsid w:val="009A1C06"/>
    <w:rsid w:val="009A1E8C"/>
    <w:rsid w:val="009A2DC6"/>
    <w:rsid w:val="009A2EB9"/>
    <w:rsid w:val="009A31DE"/>
    <w:rsid w:val="009A31FA"/>
    <w:rsid w:val="009A3378"/>
    <w:rsid w:val="009A33C7"/>
    <w:rsid w:val="009A34E6"/>
    <w:rsid w:val="009A3587"/>
    <w:rsid w:val="009A3630"/>
    <w:rsid w:val="009A3A85"/>
    <w:rsid w:val="009A3AA9"/>
    <w:rsid w:val="009A3AD0"/>
    <w:rsid w:val="009A3EE0"/>
    <w:rsid w:val="009A4254"/>
    <w:rsid w:val="009A4374"/>
    <w:rsid w:val="009A498F"/>
    <w:rsid w:val="009A49BA"/>
    <w:rsid w:val="009A49E5"/>
    <w:rsid w:val="009A4A77"/>
    <w:rsid w:val="009A4AB1"/>
    <w:rsid w:val="009A4AEA"/>
    <w:rsid w:val="009A4E26"/>
    <w:rsid w:val="009A5189"/>
    <w:rsid w:val="009A5464"/>
    <w:rsid w:val="009A5A79"/>
    <w:rsid w:val="009A5C35"/>
    <w:rsid w:val="009A5CDD"/>
    <w:rsid w:val="009A5DFF"/>
    <w:rsid w:val="009A6270"/>
    <w:rsid w:val="009A6566"/>
    <w:rsid w:val="009A6777"/>
    <w:rsid w:val="009A6789"/>
    <w:rsid w:val="009A6A6E"/>
    <w:rsid w:val="009A6A88"/>
    <w:rsid w:val="009A6D2C"/>
    <w:rsid w:val="009A6DF1"/>
    <w:rsid w:val="009A7222"/>
    <w:rsid w:val="009A73E6"/>
    <w:rsid w:val="009A7516"/>
    <w:rsid w:val="009A7942"/>
    <w:rsid w:val="009A7BED"/>
    <w:rsid w:val="009B037F"/>
    <w:rsid w:val="009B03EF"/>
    <w:rsid w:val="009B0597"/>
    <w:rsid w:val="009B05BC"/>
    <w:rsid w:val="009B0CDE"/>
    <w:rsid w:val="009B0DC1"/>
    <w:rsid w:val="009B1100"/>
    <w:rsid w:val="009B125D"/>
    <w:rsid w:val="009B1624"/>
    <w:rsid w:val="009B1707"/>
    <w:rsid w:val="009B28D3"/>
    <w:rsid w:val="009B2918"/>
    <w:rsid w:val="009B2A93"/>
    <w:rsid w:val="009B2DA4"/>
    <w:rsid w:val="009B36E0"/>
    <w:rsid w:val="009B371A"/>
    <w:rsid w:val="009B3A9E"/>
    <w:rsid w:val="009B4086"/>
    <w:rsid w:val="009B4412"/>
    <w:rsid w:val="009B50A4"/>
    <w:rsid w:val="009B520B"/>
    <w:rsid w:val="009B55D1"/>
    <w:rsid w:val="009B5914"/>
    <w:rsid w:val="009B5B89"/>
    <w:rsid w:val="009B5D81"/>
    <w:rsid w:val="009B64A0"/>
    <w:rsid w:val="009B65AC"/>
    <w:rsid w:val="009B69BB"/>
    <w:rsid w:val="009B6B96"/>
    <w:rsid w:val="009B6C68"/>
    <w:rsid w:val="009B6D23"/>
    <w:rsid w:val="009B7352"/>
    <w:rsid w:val="009B7581"/>
    <w:rsid w:val="009B7620"/>
    <w:rsid w:val="009B7649"/>
    <w:rsid w:val="009B76E0"/>
    <w:rsid w:val="009B772A"/>
    <w:rsid w:val="009B7900"/>
    <w:rsid w:val="009B7970"/>
    <w:rsid w:val="009B7BA6"/>
    <w:rsid w:val="009B7BD7"/>
    <w:rsid w:val="009B7C7A"/>
    <w:rsid w:val="009B7E7E"/>
    <w:rsid w:val="009B7FB1"/>
    <w:rsid w:val="009C01FC"/>
    <w:rsid w:val="009C0216"/>
    <w:rsid w:val="009C073E"/>
    <w:rsid w:val="009C07C8"/>
    <w:rsid w:val="009C0AE5"/>
    <w:rsid w:val="009C0CBA"/>
    <w:rsid w:val="009C0E35"/>
    <w:rsid w:val="009C1159"/>
    <w:rsid w:val="009C1235"/>
    <w:rsid w:val="009C12F5"/>
    <w:rsid w:val="009C1325"/>
    <w:rsid w:val="009C16CA"/>
    <w:rsid w:val="009C183C"/>
    <w:rsid w:val="009C1AAC"/>
    <w:rsid w:val="009C1B8E"/>
    <w:rsid w:val="009C1CAD"/>
    <w:rsid w:val="009C1DAE"/>
    <w:rsid w:val="009C1DD8"/>
    <w:rsid w:val="009C2502"/>
    <w:rsid w:val="009C26F0"/>
    <w:rsid w:val="009C2A4B"/>
    <w:rsid w:val="009C3026"/>
    <w:rsid w:val="009C3079"/>
    <w:rsid w:val="009C33AF"/>
    <w:rsid w:val="009C35B9"/>
    <w:rsid w:val="009C38DC"/>
    <w:rsid w:val="009C3918"/>
    <w:rsid w:val="009C3B63"/>
    <w:rsid w:val="009C3BCD"/>
    <w:rsid w:val="009C408B"/>
    <w:rsid w:val="009C4219"/>
    <w:rsid w:val="009C4408"/>
    <w:rsid w:val="009C4CA0"/>
    <w:rsid w:val="009C4E0B"/>
    <w:rsid w:val="009C4FAB"/>
    <w:rsid w:val="009C5178"/>
    <w:rsid w:val="009C52B2"/>
    <w:rsid w:val="009C575F"/>
    <w:rsid w:val="009C5CAA"/>
    <w:rsid w:val="009C63FB"/>
    <w:rsid w:val="009C6562"/>
    <w:rsid w:val="009C6E65"/>
    <w:rsid w:val="009C6FBA"/>
    <w:rsid w:val="009C705E"/>
    <w:rsid w:val="009C718D"/>
    <w:rsid w:val="009C7306"/>
    <w:rsid w:val="009C7475"/>
    <w:rsid w:val="009C7C4C"/>
    <w:rsid w:val="009C7C71"/>
    <w:rsid w:val="009C7CF1"/>
    <w:rsid w:val="009D000B"/>
    <w:rsid w:val="009D01B4"/>
    <w:rsid w:val="009D029F"/>
    <w:rsid w:val="009D03AC"/>
    <w:rsid w:val="009D05DF"/>
    <w:rsid w:val="009D0A21"/>
    <w:rsid w:val="009D11A6"/>
    <w:rsid w:val="009D14D8"/>
    <w:rsid w:val="009D168B"/>
    <w:rsid w:val="009D16D1"/>
    <w:rsid w:val="009D1E18"/>
    <w:rsid w:val="009D1F27"/>
    <w:rsid w:val="009D228A"/>
    <w:rsid w:val="009D235D"/>
    <w:rsid w:val="009D23F6"/>
    <w:rsid w:val="009D26FD"/>
    <w:rsid w:val="009D27F2"/>
    <w:rsid w:val="009D2930"/>
    <w:rsid w:val="009D2A64"/>
    <w:rsid w:val="009D2AFF"/>
    <w:rsid w:val="009D2BA7"/>
    <w:rsid w:val="009D2CDC"/>
    <w:rsid w:val="009D2D34"/>
    <w:rsid w:val="009D2F82"/>
    <w:rsid w:val="009D330A"/>
    <w:rsid w:val="009D3754"/>
    <w:rsid w:val="009D3DF8"/>
    <w:rsid w:val="009D3E48"/>
    <w:rsid w:val="009D4223"/>
    <w:rsid w:val="009D47F8"/>
    <w:rsid w:val="009D48A7"/>
    <w:rsid w:val="009D4CB8"/>
    <w:rsid w:val="009D4D98"/>
    <w:rsid w:val="009D5693"/>
    <w:rsid w:val="009D56F1"/>
    <w:rsid w:val="009D581E"/>
    <w:rsid w:val="009D5ED7"/>
    <w:rsid w:val="009D604F"/>
    <w:rsid w:val="009D6173"/>
    <w:rsid w:val="009D688E"/>
    <w:rsid w:val="009D6B14"/>
    <w:rsid w:val="009D6D75"/>
    <w:rsid w:val="009D6FDA"/>
    <w:rsid w:val="009D74F0"/>
    <w:rsid w:val="009D76D4"/>
    <w:rsid w:val="009D783A"/>
    <w:rsid w:val="009D7B28"/>
    <w:rsid w:val="009D7F2A"/>
    <w:rsid w:val="009D7FC1"/>
    <w:rsid w:val="009E0093"/>
    <w:rsid w:val="009E0117"/>
    <w:rsid w:val="009E0233"/>
    <w:rsid w:val="009E05E3"/>
    <w:rsid w:val="009E067B"/>
    <w:rsid w:val="009E0722"/>
    <w:rsid w:val="009E0E34"/>
    <w:rsid w:val="009E1425"/>
    <w:rsid w:val="009E17AA"/>
    <w:rsid w:val="009E17F0"/>
    <w:rsid w:val="009E18E5"/>
    <w:rsid w:val="009E1B75"/>
    <w:rsid w:val="009E1C71"/>
    <w:rsid w:val="009E1D5A"/>
    <w:rsid w:val="009E2000"/>
    <w:rsid w:val="009E2544"/>
    <w:rsid w:val="009E2AD0"/>
    <w:rsid w:val="009E30A4"/>
    <w:rsid w:val="009E30BF"/>
    <w:rsid w:val="009E3695"/>
    <w:rsid w:val="009E3B75"/>
    <w:rsid w:val="009E3F72"/>
    <w:rsid w:val="009E4168"/>
    <w:rsid w:val="009E4280"/>
    <w:rsid w:val="009E431B"/>
    <w:rsid w:val="009E467D"/>
    <w:rsid w:val="009E497E"/>
    <w:rsid w:val="009E4D13"/>
    <w:rsid w:val="009E4DD3"/>
    <w:rsid w:val="009E53BD"/>
    <w:rsid w:val="009E56BA"/>
    <w:rsid w:val="009E5865"/>
    <w:rsid w:val="009E5C07"/>
    <w:rsid w:val="009E5C86"/>
    <w:rsid w:val="009E5E24"/>
    <w:rsid w:val="009E5E57"/>
    <w:rsid w:val="009E5F08"/>
    <w:rsid w:val="009E5F35"/>
    <w:rsid w:val="009E5FCF"/>
    <w:rsid w:val="009E5FD0"/>
    <w:rsid w:val="009E601D"/>
    <w:rsid w:val="009E61A2"/>
    <w:rsid w:val="009E6292"/>
    <w:rsid w:val="009E6305"/>
    <w:rsid w:val="009E6DA8"/>
    <w:rsid w:val="009E724B"/>
    <w:rsid w:val="009E7788"/>
    <w:rsid w:val="009E7BDF"/>
    <w:rsid w:val="009F024E"/>
    <w:rsid w:val="009F0289"/>
    <w:rsid w:val="009F05A2"/>
    <w:rsid w:val="009F05B6"/>
    <w:rsid w:val="009F084B"/>
    <w:rsid w:val="009F0887"/>
    <w:rsid w:val="009F08B0"/>
    <w:rsid w:val="009F116D"/>
    <w:rsid w:val="009F1170"/>
    <w:rsid w:val="009F1A54"/>
    <w:rsid w:val="009F1ACA"/>
    <w:rsid w:val="009F1C8B"/>
    <w:rsid w:val="009F1EA1"/>
    <w:rsid w:val="009F23D5"/>
    <w:rsid w:val="009F257E"/>
    <w:rsid w:val="009F264B"/>
    <w:rsid w:val="009F27B1"/>
    <w:rsid w:val="009F2B24"/>
    <w:rsid w:val="009F2EF6"/>
    <w:rsid w:val="009F3240"/>
    <w:rsid w:val="009F32D5"/>
    <w:rsid w:val="009F3476"/>
    <w:rsid w:val="009F3621"/>
    <w:rsid w:val="009F36B0"/>
    <w:rsid w:val="009F391A"/>
    <w:rsid w:val="009F39DB"/>
    <w:rsid w:val="009F3C3E"/>
    <w:rsid w:val="009F41A0"/>
    <w:rsid w:val="009F41FB"/>
    <w:rsid w:val="009F4419"/>
    <w:rsid w:val="009F44A4"/>
    <w:rsid w:val="009F4548"/>
    <w:rsid w:val="009F4839"/>
    <w:rsid w:val="009F4BB3"/>
    <w:rsid w:val="009F4C64"/>
    <w:rsid w:val="009F5377"/>
    <w:rsid w:val="009F56D3"/>
    <w:rsid w:val="009F62C5"/>
    <w:rsid w:val="009F6414"/>
    <w:rsid w:val="009F6746"/>
    <w:rsid w:val="009F68D8"/>
    <w:rsid w:val="009F6F03"/>
    <w:rsid w:val="009F6F52"/>
    <w:rsid w:val="009F74AC"/>
    <w:rsid w:val="009F759C"/>
    <w:rsid w:val="009F7B4D"/>
    <w:rsid w:val="009F7C3A"/>
    <w:rsid w:val="00A00AE4"/>
    <w:rsid w:val="00A00B3C"/>
    <w:rsid w:val="00A00C2C"/>
    <w:rsid w:val="00A0119F"/>
    <w:rsid w:val="00A012D3"/>
    <w:rsid w:val="00A0146E"/>
    <w:rsid w:val="00A017A7"/>
    <w:rsid w:val="00A019BA"/>
    <w:rsid w:val="00A01A35"/>
    <w:rsid w:val="00A01C43"/>
    <w:rsid w:val="00A01D6C"/>
    <w:rsid w:val="00A0226E"/>
    <w:rsid w:val="00A02336"/>
    <w:rsid w:val="00A0236C"/>
    <w:rsid w:val="00A02573"/>
    <w:rsid w:val="00A028D6"/>
    <w:rsid w:val="00A02F96"/>
    <w:rsid w:val="00A03128"/>
    <w:rsid w:val="00A03612"/>
    <w:rsid w:val="00A038EE"/>
    <w:rsid w:val="00A03938"/>
    <w:rsid w:val="00A03985"/>
    <w:rsid w:val="00A03F7F"/>
    <w:rsid w:val="00A03FC3"/>
    <w:rsid w:val="00A04175"/>
    <w:rsid w:val="00A04269"/>
    <w:rsid w:val="00A04505"/>
    <w:rsid w:val="00A04857"/>
    <w:rsid w:val="00A04A7D"/>
    <w:rsid w:val="00A04AC7"/>
    <w:rsid w:val="00A04EED"/>
    <w:rsid w:val="00A05248"/>
    <w:rsid w:val="00A056C3"/>
    <w:rsid w:val="00A05764"/>
    <w:rsid w:val="00A057B0"/>
    <w:rsid w:val="00A05AF9"/>
    <w:rsid w:val="00A05DA6"/>
    <w:rsid w:val="00A060FB"/>
    <w:rsid w:val="00A0615D"/>
    <w:rsid w:val="00A0653C"/>
    <w:rsid w:val="00A065E4"/>
    <w:rsid w:val="00A065E9"/>
    <w:rsid w:val="00A0677A"/>
    <w:rsid w:val="00A06796"/>
    <w:rsid w:val="00A06D18"/>
    <w:rsid w:val="00A072AD"/>
    <w:rsid w:val="00A07317"/>
    <w:rsid w:val="00A07371"/>
    <w:rsid w:val="00A0737D"/>
    <w:rsid w:val="00A07383"/>
    <w:rsid w:val="00A07CA8"/>
    <w:rsid w:val="00A1005F"/>
    <w:rsid w:val="00A100F8"/>
    <w:rsid w:val="00A10196"/>
    <w:rsid w:val="00A1069D"/>
    <w:rsid w:val="00A10A7B"/>
    <w:rsid w:val="00A10AF8"/>
    <w:rsid w:val="00A10B7E"/>
    <w:rsid w:val="00A10C8C"/>
    <w:rsid w:val="00A10D28"/>
    <w:rsid w:val="00A10E2C"/>
    <w:rsid w:val="00A10FEA"/>
    <w:rsid w:val="00A1148C"/>
    <w:rsid w:val="00A11B7B"/>
    <w:rsid w:val="00A11B87"/>
    <w:rsid w:val="00A11EB5"/>
    <w:rsid w:val="00A12102"/>
    <w:rsid w:val="00A12334"/>
    <w:rsid w:val="00A12347"/>
    <w:rsid w:val="00A12A18"/>
    <w:rsid w:val="00A12A30"/>
    <w:rsid w:val="00A12F8D"/>
    <w:rsid w:val="00A13293"/>
    <w:rsid w:val="00A13326"/>
    <w:rsid w:val="00A13510"/>
    <w:rsid w:val="00A13560"/>
    <w:rsid w:val="00A136B9"/>
    <w:rsid w:val="00A139ED"/>
    <w:rsid w:val="00A13A65"/>
    <w:rsid w:val="00A13AA8"/>
    <w:rsid w:val="00A13ADF"/>
    <w:rsid w:val="00A1402C"/>
    <w:rsid w:val="00A1406C"/>
    <w:rsid w:val="00A14458"/>
    <w:rsid w:val="00A146A3"/>
    <w:rsid w:val="00A14D3E"/>
    <w:rsid w:val="00A14D64"/>
    <w:rsid w:val="00A14FC7"/>
    <w:rsid w:val="00A152F6"/>
    <w:rsid w:val="00A154FA"/>
    <w:rsid w:val="00A15763"/>
    <w:rsid w:val="00A158B3"/>
    <w:rsid w:val="00A15948"/>
    <w:rsid w:val="00A15C1A"/>
    <w:rsid w:val="00A15E93"/>
    <w:rsid w:val="00A15FEA"/>
    <w:rsid w:val="00A16014"/>
    <w:rsid w:val="00A16197"/>
    <w:rsid w:val="00A1652A"/>
    <w:rsid w:val="00A16569"/>
    <w:rsid w:val="00A169F2"/>
    <w:rsid w:val="00A16A58"/>
    <w:rsid w:val="00A16AAA"/>
    <w:rsid w:val="00A16C07"/>
    <w:rsid w:val="00A16F71"/>
    <w:rsid w:val="00A17357"/>
    <w:rsid w:val="00A175F4"/>
    <w:rsid w:val="00A17712"/>
    <w:rsid w:val="00A17A1D"/>
    <w:rsid w:val="00A17A4A"/>
    <w:rsid w:val="00A17D5D"/>
    <w:rsid w:val="00A20484"/>
    <w:rsid w:val="00A20653"/>
    <w:rsid w:val="00A209BD"/>
    <w:rsid w:val="00A20A9B"/>
    <w:rsid w:val="00A20BB5"/>
    <w:rsid w:val="00A20DD9"/>
    <w:rsid w:val="00A20DDC"/>
    <w:rsid w:val="00A20EEB"/>
    <w:rsid w:val="00A20F66"/>
    <w:rsid w:val="00A21220"/>
    <w:rsid w:val="00A21234"/>
    <w:rsid w:val="00A212CB"/>
    <w:rsid w:val="00A2160C"/>
    <w:rsid w:val="00A21799"/>
    <w:rsid w:val="00A21A28"/>
    <w:rsid w:val="00A21C0D"/>
    <w:rsid w:val="00A21C73"/>
    <w:rsid w:val="00A21F7F"/>
    <w:rsid w:val="00A2218B"/>
    <w:rsid w:val="00A223E4"/>
    <w:rsid w:val="00A227CA"/>
    <w:rsid w:val="00A22A5B"/>
    <w:rsid w:val="00A22A80"/>
    <w:rsid w:val="00A22C3F"/>
    <w:rsid w:val="00A230BA"/>
    <w:rsid w:val="00A23182"/>
    <w:rsid w:val="00A23353"/>
    <w:rsid w:val="00A23374"/>
    <w:rsid w:val="00A23435"/>
    <w:rsid w:val="00A2353D"/>
    <w:rsid w:val="00A23A44"/>
    <w:rsid w:val="00A23B99"/>
    <w:rsid w:val="00A23C75"/>
    <w:rsid w:val="00A241D0"/>
    <w:rsid w:val="00A24B5C"/>
    <w:rsid w:val="00A24F60"/>
    <w:rsid w:val="00A24FF8"/>
    <w:rsid w:val="00A2516E"/>
    <w:rsid w:val="00A2526F"/>
    <w:rsid w:val="00A25385"/>
    <w:rsid w:val="00A25724"/>
    <w:rsid w:val="00A25859"/>
    <w:rsid w:val="00A25863"/>
    <w:rsid w:val="00A25A09"/>
    <w:rsid w:val="00A25A44"/>
    <w:rsid w:val="00A25B38"/>
    <w:rsid w:val="00A26857"/>
    <w:rsid w:val="00A26A90"/>
    <w:rsid w:val="00A26B4C"/>
    <w:rsid w:val="00A26DB6"/>
    <w:rsid w:val="00A26DCD"/>
    <w:rsid w:val="00A26DF5"/>
    <w:rsid w:val="00A274C9"/>
    <w:rsid w:val="00A2751D"/>
    <w:rsid w:val="00A2767A"/>
    <w:rsid w:val="00A276CF"/>
    <w:rsid w:val="00A27A30"/>
    <w:rsid w:val="00A27BF7"/>
    <w:rsid w:val="00A27D7F"/>
    <w:rsid w:val="00A27E1B"/>
    <w:rsid w:val="00A27E4A"/>
    <w:rsid w:val="00A303CC"/>
    <w:rsid w:val="00A304E0"/>
    <w:rsid w:val="00A30A77"/>
    <w:rsid w:val="00A30B37"/>
    <w:rsid w:val="00A31172"/>
    <w:rsid w:val="00A3119D"/>
    <w:rsid w:val="00A3127A"/>
    <w:rsid w:val="00A31AFB"/>
    <w:rsid w:val="00A32054"/>
    <w:rsid w:val="00A323D9"/>
    <w:rsid w:val="00A325A9"/>
    <w:rsid w:val="00A3261C"/>
    <w:rsid w:val="00A329E5"/>
    <w:rsid w:val="00A329F3"/>
    <w:rsid w:val="00A32B2D"/>
    <w:rsid w:val="00A32D10"/>
    <w:rsid w:val="00A32F68"/>
    <w:rsid w:val="00A3325A"/>
    <w:rsid w:val="00A3357B"/>
    <w:rsid w:val="00A33620"/>
    <w:rsid w:val="00A336FB"/>
    <w:rsid w:val="00A3391D"/>
    <w:rsid w:val="00A3399D"/>
    <w:rsid w:val="00A33A66"/>
    <w:rsid w:val="00A33DF8"/>
    <w:rsid w:val="00A33EFE"/>
    <w:rsid w:val="00A3418E"/>
    <w:rsid w:val="00A342F7"/>
    <w:rsid w:val="00A34450"/>
    <w:rsid w:val="00A344E2"/>
    <w:rsid w:val="00A34636"/>
    <w:rsid w:val="00A3495B"/>
    <w:rsid w:val="00A34BCF"/>
    <w:rsid w:val="00A34D0E"/>
    <w:rsid w:val="00A34E1F"/>
    <w:rsid w:val="00A34FBD"/>
    <w:rsid w:val="00A3519C"/>
    <w:rsid w:val="00A3526A"/>
    <w:rsid w:val="00A35368"/>
    <w:rsid w:val="00A3542E"/>
    <w:rsid w:val="00A35613"/>
    <w:rsid w:val="00A359DA"/>
    <w:rsid w:val="00A35FB8"/>
    <w:rsid w:val="00A363BA"/>
    <w:rsid w:val="00A3642C"/>
    <w:rsid w:val="00A36AD7"/>
    <w:rsid w:val="00A370BF"/>
    <w:rsid w:val="00A37112"/>
    <w:rsid w:val="00A37351"/>
    <w:rsid w:val="00A3772D"/>
    <w:rsid w:val="00A3780F"/>
    <w:rsid w:val="00A379BF"/>
    <w:rsid w:val="00A379CC"/>
    <w:rsid w:val="00A37A7C"/>
    <w:rsid w:val="00A37AC7"/>
    <w:rsid w:val="00A40130"/>
    <w:rsid w:val="00A4016F"/>
    <w:rsid w:val="00A40742"/>
    <w:rsid w:val="00A409BF"/>
    <w:rsid w:val="00A40A81"/>
    <w:rsid w:val="00A40AC2"/>
    <w:rsid w:val="00A40AFD"/>
    <w:rsid w:val="00A40BE9"/>
    <w:rsid w:val="00A40EC2"/>
    <w:rsid w:val="00A41089"/>
    <w:rsid w:val="00A4117C"/>
    <w:rsid w:val="00A411B6"/>
    <w:rsid w:val="00A412F4"/>
    <w:rsid w:val="00A4130C"/>
    <w:rsid w:val="00A41592"/>
    <w:rsid w:val="00A416E2"/>
    <w:rsid w:val="00A41822"/>
    <w:rsid w:val="00A419A2"/>
    <w:rsid w:val="00A41A96"/>
    <w:rsid w:val="00A41AF9"/>
    <w:rsid w:val="00A41BEB"/>
    <w:rsid w:val="00A422E9"/>
    <w:rsid w:val="00A42722"/>
    <w:rsid w:val="00A42871"/>
    <w:rsid w:val="00A42A56"/>
    <w:rsid w:val="00A42B83"/>
    <w:rsid w:val="00A42FDD"/>
    <w:rsid w:val="00A4305E"/>
    <w:rsid w:val="00A435E0"/>
    <w:rsid w:val="00A435EF"/>
    <w:rsid w:val="00A4399B"/>
    <w:rsid w:val="00A43E78"/>
    <w:rsid w:val="00A43EF5"/>
    <w:rsid w:val="00A44386"/>
    <w:rsid w:val="00A44503"/>
    <w:rsid w:val="00A445DF"/>
    <w:rsid w:val="00A446F1"/>
    <w:rsid w:val="00A44965"/>
    <w:rsid w:val="00A44C48"/>
    <w:rsid w:val="00A44DD9"/>
    <w:rsid w:val="00A45030"/>
    <w:rsid w:val="00A4521F"/>
    <w:rsid w:val="00A45700"/>
    <w:rsid w:val="00A4604F"/>
    <w:rsid w:val="00A46108"/>
    <w:rsid w:val="00A46605"/>
    <w:rsid w:val="00A466F6"/>
    <w:rsid w:val="00A4676B"/>
    <w:rsid w:val="00A46B50"/>
    <w:rsid w:val="00A46E46"/>
    <w:rsid w:val="00A47A03"/>
    <w:rsid w:val="00A47AC5"/>
    <w:rsid w:val="00A47C72"/>
    <w:rsid w:val="00A50097"/>
    <w:rsid w:val="00A50386"/>
    <w:rsid w:val="00A5060F"/>
    <w:rsid w:val="00A50615"/>
    <w:rsid w:val="00A5072B"/>
    <w:rsid w:val="00A5096B"/>
    <w:rsid w:val="00A50B26"/>
    <w:rsid w:val="00A51080"/>
    <w:rsid w:val="00A51084"/>
    <w:rsid w:val="00A51241"/>
    <w:rsid w:val="00A513EF"/>
    <w:rsid w:val="00A5182C"/>
    <w:rsid w:val="00A51889"/>
    <w:rsid w:val="00A51D0A"/>
    <w:rsid w:val="00A5200C"/>
    <w:rsid w:val="00A52067"/>
    <w:rsid w:val="00A52360"/>
    <w:rsid w:val="00A523E3"/>
    <w:rsid w:val="00A5266B"/>
    <w:rsid w:val="00A5292B"/>
    <w:rsid w:val="00A52A13"/>
    <w:rsid w:val="00A52B8C"/>
    <w:rsid w:val="00A52E55"/>
    <w:rsid w:val="00A5311C"/>
    <w:rsid w:val="00A53B41"/>
    <w:rsid w:val="00A53C86"/>
    <w:rsid w:val="00A54037"/>
    <w:rsid w:val="00A54710"/>
    <w:rsid w:val="00A54911"/>
    <w:rsid w:val="00A5498F"/>
    <w:rsid w:val="00A54A81"/>
    <w:rsid w:val="00A54AEB"/>
    <w:rsid w:val="00A55281"/>
    <w:rsid w:val="00A552D7"/>
    <w:rsid w:val="00A55344"/>
    <w:rsid w:val="00A5538A"/>
    <w:rsid w:val="00A5580F"/>
    <w:rsid w:val="00A558C6"/>
    <w:rsid w:val="00A55D67"/>
    <w:rsid w:val="00A55DDE"/>
    <w:rsid w:val="00A55DF2"/>
    <w:rsid w:val="00A5625E"/>
    <w:rsid w:val="00A56546"/>
    <w:rsid w:val="00A569A0"/>
    <w:rsid w:val="00A56A78"/>
    <w:rsid w:val="00A56B67"/>
    <w:rsid w:val="00A56B95"/>
    <w:rsid w:val="00A56CAF"/>
    <w:rsid w:val="00A56CD4"/>
    <w:rsid w:val="00A5710F"/>
    <w:rsid w:val="00A57125"/>
    <w:rsid w:val="00A5718A"/>
    <w:rsid w:val="00A572CB"/>
    <w:rsid w:val="00A5763E"/>
    <w:rsid w:val="00A57653"/>
    <w:rsid w:val="00A57773"/>
    <w:rsid w:val="00A5778C"/>
    <w:rsid w:val="00A579B3"/>
    <w:rsid w:val="00A57A19"/>
    <w:rsid w:val="00A600AB"/>
    <w:rsid w:val="00A602B7"/>
    <w:rsid w:val="00A60554"/>
    <w:rsid w:val="00A60741"/>
    <w:rsid w:val="00A60A35"/>
    <w:rsid w:val="00A611C1"/>
    <w:rsid w:val="00A61492"/>
    <w:rsid w:val="00A61764"/>
    <w:rsid w:val="00A61797"/>
    <w:rsid w:val="00A61814"/>
    <w:rsid w:val="00A61883"/>
    <w:rsid w:val="00A61885"/>
    <w:rsid w:val="00A61978"/>
    <w:rsid w:val="00A61AC3"/>
    <w:rsid w:val="00A623EB"/>
    <w:rsid w:val="00A625D0"/>
    <w:rsid w:val="00A6270C"/>
    <w:rsid w:val="00A62C05"/>
    <w:rsid w:val="00A62D93"/>
    <w:rsid w:val="00A62E1F"/>
    <w:rsid w:val="00A63031"/>
    <w:rsid w:val="00A63085"/>
    <w:rsid w:val="00A631AE"/>
    <w:rsid w:val="00A63508"/>
    <w:rsid w:val="00A63599"/>
    <w:rsid w:val="00A63651"/>
    <w:rsid w:val="00A6386D"/>
    <w:rsid w:val="00A6387D"/>
    <w:rsid w:val="00A63B03"/>
    <w:rsid w:val="00A63B42"/>
    <w:rsid w:val="00A6402C"/>
    <w:rsid w:val="00A64285"/>
    <w:rsid w:val="00A643C1"/>
    <w:rsid w:val="00A643EB"/>
    <w:rsid w:val="00A645A6"/>
    <w:rsid w:val="00A64DB5"/>
    <w:rsid w:val="00A64DC3"/>
    <w:rsid w:val="00A64E04"/>
    <w:rsid w:val="00A65036"/>
    <w:rsid w:val="00A6503C"/>
    <w:rsid w:val="00A65217"/>
    <w:rsid w:val="00A659A0"/>
    <w:rsid w:val="00A65CED"/>
    <w:rsid w:val="00A65D4D"/>
    <w:rsid w:val="00A660D8"/>
    <w:rsid w:val="00A666F5"/>
    <w:rsid w:val="00A6684E"/>
    <w:rsid w:val="00A66B51"/>
    <w:rsid w:val="00A66CF4"/>
    <w:rsid w:val="00A66EAA"/>
    <w:rsid w:val="00A66FD8"/>
    <w:rsid w:val="00A670DB"/>
    <w:rsid w:val="00A67109"/>
    <w:rsid w:val="00A672CF"/>
    <w:rsid w:val="00A67427"/>
    <w:rsid w:val="00A67F13"/>
    <w:rsid w:val="00A67F21"/>
    <w:rsid w:val="00A70232"/>
    <w:rsid w:val="00A703C6"/>
    <w:rsid w:val="00A719BD"/>
    <w:rsid w:val="00A71BC8"/>
    <w:rsid w:val="00A71CE9"/>
    <w:rsid w:val="00A71F8A"/>
    <w:rsid w:val="00A72172"/>
    <w:rsid w:val="00A723E9"/>
    <w:rsid w:val="00A723F9"/>
    <w:rsid w:val="00A72554"/>
    <w:rsid w:val="00A7285D"/>
    <w:rsid w:val="00A72901"/>
    <w:rsid w:val="00A72A3A"/>
    <w:rsid w:val="00A72AA6"/>
    <w:rsid w:val="00A73349"/>
    <w:rsid w:val="00A73369"/>
    <w:rsid w:val="00A7357F"/>
    <w:rsid w:val="00A7371B"/>
    <w:rsid w:val="00A739F7"/>
    <w:rsid w:val="00A74099"/>
    <w:rsid w:val="00A742B0"/>
    <w:rsid w:val="00A744DE"/>
    <w:rsid w:val="00A746B3"/>
    <w:rsid w:val="00A74715"/>
    <w:rsid w:val="00A748A1"/>
    <w:rsid w:val="00A74E63"/>
    <w:rsid w:val="00A7594C"/>
    <w:rsid w:val="00A75B71"/>
    <w:rsid w:val="00A75BE7"/>
    <w:rsid w:val="00A75C02"/>
    <w:rsid w:val="00A75F3E"/>
    <w:rsid w:val="00A762B8"/>
    <w:rsid w:val="00A7662E"/>
    <w:rsid w:val="00A767FF"/>
    <w:rsid w:val="00A770B9"/>
    <w:rsid w:val="00A77370"/>
    <w:rsid w:val="00A773E3"/>
    <w:rsid w:val="00A77424"/>
    <w:rsid w:val="00A777C1"/>
    <w:rsid w:val="00A77817"/>
    <w:rsid w:val="00A7787E"/>
    <w:rsid w:val="00A800D8"/>
    <w:rsid w:val="00A80216"/>
    <w:rsid w:val="00A802FB"/>
    <w:rsid w:val="00A80344"/>
    <w:rsid w:val="00A80405"/>
    <w:rsid w:val="00A8089E"/>
    <w:rsid w:val="00A80CC1"/>
    <w:rsid w:val="00A8108F"/>
    <w:rsid w:val="00A81516"/>
    <w:rsid w:val="00A8161F"/>
    <w:rsid w:val="00A8181F"/>
    <w:rsid w:val="00A81942"/>
    <w:rsid w:val="00A81F67"/>
    <w:rsid w:val="00A82468"/>
    <w:rsid w:val="00A826D4"/>
    <w:rsid w:val="00A82C8B"/>
    <w:rsid w:val="00A82F37"/>
    <w:rsid w:val="00A83083"/>
    <w:rsid w:val="00A83502"/>
    <w:rsid w:val="00A83CF1"/>
    <w:rsid w:val="00A83F15"/>
    <w:rsid w:val="00A84025"/>
    <w:rsid w:val="00A845A0"/>
    <w:rsid w:val="00A845C3"/>
    <w:rsid w:val="00A846AB"/>
    <w:rsid w:val="00A84984"/>
    <w:rsid w:val="00A84E5C"/>
    <w:rsid w:val="00A8508C"/>
    <w:rsid w:val="00A85154"/>
    <w:rsid w:val="00A8529A"/>
    <w:rsid w:val="00A85809"/>
    <w:rsid w:val="00A85AFC"/>
    <w:rsid w:val="00A860D4"/>
    <w:rsid w:val="00A86143"/>
    <w:rsid w:val="00A861F5"/>
    <w:rsid w:val="00A86275"/>
    <w:rsid w:val="00A86776"/>
    <w:rsid w:val="00A867C9"/>
    <w:rsid w:val="00A8680E"/>
    <w:rsid w:val="00A86D37"/>
    <w:rsid w:val="00A86D52"/>
    <w:rsid w:val="00A87013"/>
    <w:rsid w:val="00A87612"/>
    <w:rsid w:val="00A879D5"/>
    <w:rsid w:val="00A87A66"/>
    <w:rsid w:val="00A87C6D"/>
    <w:rsid w:val="00A87D68"/>
    <w:rsid w:val="00A87EA4"/>
    <w:rsid w:val="00A87F92"/>
    <w:rsid w:val="00A90197"/>
    <w:rsid w:val="00A9024A"/>
    <w:rsid w:val="00A90301"/>
    <w:rsid w:val="00A906BD"/>
    <w:rsid w:val="00A90AD7"/>
    <w:rsid w:val="00A90F87"/>
    <w:rsid w:val="00A9109A"/>
    <w:rsid w:val="00A9135A"/>
    <w:rsid w:val="00A914BE"/>
    <w:rsid w:val="00A914E2"/>
    <w:rsid w:val="00A916A5"/>
    <w:rsid w:val="00A91874"/>
    <w:rsid w:val="00A91A99"/>
    <w:rsid w:val="00A91C4F"/>
    <w:rsid w:val="00A91CDE"/>
    <w:rsid w:val="00A9206C"/>
    <w:rsid w:val="00A92DE7"/>
    <w:rsid w:val="00A92EB0"/>
    <w:rsid w:val="00A93757"/>
    <w:rsid w:val="00A93AF8"/>
    <w:rsid w:val="00A93BB8"/>
    <w:rsid w:val="00A93DAA"/>
    <w:rsid w:val="00A93E05"/>
    <w:rsid w:val="00A93EB9"/>
    <w:rsid w:val="00A94074"/>
    <w:rsid w:val="00A944A2"/>
    <w:rsid w:val="00A946D0"/>
    <w:rsid w:val="00A947F1"/>
    <w:rsid w:val="00A94A66"/>
    <w:rsid w:val="00A94CD3"/>
    <w:rsid w:val="00A952C0"/>
    <w:rsid w:val="00A95517"/>
    <w:rsid w:val="00A9561D"/>
    <w:rsid w:val="00A95651"/>
    <w:rsid w:val="00A956BF"/>
    <w:rsid w:val="00A95907"/>
    <w:rsid w:val="00A95A6E"/>
    <w:rsid w:val="00A95AA2"/>
    <w:rsid w:val="00A95FE4"/>
    <w:rsid w:val="00A95FF7"/>
    <w:rsid w:val="00A962C5"/>
    <w:rsid w:val="00A96D64"/>
    <w:rsid w:val="00A9711C"/>
    <w:rsid w:val="00A97156"/>
    <w:rsid w:val="00A97331"/>
    <w:rsid w:val="00A976EE"/>
    <w:rsid w:val="00A97A8B"/>
    <w:rsid w:val="00A97BC7"/>
    <w:rsid w:val="00A97E71"/>
    <w:rsid w:val="00A97F6E"/>
    <w:rsid w:val="00AA0086"/>
    <w:rsid w:val="00AA00AE"/>
    <w:rsid w:val="00AA01C2"/>
    <w:rsid w:val="00AA0327"/>
    <w:rsid w:val="00AA0679"/>
    <w:rsid w:val="00AA0795"/>
    <w:rsid w:val="00AA0D0D"/>
    <w:rsid w:val="00AA0E84"/>
    <w:rsid w:val="00AA0EFB"/>
    <w:rsid w:val="00AA0F2E"/>
    <w:rsid w:val="00AA167A"/>
    <w:rsid w:val="00AA17D8"/>
    <w:rsid w:val="00AA1BDA"/>
    <w:rsid w:val="00AA208F"/>
    <w:rsid w:val="00AA20B2"/>
    <w:rsid w:val="00AA253B"/>
    <w:rsid w:val="00AA28F7"/>
    <w:rsid w:val="00AA296C"/>
    <w:rsid w:val="00AA296F"/>
    <w:rsid w:val="00AA2D39"/>
    <w:rsid w:val="00AA2EF7"/>
    <w:rsid w:val="00AA3023"/>
    <w:rsid w:val="00AA30D8"/>
    <w:rsid w:val="00AA31A6"/>
    <w:rsid w:val="00AA3E78"/>
    <w:rsid w:val="00AA40DD"/>
    <w:rsid w:val="00AA4173"/>
    <w:rsid w:val="00AA440D"/>
    <w:rsid w:val="00AA4500"/>
    <w:rsid w:val="00AA4552"/>
    <w:rsid w:val="00AA4616"/>
    <w:rsid w:val="00AA4769"/>
    <w:rsid w:val="00AA48CB"/>
    <w:rsid w:val="00AA4DB3"/>
    <w:rsid w:val="00AA5113"/>
    <w:rsid w:val="00AA53AB"/>
    <w:rsid w:val="00AA568A"/>
    <w:rsid w:val="00AA56E0"/>
    <w:rsid w:val="00AA5782"/>
    <w:rsid w:val="00AA5833"/>
    <w:rsid w:val="00AA5912"/>
    <w:rsid w:val="00AA5A14"/>
    <w:rsid w:val="00AA5A6B"/>
    <w:rsid w:val="00AA5B75"/>
    <w:rsid w:val="00AA5D30"/>
    <w:rsid w:val="00AA5E65"/>
    <w:rsid w:val="00AA5E7B"/>
    <w:rsid w:val="00AA5FED"/>
    <w:rsid w:val="00AA610B"/>
    <w:rsid w:val="00AA621D"/>
    <w:rsid w:val="00AA6B03"/>
    <w:rsid w:val="00AA6D63"/>
    <w:rsid w:val="00AA6D97"/>
    <w:rsid w:val="00AA6E1D"/>
    <w:rsid w:val="00AA77DC"/>
    <w:rsid w:val="00AA7814"/>
    <w:rsid w:val="00AA786B"/>
    <w:rsid w:val="00AA7877"/>
    <w:rsid w:val="00AA78EE"/>
    <w:rsid w:val="00AA78FC"/>
    <w:rsid w:val="00AA7B00"/>
    <w:rsid w:val="00AA7FA2"/>
    <w:rsid w:val="00AA7FF2"/>
    <w:rsid w:val="00AB012B"/>
    <w:rsid w:val="00AB016A"/>
    <w:rsid w:val="00AB085C"/>
    <w:rsid w:val="00AB09E8"/>
    <w:rsid w:val="00AB1124"/>
    <w:rsid w:val="00AB1151"/>
    <w:rsid w:val="00AB16AB"/>
    <w:rsid w:val="00AB1974"/>
    <w:rsid w:val="00AB19AC"/>
    <w:rsid w:val="00AB1ADF"/>
    <w:rsid w:val="00AB1DD3"/>
    <w:rsid w:val="00AB1F6E"/>
    <w:rsid w:val="00AB25B4"/>
    <w:rsid w:val="00AB2B84"/>
    <w:rsid w:val="00AB2D39"/>
    <w:rsid w:val="00AB31F6"/>
    <w:rsid w:val="00AB341A"/>
    <w:rsid w:val="00AB34A3"/>
    <w:rsid w:val="00AB350C"/>
    <w:rsid w:val="00AB3673"/>
    <w:rsid w:val="00AB3991"/>
    <w:rsid w:val="00AB3A5A"/>
    <w:rsid w:val="00AB3B2F"/>
    <w:rsid w:val="00AB3C65"/>
    <w:rsid w:val="00AB3C9D"/>
    <w:rsid w:val="00AB4133"/>
    <w:rsid w:val="00AB4158"/>
    <w:rsid w:val="00AB42C0"/>
    <w:rsid w:val="00AB444C"/>
    <w:rsid w:val="00AB46B1"/>
    <w:rsid w:val="00AB46E2"/>
    <w:rsid w:val="00AB47A2"/>
    <w:rsid w:val="00AB48A5"/>
    <w:rsid w:val="00AB497C"/>
    <w:rsid w:val="00AB4A13"/>
    <w:rsid w:val="00AB4B71"/>
    <w:rsid w:val="00AB4C90"/>
    <w:rsid w:val="00AB4E8F"/>
    <w:rsid w:val="00AB4EEB"/>
    <w:rsid w:val="00AB517D"/>
    <w:rsid w:val="00AB526C"/>
    <w:rsid w:val="00AB548F"/>
    <w:rsid w:val="00AB5F3C"/>
    <w:rsid w:val="00AB60BD"/>
    <w:rsid w:val="00AB66D8"/>
    <w:rsid w:val="00AB68EA"/>
    <w:rsid w:val="00AB6DD0"/>
    <w:rsid w:val="00AB726C"/>
    <w:rsid w:val="00AB7671"/>
    <w:rsid w:val="00AB771A"/>
    <w:rsid w:val="00AB7B8B"/>
    <w:rsid w:val="00AB7CA3"/>
    <w:rsid w:val="00AB7E5C"/>
    <w:rsid w:val="00AB7E65"/>
    <w:rsid w:val="00AC0110"/>
    <w:rsid w:val="00AC0363"/>
    <w:rsid w:val="00AC0529"/>
    <w:rsid w:val="00AC067A"/>
    <w:rsid w:val="00AC08C8"/>
    <w:rsid w:val="00AC08C9"/>
    <w:rsid w:val="00AC0DA3"/>
    <w:rsid w:val="00AC10F7"/>
    <w:rsid w:val="00AC13DB"/>
    <w:rsid w:val="00AC195A"/>
    <w:rsid w:val="00AC1994"/>
    <w:rsid w:val="00AC19B0"/>
    <w:rsid w:val="00AC1BA8"/>
    <w:rsid w:val="00AC1C07"/>
    <w:rsid w:val="00AC1D8B"/>
    <w:rsid w:val="00AC1DC0"/>
    <w:rsid w:val="00AC1F66"/>
    <w:rsid w:val="00AC249E"/>
    <w:rsid w:val="00AC25B6"/>
    <w:rsid w:val="00AC2756"/>
    <w:rsid w:val="00AC337F"/>
    <w:rsid w:val="00AC33A9"/>
    <w:rsid w:val="00AC35E3"/>
    <w:rsid w:val="00AC390E"/>
    <w:rsid w:val="00AC39F5"/>
    <w:rsid w:val="00AC3D98"/>
    <w:rsid w:val="00AC3FCD"/>
    <w:rsid w:val="00AC4218"/>
    <w:rsid w:val="00AC4698"/>
    <w:rsid w:val="00AC4B0D"/>
    <w:rsid w:val="00AC4C6B"/>
    <w:rsid w:val="00AC4E24"/>
    <w:rsid w:val="00AC524A"/>
    <w:rsid w:val="00AC54BB"/>
    <w:rsid w:val="00AC560A"/>
    <w:rsid w:val="00AC5BBA"/>
    <w:rsid w:val="00AC6059"/>
    <w:rsid w:val="00AC622F"/>
    <w:rsid w:val="00AC6618"/>
    <w:rsid w:val="00AC6648"/>
    <w:rsid w:val="00AC6B63"/>
    <w:rsid w:val="00AC70EB"/>
    <w:rsid w:val="00AC7583"/>
    <w:rsid w:val="00AC7834"/>
    <w:rsid w:val="00AC7A5D"/>
    <w:rsid w:val="00AC7AE7"/>
    <w:rsid w:val="00AC7B87"/>
    <w:rsid w:val="00AC7E47"/>
    <w:rsid w:val="00AC7F5F"/>
    <w:rsid w:val="00AD003B"/>
    <w:rsid w:val="00AD0056"/>
    <w:rsid w:val="00AD0175"/>
    <w:rsid w:val="00AD019F"/>
    <w:rsid w:val="00AD057E"/>
    <w:rsid w:val="00AD080F"/>
    <w:rsid w:val="00AD083A"/>
    <w:rsid w:val="00AD08EE"/>
    <w:rsid w:val="00AD0A47"/>
    <w:rsid w:val="00AD0C3B"/>
    <w:rsid w:val="00AD1468"/>
    <w:rsid w:val="00AD14F8"/>
    <w:rsid w:val="00AD15F9"/>
    <w:rsid w:val="00AD1886"/>
    <w:rsid w:val="00AD1998"/>
    <w:rsid w:val="00AD19CC"/>
    <w:rsid w:val="00AD1D4E"/>
    <w:rsid w:val="00AD1E5D"/>
    <w:rsid w:val="00AD1EF3"/>
    <w:rsid w:val="00AD206D"/>
    <w:rsid w:val="00AD2118"/>
    <w:rsid w:val="00AD233E"/>
    <w:rsid w:val="00AD24B3"/>
    <w:rsid w:val="00AD29F5"/>
    <w:rsid w:val="00AD2C45"/>
    <w:rsid w:val="00AD2E3F"/>
    <w:rsid w:val="00AD3349"/>
    <w:rsid w:val="00AD3575"/>
    <w:rsid w:val="00AD3670"/>
    <w:rsid w:val="00AD36C9"/>
    <w:rsid w:val="00AD3739"/>
    <w:rsid w:val="00AD3790"/>
    <w:rsid w:val="00AD3809"/>
    <w:rsid w:val="00AD4031"/>
    <w:rsid w:val="00AD4922"/>
    <w:rsid w:val="00AD4A84"/>
    <w:rsid w:val="00AD4B81"/>
    <w:rsid w:val="00AD4C72"/>
    <w:rsid w:val="00AD4D28"/>
    <w:rsid w:val="00AD4F39"/>
    <w:rsid w:val="00AD514E"/>
    <w:rsid w:val="00AD52B1"/>
    <w:rsid w:val="00AD56CB"/>
    <w:rsid w:val="00AD5BF5"/>
    <w:rsid w:val="00AD5D3B"/>
    <w:rsid w:val="00AD6129"/>
    <w:rsid w:val="00AD6173"/>
    <w:rsid w:val="00AD61BC"/>
    <w:rsid w:val="00AD62D4"/>
    <w:rsid w:val="00AD64A7"/>
    <w:rsid w:val="00AD64CD"/>
    <w:rsid w:val="00AD6D03"/>
    <w:rsid w:val="00AD7082"/>
    <w:rsid w:val="00AD70E8"/>
    <w:rsid w:val="00AD71B7"/>
    <w:rsid w:val="00AD741F"/>
    <w:rsid w:val="00AD7730"/>
    <w:rsid w:val="00AD7BEE"/>
    <w:rsid w:val="00AE00DC"/>
    <w:rsid w:val="00AE01C3"/>
    <w:rsid w:val="00AE02A7"/>
    <w:rsid w:val="00AE0428"/>
    <w:rsid w:val="00AE0510"/>
    <w:rsid w:val="00AE0514"/>
    <w:rsid w:val="00AE0761"/>
    <w:rsid w:val="00AE0AA6"/>
    <w:rsid w:val="00AE0B87"/>
    <w:rsid w:val="00AE0BAB"/>
    <w:rsid w:val="00AE0FEC"/>
    <w:rsid w:val="00AE1013"/>
    <w:rsid w:val="00AE12C3"/>
    <w:rsid w:val="00AE1313"/>
    <w:rsid w:val="00AE17AF"/>
    <w:rsid w:val="00AE1844"/>
    <w:rsid w:val="00AE1A32"/>
    <w:rsid w:val="00AE1E01"/>
    <w:rsid w:val="00AE21E2"/>
    <w:rsid w:val="00AE24EA"/>
    <w:rsid w:val="00AE2546"/>
    <w:rsid w:val="00AE2589"/>
    <w:rsid w:val="00AE2720"/>
    <w:rsid w:val="00AE2F35"/>
    <w:rsid w:val="00AE3762"/>
    <w:rsid w:val="00AE3D95"/>
    <w:rsid w:val="00AE3DD2"/>
    <w:rsid w:val="00AE3F89"/>
    <w:rsid w:val="00AE44DF"/>
    <w:rsid w:val="00AE44F0"/>
    <w:rsid w:val="00AE450F"/>
    <w:rsid w:val="00AE4635"/>
    <w:rsid w:val="00AE46D2"/>
    <w:rsid w:val="00AE479F"/>
    <w:rsid w:val="00AE4983"/>
    <w:rsid w:val="00AE49E4"/>
    <w:rsid w:val="00AE4BD5"/>
    <w:rsid w:val="00AE5271"/>
    <w:rsid w:val="00AE554D"/>
    <w:rsid w:val="00AE595C"/>
    <w:rsid w:val="00AE5A7F"/>
    <w:rsid w:val="00AE5AA7"/>
    <w:rsid w:val="00AE5B82"/>
    <w:rsid w:val="00AE5BFA"/>
    <w:rsid w:val="00AE5E1E"/>
    <w:rsid w:val="00AE5ECD"/>
    <w:rsid w:val="00AE609F"/>
    <w:rsid w:val="00AE61E9"/>
    <w:rsid w:val="00AE628C"/>
    <w:rsid w:val="00AE631E"/>
    <w:rsid w:val="00AE6610"/>
    <w:rsid w:val="00AE6874"/>
    <w:rsid w:val="00AE6876"/>
    <w:rsid w:val="00AE691C"/>
    <w:rsid w:val="00AE6942"/>
    <w:rsid w:val="00AE704D"/>
    <w:rsid w:val="00AE7871"/>
    <w:rsid w:val="00AE79C8"/>
    <w:rsid w:val="00AE7A24"/>
    <w:rsid w:val="00AE7AE8"/>
    <w:rsid w:val="00AE7EF0"/>
    <w:rsid w:val="00AF02EE"/>
    <w:rsid w:val="00AF0650"/>
    <w:rsid w:val="00AF06A8"/>
    <w:rsid w:val="00AF0720"/>
    <w:rsid w:val="00AF0987"/>
    <w:rsid w:val="00AF0B18"/>
    <w:rsid w:val="00AF0B3C"/>
    <w:rsid w:val="00AF128B"/>
    <w:rsid w:val="00AF16E9"/>
    <w:rsid w:val="00AF16FC"/>
    <w:rsid w:val="00AF1A8A"/>
    <w:rsid w:val="00AF20C9"/>
    <w:rsid w:val="00AF234E"/>
    <w:rsid w:val="00AF254D"/>
    <w:rsid w:val="00AF2567"/>
    <w:rsid w:val="00AF2763"/>
    <w:rsid w:val="00AF290B"/>
    <w:rsid w:val="00AF2A72"/>
    <w:rsid w:val="00AF2C9C"/>
    <w:rsid w:val="00AF2D71"/>
    <w:rsid w:val="00AF2D85"/>
    <w:rsid w:val="00AF2EB6"/>
    <w:rsid w:val="00AF3021"/>
    <w:rsid w:val="00AF3111"/>
    <w:rsid w:val="00AF330B"/>
    <w:rsid w:val="00AF34F1"/>
    <w:rsid w:val="00AF35C8"/>
    <w:rsid w:val="00AF36AF"/>
    <w:rsid w:val="00AF3792"/>
    <w:rsid w:val="00AF3AE1"/>
    <w:rsid w:val="00AF408C"/>
    <w:rsid w:val="00AF41D0"/>
    <w:rsid w:val="00AF44D6"/>
    <w:rsid w:val="00AF455B"/>
    <w:rsid w:val="00AF45F1"/>
    <w:rsid w:val="00AF4AA1"/>
    <w:rsid w:val="00AF4B5F"/>
    <w:rsid w:val="00AF4B68"/>
    <w:rsid w:val="00AF4B88"/>
    <w:rsid w:val="00AF50CF"/>
    <w:rsid w:val="00AF5175"/>
    <w:rsid w:val="00AF52C5"/>
    <w:rsid w:val="00AF581B"/>
    <w:rsid w:val="00AF5948"/>
    <w:rsid w:val="00AF604A"/>
    <w:rsid w:val="00AF662D"/>
    <w:rsid w:val="00AF67DD"/>
    <w:rsid w:val="00AF6CAE"/>
    <w:rsid w:val="00AF6D28"/>
    <w:rsid w:val="00AF7058"/>
    <w:rsid w:val="00AF70B1"/>
    <w:rsid w:val="00AF7115"/>
    <w:rsid w:val="00AF711B"/>
    <w:rsid w:val="00AF7615"/>
    <w:rsid w:val="00AF7835"/>
    <w:rsid w:val="00AF7BA0"/>
    <w:rsid w:val="00AF7C3E"/>
    <w:rsid w:val="00AF7D36"/>
    <w:rsid w:val="00B00095"/>
    <w:rsid w:val="00B006A4"/>
    <w:rsid w:val="00B00828"/>
    <w:rsid w:val="00B00887"/>
    <w:rsid w:val="00B00B50"/>
    <w:rsid w:val="00B00BEE"/>
    <w:rsid w:val="00B010AE"/>
    <w:rsid w:val="00B01115"/>
    <w:rsid w:val="00B01851"/>
    <w:rsid w:val="00B01C25"/>
    <w:rsid w:val="00B01EF1"/>
    <w:rsid w:val="00B021C6"/>
    <w:rsid w:val="00B02350"/>
    <w:rsid w:val="00B023FC"/>
    <w:rsid w:val="00B02BB0"/>
    <w:rsid w:val="00B02E60"/>
    <w:rsid w:val="00B02EE5"/>
    <w:rsid w:val="00B032D0"/>
    <w:rsid w:val="00B036A1"/>
    <w:rsid w:val="00B03EB6"/>
    <w:rsid w:val="00B03FAB"/>
    <w:rsid w:val="00B0400C"/>
    <w:rsid w:val="00B04894"/>
    <w:rsid w:val="00B04D6B"/>
    <w:rsid w:val="00B05001"/>
    <w:rsid w:val="00B053D0"/>
    <w:rsid w:val="00B055D8"/>
    <w:rsid w:val="00B05A08"/>
    <w:rsid w:val="00B05D92"/>
    <w:rsid w:val="00B05F15"/>
    <w:rsid w:val="00B0641D"/>
    <w:rsid w:val="00B06567"/>
    <w:rsid w:val="00B06924"/>
    <w:rsid w:val="00B069BD"/>
    <w:rsid w:val="00B06AC1"/>
    <w:rsid w:val="00B06BAC"/>
    <w:rsid w:val="00B06BCE"/>
    <w:rsid w:val="00B07129"/>
    <w:rsid w:val="00B072FF"/>
    <w:rsid w:val="00B07334"/>
    <w:rsid w:val="00B073FB"/>
    <w:rsid w:val="00B0742F"/>
    <w:rsid w:val="00B0768E"/>
    <w:rsid w:val="00B0799B"/>
    <w:rsid w:val="00B07DFB"/>
    <w:rsid w:val="00B07E61"/>
    <w:rsid w:val="00B10079"/>
    <w:rsid w:val="00B101D0"/>
    <w:rsid w:val="00B1033E"/>
    <w:rsid w:val="00B10380"/>
    <w:rsid w:val="00B1062B"/>
    <w:rsid w:val="00B107A6"/>
    <w:rsid w:val="00B109C8"/>
    <w:rsid w:val="00B10A2D"/>
    <w:rsid w:val="00B10F66"/>
    <w:rsid w:val="00B11128"/>
    <w:rsid w:val="00B1114D"/>
    <w:rsid w:val="00B11257"/>
    <w:rsid w:val="00B1130B"/>
    <w:rsid w:val="00B115F4"/>
    <w:rsid w:val="00B11622"/>
    <w:rsid w:val="00B117F2"/>
    <w:rsid w:val="00B11917"/>
    <w:rsid w:val="00B11BAC"/>
    <w:rsid w:val="00B11D66"/>
    <w:rsid w:val="00B1254C"/>
    <w:rsid w:val="00B129C3"/>
    <w:rsid w:val="00B12AA9"/>
    <w:rsid w:val="00B130EE"/>
    <w:rsid w:val="00B133E2"/>
    <w:rsid w:val="00B134F1"/>
    <w:rsid w:val="00B13662"/>
    <w:rsid w:val="00B136C0"/>
    <w:rsid w:val="00B13EFE"/>
    <w:rsid w:val="00B141FD"/>
    <w:rsid w:val="00B14397"/>
    <w:rsid w:val="00B144DD"/>
    <w:rsid w:val="00B1494C"/>
    <w:rsid w:val="00B14D0A"/>
    <w:rsid w:val="00B14FC5"/>
    <w:rsid w:val="00B15210"/>
    <w:rsid w:val="00B152EC"/>
    <w:rsid w:val="00B156B2"/>
    <w:rsid w:val="00B15B34"/>
    <w:rsid w:val="00B15C0A"/>
    <w:rsid w:val="00B15C7D"/>
    <w:rsid w:val="00B15D6D"/>
    <w:rsid w:val="00B15F44"/>
    <w:rsid w:val="00B1699B"/>
    <w:rsid w:val="00B16C4A"/>
    <w:rsid w:val="00B16D18"/>
    <w:rsid w:val="00B179AC"/>
    <w:rsid w:val="00B17B29"/>
    <w:rsid w:val="00B2002B"/>
    <w:rsid w:val="00B202EB"/>
    <w:rsid w:val="00B20382"/>
    <w:rsid w:val="00B203E1"/>
    <w:rsid w:val="00B2090A"/>
    <w:rsid w:val="00B20C4A"/>
    <w:rsid w:val="00B20F4D"/>
    <w:rsid w:val="00B21582"/>
    <w:rsid w:val="00B215BD"/>
    <w:rsid w:val="00B21EFE"/>
    <w:rsid w:val="00B220D4"/>
    <w:rsid w:val="00B22CDE"/>
    <w:rsid w:val="00B22CFE"/>
    <w:rsid w:val="00B22E84"/>
    <w:rsid w:val="00B23B5A"/>
    <w:rsid w:val="00B23BE9"/>
    <w:rsid w:val="00B23EDB"/>
    <w:rsid w:val="00B240AD"/>
    <w:rsid w:val="00B24777"/>
    <w:rsid w:val="00B248E1"/>
    <w:rsid w:val="00B24970"/>
    <w:rsid w:val="00B24A65"/>
    <w:rsid w:val="00B24D68"/>
    <w:rsid w:val="00B25724"/>
    <w:rsid w:val="00B257D3"/>
    <w:rsid w:val="00B25BAF"/>
    <w:rsid w:val="00B25DE6"/>
    <w:rsid w:val="00B26627"/>
    <w:rsid w:val="00B26A3D"/>
    <w:rsid w:val="00B270F1"/>
    <w:rsid w:val="00B272F1"/>
    <w:rsid w:val="00B273BC"/>
    <w:rsid w:val="00B27822"/>
    <w:rsid w:val="00B27A72"/>
    <w:rsid w:val="00B27AAA"/>
    <w:rsid w:val="00B27B2A"/>
    <w:rsid w:val="00B27D94"/>
    <w:rsid w:val="00B30054"/>
    <w:rsid w:val="00B300C2"/>
    <w:rsid w:val="00B30337"/>
    <w:rsid w:val="00B307B1"/>
    <w:rsid w:val="00B309D6"/>
    <w:rsid w:val="00B30DC4"/>
    <w:rsid w:val="00B30E6A"/>
    <w:rsid w:val="00B30EA0"/>
    <w:rsid w:val="00B31538"/>
    <w:rsid w:val="00B31787"/>
    <w:rsid w:val="00B31810"/>
    <w:rsid w:val="00B3197F"/>
    <w:rsid w:val="00B31C49"/>
    <w:rsid w:val="00B31DD4"/>
    <w:rsid w:val="00B31E29"/>
    <w:rsid w:val="00B31EC1"/>
    <w:rsid w:val="00B32027"/>
    <w:rsid w:val="00B321A7"/>
    <w:rsid w:val="00B322CD"/>
    <w:rsid w:val="00B32805"/>
    <w:rsid w:val="00B32C07"/>
    <w:rsid w:val="00B32CAF"/>
    <w:rsid w:val="00B32F20"/>
    <w:rsid w:val="00B33022"/>
    <w:rsid w:val="00B33043"/>
    <w:rsid w:val="00B331EB"/>
    <w:rsid w:val="00B3333A"/>
    <w:rsid w:val="00B3385C"/>
    <w:rsid w:val="00B33897"/>
    <w:rsid w:val="00B33C7C"/>
    <w:rsid w:val="00B341EF"/>
    <w:rsid w:val="00B342F7"/>
    <w:rsid w:val="00B3448D"/>
    <w:rsid w:val="00B345CC"/>
    <w:rsid w:val="00B34635"/>
    <w:rsid w:val="00B34715"/>
    <w:rsid w:val="00B34B0E"/>
    <w:rsid w:val="00B34F8D"/>
    <w:rsid w:val="00B35331"/>
    <w:rsid w:val="00B35AB4"/>
    <w:rsid w:val="00B35AC2"/>
    <w:rsid w:val="00B35F54"/>
    <w:rsid w:val="00B3611F"/>
    <w:rsid w:val="00B36321"/>
    <w:rsid w:val="00B3632A"/>
    <w:rsid w:val="00B363EA"/>
    <w:rsid w:val="00B36A27"/>
    <w:rsid w:val="00B36C4B"/>
    <w:rsid w:val="00B374DC"/>
    <w:rsid w:val="00B3760E"/>
    <w:rsid w:val="00B3775A"/>
    <w:rsid w:val="00B378E1"/>
    <w:rsid w:val="00B379D7"/>
    <w:rsid w:val="00B37A85"/>
    <w:rsid w:val="00B37AAD"/>
    <w:rsid w:val="00B37CCA"/>
    <w:rsid w:val="00B37D49"/>
    <w:rsid w:val="00B37FA3"/>
    <w:rsid w:val="00B4010D"/>
    <w:rsid w:val="00B4048C"/>
    <w:rsid w:val="00B4049D"/>
    <w:rsid w:val="00B408D0"/>
    <w:rsid w:val="00B40A88"/>
    <w:rsid w:val="00B40B02"/>
    <w:rsid w:val="00B40ED4"/>
    <w:rsid w:val="00B41105"/>
    <w:rsid w:val="00B4110A"/>
    <w:rsid w:val="00B41424"/>
    <w:rsid w:val="00B415AC"/>
    <w:rsid w:val="00B41F79"/>
    <w:rsid w:val="00B421E5"/>
    <w:rsid w:val="00B4234A"/>
    <w:rsid w:val="00B42552"/>
    <w:rsid w:val="00B42606"/>
    <w:rsid w:val="00B42709"/>
    <w:rsid w:val="00B42C3A"/>
    <w:rsid w:val="00B42DEC"/>
    <w:rsid w:val="00B42F64"/>
    <w:rsid w:val="00B433C6"/>
    <w:rsid w:val="00B4391A"/>
    <w:rsid w:val="00B4448F"/>
    <w:rsid w:val="00B444F4"/>
    <w:rsid w:val="00B44557"/>
    <w:rsid w:val="00B44877"/>
    <w:rsid w:val="00B44D9A"/>
    <w:rsid w:val="00B4542A"/>
    <w:rsid w:val="00B45C66"/>
    <w:rsid w:val="00B45EB0"/>
    <w:rsid w:val="00B46093"/>
    <w:rsid w:val="00B462EA"/>
    <w:rsid w:val="00B46499"/>
    <w:rsid w:val="00B46867"/>
    <w:rsid w:val="00B46986"/>
    <w:rsid w:val="00B46EA8"/>
    <w:rsid w:val="00B46F79"/>
    <w:rsid w:val="00B47296"/>
    <w:rsid w:val="00B47520"/>
    <w:rsid w:val="00B47681"/>
    <w:rsid w:val="00B47943"/>
    <w:rsid w:val="00B47FDB"/>
    <w:rsid w:val="00B5012A"/>
    <w:rsid w:val="00B5016F"/>
    <w:rsid w:val="00B50540"/>
    <w:rsid w:val="00B50673"/>
    <w:rsid w:val="00B50A68"/>
    <w:rsid w:val="00B50CE8"/>
    <w:rsid w:val="00B50FCB"/>
    <w:rsid w:val="00B51356"/>
    <w:rsid w:val="00B51ACC"/>
    <w:rsid w:val="00B51E61"/>
    <w:rsid w:val="00B51ED6"/>
    <w:rsid w:val="00B51EE3"/>
    <w:rsid w:val="00B51F62"/>
    <w:rsid w:val="00B52A18"/>
    <w:rsid w:val="00B52B03"/>
    <w:rsid w:val="00B5346F"/>
    <w:rsid w:val="00B5379E"/>
    <w:rsid w:val="00B53A8C"/>
    <w:rsid w:val="00B53B68"/>
    <w:rsid w:val="00B53CC6"/>
    <w:rsid w:val="00B53D77"/>
    <w:rsid w:val="00B53E9D"/>
    <w:rsid w:val="00B54162"/>
    <w:rsid w:val="00B543AF"/>
    <w:rsid w:val="00B54D4A"/>
    <w:rsid w:val="00B54D55"/>
    <w:rsid w:val="00B55014"/>
    <w:rsid w:val="00B55222"/>
    <w:rsid w:val="00B5533F"/>
    <w:rsid w:val="00B556A1"/>
    <w:rsid w:val="00B55775"/>
    <w:rsid w:val="00B55916"/>
    <w:rsid w:val="00B5596D"/>
    <w:rsid w:val="00B55C89"/>
    <w:rsid w:val="00B56012"/>
    <w:rsid w:val="00B56047"/>
    <w:rsid w:val="00B560F5"/>
    <w:rsid w:val="00B56308"/>
    <w:rsid w:val="00B56322"/>
    <w:rsid w:val="00B567D6"/>
    <w:rsid w:val="00B56B64"/>
    <w:rsid w:val="00B56BD1"/>
    <w:rsid w:val="00B56E65"/>
    <w:rsid w:val="00B56ECB"/>
    <w:rsid w:val="00B571BF"/>
    <w:rsid w:val="00B572F0"/>
    <w:rsid w:val="00B576ED"/>
    <w:rsid w:val="00B57713"/>
    <w:rsid w:val="00B5778A"/>
    <w:rsid w:val="00B579EA"/>
    <w:rsid w:val="00B57BAD"/>
    <w:rsid w:val="00B57C8C"/>
    <w:rsid w:val="00B57D0E"/>
    <w:rsid w:val="00B60157"/>
    <w:rsid w:val="00B601B9"/>
    <w:rsid w:val="00B6088F"/>
    <w:rsid w:val="00B60896"/>
    <w:rsid w:val="00B60B61"/>
    <w:rsid w:val="00B61229"/>
    <w:rsid w:val="00B619FB"/>
    <w:rsid w:val="00B61BAB"/>
    <w:rsid w:val="00B61DA6"/>
    <w:rsid w:val="00B61ECF"/>
    <w:rsid w:val="00B6252F"/>
    <w:rsid w:val="00B625F6"/>
    <w:rsid w:val="00B62A13"/>
    <w:rsid w:val="00B62B74"/>
    <w:rsid w:val="00B62DD8"/>
    <w:rsid w:val="00B62E66"/>
    <w:rsid w:val="00B63208"/>
    <w:rsid w:val="00B633B8"/>
    <w:rsid w:val="00B6342A"/>
    <w:rsid w:val="00B63493"/>
    <w:rsid w:val="00B638CD"/>
    <w:rsid w:val="00B63A20"/>
    <w:rsid w:val="00B63EF8"/>
    <w:rsid w:val="00B6408F"/>
    <w:rsid w:val="00B64156"/>
    <w:rsid w:val="00B6417A"/>
    <w:rsid w:val="00B641DE"/>
    <w:rsid w:val="00B64234"/>
    <w:rsid w:val="00B642CC"/>
    <w:rsid w:val="00B649A1"/>
    <w:rsid w:val="00B649F7"/>
    <w:rsid w:val="00B64DD9"/>
    <w:rsid w:val="00B64F75"/>
    <w:rsid w:val="00B65234"/>
    <w:rsid w:val="00B65631"/>
    <w:rsid w:val="00B65749"/>
    <w:rsid w:val="00B65901"/>
    <w:rsid w:val="00B65C3D"/>
    <w:rsid w:val="00B65FB4"/>
    <w:rsid w:val="00B661A3"/>
    <w:rsid w:val="00B665E1"/>
    <w:rsid w:val="00B666DE"/>
    <w:rsid w:val="00B666F1"/>
    <w:rsid w:val="00B66A08"/>
    <w:rsid w:val="00B67058"/>
    <w:rsid w:val="00B67768"/>
    <w:rsid w:val="00B67A10"/>
    <w:rsid w:val="00B67ADA"/>
    <w:rsid w:val="00B67B81"/>
    <w:rsid w:val="00B67C45"/>
    <w:rsid w:val="00B67D34"/>
    <w:rsid w:val="00B67DBE"/>
    <w:rsid w:val="00B7004F"/>
    <w:rsid w:val="00B70377"/>
    <w:rsid w:val="00B7044C"/>
    <w:rsid w:val="00B7081E"/>
    <w:rsid w:val="00B70A10"/>
    <w:rsid w:val="00B70A28"/>
    <w:rsid w:val="00B70DCF"/>
    <w:rsid w:val="00B70E07"/>
    <w:rsid w:val="00B7151D"/>
    <w:rsid w:val="00B719E8"/>
    <w:rsid w:val="00B71AC4"/>
    <w:rsid w:val="00B71B43"/>
    <w:rsid w:val="00B71FC4"/>
    <w:rsid w:val="00B72643"/>
    <w:rsid w:val="00B727C6"/>
    <w:rsid w:val="00B728A6"/>
    <w:rsid w:val="00B72D5D"/>
    <w:rsid w:val="00B72E13"/>
    <w:rsid w:val="00B72ECB"/>
    <w:rsid w:val="00B7329B"/>
    <w:rsid w:val="00B73648"/>
    <w:rsid w:val="00B73911"/>
    <w:rsid w:val="00B73976"/>
    <w:rsid w:val="00B73A17"/>
    <w:rsid w:val="00B73CA6"/>
    <w:rsid w:val="00B73D11"/>
    <w:rsid w:val="00B742CC"/>
    <w:rsid w:val="00B7490B"/>
    <w:rsid w:val="00B74C3E"/>
    <w:rsid w:val="00B74DBB"/>
    <w:rsid w:val="00B75080"/>
    <w:rsid w:val="00B75111"/>
    <w:rsid w:val="00B758E2"/>
    <w:rsid w:val="00B759C1"/>
    <w:rsid w:val="00B75B06"/>
    <w:rsid w:val="00B75BC9"/>
    <w:rsid w:val="00B7642A"/>
    <w:rsid w:val="00B76493"/>
    <w:rsid w:val="00B76575"/>
    <w:rsid w:val="00B76937"/>
    <w:rsid w:val="00B7695E"/>
    <w:rsid w:val="00B76ADD"/>
    <w:rsid w:val="00B773D5"/>
    <w:rsid w:val="00B775C4"/>
    <w:rsid w:val="00B778FB"/>
    <w:rsid w:val="00B77A14"/>
    <w:rsid w:val="00B77A22"/>
    <w:rsid w:val="00B77C19"/>
    <w:rsid w:val="00B77CF5"/>
    <w:rsid w:val="00B802AE"/>
    <w:rsid w:val="00B80B8E"/>
    <w:rsid w:val="00B80C0C"/>
    <w:rsid w:val="00B80EFA"/>
    <w:rsid w:val="00B80F33"/>
    <w:rsid w:val="00B8121C"/>
    <w:rsid w:val="00B8126B"/>
    <w:rsid w:val="00B812CE"/>
    <w:rsid w:val="00B8140F"/>
    <w:rsid w:val="00B81464"/>
    <w:rsid w:val="00B81F05"/>
    <w:rsid w:val="00B820AC"/>
    <w:rsid w:val="00B8210A"/>
    <w:rsid w:val="00B827D7"/>
    <w:rsid w:val="00B828D9"/>
    <w:rsid w:val="00B82BB2"/>
    <w:rsid w:val="00B82DA7"/>
    <w:rsid w:val="00B82E02"/>
    <w:rsid w:val="00B8301D"/>
    <w:rsid w:val="00B8323A"/>
    <w:rsid w:val="00B8349C"/>
    <w:rsid w:val="00B8363C"/>
    <w:rsid w:val="00B83BE4"/>
    <w:rsid w:val="00B83DBF"/>
    <w:rsid w:val="00B84023"/>
    <w:rsid w:val="00B840B6"/>
    <w:rsid w:val="00B84265"/>
    <w:rsid w:val="00B8426E"/>
    <w:rsid w:val="00B8433D"/>
    <w:rsid w:val="00B8453C"/>
    <w:rsid w:val="00B847F8"/>
    <w:rsid w:val="00B849E6"/>
    <w:rsid w:val="00B84B0B"/>
    <w:rsid w:val="00B84B6A"/>
    <w:rsid w:val="00B851EE"/>
    <w:rsid w:val="00B85453"/>
    <w:rsid w:val="00B85504"/>
    <w:rsid w:val="00B85598"/>
    <w:rsid w:val="00B85BC5"/>
    <w:rsid w:val="00B85FC2"/>
    <w:rsid w:val="00B85FE8"/>
    <w:rsid w:val="00B86237"/>
    <w:rsid w:val="00B86382"/>
    <w:rsid w:val="00B86970"/>
    <w:rsid w:val="00B86B1E"/>
    <w:rsid w:val="00B86E3D"/>
    <w:rsid w:val="00B87140"/>
    <w:rsid w:val="00B8746F"/>
    <w:rsid w:val="00B8773D"/>
    <w:rsid w:val="00B87CC6"/>
    <w:rsid w:val="00B903A5"/>
    <w:rsid w:val="00B904A6"/>
    <w:rsid w:val="00B90658"/>
    <w:rsid w:val="00B90936"/>
    <w:rsid w:val="00B90CFE"/>
    <w:rsid w:val="00B914F3"/>
    <w:rsid w:val="00B9171B"/>
    <w:rsid w:val="00B919C8"/>
    <w:rsid w:val="00B91D54"/>
    <w:rsid w:val="00B91DC7"/>
    <w:rsid w:val="00B91E64"/>
    <w:rsid w:val="00B91F5C"/>
    <w:rsid w:val="00B92148"/>
    <w:rsid w:val="00B9216B"/>
    <w:rsid w:val="00B925F0"/>
    <w:rsid w:val="00B927D4"/>
    <w:rsid w:val="00B935C5"/>
    <w:rsid w:val="00B93606"/>
    <w:rsid w:val="00B937BF"/>
    <w:rsid w:val="00B93AEC"/>
    <w:rsid w:val="00B93CE7"/>
    <w:rsid w:val="00B94018"/>
    <w:rsid w:val="00B941B9"/>
    <w:rsid w:val="00B9447D"/>
    <w:rsid w:val="00B944E3"/>
    <w:rsid w:val="00B946AB"/>
    <w:rsid w:val="00B94B73"/>
    <w:rsid w:val="00B94BF1"/>
    <w:rsid w:val="00B94F52"/>
    <w:rsid w:val="00B94F75"/>
    <w:rsid w:val="00B9520B"/>
    <w:rsid w:val="00B953B0"/>
    <w:rsid w:val="00B95421"/>
    <w:rsid w:val="00B95C68"/>
    <w:rsid w:val="00B95F79"/>
    <w:rsid w:val="00B95F8C"/>
    <w:rsid w:val="00B960B6"/>
    <w:rsid w:val="00B96218"/>
    <w:rsid w:val="00B9628C"/>
    <w:rsid w:val="00B96374"/>
    <w:rsid w:val="00B96AB8"/>
    <w:rsid w:val="00B96B66"/>
    <w:rsid w:val="00B96BDD"/>
    <w:rsid w:val="00B9747E"/>
    <w:rsid w:val="00B975CF"/>
    <w:rsid w:val="00B978F8"/>
    <w:rsid w:val="00BA0614"/>
    <w:rsid w:val="00BA082E"/>
    <w:rsid w:val="00BA08EA"/>
    <w:rsid w:val="00BA0923"/>
    <w:rsid w:val="00BA0ABA"/>
    <w:rsid w:val="00BA0D09"/>
    <w:rsid w:val="00BA0FF4"/>
    <w:rsid w:val="00BA1570"/>
    <w:rsid w:val="00BA15F4"/>
    <w:rsid w:val="00BA1B72"/>
    <w:rsid w:val="00BA1FBD"/>
    <w:rsid w:val="00BA277C"/>
    <w:rsid w:val="00BA285D"/>
    <w:rsid w:val="00BA29C5"/>
    <w:rsid w:val="00BA3208"/>
    <w:rsid w:val="00BA35E3"/>
    <w:rsid w:val="00BA367F"/>
    <w:rsid w:val="00BA3CAB"/>
    <w:rsid w:val="00BA3D1D"/>
    <w:rsid w:val="00BA41DF"/>
    <w:rsid w:val="00BA42ED"/>
    <w:rsid w:val="00BA4694"/>
    <w:rsid w:val="00BA4782"/>
    <w:rsid w:val="00BA4AF0"/>
    <w:rsid w:val="00BA4C14"/>
    <w:rsid w:val="00BA4D49"/>
    <w:rsid w:val="00BA4D93"/>
    <w:rsid w:val="00BA4EF2"/>
    <w:rsid w:val="00BA4F56"/>
    <w:rsid w:val="00BA5492"/>
    <w:rsid w:val="00BA54F8"/>
    <w:rsid w:val="00BA59E9"/>
    <w:rsid w:val="00BA5ABA"/>
    <w:rsid w:val="00BA5B1A"/>
    <w:rsid w:val="00BA5CF9"/>
    <w:rsid w:val="00BA5DE0"/>
    <w:rsid w:val="00BA60E2"/>
    <w:rsid w:val="00BA62B3"/>
    <w:rsid w:val="00BA681B"/>
    <w:rsid w:val="00BA6A52"/>
    <w:rsid w:val="00BA6B55"/>
    <w:rsid w:val="00BA6C21"/>
    <w:rsid w:val="00BA70E6"/>
    <w:rsid w:val="00BA72AB"/>
    <w:rsid w:val="00BA7580"/>
    <w:rsid w:val="00BA75DA"/>
    <w:rsid w:val="00BA75F8"/>
    <w:rsid w:val="00BA76E0"/>
    <w:rsid w:val="00BA7817"/>
    <w:rsid w:val="00BA7B29"/>
    <w:rsid w:val="00BB0C21"/>
    <w:rsid w:val="00BB118D"/>
    <w:rsid w:val="00BB1778"/>
    <w:rsid w:val="00BB184D"/>
    <w:rsid w:val="00BB1C1A"/>
    <w:rsid w:val="00BB1C2A"/>
    <w:rsid w:val="00BB1E0F"/>
    <w:rsid w:val="00BB1E8E"/>
    <w:rsid w:val="00BB1FA2"/>
    <w:rsid w:val="00BB1FF3"/>
    <w:rsid w:val="00BB22D6"/>
    <w:rsid w:val="00BB23C2"/>
    <w:rsid w:val="00BB2582"/>
    <w:rsid w:val="00BB2C27"/>
    <w:rsid w:val="00BB2CCD"/>
    <w:rsid w:val="00BB2E11"/>
    <w:rsid w:val="00BB2E52"/>
    <w:rsid w:val="00BB326C"/>
    <w:rsid w:val="00BB35B7"/>
    <w:rsid w:val="00BB35D5"/>
    <w:rsid w:val="00BB3676"/>
    <w:rsid w:val="00BB3698"/>
    <w:rsid w:val="00BB3A65"/>
    <w:rsid w:val="00BB3EA5"/>
    <w:rsid w:val="00BB3F26"/>
    <w:rsid w:val="00BB4110"/>
    <w:rsid w:val="00BB41D1"/>
    <w:rsid w:val="00BB45D2"/>
    <w:rsid w:val="00BB4811"/>
    <w:rsid w:val="00BB4B26"/>
    <w:rsid w:val="00BB4FE7"/>
    <w:rsid w:val="00BB502C"/>
    <w:rsid w:val="00BB5256"/>
    <w:rsid w:val="00BB5435"/>
    <w:rsid w:val="00BB5E65"/>
    <w:rsid w:val="00BB6135"/>
    <w:rsid w:val="00BB618C"/>
    <w:rsid w:val="00BB62C4"/>
    <w:rsid w:val="00BB6647"/>
    <w:rsid w:val="00BB6A09"/>
    <w:rsid w:val="00BB6C03"/>
    <w:rsid w:val="00BB728B"/>
    <w:rsid w:val="00BB74E3"/>
    <w:rsid w:val="00BB770D"/>
    <w:rsid w:val="00BB79C3"/>
    <w:rsid w:val="00BB79D1"/>
    <w:rsid w:val="00BB7BAB"/>
    <w:rsid w:val="00BB7E51"/>
    <w:rsid w:val="00BB7F58"/>
    <w:rsid w:val="00BC00AF"/>
    <w:rsid w:val="00BC0391"/>
    <w:rsid w:val="00BC069D"/>
    <w:rsid w:val="00BC06F6"/>
    <w:rsid w:val="00BC08D3"/>
    <w:rsid w:val="00BC0A04"/>
    <w:rsid w:val="00BC0EBD"/>
    <w:rsid w:val="00BC10A4"/>
    <w:rsid w:val="00BC126A"/>
    <w:rsid w:val="00BC1586"/>
    <w:rsid w:val="00BC1A1B"/>
    <w:rsid w:val="00BC1AF3"/>
    <w:rsid w:val="00BC1B14"/>
    <w:rsid w:val="00BC1B6E"/>
    <w:rsid w:val="00BC1CE7"/>
    <w:rsid w:val="00BC1CE8"/>
    <w:rsid w:val="00BC1D2F"/>
    <w:rsid w:val="00BC21CB"/>
    <w:rsid w:val="00BC2426"/>
    <w:rsid w:val="00BC266F"/>
    <w:rsid w:val="00BC2770"/>
    <w:rsid w:val="00BC28DF"/>
    <w:rsid w:val="00BC2901"/>
    <w:rsid w:val="00BC2ADE"/>
    <w:rsid w:val="00BC37D5"/>
    <w:rsid w:val="00BC3898"/>
    <w:rsid w:val="00BC3E1D"/>
    <w:rsid w:val="00BC3F0D"/>
    <w:rsid w:val="00BC3F2C"/>
    <w:rsid w:val="00BC47DD"/>
    <w:rsid w:val="00BC493B"/>
    <w:rsid w:val="00BC4B01"/>
    <w:rsid w:val="00BC4BAC"/>
    <w:rsid w:val="00BC4FB8"/>
    <w:rsid w:val="00BC50B8"/>
    <w:rsid w:val="00BC52C5"/>
    <w:rsid w:val="00BC54AF"/>
    <w:rsid w:val="00BC5833"/>
    <w:rsid w:val="00BC586F"/>
    <w:rsid w:val="00BC5C91"/>
    <w:rsid w:val="00BC5FCB"/>
    <w:rsid w:val="00BC6012"/>
    <w:rsid w:val="00BC6082"/>
    <w:rsid w:val="00BC67BA"/>
    <w:rsid w:val="00BC68F0"/>
    <w:rsid w:val="00BC6AD6"/>
    <w:rsid w:val="00BC6C6B"/>
    <w:rsid w:val="00BC6D05"/>
    <w:rsid w:val="00BC6E00"/>
    <w:rsid w:val="00BC6E90"/>
    <w:rsid w:val="00BC7054"/>
    <w:rsid w:val="00BC738F"/>
    <w:rsid w:val="00BC7751"/>
    <w:rsid w:val="00BC7AA9"/>
    <w:rsid w:val="00BC7CEA"/>
    <w:rsid w:val="00BD010F"/>
    <w:rsid w:val="00BD0678"/>
    <w:rsid w:val="00BD086D"/>
    <w:rsid w:val="00BD139E"/>
    <w:rsid w:val="00BD1639"/>
    <w:rsid w:val="00BD1A36"/>
    <w:rsid w:val="00BD1E0E"/>
    <w:rsid w:val="00BD2486"/>
    <w:rsid w:val="00BD25FA"/>
    <w:rsid w:val="00BD274A"/>
    <w:rsid w:val="00BD28AE"/>
    <w:rsid w:val="00BD2988"/>
    <w:rsid w:val="00BD2D7A"/>
    <w:rsid w:val="00BD2EF7"/>
    <w:rsid w:val="00BD2FF2"/>
    <w:rsid w:val="00BD31D3"/>
    <w:rsid w:val="00BD33CE"/>
    <w:rsid w:val="00BD3539"/>
    <w:rsid w:val="00BD3767"/>
    <w:rsid w:val="00BD39A9"/>
    <w:rsid w:val="00BD3C4A"/>
    <w:rsid w:val="00BD3E10"/>
    <w:rsid w:val="00BD4025"/>
    <w:rsid w:val="00BD40F9"/>
    <w:rsid w:val="00BD4365"/>
    <w:rsid w:val="00BD50E0"/>
    <w:rsid w:val="00BD5414"/>
    <w:rsid w:val="00BD55FD"/>
    <w:rsid w:val="00BD57A9"/>
    <w:rsid w:val="00BD5915"/>
    <w:rsid w:val="00BD5A75"/>
    <w:rsid w:val="00BD5E4C"/>
    <w:rsid w:val="00BD5F07"/>
    <w:rsid w:val="00BD5F7B"/>
    <w:rsid w:val="00BD6359"/>
    <w:rsid w:val="00BD6CB2"/>
    <w:rsid w:val="00BD6EA5"/>
    <w:rsid w:val="00BD72FD"/>
    <w:rsid w:val="00BD7A83"/>
    <w:rsid w:val="00BD7AB6"/>
    <w:rsid w:val="00BD7C09"/>
    <w:rsid w:val="00BD7D9A"/>
    <w:rsid w:val="00BE00E6"/>
    <w:rsid w:val="00BE01BB"/>
    <w:rsid w:val="00BE05DE"/>
    <w:rsid w:val="00BE0AA7"/>
    <w:rsid w:val="00BE0BA5"/>
    <w:rsid w:val="00BE0D08"/>
    <w:rsid w:val="00BE0E03"/>
    <w:rsid w:val="00BE0EE8"/>
    <w:rsid w:val="00BE12EA"/>
    <w:rsid w:val="00BE12F6"/>
    <w:rsid w:val="00BE14E5"/>
    <w:rsid w:val="00BE1757"/>
    <w:rsid w:val="00BE18F4"/>
    <w:rsid w:val="00BE1A60"/>
    <w:rsid w:val="00BE1A86"/>
    <w:rsid w:val="00BE1B17"/>
    <w:rsid w:val="00BE1F02"/>
    <w:rsid w:val="00BE20E7"/>
    <w:rsid w:val="00BE2326"/>
    <w:rsid w:val="00BE237A"/>
    <w:rsid w:val="00BE2A33"/>
    <w:rsid w:val="00BE2E81"/>
    <w:rsid w:val="00BE3774"/>
    <w:rsid w:val="00BE3CDE"/>
    <w:rsid w:val="00BE403D"/>
    <w:rsid w:val="00BE412B"/>
    <w:rsid w:val="00BE43DD"/>
    <w:rsid w:val="00BE4BD1"/>
    <w:rsid w:val="00BE4BE8"/>
    <w:rsid w:val="00BE4E79"/>
    <w:rsid w:val="00BE52CD"/>
    <w:rsid w:val="00BE5619"/>
    <w:rsid w:val="00BE5B12"/>
    <w:rsid w:val="00BE5BE2"/>
    <w:rsid w:val="00BE5DBD"/>
    <w:rsid w:val="00BE5EE9"/>
    <w:rsid w:val="00BE5F77"/>
    <w:rsid w:val="00BE60C6"/>
    <w:rsid w:val="00BE633A"/>
    <w:rsid w:val="00BE642B"/>
    <w:rsid w:val="00BE64EA"/>
    <w:rsid w:val="00BE6618"/>
    <w:rsid w:val="00BE68E2"/>
    <w:rsid w:val="00BE6D30"/>
    <w:rsid w:val="00BE746C"/>
    <w:rsid w:val="00BE75E6"/>
    <w:rsid w:val="00BE7862"/>
    <w:rsid w:val="00BE79D1"/>
    <w:rsid w:val="00BE7D87"/>
    <w:rsid w:val="00BE7EE3"/>
    <w:rsid w:val="00BF01C4"/>
    <w:rsid w:val="00BF01EE"/>
    <w:rsid w:val="00BF0212"/>
    <w:rsid w:val="00BF0543"/>
    <w:rsid w:val="00BF0601"/>
    <w:rsid w:val="00BF1092"/>
    <w:rsid w:val="00BF18B0"/>
    <w:rsid w:val="00BF1A03"/>
    <w:rsid w:val="00BF1B5B"/>
    <w:rsid w:val="00BF1C7E"/>
    <w:rsid w:val="00BF1CEF"/>
    <w:rsid w:val="00BF1E15"/>
    <w:rsid w:val="00BF2268"/>
    <w:rsid w:val="00BF23D6"/>
    <w:rsid w:val="00BF2497"/>
    <w:rsid w:val="00BF2826"/>
    <w:rsid w:val="00BF3440"/>
    <w:rsid w:val="00BF3874"/>
    <w:rsid w:val="00BF38E0"/>
    <w:rsid w:val="00BF394B"/>
    <w:rsid w:val="00BF394D"/>
    <w:rsid w:val="00BF3AAF"/>
    <w:rsid w:val="00BF3E97"/>
    <w:rsid w:val="00BF3FF1"/>
    <w:rsid w:val="00BF4068"/>
    <w:rsid w:val="00BF40A9"/>
    <w:rsid w:val="00BF40E6"/>
    <w:rsid w:val="00BF428C"/>
    <w:rsid w:val="00BF489B"/>
    <w:rsid w:val="00BF48AF"/>
    <w:rsid w:val="00BF48D3"/>
    <w:rsid w:val="00BF4909"/>
    <w:rsid w:val="00BF4A52"/>
    <w:rsid w:val="00BF4B13"/>
    <w:rsid w:val="00BF5663"/>
    <w:rsid w:val="00BF5786"/>
    <w:rsid w:val="00BF57B9"/>
    <w:rsid w:val="00BF5F14"/>
    <w:rsid w:val="00BF6070"/>
    <w:rsid w:val="00BF612C"/>
    <w:rsid w:val="00BF6531"/>
    <w:rsid w:val="00BF6B17"/>
    <w:rsid w:val="00BF6B9C"/>
    <w:rsid w:val="00BF6DF9"/>
    <w:rsid w:val="00BF6E52"/>
    <w:rsid w:val="00BF6FB1"/>
    <w:rsid w:val="00BF70BE"/>
    <w:rsid w:val="00BF73EC"/>
    <w:rsid w:val="00BF748D"/>
    <w:rsid w:val="00BF762A"/>
    <w:rsid w:val="00BF768C"/>
    <w:rsid w:val="00BF7AD0"/>
    <w:rsid w:val="00BF7C26"/>
    <w:rsid w:val="00BF7DB0"/>
    <w:rsid w:val="00C0002F"/>
    <w:rsid w:val="00C0026D"/>
    <w:rsid w:val="00C00350"/>
    <w:rsid w:val="00C00788"/>
    <w:rsid w:val="00C01292"/>
    <w:rsid w:val="00C018AC"/>
    <w:rsid w:val="00C01A15"/>
    <w:rsid w:val="00C01BF1"/>
    <w:rsid w:val="00C01C3D"/>
    <w:rsid w:val="00C01C3F"/>
    <w:rsid w:val="00C01D16"/>
    <w:rsid w:val="00C01D80"/>
    <w:rsid w:val="00C01ED6"/>
    <w:rsid w:val="00C02006"/>
    <w:rsid w:val="00C02697"/>
    <w:rsid w:val="00C027FC"/>
    <w:rsid w:val="00C02871"/>
    <w:rsid w:val="00C0289B"/>
    <w:rsid w:val="00C02C78"/>
    <w:rsid w:val="00C03388"/>
    <w:rsid w:val="00C03403"/>
    <w:rsid w:val="00C034D2"/>
    <w:rsid w:val="00C03668"/>
    <w:rsid w:val="00C03B02"/>
    <w:rsid w:val="00C03B10"/>
    <w:rsid w:val="00C03B72"/>
    <w:rsid w:val="00C03DAB"/>
    <w:rsid w:val="00C03E8C"/>
    <w:rsid w:val="00C03FA6"/>
    <w:rsid w:val="00C044C2"/>
    <w:rsid w:val="00C04595"/>
    <w:rsid w:val="00C045AE"/>
    <w:rsid w:val="00C04629"/>
    <w:rsid w:val="00C047B2"/>
    <w:rsid w:val="00C04A3D"/>
    <w:rsid w:val="00C04C1A"/>
    <w:rsid w:val="00C0554C"/>
    <w:rsid w:val="00C05624"/>
    <w:rsid w:val="00C056F1"/>
    <w:rsid w:val="00C0573D"/>
    <w:rsid w:val="00C05B81"/>
    <w:rsid w:val="00C05D25"/>
    <w:rsid w:val="00C05EFB"/>
    <w:rsid w:val="00C060EF"/>
    <w:rsid w:val="00C064B9"/>
    <w:rsid w:val="00C0652C"/>
    <w:rsid w:val="00C06A23"/>
    <w:rsid w:val="00C06A65"/>
    <w:rsid w:val="00C06F23"/>
    <w:rsid w:val="00C07559"/>
    <w:rsid w:val="00C07771"/>
    <w:rsid w:val="00C10114"/>
    <w:rsid w:val="00C101CD"/>
    <w:rsid w:val="00C10209"/>
    <w:rsid w:val="00C10295"/>
    <w:rsid w:val="00C104B4"/>
    <w:rsid w:val="00C10866"/>
    <w:rsid w:val="00C1096B"/>
    <w:rsid w:val="00C10D09"/>
    <w:rsid w:val="00C1100C"/>
    <w:rsid w:val="00C11405"/>
    <w:rsid w:val="00C115B1"/>
    <w:rsid w:val="00C11712"/>
    <w:rsid w:val="00C11909"/>
    <w:rsid w:val="00C11BD9"/>
    <w:rsid w:val="00C11D27"/>
    <w:rsid w:val="00C12993"/>
    <w:rsid w:val="00C12AA7"/>
    <w:rsid w:val="00C12C97"/>
    <w:rsid w:val="00C13502"/>
    <w:rsid w:val="00C13888"/>
    <w:rsid w:val="00C1394A"/>
    <w:rsid w:val="00C13957"/>
    <w:rsid w:val="00C13E4F"/>
    <w:rsid w:val="00C13E5E"/>
    <w:rsid w:val="00C13EFB"/>
    <w:rsid w:val="00C140C4"/>
    <w:rsid w:val="00C1429E"/>
    <w:rsid w:val="00C142E6"/>
    <w:rsid w:val="00C146E1"/>
    <w:rsid w:val="00C14BFE"/>
    <w:rsid w:val="00C153CF"/>
    <w:rsid w:val="00C15438"/>
    <w:rsid w:val="00C154A8"/>
    <w:rsid w:val="00C15591"/>
    <w:rsid w:val="00C15674"/>
    <w:rsid w:val="00C15719"/>
    <w:rsid w:val="00C15ACB"/>
    <w:rsid w:val="00C15E88"/>
    <w:rsid w:val="00C1610E"/>
    <w:rsid w:val="00C16348"/>
    <w:rsid w:val="00C16483"/>
    <w:rsid w:val="00C164DC"/>
    <w:rsid w:val="00C166D1"/>
    <w:rsid w:val="00C1699D"/>
    <w:rsid w:val="00C16B26"/>
    <w:rsid w:val="00C16ECE"/>
    <w:rsid w:val="00C16FA5"/>
    <w:rsid w:val="00C16FBD"/>
    <w:rsid w:val="00C170CE"/>
    <w:rsid w:val="00C17214"/>
    <w:rsid w:val="00C17547"/>
    <w:rsid w:val="00C17652"/>
    <w:rsid w:val="00C1783B"/>
    <w:rsid w:val="00C17C27"/>
    <w:rsid w:val="00C17C4C"/>
    <w:rsid w:val="00C17D47"/>
    <w:rsid w:val="00C17DAD"/>
    <w:rsid w:val="00C17E95"/>
    <w:rsid w:val="00C200BB"/>
    <w:rsid w:val="00C201C6"/>
    <w:rsid w:val="00C20565"/>
    <w:rsid w:val="00C210C7"/>
    <w:rsid w:val="00C211F1"/>
    <w:rsid w:val="00C2166A"/>
    <w:rsid w:val="00C21BC0"/>
    <w:rsid w:val="00C21EEB"/>
    <w:rsid w:val="00C2202B"/>
    <w:rsid w:val="00C22114"/>
    <w:rsid w:val="00C22284"/>
    <w:rsid w:val="00C229E3"/>
    <w:rsid w:val="00C22A7D"/>
    <w:rsid w:val="00C22CED"/>
    <w:rsid w:val="00C22D25"/>
    <w:rsid w:val="00C22D48"/>
    <w:rsid w:val="00C23139"/>
    <w:rsid w:val="00C23190"/>
    <w:rsid w:val="00C23267"/>
    <w:rsid w:val="00C232D0"/>
    <w:rsid w:val="00C232FA"/>
    <w:rsid w:val="00C23E1B"/>
    <w:rsid w:val="00C23F48"/>
    <w:rsid w:val="00C2425A"/>
    <w:rsid w:val="00C244A9"/>
    <w:rsid w:val="00C24550"/>
    <w:rsid w:val="00C24A56"/>
    <w:rsid w:val="00C24BC2"/>
    <w:rsid w:val="00C24CFD"/>
    <w:rsid w:val="00C24E18"/>
    <w:rsid w:val="00C25648"/>
    <w:rsid w:val="00C259AC"/>
    <w:rsid w:val="00C25AAF"/>
    <w:rsid w:val="00C25CD6"/>
    <w:rsid w:val="00C2614B"/>
    <w:rsid w:val="00C265EB"/>
    <w:rsid w:val="00C26C50"/>
    <w:rsid w:val="00C26C51"/>
    <w:rsid w:val="00C26EB8"/>
    <w:rsid w:val="00C2705D"/>
    <w:rsid w:val="00C27348"/>
    <w:rsid w:val="00C274F0"/>
    <w:rsid w:val="00C277E7"/>
    <w:rsid w:val="00C27904"/>
    <w:rsid w:val="00C27A34"/>
    <w:rsid w:val="00C27AD5"/>
    <w:rsid w:val="00C27DA6"/>
    <w:rsid w:val="00C30005"/>
    <w:rsid w:val="00C30638"/>
    <w:rsid w:val="00C306AB"/>
    <w:rsid w:val="00C30B27"/>
    <w:rsid w:val="00C30BE4"/>
    <w:rsid w:val="00C315E3"/>
    <w:rsid w:val="00C31D6C"/>
    <w:rsid w:val="00C320CC"/>
    <w:rsid w:val="00C32EB0"/>
    <w:rsid w:val="00C331D6"/>
    <w:rsid w:val="00C33432"/>
    <w:rsid w:val="00C3345A"/>
    <w:rsid w:val="00C33646"/>
    <w:rsid w:val="00C337CE"/>
    <w:rsid w:val="00C33B1A"/>
    <w:rsid w:val="00C33E2B"/>
    <w:rsid w:val="00C340A4"/>
    <w:rsid w:val="00C34322"/>
    <w:rsid w:val="00C34492"/>
    <w:rsid w:val="00C34511"/>
    <w:rsid w:val="00C3491B"/>
    <w:rsid w:val="00C34A7A"/>
    <w:rsid w:val="00C34B70"/>
    <w:rsid w:val="00C34EB0"/>
    <w:rsid w:val="00C354BE"/>
    <w:rsid w:val="00C35721"/>
    <w:rsid w:val="00C3580E"/>
    <w:rsid w:val="00C35BA8"/>
    <w:rsid w:val="00C35BFE"/>
    <w:rsid w:val="00C362F7"/>
    <w:rsid w:val="00C363A3"/>
    <w:rsid w:val="00C36572"/>
    <w:rsid w:val="00C3667C"/>
    <w:rsid w:val="00C3686F"/>
    <w:rsid w:val="00C36954"/>
    <w:rsid w:val="00C36B17"/>
    <w:rsid w:val="00C36C85"/>
    <w:rsid w:val="00C36E13"/>
    <w:rsid w:val="00C36E1D"/>
    <w:rsid w:val="00C37265"/>
    <w:rsid w:val="00C3737C"/>
    <w:rsid w:val="00C374F8"/>
    <w:rsid w:val="00C375AD"/>
    <w:rsid w:val="00C3769C"/>
    <w:rsid w:val="00C3792D"/>
    <w:rsid w:val="00C37963"/>
    <w:rsid w:val="00C4055A"/>
    <w:rsid w:val="00C40A91"/>
    <w:rsid w:val="00C40C76"/>
    <w:rsid w:val="00C40CDE"/>
    <w:rsid w:val="00C41480"/>
    <w:rsid w:val="00C4161D"/>
    <w:rsid w:val="00C416AA"/>
    <w:rsid w:val="00C416C3"/>
    <w:rsid w:val="00C41A3F"/>
    <w:rsid w:val="00C41F7E"/>
    <w:rsid w:val="00C42226"/>
    <w:rsid w:val="00C4243E"/>
    <w:rsid w:val="00C42469"/>
    <w:rsid w:val="00C425FF"/>
    <w:rsid w:val="00C429AE"/>
    <w:rsid w:val="00C42A27"/>
    <w:rsid w:val="00C433A7"/>
    <w:rsid w:val="00C43474"/>
    <w:rsid w:val="00C436AE"/>
    <w:rsid w:val="00C4374A"/>
    <w:rsid w:val="00C43A12"/>
    <w:rsid w:val="00C43A9E"/>
    <w:rsid w:val="00C43DBD"/>
    <w:rsid w:val="00C43FE5"/>
    <w:rsid w:val="00C4410E"/>
    <w:rsid w:val="00C44322"/>
    <w:rsid w:val="00C445DF"/>
    <w:rsid w:val="00C445E8"/>
    <w:rsid w:val="00C4483D"/>
    <w:rsid w:val="00C4485B"/>
    <w:rsid w:val="00C44F7C"/>
    <w:rsid w:val="00C4507C"/>
    <w:rsid w:val="00C452AC"/>
    <w:rsid w:val="00C45493"/>
    <w:rsid w:val="00C458EC"/>
    <w:rsid w:val="00C45BA3"/>
    <w:rsid w:val="00C46135"/>
    <w:rsid w:val="00C461F6"/>
    <w:rsid w:val="00C46240"/>
    <w:rsid w:val="00C466E3"/>
    <w:rsid w:val="00C4680D"/>
    <w:rsid w:val="00C4692B"/>
    <w:rsid w:val="00C46A98"/>
    <w:rsid w:val="00C46BE5"/>
    <w:rsid w:val="00C46CA9"/>
    <w:rsid w:val="00C46FAE"/>
    <w:rsid w:val="00C471BE"/>
    <w:rsid w:val="00C47267"/>
    <w:rsid w:val="00C47340"/>
    <w:rsid w:val="00C4799A"/>
    <w:rsid w:val="00C47C93"/>
    <w:rsid w:val="00C47EA3"/>
    <w:rsid w:val="00C47EBC"/>
    <w:rsid w:val="00C5031D"/>
    <w:rsid w:val="00C5036F"/>
    <w:rsid w:val="00C506F9"/>
    <w:rsid w:val="00C50961"/>
    <w:rsid w:val="00C50E6F"/>
    <w:rsid w:val="00C515F8"/>
    <w:rsid w:val="00C51A30"/>
    <w:rsid w:val="00C51D44"/>
    <w:rsid w:val="00C51DB0"/>
    <w:rsid w:val="00C52119"/>
    <w:rsid w:val="00C52328"/>
    <w:rsid w:val="00C52409"/>
    <w:rsid w:val="00C52889"/>
    <w:rsid w:val="00C530AC"/>
    <w:rsid w:val="00C53339"/>
    <w:rsid w:val="00C535D1"/>
    <w:rsid w:val="00C537AC"/>
    <w:rsid w:val="00C53954"/>
    <w:rsid w:val="00C53973"/>
    <w:rsid w:val="00C53AA0"/>
    <w:rsid w:val="00C53B7B"/>
    <w:rsid w:val="00C53C06"/>
    <w:rsid w:val="00C53D8D"/>
    <w:rsid w:val="00C53D98"/>
    <w:rsid w:val="00C546EF"/>
    <w:rsid w:val="00C54772"/>
    <w:rsid w:val="00C548D4"/>
    <w:rsid w:val="00C54C93"/>
    <w:rsid w:val="00C54CB5"/>
    <w:rsid w:val="00C55102"/>
    <w:rsid w:val="00C5515D"/>
    <w:rsid w:val="00C5522E"/>
    <w:rsid w:val="00C55850"/>
    <w:rsid w:val="00C55CE2"/>
    <w:rsid w:val="00C55F5E"/>
    <w:rsid w:val="00C55FA7"/>
    <w:rsid w:val="00C56821"/>
    <w:rsid w:val="00C569B4"/>
    <w:rsid w:val="00C56C4E"/>
    <w:rsid w:val="00C56D03"/>
    <w:rsid w:val="00C56E0A"/>
    <w:rsid w:val="00C56E55"/>
    <w:rsid w:val="00C56F23"/>
    <w:rsid w:val="00C5733D"/>
    <w:rsid w:val="00C5775F"/>
    <w:rsid w:val="00C577A7"/>
    <w:rsid w:val="00C577E0"/>
    <w:rsid w:val="00C57967"/>
    <w:rsid w:val="00C57D56"/>
    <w:rsid w:val="00C57D84"/>
    <w:rsid w:val="00C57DF9"/>
    <w:rsid w:val="00C600AD"/>
    <w:rsid w:val="00C600D4"/>
    <w:rsid w:val="00C60C7D"/>
    <w:rsid w:val="00C60CC2"/>
    <w:rsid w:val="00C60CE4"/>
    <w:rsid w:val="00C6101A"/>
    <w:rsid w:val="00C615C7"/>
    <w:rsid w:val="00C6177E"/>
    <w:rsid w:val="00C617A9"/>
    <w:rsid w:val="00C618D3"/>
    <w:rsid w:val="00C61D9F"/>
    <w:rsid w:val="00C6201E"/>
    <w:rsid w:val="00C62EC3"/>
    <w:rsid w:val="00C62F0E"/>
    <w:rsid w:val="00C6324D"/>
    <w:rsid w:val="00C64184"/>
    <w:rsid w:val="00C641B3"/>
    <w:rsid w:val="00C641FB"/>
    <w:rsid w:val="00C642A3"/>
    <w:rsid w:val="00C642F7"/>
    <w:rsid w:val="00C64457"/>
    <w:rsid w:val="00C646DE"/>
    <w:rsid w:val="00C64851"/>
    <w:rsid w:val="00C64B07"/>
    <w:rsid w:val="00C64B20"/>
    <w:rsid w:val="00C656A8"/>
    <w:rsid w:val="00C656B9"/>
    <w:rsid w:val="00C659C6"/>
    <w:rsid w:val="00C65A1D"/>
    <w:rsid w:val="00C65AC6"/>
    <w:rsid w:val="00C65ADE"/>
    <w:rsid w:val="00C65E7C"/>
    <w:rsid w:val="00C668E1"/>
    <w:rsid w:val="00C669F2"/>
    <w:rsid w:val="00C66DB5"/>
    <w:rsid w:val="00C66E44"/>
    <w:rsid w:val="00C66F46"/>
    <w:rsid w:val="00C6748A"/>
    <w:rsid w:val="00C67537"/>
    <w:rsid w:val="00C67630"/>
    <w:rsid w:val="00C676D8"/>
    <w:rsid w:val="00C67A4D"/>
    <w:rsid w:val="00C67B17"/>
    <w:rsid w:val="00C67BE3"/>
    <w:rsid w:val="00C67EA7"/>
    <w:rsid w:val="00C67F23"/>
    <w:rsid w:val="00C67FAB"/>
    <w:rsid w:val="00C67FD6"/>
    <w:rsid w:val="00C7008B"/>
    <w:rsid w:val="00C705B1"/>
    <w:rsid w:val="00C7076F"/>
    <w:rsid w:val="00C7141B"/>
    <w:rsid w:val="00C71496"/>
    <w:rsid w:val="00C7152F"/>
    <w:rsid w:val="00C71D0C"/>
    <w:rsid w:val="00C71ECA"/>
    <w:rsid w:val="00C71F5B"/>
    <w:rsid w:val="00C72119"/>
    <w:rsid w:val="00C722EB"/>
    <w:rsid w:val="00C72530"/>
    <w:rsid w:val="00C72589"/>
    <w:rsid w:val="00C72637"/>
    <w:rsid w:val="00C7269B"/>
    <w:rsid w:val="00C7285A"/>
    <w:rsid w:val="00C729B0"/>
    <w:rsid w:val="00C72B44"/>
    <w:rsid w:val="00C72B58"/>
    <w:rsid w:val="00C72F29"/>
    <w:rsid w:val="00C731CB"/>
    <w:rsid w:val="00C73229"/>
    <w:rsid w:val="00C73453"/>
    <w:rsid w:val="00C73512"/>
    <w:rsid w:val="00C7370E"/>
    <w:rsid w:val="00C739C9"/>
    <w:rsid w:val="00C73ACE"/>
    <w:rsid w:val="00C73CF0"/>
    <w:rsid w:val="00C7469C"/>
    <w:rsid w:val="00C7470E"/>
    <w:rsid w:val="00C74758"/>
    <w:rsid w:val="00C747C0"/>
    <w:rsid w:val="00C7484C"/>
    <w:rsid w:val="00C74D8D"/>
    <w:rsid w:val="00C75011"/>
    <w:rsid w:val="00C75311"/>
    <w:rsid w:val="00C753B2"/>
    <w:rsid w:val="00C753B3"/>
    <w:rsid w:val="00C75556"/>
    <w:rsid w:val="00C7555B"/>
    <w:rsid w:val="00C7575C"/>
    <w:rsid w:val="00C75901"/>
    <w:rsid w:val="00C75AC2"/>
    <w:rsid w:val="00C75C14"/>
    <w:rsid w:val="00C75D43"/>
    <w:rsid w:val="00C75D9F"/>
    <w:rsid w:val="00C75DDE"/>
    <w:rsid w:val="00C75E33"/>
    <w:rsid w:val="00C765D7"/>
    <w:rsid w:val="00C76775"/>
    <w:rsid w:val="00C76E21"/>
    <w:rsid w:val="00C76E23"/>
    <w:rsid w:val="00C76F13"/>
    <w:rsid w:val="00C770A9"/>
    <w:rsid w:val="00C77527"/>
    <w:rsid w:val="00C777BE"/>
    <w:rsid w:val="00C77A17"/>
    <w:rsid w:val="00C77A42"/>
    <w:rsid w:val="00C77A73"/>
    <w:rsid w:val="00C77ACB"/>
    <w:rsid w:val="00C77B4E"/>
    <w:rsid w:val="00C80176"/>
    <w:rsid w:val="00C801CC"/>
    <w:rsid w:val="00C802E3"/>
    <w:rsid w:val="00C804B0"/>
    <w:rsid w:val="00C804E3"/>
    <w:rsid w:val="00C807D9"/>
    <w:rsid w:val="00C808EB"/>
    <w:rsid w:val="00C80FBA"/>
    <w:rsid w:val="00C814C5"/>
    <w:rsid w:val="00C81722"/>
    <w:rsid w:val="00C817B1"/>
    <w:rsid w:val="00C81CB4"/>
    <w:rsid w:val="00C81E96"/>
    <w:rsid w:val="00C81EFF"/>
    <w:rsid w:val="00C82285"/>
    <w:rsid w:val="00C82408"/>
    <w:rsid w:val="00C8298D"/>
    <w:rsid w:val="00C83520"/>
    <w:rsid w:val="00C8377F"/>
    <w:rsid w:val="00C839B6"/>
    <w:rsid w:val="00C83A15"/>
    <w:rsid w:val="00C83D06"/>
    <w:rsid w:val="00C842FD"/>
    <w:rsid w:val="00C8473A"/>
    <w:rsid w:val="00C84D96"/>
    <w:rsid w:val="00C8526A"/>
    <w:rsid w:val="00C85355"/>
    <w:rsid w:val="00C85487"/>
    <w:rsid w:val="00C8553E"/>
    <w:rsid w:val="00C856FF"/>
    <w:rsid w:val="00C85909"/>
    <w:rsid w:val="00C85988"/>
    <w:rsid w:val="00C859DB"/>
    <w:rsid w:val="00C862C2"/>
    <w:rsid w:val="00C863A6"/>
    <w:rsid w:val="00C864F3"/>
    <w:rsid w:val="00C8651D"/>
    <w:rsid w:val="00C86686"/>
    <w:rsid w:val="00C86773"/>
    <w:rsid w:val="00C8686D"/>
    <w:rsid w:val="00C86AC5"/>
    <w:rsid w:val="00C86C28"/>
    <w:rsid w:val="00C86D99"/>
    <w:rsid w:val="00C8707E"/>
    <w:rsid w:val="00C8755B"/>
    <w:rsid w:val="00C87AFA"/>
    <w:rsid w:val="00C87B3C"/>
    <w:rsid w:val="00C87BBE"/>
    <w:rsid w:val="00C9045B"/>
    <w:rsid w:val="00C904A8"/>
    <w:rsid w:val="00C9081F"/>
    <w:rsid w:val="00C908EA"/>
    <w:rsid w:val="00C90A03"/>
    <w:rsid w:val="00C90A27"/>
    <w:rsid w:val="00C90C46"/>
    <w:rsid w:val="00C91908"/>
    <w:rsid w:val="00C91D67"/>
    <w:rsid w:val="00C91DFC"/>
    <w:rsid w:val="00C91E28"/>
    <w:rsid w:val="00C92029"/>
    <w:rsid w:val="00C92069"/>
    <w:rsid w:val="00C9231B"/>
    <w:rsid w:val="00C92C6A"/>
    <w:rsid w:val="00C92D0F"/>
    <w:rsid w:val="00C934DE"/>
    <w:rsid w:val="00C93503"/>
    <w:rsid w:val="00C93551"/>
    <w:rsid w:val="00C9388F"/>
    <w:rsid w:val="00C93BA5"/>
    <w:rsid w:val="00C94398"/>
    <w:rsid w:val="00C94566"/>
    <w:rsid w:val="00C94722"/>
    <w:rsid w:val="00C94A62"/>
    <w:rsid w:val="00C94A76"/>
    <w:rsid w:val="00C94C60"/>
    <w:rsid w:val="00C94D89"/>
    <w:rsid w:val="00C95463"/>
    <w:rsid w:val="00C956F0"/>
    <w:rsid w:val="00C9595E"/>
    <w:rsid w:val="00C95A02"/>
    <w:rsid w:val="00C95DF5"/>
    <w:rsid w:val="00C963AC"/>
    <w:rsid w:val="00C9656F"/>
    <w:rsid w:val="00C96B7B"/>
    <w:rsid w:val="00C96C16"/>
    <w:rsid w:val="00C96C5C"/>
    <w:rsid w:val="00C97122"/>
    <w:rsid w:val="00C977DF"/>
    <w:rsid w:val="00C97D9B"/>
    <w:rsid w:val="00CA021A"/>
    <w:rsid w:val="00CA033B"/>
    <w:rsid w:val="00CA0549"/>
    <w:rsid w:val="00CA055C"/>
    <w:rsid w:val="00CA05CA"/>
    <w:rsid w:val="00CA08FC"/>
    <w:rsid w:val="00CA0BFE"/>
    <w:rsid w:val="00CA10E3"/>
    <w:rsid w:val="00CA1137"/>
    <w:rsid w:val="00CA115A"/>
    <w:rsid w:val="00CA1339"/>
    <w:rsid w:val="00CA13F9"/>
    <w:rsid w:val="00CA1404"/>
    <w:rsid w:val="00CA1D28"/>
    <w:rsid w:val="00CA1DE7"/>
    <w:rsid w:val="00CA254F"/>
    <w:rsid w:val="00CA287C"/>
    <w:rsid w:val="00CA2D21"/>
    <w:rsid w:val="00CA2F26"/>
    <w:rsid w:val="00CA3605"/>
    <w:rsid w:val="00CA38B5"/>
    <w:rsid w:val="00CA396F"/>
    <w:rsid w:val="00CA425A"/>
    <w:rsid w:val="00CA42AE"/>
    <w:rsid w:val="00CA4B30"/>
    <w:rsid w:val="00CA4B89"/>
    <w:rsid w:val="00CA4F20"/>
    <w:rsid w:val="00CA4FAA"/>
    <w:rsid w:val="00CA506C"/>
    <w:rsid w:val="00CA55E2"/>
    <w:rsid w:val="00CA5B03"/>
    <w:rsid w:val="00CA5F58"/>
    <w:rsid w:val="00CA6008"/>
    <w:rsid w:val="00CA610D"/>
    <w:rsid w:val="00CA6249"/>
    <w:rsid w:val="00CA627F"/>
    <w:rsid w:val="00CA62F8"/>
    <w:rsid w:val="00CA6838"/>
    <w:rsid w:val="00CA6AC5"/>
    <w:rsid w:val="00CA6B62"/>
    <w:rsid w:val="00CA6C61"/>
    <w:rsid w:val="00CA6C98"/>
    <w:rsid w:val="00CA6D81"/>
    <w:rsid w:val="00CA6F63"/>
    <w:rsid w:val="00CA73A7"/>
    <w:rsid w:val="00CA762C"/>
    <w:rsid w:val="00CA7737"/>
    <w:rsid w:val="00CA77C9"/>
    <w:rsid w:val="00CA7891"/>
    <w:rsid w:val="00CA7FE5"/>
    <w:rsid w:val="00CB0685"/>
    <w:rsid w:val="00CB0948"/>
    <w:rsid w:val="00CB0976"/>
    <w:rsid w:val="00CB09DC"/>
    <w:rsid w:val="00CB0C81"/>
    <w:rsid w:val="00CB0C87"/>
    <w:rsid w:val="00CB10DE"/>
    <w:rsid w:val="00CB1199"/>
    <w:rsid w:val="00CB1448"/>
    <w:rsid w:val="00CB1575"/>
    <w:rsid w:val="00CB1602"/>
    <w:rsid w:val="00CB1DC2"/>
    <w:rsid w:val="00CB1E32"/>
    <w:rsid w:val="00CB1F80"/>
    <w:rsid w:val="00CB24E4"/>
    <w:rsid w:val="00CB2EB9"/>
    <w:rsid w:val="00CB2FDE"/>
    <w:rsid w:val="00CB3A43"/>
    <w:rsid w:val="00CB3A75"/>
    <w:rsid w:val="00CB3BFB"/>
    <w:rsid w:val="00CB3C59"/>
    <w:rsid w:val="00CB3F4D"/>
    <w:rsid w:val="00CB426B"/>
    <w:rsid w:val="00CB4554"/>
    <w:rsid w:val="00CB4740"/>
    <w:rsid w:val="00CB4871"/>
    <w:rsid w:val="00CB4F29"/>
    <w:rsid w:val="00CB53BF"/>
    <w:rsid w:val="00CB5472"/>
    <w:rsid w:val="00CB5556"/>
    <w:rsid w:val="00CB579D"/>
    <w:rsid w:val="00CB58B7"/>
    <w:rsid w:val="00CB5BA0"/>
    <w:rsid w:val="00CB5FF2"/>
    <w:rsid w:val="00CB63B7"/>
    <w:rsid w:val="00CB6446"/>
    <w:rsid w:val="00CB6618"/>
    <w:rsid w:val="00CB684B"/>
    <w:rsid w:val="00CB686A"/>
    <w:rsid w:val="00CB6990"/>
    <w:rsid w:val="00CB6CA3"/>
    <w:rsid w:val="00CB6D6B"/>
    <w:rsid w:val="00CB6DCA"/>
    <w:rsid w:val="00CB6E55"/>
    <w:rsid w:val="00CB6F6E"/>
    <w:rsid w:val="00CB7293"/>
    <w:rsid w:val="00CB739C"/>
    <w:rsid w:val="00CB75B3"/>
    <w:rsid w:val="00CB761C"/>
    <w:rsid w:val="00CB7745"/>
    <w:rsid w:val="00CB77ED"/>
    <w:rsid w:val="00CB7A15"/>
    <w:rsid w:val="00CB7A43"/>
    <w:rsid w:val="00CB7BD5"/>
    <w:rsid w:val="00CB7CC8"/>
    <w:rsid w:val="00CB7D87"/>
    <w:rsid w:val="00CB7F03"/>
    <w:rsid w:val="00CB7FF7"/>
    <w:rsid w:val="00CC0198"/>
    <w:rsid w:val="00CC0737"/>
    <w:rsid w:val="00CC0A3B"/>
    <w:rsid w:val="00CC0C47"/>
    <w:rsid w:val="00CC0C65"/>
    <w:rsid w:val="00CC0CBA"/>
    <w:rsid w:val="00CC10A6"/>
    <w:rsid w:val="00CC16CD"/>
    <w:rsid w:val="00CC184D"/>
    <w:rsid w:val="00CC1908"/>
    <w:rsid w:val="00CC192E"/>
    <w:rsid w:val="00CC1A29"/>
    <w:rsid w:val="00CC1CAF"/>
    <w:rsid w:val="00CC1E77"/>
    <w:rsid w:val="00CC1EA8"/>
    <w:rsid w:val="00CC25A9"/>
    <w:rsid w:val="00CC25F0"/>
    <w:rsid w:val="00CC2642"/>
    <w:rsid w:val="00CC2CB9"/>
    <w:rsid w:val="00CC2F2D"/>
    <w:rsid w:val="00CC3CBF"/>
    <w:rsid w:val="00CC3D05"/>
    <w:rsid w:val="00CC4116"/>
    <w:rsid w:val="00CC4199"/>
    <w:rsid w:val="00CC423E"/>
    <w:rsid w:val="00CC453B"/>
    <w:rsid w:val="00CC459B"/>
    <w:rsid w:val="00CC4867"/>
    <w:rsid w:val="00CC4875"/>
    <w:rsid w:val="00CC4B2C"/>
    <w:rsid w:val="00CC50B7"/>
    <w:rsid w:val="00CC524D"/>
    <w:rsid w:val="00CC5299"/>
    <w:rsid w:val="00CC53D3"/>
    <w:rsid w:val="00CC5B45"/>
    <w:rsid w:val="00CC5BDA"/>
    <w:rsid w:val="00CC5D19"/>
    <w:rsid w:val="00CC5F4B"/>
    <w:rsid w:val="00CC63C4"/>
    <w:rsid w:val="00CC67AC"/>
    <w:rsid w:val="00CC67E6"/>
    <w:rsid w:val="00CC693D"/>
    <w:rsid w:val="00CC70DA"/>
    <w:rsid w:val="00CC7323"/>
    <w:rsid w:val="00CC75FA"/>
    <w:rsid w:val="00CC7D1C"/>
    <w:rsid w:val="00CC7DC8"/>
    <w:rsid w:val="00CD00A3"/>
    <w:rsid w:val="00CD0592"/>
    <w:rsid w:val="00CD085C"/>
    <w:rsid w:val="00CD0C79"/>
    <w:rsid w:val="00CD0DD4"/>
    <w:rsid w:val="00CD10C7"/>
    <w:rsid w:val="00CD1184"/>
    <w:rsid w:val="00CD13B9"/>
    <w:rsid w:val="00CD1517"/>
    <w:rsid w:val="00CD151D"/>
    <w:rsid w:val="00CD1BDB"/>
    <w:rsid w:val="00CD1CDA"/>
    <w:rsid w:val="00CD1D48"/>
    <w:rsid w:val="00CD28F6"/>
    <w:rsid w:val="00CD2A7C"/>
    <w:rsid w:val="00CD2ED6"/>
    <w:rsid w:val="00CD32AA"/>
    <w:rsid w:val="00CD342C"/>
    <w:rsid w:val="00CD36DF"/>
    <w:rsid w:val="00CD37B8"/>
    <w:rsid w:val="00CD3B30"/>
    <w:rsid w:val="00CD3D45"/>
    <w:rsid w:val="00CD3D8A"/>
    <w:rsid w:val="00CD3E26"/>
    <w:rsid w:val="00CD41B6"/>
    <w:rsid w:val="00CD4376"/>
    <w:rsid w:val="00CD4519"/>
    <w:rsid w:val="00CD4525"/>
    <w:rsid w:val="00CD4548"/>
    <w:rsid w:val="00CD469A"/>
    <w:rsid w:val="00CD47A3"/>
    <w:rsid w:val="00CD4850"/>
    <w:rsid w:val="00CD495C"/>
    <w:rsid w:val="00CD4C1F"/>
    <w:rsid w:val="00CD5081"/>
    <w:rsid w:val="00CD51B4"/>
    <w:rsid w:val="00CD534D"/>
    <w:rsid w:val="00CD53F2"/>
    <w:rsid w:val="00CD586E"/>
    <w:rsid w:val="00CD5BA4"/>
    <w:rsid w:val="00CD5C0D"/>
    <w:rsid w:val="00CD60E6"/>
    <w:rsid w:val="00CD6334"/>
    <w:rsid w:val="00CD67E4"/>
    <w:rsid w:val="00CD68EA"/>
    <w:rsid w:val="00CD6B33"/>
    <w:rsid w:val="00CD6D9D"/>
    <w:rsid w:val="00CD6EAD"/>
    <w:rsid w:val="00CD74E6"/>
    <w:rsid w:val="00CD7F59"/>
    <w:rsid w:val="00CE00B0"/>
    <w:rsid w:val="00CE013B"/>
    <w:rsid w:val="00CE01F9"/>
    <w:rsid w:val="00CE020C"/>
    <w:rsid w:val="00CE0425"/>
    <w:rsid w:val="00CE054F"/>
    <w:rsid w:val="00CE0573"/>
    <w:rsid w:val="00CE07EE"/>
    <w:rsid w:val="00CE0974"/>
    <w:rsid w:val="00CE0A2B"/>
    <w:rsid w:val="00CE0D88"/>
    <w:rsid w:val="00CE0EC3"/>
    <w:rsid w:val="00CE10BD"/>
    <w:rsid w:val="00CE1237"/>
    <w:rsid w:val="00CE1403"/>
    <w:rsid w:val="00CE1509"/>
    <w:rsid w:val="00CE1604"/>
    <w:rsid w:val="00CE1B05"/>
    <w:rsid w:val="00CE1C18"/>
    <w:rsid w:val="00CE1DDD"/>
    <w:rsid w:val="00CE25CF"/>
    <w:rsid w:val="00CE3409"/>
    <w:rsid w:val="00CE3414"/>
    <w:rsid w:val="00CE34D5"/>
    <w:rsid w:val="00CE35F5"/>
    <w:rsid w:val="00CE3684"/>
    <w:rsid w:val="00CE38D8"/>
    <w:rsid w:val="00CE396C"/>
    <w:rsid w:val="00CE39A9"/>
    <w:rsid w:val="00CE39B4"/>
    <w:rsid w:val="00CE3D25"/>
    <w:rsid w:val="00CE3FA3"/>
    <w:rsid w:val="00CE4315"/>
    <w:rsid w:val="00CE44D0"/>
    <w:rsid w:val="00CE47E4"/>
    <w:rsid w:val="00CE47FA"/>
    <w:rsid w:val="00CE520C"/>
    <w:rsid w:val="00CE55E5"/>
    <w:rsid w:val="00CE58A6"/>
    <w:rsid w:val="00CE5B1A"/>
    <w:rsid w:val="00CE5FB6"/>
    <w:rsid w:val="00CE6233"/>
    <w:rsid w:val="00CE6338"/>
    <w:rsid w:val="00CE6347"/>
    <w:rsid w:val="00CE64B1"/>
    <w:rsid w:val="00CE6613"/>
    <w:rsid w:val="00CE66A5"/>
    <w:rsid w:val="00CE68B0"/>
    <w:rsid w:val="00CE6AAB"/>
    <w:rsid w:val="00CE6B35"/>
    <w:rsid w:val="00CE6E51"/>
    <w:rsid w:val="00CE7041"/>
    <w:rsid w:val="00CE740E"/>
    <w:rsid w:val="00CE763C"/>
    <w:rsid w:val="00CE7710"/>
    <w:rsid w:val="00CE7AC4"/>
    <w:rsid w:val="00CE7ADC"/>
    <w:rsid w:val="00CF0034"/>
    <w:rsid w:val="00CF01DA"/>
    <w:rsid w:val="00CF0340"/>
    <w:rsid w:val="00CF0AA2"/>
    <w:rsid w:val="00CF0D85"/>
    <w:rsid w:val="00CF0D9C"/>
    <w:rsid w:val="00CF0DDE"/>
    <w:rsid w:val="00CF113C"/>
    <w:rsid w:val="00CF134F"/>
    <w:rsid w:val="00CF13B1"/>
    <w:rsid w:val="00CF1494"/>
    <w:rsid w:val="00CF1649"/>
    <w:rsid w:val="00CF17AE"/>
    <w:rsid w:val="00CF1DDB"/>
    <w:rsid w:val="00CF1E67"/>
    <w:rsid w:val="00CF211F"/>
    <w:rsid w:val="00CF2627"/>
    <w:rsid w:val="00CF2896"/>
    <w:rsid w:val="00CF2C4A"/>
    <w:rsid w:val="00CF2C85"/>
    <w:rsid w:val="00CF2CB3"/>
    <w:rsid w:val="00CF2CF3"/>
    <w:rsid w:val="00CF3011"/>
    <w:rsid w:val="00CF3231"/>
    <w:rsid w:val="00CF32B5"/>
    <w:rsid w:val="00CF330D"/>
    <w:rsid w:val="00CF3407"/>
    <w:rsid w:val="00CF34B1"/>
    <w:rsid w:val="00CF34F9"/>
    <w:rsid w:val="00CF37B5"/>
    <w:rsid w:val="00CF3A3C"/>
    <w:rsid w:val="00CF3B86"/>
    <w:rsid w:val="00CF3DC6"/>
    <w:rsid w:val="00CF4592"/>
    <w:rsid w:val="00CF5504"/>
    <w:rsid w:val="00CF5766"/>
    <w:rsid w:val="00CF57B7"/>
    <w:rsid w:val="00CF591D"/>
    <w:rsid w:val="00CF5A43"/>
    <w:rsid w:val="00CF5A60"/>
    <w:rsid w:val="00CF5A95"/>
    <w:rsid w:val="00CF5ECD"/>
    <w:rsid w:val="00CF5ED9"/>
    <w:rsid w:val="00CF608D"/>
    <w:rsid w:val="00CF60AC"/>
    <w:rsid w:val="00CF6326"/>
    <w:rsid w:val="00CF673E"/>
    <w:rsid w:val="00CF6A77"/>
    <w:rsid w:val="00CF6B1A"/>
    <w:rsid w:val="00CF6BF2"/>
    <w:rsid w:val="00CF6D27"/>
    <w:rsid w:val="00CF71EF"/>
    <w:rsid w:val="00CF7465"/>
    <w:rsid w:val="00CF7693"/>
    <w:rsid w:val="00CF76C3"/>
    <w:rsid w:val="00CF7805"/>
    <w:rsid w:val="00CF7E4E"/>
    <w:rsid w:val="00CF7FA7"/>
    <w:rsid w:val="00D000CF"/>
    <w:rsid w:val="00D0018B"/>
    <w:rsid w:val="00D0019F"/>
    <w:rsid w:val="00D00B22"/>
    <w:rsid w:val="00D0129D"/>
    <w:rsid w:val="00D01A45"/>
    <w:rsid w:val="00D01B86"/>
    <w:rsid w:val="00D01CCC"/>
    <w:rsid w:val="00D0266F"/>
    <w:rsid w:val="00D026B2"/>
    <w:rsid w:val="00D027EB"/>
    <w:rsid w:val="00D028A2"/>
    <w:rsid w:val="00D02A01"/>
    <w:rsid w:val="00D02D01"/>
    <w:rsid w:val="00D02E76"/>
    <w:rsid w:val="00D02ED0"/>
    <w:rsid w:val="00D031A2"/>
    <w:rsid w:val="00D032C8"/>
    <w:rsid w:val="00D032FF"/>
    <w:rsid w:val="00D03604"/>
    <w:rsid w:val="00D03A78"/>
    <w:rsid w:val="00D03B7F"/>
    <w:rsid w:val="00D04200"/>
    <w:rsid w:val="00D04379"/>
    <w:rsid w:val="00D0446B"/>
    <w:rsid w:val="00D0472E"/>
    <w:rsid w:val="00D04787"/>
    <w:rsid w:val="00D048A3"/>
    <w:rsid w:val="00D04936"/>
    <w:rsid w:val="00D04E53"/>
    <w:rsid w:val="00D05DAA"/>
    <w:rsid w:val="00D060AF"/>
    <w:rsid w:val="00D06287"/>
    <w:rsid w:val="00D066A9"/>
    <w:rsid w:val="00D068E0"/>
    <w:rsid w:val="00D06AF0"/>
    <w:rsid w:val="00D06B1F"/>
    <w:rsid w:val="00D06C52"/>
    <w:rsid w:val="00D06D89"/>
    <w:rsid w:val="00D0708C"/>
    <w:rsid w:val="00D07158"/>
    <w:rsid w:val="00D0732D"/>
    <w:rsid w:val="00D07794"/>
    <w:rsid w:val="00D079F8"/>
    <w:rsid w:val="00D07A16"/>
    <w:rsid w:val="00D07B47"/>
    <w:rsid w:val="00D07EE0"/>
    <w:rsid w:val="00D10294"/>
    <w:rsid w:val="00D10413"/>
    <w:rsid w:val="00D10677"/>
    <w:rsid w:val="00D1093C"/>
    <w:rsid w:val="00D10CBA"/>
    <w:rsid w:val="00D10E50"/>
    <w:rsid w:val="00D10F1F"/>
    <w:rsid w:val="00D10FD0"/>
    <w:rsid w:val="00D11313"/>
    <w:rsid w:val="00D11375"/>
    <w:rsid w:val="00D11721"/>
    <w:rsid w:val="00D117E6"/>
    <w:rsid w:val="00D1199D"/>
    <w:rsid w:val="00D11A73"/>
    <w:rsid w:val="00D11D26"/>
    <w:rsid w:val="00D11ECE"/>
    <w:rsid w:val="00D11EF7"/>
    <w:rsid w:val="00D120DF"/>
    <w:rsid w:val="00D12613"/>
    <w:rsid w:val="00D127FD"/>
    <w:rsid w:val="00D129F2"/>
    <w:rsid w:val="00D12CEA"/>
    <w:rsid w:val="00D12D4F"/>
    <w:rsid w:val="00D1319D"/>
    <w:rsid w:val="00D132A8"/>
    <w:rsid w:val="00D137F8"/>
    <w:rsid w:val="00D1396B"/>
    <w:rsid w:val="00D13970"/>
    <w:rsid w:val="00D1398A"/>
    <w:rsid w:val="00D13B90"/>
    <w:rsid w:val="00D13CA8"/>
    <w:rsid w:val="00D13E87"/>
    <w:rsid w:val="00D13FD6"/>
    <w:rsid w:val="00D1407C"/>
    <w:rsid w:val="00D1427C"/>
    <w:rsid w:val="00D1433E"/>
    <w:rsid w:val="00D14513"/>
    <w:rsid w:val="00D145D6"/>
    <w:rsid w:val="00D14738"/>
    <w:rsid w:val="00D1499F"/>
    <w:rsid w:val="00D14AEF"/>
    <w:rsid w:val="00D153B4"/>
    <w:rsid w:val="00D154DE"/>
    <w:rsid w:val="00D157A3"/>
    <w:rsid w:val="00D1586B"/>
    <w:rsid w:val="00D15947"/>
    <w:rsid w:val="00D15A05"/>
    <w:rsid w:val="00D15AEF"/>
    <w:rsid w:val="00D160BB"/>
    <w:rsid w:val="00D165E7"/>
    <w:rsid w:val="00D174F0"/>
    <w:rsid w:val="00D17F6A"/>
    <w:rsid w:val="00D17F8C"/>
    <w:rsid w:val="00D17FEC"/>
    <w:rsid w:val="00D201BB"/>
    <w:rsid w:val="00D201DD"/>
    <w:rsid w:val="00D202BF"/>
    <w:rsid w:val="00D2032E"/>
    <w:rsid w:val="00D206CF"/>
    <w:rsid w:val="00D207EB"/>
    <w:rsid w:val="00D20CF3"/>
    <w:rsid w:val="00D2103D"/>
    <w:rsid w:val="00D21334"/>
    <w:rsid w:val="00D213DD"/>
    <w:rsid w:val="00D21968"/>
    <w:rsid w:val="00D21ABB"/>
    <w:rsid w:val="00D21F21"/>
    <w:rsid w:val="00D21F5E"/>
    <w:rsid w:val="00D22164"/>
    <w:rsid w:val="00D221A6"/>
    <w:rsid w:val="00D222A9"/>
    <w:rsid w:val="00D22796"/>
    <w:rsid w:val="00D22A1E"/>
    <w:rsid w:val="00D22C8B"/>
    <w:rsid w:val="00D22E27"/>
    <w:rsid w:val="00D23058"/>
    <w:rsid w:val="00D23296"/>
    <w:rsid w:val="00D23540"/>
    <w:rsid w:val="00D23811"/>
    <w:rsid w:val="00D23A17"/>
    <w:rsid w:val="00D23A87"/>
    <w:rsid w:val="00D23B9E"/>
    <w:rsid w:val="00D23E2C"/>
    <w:rsid w:val="00D23ED6"/>
    <w:rsid w:val="00D24331"/>
    <w:rsid w:val="00D24447"/>
    <w:rsid w:val="00D2445C"/>
    <w:rsid w:val="00D24597"/>
    <w:rsid w:val="00D24A0D"/>
    <w:rsid w:val="00D24B0B"/>
    <w:rsid w:val="00D24F26"/>
    <w:rsid w:val="00D24FD3"/>
    <w:rsid w:val="00D25121"/>
    <w:rsid w:val="00D25176"/>
    <w:rsid w:val="00D25495"/>
    <w:rsid w:val="00D2556C"/>
    <w:rsid w:val="00D25E29"/>
    <w:rsid w:val="00D2604F"/>
    <w:rsid w:val="00D260E0"/>
    <w:rsid w:val="00D2621F"/>
    <w:rsid w:val="00D26621"/>
    <w:rsid w:val="00D268CD"/>
    <w:rsid w:val="00D269C5"/>
    <w:rsid w:val="00D26C86"/>
    <w:rsid w:val="00D26D27"/>
    <w:rsid w:val="00D27127"/>
    <w:rsid w:val="00D2717D"/>
    <w:rsid w:val="00D2743C"/>
    <w:rsid w:val="00D27536"/>
    <w:rsid w:val="00D27779"/>
    <w:rsid w:val="00D30064"/>
    <w:rsid w:val="00D30138"/>
    <w:rsid w:val="00D30221"/>
    <w:rsid w:val="00D30886"/>
    <w:rsid w:val="00D30B39"/>
    <w:rsid w:val="00D30E18"/>
    <w:rsid w:val="00D30E91"/>
    <w:rsid w:val="00D31223"/>
    <w:rsid w:val="00D312D1"/>
    <w:rsid w:val="00D31323"/>
    <w:rsid w:val="00D314E6"/>
    <w:rsid w:val="00D31650"/>
    <w:rsid w:val="00D317E8"/>
    <w:rsid w:val="00D3186B"/>
    <w:rsid w:val="00D31AFB"/>
    <w:rsid w:val="00D31CD5"/>
    <w:rsid w:val="00D31E8D"/>
    <w:rsid w:val="00D322C2"/>
    <w:rsid w:val="00D32806"/>
    <w:rsid w:val="00D32BD5"/>
    <w:rsid w:val="00D32D9C"/>
    <w:rsid w:val="00D32DEA"/>
    <w:rsid w:val="00D32EC3"/>
    <w:rsid w:val="00D32FC4"/>
    <w:rsid w:val="00D33535"/>
    <w:rsid w:val="00D33940"/>
    <w:rsid w:val="00D33D68"/>
    <w:rsid w:val="00D33E0E"/>
    <w:rsid w:val="00D342B2"/>
    <w:rsid w:val="00D344CB"/>
    <w:rsid w:val="00D34C22"/>
    <w:rsid w:val="00D34E78"/>
    <w:rsid w:val="00D34FC4"/>
    <w:rsid w:val="00D34FC7"/>
    <w:rsid w:val="00D350FA"/>
    <w:rsid w:val="00D3530F"/>
    <w:rsid w:val="00D355CA"/>
    <w:rsid w:val="00D359D2"/>
    <w:rsid w:val="00D35AF2"/>
    <w:rsid w:val="00D364F7"/>
    <w:rsid w:val="00D36B18"/>
    <w:rsid w:val="00D36B57"/>
    <w:rsid w:val="00D37076"/>
    <w:rsid w:val="00D370BD"/>
    <w:rsid w:val="00D371E1"/>
    <w:rsid w:val="00D372F0"/>
    <w:rsid w:val="00D373BE"/>
    <w:rsid w:val="00D37962"/>
    <w:rsid w:val="00D37C19"/>
    <w:rsid w:val="00D37CA3"/>
    <w:rsid w:val="00D37D13"/>
    <w:rsid w:val="00D37E91"/>
    <w:rsid w:val="00D4014B"/>
    <w:rsid w:val="00D4019E"/>
    <w:rsid w:val="00D4097A"/>
    <w:rsid w:val="00D40A99"/>
    <w:rsid w:val="00D40F0F"/>
    <w:rsid w:val="00D40F96"/>
    <w:rsid w:val="00D40FD5"/>
    <w:rsid w:val="00D41030"/>
    <w:rsid w:val="00D411EF"/>
    <w:rsid w:val="00D41316"/>
    <w:rsid w:val="00D414F0"/>
    <w:rsid w:val="00D415B9"/>
    <w:rsid w:val="00D41673"/>
    <w:rsid w:val="00D416C3"/>
    <w:rsid w:val="00D41FAC"/>
    <w:rsid w:val="00D42016"/>
    <w:rsid w:val="00D42649"/>
    <w:rsid w:val="00D42C2F"/>
    <w:rsid w:val="00D42D0D"/>
    <w:rsid w:val="00D42D36"/>
    <w:rsid w:val="00D42DA9"/>
    <w:rsid w:val="00D43107"/>
    <w:rsid w:val="00D439B3"/>
    <w:rsid w:val="00D439C4"/>
    <w:rsid w:val="00D43AFC"/>
    <w:rsid w:val="00D44121"/>
    <w:rsid w:val="00D44628"/>
    <w:rsid w:val="00D446F5"/>
    <w:rsid w:val="00D44A21"/>
    <w:rsid w:val="00D44ADD"/>
    <w:rsid w:val="00D44DEB"/>
    <w:rsid w:val="00D4505B"/>
    <w:rsid w:val="00D452DC"/>
    <w:rsid w:val="00D4579E"/>
    <w:rsid w:val="00D457CD"/>
    <w:rsid w:val="00D4585F"/>
    <w:rsid w:val="00D45E26"/>
    <w:rsid w:val="00D46173"/>
    <w:rsid w:val="00D4624D"/>
    <w:rsid w:val="00D462DA"/>
    <w:rsid w:val="00D46413"/>
    <w:rsid w:val="00D46C74"/>
    <w:rsid w:val="00D46DF4"/>
    <w:rsid w:val="00D47E1A"/>
    <w:rsid w:val="00D47F2D"/>
    <w:rsid w:val="00D47FB4"/>
    <w:rsid w:val="00D47FF9"/>
    <w:rsid w:val="00D5029F"/>
    <w:rsid w:val="00D50AE2"/>
    <w:rsid w:val="00D50CC1"/>
    <w:rsid w:val="00D510CF"/>
    <w:rsid w:val="00D512AE"/>
    <w:rsid w:val="00D5150D"/>
    <w:rsid w:val="00D51575"/>
    <w:rsid w:val="00D51BAB"/>
    <w:rsid w:val="00D52207"/>
    <w:rsid w:val="00D52328"/>
    <w:rsid w:val="00D526C5"/>
    <w:rsid w:val="00D52884"/>
    <w:rsid w:val="00D52B0C"/>
    <w:rsid w:val="00D52CD0"/>
    <w:rsid w:val="00D52D00"/>
    <w:rsid w:val="00D52F29"/>
    <w:rsid w:val="00D52F37"/>
    <w:rsid w:val="00D52F73"/>
    <w:rsid w:val="00D531C6"/>
    <w:rsid w:val="00D53252"/>
    <w:rsid w:val="00D53461"/>
    <w:rsid w:val="00D534C6"/>
    <w:rsid w:val="00D53997"/>
    <w:rsid w:val="00D539C9"/>
    <w:rsid w:val="00D53B15"/>
    <w:rsid w:val="00D53EEB"/>
    <w:rsid w:val="00D54362"/>
    <w:rsid w:val="00D544A1"/>
    <w:rsid w:val="00D546A9"/>
    <w:rsid w:val="00D54D05"/>
    <w:rsid w:val="00D54DB3"/>
    <w:rsid w:val="00D54EB4"/>
    <w:rsid w:val="00D55177"/>
    <w:rsid w:val="00D554F9"/>
    <w:rsid w:val="00D5555C"/>
    <w:rsid w:val="00D55619"/>
    <w:rsid w:val="00D55996"/>
    <w:rsid w:val="00D55DBD"/>
    <w:rsid w:val="00D560BE"/>
    <w:rsid w:val="00D562E3"/>
    <w:rsid w:val="00D56520"/>
    <w:rsid w:val="00D56630"/>
    <w:rsid w:val="00D56657"/>
    <w:rsid w:val="00D56958"/>
    <w:rsid w:val="00D56980"/>
    <w:rsid w:val="00D56CC2"/>
    <w:rsid w:val="00D57585"/>
    <w:rsid w:val="00D576B5"/>
    <w:rsid w:val="00D577B5"/>
    <w:rsid w:val="00D577BE"/>
    <w:rsid w:val="00D57A2A"/>
    <w:rsid w:val="00D60AC9"/>
    <w:rsid w:val="00D60B9B"/>
    <w:rsid w:val="00D60E3C"/>
    <w:rsid w:val="00D60F6E"/>
    <w:rsid w:val="00D61099"/>
    <w:rsid w:val="00D61527"/>
    <w:rsid w:val="00D6176D"/>
    <w:rsid w:val="00D619CD"/>
    <w:rsid w:val="00D61BCA"/>
    <w:rsid w:val="00D61D5C"/>
    <w:rsid w:val="00D6203D"/>
    <w:rsid w:val="00D6247E"/>
    <w:rsid w:val="00D624A2"/>
    <w:rsid w:val="00D62708"/>
    <w:rsid w:val="00D62770"/>
    <w:rsid w:val="00D63057"/>
    <w:rsid w:val="00D63411"/>
    <w:rsid w:val="00D63654"/>
    <w:rsid w:val="00D637E8"/>
    <w:rsid w:val="00D63ACC"/>
    <w:rsid w:val="00D64954"/>
    <w:rsid w:val="00D64C1A"/>
    <w:rsid w:val="00D64DE4"/>
    <w:rsid w:val="00D64DEE"/>
    <w:rsid w:val="00D64FAB"/>
    <w:rsid w:val="00D650D3"/>
    <w:rsid w:val="00D65EE0"/>
    <w:rsid w:val="00D6631B"/>
    <w:rsid w:val="00D666BB"/>
    <w:rsid w:val="00D66809"/>
    <w:rsid w:val="00D66ABE"/>
    <w:rsid w:val="00D66CD3"/>
    <w:rsid w:val="00D674C2"/>
    <w:rsid w:val="00D67856"/>
    <w:rsid w:val="00D67D5A"/>
    <w:rsid w:val="00D70210"/>
    <w:rsid w:val="00D7033F"/>
    <w:rsid w:val="00D706C4"/>
    <w:rsid w:val="00D70C00"/>
    <w:rsid w:val="00D70CFF"/>
    <w:rsid w:val="00D70FC4"/>
    <w:rsid w:val="00D71023"/>
    <w:rsid w:val="00D711A0"/>
    <w:rsid w:val="00D7149E"/>
    <w:rsid w:val="00D714D2"/>
    <w:rsid w:val="00D716B3"/>
    <w:rsid w:val="00D717A4"/>
    <w:rsid w:val="00D71B7C"/>
    <w:rsid w:val="00D71D3F"/>
    <w:rsid w:val="00D71E7D"/>
    <w:rsid w:val="00D721F4"/>
    <w:rsid w:val="00D72376"/>
    <w:rsid w:val="00D723DE"/>
    <w:rsid w:val="00D729EB"/>
    <w:rsid w:val="00D72A16"/>
    <w:rsid w:val="00D72D2A"/>
    <w:rsid w:val="00D731EF"/>
    <w:rsid w:val="00D73430"/>
    <w:rsid w:val="00D73672"/>
    <w:rsid w:val="00D73877"/>
    <w:rsid w:val="00D73A63"/>
    <w:rsid w:val="00D73A87"/>
    <w:rsid w:val="00D73B3C"/>
    <w:rsid w:val="00D741A9"/>
    <w:rsid w:val="00D74270"/>
    <w:rsid w:val="00D747A0"/>
    <w:rsid w:val="00D749C3"/>
    <w:rsid w:val="00D74AB4"/>
    <w:rsid w:val="00D74EDB"/>
    <w:rsid w:val="00D74FB1"/>
    <w:rsid w:val="00D74FD3"/>
    <w:rsid w:val="00D75514"/>
    <w:rsid w:val="00D75881"/>
    <w:rsid w:val="00D76100"/>
    <w:rsid w:val="00D76289"/>
    <w:rsid w:val="00D7642B"/>
    <w:rsid w:val="00D766AC"/>
    <w:rsid w:val="00D7695C"/>
    <w:rsid w:val="00D7699C"/>
    <w:rsid w:val="00D76D0B"/>
    <w:rsid w:val="00D773E9"/>
    <w:rsid w:val="00D77453"/>
    <w:rsid w:val="00D77738"/>
    <w:rsid w:val="00D77D87"/>
    <w:rsid w:val="00D804C1"/>
    <w:rsid w:val="00D806C7"/>
    <w:rsid w:val="00D8072D"/>
    <w:rsid w:val="00D808FC"/>
    <w:rsid w:val="00D80C4B"/>
    <w:rsid w:val="00D80C8D"/>
    <w:rsid w:val="00D80DA7"/>
    <w:rsid w:val="00D80F53"/>
    <w:rsid w:val="00D811C3"/>
    <w:rsid w:val="00D81278"/>
    <w:rsid w:val="00D815A2"/>
    <w:rsid w:val="00D819E3"/>
    <w:rsid w:val="00D81FF7"/>
    <w:rsid w:val="00D822D6"/>
    <w:rsid w:val="00D82678"/>
    <w:rsid w:val="00D82694"/>
    <w:rsid w:val="00D82811"/>
    <w:rsid w:val="00D829DC"/>
    <w:rsid w:val="00D82AAB"/>
    <w:rsid w:val="00D83033"/>
    <w:rsid w:val="00D83067"/>
    <w:rsid w:val="00D8308E"/>
    <w:rsid w:val="00D83145"/>
    <w:rsid w:val="00D83302"/>
    <w:rsid w:val="00D836EB"/>
    <w:rsid w:val="00D8376F"/>
    <w:rsid w:val="00D837E6"/>
    <w:rsid w:val="00D83AE2"/>
    <w:rsid w:val="00D83E3B"/>
    <w:rsid w:val="00D84C08"/>
    <w:rsid w:val="00D84CB2"/>
    <w:rsid w:val="00D84D02"/>
    <w:rsid w:val="00D84DBE"/>
    <w:rsid w:val="00D85023"/>
    <w:rsid w:val="00D85086"/>
    <w:rsid w:val="00D85427"/>
    <w:rsid w:val="00D85470"/>
    <w:rsid w:val="00D85533"/>
    <w:rsid w:val="00D856BF"/>
    <w:rsid w:val="00D857A8"/>
    <w:rsid w:val="00D85A16"/>
    <w:rsid w:val="00D85F7F"/>
    <w:rsid w:val="00D86206"/>
    <w:rsid w:val="00D862AD"/>
    <w:rsid w:val="00D86553"/>
    <w:rsid w:val="00D865AD"/>
    <w:rsid w:val="00D8672A"/>
    <w:rsid w:val="00D86994"/>
    <w:rsid w:val="00D86DC1"/>
    <w:rsid w:val="00D877E1"/>
    <w:rsid w:val="00D90113"/>
    <w:rsid w:val="00D9027A"/>
    <w:rsid w:val="00D9060B"/>
    <w:rsid w:val="00D90760"/>
    <w:rsid w:val="00D907E0"/>
    <w:rsid w:val="00D90CB8"/>
    <w:rsid w:val="00D9116B"/>
    <w:rsid w:val="00D91326"/>
    <w:rsid w:val="00D91441"/>
    <w:rsid w:val="00D91870"/>
    <w:rsid w:val="00D919B9"/>
    <w:rsid w:val="00D91B3F"/>
    <w:rsid w:val="00D92051"/>
    <w:rsid w:val="00D922A4"/>
    <w:rsid w:val="00D92768"/>
    <w:rsid w:val="00D92BCD"/>
    <w:rsid w:val="00D92EA7"/>
    <w:rsid w:val="00D9322B"/>
    <w:rsid w:val="00D9323B"/>
    <w:rsid w:val="00D93539"/>
    <w:rsid w:val="00D93D61"/>
    <w:rsid w:val="00D93E50"/>
    <w:rsid w:val="00D940CE"/>
    <w:rsid w:val="00D9418B"/>
    <w:rsid w:val="00D94260"/>
    <w:rsid w:val="00D9430F"/>
    <w:rsid w:val="00D94403"/>
    <w:rsid w:val="00D9468E"/>
    <w:rsid w:val="00D94CCE"/>
    <w:rsid w:val="00D94DB2"/>
    <w:rsid w:val="00D95315"/>
    <w:rsid w:val="00D95CCE"/>
    <w:rsid w:val="00D95D35"/>
    <w:rsid w:val="00D962DF"/>
    <w:rsid w:val="00D963D7"/>
    <w:rsid w:val="00D967D8"/>
    <w:rsid w:val="00D96BC0"/>
    <w:rsid w:val="00D96EC5"/>
    <w:rsid w:val="00D973DD"/>
    <w:rsid w:val="00D975C9"/>
    <w:rsid w:val="00D97BD4"/>
    <w:rsid w:val="00D97FDE"/>
    <w:rsid w:val="00DA03BD"/>
    <w:rsid w:val="00DA04DA"/>
    <w:rsid w:val="00DA0849"/>
    <w:rsid w:val="00DA08CA"/>
    <w:rsid w:val="00DA08D0"/>
    <w:rsid w:val="00DA0B2C"/>
    <w:rsid w:val="00DA11D8"/>
    <w:rsid w:val="00DA1410"/>
    <w:rsid w:val="00DA1470"/>
    <w:rsid w:val="00DA14B6"/>
    <w:rsid w:val="00DA1CD1"/>
    <w:rsid w:val="00DA20DB"/>
    <w:rsid w:val="00DA2104"/>
    <w:rsid w:val="00DA232A"/>
    <w:rsid w:val="00DA242D"/>
    <w:rsid w:val="00DA25DF"/>
    <w:rsid w:val="00DA307D"/>
    <w:rsid w:val="00DA321D"/>
    <w:rsid w:val="00DA3262"/>
    <w:rsid w:val="00DA34DC"/>
    <w:rsid w:val="00DA3565"/>
    <w:rsid w:val="00DA3978"/>
    <w:rsid w:val="00DA3ABC"/>
    <w:rsid w:val="00DA3B50"/>
    <w:rsid w:val="00DA3C9C"/>
    <w:rsid w:val="00DA3CEA"/>
    <w:rsid w:val="00DA3E44"/>
    <w:rsid w:val="00DA4225"/>
    <w:rsid w:val="00DA4301"/>
    <w:rsid w:val="00DA458B"/>
    <w:rsid w:val="00DA46A8"/>
    <w:rsid w:val="00DA46B5"/>
    <w:rsid w:val="00DA498B"/>
    <w:rsid w:val="00DA4995"/>
    <w:rsid w:val="00DA4E28"/>
    <w:rsid w:val="00DA5471"/>
    <w:rsid w:val="00DA55F9"/>
    <w:rsid w:val="00DA587D"/>
    <w:rsid w:val="00DA5A12"/>
    <w:rsid w:val="00DA667B"/>
    <w:rsid w:val="00DA678A"/>
    <w:rsid w:val="00DA696D"/>
    <w:rsid w:val="00DA6BE8"/>
    <w:rsid w:val="00DA71DF"/>
    <w:rsid w:val="00DA7466"/>
    <w:rsid w:val="00DA75D1"/>
    <w:rsid w:val="00DA7AEC"/>
    <w:rsid w:val="00DA7B0A"/>
    <w:rsid w:val="00DA7C40"/>
    <w:rsid w:val="00DA7CDD"/>
    <w:rsid w:val="00DB001D"/>
    <w:rsid w:val="00DB02E1"/>
    <w:rsid w:val="00DB04C7"/>
    <w:rsid w:val="00DB0874"/>
    <w:rsid w:val="00DB0EDB"/>
    <w:rsid w:val="00DB1091"/>
    <w:rsid w:val="00DB15C6"/>
    <w:rsid w:val="00DB17EA"/>
    <w:rsid w:val="00DB18EC"/>
    <w:rsid w:val="00DB1C95"/>
    <w:rsid w:val="00DB1C98"/>
    <w:rsid w:val="00DB1DE8"/>
    <w:rsid w:val="00DB2027"/>
    <w:rsid w:val="00DB20DA"/>
    <w:rsid w:val="00DB2907"/>
    <w:rsid w:val="00DB2A48"/>
    <w:rsid w:val="00DB2ABB"/>
    <w:rsid w:val="00DB2B23"/>
    <w:rsid w:val="00DB2BB9"/>
    <w:rsid w:val="00DB2EE6"/>
    <w:rsid w:val="00DB3000"/>
    <w:rsid w:val="00DB35DD"/>
    <w:rsid w:val="00DB3683"/>
    <w:rsid w:val="00DB43DC"/>
    <w:rsid w:val="00DB45ED"/>
    <w:rsid w:val="00DB4C62"/>
    <w:rsid w:val="00DB4DF0"/>
    <w:rsid w:val="00DB5442"/>
    <w:rsid w:val="00DB5605"/>
    <w:rsid w:val="00DB5718"/>
    <w:rsid w:val="00DB57E2"/>
    <w:rsid w:val="00DB587A"/>
    <w:rsid w:val="00DB5D83"/>
    <w:rsid w:val="00DB61D1"/>
    <w:rsid w:val="00DB625B"/>
    <w:rsid w:val="00DB62B2"/>
    <w:rsid w:val="00DB6507"/>
    <w:rsid w:val="00DB6521"/>
    <w:rsid w:val="00DB6578"/>
    <w:rsid w:val="00DB6733"/>
    <w:rsid w:val="00DB673D"/>
    <w:rsid w:val="00DB6795"/>
    <w:rsid w:val="00DB67A1"/>
    <w:rsid w:val="00DB67F1"/>
    <w:rsid w:val="00DB68D9"/>
    <w:rsid w:val="00DB6E55"/>
    <w:rsid w:val="00DB6EB2"/>
    <w:rsid w:val="00DB6EE8"/>
    <w:rsid w:val="00DB7191"/>
    <w:rsid w:val="00DB7322"/>
    <w:rsid w:val="00DB738A"/>
    <w:rsid w:val="00DB73B8"/>
    <w:rsid w:val="00DB740F"/>
    <w:rsid w:val="00DB74C3"/>
    <w:rsid w:val="00DB768E"/>
    <w:rsid w:val="00DB7838"/>
    <w:rsid w:val="00DB79B8"/>
    <w:rsid w:val="00DC066E"/>
    <w:rsid w:val="00DC0845"/>
    <w:rsid w:val="00DC08AA"/>
    <w:rsid w:val="00DC09E4"/>
    <w:rsid w:val="00DC0DDB"/>
    <w:rsid w:val="00DC0FD1"/>
    <w:rsid w:val="00DC10C7"/>
    <w:rsid w:val="00DC10FA"/>
    <w:rsid w:val="00DC16CA"/>
    <w:rsid w:val="00DC17BE"/>
    <w:rsid w:val="00DC1904"/>
    <w:rsid w:val="00DC20A7"/>
    <w:rsid w:val="00DC21A6"/>
    <w:rsid w:val="00DC24AD"/>
    <w:rsid w:val="00DC2A04"/>
    <w:rsid w:val="00DC2A5B"/>
    <w:rsid w:val="00DC2B60"/>
    <w:rsid w:val="00DC2EAB"/>
    <w:rsid w:val="00DC30A4"/>
    <w:rsid w:val="00DC3309"/>
    <w:rsid w:val="00DC34C9"/>
    <w:rsid w:val="00DC3B62"/>
    <w:rsid w:val="00DC3F6B"/>
    <w:rsid w:val="00DC41D4"/>
    <w:rsid w:val="00DC42A3"/>
    <w:rsid w:val="00DC4444"/>
    <w:rsid w:val="00DC4A0F"/>
    <w:rsid w:val="00DC4B33"/>
    <w:rsid w:val="00DC4F27"/>
    <w:rsid w:val="00DC525C"/>
    <w:rsid w:val="00DC576B"/>
    <w:rsid w:val="00DC5798"/>
    <w:rsid w:val="00DC5822"/>
    <w:rsid w:val="00DC5932"/>
    <w:rsid w:val="00DC6356"/>
    <w:rsid w:val="00DC6641"/>
    <w:rsid w:val="00DC6B15"/>
    <w:rsid w:val="00DC6E6A"/>
    <w:rsid w:val="00DC7117"/>
    <w:rsid w:val="00DC78A7"/>
    <w:rsid w:val="00DC7A75"/>
    <w:rsid w:val="00DC7D10"/>
    <w:rsid w:val="00DC7DE0"/>
    <w:rsid w:val="00DC7F69"/>
    <w:rsid w:val="00DD02AD"/>
    <w:rsid w:val="00DD03E7"/>
    <w:rsid w:val="00DD063F"/>
    <w:rsid w:val="00DD091A"/>
    <w:rsid w:val="00DD0A9F"/>
    <w:rsid w:val="00DD0C56"/>
    <w:rsid w:val="00DD0DE5"/>
    <w:rsid w:val="00DD0E97"/>
    <w:rsid w:val="00DD1175"/>
    <w:rsid w:val="00DD1199"/>
    <w:rsid w:val="00DD136B"/>
    <w:rsid w:val="00DD15C0"/>
    <w:rsid w:val="00DD1706"/>
    <w:rsid w:val="00DD19A3"/>
    <w:rsid w:val="00DD1BB1"/>
    <w:rsid w:val="00DD2095"/>
    <w:rsid w:val="00DD264F"/>
    <w:rsid w:val="00DD27C0"/>
    <w:rsid w:val="00DD2AF5"/>
    <w:rsid w:val="00DD3149"/>
    <w:rsid w:val="00DD3993"/>
    <w:rsid w:val="00DD3B57"/>
    <w:rsid w:val="00DD3C48"/>
    <w:rsid w:val="00DD3E6D"/>
    <w:rsid w:val="00DD3E8F"/>
    <w:rsid w:val="00DD3F6D"/>
    <w:rsid w:val="00DD3F8A"/>
    <w:rsid w:val="00DD417C"/>
    <w:rsid w:val="00DD429B"/>
    <w:rsid w:val="00DD47C9"/>
    <w:rsid w:val="00DD4995"/>
    <w:rsid w:val="00DD49B2"/>
    <w:rsid w:val="00DD4DF1"/>
    <w:rsid w:val="00DD4E0B"/>
    <w:rsid w:val="00DD4FCD"/>
    <w:rsid w:val="00DD5063"/>
    <w:rsid w:val="00DD53C1"/>
    <w:rsid w:val="00DD5525"/>
    <w:rsid w:val="00DD5904"/>
    <w:rsid w:val="00DD5E1C"/>
    <w:rsid w:val="00DD60C5"/>
    <w:rsid w:val="00DD6206"/>
    <w:rsid w:val="00DD624A"/>
    <w:rsid w:val="00DD67D3"/>
    <w:rsid w:val="00DD684A"/>
    <w:rsid w:val="00DD68A3"/>
    <w:rsid w:val="00DD69C4"/>
    <w:rsid w:val="00DD6C64"/>
    <w:rsid w:val="00DD6DA4"/>
    <w:rsid w:val="00DD6F2B"/>
    <w:rsid w:val="00DD7201"/>
    <w:rsid w:val="00DD79A1"/>
    <w:rsid w:val="00DD7BA6"/>
    <w:rsid w:val="00DD7F60"/>
    <w:rsid w:val="00DD7FB0"/>
    <w:rsid w:val="00DE0622"/>
    <w:rsid w:val="00DE0738"/>
    <w:rsid w:val="00DE077E"/>
    <w:rsid w:val="00DE0C44"/>
    <w:rsid w:val="00DE0E62"/>
    <w:rsid w:val="00DE0FF3"/>
    <w:rsid w:val="00DE11F3"/>
    <w:rsid w:val="00DE152D"/>
    <w:rsid w:val="00DE1557"/>
    <w:rsid w:val="00DE15E9"/>
    <w:rsid w:val="00DE17D5"/>
    <w:rsid w:val="00DE193C"/>
    <w:rsid w:val="00DE1A93"/>
    <w:rsid w:val="00DE1C1F"/>
    <w:rsid w:val="00DE1DAE"/>
    <w:rsid w:val="00DE1E29"/>
    <w:rsid w:val="00DE1F86"/>
    <w:rsid w:val="00DE2326"/>
    <w:rsid w:val="00DE2512"/>
    <w:rsid w:val="00DE2A4F"/>
    <w:rsid w:val="00DE2DFD"/>
    <w:rsid w:val="00DE2E8B"/>
    <w:rsid w:val="00DE3692"/>
    <w:rsid w:val="00DE3979"/>
    <w:rsid w:val="00DE3A28"/>
    <w:rsid w:val="00DE3AD2"/>
    <w:rsid w:val="00DE3C32"/>
    <w:rsid w:val="00DE3CEC"/>
    <w:rsid w:val="00DE4239"/>
    <w:rsid w:val="00DE500B"/>
    <w:rsid w:val="00DE5032"/>
    <w:rsid w:val="00DE5139"/>
    <w:rsid w:val="00DE5517"/>
    <w:rsid w:val="00DE5573"/>
    <w:rsid w:val="00DE57C5"/>
    <w:rsid w:val="00DE5E72"/>
    <w:rsid w:val="00DE61C4"/>
    <w:rsid w:val="00DE624F"/>
    <w:rsid w:val="00DE6251"/>
    <w:rsid w:val="00DE66A9"/>
    <w:rsid w:val="00DE69CC"/>
    <w:rsid w:val="00DE6AE9"/>
    <w:rsid w:val="00DE6C9B"/>
    <w:rsid w:val="00DE6CDD"/>
    <w:rsid w:val="00DE7610"/>
    <w:rsid w:val="00DE789F"/>
    <w:rsid w:val="00DE78ED"/>
    <w:rsid w:val="00DE7912"/>
    <w:rsid w:val="00DE7998"/>
    <w:rsid w:val="00DE7C29"/>
    <w:rsid w:val="00DE7CF0"/>
    <w:rsid w:val="00DE7F29"/>
    <w:rsid w:val="00DF01F7"/>
    <w:rsid w:val="00DF03D8"/>
    <w:rsid w:val="00DF0539"/>
    <w:rsid w:val="00DF07BF"/>
    <w:rsid w:val="00DF082C"/>
    <w:rsid w:val="00DF0892"/>
    <w:rsid w:val="00DF0C27"/>
    <w:rsid w:val="00DF17B8"/>
    <w:rsid w:val="00DF1905"/>
    <w:rsid w:val="00DF1AC6"/>
    <w:rsid w:val="00DF1ADA"/>
    <w:rsid w:val="00DF1B8E"/>
    <w:rsid w:val="00DF1F5E"/>
    <w:rsid w:val="00DF237E"/>
    <w:rsid w:val="00DF23B1"/>
    <w:rsid w:val="00DF2635"/>
    <w:rsid w:val="00DF2AD6"/>
    <w:rsid w:val="00DF2BE2"/>
    <w:rsid w:val="00DF36DE"/>
    <w:rsid w:val="00DF3837"/>
    <w:rsid w:val="00DF3FF0"/>
    <w:rsid w:val="00DF4347"/>
    <w:rsid w:val="00DF43D1"/>
    <w:rsid w:val="00DF47C0"/>
    <w:rsid w:val="00DF493B"/>
    <w:rsid w:val="00DF49B5"/>
    <w:rsid w:val="00DF4AE5"/>
    <w:rsid w:val="00DF514A"/>
    <w:rsid w:val="00DF528A"/>
    <w:rsid w:val="00DF530A"/>
    <w:rsid w:val="00DF552A"/>
    <w:rsid w:val="00DF558E"/>
    <w:rsid w:val="00DF5591"/>
    <w:rsid w:val="00DF5735"/>
    <w:rsid w:val="00DF579C"/>
    <w:rsid w:val="00DF5B25"/>
    <w:rsid w:val="00DF5B8F"/>
    <w:rsid w:val="00DF5E0F"/>
    <w:rsid w:val="00DF6121"/>
    <w:rsid w:val="00DF6A0E"/>
    <w:rsid w:val="00DF6C73"/>
    <w:rsid w:val="00DF6CF4"/>
    <w:rsid w:val="00DF6EF7"/>
    <w:rsid w:val="00DF6FF5"/>
    <w:rsid w:val="00DF708B"/>
    <w:rsid w:val="00DF718E"/>
    <w:rsid w:val="00DF72AE"/>
    <w:rsid w:val="00DF786F"/>
    <w:rsid w:val="00DF7A60"/>
    <w:rsid w:val="00DF7A8F"/>
    <w:rsid w:val="00DF7AC0"/>
    <w:rsid w:val="00DF7E4A"/>
    <w:rsid w:val="00DF7E59"/>
    <w:rsid w:val="00E0011C"/>
    <w:rsid w:val="00E00124"/>
    <w:rsid w:val="00E0012D"/>
    <w:rsid w:val="00E002E9"/>
    <w:rsid w:val="00E003F8"/>
    <w:rsid w:val="00E00A26"/>
    <w:rsid w:val="00E00D37"/>
    <w:rsid w:val="00E00D81"/>
    <w:rsid w:val="00E010F3"/>
    <w:rsid w:val="00E01583"/>
    <w:rsid w:val="00E01696"/>
    <w:rsid w:val="00E0197D"/>
    <w:rsid w:val="00E01EE0"/>
    <w:rsid w:val="00E02452"/>
    <w:rsid w:val="00E0257F"/>
    <w:rsid w:val="00E02981"/>
    <w:rsid w:val="00E03273"/>
    <w:rsid w:val="00E032C5"/>
    <w:rsid w:val="00E034FF"/>
    <w:rsid w:val="00E03C09"/>
    <w:rsid w:val="00E03C32"/>
    <w:rsid w:val="00E03CF2"/>
    <w:rsid w:val="00E040ED"/>
    <w:rsid w:val="00E04755"/>
    <w:rsid w:val="00E049B8"/>
    <w:rsid w:val="00E04A45"/>
    <w:rsid w:val="00E04E68"/>
    <w:rsid w:val="00E05004"/>
    <w:rsid w:val="00E052CC"/>
    <w:rsid w:val="00E05517"/>
    <w:rsid w:val="00E057CF"/>
    <w:rsid w:val="00E059C8"/>
    <w:rsid w:val="00E06003"/>
    <w:rsid w:val="00E0640D"/>
    <w:rsid w:val="00E06CEC"/>
    <w:rsid w:val="00E06EFA"/>
    <w:rsid w:val="00E07494"/>
    <w:rsid w:val="00E074C1"/>
    <w:rsid w:val="00E07872"/>
    <w:rsid w:val="00E078AA"/>
    <w:rsid w:val="00E078B8"/>
    <w:rsid w:val="00E07B7C"/>
    <w:rsid w:val="00E07C90"/>
    <w:rsid w:val="00E1019D"/>
    <w:rsid w:val="00E10539"/>
    <w:rsid w:val="00E10547"/>
    <w:rsid w:val="00E10570"/>
    <w:rsid w:val="00E1065A"/>
    <w:rsid w:val="00E1077D"/>
    <w:rsid w:val="00E10C75"/>
    <w:rsid w:val="00E10D32"/>
    <w:rsid w:val="00E10E21"/>
    <w:rsid w:val="00E10E22"/>
    <w:rsid w:val="00E10EE1"/>
    <w:rsid w:val="00E10FAF"/>
    <w:rsid w:val="00E114AC"/>
    <w:rsid w:val="00E114D6"/>
    <w:rsid w:val="00E115F2"/>
    <w:rsid w:val="00E11635"/>
    <w:rsid w:val="00E11664"/>
    <w:rsid w:val="00E1184B"/>
    <w:rsid w:val="00E1215B"/>
    <w:rsid w:val="00E12CAC"/>
    <w:rsid w:val="00E12D2C"/>
    <w:rsid w:val="00E130DB"/>
    <w:rsid w:val="00E130E8"/>
    <w:rsid w:val="00E13361"/>
    <w:rsid w:val="00E13432"/>
    <w:rsid w:val="00E13BC4"/>
    <w:rsid w:val="00E13BFD"/>
    <w:rsid w:val="00E13E83"/>
    <w:rsid w:val="00E14353"/>
    <w:rsid w:val="00E149AD"/>
    <w:rsid w:val="00E14B6F"/>
    <w:rsid w:val="00E14B7A"/>
    <w:rsid w:val="00E14D64"/>
    <w:rsid w:val="00E15155"/>
    <w:rsid w:val="00E151D2"/>
    <w:rsid w:val="00E152F3"/>
    <w:rsid w:val="00E157A7"/>
    <w:rsid w:val="00E15C20"/>
    <w:rsid w:val="00E15CF8"/>
    <w:rsid w:val="00E15CF9"/>
    <w:rsid w:val="00E16504"/>
    <w:rsid w:val="00E1660E"/>
    <w:rsid w:val="00E16DA2"/>
    <w:rsid w:val="00E16E4A"/>
    <w:rsid w:val="00E16ED1"/>
    <w:rsid w:val="00E16EE7"/>
    <w:rsid w:val="00E16FB7"/>
    <w:rsid w:val="00E17118"/>
    <w:rsid w:val="00E17896"/>
    <w:rsid w:val="00E17C6A"/>
    <w:rsid w:val="00E17CAF"/>
    <w:rsid w:val="00E20021"/>
    <w:rsid w:val="00E202BD"/>
    <w:rsid w:val="00E20445"/>
    <w:rsid w:val="00E20D1E"/>
    <w:rsid w:val="00E20D92"/>
    <w:rsid w:val="00E21348"/>
    <w:rsid w:val="00E2138D"/>
    <w:rsid w:val="00E214EE"/>
    <w:rsid w:val="00E21B71"/>
    <w:rsid w:val="00E21D32"/>
    <w:rsid w:val="00E21E80"/>
    <w:rsid w:val="00E223A4"/>
    <w:rsid w:val="00E22BF4"/>
    <w:rsid w:val="00E22F85"/>
    <w:rsid w:val="00E22F9E"/>
    <w:rsid w:val="00E23516"/>
    <w:rsid w:val="00E2351C"/>
    <w:rsid w:val="00E235DF"/>
    <w:rsid w:val="00E23AFA"/>
    <w:rsid w:val="00E23D04"/>
    <w:rsid w:val="00E23DE2"/>
    <w:rsid w:val="00E23E96"/>
    <w:rsid w:val="00E23F0B"/>
    <w:rsid w:val="00E23F21"/>
    <w:rsid w:val="00E243CF"/>
    <w:rsid w:val="00E244F3"/>
    <w:rsid w:val="00E24730"/>
    <w:rsid w:val="00E24746"/>
    <w:rsid w:val="00E24B70"/>
    <w:rsid w:val="00E25254"/>
    <w:rsid w:val="00E252DD"/>
    <w:rsid w:val="00E253F7"/>
    <w:rsid w:val="00E2550B"/>
    <w:rsid w:val="00E2564E"/>
    <w:rsid w:val="00E25871"/>
    <w:rsid w:val="00E25978"/>
    <w:rsid w:val="00E25EE5"/>
    <w:rsid w:val="00E25F11"/>
    <w:rsid w:val="00E25F96"/>
    <w:rsid w:val="00E26111"/>
    <w:rsid w:val="00E261D0"/>
    <w:rsid w:val="00E264DB"/>
    <w:rsid w:val="00E2662F"/>
    <w:rsid w:val="00E266F6"/>
    <w:rsid w:val="00E269BD"/>
    <w:rsid w:val="00E26AD1"/>
    <w:rsid w:val="00E26B64"/>
    <w:rsid w:val="00E26BA1"/>
    <w:rsid w:val="00E27604"/>
    <w:rsid w:val="00E279E9"/>
    <w:rsid w:val="00E300C0"/>
    <w:rsid w:val="00E300EE"/>
    <w:rsid w:val="00E3014E"/>
    <w:rsid w:val="00E30210"/>
    <w:rsid w:val="00E3041A"/>
    <w:rsid w:val="00E30706"/>
    <w:rsid w:val="00E3070D"/>
    <w:rsid w:val="00E30830"/>
    <w:rsid w:val="00E30A81"/>
    <w:rsid w:val="00E30B51"/>
    <w:rsid w:val="00E3129C"/>
    <w:rsid w:val="00E314FD"/>
    <w:rsid w:val="00E315B6"/>
    <w:rsid w:val="00E31BE0"/>
    <w:rsid w:val="00E31C7A"/>
    <w:rsid w:val="00E31C7F"/>
    <w:rsid w:val="00E3212E"/>
    <w:rsid w:val="00E321D6"/>
    <w:rsid w:val="00E3234E"/>
    <w:rsid w:val="00E32837"/>
    <w:rsid w:val="00E3283B"/>
    <w:rsid w:val="00E32E29"/>
    <w:rsid w:val="00E33011"/>
    <w:rsid w:val="00E3331A"/>
    <w:rsid w:val="00E33446"/>
    <w:rsid w:val="00E33656"/>
    <w:rsid w:val="00E33781"/>
    <w:rsid w:val="00E33855"/>
    <w:rsid w:val="00E33AC5"/>
    <w:rsid w:val="00E33DF2"/>
    <w:rsid w:val="00E33F86"/>
    <w:rsid w:val="00E33FCE"/>
    <w:rsid w:val="00E34008"/>
    <w:rsid w:val="00E34590"/>
    <w:rsid w:val="00E3491E"/>
    <w:rsid w:val="00E34A81"/>
    <w:rsid w:val="00E34BFD"/>
    <w:rsid w:val="00E34CE5"/>
    <w:rsid w:val="00E34DE4"/>
    <w:rsid w:val="00E34F63"/>
    <w:rsid w:val="00E35012"/>
    <w:rsid w:val="00E35117"/>
    <w:rsid w:val="00E35478"/>
    <w:rsid w:val="00E355AE"/>
    <w:rsid w:val="00E3560A"/>
    <w:rsid w:val="00E356C7"/>
    <w:rsid w:val="00E35E1D"/>
    <w:rsid w:val="00E3621B"/>
    <w:rsid w:val="00E366C3"/>
    <w:rsid w:val="00E36C5B"/>
    <w:rsid w:val="00E36E7C"/>
    <w:rsid w:val="00E36EC2"/>
    <w:rsid w:val="00E36F13"/>
    <w:rsid w:val="00E37355"/>
    <w:rsid w:val="00E37391"/>
    <w:rsid w:val="00E373F3"/>
    <w:rsid w:val="00E37407"/>
    <w:rsid w:val="00E37675"/>
    <w:rsid w:val="00E400B1"/>
    <w:rsid w:val="00E4077E"/>
    <w:rsid w:val="00E40789"/>
    <w:rsid w:val="00E409F2"/>
    <w:rsid w:val="00E40BCA"/>
    <w:rsid w:val="00E40EC5"/>
    <w:rsid w:val="00E40FFE"/>
    <w:rsid w:val="00E4106F"/>
    <w:rsid w:val="00E41A17"/>
    <w:rsid w:val="00E41ACE"/>
    <w:rsid w:val="00E41AFB"/>
    <w:rsid w:val="00E41BB1"/>
    <w:rsid w:val="00E41BCD"/>
    <w:rsid w:val="00E41DAE"/>
    <w:rsid w:val="00E41DC1"/>
    <w:rsid w:val="00E41DDB"/>
    <w:rsid w:val="00E41FB7"/>
    <w:rsid w:val="00E420B2"/>
    <w:rsid w:val="00E420C3"/>
    <w:rsid w:val="00E42427"/>
    <w:rsid w:val="00E4276A"/>
    <w:rsid w:val="00E42960"/>
    <w:rsid w:val="00E42AE0"/>
    <w:rsid w:val="00E42BBF"/>
    <w:rsid w:val="00E42BE5"/>
    <w:rsid w:val="00E43034"/>
    <w:rsid w:val="00E4304D"/>
    <w:rsid w:val="00E432B0"/>
    <w:rsid w:val="00E43515"/>
    <w:rsid w:val="00E43527"/>
    <w:rsid w:val="00E43C9F"/>
    <w:rsid w:val="00E43EFB"/>
    <w:rsid w:val="00E43FAA"/>
    <w:rsid w:val="00E440E9"/>
    <w:rsid w:val="00E44542"/>
    <w:rsid w:val="00E4464A"/>
    <w:rsid w:val="00E44664"/>
    <w:rsid w:val="00E447F8"/>
    <w:rsid w:val="00E44A64"/>
    <w:rsid w:val="00E45032"/>
    <w:rsid w:val="00E45234"/>
    <w:rsid w:val="00E453E7"/>
    <w:rsid w:val="00E45477"/>
    <w:rsid w:val="00E45F6E"/>
    <w:rsid w:val="00E45F72"/>
    <w:rsid w:val="00E46757"/>
    <w:rsid w:val="00E472AB"/>
    <w:rsid w:val="00E4760D"/>
    <w:rsid w:val="00E479BC"/>
    <w:rsid w:val="00E47A1B"/>
    <w:rsid w:val="00E47F30"/>
    <w:rsid w:val="00E50164"/>
    <w:rsid w:val="00E501C1"/>
    <w:rsid w:val="00E501D6"/>
    <w:rsid w:val="00E50736"/>
    <w:rsid w:val="00E50880"/>
    <w:rsid w:val="00E50910"/>
    <w:rsid w:val="00E509A3"/>
    <w:rsid w:val="00E50CB9"/>
    <w:rsid w:val="00E50D30"/>
    <w:rsid w:val="00E513BC"/>
    <w:rsid w:val="00E51539"/>
    <w:rsid w:val="00E517F0"/>
    <w:rsid w:val="00E518E0"/>
    <w:rsid w:val="00E52350"/>
    <w:rsid w:val="00E52BAA"/>
    <w:rsid w:val="00E52BE0"/>
    <w:rsid w:val="00E52D55"/>
    <w:rsid w:val="00E52E66"/>
    <w:rsid w:val="00E52F0E"/>
    <w:rsid w:val="00E533EB"/>
    <w:rsid w:val="00E535C5"/>
    <w:rsid w:val="00E535E2"/>
    <w:rsid w:val="00E53782"/>
    <w:rsid w:val="00E539CB"/>
    <w:rsid w:val="00E5417A"/>
    <w:rsid w:val="00E54E44"/>
    <w:rsid w:val="00E55362"/>
    <w:rsid w:val="00E55D8F"/>
    <w:rsid w:val="00E55E4F"/>
    <w:rsid w:val="00E55FA1"/>
    <w:rsid w:val="00E560CC"/>
    <w:rsid w:val="00E56226"/>
    <w:rsid w:val="00E563B6"/>
    <w:rsid w:val="00E567E8"/>
    <w:rsid w:val="00E56C36"/>
    <w:rsid w:val="00E576ED"/>
    <w:rsid w:val="00E57C2F"/>
    <w:rsid w:val="00E57FBA"/>
    <w:rsid w:val="00E603A7"/>
    <w:rsid w:val="00E6063C"/>
    <w:rsid w:val="00E60B02"/>
    <w:rsid w:val="00E61282"/>
    <w:rsid w:val="00E613D4"/>
    <w:rsid w:val="00E616D1"/>
    <w:rsid w:val="00E61791"/>
    <w:rsid w:val="00E619F7"/>
    <w:rsid w:val="00E61CA6"/>
    <w:rsid w:val="00E62075"/>
    <w:rsid w:val="00E620FE"/>
    <w:rsid w:val="00E62C8C"/>
    <w:rsid w:val="00E62E33"/>
    <w:rsid w:val="00E62FEB"/>
    <w:rsid w:val="00E63081"/>
    <w:rsid w:val="00E63121"/>
    <w:rsid w:val="00E6334D"/>
    <w:rsid w:val="00E63809"/>
    <w:rsid w:val="00E64099"/>
    <w:rsid w:val="00E64257"/>
    <w:rsid w:val="00E6448C"/>
    <w:rsid w:val="00E646CD"/>
    <w:rsid w:val="00E64E3C"/>
    <w:rsid w:val="00E64E4B"/>
    <w:rsid w:val="00E64EFC"/>
    <w:rsid w:val="00E6536F"/>
    <w:rsid w:val="00E6540C"/>
    <w:rsid w:val="00E65BC4"/>
    <w:rsid w:val="00E65C5A"/>
    <w:rsid w:val="00E65D75"/>
    <w:rsid w:val="00E661F1"/>
    <w:rsid w:val="00E6642A"/>
    <w:rsid w:val="00E664D1"/>
    <w:rsid w:val="00E66515"/>
    <w:rsid w:val="00E66607"/>
    <w:rsid w:val="00E66654"/>
    <w:rsid w:val="00E66B0B"/>
    <w:rsid w:val="00E66B37"/>
    <w:rsid w:val="00E67034"/>
    <w:rsid w:val="00E6707E"/>
    <w:rsid w:val="00E670F9"/>
    <w:rsid w:val="00E67129"/>
    <w:rsid w:val="00E6713B"/>
    <w:rsid w:val="00E67172"/>
    <w:rsid w:val="00E67561"/>
    <w:rsid w:val="00E677E1"/>
    <w:rsid w:val="00E67B35"/>
    <w:rsid w:val="00E67B9E"/>
    <w:rsid w:val="00E67F92"/>
    <w:rsid w:val="00E70062"/>
    <w:rsid w:val="00E701B7"/>
    <w:rsid w:val="00E70339"/>
    <w:rsid w:val="00E70402"/>
    <w:rsid w:val="00E706C5"/>
    <w:rsid w:val="00E708B0"/>
    <w:rsid w:val="00E70C2B"/>
    <w:rsid w:val="00E70F73"/>
    <w:rsid w:val="00E71124"/>
    <w:rsid w:val="00E7138D"/>
    <w:rsid w:val="00E7153C"/>
    <w:rsid w:val="00E715C3"/>
    <w:rsid w:val="00E716B0"/>
    <w:rsid w:val="00E7187C"/>
    <w:rsid w:val="00E71BDF"/>
    <w:rsid w:val="00E71EE2"/>
    <w:rsid w:val="00E71F20"/>
    <w:rsid w:val="00E71FCC"/>
    <w:rsid w:val="00E72388"/>
    <w:rsid w:val="00E7271E"/>
    <w:rsid w:val="00E7278A"/>
    <w:rsid w:val="00E72AAC"/>
    <w:rsid w:val="00E72B2A"/>
    <w:rsid w:val="00E72DD0"/>
    <w:rsid w:val="00E72E75"/>
    <w:rsid w:val="00E7330C"/>
    <w:rsid w:val="00E73615"/>
    <w:rsid w:val="00E73A95"/>
    <w:rsid w:val="00E73B78"/>
    <w:rsid w:val="00E73C9F"/>
    <w:rsid w:val="00E73F76"/>
    <w:rsid w:val="00E743D6"/>
    <w:rsid w:val="00E74831"/>
    <w:rsid w:val="00E74D18"/>
    <w:rsid w:val="00E74F47"/>
    <w:rsid w:val="00E751F5"/>
    <w:rsid w:val="00E75204"/>
    <w:rsid w:val="00E75455"/>
    <w:rsid w:val="00E7549F"/>
    <w:rsid w:val="00E75A08"/>
    <w:rsid w:val="00E75A92"/>
    <w:rsid w:val="00E7600D"/>
    <w:rsid w:val="00E7607E"/>
    <w:rsid w:val="00E76378"/>
    <w:rsid w:val="00E767AB"/>
    <w:rsid w:val="00E76C59"/>
    <w:rsid w:val="00E76E28"/>
    <w:rsid w:val="00E7705C"/>
    <w:rsid w:val="00E77190"/>
    <w:rsid w:val="00E7726D"/>
    <w:rsid w:val="00E77412"/>
    <w:rsid w:val="00E77564"/>
    <w:rsid w:val="00E77637"/>
    <w:rsid w:val="00E778ED"/>
    <w:rsid w:val="00E77A69"/>
    <w:rsid w:val="00E800B7"/>
    <w:rsid w:val="00E800E9"/>
    <w:rsid w:val="00E80184"/>
    <w:rsid w:val="00E80482"/>
    <w:rsid w:val="00E81314"/>
    <w:rsid w:val="00E817C8"/>
    <w:rsid w:val="00E81ABA"/>
    <w:rsid w:val="00E82139"/>
    <w:rsid w:val="00E828C2"/>
    <w:rsid w:val="00E829ED"/>
    <w:rsid w:val="00E83190"/>
    <w:rsid w:val="00E831C2"/>
    <w:rsid w:val="00E8370C"/>
    <w:rsid w:val="00E83973"/>
    <w:rsid w:val="00E839F1"/>
    <w:rsid w:val="00E83AEF"/>
    <w:rsid w:val="00E83DC8"/>
    <w:rsid w:val="00E840C6"/>
    <w:rsid w:val="00E8416D"/>
    <w:rsid w:val="00E845C6"/>
    <w:rsid w:val="00E8477B"/>
    <w:rsid w:val="00E848C5"/>
    <w:rsid w:val="00E84BC6"/>
    <w:rsid w:val="00E84DD9"/>
    <w:rsid w:val="00E85019"/>
    <w:rsid w:val="00E850CE"/>
    <w:rsid w:val="00E85261"/>
    <w:rsid w:val="00E8553C"/>
    <w:rsid w:val="00E85B99"/>
    <w:rsid w:val="00E85B9F"/>
    <w:rsid w:val="00E85CB3"/>
    <w:rsid w:val="00E85D6F"/>
    <w:rsid w:val="00E86109"/>
    <w:rsid w:val="00E861DC"/>
    <w:rsid w:val="00E8620B"/>
    <w:rsid w:val="00E8635A"/>
    <w:rsid w:val="00E86387"/>
    <w:rsid w:val="00E863B9"/>
    <w:rsid w:val="00E864CE"/>
    <w:rsid w:val="00E86CCB"/>
    <w:rsid w:val="00E86EFA"/>
    <w:rsid w:val="00E87033"/>
    <w:rsid w:val="00E87142"/>
    <w:rsid w:val="00E8783A"/>
    <w:rsid w:val="00E878FD"/>
    <w:rsid w:val="00E87A74"/>
    <w:rsid w:val="00E87EEF"/>
    <w:rsid w:val="00E903C6"/>
    <w:rsid w:val="00E906C2"/>
    <w:rsid w:val="00E9074B"/>
    <w:rsid w:val="00E9094B"/>
    <w:rsid w:val="00E90C9C"/>
    <w:rsid w:val="00E90F7D"/>
    <w:rsid w:val="00E9103C"/>
    <w:rsid w:val="00E9141D"/>
    <w:rsid w:val="00E91656"/>
    <w:rsid w:val="00E91806"/>
    <w:rsid w:val="00E920DF"/>
    <w:rsid w:val="00E92123"/>
    <w:rsid w:val="00E922DD"/>
    <w:rsid w:val="00E9249D"/>
    <w:rsid w:val="00E92563"/>
    <w:rsid w:val="00E92A18"/>
    <w:rsid w:val="00E92EBE"/>
    <w:rsid w:val="00E931AE"/>
    <w:rsid w:val="00E933D0"/>
    <w:rsid w:val="00E933EF"/>
    <w:rsid w:val="00E93526"/>
    <w:rsid w:val="00E93BFB"/>
    <w:rsid w:val="00E94124"/>
    <w:rsid w:val="00E94248"/>
    <w:rsid w:val="00E9447C"/>
    <w:rsid w:val="00E9497F"/>
    <w:rsid w:val="00E94A60"/>
    <w:rsid w:val="00E94B34"/>
    <w:rsid w:val="00E94FE4"/>
    <w:rsid w:val="00E9503D"/>
    <w:rsid w:val="00E95099"/>
    <w:rsid w:val="00E95149"/>
    <w:rsid w:val="00E9544B"/>
    <w:rsid w:val="00E95510"/>
    <w:rsid w:val="00E9573D"/>
    <w:rsid w:val="00E959F7"/>
    <w:rsid w:val="00E95DA4"/>
    <w:rsid w:val="00E95E3B"/>
    <w:rsid w:val="00E95EDD"/>
    <w:rsid w:val="00E960FD"/>
    <w:rsid w:val="00E96416"/>
    <w:rsid w:val="00E9655B"/>
    <w:rsid w:val="00E966BC"/>
    <w:rsid w:val="00E96B63"/>
    <w:rsid w:val="00E96F0D"/>
    <w:rsid w:val="00E973F3"/>
    <w:rsid w:val="00E97449"/>
    <w:rsid w:val="00E9748E"/>
    <w:rsid w:val="00E97513"/>
    <w:rsid w:val="00E979BA"/>
    <w:rsid w:val="00E97A10"/>
    <w:rsid w:val="00E97ACC"/>
    <w:rsid w:val="00E97C71"/>
    <w:rsid w:val="00E97DFE"/>
    <w:rsid w:val="00EA0114"/>
    <w:rsid w:val="00EA0144"/>
    <w:rsid w:val="00EA026E"/>
    <w:rsid w:val="00EA02EE"/>
    <w:rsid w:val="00EA052B"/>
    <w:rsid w:val="00EA0BBB"/>
    <w:rsid w:val="00EA0FEF"/>
    <w:rsid w:val="00EA115D"/>
    <w:rsid w:val="00EA11D9"/>
    <w:rsid w:val="00EA1359"/>
    <w:rsid w:val="00EA1435"/>
    <w:rsid w:val="00EA161C"/>
    <w:rsid w:val="00EA1706"/>
    <w:rsid w:val="00EA1836"/>
    <w:rsid w:val="00EA1937"/>
    <w:rsid w:val="00EA1C1A"/>
    <w:rsid w:val="00EA1E42"/>
    <w:rsid w:val="00EA2278"/>
    <w:rsid w:val="00EA240F"/>
    <w:rsid w:val="00EA2A4B"/>
    <w:rsid w:val="00EA2C41"/>
    <w:rsid w:val="00EA2C65"/>
    <w:rsid w:val="00EA325C"/>
    <w:rsid w:val="00EA33D7"/>
    <w:rsid w:val="00EA33F5"/>
    <w:rsid w:val="00EA35D0"/>
    <w:rsid w:val="00EA3665"/>
    <w:rsid w:val="00EA376C"/>
    <w:rsid w:val="00EA37B5"/>
    <w:rsid w:val="00EA38FF"/>
    <w:rsid w:val="00EA3B15"/>
    <w:rsid w:val="00EA3BCC"/>
    <w:rsid w:val="00EA3BFA"/>
    <w:rsid w:val="00EA3F91"/>
    <w:rsid w:val="00EA42B7"/>
    <w:rsid w:val="00EA4BAB"/>
    <w:rsid w:val="00EA4E53"/>
    <w:rsid w:val="00EA4F0F"/>
    <w:rsid w:val="00EA56B0"/>
    <w:rsid w:val="00EA581E"/>
    <w:rsid w:val="00EA5956"/>
    <w:rsid w:val="00EA62FC"/>
    <w:rsid w:val="00EA6308"/>
    <w:rsid w:val="00EA6878"/>
    <w:rsid w:val="00EA69DF"/>
    <w:rsid w:val="00EA6B0C"/>
    <w:rsid w:val="00EA6BEB"/>
    <w:rsid w:val="00EA6CAC"/>
    <w:rsid w:val="00EA6D7C"/>
    <w:rsid w:val="00EA7586"/>
    <w:rsid w:val="00EA7C62"/>
    <w:rsid w:val="00EA7E26"/>
    <w:rsid w:val="00EB02D1"/>
    <w:rsid w:val="00EB03C4"/>
    <w:rsid w:val="00EB070F"/>
    <w:rsid w:val="00EB07A4"/>
    <w:rsid w:val="00EB07FC"/>
    <w:rsid w:val="00EB0836"/>
    <w:rsid w:val="00EB15AD"/>
    <w:rsid w:val="00EB16E9"/>
    <w:rsid w:val="00EB1C48"/>
    <w:rsid w:val="00EB1CC0"/>
    <w:rsid w:val="00EB1F76"/>
    <w:rsid w:val="00EB2133"/>
    <w:rsid w:val="00EB22FB"/>
    <w:rsid w:val="00EB2396"/>
    <w:rsid w:val="00EB2462"/>
    <w:rsid w:val="00EB25CF"/>
    <w:rsid w:val="00EB298B"/>
    <w:rsid w:val="00EB2B65"/>
    <w:rsid w:val="00EB2D2D"/>
    <w:rsid w:val="00EB2DA8"/>
    <w:rsid w:val="00EB382A"/>
    <w:rsid w:val="00EB3BC4"/>
    <w:rsid w:val="00EB3C81"/>
    <w:rsid w:val="00EB3F97"/>
    <w:rsid w:val="00EB4071"/>
    <w:rsid w:val="00EB40AB"/>
    <w:rsid w:val="00EB40ED"/>
    <w:rsid w:val="00EB4258"/>
    <w:rsid w:val="00EB4356"/>
    <w:rsid w:val="00EB44BE"/>
    <w:rsid w:val="00EB4530"/>
    <w:rsid w:val="00EB45FB"/>
    <w:rsid w:val="00EB4710"/>
    <w:rsid w:val="00EB47F7"/>
    <w:rsid w:val="00EB487A"/>
    <w:rsid w:val="00EB4FA4"/>
    <w:rsid w:val="00EB50A1"/>
    <w:rsid w:val="00EB51AD"/>
    <w:rsid w:val="00EB5D6D"/>
    <w:rsid w:val="00EB6026"/>
    <w:rsid w:val="00EB60CE"/>
    <w:rsid w:val="00EB6102"/>
    <w:rsid w:val="00EB62B9"/>
    <w:rsid w:val="00EB6379"/>
    <w:rsid w:val="00EB6F97"/>
    <w:rsid w:val="00EB71CA"/>
    <w:rsid w:val="00EB74CB"/>
    <w:rsid w:val="00EB76E8"/>
    <w:rsid w:val="00EB77A0"/>
    <w:rsid w:val="00EB7B63"/>
    <w:rsid w:val="00EB7BE9"/>
    <w:rsid w:val="00EC0381"/>
    <w:rsid w:val="00EC0A07"/>
    <w:rsid w:val="00EC118D"/>
    <w:rsid w:val="00EC1227"/>
    <w:rsid w:val="00EC186E"/>
    <w:rsid w:val="00EC1B53"/>
    <w:rsid w:val="00EC1D53"/>
    <w:rsid w:val="00EC2239"/>
    <w:rsid w:val="00EC25FE"/>
    <w:rsid w:val="00EC2676"/>
    <w:rsid w:val="00EC3041"/>
    <w:rsid w:val="00EC313F"/>
    <w:rsid w:val="00EC3D1C"/>
    <w:rsid w:val="00EC3D68"/>
    <w:rsid w:val="00EC3EF4"/>
    <w:rsid w:val="00EC424A"/>
    <w:rsid w:val="00EC43BA"/>
    <w:rsid w:val="00EC4BB7"/>
    <w:rsid w:val="00EC567E"/>
    <w:rsid w:val="00EC5B96"/>
    <w:rsid w:val="00EC63DA"/>
    <w:rsid w:val="00EC64F5"/>
    <w:rsid w:val="00EC659D"/>
    <w:rsid w:val="00EC66A4"/>
    <w:rsid w:val="00EC66A8"/>
    <w:rsid w:val="00EC6EF9"/>
    <w:rsid w:val="00EC7206"/>
    <w:rsid w:val="00EC72E4"/>
    <w:rsid w:val="00EC7405"/>
    <w:rsid w:val="00EC75A0"/>
    <w:rsid w:val="00EC784A"/>
    <w:rsid w:val="00EC7C6F"/>
    <w:rsid w:val="00EC7D05"/>
    <w:rsid w:val="00ED0292"/>
    <w:rsid w:val="00ED02FC"/>
    <w:rsid w:val="00ED0310"/>
    <w:rsid w:val="00ED0384"/>
    <w:rsid w:val="00ED0A62"/>
    <w:rsid w:val="00ED0D95"/>
    <w:rsid w:val="00ED0E41"/>
    <w:rsid w:val="00ED0F32"/>
    <w:rsid w:val="00ED0FC6"/>
    <w:rsid w:val="00ED10A4"/>
    <w:rsid w:val="00ED1176"/>
    <w:rsid w:val="00ED1404"/>
    <w:rsid w:val="00ED14CF"/>
    <w:rsid w:val="00ED19A1"/>
    <w:rsid w:val="00ED19AB"/>
    <w:rsid w:val="00ED1A2A"/>
    <w:rsid w:val="00ED1B0C"/>
    <w:rsid w:val="00ED1BA6"/>
    <w:rsid w:val="00ED1DEF"/>
    <w:rsid w:val="00ED1DFA"/>
    <w:rsid w:val="00ED2197"/>
    <w:rsid w:val="00ED2824"/>
    <w:rsid w:val="00ED3115"/>
    <w:rsid w:val="00ED3466"/>
    <w:rsid w:val="00ED3522"/>
    <w:rsid w:val="00ED3846"/>
    <w:rsid w:val="00ED3959"/>
    <w:rsid w:val="00ED39F8"/>
    <w:rsid w:val="00ED3AF2"/>
    <w:rsid w:val="00ED4106"/>
    <w:rsid w:val="00ED45C0"/>
    <w:rsid w:val="00ED4800"/>
    <w:rsid w:val="00ED50E0"/>
    <w:rsid w:val="00ED5150"/>
    <w:rsid w:val="00ED574A"/>
    <w:rsid w:val="00ED57FB"/>
    <w:rsid w:val="00ED62F9"/>
    <w:rsid w:val="00ED6C3D"/>
    <w:rsid w:val="00ED6E00"/>
    <w:rsid w:val="00ED7068"/>
    <w:rsid w:val="00ED7305"/>
    <w:rsid w:val="00ED7BC6"/>
    <w:rsid w:val="00ED7C29"/>
    <w:rsid w:val="00EE0BF9"/>
    <w:rsid w:val="00EE0C52"/>
    <w:rsid w:val="00EE0C8D"/>
    <w:rsid w:val="00EE0CCE"/>
    <w:rsid w:val="00EE1256"/>
    <w:rsid w:val="00EE165B"/>
    <w:rsid w:val="00EE1810"/>
    <w:rsid w:val="00EE1845"/>
    <w:rsid w:val="00EE19B0"/>
    <w:rsid w:val="00EE1C21"/>
    <w:rsid w:val="00EE1C51"/>
    <w:rsid w:val="00EE1EA7"/>
    <w:rsid w:val="00EE1EB2"/>
    <w:rsid w:val="00EE254E"/>
    <w:rsid w:val="00EE25A7"/>
    <w:rsid w:val="00EE2957"/>
    <w:rsid w:val="00EE2C0A"/>
    <w:rsid w:val="00EE2FE1"/>
    <w:rsid w:val="00EE34F4"/>
    <w:rsid w:val="00EE3571"/>
    <w:rsid w:val="00EE361D"/>
    <w:rsid w:val="00EE3AA3"/>
    <w:rsid w:val="00EE3AF5"/>
    <w:rsid w:val="00EE3B0E"/>
    <w:rsid w:val="00EE3D30"/>
    <w:rsid w:val="00EE3E9E"/>
    <w:rsid w:val="00EE400A"/>
    <w:rsid w:val="00EE4086"/>
    <w:rsid w:val="00EE41AE"/>
    <w:rsid w:val="00EE464F"/>
    <w:rsid w:val="00EE51E3"/>
    <w:rsid w:val="00EE528C"/>
    <w:rsid w:val="00EE54E6"/>
    <w:rsid w:val="00EE5873"/>
    <w:rsid w:val="00EE59FB"/>
    <w:rsid w:val="00EE5BE9"/>
    <w:rsid w:val="00EE5C7C"/>
    <w:rsid w:val="00EE5D20"/>
    <w:rsid w:val="00EE5D92"/>
    <w:rsid w:val="00EE622C"/>
    <w:rsid w:val="00EE6370"/>
    <w:rsid w:val="00EE6573"/>
    <w:rsid w:val="00EE65C3"/>
    <w:rsid w:val="00EE6AFA"/>
    <w:rsid w:val="00EE6CEB"/>
    <w:rsid w:val="00EE6D84"/>
    <w:rsid w:val="00EE6E77"/>
    <w:rsid w:val="00EE6EC3"/>
    <w:rsid w:val="00EE70ED"/>
    <w:rsid w:val="00EE736B"/>
    <w:rsid w:val="00EE7674"/>
    <w:rsid w:val="00EE7693"/>
    <w:rsid w:val="00EE78D1"/>
    <w:rsid w:val="00EE790D"/>
    <w:rsid w:val="00EE7E59"/>
    <w:rsid w:val="00EF025A"/>
    <w:rsid w:val="00EF0442"/>
    <w:rsid w:val="00EF05E5"/>
    <w:rsid w:val="00EF0687"/>
    <w:rsid w:val="00EF0834"/>
    <w:rsid w:val="00EF0857"/>
    <w:rsid w:val="00EF0A60"/>
    <w:rsid w:val="00EF0C41"/>
    <w:rsid w:val="00EF0DC2"/>
    <w:rsid w:val="00EF118B"/>
    <w:rsid w:val="00EF1465"/>
    <w:rsid w:val="00EF196C"/>
    <w:rsid w:val="00EF2140"/>
    <w:rsid w:val="00EF26AB"/>
    <w:rsid w:val="00EF2B27"/>
    <w:rsid w:val="00EF2D25"/>
    <w:rsid w:val="00EF2F6E"/>
    <w:rsid w:val="00EF3052"/>
    <w:rsid w:val="00EF33A5"/>
    <w:rsid w:val="00EF3A00"/>
    <w:rsid w:val="00EF3C90"/>
    <w:rsid w:val="00EF4844"/>
    <w:rsid w:val="00EF4863"/>
    <w:rsid w:val="00EF489F"/>
    <w:rsid w:val="00EF4C4F"/>
    <w:rsid w:val="00EF4C55"/>
    <w:rsid w:val="00EF4CBF"/>
    <w:rsid w:val="00EF51CE"/>
    <w:rsid w:val="00EF5393"/>
    <w:rsid w:val="00EF545A"/>
    <w:rsid w:val="00EF584E"/>
    <w:rsid w:val="00EF59BB"/>
    <w:rsid w:val="00EF59C5"/>
    <w:rsid w:val="00EF5A1D"/>
    <w:rsid w:val="00EF5E1F"/>
    <w:rsid w:val="00EF5EED"/>
    <w:rsid w:val="00EF62D0"/>
    <w:rsid w:val="00EF68DE"/>
    <w:rsid w:val="00EF6AAB"/>
    <w:rsid w:val="00EF6B48"/>
    <w:rsid w:val="00EF6CF6"/>
    <w:rsid w:val="00EF710B"/>
    <w:rsid w:val="00EF74C2"/>
    <w:rsid w:val="00EF768B"/>
    <w:rsid w:val="00EF7806"/>
    <w:rsid w:val="00EF78CD"/>
    <w:rsid w:val="00EF792C"/>
    <w:rsid w:val="00EF79C7"/>
    <w:rsid w:val="00EF7AAD"/>
    <w:rsid w:val="00EF7F3D"/>
    <w:rsid w:val="00F000FA"/>
    <w:rsid w:val="00F00457"/>
    <w:rsid w:val="00F00489"/>
    <w:rsid w:val="00F00758"/>
    <w:rsid w:val="00F01457"/>
    <w:rsid w:val="00F016B4"/>
    <w:rsid w:val="00F016B8"/>
    <w:rsid w:val="00F019C6"/>
    <w:rsid w:val="00F01A93"/>
    <w:rsid w:val="00F01C64"/>
    <w:rsid w:val="00F021F7"/>
    <w:rsid w:val="00F02568"/>
    <w:rsid w:val="00F02F12"/>
    <w:rsid w:val="00F03041"/>
    <w:rsid w:val="00F03590"/>
    <w:rsid w:val="00F037EB"/>
    <w:rsid w:val="00F038B9"/>
    <w:rsid w:val="00F03946"/>
    <w:rsid w:val="00F03DC2"/>
    <w:rsid w:val="00F0426D"/>
    <w:rsid w:val="00F0436B"/>
    <w:rsid w:val="00F04B3A"/>
    <w:rsid w:val="00F0501F"/>
    <w:rsid w:val="00F0506C"/>
    <w:rsid w:val="00F057DB"/>
    <w:rsid w:val="00F05D56"/>
    <w:rsid w:val="00F0620E"/>
    <w:rsid w:val="00F06335"/>
    <w:rsid w:val="00F06876"/>
    <w:rsid w:val="00F06B03"/>
    <w:rsid w:val="00F06BD1"/>
    <w:rsid w:val="00F07120"/>
    <w:rsid w:val="00F07245"/>
    <w:rsid w:val="00F0759F"/>
    <w:rsid w:val="00F1010C"/>
    <w:rsid w:val="00F10612"/>
    <w:rsid w:val="00F1083B"/>
    <w:rsid w:val="00F10A1C"/>
    <w:rsid w:val="00F10AD2"/>
    <w:rsid w:val="00F10C3A"/>
    <w:rsid w:val="00F10F4B"/>
    <w:rsid w:val="00F11126"/>
    <w:rsid w:val="00F114EA"/>
    <w:rsid w:val="00F11C98"/>
    <w:rsid w:val="00F11F10"/>
    <w:rsid w:val="00F12609"/>
    <w:rsid w:val="00F12616"/>
    <w:rsid w:val="00F1278A"/>
    <w:rsid w:val="00F12B71"/>
    <w:rsid w:val="00F12C5D"/>
    <w:rsid w:val="00F12C7B"/>
    <w:rsid w:val="00F13124"/>
    <w:rsid w:val="00F13417"/>
    <w:rsid w:val="00F13459"/>
    <w:rsid w:val="00F139C4"/>
    <w:rsid w:val="00F13AFF"/>
    <w:rsid w:val="00F13B5E"/>
    <w:rsid w:val="00F13EFE"/>
    <w:rsid w:val="00F13F97"/>
    <w:rsid w:val="00F13FFF"/>
    <w:rsid w:val="00F140E5"/>
    <w:rsid w:val="00F145C2"/>
    <w:rsid w:val="00F145D2"/>
    <w:rsid w:val="00F14935"/>
    <w:rsid w:val="00F14CDF"/>
    <w:rsid w:val="00F15057"/>
    <w:rsid w:val="00F151C9"/>
    <w:rsid w:val="00F1689C"/>
    <w:rsid w:val="00F1694A"/>
    <w:rsid w:val="00F16B0D"/>
    <w:rsid w:val="00F16CCF"/>
    <w:rsid w:val="00F16DA5"/>
    <w:rsid w:val="00F17212"/>
    <w:rsid w:val="00F174D2"/>
    <w:rsid w:val="00F17771"/>
    <w:rsid w:val="00F17946"/>
    <w:rsid w:val="00F17A86"/>
    <w:rsid w:val="00F17DC4"/>
    <w:rsid w:val="00F202BC"/>
    <w:rsid w:val="00F20571"/>
    <w:rsid w:val="00F2059C"/>
    <w:rsid w:val="00F20712"/>
    <w:rsid w:val="00F20958"/>
    <w:rsid w:val="00F20A51"/>
    <w:rsid w:val="00F20AC2"/>
    <w:rsid w:val="00F20B03"/>
    <w:rsid w:val="00F20C2D"/>
    <w:rsid w:val="00F20C4F"/>
    <w:rsid w:val="00F218BE"/>
    <w:rsid w:val="00F2196D"/>
    <w:rsid w:val="00F21B8D"/>
    <w:rsid w:val="00F21BC2"/>
    <w:rsid w:val="00F220DE"/>
    <w:rsid w:val="00F221B5"/>
    <w:rsid w:val="00F22A23"/>
    <w:rsid w:val="00F22DBE"/>
    <w:rsid w:val="00F2309F"/>
    <w:rsid w:val="00F2321C"/>
    <w:rsid w:val="00F235C8"/>
    <w:rsid w:val="00F23772"/>
    <w:rsid w:val="00F23822"/>
    <w:rsid w:val="00F23C49"/>
    <w:rsid w:val="00F23FC0"/>
    <w:rsid w:val="00F24140"/>
    <w:rsid w:val="00F241B2"/>
    <w:rsid w:val="00F24609"/>
    <w:rsid w:val="00F24E1F"/>
    <w:rsid w:val="00F2523C"/>
    <w:rsid w:val="00F2571E"/>
    <w:rsid w:val="00F25920"/>
    <w:rsid w:val="00F25BAF"/>
    <w:rsid w:val="00F25D61"/>
    <w:rsid w:val="00F25DDB"/>
    <w:rsid w:val="00F260FF"/>
    <w:rsid w:val="00F2650F"/>
    <w:rsid w:val="00F26573"/>
    <w:rsid w:val="00F265F9"/>
    <w:rsid w:val="00F267B6"/>
    <w:rsid w:val="00F267F3"/>
    <w:rsid w:val="00F26B63"/>
    <w:rsid w:val="00F26C7A"/>
    <w:rsid w:val="00F27191"/>
    <w:rsid w:val="00F2719A"/>
    <w:rsid w:val="00F273FF"/>
    <w:rsid w:val="00F275CE"/>
    <w:rsid w:val="00F2762C"/>
    <w:rsid w:val="00F27755"/>
    <w:rsid w:val="00F27A48"/>
    <w:rsid w:val="00F27A73"/>
    <w:rsid w:val="00F27B0D"/>
    <w:rsid w:val="00F30199"/>
    <w:rsid w:val="00F3046D"/>
    <w:rsid w:val="00F3070B"/>
    <w:rsid w:val="00F30A29"/>
    <w:rsid w:val="00F30E02"/>
    <w:rsid w:val="00F31260"/>
    <w:rsid w:val="00F31BF1"/>
    <w:rsid w:val="00F31E80"/>
    <w:rsid w:val="00F32276"/>
    <w:rsid w:val="00F3231F"/>
    <w:rsid w:val="00F32370"/>
    <w:rsid w:val="00F32651"/>
    <w:rsid w:val="00F32907"/>
    <w:rsid w:val="00F32E91"/>
    <w:rsid w:val="00F333AA"/>
    <w:rsid w:val="00F33768"/>
    <w:rsid w:val="00F33984"/>
    <w:rsid w:val="00F33F13"/>
    <w:rsid w:val="00F33F63"/>
    <w:rsid w:val="00F3401A"/>
    <w:rsid w:val="00F34185"/>
    <w:rsid w:val="00F34484"/>
    <w:rsid w:val="00F34E92"/>
    <w:rsid w:val="00F34F3F"/>
    <w:rsid w:val="00F34FB1"/>
    <w:rsid w:val="00F35178"/>
    <w:rsid w:val="00F352AD"/>
    <w:rsid w:val="00F354A8"/>
    <w:rsid w:val="00F3572C"/>
    <w:rsid w:val="00F35A71"/>
    <w:rsid w:val="00F35F81"/>
    <w:rsid w:val="00F3610E"/>
    <w:rsid w:val="00F3620B"/>
    <w:rsid w:val="00F36366"/>
    <w:rsid w:val="00F364F4"/>
    <w:rsid w:val="00F366C5"/>
    <w:rsid w:val="00F3696B"/>
    <w:rsid w:val="00F36A16"/>
    <w:rsid w:val="00F36DF3"/>
    <w:rsid w:val="00F36E57"/>
    <w:rsid w:val="00F370C8"/>
    <w:rsid w:val="00F371F0"/>
    <w:rsid w:val="00F37E42"/>
    <w:rsid w:val="00F40003"/>
    <w:rsid w:val="00F400A0"/>
    <w:rsid w:val="00F4044E"/>
    <w:rsid w:val="00F406E4"/>
    <w:rsid w:val="00F40F49"/>
    <w:rsid w:val="00F40FBB"/>
    <w:rsid w:val="00F410A0"/>
    <w:rsid w:val="00F4127D"/>
    <w:rsid w:val="00F416CC"/>
    <w:rsid w:val="00F4171C"/>
    <w:rsid w:val="00F41750"/>
    <w:rsid w:val="00F419CB"/>
    <w:rsid w:val="00F41D8E"/>
    <w:rsid w:val="00F41DFE"/>
    <w:rsid w:val="00F41F75"/>
    <w:rsid w:val="00F42126"/>
    <w:rsid w:val="00F4224F"/>
    <w:rsid w:val="00F42317"/>
    <w:rsid w:val="00F4246D"/>
    <w:rsid w:val="00F425E8"/>
    <w:rsid w:val="00F429B3"/>
    <w:rsid w:val="00F42B6A"/>
    <w:rsid w:val="00F42E21"/>
    <w:rsid w:val="00F42EBA"/>
    <w:rsid w:val="00F42ED7"/>
    <w:rsid w:val="00F4304D"/>
    <w:rsid w:val="00F438FA"/>
    <w:rsid w:val="00F43A2A"/>
    <w:rsid w:val="00F43B7A"/>
    <w:rsid w:val="00F44056"/>
    <w:rsid w:val="00F44216"/>
    <w:rsid w:val="00F44233"/>
    <w:rsid w:val="00F44292"/>
    <w:rsid w:val="00F444B5"/>
    <w:rsid w:val="00F445C9"/>
    <w:rsid w:val="00F44634"/>
    <w:rsid w:val="00F4468C"/>
    <w:rsid w:val="00F44A3F"/>
    <w:rsid w:val="00F44ADD"/>
    <w:rsid w:val="00F44EA2"/>
    <w:rsid w:val="00F44FD8"/>
    <w:rsid w:val="00F45A73"/>
    <w:rsid w:val="00F45EE7"/>
    <w:rsid w:val="00F460D6"/>
    <w:rsid w:val="00F464F0"/>
    <w:rsid w:val="00F4667F"/>
    <w:rsid w:val="00F467BE"/>
    <w:rsid w:val="00F46AD6"/>
    <w:rsid w:val="00F46D64"/>
    <w:rsid w:val="00F47153"/>
    <w:rsid w:val="00F4721D"/>
    <w:rsid w:val="00F47CE4"/>
    <w:rsid w:val="00F47D30"/>
    <w:rsid w:val="00F47E86"/>
    <w:rsid w:val="00F50022"/>
    <w:rsid w:val="00F50C32"/>
    <w:rsid w:val="00F50F02"/>
    <w:rsid w:val="00F517C9"/>
    <w:rsid w:val="00F51C01"/>
    <w:rsid w:val="00F51F84"/>
    <w:rsid w:val="00F521AD"/>
    <w:rsid w:val="00F521B8"/>
    <w:rsid w:val="00F522B3"/>
    <w:rsid w:val="00F52847"/>
    <w:rsid w:val="00F529BC"/>
    <w:rsid w:val="00F53149"/>
    <w:rsid w:val="00F53ABA"/>
    <w:rsid w:val="00F53D05"/>
    <w:rsid w:val="00F53EEF"/>
    <w:rsid w:val="00F53F21"/>
    <w:rsid w:val="00F53FE1"/>
    <w:rsid w:val="00F5415B"/>
    <w:rsid w:val="00F54299"/>
    <w:rsid w:val="00F546FF"/>
    <w:rsid w:val="00F5471A"/>
    <w:rsid w:val="00F547FB"/>
    <w:rsid w:val="00F54AB8"/>
    <w:rsid w:val="00F54F9E"/>
    <w:rsid w:val="00F5515B"/>
    <w:rsid w:val="00F55195"/>
    <w:rsid w:val="00F55748"/>
    <w:rsid w:val="00F5574D"/>
    <w:rsid w:val="00F55948"/>
    <w:rsid w:val="00F55B3B"/>
    <w:rsid w:val="00F5607D"/>
    <w:rsid w:val="00F5686D"/>
    <w:rsid w:val="00F5687F"/>
    <w:rsid w:val="00F57040"/>
    <w:rsid w:val="00F571E1"/>
    <w:rsid w:val="00F573B3"/>
    <w:rsid w:val="00F57792"/>
    <w:rsid w:val="00F57801"/>
    <w:rsid w:val="00F57BE1"/>
    <w:rsid w:val="00F57C85"/>
    <w:rsid w:val="00F6003A"/>
    <w:rsid w:val="00F60C84"/>
    <w:rsid w:val="00F60C8A"/>
    <w:rsid w:val="00F60E5C"/>
    <w:rsid w:val="00F60E62"/>
    <w:rsid w:val="00F60FDD"/>
    <w:rsid w:val="00F6108A"/>
    <w:rsid w:val="00F613E7"/>
    <w:rsid w:val="00F61401"/>
    <w:rsid w:val="00F6163B"/>
    <w:rsid w:val="00F6171F"/>
    <w:rsid w:val="00F618FF"/>
    <w:rsid w:val="00F61E89"/>
    <w:rsid w:val="00F61F15"/>
    <w:rsid w:val="00F61FCE"/>
    <w:rsid w:val="00F6216D"/>
    <w:rsid w:val="00F6239F"/>
    <w:rsid w:val="00F62857"/>
    <w:rsid w:val="00F62BE1"/>
    <w:rsid w:val="00F62CDC"/>
    <w:rsid w:val="00F62D7B"/>
    <w:rsid w:val="00F631E4"/>
    <w:rsid w:val="00F63264"/>
    <w:rsid w:val="00F63A74"/>
    <w:rsid w:val="00F63C42"/>
    <w:rsid w:val="00F63D25"/>
    <w:rsid w:val="00F64070"/>
    <w:rsid w:val="00F64474"/>
    <w:rsid w:val="00F648F6"/>
    <w:rsid w:val="00F64CB4"/>
    <w:rsid w:val="00F64D50"/>
    <w:rsid w:val="00F64D82"/>
    <w:rsid w:val="00F64EB2"/>
    <w:rsid w:val="00F650E2"/>
    <w:rsid w:val="00F65465"/>
    <w:rsid w:val="00F654EF"/>
    <w:rsid w:val="00F6563D"/>
    <w:rsid w:val="00F658A2"/>
    <w:rsid w:val="00F6594D"/>
    <w:rsid w:val="00F65990"/>
    <w:rsid w:val="00F65B8D"/>
    <w:rsid w:val="00F660B6"/>
    <w:rsid w:val="00F66C44"/>
    <w:rsid w:val="00F66E21"/>
    <w:rsid w:val="00F66EE5"/>
    <w:rsid w:val="00F67721"/>
    <w:rsid w:val="00F67866"/>
    <w:rsid w:val="00F6790F"/>
    <w:rsid w:val="00F67B21"/>
    <w:rsid w:val="00F701C2"/>
    <w:rsid w:val="00F70297"/>
    <w:rsid w:val="00F70A50"/>
    <w:rsid w:val="00F70EF3"/>
    <w:rsid w:val="00F71306"/>
    <w:rsid w:val="00F71554"/>
    <w:rsid w:val="00F7196F"/>
    <w:rsid w:val="00F71A26"/>
    <w:rsid w:val="00F725C6"/>
    <w:rsid w:val="00F7294C"/>
    <w:rsid w:val="00F72BD1"/>
    <w:rsid w:val="00F72FD8"/>
    <w:rsid w:val="00F7330E"/>
    <w:rsid w:val="00F733D2"/>
    <w:rsid w:val="00F7347F"/>
    <w:rsid w:val="00F73858"/>
    <w:rsid w:val="00F739E2"/>
    <w:rsid w:val="00F73C59"/>
    <w:rsid w:val="00F73C62"/>
    <w:rsid w:val="00F740AE"/>
    <w:rsid w:val="00F7411E"/>
    <w:rsid w:val="00F742B3"/>
    <w:rsid w:val="00F742D1"/>
    <w:rsid w:val="00F743E8"/>
    <w:rsid w:val="00F7456A"/>
    <w:rsid w:val="00F745DB"/>
    <w:rsid w:val="00F74916"/>
    <w:rsid w:val="00F74C9D"/>
    <w:rsid w:val="00F74D8F"/>
    <w:rsid w:val="00F74DF3"/>
    <w:rsid w:val="00F74E7A"/>
    <w:rsid w:val="00F74E82"/>
    <w:rsid w:val="00F75168"/>
    <w:rsid w:val="00F751F8"/>
    <w:rsid w:val="00F754E6"/>
    <w:rsid w:val="00F75836"/>
    <w:rsid w:val="00F75886"/>
    <w:rsid w:val="00F75B14"/>
    <w:rsid w:val="00F75E5C"/>
    <w:rsid w:val="00F7606E"/>
    <w:rsid w:val="00F7661A"/>
    <w:rsid w:val="00F766D6"/>
    <w:rsid w:val="00F7670D"/>
    <w:rsid w:val="00F76755"/>
    <w:rsid w:val="00F76ADA"/>
    <w:rsid w:val="00F76C93"/>
    <w:rsid w:val="00F76E32"/>
    <w:rsid w:val="00F76E60"/>
    <w:rsid w:val="00F7708B"/>
    <w:rsid w:val="00F77105"/>
    <w:rsid w:val="00F7711B"/>
    <w:rsid w:val="00F772BB"/>
    <w:rsid w:val="00F7771C"/>
    <w:rsid w:val="00F77936"/>
    <w:rsid w:val="00F77BAB"/>
    <w:rsid w:val="00F77D4C"/>
    <w:rsid w:val="00F805B4"/>
    <w:rsid w:val="00F80CC1"/>
    <w:rsid w:val="00F810CF"/>
    <w:rsid w:val="00F811A0"/>
    <w:rsid w:val="00F815D4"/>
    <w:rsid w:val="00F815FE"/>
    <w:rsid w:val="00F818F3"/>
    <w:rsid w:val="00F81B84"/>
    <w:rsid w:val="00F822EF"/>
    <w:rsid w:val="00F825AD"/>
    <w:rsid w:val="00F829B2"/>
    <w:rsid w:val="00F82A11"/>
    <w:rsid w:val="00F8371E"/>
    <w:rsid w:val="00F83759"/>
    <w:rsid w:val="00F8382B"/>
    <w:rsid w:val="00F83F58"/>
    <w:rsid w:val="00F840C5"/>
    <w:rsid w:val="00F842A6"/>
    <w:rsid w:val="00F8444A"/>
    <w:rsid w:val="00F84451"/>
    <w:rsid w:val="00F84469"/>
    <w:rsid w:val="00F84747"/>
    <w:rsid w:val="00F84A92"/>
    <w:rsid w:val="00F84AC4"/>
    <w:rsid w:val="00F84AF8"/>
    <w:rsid w:val="00F84C94"/>
    <w:rsid w:val="00F84CF9"/>
    <w:rsid w:val="00F84D9A"/>
    <w:rsid w:val="00F85496"/>
    <w:rsid w:val="00F85524"/>
    <w:rsid w:val="00F85575"/>
    <w:rsid w:val="00F86342"/>
    <w:rsid w:val="00F868D8"/>
    <w:rsid w:val="00F869FC"/>
    <w:rsid w:val="00F86C8C"/>
    <w:rsid w:val="00F86D2A"/>
    <w:rsid w:val="00F870FB"/>
    <w:rsid w:val="00F87614"/>
    <w:rsid w:val="00F878D8"/>
    <w:rsid w:val="00F87AB7"/>
    <w:rsid w:val="00F87C58"/>
    <w:rsid w:val="00F87FC9"/>
    <w:rsid w:val="00F90730"/>
    <w:rsid w:val="00F90942"/>
    <w:rsid w:val="00F90A43"/>
    <w:rsid w:val="00F90D3D"/>
    <w:rsid w:val="00F910FF"/>
    <w:rsid w:val="00F9120C"/>
    <w:rsid w:val="00F91483"/>
    <w:rsid w:val="00F91972"/>
    <w:rsid w:val="00F91E47"/>
    <w:rsid w:val="00F9238D"/>
    <w:rsid w:val="00F92498"/>
    <w:rsid w:val="00F92532"/>
    <w:rsid w:val="00F929BC"/>
    <w:rsid w:val="00F92BCC"/>
    <w:rsid w:val="00F92BF7"/>
    <w:rsid w:val="00F92C60"/>
    <w:rsid w:val="00F92C8C"/>
    <w:rsid w:val="00F92D40"/>
    <w:rsid w:val="00F9340F"/>
    <w:rsid w:val="00F9397E"/>
    <w:rsid w:val="00F93C6E"/>
    <w:rsid w:val="00F94286"/>
    <w:rsid w:val="00F94313"/>
    <w:rsid w:val="00F946CA"/>
    <w:rsid w:val="00F947F6"/>
    <w:rsid w:val="00F94ACE"/>
    <w:rsid w:val="00F94F1D"/>
    <w:rsid w:val="00F9505A"/>
    <w:rsid w:val="00F9509A"/>
    <w:rsid w:val="00F95262"/>
    <w:rsid w:val="00F9533F"/>
    <w:rsid w:val="00F9561A"/>
    <w:rsid w:val="00F958E0"/>
    <w:rsid w:val="00F95ABF"/>
    <w:rsid w:val="00F95F58"/>
    <w:rsid w:val="00F9648D"/>
    <w:rsid w:val="00F96A49"/>
    <w:rsid w:val="00F96B18"/>
    <w:rsid w:val="00F96E51"/>
    <w:rsid w:val="00F97654"/>
    <w:rsid w:val="00F97697"/>
    <w:rsid w:val="00F976E5"/>
    <w:rsid w:val="00F977FF"/>
    <w:rsid w:val="00F9785B"/>
    <w:rsid w:val="00F97A04"/>
    <w:rsid w:val="00FA0359"/>
    <w:rsid w:val="00FA0529"/>
    <w:rsid w:val="00FA094C"/>
    <w:rsid w:val="00FA0A7A"/>
    <w:rsid w:val="00FA0B22"/>
    <w:rsid w:val="00FA118E"/>
    <w:rsid w:val="00FA19DF"/>
    <w:rsid w:val="00FA1E0E"/>
    <w:rsid w:val="00FA2052"/>
    <w:rsid w:val="00FA20C6"/>
    <w:rsid w:val="00FA21F9"/>
    <w:rsid w:val="00FA256B"/>
    <w:rsid w:val="00FA2C3E"/>
    <w:rsid w:val="00FA2F3E"/>
    <w:rsid w:val="00FA3918"/>
    <w:rsid w:val="00FA3C5A"/>
    <w:rsid w:val="00FA3C94"/>
    <w:rsid w:val="00FA3F32"/>
    <w:rsid w:val="00FA4056"/>
    <w:rsid w:val="00FA416B"/>
    <w:rsid w:val="00FA42FF"/>
    <w:rsid w:val="00FA4495"/>
    <w:rsid w:val="00FA4683"/>
    <w:rsid w:val="00FA4782"/>
    <w:rsid w:val="00FA4839"/>
    <w:rsid w:val="00FA4AE8"/>
    <w:rsid w:val="00FA4D0D"/>
    <w:rsid w:val="00FA4E2B"/>
    <w:rsid w:val="00FA50B1"/>
    <w:rsid w:val="00FA53C5"/>
    <w:rsid w:val="00FA597A"/>
    <w:rsid w:val="00FA5C14"/>
    <w:rsid w:val="00FA5DBD"/>
    <w:rsid w:val="00FA620B"/>
    <w:rsid w:val="00FA6541"/>
    <w:rsid w:val="00FA66D2"/>
    <w:rsid w:val="00FA69DD"/>
    <w:rsid w:val="00FA6A27"/>
    <w:rsid w:val="00FA7418"/>
    <w:rsid w:val="00FA75D8"/>
    <w:rsid w:val="00FA76B6"/>
    <w:rsid w:val="00FA79B8"/>
    <w:rsid w:val="00FA7B5D"/>
    <w:rsid w:val="00FA7CCB"/>
    <w:rsid w:val="00FA7E65"/>
    <w:rsid w:val="00FB03FE"/>
    <w:rsid w:val="00FB05A4"/>
    <w:rsid w:val="00FB0A7B"/>
    <w:rsid w:val="00FB0AD5"/>
    <w:rsid w:val="00FB1168"/>
    <w:rsid w:val="00FB1402"/>
    <w:rsid w:val="00FB1530"/>
    <w:rsid w:val="00FB1558"/>
    <w:rsid w:val="00FB1610"/>
    <w:rsid w:val="00FB1A68"/>
    <w:rsid w:val="00FB1BC9"/>
    <w:rsid w:val="00FB2222"/>
    <w:rsid w:val="00FB23E1"/>
    <w:rsid w:val="00FB266F"/>
    <w:rsid w:val="00FB276E"/>
    <w:rsid w:val="00FB2A6C"/>
    <w:rsid w:val="00FB2E58"/>
    <w:rsid w:val="00FB3395"/>
    <w:rsid w:val="00FB33A8"/>
    <w:rsid w:val="00FB3672"/>
    <w:rsid w:val="00FB36E4"/>
    <w:rsid w:val="00FB3E03"/>
    <w:rsid w:val="00FB3E3F"/>
    <w:rsid w:val="00FB4237"/>
    <w:rsid w:val="00FB4922"/>
    <w:rsid w:val="00FB4CE0"/>
    <w:rsid w:val="00FB5123"/>
    <w:rsid w:val="00FB51C7"/>
    <w:rsid w:val="00FB5265"/>
    <w:rsid w:val="00FB5850"/>
    <w:rsid w:val="00FB5917"/>
    <w:rsid w:val="00FB594E"/>
    <w:rsid w:val="00FB59E9"/>
    <w:rsid w:val="00FB5DE4"/>
    <w:rsid w:val="00FB604A"/>
    <w:rsid w:val="00FB6284"/>
    <w:rsid w:val="00FB64D9"/>
    <w:rsid w:val="00FB6DEF"/>
    <w:rsid w:val="00FB6E13"/>
    <w:rsid w:val="00FB6E95"/>
    <w:rsid w:val="00FB6EE2"/>
    <w:rsid w:val="00FB6F51"/>
    <w:rsid w:val="00FB7505"/>
    <w:rsid w:val="00FB7654"/>
    <w:rsid w:val="00FB7C84"/>
    <w:rsid w:val="00FB7D05"/>
    <w:rsid w:val="00FB7E04"/>
    <w:rsid w:val="00FB7FA3"/>
    <w:rsid w:val="00FC006D"/>
    <w:rsid w:val="00FC02A1"/>
    <w:rsid w:val="00FC063F"/>
    <w:rsid w:val="00FC0DD4"/>
    <w:rsid w:val="00FC0DF0"/>
    <w:rsid w:val="00FC10E2"/>
    <w:rsid w:val="00FC1268"/>
    <w:rsid w:val="00FC135F"/>
    <w:rsid w:val="00FC17DB"/>
    <w:rsid w:val="00FC1A73"/>
    <w:rsid w:val="00FC1E69"/>
    <w:rsid w:val="00FC2069"/>
    <w:rsid w:val="00FC2393"/>
    <w:rsid w:val="00FC2919"/>
    <w:rsid w:val="00FC2985"/>
    <w:rsid w:val="00FC3377"/>
    <w:rsid w:val="00FC3392"/>
    <w:rsid w:val="00FC364E"/>
    <w:rsid w:val="00FC36EF"/>
    <w:rsid w:val="00FC39E4"/>
    <w:rsid w:val="00FC3B66"/>
    <w:rsid w:val="00FC3C44"/>
    <w:rsid w:val="00FC3E94"/>
    <w:rsid w:val="00FC4063"/>
    <w:rsid w:val="00FC4895"/>
    <w:rsid w:val="00FC4A2D"/>
    <w:rsid w:val="00FC4D2A"/>
    <w:rsid w:val="00FC4E09"/>
    <w:rsid w:val="00FC50A9"/>
    <w:rsid w:val="00FC50DB"/>
    <w:rsid w:val="00FC511D"/>
    <w:rsid w:val="00FC511E"/>
    <w:rsid w:val="00FC5132"/>
    <w:rsid w:val="00FC58E7"/>
    <w:rsid w:val="00FC595F"/>
    <w:rsid w:val="00FC5B0C"/>
    <w:rsid w:val="00FC5B0D"/>
    <w:rsid w:val="00FC6067"/>
    <w:rsid w:val="00FC6251"/>
    <w:rsid w:val="00FC6467"/>
    <w:rsid w:val="00FC6943"/>
    <w:rsid w:val="00FC6C67"/>
    <w:rsid w:val="00FC6F3B"/>
    <w:rsid w:val="00FC7262"/>
    <w:rsid w:val="00FC7962"/>
    <w:rsid w:val="00FC7C41"/>
    <w:rsid w:val="00FC7F87"/>
    <w:rsid w:val="00FD01F8"/>
    <w:rsid w:val="00FD0288"/>
    <w:rsid w:val="00FD056B"/>
    <w:rsid w:val="00FD0C0E"/>
    <w:rsid w:val="00FD0CDA"/>
    <w:rsid w:val="00FD0F1E"/>
    <w:rsid w:val="00FD1097"/>
    <w:rsid w:val="00FD157A"/>
    <w:rsid w:val="00FD1963"/>
    <w:rsid w:val="00FD1EF5"/>
    <w:rsid w:val="00FD21B5"/>
    <w:rsid w:val="00FD2327"/>
    <w:rsid w:val="00FD2495"/>
    <w:rsid w:val="00FD274B"/>
    <w:rsid w:val="00FD2899"/>
    <w:rsid w:val="00FD2CFD"/>
    <w:rsid w:val="00FD2D98"/>
    <w:rsid w:val="00FD2E3A"/>
    <w:rsid w:val="00FD2E8E"/>
    <w:rsid w:val="00FD3659"/>
    <w:rsid w:val="00FD393C"/>
    <w:rsid w:val="00FD3DD7"/>
    <w:rsid w:val="00FD3F52"/>
    <w:rsid w:val="00FD41C3"/>
    <w:rsid w:val="00FD42A8"/>
    <w:rsid w:val="00FD46F1"/>
    <w:rsid w:val="00FD49CF"/>
    <w:rsid w:val="00FD4A8C"/>
    <w:rsid w:val="00FD4B50"/>
    <w:rsid w:val="00FD4C2C"/>
    <w:rsid w:val="00FD4C5F"/>
    <w:rsid w:val="00FD52AE"/>
    <w:rsid w:val="00FD5425"/>
    <w:rsid w:val="00FD550D"/>
    <w:rsid w:val="00FD59D4"/>
    <w:rsid w:val="00FD5B86"/>
    <w:rsid w:val="00FD5BF5"/>
    <w:rsid w:val="00FD5C04"/>
    <w:rsid w:val="00FD5C98"/>
    <w:rsid w:val="00FD5DF8"/>
    <w:rsid w:val="00FD632B"/>
    <w:rsid w:val="00FD65ED"/>
    <w:rsid w:val="00FD66CD"/>
    <w:rsid w:val="00FD68B0"/>
    <w:rsid w:val="00FD69B4"/>
    <w:rsid w:val="00FD6A22"/>
    <w:rsid w:val="00FD6D6F"/>
    <w:rsid w:val="00FD6E34"/>
    <w:rsid w:val="00FD7179"/>
    <w:rsid w:val="00FD7290"/>
    <w:rsid w:val="00FD733D"/>
    <w:rsid w:val="00FD755B"/>
    <w:rsid w:val="00FD762B"/>
    <w:rsid w:val="00FD7892"/>
    <w:rsid w:val="00FD7B33"/>
    <w:rsid w:val="00FD7B97"/>
    <w:rsid w:val="00FD7C91"/>
    <w:rsid w:val="00FD7D55"/>
    <w:rsid w:val="00FE0BB6"/>
    <w:rsid w:val="00FE0BCA"/>
    <w:rsid w:val="00FE0D61"/>
    <w:rsid w:val="00FE0F7C"/>
    <w:rsid w:val="00FE1175"/>
    <w:rsid w:val="00FE14FA"/>
    <w:rsid w:val="00FE156F"/>
    <w:rsid w:val="00FE1696"/>
    <w:rsid w:val="00FE1785"/>
    <w:rsid w:val="00FE1863"/>
    <w:rsid w:val="00FE186A"/>
    <w:rsid w:val="00FE192C"/>
    <w:rsid w:val="00FE1B6C"/>
    <w:rsid w:val="00FE1B9B"/>
    <w:rsid w:val="00FE1D85"/>
    <w:rsid w:val="00FE1F0F"/>
    <w:rsid w:val="00FE245B"/>
    <w:rsid w:val="00FE254E"/>
    <w:rsid w:val="00FE267A"/>
    <w:rsid w:val="00FE2832"/>
    <w:rsid w:val="00FE291B"/>
    <w:rsid w:val="00FE2CB2"/>
    <w:rsid w:val="00FE2EC3"/>
    <w:rsid w:val="00FE31C1"/>
    <w:rsid w:val="00FE341F"/>
    <w:rsid w:val="00FE3734"/>
    <w:rsid w:val="00FE3C88"/>
    <w:rsid w:val="00FE4086"/>
    <w:rsid w:val="00FE42F4"/>
    <w:rsid w:val="00FE451C"/>
    <w:rsid w:val="00FE47E0"/>
    <w:rsid w:val="00FE5244"/>
    <w:rsid w:val="00FE569A"/>
    <w:rsid w:val="00FE5903"/>
    <w:rsid w:val="00FE5CAB"/>
    <w:rsid w:val="00FE5D0A"/>
    <w:rsid w:val="00FE5EEE"/>
    <w:rsid w:val="00FE6136"/>
    <w:rsid w:val="00FE623F"/>
    <w:rsid w:val="00FE65CC"/>
    <w:rsid w:val="00FE67FD"/>
    <w:rsid w:val="00FE6973"/>
    <w:rsid w:val="00FE6A1E"/>
    <w:rsid w:val="00FE6B95"/>
    <w:rsid w:val="00FE7048"/>
    <w:rsid w:val="00FE70D2"/>
    <w:rsid w:val="00FE72AB"/>
    <w:rsid w:val="00FE74AC"/>
    <w:rsid w:val="00FE768F"/>
    <w:rsid w:val="00FE7930"/>
    <w:rsid w:val="00FE7BF9"/>
    <w:rsid w:val="00FE7C46"/>
    <w:rsid w:val="00FF0311"/>
    <w:rsid w:val="00FF06B6"/>
    <w:rsid w:val="00FF0A7C"/>
    <w:rsid w:val="00FF0AC4"/>
    <w:rsid w:val="00FF0BE0"/>
    <w:rsid w:val="00FF1256"/>
    <w:rsid w:val="00FF15C5"/>
    <w:rsid w:val="00FF1A6B"/>
    <w:rsid w:val="00FF1CFF"/>
    <w:rsid w:val="00FF1E04"/>
    <w:rsid w:val="00FF1E46"/>
    <w:rsid w:val="00FF1FF3"/>
    <w:rsid w:val="00FF200A"/>
    <w:rsid w:val="00FF2104"/>
    <w:rsid w:val="00FF250B"/>
    <w:rsid w:val="00FF25B5"/>
    <w:rsid w:val="00FF25C5"/>
    <w:rsid w:val="00FF34B3"/>
    <w:rsid w:val="00FF3746"/>
    <w:rsid w:val="00FF3A2B"/>
    <w:rsid w:val="00FF3D36"/>
    <w:rsid w:val="00FF4595"/>
    <w:rsid w:val="00FF4805"/>
    <w:rsid w:val="00FF4809"/>
    <w:rsid w:val="00FF48F2"/>
    <w:rsid w:val="00FF4A9F"/>
    <w:rsid w:val="00FF4ACE"/>
    <w:rsid w:val="00FF4DC8"/>
    <w:rsid w:val="00FF5286"/>
    <w:rsid w:val="00FF54B4"/>
    <w:rsid w:val="00FF5673"/>
    <w:rsid w:val="00FF575C"/>
    <w:rsid w:val="00FF5969"/>
    <w:rsid w:val="00FF5B75"/>
    <w:rsid w:val="00FF5D61"/>
    <w:rsid w:val="00FF5E03"/>
    <w:rsid w:val="00FF5F8D"/>
    <w:rsid w:val="00FF600A"/>
    <w:rsid w:val="00FF64BF"/>
    <w:rsid w:val="00FF650E"/>
    <w:rsid w:val="00FF655F"/>
    <w:rsid w:val="00FF660B"/>
    <w:rsid w:val="00FF6AA7"/>
    <w:rsid w:val="00FF6BDF"/>
    <w:rsid w:val="00FF6CE0"/>
    <w:rsid w:val="00FF7699"/>
    <w:rsid w:val="00FF7DD4"/>
    <w:rsid w:val="32237F93"/>
    <w:rsid w:val="355C0DD3"/>
    <w:rsid w:val="380AF460"/>
    <w:rsid w:val="67E12F99"/>
    <w:rsid w:val="7AB4F640"/>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FFED94"/>
  <w15:docId w15:val="{9CF55B90-E421-47FD-9791-2750329C4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ja-JP"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71374E"/>
    <w:pPr>
      <w:tabs>
        <w:tab w:val="left" w:pos="851"/>
      </w:tabs>
      <w:spacing w:after="120" w:line="360" w:lineRule="auto"/>
      <w:jc w:val="both"/>
    </w:pPr>
    <w:rPr>
      <w:rFonts w:ascii="Arial" w:hAnsi="Arial"/>
      <w:sz w:val="22"/>
      <w:szCs w:val="24"/>
      <w:lang w:eastAsia="en-US"/>
    </w:rPr>
  </w:style>
  <w:style w:type="paragraph" w:styleId="berschrift1">
    <w:name w:val="heading 1"/>
    <w:basedOn w:val="Standard"/>
    <w:next w:val="Standard"/>
    <w:link w:val="berschrift1Zchn"/>
    <w:uiPriority w:val="9"/>
    <w:qFormat/>
    <w:rsid w:val="00975D4A"/>
    <w:pPr>
      <w:keepNext/>
      <w:pageBreakBefore/>
      <w:numPr>
        <w:numId w:val="6"/>
      </w:numPr>
      <w:tabs>
        <w:tab w:val="clear" w:pos="851"/>
      </w:tabs>
      <w:spacing w:before="360" w:after="240" w:line="240" w:lineRule="auto"/>
      <w:jc w:val="left"/>
      <w:outlineLvl w:val="0"/>
    </w:pPr>
    <w:rPr>
      <w:b/>
      <w:kern w:val="28"/>
      <w:sz w:val="26"/>
      <w:szCs w:val="20"/>
      <w:lang w:eastAsia="de-DE"/>
    </w:rPr>
  </w:style>
  <w:style w:type="paragraph" w:styleId="berschrift2">
    <w:name w:val="heading 2"/>
    <w:basedOn w:val="berschrift1"/>
    <w:next w:val="Standard"/>
    <w:link w:val="berschrift2Zchn"/>
    <w:qFormat/>
    <w:rsid w:val="00975D4A"/>
    <w:pPr>
      <w:pageBreakBefore w:val="0"/>
      <w:numPr>
        <w:ilvl w:val="1"/>
      </w:numPr>
      <w:outlineLvl w:val="1"/>
    </w:pPr>
  </w:style>
  <w:style w:type="paragraph" w:styleId="berschrift3">
    <w:name w:val="heading 3"/>
    <w:basedOn w:val="berschrift2"/>
    <w:next w:val="Standard"/>
    <w:link w:val="berschrift3Zchn"/>
    <w:qFormat/>
    <w:rsid w:val="00975D4A"/>
    <w:pPr>
      <w:numPr>
        <w:ilvl w:val="2"/>
      </w:numPr>
      <w:outlineLvl w:val="2"/>
    </w:pPr>
    <w:rPr>
      <w:sz w:val="22"/>
    </w:rPr>
  </w:style>
  <w:style w:type="paragraph" w:styleId="berschrift4">
    <w:name w:val="heading 4"/>
    <w:basedOn w:val="berschrift3"/>
    <w:next w:val="Standard"/>
    <w:qFormat/>
    <w:rsid w:val="00D07B47"/>
    <w:pPr>
      <w:numPr>
        <w:ilvl w:val="3"/>
      </w:numPr>
      <w:outlineLvl w:val="3"/>
    </w:pPr>
  </w:style>
  <w:style w:type="paragraph" w:styleId="berschrift5">
    <w:name w:val="heading 5"/>
    <w:basedOn w:val="Standard"/>
    <w:next w:val="Standard"/>
    <w:qFormat/>
    <w:rsid w:val="00D07B47"/>
    <w:pPr>
      <w:numPr>
        <w:ilvl w:val="4"/>
        <w:numId w:val="6"/>
      </w:numPr>
      <w:tabs>
        <w:tab w:val="clear" w:pos="851"/>
        <w:tab w:val="left" w:pos="567"/>
      </w:tabs>
      <w:spacing w:before="240" w:after="60" w:line="280" w:lineRule="exact"/>
      <w:outlineLvl w:val="4"/>
    </w:pPr>
    <w:rPr>
      <w:szCs w:val="20"/>
      <w:lang w:eastAsia="de-DE"/>
    </w:rPr>
  </w:style>
  <w:style w:type="paragraph" w:styleId="berschrift6">
    <w:name w:val="heading 6"/>
    <w:basedOn w:val="Standard"/>
    <w:next w:val="Standard"/>
    <w:qFormat/>
    <w:rsid w:val="00D07B47"/>
    <w:pPr>
      <w:numPr>
        <w:ilvl w:val="5"/>
        <w:numId w:val="6"/>
      </w:numPr>
      <w:tabs>
        <w:tab w:val="clear" w:pos="851"/>
        <w:tab w:val="left" w:pos="567"/>
      </w:tabs>
      <w:spacing w:before="240" w:after="60" w:line="280" w:lineRule="exact"/>
      <w:outlineLvl w:val="5"/>
    </w:pPr>
    <w:rPr>
      <w:rFonts w:ascii="Times New Roman" w:hAnsi="Times New Roman"/>
      <w:i/>
      <w:szCs w:val="20"/>
      <w:lang w:eastAsia="de-DE"/>
    </w:rPr>
  </w:style>
  <w:style w:type="paragraph" w:styleId="berschrift7">
    <w:name w:val="heading 7"/>
    <w:basedOn w:val="Standard"/>
    <w:next w:val="Standard"/>
    <w:qFormat/>
    <w:rsid w:val="00D07B47"/>
    <w:pPr>
      <w:numPr>
        <w:ilvl w:val="6"/>
        <w:numId w:val="6"/>
      </w:numPr>
      <w:tabs>
        <w:tab w:val="clear" w:pos="851"/>
        <w:tab w:val="left" w:pos="567"/>
      </w:tabs>
      <w:spacing w:before="240" w:after="60" w:line="280" w:lineRule="exact"/>
      <w:outlineLvl w:val="6"/>
    </w:pPr>
    <w:rPr>
      <w:sz w:val="20"/>
      <w:szCs w:val="20"/>
      <w:lang w:eastAsia="de-DE"/>
    </w:rPr>
  </w:style>
  <w:style w:type="paragraph" w:styleId="berschrift8">
    <w:name w:val="heading 8"/>
    <w:basedOn w:val="Standard"/>
    <w:next w:val="Standard"/>
    <w:qFormat/>
    <w:rsid w:val="00D07B47"/>
    <w:pPr>
      <w:numPr>
        <w:ilvl w:val="7"/>
        <w:numId w:val="6"/>
      </w:numPr>
      <w:tabs>
        <w:tab w:val="clear" w:pos="851"/>
        <w:tab w:val="left" w:pos="567"/>
      </w:tabs>
      <w:spacing w:before="240" w:after="60" w:line="280" w:lineRule="exact"/>
      <w:outlineLvl w:val="7"/>
    </w:pPr>
    <w:rPr>
      <w:i/>
      <w:sz w:val="20"/>
      <w:szCs w:val="20"/>
      <w:lang w:eastAsia="de-DE"/>
    </w:rPr>
  </w:style>
  <w:style w:type="paragraph" w:styleId="berschrift9">
    <w:name w:val="heading 9"/>
    <w:basedOn w:val="Standard"/>
    <w:next w:val="Standard"/>
    <w:qFormat/>
    <w:rsid w:val="00D07B47"/>
    <w:pPr>
      <w:numPr>
        <w:ilvl w:val="8"/>
        <w:numId w:val="6"/>
      </w:numPr>
      <w:tabs>
        <w:tab w:val="clear" w:pos="851"/>
        <w:tab w:val="left" w:pos="567"/>
      </w:tabs>
      <w:spacing w:before="240" w:after="60" w:line="280" w:lineRule="exact"/>
      <w:outlineLvl w:val="8"/>
    </w:pPr>
    <w:rPr>
      <w:b/>
      <w:i/>
      <w:sz w:val="18"/>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uiPriority w:val="39"/>
    <w:rsid w:val="00F20958"/>
    <w:pPr>
      <w:tabs>
        <w:tab w:val="clear" w:pos="851"/>
        <w:tab w:val="right" w:leader="dot" w:pos="9628"/>
      </w:tabs>
      <w:ind w:left="567" w:right="567" w:hanging="567"/>
    </w:pPr>
  </w:style>
  <w:style w:type="paragraph" w:styleId="Textkrper">
    <w:name w:val="Body Text"/>
    <w:basedOn w:val="Standard"/>
    <w:link w:val="TextkrperZchn"/>
    <w:rsid w:val="00AE5ECD"/>
  </w:style>
  <w:style w:type="character" w:styleId="Hyperlink">
    <w:name w:val="Hyperlink"/>
    <w:uiPriority w:val="99"/>
    <w:rsid w:val="00105677"/>
    <w:rPr>
      <w:color w:val="0000FF"/>
      <w:u w:val="single"/>
    </w:rPr>
  </w:style>
  <w:style w:type="paragraph" w:styleId="Kopfzeile">
    <w:name w:val="header"/>
    <w:basedOn w:val="Standard"/>
    <w:rsid w:val="00BE0D08"/>
    <w:pPr>
      <w:tabs>
        <w:tab w:val="clear" w:pos="851"/>
        <w:tab w:val="center" w:pos="4320"/>
        <w:tab w:val="right" w:pos="8640"/>
      </w:tabs>
    </w:pPr>
  </w:style>
  <w:style w:type="paragraph" w:styleId="Fuzeile">
    <w:name w:val="footer"/>
    <w:basedOn w:val="Standard"/>
    <w:rsid w:val="00BE0D08"/>
    <w:pPr>
      <w:tabs>
        <w:tab w:val="clear" w:pos="851"/>
        <w:tab w:val="center" w:pos="4320"/>
        <w:tab w:val="right" w:pos="8640"/>
      </w:tabs>
    </w:pPr>
  </w:style>
  <w:style w:type="character" w:styleId="Seitenzahl">
    <w:name w:val="page number"/>
    <w:basedOn w:val="Absatz-Standardschriftart"/>
    <w:rsid w:val="005B5746"/>
  </w:style>
  <w:style w:type="paragraph" w:styleId="Beschriftung">
    <w:name w:val="caption"/>
    <w:basedOn w:val="Standard"/>
    <w:next w:val="Standard"/>
    <w:uiPriority w:val="35"/>
    <w:qFormat/>
    <w:rsid w:val="00975D4A"/>
    <w:pPr>
      <w:tabs>
        <w:tab w:val="clear" w:pos="851"/>
      </w:tabs>
      <w:spacing w:after="280" w:line="280" w:lineRule="exact"/>
      <w:ind w:left="1276" w:hanging="1276"/>
    </w:pPr>
    <w:rPr>
      <w:sz w:val="20"/>
      <w:szCs w:val="20"/>
      <w:lang w:eastAsia="de-DE"/>
    </w:rPr>
  </w:style>
  <w:style w:type="paragraph" w:styleId="Nachrichtenkopf">
    <w:name w:val="Message Header"/>
    <w:basedOn w:val="Standard"/>
    <w:rsid w:val="00A51D0A"/>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customStyle="1" w:styleId="Abkrzungsverzeichnis">
    <w:name w:val="Abkürzungsverzeichnis"/>
    <w:basedOn w:val="Standard"/>
    <w:rsid w:val="00BA0923"/>
    <w:pPr>
      <w:tabs>
        <w:tab w:val="clear" w:pos="851"/>
        <w:tab w:val="left" w:pos="567"/>
        <w:tab w:val="left" w:pos="1701"/>
      </w:tabs>
      <w:spacing w:line="280" w:lineRule="exact"/>
    </w:pPr>
    <w:rPr>
      <w:szCs w:val="20"/>
      <w:lang w:eastAsia="de-DE"/>
    </w:rPr>
  </w:style>
  <w:style w:type="paragraph" w:styleId="Funotentext">
    <w:name w:val="footnote text"/>
    <w:basedOn w:val="Standard"/>
    <w:semiHidden/>
    <w:rsid w:val="00975D4A"/>
    <w:pPr>
      <w:tabs>
        <w:tab w:val="clear" w:pos="851"/>
      </w:tabs>
      <w:spacing w:line="240" w:lineRule="auto"/>
      <w:ind w:left="284" w:hanging="284"/>
    </w:pPr>
    <w:rPr>
      <w:sz w:val="16"/>
      <w:szCs w:val="20"/>
      <w:lang w:eastAsia="de-DE"/>
    </w:rPr>
  </w:style>
  <w:style w:type="character" w:styleId="Funotenzeichen">
    <w:name w:val="footnote reference"/>
    <w:semiHidden/>
    <w:rsid w:val="00BA0923"/>
    <w:rPr>
      <w:vertAlign w:val="superscript"/>
    </w:rPr>
  </w:style>
  <w:style w:type="paragraph" w:customStyle="1" w:styleId="berschriftohneNummerierung">
    <w:name w:val="Überschrift ohne Nummerierung"/>
    <w:basedOn w:val="Standard"/>
    <w:next w:val="Standard"/>
    <w:rsid w:val="00531A54"/>
    <w:pPr>
      <w:keepNext/>
      <w:tabs>
        <w:tab w:val="clear" w:pos="851"/>
        <w:tab w:val="left" w:pos="567"/>
      </w:tabs>
      <w:spacing w:before="360" w:after="240" w:line="240" w:lineRule="auto"/>
    </w:pPr>
    <w:rPr>
      <w:b/>
      <w:szCs w:val="20"/>
      <w:lang w:eastAsia="de-DE"/>
    </w:rPr>
  </w:style>
  <w:style w:type="paragraph" w:customStyle="1" w:styleId="Abbildung">
    <w:name w:val="Abbildung"/>
    <w:basedOn w:val="Abkrzungsverzeichnis"/>
    <w:next w:val="Standard"/>
    <w:rsid w:val="00FC6467"/>
    <w:pPr>
      <w:keepNext/>
      <w:spacing w:before="280" w:after="200" w:line="240" w:lineRule="auto"/>
      <w:jc w:val="center"/>
    </w:pPr>
  </w:style>
  <w:style w:type="paragraph" w:styleId="Aufzhlungszeichen">
    <w:name w:val="List Bullet"/>
    <w:basedOn w:val="Standard"/>
    <w:autoRedefine/>
    <w:rsid w:val="00417554"/>
    <w:pPr>
      <w:numPr>
        <w:numId w:val="1"/>
      </w:numPr>
      <w:tabs>
        <w:tab w:val="clear" w:pos="851"/>
        <w:tab w:val="left" w:pos="567"/>
      </w:tabs>
      <w:spacing w:line="280" w:lineRule="exact"/>
    </w:pPr>
    <w:rPr>
      <w:szCs w:val="20"/>
      <w:lang w:eastAsia="de-DE"/>
    </w:rPr>
  </w:style>
  <w:style w:type="paragraph" w:customStyle="1" w:styleId="BeschriftungTabelle">
    <w:name w:val="Beschriftung Tabelle"/>
    <w:basedOn w:val="Beschriftung"/>
    <w:rsid w:val="00975D4A"/>
    <w:pPr>
      <w:spacing w:after="120"/>
    </w:pPr>
  </w:style>
  <w:style w:type="paragraph" w:customStyle="1" w:styleId="Tabellenberschrift">
    <w:name w:val="Tabellenüberschrift"/>
    <w:basedOn w:val="Standard"/>
    <w:rsid w:val="00D415B9"/>
    <w:pPr>
      <w:keepNext/>
      <w:tabs>
        <w:tab w:val="clear" w:pos="851"/>
        <w:tab w:val="left" w:pos="567"/>
      </w:tabs>
      <w:spacing w:before="120" w:line="280" w:lineRule="exact"/>
      <w:jc w:val="left"/>
    </w:pPr>
    <w:rPr>
      <w:b/>
      <w:bCs/>
      <w:sz w:val="20"/>
      <w:szCs w:val="20"/>
      <w:lang w:eastAsia="de-DE"/>
    </w:rPr>
  </w:style>
  <w:style w:type="paragraph" w:customStyle="1" w:styleId="Tabellentext">
    <w:name w:val="Tabellentext"/>
    <w:basedOn w:val="Standard"/>
    <w:rsid w:val="00D415B9"/>
    <w:pPr>
      <w:keepNext/>
      <w:tabs>
        <w:tab w:val="clear" w:pos="851"/>
        <w:tab w:val="left" w:pos="567"/>
      </w:tabs>
      <w:spacing w:before="60" w:after="60" w:line="240" w:lineRule="auto"/>
      <w:jc w:val="left"/>
    </w:pPr>
    <w:rPr>
      <w:sz w:val="20"/>
      <w:szCs w:val="20"/>
      <w:lang w:eastAsia="de-DE"/>
    </w:rPr>
  </w:style>
  <w:style w:type="paragraph" w:customStyle="1" w:styleId="Grafik">
    <w:name w:val="Grafik"/>
    <w:basedOn w:val="Standard"/>
    <w:rsid w:val="00BA0923"/>
    <w:pPr>
      <w:tabs>
        <w:tab w:val="clear" w:pos="851"/>
        <w:tab w:val="left" w:pos="567"/>
      </w:tabs>
      <w:spacing w:before="240" w:line="240" w:lineRule="auto"/>
    </w:pPr>
    <w:rPr>
      <w:szCs w:val="20"/>
      <w:lang w:eastAsia="de-DE"/>
    </w:rPr>
  </w:style>
  <w:style w:type="paragraph" w:customStyle="1" w:styleId="Literatureintrag">
    <w:name w:val="Literatureintrag"/>
    <w:basedOn w:val="Standard"/>
    <w:rsid w:val="00CD7F59"/>
    <w:pPr>
      <w:tabs>
        <w:tab w:val="clear" w:pos="851"/>
      </w:tabs>
      <w:ind w:left="284" w:hanging="284"/>
      <w:jc w:val="left"/>
    </w:pPr>
    <w:rPr>
      <w:snapToGrid w:val="0"/>
      <w:color w:val="000000"/>
      <w:szCs w:val="20"/>
      <w:lang w:val="de-DE" w:eastAsia="de-DE"/>
    </w:rPr>
  </w:style>
  <w:style w:type="paragraph" w:customStyle="1" w:styleId="berschrift1ohneNummerierung">
    <w:name w:val="Überschrift 1 ohne Nummerierung"/>
    <w:basedOn w:val="berschrift1"/>
    <w:next w:val="Standard"/>
    <w:rsid w:val="00D07B47"/>
    <w:pPr>
      <w:numPr>
        <w:numId w:val="0"/>
      </w:numPr>
    </w:pPr>
  </w:style>
  <w:style w:type="paragraph" w:styleId="Verzeichnis2">
    <w:name w:val="toc 2"/>
    <w:basedOn w:val="Standard"/>
    <w:next w:val="Standard"/>
    <w:uiPriority w:val="39"/>
    <w:rsid w:val="00F20958"/>
    <w:pPr>
      <w:tabs>
        <w:tab w:val="clear" w:pos="851"/>
        <w:tab w:val="right" w:leader="dot" w:pos="9628"/>
      </w:tabs>
      <w:ind w:left="1134" w:right="567" w:hanging="567"/>
    </w:pPr>
  </w:style>
  <w:style w:type="paragraph" w:styleId="Verzeichnis3">
    <w:name w:val="toc 3"/>
    <w:basedOn w:val="Standard"/>
    <w:next w:val="Standard"/>
    <w:uiPriority w:val="39"/>
    <w:rsid w:val="00A62D93"/>
    <w:pPr>
      <w:tabs>
        <w:tab w:val="clear" w:pos="851"/>
      </w:tabs>
      <w:ind w:left="1871" w:right="567" w:hanging="737"/>
    </w:pPr>
  </w:style>
  <w:style w:type="paragraph" w:styleId="Abbildungsverzeichnis">
    <w:name w:val="table of figures"/>
    <w:basedOn w:val="Standard"/>
    <w:next w:val="Standard"/>
    <w:uiPriority w:val="99"/>
    <w:rsid w:val="00BA0923"/>
    <w:pPr>
      <w:tabs>
        <w:tab w:val="clear" w:pos="851"/>
      </w:tabs>
    </w:pPr>
  </w:style>
  <w:style w:type="paragraph" w:styleId="Titel">
    <w:name w:val="Title"/>
    <w:basedOn w:val="Standard"/>
    <w:next w:val="Standard"/>
    <w:qFormat/>
    <w:rsid w:val="00585558"/>
    <w:pPr>
      <w:tabs>
        <w:tab w:val="clear" w:pos="851"/>
        <w:tab w:val="left" w:pos="567"/>
      </w:tabs>
      <w:spacing w:before="240" w:after="240" w:line="280" w:lineRule="exact"/>
    </w:pPr>
    <w:rPr>
      <w:b/>
      <w:kern w:val="28"/>
      <w:sz w:val="24"/>
      <w:szCs w:val="20"/>
      <w:lang w:eastAsia="de-DE"/>
    </w:rPr>
  </w:style>
  <w:style w:type="paragraph" w:styleId="Verzeichnis4">
    <w:name w:val="toc 4"/>
    <w:basedOn w:val="Standard"/>
    <w:next w:val="Standard"/>
    <w:uiPriority w:val="39"/>
    <w:rsid w:val="001F284A"/>
    <w:pPr>
      <w:tabs>
        <w:tab w:val="clear" w:pos="851"/>
        <w:tab w:val="right" w:leader="dot" w:pos="9628"/>
      </w:tabs>
      <w:ind w:left="2722" w:right="567" w:hanging="851"/>
    </w:pPr>
  </w:style>
  <w:style w:type="paragraph" w:styleId="Aufzhlungszeichen2">
    <w:name w:val="List Bullet 2"/>
    <w:basedOn w:val="Standard"/>
    <w:autoRedefine/>
    <w:rsid w:val="00D07B47"/>
    <w:pPr>
      <w:numPr>
        <w:numId w:val="2"/>
      </w:numPr>
      <w:tabs>
        <w:tab w:val="clear" w:pos="851"/>
        <w:tab w:val="left" w:pos="567"/>
      </w:tabs>
      <w:spacing w:line="280" w:lineRule="exact"/>
    </w:pPr>
    <w:rPr>
      <w:szCs w:val="20"/>
      <w:lang w:eastAsia="de-DE"/>
    </w:rPr>
  </w:style>
  <w:style w:type="paragraph" w:styleId="Aufzhlungszeichen3">
    <w:name w:val="List Bullet 3"/>
    <w:basedOn w:val="Standard"/>
    <w:autoRedefine/>
    <w:rsid w:val="00D07B47"/>
    <w:pPr>
      <w:numPr>
        <w:numId w:val="3"/>
      </w:numPr>
      <w:tabs>
        <w:tab w:val="clear" w:pos="851"/>
        <w:tab w:val="left" w:pos="567"/>
      </w:tabs>
      <w:spacing w:line="280" w:lineRule="exact"/>
    </w:pPr>
    <w:rPr>
      <w:szCs w:val="20"/>
      <w:lang w:eastAsia="de-DE"/>
    </w:rPr>
  </w:style>
  <w:style w:type="paragraph" w:styleId="Aufzhlungszeichen4">
    <w:name w:val="List Bullet 4"/>
    <w:basedOn w:val="Standard"/>
    <w:autoRedefine/>
    <w:rsid w:val="00D07B47"/>
    <w:pPr>
      <w:numPr>
        <w:numId w:val="4"/>
      </w:numPr>
      <w:tabs>
        <w:tab w:val="clear" w:pos="851"/>
        <w:tab w:val="left" w:pos="567"/>
      </w:tabs>
      <w:spacing w:line="280" w:lineRule="exact"/>
    </w:pPr>
    <w:rPr>
      <w:szCs w:val="20"/>
      <w:lang w:eastAsia="de-DE"/>
    </w:rPr>
  </w:style>
  <w:style w:type="paragraph" w:styleId="Aufzhlungszeichen5">
    <w:name w:val="List Bullet 5"/>
    <w:basedOn w:val="Standard"/>
    <w:autoRedefine/>
    <w:rsid w:val="00D07B47"/>
    <w:pPr>
      <w:numPr>
        <w:numId w:val="5"/>
      </w:numPr>
      <w:tabs>
        <w:tab w:val="clear" w:pos="851"/>
        <w:tab w:val="left" w:pos="567"/>
      </w:tabs>
      <w:spacing w:line="280" w:lineRule="exact"/>
    </w:pPr>
    <w:rPr>
      <w:szCs w:val="20"/>
      <w:lang w:eastAsia="de-DE"/>
    </w:rPr>
  </w:style>
  <w:style w:type="table" w:styleId="Tabellenraster">
    <w:name w:val="Table Grid"/>
    <w:basedOn w:val="NormaleTabelle"/>
    <w:uiPriority w:val="39"/>
    <w:rsid w:val="00EF62D0"/>
    <w:pPr>
      <w:tabs>
        <w:tab w:val="left" w:pos="567"/>
      </w:tabs>
      <w:spacing w:after="120" w:line="28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Tabelle">
    <w:name w:val="Abbildung Tabelle"/>
    <w:basedOn w:val="Standard"/>
    <w:next w:val="Standard"/>
    <w:rsid w:val="0021653C"/>
    <w:pPr>
      <w:tabs>
        <w:tab w:val="clear" w:pos="851"/>
      </w:tabs>
      <w:spacing w:line="240" w:lineRule="auto"/>
      <w:jc w:val="center"/>
    </w:pPr>
    <w:rPr>
      <w:szCs w:val="20"/>
      <w:lang w:eastAsia="de-DE"/>
    </w:rPr>
  </w:style>
  <w:style w:type="character" w:styleId="Hervorhebung">
    <w:name w:val="Emphasis"/>
    <w:basedOn w:val="Absatz-Standardschriftart"/>
    <w:uiPriority w:val="20"/>
    <w:qFormat/>
    <w:rsid w:val="000D0889"/>
    <w:rPr>
      <w:i/>
      <w:iCs/>
    </w:rPr>
  </w:style>
  <w:style w:type="character" w:customStyle="1" w:styleId="TextkrperZchn">
    <w:name w:val="Textkörper Zchn"/>
    <w:link w:val="Textkrper"/>
    <w:rsid w:val="00FC6467"/>
    <w:rPr>
      <w:rFonts w:ascii="Arial" w:hAnsi="Arial"/>
      <w:sz w:val="22"/>
      <w:szCs w:val="24"/>
      <w:lang w:eastAsia="en-US"/>
    </w:rPr>
  </w:style>
  <w:style w:type="paragraph" w:styleId="Sprechblasentext">
    <w:name w:val="Balloon Text"/>
    <w:basedOn w:val="Standard"/>
    <w:link w:val="SprechblasentextZchn"/>
    <w:rsid w:val="007C206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7C2069"/>
    <w:rPr>
      <w:rFonts w:ascii="Tahoma" w:hAnsi="Tahoma" w:cs="Tahoma"/>
      <w:sz w:val="16"/>
      <w:szCs w:val="16"/>
      <w:lang w:eastAsia="en-US"/>
    </w:rPr>
  </w:style>
  <w:style w:type="paragraph" w:styleId="Listenabsatz">
    <w:name w:val="List Paragraph"/>
    <w:basedOn w:val="Standard"/>
    <w:uiPriority w:val="34"/>
    <w:qFormat/>
    <w:rsid w:val="00C75E33"/>
    <w:pPr>
      <w:ind w:left="720"/>
      <w:contextualSpacing/>
    </w:pPr>
  </w:style>
  <w:style w:type="table" w:styleId="HelleListe-Akzent5">
    <w:name w:val="Light List Accent 5"/>
    <w:basedOn w:val="NormaleTabelle"/>
    <w:uiPriority w:val="61"/>
    <w:rsid w:val="00BA29C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customStyle="1" w:styleId="Default">
    <w:name w:val="Default"/>
    <w:rsid w:val="00A13510"/>
    <w:pPr>
      <w:autoSpaceDE w:val="0"/>
      <w:autoSpaceDN w:val="0"/>
      <w:adjustRightInd w:val="0"/>
    </w:pPr>
    <w:rPr>
      <w:rFonts w:ascii="Arial" w:hAnsi="Arial" w:cs="Arial"/>
      <w:color w:val="000000"/>
      <w:sz w:val="24"/>
      <w:szCs w:val="24"/>
    </w:rPr>
  </w:style>
  <w:style w:type="character" w:styleId="Fett">
    <w:name w:val="Strong"/>
    <w:basedOn w:val="Absatz-Standardschriftart"/>
    <w:uiPriority w:val="22"/>
    <w:qFormat/>
    <w:rsid w:val="00E33AC5"/>
    <w:rPr>
      <w:b/>
      <w:bCs/>
    </w:rPr>
  </w:style>
  <w:style w:type="character" w:customStyle="1" w:styleId="st">
    <w:name w:val="st"/>
    <w:basedOn w:val="Absatz-Standardschriftart"/>
    <w:rsid w:val="00334A46"/>
  </w:style>
  <w:style w:type="character" w:customStyle="1" w:styleId="tgc">
    <w:name w:val="_tgc"/>
    <w:basedOn w:val="Absatz-Standardschriftart"/>
    <w:rsid w:val="00334A46"/>
  </w:style>
  <w:style w:type="paragraph" w:customStyle="1" w:styleId="paragraphstyle">
    <w:name w:val="paragraph_style"/>
    <w:basedOn w:val="Standard"/>
    <w:rsid w:val="00810280"/>
    <w:pPr>
      <w:tabs>
        <w:tab w:val="clear" w:pos="851"/>
      </w:tabs>
      <w:spacing w:before="100" w:beforeAutospacing="1" w:after="100" w:afterAutospacing="1" w:line="240" w:lineRule="auto"/>
      <w:jc w:val="left"/>
    </w:pPr>
    <w:rPr>
      <w:rFonts w:ascii="Times New Roman" w:hAnsi="Times New Roman"/>
      <w:sz w:val="24"/>
      <w:lang w:eastAsia="ja-JP"/>
    </w:rPr>
  </w:style>
  <w:style w:type="character" w:customStyle="1" w:styleId="style1">
    <w:name w:val="style_1"/>
    <w:basedOn w:val="Absatz-Standardschriftart"/>
    <w:rsid w:val="00810280"/>
  </w:style>
  <w:style w:type="character" w:customStyle="1" w:styleId="highlight">
    <w:name w:val="highlight"/>
    <w:basedOn w:val="Absatz-Standardschriftart"/>
    <w:rsid w:val="003978B6"/>
  </w:style>
  <w:style w:type="character" w:styleId="BesuchterLink">
    <w:name w:val="FollowedHyperlink"/>
    <w:basedOn w:val="Absatz-Standardschriftart"/>
    <w:rsid w:val="00C259AC"/>
    <w:rPr>
      <w:color w:val="800080" w:themeColor="followedHyperlink"/>
      <w:u w:val="single"/>
    </w:rPr>
  </w:style>
  <w:style w:type="paragraph" w:styleId="Untertitel">
    <w:name w:val="Subtitle"/>
    <w:basedOn w:val="Standard"/>
    <w:next w:val="Standard"/>
    <w:link w:val="UntertitelZchn"/>
    <w:qFormat/>
    <w:rsid w:val="00A057B0"/>
    <w:pPr>
      <w:numPr>
        <w:ilvl w:val="1"/>
      </w:numPr>
    </w:pPr>
    <w:rPr>
      <w:rFonts w:asciiTheme="majorHAnsi" w:eastAsiaTheme="majorEastAsia" w:hAnsiTheme="majorHAnsi" w:cstheme="majorBidi"/>
      <w:i/>
      <w:iCs/>
      <w:color w:val="4F81BD" w:themeColor="accent1"/>
      <w:spacing w:val="15"/>
      <w:sz w:val="24"/>
    </w:rPr>
  </w:style>
  <w:style w:type="character" w:customStyle="1" w:styleId="UntertitelZchn">
    <w:name w:val="Untertitel Zchn"/>
    <w:basedOn w:val="Absatz-Standardschriftart"/>
    <w:link w:val="Untertitel"/>
    <w:rsid w:val="00A057B0"/>
    <w:rPr>
      <w:rFonts w:asciiTheme="majorHAnsi" w:eastAsiaTheme="majorEastAsia" w:hAnsiTheme="majorHAnsi" w:cstheme="majorBidi"/>
      <w:i/>
      <w:iCs/>
      <w:color w:val="4F81BD" w:themeColor="accent1"/>
      <w:spacing w:val="15"/>
      <w:sz w:val="24"/>
      <w:szCs w:val="24"/>
      <w:lang w:eastAsia="en-US"/>
    </w:rPr>
  </w:style>
  <w:style w:type="paragraph" w:styleId="KeinLeerraum">
    <w:name w:val="No Spacing"/>
    <w:uiPriority w:val="1"/>
    <w:qFormat/>
    <w:rsid w:val="00CF3B86"/>
    <w:pPr>
      <w:tabs>
        <w:tab w:val="left" w:pos="851"/>
      </w:tabs>
      <w:jc w:val="both"/>
    </w:pPr>
    <w:rPr>
      <w:rFonts w:ascii="Arial" w:hAnsi="Arial"/>
      <w:sz w:val="22"/>
      <w:szCs w:val="24"/>
      <w:lang w:eastAsia="en-US"/>
    </w:rPr>
  </w:style>
  <w:style w:type="table" w:styleId="Tabelle3D-Effekt3">
    <w:name w:val="Table 3D effects 3"/>
    <w:basedOn w:val="NormaleTabelle"/>
    <w:rsid w:val="00113135"/>
    <w:pPr>
      <w:tabs>
        <w:tab w:val="left" w:pos="851"/>
      </w:tabs>
      <w:spacing w:after="120" w:line="360" w:lineRule="auto"/>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Einfach2">
    <w:name w:val="Table Simple 2"/>
    <w:basedOn w:val="NormaleTabelle"/>
    <w:rsid w:val="00F96A49"/>
    <w:pPr>
      <w:tabs>
        <w:tab w:val="left" w:pos="851"/>
      </w:tabs>
      <w:spacing w:after="120" w:line="360" w:lineRule="auto"/>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styleId="Zeilennummer">
    <w:name w:val="line number"/>
    <w:basedOn w:val="Absatz-Standardschriftart"/>
    <w:rsid w:val="00543975"/>
  </w:style>
  <w:style w:type="paragraph" w:styleId="Kommentartext">
    <w:name w:val="annotation text"/>
    <w:basedOn w:val="Standard"/>
    <w:link w:val="KommentartextZchn"/>
    <w:rsid w:val="007C793E"/>
    <w:pPr>
      <w:spacing w:line="240" w:lineRule="auto"/>
    </w:pPr>
    <w:rPr>
      <w:sz w:val="20"/>
      <w:szCs w:val="20"/>
    </w:rPr>
  </w:style>
  <w:style w:type="character" w:customStyle="1" w:styleId="KommentartextZchn">
    <w:name w:val="Kommentartext Zchn"/>
    <w:basedOn w:val="Absatz-Standardschriftart"/>
    <w:link w:val="Kommentartext"/>
    <w:rsid w:val="007C793E"/>
    <w:rPr>
      <w:rFonts w:ascii="Arial" w:hAnsi="Arial"/>
      <w:lang w:eastAsia="en-US"/>
    </w:rPr>
  </w:style>
  <w:style w:type="character" w:customStyle="1" w:styleId="articlebody">
    <w:name w:val="articlebody"/>
    <w:basedOn w:val="Absatz-Standardschriftart"/>
    <w:rsid w:val="00E800E9"/>
  </w:style>
  <w:style w:type="paragraph" w:styleId="StandardWeb">
    <w:name w:val="Normal (Web)"/>
    <w:basedOn w:val="Standard"/>
    <w:uiPriority w:val="99"/>
    <w:unhideWhenUsed/>
    <w:rsid w:val="004F3226"/>
    <w:pPr>
      <w:tabs>
        <w:tab w:val="clear" w:pos="851"/>
      </w:tabs>
      <w:spacing w:before="100" w:beforeAutospacing="1" w:after="100" w:afterAutospacing="1" w:line="240" w:lineRule="auto"/>
      <w:jc w:val="left"/>
    </w:pPr>
    <w:rPr>
      <w:rFonts w:ascii="Times New Roman" w:hAnsi="Times New Roman"/>
      <w:sz w:val="24"/>
      <w:lang w:eastAsia="ja-JP"/>
    </w:rPr>
  </w:style>
  <w:style w:type="character" w:customStyle="1" w:styleId="berschrift2Zchn">
    <w:name w:val="Überschrift 2 Zchn"/>
    <w:basedOn w:val="Absatz-Standardschriftart"/>
    <w:link w:val="berschrift2"/>
    <w:rsid w:val="00352C70"/>
    <w:rPr>
      <w:rFonts w:ascii="Arial" w:hAnsi="Arial"/>
      <w:b/>
      <w:kern w:val="28"/>
      <w:sz w:val="26"/>
      <w:lang w:eastAsia="de-DE"/>
    </w:rPr>
  </w:style>
  <w:style w:type="character" w:customStyle="1" w:styleId="berschrift3Zchn">
    <w:name w:val="Überschrift 3 Zchn"/>
    <w:basedOn w:val="Absatz-Standardschriftart"/>
    <w:link w:val="berschrift3"/>
    <w:rsid w:val="00352C70"/>
    <w:rPr>
      <w:rFonts w:ascii="Arial" w:hAnsi="Arial"/>
      <w:b/>
      <w:kern w:val="28"/>
      <w:sz w:val="22"/>
      <w:lang w:eastAsia="de-DE"/>
    </w:rPr>
  </w:style>
  <w:style w:type="character" w:styleId="NichtaufgelsteErwhnung">
    <w:name w:val="Unresolved Mention"/>
    <w:basedOn w:val="Absatz-Standardschriftart"/>
    <w:uiPriority w:val="99"/>
    <w:semiHidden/>
    <w:unhideWhenUsed/>
    <w:rsid w:val="00486DD4"/>
    <w:rPr>
      <w:color w:val="605E5C"/>
      <w:shd w:val="clear" w:color="auto" w:fill="E1DFDD"/>
    </w:rPr>
  </w:style>
  <w:style w:type="table" w:styleId="TabelleSpezial2">
    <w:name w:val="Table Subtle 2"/>
    <w:basedOn w:val="NormaleTabelle"/>
    <w:rsid w:val="00DB1C98"/>
    <w:pPr>
      <w:tabs>
        <w:tab w:val="left" w:pos="851"/>
      </w:tabs>
      <w:spacing w:after="120" w:line="360" w:lineRule="auto"/>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Gitternetztabelle2Akzent1">
    <w:name w:val="Grid Table 2 Accent 1"/>
    <w:basedOn w:val="NormaleTabelle"/>
    <w:uiPriority w:val="47"/>
    <w:rsid w:val="00DB1C98"/>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7farbig">
    <w:name w:val="Grid Table 7 Colorful"/>
    <w:basedOn w:val="NormaleTabelle"/>
    <w:uiPriority w:val="52"/>
    <w:rsid w:val="00DB1C9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entabelle3Akzent2">
    <w:name w:val="List Table 3 Accent 2"/>
    <w:basedOn w:val="NormaleTabelle"/>
    <w:uiPriority w:val="48"/>
    <w:rsid w:val="00DB1C98"/>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entabelle3Akzent1">
    <w:name w:val="List Table 3 Accent 1"/>
    <w:basedOn w:val="NormaleTabelle"/>
    <w:uiPriority w:val="48"/>
    <w:rsid w:val="00DB1C98"/>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entabelle5dunkel">
    <w:name w:val="List Table 5 Dark"/>
    <w:basedOn w:val="NormaleTabelle"/>
    <w:uiPriority w:val="50"/>
    <w:rsid w:val="00DB1C98"/>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DunkleListe-Akzent6">
    <w:name w:val="Dark List Accent 6"/>
    <w:basedOn w:val="NormaleTabelle"/>
    <w:uiPriority w:val="70"/>
    <w:rsid w:val="00DB1C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customStyle="1" w:styleId="berschrift1Zchn">
    <w:name w:val="Überschrift 1 Zchn"/>
    <w:basedOn w:val="Absatz-Standardschriftart"/>
    <w:link w:val="berschrift1"/>
    <w:uiPriority w:val="9"/>
    <w:rsid w:val="00214A4B"/>
    <w:rPr>
      <w:rFonts w:ascii="Arial" w:hAnsi="Arial"/>
      <w:b/>
      <w:kern w:val="28"/>
      <w:sz w:val="26"/>
      <w:lang w:eastAsia="de-DE"/>
    </w:rPr>
  </w:style>
  <w:style w:type="paragraph" w:styleId="Literaturverzeichnis">
    <w:name w:val="Bibliography"/>
    <w:basedOn w:val="Standard"/>
    <w:next w:val="Standard"/>
    <w:uiPriority w:val="37"/>
    <w:unhideWhenUsed/>
    <w:rsid w:val="00214A4B"/>
  </w:style>
  <w:style w:type="character" w:styleId="Kommentarzeichen">
    <w:name w:val="annotation reference"/>
    <w:basedOn w:val="Absatz-Standardschriftart"/>
    <w:semiHidden/>
    <w:unhideWhenUsed/>
    <w:rsid w:val="00EE1810"/>
    <w:rPr>
      <w:sz w:val="16"/>
      <w:szCs w:val="16"/>
    </w:rPr>
  </w:style>
  <w:style w:type="paragraph" w:styleId="Kommentarthema">
    <w:name w:val="annotation subject"/>
    <w:basedOn w:val="Kommentartext"/>
    <w:next w:val="Kommentartext"/>
    <w:link w:val="KommentarthemaZchn"/>
    <w:semiHidden/>
    <w:unhideWhenUsed/>
    <w:rsid w:val="00EE1810"/>
    <w:rPr>
      <w:b/>
      <w:bCs/>
    </w:rPr>
  </w:style>
  <w:style w:type="character" w:customStyle="1" w:styleId="KommentarthemaZchn">
    <w:name w:val="Kommentarthema Zchn"/>
    <w:basedOn w:val="KommentartextZchn"/>
    <w:link w:val="Kommentarthema"/>
    <w:semiHidden/>
    <w:rsid w:val="00EE1810"/>
    <w:rPr>
      <w:rFonts w:ascii="Arial" w:hAnsi="Arial"/>
      <w:b/>
      <w:bCs/>
      <w:lang w:eastAsia="en-US"/>
    </w:rPr>
  </w:style>
  <w:style w:type="character" w:customStyle="1" w:styleId="A7">
    <w:name w:val="A7"/>
    <w:uiPriority w:val="99"/>
    <w:rsid w:val="009D11A6"/>
    <w:rPr>
      <w:rFonts w:cs="Open Sans Light"/>
      <w:color w:val="000000"/>
      <w:sz w:val="17"/>
      <w:szCs w:val="17"/>
    </w:rPr>
  </w:style>
  <w:style w:type="character" w:customStyle="1" w:styleId="A13">
    <w:name w:val="A13"/>
    <w:uiPriority w:val="99"/>
    <w:rsid w:val="003A7CF0"/>
    <w:rPr>
      <w:rFonts w:cs="Open Sans"/>
      <w:b/>
      <w:bCs/>
      <w:color w:val="000000"/>
    </w:rPr>
  </w:style>
  <w:style w:type="paragraph" w:styleId="berarbeitung">
    <w:name w:val="Revision"/>
    <w:hidden/>
    <w:uiPriority w:val="99"/>
    <w:semiHidden/>
    <w:rsid w:val="009F1EA1"/>
    <w:rPr>
      <w:rFonts w:ascii="Arial" w:hAnsi="Arial"/>
      <w:sz w:val="22"/>
      <w:szCs w:val="24"/>
      <w:lang w:eastAsia="en-US"/>
    </w:rPr>
  </w:style>
  <w:style w:type="table" w:styleId="EinfacheTabelle2">
    <w:name w:val="Plain Table 2"/>
    <w:basedOn w:val="NormaleTabelle"/>
    <w:uiPriority w:val="42"/>
    <w:rsid w:val="00736119"/>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fontstyle01">
    <w:name w:val="fontstyle01"/>
    <w:basedOn w:val="Absatz-Standardschriftart"/>
    <w:rsid w:val="002D4F95"/>
    <w:rPr>
      <w:rFonts w:ascii="ArialMT" w:hAnsi="ArialMT" w:hint="default"/>
      <w:b w:val="0"/>
      <w:bCs w:val="0"/>
      <w:i w:val="0"/>
      <w:iCs w:val="0"/>
      <w:color w:val="FF0000"/>
      <w:sz w:val="22"/>
      <w:szCs w:val="22"/>
    </w:rPr>
  </w:style>
  <w:style w:type="character" w:customStyle="1" w:styleId="hvr">
    <w:name w:val="hvr"/>
    <w:basedOn w:val="Absatz-Standardschriftart"/>
    <w:rsid w:val="00501511"/>
  </w:style>
  <w:style w:type="character" w:customStyle="1" w:styleId="illustration">
    <w:name w:val="illustration"/>
    <w:basedOn w:val="Absatz-Standardschriftart"/>
    <w:rsid w:val="00501511"/>
  </w:style>
  <w:style w:type="table" w:styleId="Gitternetztabelle6farbig">
    <w:name w:val="Grid Table 6 Colorful"/>
    <w:basedOn w:val="NormaleTabelle"/>
    <w:uiPriority w:val="51"/>
    <w:rsid w:val="00AF256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MediumShading1-Accent19">
    <w:name w:val="Medium Shading 1 - Accent 19"/>
    <w:basedOn w:val="NormaleTabelle"/>
    <w:next w:val="MittlereSchattierung1-Akzent1"/>
    <w:uiPriority w:val="63"/>
    <w:rsid w:val="00305DCE"/>
    <w:rPr>
      <w:rFonts w:asciiTheme="minorHAnsi" w:eastAsiaTheme="minorEastAsia" w:hAnsiTheme="minorHAnsi" w:cstheme="minorBidi"/>
      <w:sz w:val="22"/>
      <w:szCs w:val="22"/>
      <w:lang w:eastAsia="zh-CN"/>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semiHidden/>
    <w:unhideWhenUsed/>
    <w:rsid w:val="00305DC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EinfacheTabelle1">
    <w:name w:val="Plain Table 1"/>
    <w:basedOn w:val="NormaleTabelle"/>
    <w:uiPriority w:val="41"/>
    <w:rsid w:val="00811821"/>
    <w:rPr>
      <w:rFonts w:asciiTheme="minorHAnsi" w:eastAsiaTheme="minorHAnsi" w:hAnsiTheme="minorHAnsi" w:cstheme="minorBidi"/>
      <w:sz w:val="22"/>
      <w:szCs w:val="22"/>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MittlereSchattierung2-Akzent2">
    <w:name w:val="Medium Shading 2 Accent 2"/>
    <w:basedOn w:val="NormaleTabelle"/>
    <w:uiPriority w:val="64"/>
    <w:rsid w:val="005A4774"/>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ntabelle3">
    <w:name w:val="List Table 3"/>
    <w:basedOn w:val="NormaleTabelle"/>
    <w:uiPriority w:val="48"/>
    <w:rsid w:val="00AA440D"/>
    <w:rPr>
      <w:rFonts w:asciiTheme="minorHAnsi" w:eastAsiaTheme="minorHAnsi" w:hAnsiTheme="minorHAnsi" w:cstheme="minorBidi"/>
      <w:sz w:val="22"/>
      <w:szCs w:val="22"/>
      <w:lang w:val="en-US"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Index1">
    <w:name w:val="index 1"/>
    <w:basedOn w:val="Standard"/>
    <w:next w:val="Standard"/>
    <w:autoRedefine/>
    <w:semiHidden/>
    <w:unhideWhenUsed/>
    <w:rsid w:val="006A13F2"/>
    <w:pPr>
      <w:tabs>
        <w:tab w:val="clear" w:pos="851"/>
      </w:tabs>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0208">
      <w:bodyDiv w:val="1"/>
      <w:marLeft w:val="0"/>
      <w:marRight w:val="0"/>
      <w:marTop w:val="0"/>
      <w:marBottom w:val="0"/>
      <w:divBdr>
        <w:top w:val="none" w:sz="0" w:space="0" w:color="auto"/>
        <w:left w:val="none" w:sz="0" w:space="0" w:color="auto"/>
        <w:bottom w:val="none" w:sz="0" w:space="0" w:color="auto"/>
        <w:right w:val="none" w:sz="0" w:space="0" w:color="auto"/>
      </w:divBdr>
    </w:div>
    <w:div w:id="66465006">
      <w:bodyDiv w:val="1"/>
      <w:marLeft w:val="0"/>
      <w:marRight w:val="0"/>
      <w:marTop w:val="0"/>
      <w:marBottom w:val="0"/>
      <w:divBdr>
        <w:top w:val="none" w:sz="0" w:space="0" w:color="auto"/>
        <w:left w:val="none" w:sz="0" w:space="0" w:color="auto"/>
        <w:bottom w:val="none" w:sz="0" w:space="0" w:color="auto"/>
        <w:right w:val="none" w:sz="0" w:space="0" w:color="auto"/>
      </w:divBdr>
    </w:div>
    <w:div w:id="75443781">
      <w:bodyDiv w:val="1"/>
      <w:marLeft w:val="0"/>
      <w:marRight w:val="0"/>
      <w:marTop w:val="0"/>
      <w:marBottom w:val="0"/>
      <w:divBdr>
        <w:top w:val="none" w:sz="0" w:space="0" w:color="auto"/>
        <w:left w:val="none" w:sz="0" w:space="0" w:color="auto"/>
        <w:bottom w:val="none" w:sz="0" w:space="0" w:color="auto"/>
        <w:right w:val="none" w:sz="0" w:space="0" w:color="auto"/>
      </w:divBdr>
    </w:div>
    <w:div w:id="75977909">
      <w:bodyDiv w:val="1"/>
      <w:marLeft w:val="0"/>
      <w:marRight w:val="0"/>
      <w:marTop w:val="0"/>
      <w:marBottom w:val="0"/>
      <w:divBdr>
        <w:top w:val="none" w:sz="0" w:space="0" w:color="auto"/>
        <w:left w:val="none" w:sz="0" w:space="0" w:color="auto"/>
        <w:bottom w:val="none" w:sz="0" w:space="0" w:color="auto"/>
        <w:right w:val="none" w:sz="0" w:space="0" w:color="auto"/>
      </w:divBdr>
      <w:divsChild>
        <w:div w:id="1120341320">
          <w:marLeft w:val="567"/>
          <w:marRight w:val="0"/>
          <w:marTop w:val="0"/>
          <w:marBottom w:val="0"/>
          <w:divBdr>
            <w:top w:val="none" w:sz="0" w:space="0" w:color="auto"/>
            <w:left w:val="none" w:sz="0" w:space="0" w:color="auto"/>
            <w:bottom w:val="none" w:sz="0" w:space="0" w:color="auto"/>
            <w:right w:val="none" w:sz="0" w:space="0" w:color="auto"/>
          </w:divBdr>
        </w:div>
        <w:div w:id="1373965034">
          <w:marLeft w:val="567"/>
          <w:marRight w:val="0"/>
          <w:marTop w:val="0"/>
          <w:marBottom w:val="0"/>
          <w:divBdr>
            <w:top w:val="none" w:sz="0" w:space="0" w:color="auto"/>
            <w:left w:val="none" w:sz="0" w:space="0" w:color="auto"/>
            <w:bottom w:val="none" w:sz="0" w:space="0" w:color="auto"/>
            <w:right w:val="none" w:sz="0" w:space="0" w:color="auto"/>
          </w:divBdr>
        </w:div>
      </w:divsChild>
    </w:div>
    <w:div w:id="88818563">
      <w:bodyDiv w:val="1"/>
      <w:marLeft w:val="0"/>
      <w:marRight w:val="0"/>
      <w:marTop w:val="0"/>
      <w:marBottom w:val="0"/>
      <w:divBdr>
        <w:top w:val="none" w:sz="0" w:space="0" w:color="auto"/>
        <w:left w:val="none" w:sz="0" w:space="0" w:color="auto"/>
        <w:bottom w:val="none" w:sz="0" w:space="0" w:color="auto"/>
        <w:right w:val="none" w:sz="0" w:space="0" w:color="auto"/>
      </w:divBdr>
    </w:div>
    <w:div w:id="94257246">
      <w:bodyDiv w:val="1"/>
      <w:marLeft w:val="0"/>
      <w:marRight w:val="0"/>
      <w:marTop w:val="0"/>
      <w:marBottom w:val="0"/>
      <w:divBdr>
        <w:top w:val="none" w:sz="0" w:space="0" w:color="auto"/>
        <w:left w:val="none" w:sz="0" w:space="0" w:color="auto"/>
        <w:bottom w:val="none" w:sz="0" w:space="0" w:color="auto"/>
        <w:right w:val="none" w:sz="0" w:space="0" w:color="auto"/>
      </w:divBdr>
    </w:div>
    <w:div w:id="95828086">
      <w:bodyDiv w:val="1"/>
      <w:marLeft w:val="0"/>
      <w:marRight w:val="0"/>
      <w:marTop w:val="0"/>
      <w:marBottom w:val="0"/>
      <w:divBdr>
        <w:top w:val="none" w:sz="0" w:space="0" w:color="auto"/>
        <w:left w:val="none" w:sz="0" w:space="0" w:color="auto"/>
        <w:bottom w:val="none" w:sz="0" w:space="0" w:color="auto"/>
        <w:right w:val="none" w:sz="0" w:space="0" w:color="auto"/>
      </w:divBdr>
    </w:div>
    <w:div w:id="105127372">
      <w:bodyDiv w:val="1"/>
      <w:marLeft w:val="0"/>
      <w:marRight w:val="0"/>
      <w:marTop w:val="0"/>
      <w:marBottom w:val="0"/>
      <w:divBdr>
        <w:top w:val="none" w:sz="0" w:space="0" w:color="auto"/>
        <w:left w:val="none" w:sz="0" w:space="0" w:color="auto"/>
        <w:bottom w:val="none" w:sz="0" w:space="0" w:color="auto"/>
        <w:right w:val="none" w:sz="0" w:space="0" w:color="auto"/>
      </w:divBdr>
    </w:div>
    <w:div w:id="109207676">
      <w:bodyDiv w:val="1"/>
      <w:marLeft w:val="0"/>
      <w:marRight w:val="0"/>
      <w:marTop w:val="0"/>
      <w:marBottom w:val="0"/>
      <w:divBdr>
        <w:top w:val="none" w:sz="0" w:space="0" w:color="auto"/>
        <w:left w:val="none" w:sz="0" w:space="0" w:color="auto"/>
        <w:bottom w:val="none" w:sz="0" w:space="0" w:color="auto"/>
        <w:right w:val="none" w:sz="0" w:space="0" w:color="auto"/>
      </w:divBdr>
    </w:div>
    <w:div w:id="112483393">
      <w:bodyDiv w:val="1"/>
      <w:marLeft w:val="0"/>
      <w:marRight w:val="0"/>
      <w:marTop w:val="0"/>
      <w:marBottom w:val="0"/>
      <w:divBdr>
        <w:top w:val="none" w:sz="0" w:space="0" w:color="auto"/>
        <w:left w:val="none" w:sz="0" w:space="0" w:color="auto"/>
        <w:bottom w:val="none" w:sz="0" w:space="0" w:color="auto"/>
        <w:right w:val="none" w:sz="0" w:space="0" w:color="auto"/>
      </w:divBdr>
    </w:div>
    <w:div w:id="132912217">
      <w:bodyDiv w:val="1"/>
      <w:marLeft w:val="0"/>
      <w:marRight w:val="0"/>
      <w:marTop w:val="0"/>
      <w:marBottom w:val="0"/>
      <w:divBdr>
        <w:top w:val="none" w:sz="0" w:space="0" w:color="auto"/>
        <w:left w:val="none" w:sz="0" w:space="0" w:color="auto"/>
        <w:bottom w:val="none" w:sz="0" w:space="0" w:color="auto"/>
        <w:right w:val="none" w:sz="0" w:space="0" w:color="auto"/>
      </w:divBdr>
    </w:div>
    <w:div w:id="154078236">
      <w:bodyDiv w:val="1"/>
      <w:marLeft w:val="0"/>
      <w:marRight w:val="0"/>
      <w:marTop w:val="0"/>
      <w:marBottom w:val="0"/>
      <w:divBdr>
        <w:top w:val="none" w:sz="0" w:space="0" w:color="auto"/>
        <w:left w:val="none" w:sz="0" w:space="0" w:color="auto"/>
        <w:bottom w:val="none" w:sz="0" w:space="0" w:color="auto"/>
        <w:right w:val="none" w:sz="0" w:space="0" w:color="auto"/>
      </w:divBdr>
    </w:div>
    <w:div w:id="162428898">
      <w:bodyDiv w:val="1"/>
      <w:marLeft w:val="0"/>
      <w:marRight w:val="0"/>
      <w:marTop w:val="0"/>
      <w:marBottom w:val="0"/>
      <w:divBdr>
        <w:top w:val="none" w:sz="0" w:space="0" w:color="auto"/>
        <w:left w:val="none" w:sz="0" w:space="0" w:color="auto"/>
        <w:bottom w:val="none" w:sz="0" w:space="0" w:color="auto"/>
        <w:right w:val="none" w:sz="0" w:space="0" w:color="auto"/>
      </w:divBdr>
    </w:div>
    <w:div w:id="171182984">
      <w:bodyDiv w:val="1"/>
      <w:marLeft w:val="0"/>
      <w:marRight w:val="0"/>
      <w:marTop w:val="0"/>
      <w:marBottom w:val="0"/>
      <w:divBdr>
        <w:top w:val="none" w:sz="0" w:space="0" w:color="auto"/>
        <w:left w:val="none" w:sz="0" w:space="0" w:color="auto"/>
        <w:bottom w:val="none" w:sz="0" w:space="0" w:color="auto"/>
        <w:right w:val="none" w:sz="0" w:space="0" w:color="auto"/>
      </w:divBdr>
    </w:div>
    <w:div w:id="178669175">
      <w:bodyDiv w:val="1"/>
      <w:marLeft w:val="0"/>
      <w:marRight w:val="0"/>
      <w:marTop w:val="0"/>
      <w:marBottom w:val="0"/>
      <w:divBdr>
        <w:top w:val="none" w:sz="0" w:space="0" w:color="auto"/>
        <w:left w:val="none" w:sz="0" w:space="0" w:color="auto"/>
        <w:bottom w:val="none" w:sz="0" w:space="0" w:color="auto"/>
        <w:right w:val="none" w:sz="0" w:space="0" w:color="auto"/>
      </w:divBdr>
    </w:div>
    <w:div w:id="180122920">
      <w:bodyDiv w:val="1"/>
      <w:marLeft w:val="0"/>
      <w:marRight w:val="0"/>
      <w:marTop w:val="0"/>
      <w:marBottom w:val="0"/>
      <w:divBdr>
        <w:top w:val="none" w:sz="0" w:space="0" w:color="auto"/>
        <w:left w:val="none" w:sz="0" w:space="0" w:color="auto"/>
        <w:bottom w:val="none" w:sz="0" w:space="0" w:color="auto"/>
        <w:right w:val="none" w:sz="0" w:space="0" w:color="auto"/>
      </w:divBdr>
    </w:div>
    <w:div w:id="184709115">
      <w:bodyDiv w:val="1"/>
      <w:marLeft w:val="0"/>
      <w:marRight w:val="0"/>
      <w:marTop w:val="0"/>
      <w:marBottom w:val="0"/>
      <w:divBdr>
        <w:top w:val="none" w:sz="0" w:space="0" w:color="auto"/>
        <w:left w:val="none" w:sz="0" w:space="0" w:color="auto"/>
        <w:bottom w:val="none" w:sz="0" w:space="0" w:color="auto"/>
        <w:right w:val="none" w:sz="0" w:space="0" w:color="auto"/>
      </w:divBdr>
    </w:div>
    <w:div w:id="191236554">
      <w:bodyDiv w:val="1"/>
      <w:marLeft w:val="0"/>
      <w:marRight w:val="0"/>
      <w:marTop w:val="0"/>
      <w:marBottom w:val="0"/>
      <w:divBdr>
        <w:top w:val="none" w:sz="0" w:space="0" w:color="auto"/>
        <w:left w:val="none" w:sz="0" w:space="0" w:color="auto"/>
        <w:bottom w:val="none" w:sz="0" w:space="0" w:color="auto"/>
        <w:right w:val="none" w:sz="0" w:space="0" w:color="auto"/>
      </w:divBdr>
    </w:div>
    <w:div w:id="202791639">
      <w:bodyDiv w:val="1"/>
      <w:marLeft w:val="0"/>
      <w:marRight w:val="0"/>
      <w:marTop w:val="0"/>
      <w:marBottom w:val="0"/>
      <w:divBdr>
        <w:top w:val="none" w:sz="0" w:space="0" w:color="auto"/>
        <w:left w:val="none" w:sz="0" w:space="0" w:color="auto"/>
        <w:bottom w:val="none" w:sz="0" w:space="0" w:color="auto"/>
        <w:right w:val="none" w:sz="0" w:space="0" w:color="auto"/>
      </w:divBdr>
    </w:div>
    <w:div w:id="204031236">
      <w:bodyDiv w:val="1"/>
      <w:marLeft w:val="0"/>
      <w:marRight w:val="0"/>
      <w:marTop w:val="0"/>
      <w:marBottom w:val="0"/>
      <w:divBdr>
        <w:top w:val="none" w:sz="0" w:space="0" w:color="auto"/>
        <w:left w:val="none" w:sz="0" w:space="0" w:color="auto"/>
        <w:bottom w:val="none" w:sz="0" w:space="0" w:color="auto"/>
        <w:right w:val="none" w:sz="0" w:space="0" w:color="auto"/>
      </w:divBdr>
    </w:div>
    <w:div w:id="219559950">
      <w:bodyDiv w:val="1"/>
      <w:marLeft w:val="0"/>
      <w:marRight w:val="0"/>
      <w:marTop w:val="0"/>
      <w:marBottom w:val="0"/>
      <w:divBdr>
        <w:top w:val="none" w:sz="0" w:space="0" w:color="auto"/>
        <w:left w:val="none" w:sz="0" w:space="0" w:color="auto"/>
        <w:bottom w:val="none" w:sz="0" w:space="0" w:color="auto"/>
        <w:right w:val="none" w:sz="0" w:space="0" w:color="auto"/>
      </w:divBdr>
    </w:div>
    <w:div w:id="225265712">
      <w:bodyDiv w:val="1"/>
      <w:marLeft w:val="0"/>
      <w:marRight w:val="0"/>
      <w:marTop w:val="0"/>
      <w:marBottom w:val="0"/>
      <w:divBdr>
        <w:top w:val="none" w:sz="0" w:space="0" w:color="auto"/>
        <w:left w:val="none" w:sz="0" w:space="0" w:color="auto"/>
        <w:bottom w:val="none" w:sz="0" w:space="0" w:color="auto"/>
        <w:right w:val="none" w:sz="0" w:space="0" w:color="auto"/>
      </w:divBdr>
    </w:div>
    <w:div w:id="243299123">
      <w:bodyDiv w:val="1"/>
      <w:marLeft w:val="0"/>
      <w:marRight w:val="0"/>
      <w:marTop w:val="0"/>
      <w:marBottom w:val="0"/>
      <w:divBdr>
        <w:top w:val="none" w:sz="0" w:space="0" w:color="auto"/>
        <w:left w:val="none" w:sz="0" w:space="0" w:color="auto"/>
        <w:bottom w:val="none" w:sz="0" w:space="0" w:color="auto"/>
        <w:right w:val="none" w:sz="0" w:space="0" w:color="auto"/>
      </w:divBdr>
    </w:div>
    <w:div w:id="251358257">
      <w:bodyDiv w:val="1"/>
      <w:marLeft w:val="0"/>
      <w:marRight w:val="0"/>
      <w:marTop w:val="0"/>
      <w:marBottom w:val="0"/>
      <w:divBdr>
        <w:top w:val="none" w:sz="0" w:space="0" w:color="auto"/>
        <w:left w:val="none" w:sz="0" w:space="0" w:color="auto"/>
        <w:bottom w:val="none" w:sz="0" w:space="0" w:color="auto"/>
        <w:right w:val="none" w:sz="0" w:space="0" w:color="auto"/>
      </w:divBdr>
    </w:div>
    <w:div w:id="282227131">
      <w:bodyDiv w:val="1"/>
      <w:marLeft w:val="0"/>
      <w:marRight w:val="0"/>
      <w:marTop w:val="0"/>
      <w:marBottom w:val="0"/>
      <w:divBdr>
        <w:top w:val="none" w:sz="0" w:space="0" w:color="auto"/>
        <w:left w:val="none" w:sz="0" w:space="0" w:color="auto"/>
        <w:bottom w:val="none" w:sz="0" w:space="0" w:color="auto"/>
        <w:right w:val="none" w:sz="0" w:space="0" w:color="auto"/>
      </w:divBdr>
    </w:div>
    <w:div w:id="308949366">
      <w:bodyDiv w:val="1"/>
      <w:marLeft w:val="0"/>
      <w:marRight w:val="0"/>
      <w:marTop w:val="0"/>
      <w:marBottom w:val="0"/>
      <w:divBdr>
        <w:top w:val="none" w:sz="0" w:space="0" w:color="auto"/>
        <w:left w:val="none" w:sz="0" w:space="0" w:color="auto"/>
        <w:bottom w:val="none" w:sz="0" w:space="0" w:color="auto"/>
        <w:right w:val="none" w:sz="0" w:space="0" w:color="auto"/>
      </w:divBdr>
    </w:div>
    <w:div w:id="315113673">
      <w:bodyDiv w:val="1"/>
      <w:marLeft w:val="0"/>
      <w:marRight w:val="0"/>
      <w:marTop w:val="0"/>
      <w:marBottom w:val="0"/>
      <w:divBdr>
        <w:top w:val="none" w:sz="0" w:space="0" w:color="auto"/>
        <w:left w:val="none" w:sz="0" w:space="0" w:color="auto"/>
        <w:bottom w:val="none" w:sz="0" w:space="0" w:color="auto"/>
        <w:right w:val="none" w:sz="0" w:space="0" w:color="auto"/>
      </w:divBdr>
    </w:div>
    <w:div w:id="324092375">
      <w:bodyDiv w:val="1"/>
      <w:marLeft w:val="0"/>
      <w:marRight w:val="0"/>
      <w:marTop w:val="0"/>
      <w:marBottom w:val="0"/>
      <w:divBdr>
        <w:top w:val="none" w:sz="0" w:space="0" w:color="auto"/>
        <w:left w:val="none" w:sz="0" w:space="0" w:color="auto"/>
        <w:bottom w:val="none" w:sz="0" w:space="0" w:color="auto"/>
        <w:right w:val="none" w:sz="0" w:space="0" w:color="auto"/>
      </w:divBdr>
      <w:divsChild>
        <w:div w:id="274337301">
          <w:marLeft w:val="1080"/>
          <w:marRight w:val="0"/>
          <w:marTop w:val="100"/>
          <w:marBottom w:val="0"/>
          <w:divBdr>
            <w:top w:val="none" w:sz="0" w:space="0" w:color="auto"/>
            <w:left w:val="none" w:sz="0" w:space="0" w:color="auto"/>
            <w:bottom w:val="none" w:sz="0" w:space="0" w:color="auto"/>
            <w:right w:val="none" w:sz="0" w:space="0" w:color="auto"/>
          </w:divBdr>
        </w:div>
        <w:div w:id="319311919">
          <w:marLeft w:val="1080"/>
          <w:marRight w:val="0"/>
          <w:marTop w:val="100"/>
          <w:marBottom w:val="0"/>
          <w:divBdr>
            <w:top w:val="none" w:sz="0" w:space="0" w:color="auto"/>
            <w:left w:val="none" w:sz="0" w:space="0" w:color="auto"/>
            <w:bottom w:val="none" w:sz="0" w:space="0" w:color="auto"/>
            <w:right w:val="none" w:sz="0" w:space="0" w:color="auto"/>
          </w:divBdr>
        </w:div>
        <w:div w:id="519010950">
          <w:marLeft w:val="360"/>
          <w:marRight w:val="0"/>
          <w:marTop w:val="200"/>
          <w:marBottom w:val="0"/>
          <w:divBdr>
            <w:top w:val="none" w:sz="0" w:space="0" w:color="auto"/>
            <w:left w:val="none" w:sz="0" w:space="0" w:color="auto"/>
            <w:bottom w:val="none" w:sz="0" w:space="0" w:color="auto"/>
            <w:right w:val="none" w:sz="0" w:space="0" w:color="auto"/>
          </w:divBdr>
        </w:div>
        <w:div w:id="673844376">
          <w:marLeft w:val="360"/>
          <w:marRight w:val="0"/>
          <w:marTop w:val="200"/>
          <w:marBottom w:val="0"/>
          <w:divBdr>
            <w:top w:val="none" w:sz="0" w:space="0" w:color="auto"/>
            <w:left w:val="none" w:sz="0" w:space="0" w:color="auto"/>
            <w:bottom w:val="none" w:sz="0" w:space="0" w:color="auto"/>
            <w:right w:val="none" w:sz="0" w:space="0" w:color="auto"/>
          </w:divBdr>
        </w:div>
        <w:div w:id="1387142006">
          <w:marLeft w:val="360"/>
          <w:marRight w:val="0"/>
          <w:marTop w:val="200"/>
          <w:marBottom w:val="0"/>
          <w:divBdr>
            <w:top w:val="none" w:sz="0" w:space="0" w:color="auto"/>
            <w:left w:val="none" w:sz="0" w:space="0" w:color="auto"/>
            <w:bottom w:val="none" w:sz="0" w:space="0" w:color="auto"/>
            <w:right w:val="none" w:sz="0" w:space="0" w:color="auto"/>
          </w:divBdr>
        </w:div>
      </w:divsChild>
    </w:div>
    <w:div w:id="330762345">
      <w:bodyDiv w:val="1"/>
      <w:marLeft w:val="0"/>
      <w:marRight w:val="0"/>
      <w:marTop w:val="0"/>
      <w:marBottom w:val="0"/>
      <w:divBdr>
        <w:top w:val="none" w:sz="0" w:space="0" w:color="auto"/>
        <w:left w:val="none" w:sz="0" w:space="0" w:color="auto"/>
        <w:bottom w:val="none" w:sz="0" w:space="0" w:color="auto"/>
        <w:right w:val="none" w:sz="0" w:space="0" w:color="auto"/>
      </w:divBdr>
    </w:div>
    <w:div w:id="333806499">
      <w:bodyDiv w:val="1"/>
      <w:marLeft w:val="0"/>
      <w:marRight w:val="0"/>
      <w:marTop w:val="0"/>
      <w:marBottom w:val="0"/>
      <w:divBdr>
        <w:top w:val="none" w:sz="0" w:space="0" w:color="auto"/>
        <w:left w:val="none" w:sz="0" w:space="0" w:color="auto"/>
        <w:bottom w:val="none" w:sz="0" w:space="0" w:color="auto"/>
        <w:right w:val="none" w:sz="0" w:space="0" w:color="auto"/>
      </w:divBdr>
    </w:div>
    <w:div w:id="349917548">
      <w:bodyDiv w:val="1"/>
      <w:marLeft w:val="0"/>
      <w:marRight w:val="0"/>
      <w:marTop w:val="0"/>
      <w:marBottom w:val="0"/>
      <w:divBdr>
        <w:top w:val="none" w:sz="0" w:space="0" w:color="auto"/>
        <w:left w:val="none" w:sz="0" w:space="0" w:color="auto"/>
        <w:bottom w:val="none" w:sz="0" w:space="0" w:color="auto"/>
        <w:right w:val="none" w:sz="0" w:space="0" w:color="auto"/>
      </w:divBdr>
    </w:div>
    <w:div w:id="365060765">
      <w:bodyDiv w:val="1"/>
      <w:marLeft w:val="0"/>
      <w:marRight w:val="0"/>
      <w:marTop w:val="0"/>
      <w:marBottom w:val="0"/>
      <w:divBdr>
        <w:top w:val="none" w:sz="0" w:space="0" w:color="auto"/>
        <w:left w:val="none" w:sz="0" w:space="0" w:color="auto"/>
        <w:bottom w:val="none" w:sz="0" w:space="0" w:color="auto"/>
        <w:right w:val="none" w:sz="0" w:space="0" w:color="auto"/>
      </w:divBdr>
    </w:div>
    <w:div w:id="389500668">
      <w:bodyDiv w:val="1"/>
      <w:marLeft w:val="0"/>
      <w:marRight w:val="0"/>
      <w:marTop w:val="0"/>
      <w:marBottom w:val="0"/>
      <w:divBdr>
        <w:top w:val="none" w:sz="0" w:space="0" w:color="auto"/>
        <w:left w:val="none" w:sz="0" w:space="0" w:color="auto"/>
        <w:bottom w:val="none" w:sz="0" w:space="0" w:color="auto"/>
        <w:right w:val="none" w:sz="0" w:space="0" w:color="auto"/>
      </w:divBdr>
    </w:div>
    <w:div w:id="411926434">
      <w:bodyDiv w:val="1"/>
      <w:marLeft w:val="0"/>
      <w:marRight w:val="0"/>
      <w:marTop w:val="0"/>
      <w:marBottom w:val="0"/>
      <w:divBdr>
        <w:top w:val="none" w:sz="0" w:space="0" w:color="auto"/>
        <w:left w:val="none" w:sz="0" w:space="0" w:color="auto"/>
        <w:bottom w:val="none" w:sz="0" w:space="0" w:color="auto"/>
        <w:right w:val="none" w:sz="0" w:space="0" w:color="auto"/>
      </w:divBdr>
    </w:div>
    <w:div w:id="414790908">
      <w:bodyDiv w:val="1"/>
      <w:marLeft w:val="0"/>
      <w:marRight w:val="0"/>
      <w:marTop w:val="0"/>
      <w:marBottom w:val="0"/>
      <w:divBdr>
        <w:top w:val="none" w:sz="0" w:space="0" w:color="auto"/>
        <w:left w:val="none" w:sz="0" w:space="0" w:color="auto"/>
        <w:bottom w:val="none" w:sz="0" w:space="0" w:color="auto"/>
        <w:right w:val="none" w:sz="0" w:space="0" w:color="auto"/>
      </w:divBdr>
    </w:div>
    <w:div w:id="419642900">
      <w:bodyDiv w:val="1"/>
      <w:marLeft w:val="0"/>
      <w:marRight w:val="0"/>
      <w:marTop w:val="0"/>
      <w:marBottom w:val="0"/>
      <w:divBdr>
        <w:top w:val="none" w:sz="0" w:space="0" w:color="auto"/>
        <w:left w:val="none" w:sz="0" w:space="0" w:color="auto"/>
        <w:bottom w:val="none" w:sz="0" w:space="0" w:color="auto"/>
        <w:right w:val="none" w:sz="0" w:space="0" w:color="auto"/>
      </w:divBdr>
    </w:div>
    <w:div w:id="420300821">
      <w:bodyDiv w:val="1"/>
      <w:marLeft w:val="0"/>
      <w:marRight w:val="0"/>
      <w:marTop w:val="0"/>
      <w:marBottom w:val="0"/>
      <w:divBdr>
        <w:top w:val="none" w:sz="0" w:space="0" w:color="auto"/>
        <w:left w:val="none" w:sz="0" w:space="0" w:color="auto"/>
        <w:bottom w:val="none" w:sz="0" w:space="0" w:color="auto"/>
        <w:right w:val="none" w:sz="0" w:space="0" w:color="auto"/>
      </w:divBdr>
      <w:divsChild>
        <w:div w:id="509954554">
          <w:marLeft w:val="0"/>
          <w:marRight w:val="0"/>
          <w:marTop w:val="0"/>
          <w:marBottom w:val="0"/>
          <w:divBdr>
            <w:top w:val="none" w:sz="0" w:space="0" w:color="auto"/>
            <w:left w:val="none" w:sz="0" w:space="0" w:color="auto"/>
            <w:bottom w:val="none" w:sz="0" w:space="0" w:color="auto"/>
            <w:right w:val="none" w:sz="0" w:space="0" w:color="auto"/>
          </w:divBdr>
        </w:div>
      </w:divsChild>
    </w:div>
    <w:div w:id="434133563">
      <w:bodyDiv w:val="1"/>
      <w:marLeft w:val="0"/>
      <w:marRight w:val="0"/>
      <w:marTop w:val="0"/>
      <w:marBottom w:val="0"/>
      <w:divBdr>
        <w:top w:val="none" w:sz="0" w:space="0" w:color="auto"/>
        <w:left w:val="none" w:sz="0" w:space="0" w:color="auto"/>
        <w:bottom w:val="none" w:sz="0" w:space="0" w:color="auto"/>
        <w:right w:val="none" w:sz="0" w:space="0" w:color="auto"/>
      </w:divBdr>
    </w:div>
    <w:div w:id="455762683">
      <w:bodyDiv w:val="1"/>
      <w:marLeft w:val="0"/>
      <w:marRight w:val="0"/>
      <w:marTop w:val="0"/>
      <w:marBottom w:val="0"/>
      <w:divBdr>
        <w:top w:val="none" w:sz="0" w:space="0" w:color="auto"/>
        <w:left w:val="none" w:sz="0" w:space="0" w:color="auto"/>
        <w:bottom w:val="none" w:sz="0" w:space="0" w:color="auto"/>
        <w:right w:val="none" w:sz="0" w:space="0" w:color="auto"/>
      </w:divBdr>
      <w:divsChild>
        <w:div w:id="5131898">
          <w:marLeft w:val="0"/>
          <w:marRight w:val="0"/>
          <w:marTop w:val="0"/>
          <w:marBottom w:val="0"/>
          <w:divBdr>
            <w:top w:val="none" w:sz="0" w:space="0" w:color="auto"/>
            <w:left w:val="none" w:sz="0" w:space="0" w:color="auto"/>
            <w:bottom w:val="none" w:sz="0" w:space="0" w:color="auto"/>
            <w:right w:val="none" w:sz="0" w:space="0" w:color="auto"/>
          </w:divBdr>
        </w:div>
        <w:div w:id="10298963">
          <w:marLeft w:val="0"/>
          <w:marRight w:val="0"/>
          <w:marTop w:val="0"/>
          <w:marBottom w:val="0"/>
          <w:divBdr>
            <w:top w:val="none" w:sz="0" w:space="0" w:color="auto"/>
            <w:left w:val="none" w:sz="0" w:space="0" w:color="auto"/>
            <w:bottom w:val="none" w:sz="0" w:space="0" w:color="auto"/>
            <w:right w:val="none" w:sz="0" w:space="0" w:color="auto"/>
          </w:divBdr>
        </w:div>
        <w:div w:id="11541531">
          <w:marLeft w:val="0"/>
          <w:marRight w:val="0"/>
          <w:marTop w:val="0"/>
          <w:marBottom w:val="0"/>
          <w:divBdr>
            <w:top w:val="none" w:sz="0" w:space="0" w:color="auto"/>
            <w:left w:val="none" w:sz="0" w:space="0" w:color="auto"/>
            <w:bottom w:val="none" w:sz="0" w:space="0" w:color="auto"/>
            <w:right w:val="none" w:sz="0" w:space="0" w:color="auto"/>
          </w:divBdr>
        </w:div>
        <w:div w:id="11688713">
          <w:marLeft w:val="0"/>
          <w:marRight w:val="0"/>
          <w:marTop w:val="0"/>
          <w:marBottom w:val="0"/>
          <w:divBdr>
            <w:top w:val="none" w:sz="0" w:space="0" w:color="auto"/>
            <w:left w:val="none" w:sz="0" w:space="0" w:color="auto"/>
            <w:bottom w:val="none" w:sz="0" w:space="0" w:color="auto"/>
            <w:right w:val="none" w:sz="0" w:space="0" w:color="auto"/>
          </w:divBdr>
        </w:div>
        <w:div w:id="12851554">
          <w:marLeft w:val="0"/>
          <w:marRight w:val="0"/>
          <w:marTop w:val="0"/>
          <w:marBottom w:val="0"/>
          <w:divBdr>
            <w:top w:val="none" w:sz="0" w:space="0" w:color="auto"/>
            <w:left w:val="none" w:sz="0" w:space="0" w:color="auto"/>
            <w:bottom w:val="none" w:sz="0" w:space="0" w:color="auto"/>
            <w:right w:val="none" w:sz="0" w:space="0" w:color="auto"/>
          </w:divBdr>
        </w:div>
        <w:div w:id="15429345">
          <w:marLeft w:val="0"/>
          <w:marRight w:val="0"/>
          <w:marTop w:val="0"/>
          <w:marBottom w:val="0"/>
          <w:divBdr>
            <w:top w:val="none" w:sz="0" w:space="0" w:color="auto"/>
            <w:left w:val="none" w:sz="0" w:space="0" w:color="auto"/>
            <w:bottom w:val="none" w:sz="0" w:space="0" w:color="auto"/>
            <w:right w:val="none" w:sz="0" w:space="0" w:color="auto"/>
          </w:divBdr>
        </w:div>
        <w:div w:id="17659348">
          <w:marLeft w:val="0"/>
          <w:marRight w:val="0"/>
          <w:marTop w:val="0"/>
          <w:marBottom w:val="0"/>
          <w:divBdr>
            <w:top w:val="none" w:sz="0" w:space="0" w:color="auto"/>
            <w:left w:val="none" w:sz="0" w:space="0" w:color="auto"/>
            <w:bottom w:val="none" w:sz="0" w:space="0" w:color="auto"/>
            <w:right w:val="none" w:sz="0" w:space="0" w:color="auto"/>
          </w:divBdr>
        </w:div>
        <w:div w:id="21788497">
          <w:marLeft w:val="0"/>
          <w:marRight w:val="0"/>
          <w:marTop w:val="0"/>
          <w:marBottom w:val="0"/>
          <w:divBdr>
            <w:top w:val="none" w:sz="0" w:space="0" w:color="auto"/>
            <w:left w:val="none" w:sz="0" w:space="0" w:color="auto"/>
            <w:bottom w:val="none" w:sz="0" w:space="0" w:color="auto"/>
            <w:right w:val="none" w:sz="0" w:space="0" w:color="auto"/>
          </w:divBdr>
        </w:div>
        <w:div w:id="22099410">
          <w:marLeft w:val="0"/>
          <w:marRight w:val="0"/>
          <w:marTop w:val="0"/>
          <w:marBottom w:val="0"/>
          <w:divBdr>
            <w:top w:val="none" w:sz="0" w:space="0" w:color="auto"/>
            <w:left w:val="none" w:sz="0" w:space="0" w:color="auto"/>
            <w:bottom w:val="none" w:sz="0" w:space="0" w:color="auto"/>
            <w:right w:val="none" w:sz="0" w:space="0" w:color="auto"/>
          </w:divBdr>
        </w:div>
        <w:div w:id="25523247">
          <w:marLeft w:val="0"/>
          <w:marRight w:val="0"/>
          <w:marTop w:val="0"/>
          <w:marBottom w:val="0"/>
          <w:divBdr>
            <w:top w:val="none" w:sz="0" w:space="0" w:color="auto"/>
            <w:left w:val="none" w:sz="0" w:space="0" w:color="auto"/>
            <w:bottom w:val="none" w:sz="0" w:space="0" w:color="auto"/>
            <w:right w:val="none" w:sz="0" w:space="0" w:color="auto"/>
          </w:divBdr>
        </w:div>
        <w:div w:id="29112603">
          <w:marLeft w:val="0"/>
          <w:marRight w:val="0"/>
          <w:marTop w:val="0"/>
          <w:marBottom w:val="0"/>
          <w:divBdr>
            <w:top w:val="none" w:sz="0" w:space="0" w:color="auto"/>
            <w:left w:val="none" w:sz="0" w:space="0" w:color="auto"/>
            <w:bottom w:val="none" w:sz="0" w:space="0" w:color="auto"/>
            <w:right w:val="none" w:sz="0" w:space="0" w:color="auto"/>
          </w:divBdr>
        </w:div>
        <w:div w:id="34358408">
          <w:marLeft w:val="0"/>
          <w:marRight w:val="0"/>
          <w:marTop w:val="0"/>
          <w:marBottom w:val="0"/>
          <w:divBdr>
            <w:top w:val="none" w:sz="0" w:space="0" w:color="auto"/>
            <w:left w:val="none" w:sz="0" w:space="0" w:color="auto"/>
            <w:bottom w:val="none" w:sz="0" w:space="0" w:color="auto"/>
            <w:right w:val="none" w:sz="0" w:space="0" w:color="auto"/>
          </w:divBdr>
        </w:div>
        <w:div w:id="36859052">
          <w:marLeft w:val="0"/>
          <w:marRight w:val="0"/>
          <w:marTop w:val="0"/>
          <w:marBottom w:val="0"/>
          <w:divBdr>
            <w:top w:val="none" w:sz="0" w:space="0" w:color="auto"/>
            <w:left w:val="none" w:sz="0" w:space="0" w:color="auto"/>
            <w:bottom w:val="none" w:sz="0" w:space="0" w:color="auto"/>
            <w:right w:val="none" w:sz="0" w:space="0" w:color="auto"/>
          </w:divBdr>
        </w:div>
        <w:div w:id="43801661">
          <w:marLeft w:val="0"/>
          <w:marRight w:val="0"/>
          <w:marTop w:val="0"/>
          <w:marBottom w:val="0"/>
          <w:divBdr>
            <w:top w:val="none" w:sz="0" w:space="0" w:color="auto"/>
            <w:left w:val="none" w:sz="0" w:space="0" w:color="auto"/>
            <w:bottom w:val="none" w:sz="0" w:space="0" w:color="auto"/>
            <w:right w:val="none" w:sz="0" w:space="0" w:color="auto"/>
          </w:divBdr>
        </w:div>
        <w:div w:id="46034908">
          <w:marLeft w:val="0"/>
          <w:marRight w:val="0"/>
          <w:marTop w:val="0"/>
          <w:marBottom w:val="0"/>
          <w:divBdr>
            <w:top w:val="none" w:sz="0" w:space="0" w:color="auto"/>
            <w:left w:val="none" w:sz="0" w:space="0" w:color="auto"/>
            <w:bottom w:val="none" w:sz="0" w:space="0" w:color="auto"/>
            <w:right w:val="none" w:sz="0" w:space="0" w:color="auto"/>
          </w:divBdr>
        </w:div>
        <w:div w:id="47076462">
          <w:marLeft w:val="0"/>
          <w:marRight w:val="0"/>
          <w:marTop w:val="0"/>
          <w:marBottom w:val="0"/>
          <w:divBdr>
            <w:top w:val="none" w:sz="0" w:space="0" w:color="auto"/>
            <w:left w:val="none" w:sz="0" w:space="0" w:color="auto"/>
            <w:bottom w:val="none" w:sz="0" w:space="0" w:color="auto"/>
            <w:right w:val="none" w:sz="0" w:space="0" w:color="auto"/>
          </w:divBdr>
        </w:div>
        <w:div w:id="48267182">
          <w:marLeft w:val="0"/>
          <w:marRight w:val="0"/>
          <w:marTop w:val="0"/>
          <w:marBottom w:val="0"/>
          <w:divBdr>
            <w:top w:val="none" w:sz="0" w:space="0" w:color="auto"/>
            <w:left w:val="none" w:sz="0" w:space="0" w:color="auto"/>
            <w:bottom w:val="none" w:sz="0" w:space="0" w:color="auto"/>
            <w:right w:val="none" w:sz="0" w:space="0" w:color="auto"/>
          </w:divBdr>
        </w:div>
        <w:div w:id="49380322">
          <w:marLeft w:val="0"/>
          <w:marRight w:val="0"/>
          <w:marTop w:val="0"/>
          <w:marBottom w:val="0"/>
          <w:divBdr>
            <w:top w:val="none" w:sz="0" w:space="0" w:color="auto"/>
            <w:left w:val="none" w:sz="0" w:space="0" w:color="auto"/>
            <w:bottom w:val="none" w:sz="0" w:space="0" w:color="auto"/>
            <w:right w:val="none" w:sz="0" w:space="0" w:color="auto"/>
          </w:divBdr>
        </w:div>
        <w:div w:id="52631116">
          <w:marLeft w:val="0"/>
          <w:marRight w:val="0"/>
          <w:marTop w:val="0"/>
          <w:marBottom w:val="0"/>
          <w:divBdr>
            <w:top w:val="none" w:sz="0" w:space="0" w:color="auto"/>
            <w:left w:val="none" w:sz="0" w:space="0" w:color="auto"/>
            <w:bottom w:val="none" w:sz="0" w:space="0" w:color="auto"/>
            <w:right w:val="none" w:sz="0" w:space="0" w:color="auto"/>
          </w:divBdr>
        </w:div>
        <w:div w:id="57170740">
          <w:marLeft w:val="0"/>
          <w:marRight w:val="0"/>
          <w:marTop w:val="0"/>
          <w:marBottom w:val="0"/>
          <w:divBdr>
            <w:top w:val="none" w:sz="0" w:space="0" w:color="auto"/>
            <w:left w:val="none" w:sz="0" w:space="0" w:color="auto"/>
            <w:bottom w:val="none" w:sz="0" w:space="0" w:color="auto"/>
            <w:right w:val="none" w:sz="0" w:space="0" w:color="auto"/>
          </w:divBdr>
        </w:div>
        <w:div w:id="57437283">
          <w:marLeft w:val="0"/>
          <w:marRight w:val="0"/>
          <w:marTop w:val="0"/>
          <w:marBottom w:val="0"/>
          <w:divBdr>
            <w:top w:val="none" w:sz="0" w:space="0" w:color="auto"/>
            <w:left w:val="none" w:sz="0" w:space="0" w:color="auto"/>
            <w:bottom w:val="none" w:sz="0" w:space="0" w:color="auto"/>
            <w:right w:val="none" w:sz="0" w:space="0" w:color="auto"/>
          </w:divBdr>
        </w:div>
        <w:div w:id="59451630">
          <w:marLeft w:val="0"/>
          <w:marRight w:val="0"/>
          <w:marTop w:val="0"/>
          <w:marBottom w:val="0"/>
          <w:divBdr>
            <w:top w:val="none" w:sz="0" w:space="0" w:color="auto"/>
            <w:left w:val="none" w:sz="0" w:space="0" w:color="auto"/>
            <w:bottom w:val="none" w:sz="0" w:space="0" w:color="auto"/>
            <w:right w:val="none" w:sz="0" w:space="0" w:color="auto"/>
          </w:divBdr>
        </w:div>
        <w:div w:id="59913646">
          <w:marLeft w:val="0"/>
          <w:marRight w:val="0"/>
          <w:marTop w:val="0"/>
          <w:marBottom w:val="0"/>
          <w:divBdr>
            <w:top w:val="none" w:sz="0" w:space="0" w:color="auto"/>
            <w:left w:val="none" w:sz="0" w:space="0" w:color="auto"/>
            <w:bottom w:val="none" w:sz="0" w:space="0" w:color="auto"/>
            <w:right w:val="none" w:sz="0" w:space="0" w:color="auto"/>
          </w:divBdr>
        </w:div>
        <w:div w:id="62529162">
          <w:marLeft w:val="0"/>
          <w:marRight w:val="0"/>
          <w:marTop w:val="0"/>
          <w:marBottom w:val="0"/>
          <w:divBdr>
            <w:top w:val="none" w:sz="0" w:space="0" w:color="auto"/>
            <w:left w:val="none" w:sz="0" w:space="0" w:color="auto"/>
            <w:bottom w:val="none" w:sz="0" w:space="0" w:color="auto"/>
            <w:right w:val="none" w:sz="0" w:space="0" w:color="auto"/>
          </w:divBdr>
        </w:div>
        <w:div w:id="66193137">
          <w:marLeft w:val="0"/>
          <w:marRight w:val="0"/>
          <w:marTop w:val="0"/>
          <w:marBottom w:val="0"/>
          <w:divBdr>
            <w:top w:val="none" w:sz="0" w:space="0" w:color="auto"/>
            <w:left w:val="none" w:sz="0" w:space="0" w:color="auto"/>
            <w:bottom w:val="none" w:sz="0" w:space="0" w:color="auto"/>
            <w:right w:val="none" w:sz="0" w:space="0" w:color="auto"/>
          </w:divBdr>
        </w:div>
        <w:div w:id="67506520">
          <w:marLeft w:val="0"/>
          <w:marRight w:val="0"/>
          <w:marTop w:val="0"/>
          <w:marBottom w:val="0"/>
          <w:divBdr>
            <w:top w:val="none" w:sz="0" w:space="0" w:color="auto"/>
            <w:left w:val="none" w:sz="0" w:space="0" w:color="auto"/>
            <w:bottom w:val="none" w:sz="0" w:space="0" w:color="auto"/>
            <w:right w:val="none" w:sz="0" w:space="0" w:color="auto"/>
          </w:divBdr>
        </w:div>
        <w:div w:id="68966071">
          <w:marLeft w:val="0"/>
          <w:marRight w:val="0"/>
          <w:marTop w:val="0"/>
          <w:marBottom w:val="0"/>
          <w:divBdr>
            <w:top w:val="none" w:sz="0" w:space="0" w:color="auto"/>
            <w:left w:val="none" w:sz="0" w:space="0" w:color="auto"/>
            <w:bottom w:val="none" w:sz="0" w:space="0" w:color="auto"/>
            <w:right w:val="none" w:sz="0" w:space="0" w:color="auto"/>
          </w:divBdr>
        </w:div>
        <w:div w:id="68966418">
          <w:marLeft w:val="0"/>
          <w:marRight w:val="0"/>
          <w:marTop w:val="0"/>
          <w:marBottom w:val="0"/>
          <w:divBdr>
            <w:top w:val="none" w:sz="0" w:space="0" w:color="auto"/>
            <w:left w:val="none" w:sz="0" w:space="0" w:color="auto"/>
            <w:bottom w:val="none" w:sz="0" w:space="0" w:color="auto"/>
            <w:right w:val="none" w:sz="0" w:space="0" w:color="auto"/>
          </w:divBdr>
        </w:div>
        <w:div w:id="73743447">
          <w:marLeft w:val="0"/>
          <w:marRight w:val="0"/>
          <w:marTop w:val="0"/>
          <w:marBottom w:val="0"/>
          <w:divBdr>
            <w:top w:val="none" w:sz="0" w:space="0" w:color="auto"/>
            <w:left w:val="none" w:sz="0" w:space="0" w:color="auto"/>
            <w:bottom w:val="none" w:sz="0" w:space="0" w:color="auto"/>
            <w:right w:val="none" w:sz="0" w:space="0" w:color="auto"/>
          </w:divBdr>
        </w:div>
        <w:div w:id="75399098">
          <w:marLeft w:val="0"/>
          <w:marRight w:val="0"/>
          <w:marTop w:val="0"/>
          <w:marBottom w:val="0"/>
          <w:divBdr>
            <w:top w:val="none" w:sz="0" w:space="0" w:color="auto"/>
            <w:left w:val="none" w:sz="0" w:space="0" w:color="auto"/>
            <w:bottom w:val="none" w:sz="0" w:space="0" w:color="auto"/>
            <w:right w:val="none" w:sz="0" w:space="0" w:color="auto"/>
          </w:divBdr>
        </w:div>
        <w:div w:id="77991163">
          <w:marLeft w:val="0"/>
          <w:marRight w:val="0"/>
          <w:marTop w:val="0"/>
          <w:marBottom w:val="0"/>
          <w:divBdr>
            <w:top w:val="none" w:sz="0" w:space="0" w:color="auto"/>
            <w:left w:val="none" w:sz="0" w:space="0" w:color="auto"/>
            <w:bottom w:val="none" w:sz="0" w:space="0" w:color="auto"/>
            <w:right w:val="none" w:sz="0" w:space="0" w:color="auto"/>
          </w:divBdr>
        </w:div>
        <w:div w:id="78606136">
          <w:marLeft w:val="0"/>
          <w:marRight w:val="0"/>
          <w:marTop w:val="0"/>
          <w:marBottom w:val="0"/>
          <w:divBdr>
            <w:top w:val="none" w:sz="0" w:space="0" w:color="auto"/>
            <w:left w:val="none" w:sz="0" w:space="0" w:color="auto"/>
            <w:bottom w:val="none" w:sz="0" w:space="0" w:color="auto"/>
            <w:right w:val="none" w:sz="0" w:space="0" w:color="auto"/>
          </w:divBdr>
        </w:div>
        <w:div w:id="79378890">
          <w:marLeft w:val="0"/>
          <w:marRight w:val="0"/>
          <w:marTop w:val="0"/>
          <w:marBottom w:val="0"/>
          <w:divBdr>
            <w:top w:val="none" w:sz="0" w:space="0" w:color="auto"/>
            <w:left w:val="none" w:sz="0" w:space="0" w:color="auto"/>
            <w:bottom w:val="none" w:sz="0" w:space="0" w:color="auto"/>
            <w:right w:val="none" w:sz="0" w:space="0" w:color="auto"/>
          </w:divBdr>
        </w:div>
        <w:div w:id="79524748">
          <w:marLeft w:val="0"/>
          <w:marRight w:val="0"/>
          <w:marTop w:val="0"/>
          <w:marBottom w:val="0"/>
          <w:divBdr>
            <w:top w:val="none" w:sz="0" w:space="0" w:color="auto"/>
            <w:left w:val="none" w:sz="0" w:space="0" w:color="auto"/>
            <w:bottom w:val="none" w:sz="0" w:space="0" w:color="auto"/>
            <w:right w:val="none" w:sz="0" w:space="0" w:color="auto"/>
          </w:divBdr>
        </w:div>
        <w:div w:id="81294844">
          <w:marLeft w:val="0"/>
          <w:marRight w:val="0"/>
          <w:marTop w:val="0"/>
          <w:marBottom w:val="0"/>
          <w:divBdr>
            <w:top w:val="none" w:sz="0" w:space="0" w:color="auto"/>
            <w:left w:val="none" w:sz="0" w:space="0" w:color="auto"/>
            <w:bottom w:val="none" w:sz="0" w:space="0" w:color="auto"/>
            <w:right w:val="none" w:sz="0" w:space="0" w:color="auto"/>
          </w:divBdr>
        </w:div>
        <w:div w:id="82116626">
          <w:marLeft w:val="0"/>
          <w:marRight w:val="0"/>
          <w:marTop w:val="0"/>
          <w:marBottom w:val="0"/>
          <w:divBdr>
            <w:top w:val="none" w:sz="0" w:space="0" w:color="auto"/>
            <w:left w:val="none" w:sz="0" w:space="0" w:color="auto"/>
            <w:bottom w:val="none" w:sz="0" w:space="0" w:color="auto"/>
            <w:right w:val="none" w:sz="0" w:space="0" w:color="auto"/>
          </w:divBdr>
        </w:div>
        <w:div w:id="82730390">
          <w:marLeft w:val="0"/>
          <w:marRight w:val="0"/>
          <w:marTop w:val="0"/>
          <w:marBottom w:val="0"/>
          <w:divBdr>
            <w:top w:val="none" w:sz="0" w:space="0" w:color="auto"/>
            <w:left w:val="none" w:sz="0" w:space="0" w:color="auto"/>
            <w:bottom w:val="none" w:sz="0" w:space="0" w:color="auto"/>
            <w:right w:val="none" w:sz="0" w:space="0" w:color="auto"/>
          </w:divBdr>
        </w:div>
        <w:div w:id="83039735">
          <w:marLeft w:val="0"/>
          <w:marRight w:val="0"/>
          <w:marTop w:val="0"/>
          <w:marBottom w:val="0"/>
          <w:divBdr>
            <w:top w:val="none" w:sz="0" w:space="0" w:color="auto"/>
            <w:left w:val="none" w:sz="0" w:space="0" w:color="auto"/>
            <w:bottom w:val="none" w:sz="0" w:space="0" w:color="auto"/>
            <w:right w:val="none" w:sz="0" w:space="0" w:color="auto"/>
          </w:divBdr>
        </w:div>
        <w:div w:id="85881981">
          <w:marLeft w:val="0"/>
          <w:marRight w:val="0"/>
          <w:marTop w:val="0"/>
          <w:marBottom w:val="0"/>
          <w:divBdr>
            <w:top w:val="none" w:sz="0" w:space="0" w:color="auto"/>
            <w:left w:val="none" w:sz="0" w:space="0" w:color="auto"/>
            <w:bottom w:val="none" w:sz="0" w:space="0" w:color="auto"/>
            <w:right w:val="none" w:sz="0" w:space="0" w:color="auto"/>
          </w:divBdr>
        </w:div>
        <w:div w:id="92828141">
          <w:marLeft w:val="0"/>
          <w:marRight w:val="0"/>
          <w:marTop w:val="0"/>
          <w:marBottom w:val="0"/>
          <w:divBdr>
            <w:top w:val="none" w:sz="0" w:space="0" w:color="auto"/>
            <w:left w:val="none" w:sz="0" w:space="0" w:color="auto"/>
            <w:bottom w:val="none" w:sz="0" w:space="0" w:color="auto"/>
            <w:right w:val="none" w:sz="0" w:space="0" w:color="auto"/>
          </w:divBdr>
        </w:div>
        <w:div w:id="92944057">
          <w:marLeft w:val="0"/>
          <w:marRight w:val="0"/>
          <w:marTop w:val="0"/>
          <w:marBottom w:val="0"/>
          <w:divBdr>
            <w:top w:val="none" w:sz="0" w:space="0" w:color="auto"/>
            <w:left w:val="none" w:sz="0" w:space="0" w:color="auto"/>
            <w:bottom w:val="none" w:sz="0" w:space="0" w:color="auto"/>
            <w:right w:val="none" w:sz="0" w:space="0" w:color="auto"/>
          </w:divBdr>
        </w:div>
        <w:div w:id="93478029">
          <w:marLeft w:val="0"/>
          <w:marRight w:val="0"/>
          <w:marTop w:val="0"/>
          <w:marBottom w:val="0"/>
          <w:divBdr>
            <w:top w:val="none" w:sz="0" w:space="0" w:color="auto"/>
            <w:left w:val="none" w:sz="0" w:space="0" w:color="auto"/>
            <w:bottom w:val="none" w:sz="0" w:space="0" w:color="auto"/>
            <w:right w:val="none" w:sz="0" w:space="0" w:color="auto"/>
          </w:divBdr>
        </w:div>
        <w:div w:id="101076119">
          <w:marLeft w:val="0"/>
          <w:marRight w:val="0"/>
          <w:marTop w:val="0"/>
          <w:marBottom w:val="0"/>
          <w:divBdr>
            <w:top w:val="none" w:sz="0" w:space="0" w:color="auto"/>
            <w:left w:val="none" w:sz="0" w:space="0" w:color="auto"/>
            <w:bottom w:val="none" w:sz="0" w:space="0" w:color="auto"/>
            <w:right w:val="none" w:sz="0" w:space="0" w:color="auto"/>
          </w:divBdr>
        </w:div>
        <w:div w:id="101532626">
          <w:marLeft w:val="0"/>
          <w:marRight w:val="0"/>
          <w:marTop w:val="0"/>
          <w:marBottom w:val="0"/>
          <w:divBdr>
            <w:top w:val="none" w:sz="0" w:space="0" w:color="auto"/>
            <w:left w:val="none" w:sz="0" w:space="0" w:color="auto"/>
            <w:bottom w:val="none" w:sz="0" w:space="0" w:color="auto"/>
            <w:right w:val="none" w:sz="0" w:space="0" w:color="auto"/>
          </w:divBdr>
        </w:div>
        <w:div w:id="103892972">
          <w:marLeft w:val="0"/>
          <w:marRight w:val="0"/>
          <w:marTop w:val="0"/>
          <w:marBottom w:val="0"/>
          <w:divBdr>
            <w:top w:val="none" w:sz="0" w:space="0" w:color="auto"/>
            <w:left w:val="none" w:sz="0" w:space="0" w:color="auto"/>
            <w:bottom w:val="none" w:sz="0" w:space="0" w:color="auto"/>
            <w:right w:val="none" w:sz="0" w:space="0" w:color="auto"/>
          </w:divBdr>
        </w:div>
        <w:div w:id="105467415">
          <w:marLeft w:val="0"/>
          <w:marRight w:val="0"/>
          <w:marTop w:val="0"/>
          <w:marBottom w:val="0"/>
          <w:divBdr>
            <w:top w:val="none" w:sz="0" w:space="0" w:color="auto"/>
            <w:left w:val="none" w:sz="0" w:space="0" w:color="auto"/>
            <w:bottom w:val="none" w:sz="0" w:space="0" w:color="auto"/>
            <w:right w:val="none" w:sz="0" w:space="0" w:color="auto"/>
          </w:divBdr>
        </w:div>
        <w:div w:id="113403268">
          <w:marLeft w:val="0"/>
          <w:marRight w:val="0"/>
          <w:marTop w:val="0"/>
          <w:marBottom w:val="0"/>
          <w:divBdr>
            <w:top w:val="none" w:sz="0" w:space="0" w:color="auto"/>
            <w:left w:val="none" w:sz="0" w:space="0" w:color="auto"/>
            <w:bottom w:val="none" w:sz="0" w:space="0" w:color="auto"/>
            <w:right w:val="none" w:sz="0" w:space="0" w:color="auto"/>
          </w:divBdr>
        </w:div>
        <w:div w:id="114447918">
          <w:marLeft w:val="0"/>
          <w:marRight w:val="0"/>
          <w:marTop w:val="0"/>
          <w:marBottom w:val="0"/>
          <w:divBdr>
            <w:top w:val="none" w:sz="0" w:space="0" w:color="auto"/>
            <w:left w:val="none" w:sz="0" w:space="0" w:color="auto"/>
            <w:bottom w:val="none" w:sz="0" w:space="0" w:color="auto"/>
            <w:right w:val="none" w:sz="0" w:space="0" w:color="auto"/>
          </w:divBdr>
        </w:div>
        <w:div w:id="115368399">
          <w:marLeft w:val="0"/>
          <w:marRight w:val="0"/>
          <w:marTop w:val="0"/>
          <w:marBottom w:val="0"/>
          <w:divBdr>
            <w:top w:val="none" w:sz="0" w:space="0" w:color="auto"/>
            <w:left w:val="none" w:sz="0" w:space="0" w:color="auto"/>
            <w:bottom w:val="none" w:sz="0" w:space="0" w:color="auto"/>
            <w:right w:val="none" w:sz="0" w:space="0" w:color="auto"/>
          </w:divBdr>
        </w:div>
        <w:div w:id="120657514">
          <w:marLeft w:val="0"/>
          <w:marRight w:val="0"/>
          <w:marTop w:val="0"/>
          <w:marBottom w:val="0"/>
          <w:divBdr>
            <w:top w:val="none" w:sz="0" w:space="0" w:color="auto"/>
            <w:left w:val="none" w:sz="0" w:space="0" w:color="auto"/>
            <w:bottom w:val="none" w:sz="0" w:space="0" w:color="auto"/>
            <w:right w:val="none" w:sz="0" w:space="0" w:color="auto"/>
          </w:divBdr>
        </w:div>
        <w:div w:id="121308390">
          <w:marLeft w:val="0"/>
          <w:marRight w:val="0"/>
          <w:marTop w:val="0"/>
          <w:marBottom w:val="0"/>
          <w:divBdr>
            <w:top w:val="none" w:sz="0" w:space="0" w:color="auto"/>
            <w:left w:val="none" w:sz="0" w:space="0" w:color="auto"/>
            <w:bottom w:val="none" w:sz="0" w:space="0" w:color="auto"/>
            <w:right w:val="none" w:sz="0" w:space="0" w:color="auto"/>
          </w:divBdr>
        </w:div>
        <w:div w:id="122697902">
          <w:marLeft w:val="0"/>
          <w:marRight w:val="0"/>
          <w:marTop w:val="0"/>
          <w:marBottom w:val="0"/>
          <w:divBdr>
            <w:top w:val="none" w:sz="0" w:space="0" w:color="auto"/>
            <w:left w:val="none" w:sz="0" w:space="0" w:color="auto"/>
            <w:bottom w:val="none" w:sz="0" w:space="0" w:color="auto"/>
            <w:right w:val="none" w:sz="0" w:space="0" w:color="auto"/>
          </w:divBdr>
        </w:div>
        <w:div w:id="124858274">
          <w:marLeft w:val="0"/>
          <w:marRight w:val="0"/>
          <w:marTop w:val="0"/>
          <w:marBottom w:val="0"/>
          <w:divBdr>
            <w:top w:val="none" w:sz="0" w:space="0" w:color="auto"/>
            <w:left w:val="none" w:sz="0" w:space="0" w:color="auto"/>
            <w:bottom w:val="none" w:sz="0" w:space="0" w:color="auto"/>
            <w:right w:val="none" w:sz="0" w:space="0" w:color="auto"/>
          </w:divBdr>
        </w:div>
        <w:div w:id="125245450">
          <w:marLeft w:val="0"/>
          <w:marRight w:val="0"/>
          <w:marTop w:val="0"/>
          <w:marBottom w:val="0"/>
          <w:divBdr>
            <w:top w:val="none" w:sz="0" w:space="0" w:color="auto"/>
            <w:left w:val="none" w:sz="0" w:space="0" w:color="auto"/>
            <w:bottom w:val="none" w:sz="0" w:space="0" w:color="auto"/>
            <w:right w:val="none" w:sz="0" w:space="0" w:color="auto"/>
          </w:divBdr>
        </w:div>
        <w:div w:id="134226850">
          <w:marLeft w:val="0"/>
          <w:marRight w:val="0"/>
          <w:marTop w:val="0"/>
          <w:marBottom w:val="0"/>
          <w:divBdr>
            <w:top w:val="none" w:sz="0" w:space="0" w:color="auto"/>
            <w:left w:val="none" w:sz="0" w:space="0" w:color="auto"/>
            <w:bottom w:val="none" w:sz="0" w:space="0" w:color="auto"/>
            <w:right w:val="none" w:sz="0" w:space="0" w:color="auto"/>
          </w:divBdr>
        </w:div>
        <w:div w:id="141119947">
          <w:marLeft w:val="0"/>
          <w:marRight w:val="0"/>
          <w:marTop w:val="0"/>
          <w:marBottom w:val="0"/>
          <w:divBdr>
            <w:top w:val="none" w:sz="0" w:space="0" w:color="auto"/>
            <w:left w:val="none" w:sz="0" w:space="0" w:color="auto"/>
            <w:bottom w:val="none" w:sz="0" w:space="0" w:color="auto"/>
            <w:right w:val="none" w:sz="0" w:space="0" w:color="auto"/>
          </w:divBdr>
        </w:div>
        <w:div w:id="141311883">
          <w:marLeft w:val="0"/>
          <w:marRight w:val="0"/>
          <w:marTop w:val="0"/>
          <w:marBottom w:val="0"/>
          <w:divBdr>
            <w:top w:val="none" w:sz="0" w:space="0" w:color="auto"/>
            <w:left w:val="none" w:sz="0" w:space="0" w:color="auto"/>
            <w:bottom w:val="none" w:sz="0" w:space="0" w:color="auto"/>
            <w:right w:val="none" w:sz="0" w:space="0" w:color="auto"/>
          </w:divBdr>
        </w:div>
        <w:div w:id="142090139">
          <w:marLeft w:val="0"/>
          <w:marRight w:val="0"/>
          <w:marTop w:val="0"/>
          <w:marBottom w:val="0"/>
          <w:divBdr>
            <w:top w:val="none" w:sz="0" w:space="0" w:color="auto"/>
            <w:left w:val="none" w:sz="0" w:space="0" w:color="auto"/>
            <w:bottom w:val="none" w:sz="0" w:space="0" w:color="auto"/>
            <w:right w:val="none" w:sz="0" w:space="0" w:color="auto"/>
          </w:divBdr>
        </w:div>
        <w:div w:id="146633886">
          <w:marLeft w:val="0"/>
          <w:marRight w:val="0"/>
          <w:marTop w:val="0"/>
          <w:marBottom w:val="0"/>
          <w:divBdr>
            <w:top w:val="none" w:sz="0" w:space="0" w:color="auto"/>
            <w:left w:val="none" w:sz="0" w:space="0" w:color="auto"/>
            <w:bottom w:val="none" w:sz="0" w:space="0" w:color="auto"/>
            <w:right w:val="none" w:sz="0" w:space="0" w:color="auto"/>
          </w:divBdr>
        </w:div>
        <w:div w:id="146867077">
          <w:marLeft w:val="0"/>
          <w:marRight w:val="0"/>
          <w:marTop w:val="0"/>
          <w:marBottom w:val="0"/>
          <w:divBdr>
            <w:top w:val="none" w:sz="0" w:space="0" w:color="auto"/>
            <w:left w:val="none" w:sz="0" w:space="0" w:color="auto"/>
            <w:bottom w:val="none" w:sz="0" w:space="0" w:color="auto"/>
            <w:right w:val="none" w:sz="0" w:space="0" w:color="auto"/>
          </w:divBdr>
        </w:div>
        <w:div w:id="148596771">
          <w:marLeft w:val="0"/>
          <w:marRight w:val="0"/>
          <w:marTop w:val="0"/>
          <w:marBottom w:val="0"/>
          <w:divBdr>
            <w:top w:val="none" w:sz="0" w:space="0" w:color="auto"/>
            <w:left w:val="none" w:sz="0" w:space="0" w:color="auto"/>
            <w:bottom w:val="none" w:sz="0" w:space="0" w:color="auto"/>
            <w:right w:val="none" w:sz="0" w:space="0" w:color="auto"/>
          </w:divBdr>
        </w:div>
        <w:div w:id="155150427">
          <w:marLeft w:val="0"/>
          <w:marRight w:val="0"/>
          <w:marTop w:val="0"/>
          <w:marBottom w:val="0"/>
          <w:divBdr>
            <w:top w:val="none" w:sz="0" w:space="0" w:color="auto"/>
            <w:left w:val="none" w:sz="0" w:space="0" w:color="auto"/>
            <w:bottom w:val="none" w:sz="0" w:space="0" w:color="auto"/>
            <w:right w:val="none" w:sz="0" w:space="0" w:color="auto"/>
          </w:divBdr>
        </w:div>
        <w:div w:id="165827266">
          <w:marLeft w:val="0"/>
          <w:marRight w:val="0"/>
          <w:marTop w:val="0"/>
          <w:marBottom w:val="0"/>
          <w:divBdr>
            <w:top w:val="none" w:sz="0" w:space="0" w:color="auto"/>
            <w:left w:val="none" w:sz="0" w:space="0" w:color="auto"/>
            <w:bottom w:val="none" w:sz="0" w:space="0" w:color="auto"/>
            <w:right w:val="none" w:sz="0" w:space="0" w:color="auto"/>
          </w:divBdr>
        </w:div>
        <w:div w:id="175964301">
          <w:marLeft w:val="0"/>
          <w:marRight w:val="0"/>
          <w:marTop w:val="0"/>
          <w:marBottom w:val="0"/>
          <w:divBdr>
            <w:top w:val="none" w:sz="0" w:space="0" w:color="auto"/>
            <w:left w:val="none" w:sz="0" w:space="0" w:color="auto"/>
            <w:bottom w:val="none" w:sz="0" w:space="0" w:color="auto"/>
            <w:right w:val="none" w:sz="0" w:space="0" w:color="auto"/>
          </w:divBdr>
        </w:div>
        <w:div w:id="183521208">
          <w:marLeft w:val="0"/>
          <w:marRight w:val="0"/>
          <w:marTop w:val="0"/>
          <w:marBottom w:val="0"/>
          <w:divBdr>
            <w:top w:val="none" w:sz="0" w:space="0" w:color="auto"/>
            <w:left w:val="none" w:sz="0" w:space="0" w:color="auto"/>
            <w:bottom w:val="none" w:sz="0" w:space="0" w:color="auto"/>
            <w:right w:val="none" w:sz="0" w:space="0" w:color="auto"/>
          </w:divBdr>
        </w:div>
        <w:div w:id="188226534">
          <w:marLeft w:val="0"/>
          <w:marRight w:val="0"/>
          <w:marTop w:val="0"/>
          <w:marBottom w:val="0"/>
          <w:divBdr>
            <w:top w:val="none" w:sz="0" w:space="0" w:color="auto"/>
            <w:left w:val="none" w:sz="0" w:space="0" w:color="auto"/>
            <w:bottom w:val="none" w:sz="0" w:space="0" w:color="auto"/>
            <w:right w:val="none" w:sz="0" w:space="0" w:color="auto"/>
          </w:divBdr>
        </w:div>
        <w:div w:id="189102699">
          <w:marLeft w:val="0"/>
          <w:marRight w:val="0"/>
          <w:marTop w:val="0"/>
          <w:marBottom w:val="0"/>
          <w:divBdr>
            <w:top w:val="none" w:sz="0" w:space="0" w:color="auto"/>
            <w:left w:val="none" w:sz="0" w:space="0" w:color="auto"/>
            <w:bottom w:val="none" w:sz="0" w:space="0" w:color="auto"/>
            <w:right w:val="none" w:sz="0" w:space="0" w:color="auto"/>
          </w:divBdr>
        </w:div>
        <w:div w:id="189150699">
          <w:marLeft w:val="0"/>
          <w:marRight w:val="0"/>
          <w:marTop w:val="0"/>
          <w:marBottom w:val="0"/>
          <w:divBdr>
            <w:top w:val="none" w:sz="0" w:space="0" w:color="auto"/>
            <w:left w:val="none" w:sz="0" w:space="0" w:color="auto"/>
            <w:bottom w:val="none" w:sz="0" w:space="0" w:color="auto"/>
            <w:right w:val="none" w:sz="0" w:space="0" w:color="auto"/>
          </w:divBdr>
        </w:div>
        <w:div w:id="196893010">
          <w:marLeft w:val="0"/>
          <w:marRight w:val="0"/>
          <w:marTop w:val="0"/>
          <w:marBottom w:val="0"/>
          <w:divBdr>
            <w:top w:val="none" w:sz="0" w:space="0" w:color="auto"/>
            <w:left w:val="none" w:sz="0" w:space="0" w:color="auto"/>
            <w:bottom w:val="none" w:sz="0" w:space="0" w:color="auto"/>
            <w:right w:val="none" w:sz="0" w:space="0" w:color="auto"/>
          </w:divBdr>
        </w:div>
        <w:div w:id="199780463">
          <w:marLeft w:val="0"/>
          <w:marRight w:val="0"/>
          <w:marTop w:val="0"/>
          <w:marBottom w:val="0"/>
          <w:divBdr>
            <w:top w:val="none" w:sz="0" w:space="0" w:color="auto"/>
            <w:left w:val="none" w:sz="0" w:space="0" w:color="auto"/>
            <w:bottom w:val="none" w:sz="0" w:space="0" w:color="auto"/>
            <w:right w:val="none" w:sz="0" w:space="0" w:color="auto"/>
          </w:divBdr>
        </w:div>
        <w:div w:id="200677056">
          <w:marLeft w:val="0"/>
          <w:marRight w:val="0"/>
          <w:marTop w:val="0"/>
          <w:marBottom w:val="0"/>
          <w:divBdr>
            <w:top w:val="none" w:sz="0" w:space="0" w:color="auto"/>
            <w:left w:val="none" w:sz="0" w:space="0" w:color="auto"/>
            <w:bottom w:val="none" w:sz="0" w:space="0" w:color="auto"/>
            <w:right w:val="none" w:sz="0" w:space="0" w:color="auto"/>
          </w:divBdr>
        </w:div>
        <w:div w:id="205457546">
          <w:marLeft w:val="0"/>
          <w:marRight w:val="0"/>
          <w:marTop w:val="0"/>
          <w:marBottom w:val="0"/>
          <w:divBdr>
            <w:top w:val="none" w:sz="0" w:space="0" w:color="auto"/>
            <w:left w:val="none" w:sz="0" w:space="0" w:color="auto"/>
            <w:bottom w:val="none" w:sz="0" w:space="0" w:color="auto"/>
            <w:right w:val="none" w:sz="0" w:space="0" w:color="auto"/>
          </w:divBdr>
        </w:div>
        <w:div w:id="208492294">
          <w:marLeft w:val="0"/>
          <w:marRight w:val="0"/>
          <w:marTop w:val="0"/>
          <w:marBottom w:val="0"/>
          <w:divBdr>
            <w:top w:val="none" w:sz="0" w:space="0" w:color="auto"/>
            <w:left w:val="none" w:sz="0" w:space="0" w:color="auto"/>
            <w:bottom w:val="none" w:sz="0" w:space="0" w:color="auto"/>
            <w:right w:val="none" w:sz="0" w:space="0" w:color="auto"/>
          </w:divBdr>
        </w:div>
        <w:div w:id="210386385">
          <w:marLeft w:val="0"/>
          <w:marRight w:val="0"/>
          <w:marTop w:val="0"/>
          <w:marBottom w:val="0"/>
          <w:divBdr>
            <w:top w:val="none" w:sz="0" w:space="0" w:color="auto"/>
            <w:left w:val="none" w:sz="0" w:space="0" w:color="auto"/>
            <w:bottom w:val="none" w:sz="0" w:space="0" w:color="auto"/>
            <w:right w:val="none" w:sz="0" w:space="0" w:color="auto"/>
          </w:divBdr>
        </w:div>
        <w:div w:id="212544953">
          <w:marLeft w:val="0"/>
          <w:marRight w:val="0"/>
          <w:marTop w:val="0"/>
          <w:marBottom w:val="0"/>
          <w:divBdr>
            <w:top w:val="none" w:sz="0" w:space="0" w:color="auto"/>
            <w:left w:val="none" w:sz="0" w:space="0" w:color="auto"/>
            <w:bottom w:val="none" w:sz="0" w:space="0" w:color="auto"/>
            <w:right w:val="none" w:sz="0" w:space="0" w:color="auto"/>
          </w:divBdr>
        </w:div>
        <w:div w:id="217084920">
          <w:marLeft w:val="0"/>
          <w:marRight w:val="0"/>
          <w:marTop w:val="0"/>
          <w:marBottom w:val="0"/>
          <w:divBdr>
            <w:top w:val="none" w:sz="0" w:space="0" w:color="auto"/>
            <w:left w:val="none" w:sz="0" w:space="0" w:color="auto"/>
            <w:bottom w:val="none" w:sz="0" w:space="0" w:color="auto"/>
            <w:right w:val="none" w:sz="0" w:space="0" w:color="auto"/>
          </w:divBdr>
        </w:div>
        <w:div w:id="219944887">
          <w:marLeft w:val="0"/>
          <w:marRight w:val="0"/>
          <w:marTop w:val="0"/>
          <w:marBottom w:val="0"/>
          <w:divBdr>
            <w:top w:val="none" w:sz="0" w:space="0" w:color="auto"/>
            <w:left w:val="none" w:sz="0" w:space="0" w:color="auto"/>
            <w:bottom w:val="none" w:sz="0" w:space="0" w:color="auto"/>
            <w:right w:val="none" w:sz="0" w:space="0" w:color="auto"/>
          </w:divBdr>
        </w:div>
        <w:div w:id="224489225">
          <w:marLeft w:val="0"/>
          <w:marRight w:val="0"/>
          <w:marTop w:val="0"/>
          <w:marBottom w:val="0"/>
          <w:divBdr>
            <w:top w:val="none" w:sz="0" w:space="0" w:color="auto"/>
            <w:left w:val="none" w:sz="0" w:space="0" w:color="auto"/>
            <w:bottom w:val="none" w:sz="0" w:space="0" w:color="auto"/>
            <w:right w:val="none" w:sz="0" w:space="0" w:color="auto"/>
          </w:divBdr>
        </w:div>
        <w:div w:id="226965853">
          <w:marLeft w:val="0"/>
          <w:marRight w:val="0"/>
          <w:marTop w:val="0"/>
          <w:marBottom w:val="0"/>
          <w:divBdr>
            <w:top w:val="none" w:sz="0" w:space="0" w:color="auto"/>
            <w:left w:val="none" w:sz="0" w:space="0" w:color="auto"/>
            <w:bottom w:val="none" w:sz="0" w:space="0" w:color="auto"/>
            <w:right w:val="none" w:sz="0" w:space="0" w:color="auto"/>
          </w:divBdr>
        </w:div>
        <w:div w:id="230236786">
          <w:marLeft w:val="0"/>
          <w:marRight w:val="0"/>
          <w:marTop w:val="0"/>
          <w:marBottom w:val="0"/>
          <w:divBdr>
            <w:top w:val="none" w:sz="0" w:space="0" w:color="auto"/>
            <w:left w:val="none" w:sz="0" w:space="0" w:color="auto"/>
            <w:bottom w:val="none" w:sz="0" w:space="0" w:color="auto"/>
            <w:right w:val="none" w:sz="0" w:space="0" w:color="auto"/>
          </w:divBdr>
        </w:div>
        <w:div w:id="234246968">
          <w:marLeft w:val="0"/>
          <w:marRight w:val="0"/>
          <w:marTop w:val="0"/>
          <w:marBottom w:val="0"/>
          <w:divBdr>
            <w:top w:val="none" w:sz="0" w:space="0" w:color="auto"/>
            <w:left w:val="none" w:sz="0" w:space="0" w:color="auto"/>
            <w:bottom w:val="none" w:sz="0" w:space="0" w:color="auto"/>
            <w:right w:val="none" w:sz="0" w:space="0" w:color="auto"/>
          </w:divBdr>
        </w:div>
        <w:div w:id="237181053">
          <w:marLeft w:val="0"/>
          <w:marRight w:val="0"/>
          <w:marTop w:val="0"/>
          <w:marBottom w:val="0"/>
          <w:divBdr>
            <w:top w:val="none" w:sz="0" w:space="0" w:color="auto"/>
            <w:left w:val="none" w:sz="0" w:space="0" w:color="auto"/>
            <w:bottom w:val="none" w:sz="0" w:space="0" w:color="auto"/>
            <w:right w:val="none" w:sz="0" w:space="0" w:color="auto"/>
          </w:divBdr>
        </w:div>
        <w:div w:id="241064035">
          <w:marLeft w:val="0"/>
          <w:marRight w:val="0"/>
          <w:marTop w:val="0"/>
          <w:marBottom w:val="0"/>
          <w:divBdr>
            <w:top w:val="none" w:sz="0" w:space="0" w:color="auto"/>
            <w:left w:val="none" w:sz="0" w:space="0" w:color="auto"/>
            <w:bottom w:val="none" w:sz="0" w:space="0" w:color="auto"/>
            <w:right w:val="none" w:sz="0" w:space="0" w:color="auto"/>
          </w:divBdr>
        </w:div>
        <w:div w:id="243149286">
          <w:marLeft w:val="0"/>
          <w:marRight w:val="0"/>
          <w:marTop w:val="0"/>
          <w:marBottom w:val="0"/>
          <w:divBdr>
            <w:top w:val="none" w:sz="0" w:space="0" w:color="auto"/>
            <w:left w:val="none" w:sz="0" w:space="0" w:color="auto"/>
            <w:bottom w:val="none" w:sz="0" w:space="0" w:color="auto"/>
            <w:right w:val="none" w:sz="0" w:space="0" w:color="auto"/>
          </w:divBdr>
        </w:div>
        <w:div w:id="247275602">
          <w:marLeft w:val="0"/>
          <w:marRight w:val="0"/>
          <w:marTop w:val="0"/>
          <w:marBottom w:val="0"/>
          <w:divBdr>
            <w:top w:val="none" w:sz="0" w:space="0" w:color="auto"/>
            <w:left w:val="none" w:sz="0" w:space="0" w:color="auto"/>
            <w:bottom w:val="none" w:sz="0" w:space="0" w:color="auto"/>
            <w:right w:val="none" w:sz="0" w:space="0" w:color="auto"/>
          </w:divBdr>
        </w:div>
        <w:div w:id="254290261">
          <w:marLeft w:val="0"/>
          <w:marRight w:val="0"/>
          <w:marTop w:val="0"/>
          <w:marBottom w:val="0"/>
          <w:divBdr>
            <w:top w:val="none" w:sz="0" w:space="0" w:color="auto"/>
            <w:left w:val="none" w:sz="0" w:space="0" w:color="auto"/>
            <w:bottom w:val="none" w:sz="0" w:space="0" w:color="auto"/>
            <w:right w:val="none" w:sz="0" w:space="0" w:color="auto"/>
          </w:divBdr>
        </w:div>
        <w:div w:id="255284963">
          <w:marLeft w:val="0"/>
          <w:marRight w:val="0"/>
          <w:marTop w:val="0"/>
          <w:marBottom w:val="0"/>
          <w:divBdr>
            <w:top w:val="none" w:sz="0" w:space="0" w:color="auto"/>
            <w:left w:val="none" w:sz="0" w:space="0" w:color="auto"/>
            <w:bottom w:val="none" w:sz="0" w:space="0" w:color="auto"/>
            <w:right w:val="none" w:sz="0" w:space="0" w:color="auto"/>
          </w:divBdr>
        </w:div>
        <w:div w:id="259685152">
          <w:marLeft w:val="0"/>
          <w:marRight w:val="0"/>
          <w:marTop w:val="0"/>
          <w:marBottom w:val="0"/>
          <w:divBdr>
            <w:top w:val="none" w:sz="0" w:space="0" w:color="auto"/>
            <w:left w:val="none" w:sz="0" w:space="0" w:color="auto"/>
            <w:bottom w:val="none" w:sz="0" w:space="0" w:color="auto"/>
            <w:right w:val="none" w:sz="0" w:space="0" w:color="auto"/>
          </w:divBdr>
        </w:div>
        <w:div w:id="263926971">
          <w:marLeft w:val="0"/>
          <w:marRight w:val="0"/>
          <w:marTop w:val="0"/>
          <w:marBottom w:val="0"/>
          <w:divBdr>
            <w:top w:val="none" w:sz="0" w:space="0" w:color="auto"/>
            <w:left w:val="none" w:sz="0" w:space="0" w:color="auto"/>
            <w:bottom w:val="none" w:sz="0" w:space="0" w:color="auto"/>
            <w:right w:val="none" w:sz="0" w:space="0" w:color="auto"/>
          </w:divBdr>
        </w:div>
        <w:div w:id="264657102">
          <w:marLeft w:val="0"/>
          <w:marRight w:val="0"/>
          <w:marTop w:val="0"/>
          <w:marBottom w:val="0"/>
          <w:divBdr>
            <w:top w:val="none" w:sz="0" w:space="0" w:color="auto"/>
            <w:left w:val="none" w:sz="0" w:space="0" w:color="auto"/>
            <w:bottom w:val="none" w:sz="0" w:space="0" w:color="auto"/>
            <w:right w:val="none" w:sz="0" w:space="0" w:color="auto"/>
          </w:divBdr>
        </w:div>
        <w:div w:id="266083397">
          <w:marLeft w:val="0"/>
          <w:marRight w:val="0"/>
          <w:marTop w:val="0"/>
          <w:marBottom w:val="0"/>
          <w:divBdr>
            <w:top w:val="none" w:sz="0" w:space="0" w:color="auto"/>
            <w:left w:val="none" w:sz="0" w:space="0" w:color="auto"/>
            <w:bottom w:val="none" w:sz="0" w:space="0" w:color="auto"/>
            <w:right w:val="none" w:sz="0" w:space="0" w:color="auto"/>
          </w:divBdr>
        </w:div>
        <w:div w:id="267584729">
          <w:marLeft w:val="0"/>
          <w:marRight w:val="0"/>
          <w:marTop w:val="0"/>
          <w:marBottom w:val="0"/>
          <w:divBdr>
            <w:top w:val="none" w:sz="0" w:space="0" w:color="auto"/>
            <w:left w:val="none" w:sz="0" w:space="0" w:color="auto"/>
            <w:bottom w:val="none" w:sz="0" w:space="0" w:color="auto"/>
            <w:right w:val="none" w:sz="0" w:space="0" w:color="auto"/>
          </w:divBdr>
        </w:div>
        <w:div w:id="267780271">
          <w:marLeft w:val="0"/>
          <w:marRight w:val="0"/>
          <w:marTop w:val="0"/>
          <w:marBottom w:val="0"/>
          <w:divBdr>
            <w:top w:val="none" w:sz="0" w:space="0" w:color="auto"/>
            <w:left w:val="none" w:sz="0" w:space="0" w:color="auto"/>
            <w:bottom w:val="none" w:sz="0" w:space="0" w:color="auto"/>
            <w:right w:val="none" w:sz="0" w:space="0" w:color="auto"/>
          </w:divBdr>
        </w:div>
        <w:div w:id="273557889">
          <w:marLeft w:val="0"/>
          <w:marRight w:val="0"/>
          <w:marTop w:val="0"/>
          <w:marBottom w:val="0"/>
          <w:divBdr>
            <w:top w:val="none" w:sz="0" w:space="0" w:color="auto"/>
            <w:left w:val="none" w:sz="0" w:space="0" w:color="auto"/>
            <w:bottom w:val="none" w:sz="0" w:space="0" w:color="auto"/>
            <w:right w:val="none" w:sz="0" w:space="0" w:color="auto"/>
          </w:divBdr>
        </w:div>
        <w:div w:id="273757899">
          <w:marLeft w:val="0"/>
          <w:marRight w:val="0"/>
          <w:marTop w:val="0"/>
          <w:marBottom w:val="0"/>
          <w:divBdr>
            <w:top w:val="none" w:sz="0" w:space="0" w:color="auto"/>
            <w:left w:val="none" w:sz="0" w:space="0" w:color="auto"/>
            <w:bottom w:val="none" w:sz="0" w:space="0" w:color="auto"/>
            <w:right w:val="none" w:sz="0" w:space="0" w:color="auto"/>
          </w:divBdr>
        </w:div>
        <w:div w:id="273824309">
          <w:marLeft w:val="0"/>
          <w:marRight w:val="0"/>
          <w:marTop w:val="0"/>
          <w:marBottom w:val="0"/>
          <w:divBdr>
            <w:top w:val="none" w:sz="0" w:space="0" w:color="auto"/>
            <w:left w:val="none" w:sz="0" w:space="0" w:color="auto"/>
            <w:bottom w:val="none" w:sz="0" w:space="0" w:color="auto"/>
            <w:right w:val="none" w:sz="0" w:space="0" w:color="auto"/>
          </w:divBdr>
        </w:div>
        <w:div w:id="274948745">
          <w:marLeft w:val="0"/>
          <w:marRight w:val="0"/>
          <w:marTop w:val="0"/>
          <w:marBottom w:val="0"/>
          <w:divBdr>
            <w:top w:val="none" w:sz="0" w:space="0" w:color="auto"/>
            <w:left w:val="none" w:sz="0" w:space="0" w:color="auto"/>
            <w:bottom w:val="none" w:sz="0" w:space="0" w:color="auto"/>
            <w:right w:val="none" w:sz="0" w:space="0" w:color="auto"/>
          </w:divBdr>
        </w:div>
        <w:div w:id="275866990">
          <w:marLeft w:val="0"/>
          <w:marRight w:val="0"/>
          <w:marTop w:val="0"/>
          <w:marBottom w:val="0"/>
          <w:divBdr>
            <w:top w:val="none" w:sz="0" w:space="0" w:color="auto"/>
            <w:left w:val="none" w:sz="0" w:space="0" w:color="auto"/>
            <w:bottom w:val="none" w:sz="0" w:space="0" w:color="auto"/>
            <w:right w:val="none" w:sz="0" w:space="0" w:color="auto"/>
          </w:divBdr>
        </w:div>
        <w:div w:id="276061387">
          <w:marLeft w:val="0"/>
          <w:marRight w:val="0"/>
          <w:marTop w:val="0"/>
          <w:marBottom w:val="0"/>
          <w:divBdr>
            <w:top w:val="none" w:sz="0" w:space="0" w:color="auto"/>
            <w:left w:val="none" w:sz="0" w:space="0" w:color="auto"/>
            <w:bottom w:val="none" w:sz="0" w:space="0" w:color="auto"/>
            <w:right w:val="none" w:sz="0" w:space="0" w:color="auto"/>
          </w:divBdr>
        </w:div>
        <w:div w:id="277420387">
          <w:marLeft w:val="0"/>
          <w:marRight w:val="0"/>
          <w:marTop w:val="0"/>
          <w:marBottom w:val="0"/>
          <w:divBdr>
            <w:top w:val="none" w:sz="0" w:space="0" w:color="auto"/>
            <w:left w:val="none" w:sz="0" w:space="0" w:color="auto"/>
            <w:bottom w:val="none" w:sz="0" w:space="0" w:color="auto"/>
            <w:right w:val="none" w:sz="0" w:space="0" w:color="auto"/>
          </w:divBdr>
        </w:div>
        <w:div w:id="280497584">
          <w:marLeft w:val="0"/>
          <w:marRight w:val="0"/>
          <w:marTop w:val="0"/>
          <w:marBottom w:val="0"/>
          <w:divBdr>
            <w:top w:val="none" w:sz="0" w:space="0" w:color="auto"/>
            <w:left w:val="none" w:sz="0" w:space="0" w:color="auto"/>
            <w:bottom w:val="none" w:sz="0" w:space="0" w:color="auto"/>
            <w:right w:val="none" w:sz="0" w:space="0" w:color="auto"/>
          </w:divBdr>
        </w:div>
        <w:div w:id="282807946">
          <w:marLeft w:val="0"/>
          <w:marRight w:val="0"/>
          <w:marTop w:val="0"/>
          <w:marBottom w:val="0"/>
          <w:divBdr>
            <w:top w:val="none" w:sz="0" w:space="0" w:color="auto"/>
            <w:left w:val="none" w:sz="0" w:space="0" w:color="auto"/>
            <w:bottom w:val="none" w:sz="0" w:space="0" w:color="auto"/>
            <w:right w:val="none" w:sz="0" w:space="0" w:color="auto"/>
          </w:divBdr>
        </w:div>
        <w:div w:id="284237581">
          <w:marLeft w:val="0"/>
          <w:marRight w:val="0"/>
          <w:marTop w:val="0"/>
          <w:marBottom w:val="0"/>
          <w:divBdr>
            <w:top w:val="none" w:sz="0" w:space="0" w:color="auto"/>
            <w:left w:val="none" w:sz="0" w:space="0" w:color="auto"/>
            <w:bottom w:val="none" w:sz="0" w:space="0" w:color="auto"/>
            <w:right w:val="none" w:sz="0" w:space="0" w:color="auto"/>
          </w:divBdr>
        </w:div>
        <w:div w:id="284968490">
          <w:marLeft w:val="0"/>
          <w:marRight w:val="0"/>
          <w:marTop w:val="0"/>
          <w:marBottom w:val="0"/>
          <w:divBdr>
            <w:top w:val="none" w:sz="0" w:space="0" w:color="auto"/>
            <w:left w:val="none" w:sz="0" w:space="0" w:color="auto"/>
            <w:bottom w:val="none" w:sz="0" w:space="0" w:color="auto"/>
            <w:right w:val="none" w:sz="0" w:space="0" w:color="auto"/>
          </w:divBdr>
        </w:div>
        <w:div w:id="287054495">
          <w:marLeft w:val="0"/>
          <w:marRight w:val="0"/>
          <w:marTop w:val="0"/>
          <w:marBottom w:val="0"/>
          <w:divBdr>
            <w:top w:val="none" w:sz="0" w:space="0" w:color="auto"/>
            <w:left w:val="none" w:sz="0" w:space="0" w:color="auto"/>
            <w:bottom w:val="none" w:sz="0" w:space="0" w:color="auto"/>
            <w:right w:val="none" w:sz="0" w:space="0" w:color="auto"/>
          </w:divBdr>
        </w:div>
        <w:div w:id="287971959">
          <w:marLeft w:val="0"/>
          <w:marRight w:val="0"/>
          <w:marTop w:val="0"/>
          <w:marBottom w:val="0"/>
          <w:divBdr>
            <w:top w:val="none" w:sz="0" w:space="0" w:color="auto"/>
            <w:left w:val="none" w:sz="0" w:space="0" w:color="auto"/>
            <w:bottom w:val="none" w:sz="0" w:space="0" w:color="auto"/>
            <w:right w:val="none" w:sz="0" w:space="0" w:color="auto"/>
          </w:divBdr>
        </w:div>
        <w:div w:id="290286583">
          <w:marLeft w:val="0"/>
          <w:marRight w:val="0"/>
          <w:marTop w:val="0"/>
          <w:marBottom w:val="0"/>
          <w:divBdr>
            <w:top w:val="none" w:sz="0" w:space="0" w:color="auto"/>
            <w:left w:val="none" w:sz="0" w:space="0" w:color="auto"/>
            <w:bottom w:val="none" w:sz="0" w:space="0" w:color="auto"/>
            <w:right w:val="none" w:sz="0" w:space="0" w:color="auto"/>
          </w:divBdr>
        </w:div>
        <w:div w:id="292291179">
          <w:marLeft w:val="0"/>
          <w:marRight w:val="0"/>
          <w:marTop w:val="0"/>
          <w:marBottom w:val="0"/>
          <w:divBdr>
            <w:top w:val="none" w:sz="0" w:space="0" w:color="auto"/>
            <w:left w:val="none" w:sz="0" w:space="0" w:color="auto"/>
            <w:bottom w:val="none" w:sz="0" w:space="0" w:color="auto"/>
            <w:right w:val="none" w:sz="0" w:space="0" w:color="auto"/>
          </w:divBdr>
        </w:div>
        <w:div w:id="293609424">
          <w:marLeft w:val="0"/>
          <w:marRight w:val="0"/>
          <w:marTop w:val="0"/>
          <w:marBottom w:val="0"/>
          <w:divBdr>
            <w:top w:val="none" w:sz="0" w:space="0" w:color="auto"/>
            <w:left w:val="none" w:sz="0" w:space="0" w:color="auto"/>
            <w:bottom w:val="none" w:sz="0" w:space="0" w:color="auto"/>
            <w:right w:val="none" w:sz="0" w:space="0" w:color="auto"/>
          </w:divBdr>
        </w:div>
        <w:div w:id="304284513">
          <w:marLeft w:val="0"/>
          <w:marRight w:val="0"/>
          <w:marTop w:val="0"/>
          <w:marBottom w:val="0"/>
          <w:divBdr>
            <w:top w:val="none" w:sz="0" w:space="0" w:color="auto"/>
            <w:left w:val="none" w:sz="0" w:space="0" w:color="auto"/>
            <w:bottom w:val="none" w:sz="0" w:space="0" w:color="auto"/>
            <w:right w:val="none" w:sz="0" w:space="0" w:color="auto"/>
          </w:divBdr>
        </w:div>
        <w:div w:id="305204524">
          <w:marLeft w:val="0"/>
          <w:marRight w:val="0"/>
          <w:marTop w:val="0"/>
          <w:marBottom w:val="0"/>
          <w:divBdr>
            <w:top w:val="none" w:sz="0" w:space="0" w:color="auto"/>
            <w:left w:val="none" w:sz="0" w:space="0" w:color="auto"/>
            <w:bottom w:val="none" w:sz="0" w:space="0" w:color="auto"/>
            <w:right w:val="none" w:sz="0" w:space="0" w:color="auto"/>
          </w:divBdr>
        </w:div>
        <w:div w:id="305207307">
          <w:marLeft w:val="0"/>
          <w:marRight w:val="0"/>
          <w:marTop w:val="0"/>
          <w:marBottom w:val="0"/>
          <w:divBdr>
            <w:top w:val="none" w:sz="0" w:space="0" w:color="auto"/>
            <w:left w:val="none" w:sz="0" w:space="0" w:color="auto"/>
            <w:bottom w:val="none" w:sz="0" w:space="0" w:color="auto"/>
            <w:right w:val="none" w:sz="0" w:space="0" w:color="auto"/>
          </w:divBdr>
        </w:div>
        <w:div w:id="305932885">
          <w:marLeft w:val="0"/>
          <w:marRight w:val="0"/>
          <w:marTop w:val="0"/>
          <w:marBottom w:val="0"/>
          <w:divBdr>
            <w:top w:val="none" w:sz="0" w:space="0" w:color="auto"/>
            <w:left w:val="none" w:sz="0" w:space="0" w:color="auto"/>
            <w:bottom w:val="none" w:sz="0" w:space="0" w:color="auto"/>
            <w:right w:val="none" w:sz="0" w:space="0" w:color="auto"/>
          </w:divBdr>
        </w:div>
        <w:div w:id="307438739">
          <w:marLeft w:val="0"/>
          <w:marRight w:val="0"/>
          <w:marTop w:val="0"/>
          <w:marBottom w:val="0"/>
          <w:divBdr>
            <w:top w:val="none" w:sz="0" w:space="0" w:color="auto"/>
            <w:left w:val="none" w:sz="0" w:space="0" w:color="auto"/>
            <w:bottom w:val="none" w:sz="0" w:space="0" w:color="auto"/>
            <w:right w:val="none" w:sz="0" w:space="0" w:color="auto"/>
          </w:divBdr>
        </w:div>
        <w:div w:id="307977336">
          <w:marLeft w:val="0"/>
          <w:marRight w:val="0"/>
          <w:marTop w:val="0"/>
          <w:marBottom w:val="0"/>
          <w:divBdr>
            <w:top w:val="none" w:sz="0" w:space="0" w:color="auto"/>
            <w:left w:val="none" w:sz="0" w:space="0" w:color="auto"/>
            <w:bottom w:val="none" w:sz="0" w:space="0" w:color="auto"/>
            <w:right w:val="none" w:sz="0" w:space="0" w:color="auto"/>
          </w:divBdr>
        </w:div>
        <w:div w:id="308098646">
          <w:marLeft w:val="0"/>
          <w:marRight w:val="0"/>
          <w:marTop w:val="0"/>
          <w:marBottom w:val="0"/>
          <w:divBdr>
            <w:top w:val="none" w:sz="0" w:space="0" w:color="auto"/>
            <w:left w:val="none" w:sz="0" w:space="0" w:color="auto"/>
            <w:bottom w:val="none" w:sz="0" w:space="0" w:color="auto"/>
            <w:right w:val="none" w:sz="0" w:space="0" w:color="auto"/>
          </w:divBdr>
        </w:div>
        <w:div w:id="310908570">
          <w:marLeft w:val="0"/>
          <w:marRight w:val="0"/>
          <w:marTop w:val="0"/>
          <w:marBottom w:val="0"/>
          <w:divBdr>
            <w:top w:val="none" w:sz="0" w:space="0" w:color="auto"/>
            <w:left w:val="none" w:sz="0" w:space="0" w:color="auto"/>
            <w:bottom w:val="none" w:sz="0" w:space="0" w:color="auto"/>
            <w:right w:val="none" w:sz="0" w:space="0" w:color="auto"/>
          </w:divBdr>
        </w:div>
        <w:div w:id="311907523">
          <w:marLeft w:val="0"/>
          <w:marRight w:val="0"/>
          <w:marTop w:val="0"/>
          <w:marBottom w:val="0"/>
          <w:divBdr>
            <w:top w:val="none" w:sz="0" w:space="0" w:color="auto"/>
            <w:left w:val="none" w:sz="0" w:space="0" w:color="auto"/>
            <w:bottom w:val="none" w:sz="0" w:space="0" w:color="auto"/>
            <w:right w:val="none" w:sz="0" w:space="0" w:color="auto"/>
          </w:divBdr>
        </w:div>
        <w:div w:id="318003890">
          <w:marLeft w:val="0"/>
          <w:marRight w:val="0"/>
          <w:marTop w:val="0"/>
          <w:marBottom w:val="0"/>
          <w:divBdr>
            <w:top w:val="none" w:sz="0" w:space="0" w:color="auto"/>
            <w:left w:val="none" w:sz="0" w:space="0" w:color="auto"/>
            <w:bottom w:val="none" w:sz="0" w:space="0" w:color="auto"/>
            <w:right w:val="none" w:sz="0" w:space="0" w:color="auto"/>
          </w:divBdr>
        </w:div>
        <w:div w:id="328098919">
          <w:marLeft w:val="0"/>
          <w:marRight w:val="0"/>
          <w:marTop w:val="0"/>
          <w:marBottom w:val="0"/>
          <w:divBdr>
            <w:top w:val="none" w:sz="0" w:space="0" w:color="auto"/>
            <w:left w:val="none" w:sz="0" w:space="0" w:color="auto"/>
            <w:bottom w:val="none" w:sz="0" w:space="0" w:color="auto"/>
            <w:right w:val="none" w:sz="0" w:space="0" w:color="auto"/>
          </w:divBdr>
        </w:div>
        <w:div w:id="333189019">
          <w:marLeft w:val="0"/>
          <w:marRight w:val="0"/>
          <w:marTop w:val="0"/>
          <w:marBottom w:val="0"/>
          <w:divBdr>
            <w:top w:val="none" w:sz="0" w:space="0" w:color="auto"/>
            <w:left w:val="none" w:sz="0" w:space="0" w:color="auto"/>
            <w:bottom w:val="none" w:sz="0" w:space="0" w:color="auto"/>
            <w:right w:val="none" w:sz="0" w:space="0" w:color="auto"/>
          </w:divBdr>
        </w:div>
        <w:div w:id="336352316">
          <w:marLeft w:val="0"/>
          <w:marRight w:val="0"/>
          <w:marTop w:val="0"/>
          <w:marBottom w:val="0"/>
          <w:divBdr>
            <w:top w:val="none" w:sz="0" w:space="0" w:color="auto"/>
            <w:left w:val="none" w:sz="0" w:space="0" w:color="auto"/>
            <w:bottom w:val="none" w:sz="0" w:space="0" w:color="auto"/>
            <w:right w:val="none" w:sz="0" w:space="0" w:color="auto"/>
          </w:divBdr>
        </w:div>
        <w:div w:id="344135508">
          <w:marLeft w:val="0"/>
          <w:marRight w:val="0"/>
          <w:marTop w:val="0"/>
          <w:marBottom w:val="0"/>
          <w:divBdr>
            <w:top w:val="none" w:sz="0" w:space="0" w:color="auto"/>
            <w:left w:val="none" w:sz="0" w:space="0" w:color="auto"/>
            <w:bottom w:val="none" w:sz="0" w:space="0" w:color="auto"/>
            <w:right w:val="none" w:sz="0" w:space="0" w:color="auto"/>
          </w:divBdr>
        </w:div>
        <w:div w:id="345985910">
          <w:marLeft w:val="0"/>
          <w:marRight w:val="0"/>
          <w:marTop w:val="0"/>
          <w:marBottom w:val="0"/>
          <w:divBdr>
            <w:top w:val="none" w:sz="0" w:space="0" w:color="auto"/>
            <w:left w:val="none" w:sz="0" w:space="0" w:color="auto"/>
            <w:bottom w:val="none" w:sz="0" w:space="0" w:color="auto"/>
            <w:right w:val="none" w:sz="0" w:space="0" w:color="auto"/>
          </w:divBdr>
        </w:div>
        <w:div w:id="347488219">
          <w:marLeft w:val="0"/>
          <w:marRight w:val="0"/>
          <w:marTop w:val="0"/>
          <w:marBottom w:val="0"/>
          <w:divBdr>
            <w:top w:val="none" w:sz="0" w:space="0" w:color="auto"/>
            <w:left w:val="none" w:sz="0" w:space="0" w:color="auto"/>
            <w:bottom w:val="none" w:sz="0" w:space="0" w:color="auto"/>
            <w:right w:val="none" w:sz="0" w:space="0" w:color="auto"/>
          </w:divBdr>
        </w:div>
        <w:div w:id="351034730">
          <w:marLeft w:val="0"/>
          <w:marRight w:val="0"/>
          <w:marTop w:val="0"/>
          <w:marBottom w:val="0"/>
          <w:divBdr>
            <w:top w:val="none" w:sz="0" w:space="0" w:color="auto"/>
            <w:left w:val="none" w:sz="0" w:space="0" w:color="auto"/>
            <w:bottom w:val="none" w:sz="0" w:space="0" w:color="auto"/>
            <w:right w:val="none" w:sz="0" w:space="0" w:color="auto"/>
          </w:divBdr>
        </w:div>
        <w:div w:id="352727579">
          <w:marLeft w:val="0"/>
          <w:marRight w:val="0"/>
          <w:marTop w:val="0"/>
          <w:marBottom w:val="0"/>
          <w:divBdr>
            <w:top w:val="none" w:sz="0" w:space="0" w:color="auto"/>
            <w:left w:val="none" w:sz="0" w:space="0" w:color="auto"/>
            <w:bottom w:val="none" w:sz="0" w:space="0" w:color="auto"/>
            <w:right w:val="none" w:sz="0" w:space="0" w:color="auto"/>
          </w:divBdr>
        </w:div>
        <w:div w:id="352801341">
          <w:marLeft w:val="0"/>
          <w:marRight w:val="0"/>
          <w:marTop w:val="0"/>
          <w:marBottom w:val="0"/>
          <w:divBdr>
            <w:top w:val="none" w:sz="0" w:space="0" w:color="auto"/>
            <w:left w:val="none" w:sz="0" w:space="0" w:color="auto"/>
            <w:bottom w:val="none" w:sz="0" w:space="0" w:color="auto"/>
            <w:right w:val="none" w:sz="0" w:space="0" w:color="auto"/>
          </w:divBdr>
        </w:div>
        <w:div w:id="354314112">
          <w:marLeft w:val="0"/>
          <w:marRight w:val="0"/>
          <w:marTop w:val="0"/>
          <w:marBottom w:val="0"/>
          <w:divBdr>
            <w:top w:val="none" w:sz="0" w:space="0" w:color="auto"/>
            <w:left w:val="none" w:sz="0" w:space="0" w:color="auto"/>
            <w:bottom w:val="none" w:sz="0" w:space="0" w:color="auto"/>
            <w:right w:val="none" w:sz="0" w:space="0" w:color="auto"/>
          </w:divBdr>
        </w:div>
        <w:div w:id="356464461">
          <w:marLeft w:val="0"/>
          <w:marRight w:val="0"/>
          <w:marTop w:val="0"/>
          <w:marBottom w:val="0"/>
          <w:divBdr>
            <w:top w:val="none" w:sz="0" w:space="0" w:color="auto"/>
            <w:left w:val="none" w:sz="0" w:space="0" w:color="auto"/>
            <w:bottom w:val="none" w:sz="0" w:space="0" w:color="auto"/>
            <w:right w:val="none" w:sz="0" w:space="0" w:color="auto"/>
          </w:divBdr>
        </w:div>
        <w:div w:id="360789957">
          <w:marLeft w:val="0"/>
          <w:marRight w:val="0"/>
          <w:marTop w:val="0"/>
          <w:marBottom w:val="0"/>
          <w:divBdr>
            <w:top w:val="none" w:sz="0" w:space="0" w:color="auto"/>
            <w:left w:val="none" w:sz="0" w:space="0" w:color="auto"/>
            <w:bottom w:val="none" w:sz="0" w:space="0" w:color="auto"/>
            <w:right w:val="none" w:sz="0" w:space="0" w:color="auto"/>
          </w:divBdr>
        </w:div>
        <w:div w:id="362436923">
          <w:marLeft w:val="0"/>
          <w:marRight w:val="0"/>
          <w:marTop w:val="0"/>
          <w:marBottom w:val="0"/>
          <w:divBdr>
            <w:top w:val="none" w:sz="0" w:space="0" w:color="auto"/>
            <w:left w:val="none" w:sz="0" w:space="0" w:color="auto"/>
            <w:bottom w:val="none" w:sz="0" w:space="0" w:color="auto"/>
            <w:right w:val="none" w:sz="0" w:space="0" w:color="auto"/>
          </w:divBdr>
        </w:div>
        <w:div w:id="373580819">
          <w:marLeft w:val="0"/>
          <w:marRight w:val="0"/>
          <w:marTop w:val="0"/>
          <w:marBottom w:val="0"/>
          <w:divBdr>
            <w:top w:val="none" w:sz="0" w:space="0" w:color="auto"/>
            <w:left w:val="none" w:sz="0" w:space="0" w:color="auto"/>
            <w:bottom w:val="none" w:sz="0" w:space="0" w:color="auto"/>
            <w:right w:val="none" w:sz="0" w:space="0" w:color="auto"/>
          </w:divBdr>
        </w:div>
        <w:div w:id="377365854">
          <w:marLeft w:val="0"/>
          <w:marRight w:val="0"/>
          <w:marTop w:val="0"/>
          <w:marBottom w:val="0"/>
          <w:divBdr>
            <w:top w:val="none" w:sz="0" w:space="0" w:color="auto"/>
            <w:left w:val="none" w:sz="0" w:space="0" w:color="auto"/>
            <w:bottom w:val="none" w:sz="0" w:space="0" w:color="auto"/>
            <w:right w:val="none" w:sz="0" w:space="0" w:color="auto"/>
          </w:divBdr>
        </w:div>
        <w:div w:id="379859884">
          <w:marLeft w:val="0"/>
          <w:marRight w:val="0"/>
          <w:marTop w:val="0"/>
          <w:marBottom w:val="0"/>
          <w:divBdr>
            <w:top w:val="none" w:sz="0" w:space="0" w:color="auto"/>
            <w:left w:val="none" w:sz="0" w:space="0" w:color="auto"/>
            <w:bottom w:val="none" w:sz="0" w:space="0" w:color="auto"/>
            <w:right w:val="none" w:sz="0" w:space="0" w:color="auto"/>
          </w:divBdr>
        </w:div>
        <w:div w:id="383256323">
          <w:marLeft w:val="0"/>
          <w:marRight w:val="0"/>
          <w:marTop w:val="0"/>
          <w:marBottom w:val="0"/>
          <w:divBdr>
            <w:top w:val="none" w:sz="0" w:space="0" w:color="auto"/>
            <w:left w:val="none" w:sz="0" w:space="0" w:color="auto"/>
            <w:bottom w:val="none" w:sz="0" w:space="0" w:color="auto"/>
            <w:right w:val="none" w:sz="0" w:space="0" w:color="auto"/>
          </w:divBdr>
        </w:div>
        <w:div w:id="388067904">
          <w:marLeft w:val="0"/>
          <w:marRight w:val="0"/>
          <w:marTop w:val="0"/>
          <w:marBottom w:val="0"/>
          <w:divBdr>
            <w:top w:val="none" w:sz="0" w:space="0" w:color="auto"/>
            <w:left w:val="none" w:sz="0" w:space="0" w:color="auto"/>
            <w:bottom w:val="none" w:sz="0" w:space="0" w:color="auto"/>
            <w:right w:val="none" w:sz="0" w:space="0" w:color="auto"/>
          </w:divBdr>
        </w:div>
        <w:div w:id="391082200">
          <w:marLeft w:val="0"/>
          <w:marRight w:val="0"/>
          <w:marTop w:val="0"/>
          <w:marBottom w:val="0"/>
          <w:divBdr>
            <w:top w:val="none" w:sz="0" w:space="0" w:color="auto"/>
            <w:left w:val="none" w:sz="0" w:space="0" w:color="auto"/>
            <w:bottom w:val="none" w:sz="0" w:space="0" w:color="auto"/>
            <w:right w:val="none" w:sz="0" w:space="0" w:color="auto"/>
          </w:divBdr>
        </w:div>
        <w:div w:id="391541161">
          <w:marLeft w:val="0"/>
          <w:marRight w:val="0"/>
          <w:marTop w:val="0"/>
          <w:marBottom w:val="0"/>
          <w:divBdr>
            <w:top w:val="none" w:sz="0" w:space="0" w:color="auto"/>
            <w:left w:val="none" w:sz="0" w:space="0" w:color="auto"/>
            <w:bottom w:val="none" w:sz="0" w:space="0" w:color="auto"/>
            <w:right w:val="none" w:sz="0" w:space="0" w:color="auto"/>
          </w:divBdr>
        </w:div>
        <w:div w:id="392392082">
          <w:marLeft w:val="0"/>
          <w:marRight w:val="0"/>
          <w:marTop w:val="0"/>
          <w:marBottom w:val="0"/>
          <w:divBdr>
            <w:top w:val="none" w:sz="0" w:space="0" w:color="auto"/>
            <w:left w:val="none" w:sz="0" w:space="0" w:color="auto"/>
            <w:bottom w:val="none" w:sz="0" w:space="0" w:color="auto"/>
            <w:right w:val="none" w:sz="0" w:space="0" w:color="auto"/>
          </w:divBdr>
        </w:div>
        <w:div w:id="396630629">
          <w:marLeft w:val="0"/>
          <w:marRight w:val="0"/>
          <w:marTop w:val="0"/>
          <w:marBottom w:val="0"/>
          <w:divBdr>
            <w:top w:val="none" w:sz="0" w:space="0" w:color="auto"/>
            <w:left w:val="none" w:sz="0" w:space="0" w:color="auto"/>
            <w:bottom w:val="none" w:sz="0" w:space="0" w:color="auto"/>
            <w:right w:val="none" w:sz="0" w:space="0" w:color="auto"/>
          </w:divBdr>
        </w:div>
        <w:div w:id="408692263">
          <w:marLeft w:val="0"/>
          <w:marRight w:val="0"/>
          <w:marTop w:val="0"/>
          <w:marBottom w:val="0"/>
          <w:divBdr>
            <w:top w:val="none" w:sz="0" w:space="0" w:color="auto"/>
            <w:left w:val="none" w:sz="0" w:space="0" w:color="auto"/>
            <w:bottom w:val="none" w:sz="0" w:space="0" w:color="auto"/>
            <w:right w:val="none" w:sz="0" w:space="0" w:color="auto"/>
          </w:divBdr>
        </w:div>
        <w:div w:id="408966622">
          <w:marLeft w:val="0"/>
          <w:marRight w:val="0"/>
          <w:marTop w:val="0"/>
          <w:marBottom w:val="0"/>
          <w:divBdr>
            <w:top w:val="none" w:sz="0" w:space="0" w:color="auto"/>
            <w:left w:val="none" w:sz="0" w:space="0" w:color="auto"/>
            <w:bottom w:val="none" w:sz="0" w:space="0" w:color="auto"/>
            <w:right w:val="none" w:sz="0" w:space="0" w:color="auto"/>
          </w:divBdr>
        </w:div>
        <w:div w:id="411582295">
          <w:marLeft w:val="0"/>
          <w:marRight w:val="0"/>
          <w:marTop w:val="0"/>
          <w:marBottom w:val="0"/>
          <w:divBdr>
            <w:top w:val="none" w:sz="0" w:space="0" w:color="auto"/>
            <w:left w:val="none" w:sz="0" w:space="0" w:color="auto"/>
            <w:bottom w:val="none" w:sz="0" w:space="0" w:color="auto"/>
            <w:right w:val="none" w:sz="0" w:space="0" w:color="auto"/>
          </w:divBdr>
        </w:div>
        <w:div w:id="413939427">
          <w:marLeft w:val="0"/>
          <w:marRight w:val="0"/>
          <w:marTop w:val="0"/>
          <w:marBottom w:val="0"/>
          <w:divBdr>
            <w:top w:val="none" w:sz="0" w:space="0" w:color="auto"/>
            <w:left w:val="none" w:sz="0" w:space="0" w:color="auto"/>
            <w:bottom w:val="none" w:sz="0" w:space="0" w:color="auto"/>
            <w:right w:val="none" w:sz="0" w:space="0" w:color="auto"/>
          </w:divBdr>
        </w:div>
        <w:div w:id="432213935">
          <w:marLeft w:val="0"/>
          <w:marRight w:val="0"/>
          <w:marTop w:val="0"/>
          <w:marBottom w:val="0"/>
          <w:divBdr>
            <w:top w:val="none" w:sz="0" w:space="0" w:color="auto"/>
            <w:left w:val="none" w:sz="0" w:space="0" w:color="auto"/>
            <w:bottom w:val="none" w:sz="0" w:space="0" w:color="auto"/>
            <w:right w:val="none" w:sz="0" w:space="0" w:color="auto"/>
          </w:divBdr>
        </w:div>
        <w:div w:id="435684821">
          <w:marLeft w:val="0"/>
          <w:marRight w:val="0"/>
          <w:marTop w:val="0"/>
          <w:marBottom w:val="0"/>
          <w:divBdr>
            <w:top w:val="none" w:sz="0" w:space="0" w:color="auto"/>
            <w:left w:val="none" w:sz="0" w:space="0" w:color="auto"/>
            <w:bottom w:val="none" w:sz="0" w:space="0" w:color="auto"/>
            <w:right w:val="none" w:sz="0" w:space="0" w:color="auto"/>
          </w:divBdr>
        </w:div>
        <w:div w:id="445389791">
          <w:marLeft w:val="0"/>
          <w:marRight w:val="0"/>
          <w:marTop w:val="0"/>
          <w:marBottom w:val="0"/>
          <w:divBdr>
            <w:top w:val="none" w:sz="0" w:space="0" w:color="auto"/>
            <w:left w:val="none" w:sz="0" w:space="0" w:color="auto"/>
            <w:bottom w:val="none" w:sz="0" w:space="0" w:color="auto"/>
            <w:right w:val="none" w:sz="0" w:space="0" w:color="auto"/>
          </w:divBdr>
        </w:div>
        <w:div w:id="447625030">
          <w:marLeft w:val="0"/>
          <w:marRight w:val="0"/>
          <w:marTop w:val="0"/>
          <w:marBottom w:val="0"/>
          <w:divBdr>
            <w:top w:val="none" w:sz="0" w:space="0" w:color="auto"/>
            <w:left w:val="none" w:sz="0" w:space="0" w:color="auto"/>
            <w:bottom w:val="none" w:sz="0" w:space="0" w:color="auto"/>
            <w:right w:val="none" w:sz="0" w:space="0" w:color="auto"/>
          </w:divBdr>
        </w:div>
        <w:div w:id="452790941">
          <w:marLeft w:val="0"/>
          <w:marRight w:val="0"/>
          <w:marTop w:val="0"/>
          <w:marBottom w:val="0"/>
          <w:divBdr>
            <w:top w:val="none" w:sz="0" w:space="0" w:color="auto"/>
            <w:left w:val="none" w:sz="0" w:space="0" w:color="auto"/>
            <w:bottom w:val="none" w:sz="0" w:space="0" w:color="auto"/>
            <w:right w:val="none" w:sz="0" w:space="0" w:color="auto"/>
          </w:divBdr>
        </w:div>
        <w:div w:id="457649350">
          <w:marLeft w:val="0"/>
          <w:marRight w:val="0"/>
          <w:marTop w:val="0"/>
          <w:marBottom w:val="0"/>
          <w:divBdr>
            <w:top w:val="none" w:sz="0" w:space="0" w:color="auto"/>
            <w:left w:val="none" w:sz="0" w:space="0" w:color="auto"/>
            <w:bottom w:val="none" w:sz="0" w:space="0" w:color="auto"/>
            <w:right w:val="none" w:sz="0" w:space="0" w:color="auto"/>
          </w:divBdr>
        </w:div>
        <w:div w:id="457913380">
          <w:marLeft w:val="0"/>
          <w:marRight w:val="0"/>
          <w:marTop w:val="0"/>
          <w:marBottom w:val="0"/>
          <w:divBdr>
            <w:top w:val="none" w:sz="0" w:space="0" w:color="auto"/>
            <w:left w:val="none" w:sz="0" w:space="0" w:color="auto"/>
            <w:bottom w:val="none" w:sz="0" w:space="0" w:color="auto"/>
            <w:right w:val="none" w:sz="0" w:space="0" w:color="auto"/>
          </w:divBdr>
        </w:div>
        <w:div w:id="460922929">
          <w:marLeft w:val="0"/>
          <w:marRight w:val="0"/>
          <w:marTop w:val="0"/>
          <w:marBottom w:val="0"/>
          <w:divBdr>
            <w:top w:val="none" w:sz="0" w:space="0" w:color="auto"/>
            <w:left w:val="none" w:sz="0" w:space="0" w:color="auto"/>
            <w:bottom w:val="none" w:sz="0" w:space="0" w:color="auto"/>
            <w:right w:val="none" w:sz="0" w:space="0" w:color="auto"/>
          </w:divBdr>
        </w:div>
        <w:div w:id="461656004">
          <w:marLeft w:val="0"/>
          <w:marRight w:val="0"/>
          <w:marTop w:val="0"/>
          <w:marBottom w:val="0"/>
          <w:divBdr>
            <w:top w:val="none" w:sz="0" w:space="0" w:color="auto"/>
            <w:left w:val="none" w:sz="0" w:space="0" w:color="auto"/>
            <w:bottom w:val="none" w:sz="0" w:space="0" w:color="auto"/>
            <w:right w:val="none" w:sz="0" w:space="0" w:color="auto"/>
          </w:divBdr>
        </w:div>
        <w:div w:id="463545192">
          <w:marLeft w:val="0"/>
          <w:marRight w:val="0"/>
          <w:marTop w:val="0"/>
          <w:marBottom w:val="0"/>
          <w:divBdr>
            <w:top w:val="none" w:sz="0" w:space="0" w:color="auto"/>
            <w:left w:val="none" w:sz="0" w:space="0" w:color="auto"/>
            <w:bottom w:val="none" w:sz="0" w:space="0" w:color="auto"/>
            <w:right w:val="none" w:sz="0" w:space="0" w:color="auto"/>
          </w:divBdr>
        </w:div>
        <w:div w:id="465045628">
          <w:marLeft w:val="0"/>
          <w:marRight w:val="0"/>
          <w:marTop w:val="0"/>
          <w:marBottom w:val="0"/>
          <w:divBdr>
            <w:top w:val="none" w:sz="0" w:space="0" w:color="auto"/>
            <w:left w:val="none" w:sz="0" w:space="0" w:color="auto"/>
            <w:bottom w:val="none" w:sz="0" w:space="0" w:color="auto"/>
            <w:right w:val="none" w:sz="0" w:space="0" w:color="auto"/>
          </w:divBdr>
        </w:div>
        <w:div w:id="480927709">
          <w:marLeft w:val="0"/>
          <w:marRight w:val="0"/>
          <w:marTop w:val="0"/>
          <w:marBottom w:val="0"/>
          <w:divBdr>
            <w:top w:val="none" w:sz="0" w:space="0" w:color="auto"/>
            <w:left w:val="none" w:sz="0" w:space="0" w:color="auto"/>
            <w:bottom w:val="none" w:sz="0" w:space="0" w:color="auto"/>
            <w:right w:val="none" w:sz="0" w:space="0" w:color="auto"/>
          </w:divBdr>
        </w:div>
        <w:div w:id="484008244">
          <w:marLeft w:val="0"/>
          <w:marRight w:val="0"/>
          <w:marTop w:val="0"/>
          <w:marBottom w:val="0"/>
          <w:divBdr>
            <w:top w:val="none" w:sz="0" w:space="0" w:color="auto"/>
            <w:left w:val="none" w:sz="0" w:space="0" w:color="auto"/>
            <w:bottom w:val="none" w:sz="0" w:space="0" w:color="auto"/>
            <w:right w:val="none" w:sz="0" w:space="0" w:color="auto"/>
          </w:divBdr>
        </w:div>
        <w:div w:id="484206982">
          <w:marLeft w:val="0"/>
          <w:marRight w:val="0"/>
          <w:marTop w:val="0"/>
          <w:marBottom w:val="0"/>
          <w:divBdr>
            <w:top w:val="none" w:sz="0" w:space="0" w:color="auto"/>
            <w:left w:val="none" w:sz="0" w:space="0" w:color="auto"/>
            <w:bottom w:val="none" w:sz="0" w:space="0" w:color="auto"/>
            <w:right w:val="none" w:sz="0" w:space="0" w:color="auto"/>
          </w:divBdr>
        </w:div>
        <w:div w:id="487670702">
          <w:marLeft w:val="0"/>
          <w:marRight w:val="0"/>
          <w:marTop w:val="0"/>
          <w:marBottom w:val="0"/>
          <w:divBdr>
            <w:top w:val="none" w:sz="0" w:space="0" w:color="auto"/>
            <w:left w:val="none" w:sz="0" w:space="0" w:color="auto"/>
            <w:bottom w:val="none" w:sz="0" w:space="0" w:color="auto"/>
            <w:right w:val="none" w:sz="0" w:space="0" w:color="auto"/>
          </w:divBdr>
        </w:div>
        <w:div w:id="491917912">
          <w:marLeft w:val="0"/>
          <w:marRight w:val="0"/>
          <w:marTop w:val="0"/>
          <w:marBottom w:val="0"/>
          <w:divBdr>
            <w:top w:val="none" w:sz="0" w:space="0" w:color="auto"/>
            <w:left w:val="none" w:sz="0" w:space="0" w:color="auto"/>
            <w:bottom w:val="none" w:sz="0" w:space="0" w:color="auto"/>
            <w:right w:val="none" w:sz="0" w:space="0" w:color="auto"/>
          </w:divBdr>
        </w:div>
        <w:div w:id="492378706">
          <w:marLeft w:val="0"/>
          <w:marRight w:val="0"/>
          <w:marTop w:val="0"/>
          <w:marBottom w:val="0"/>
          <w:divBdr>
            <w:top w:val="none" w:sz="0" w:space="0" w:color="auto"/>
            <w:left w:val="none" w:sz="0" w:space="0" w:color="auto"/>
            <w:bottom w:val="none" w:sz="0" w:space="0" w:color="auto"/>
            <w:right w:val="none" w:sz="0" w:space="0" w:color="auto"/>
          </w:divBdr>
        </w:div>
        <w:div w:id="498690662">
          <w:marLeft w:val="0"/>
          <w:marRight w:val="0"/>
          <w:marTop w:val="0"/>
          <w:marBottom w:val="0"/>
          <w:divBdr>
            <w:top w:val="none" w:sz="0" w:space="0" w:color="auto"/>
            <w:left w:val="none" w:sz="0" w:space="0" w:color="auto"/>
            <w:bottom w:val="none" w:sz="0" w:space="0" w:color="auto"/>
            <w:right w:val="none" w:sz="0" w:space="0" w:color="auto"/>
          </w:divBdr>
        </w:div>
        <w:div w:id="516042214">
          <w:marLeft w:val="0"/>
          <w:marRight w:val="0"/>
          <w:marTop w:val="0"/>
          <w:marBottom w:val="0"/>
          <w:divBdr>
            <w:top w:val="none" w:sz="0" w:space="0" w:color="auto"/>
            <w:left w:val="none" w:sz="0" w:space="0" w:color="auto"/>
            <w:bottom w:val="none" w:sz="0" w:space="0" w:color="auto"/>
            <w:right w:val="none" w:sz="0" w:space="0" w:color="auto"/>
          </w:divBdr>
        </w:div>
        <w:div w:id="524058516">
          <w:marLeft w:val="0"/>
          <w:marRight w:val="0"/>
          <w:marTop w:val="0"/>
          <w:marBottom w:val="0"/>
          <w:divBdr>
            <w:top w:val="none" w:sz="0" w:space="0" w:color="auto"/>
            <w:left w:val="none" w:sz="0" w:space="0" w:color="auto"/>
            <w:bottom w:val="none" w:sz="0" w:space="0" w:color="auto"/>
            <w:right w:val="none" w:sz="0" w:space="0" w:color="auto"/>
          </w:divBdr>
        </w:div>
        <w:div w:id="530267990">
          <w:marLeft w:val="0"/>
          <w:marRight w:val="0"/>
          <w:marTop w:val="0"/>
          <w:marBottom w:val="0"/>
          <w:divBdr>
            <w:top w:val="none" w:sz="0" w:space="0" w:color="auto"/>
            <w:left w:val="none" w:sz="0" w:space="0" w:color="auto"/>
            <w:bottom w:val="none" w:sz="0" w:space="0" w:color="auto"/>
            <w:right w:val="none" w:sz="0" w:space="0" w:color="auto"/>
          </w:divBdr>
        </w:div>
        <w:div w:id="532377561">
          <w:marLeft w:val="0"/>
          <w:marRight w:val="0"/>
          <w:marTop w:val="0"/>
          <w:marBottom w:val="0"/>
          <w:divBdr>
            <w:top w:val="none" w:sz="0" w:space="0" w:color="auto"/>
            <w:left w:val="none" w:sz="0" w:space="0" w:color="auto"/>
            <w:bottom w:val="none" w:sz="0" w:space="0" w:color="auto"/>
            <w:right w:val="none" w:sz="0" w:space="0" w:color="auto"/>
          </w:divBdr>
        </w:div>
        <w:div w:id="532839020">
          <w:marLeft w:val="0"/>
          <w:marRight w:val="0"/>
          <w:marTop w:val="0"/>
          <w:marBottom w:val="0"/>
          <w:divBdr>
            <w:top w:val="none" w:sz="0" w:space="0" w:color="auto"/>
            <w:left w:val="none" w:sz="0" w:space="0" w:color="auto"/>
            <w:bottom w:val="none" w:sz="0" w:space="0" w:color="auto"/>
            <w:right w:val="none" w:sz="0" w:space="0" w:color="auto"/>
          </w:divBdr>
        </w:div>
        <w:div w:id="535964940">
          <w:marLeft w:val="0"/>
          <w:marRight w:val="0"/>
          <w:marTop w:val="0"/>
          <w:marBottom w:val="0"/>
          <w:divBdr>
            <w:top w:val="none" w:sz="0" w:space="0" w:color="auto"/>
            <w:left w:val="none" w:sz="0" w:space="0" w:color="auto"/>
            <w:bottom w:val="none" w:sz="0" w:space="0" w:color="auto"/>
            <w:right w:val="none" w:sz="0" w:space="0" w:color="auto"/>
          </w:divBdr>
        </w:div>
        <w:div w:id="538930212">
          <w:marLeft w:val="0"/>
          <w:marRight w:val="0"/>
          <w:marTop w:val="0"/>
          <w:marBottom w:val="0"/>
          <w:divBdr>
            <w:top w:val="none" w:sz="0" w:space="0" w:color="auto"/>
            <w:left w:val="none" w:sz="0" w:space="0" w:color="auto"/>
            <w:bottom w:val="none" w:sz="0" w:space="0" w:color="auto"/>
            <w:right w:val="none" w:sz="0" w:space="0" w:color="auto"/>
          </w:divBdr>
        </w:div>
        <w:div w:id="544147246">
          <w:marLeft w:val="0"/>
          <w:marRight w:val="0"/>
          <w:marTop w:val="0"/>
          <w:marBottom w:val="0"/>
          <w:divBdr>
            <w:top w:val="none" w:sz="0" w:space="0" w:color="auto"/>
            <w:left w:val="none" w:sz="0" w:space="0" w:color="auto"/>
            <w:bottom w:val="none" w:sz="0" w:space="0" w:color="auto"/>
            <w:right w:val="none" w:sz="0" w:space="0" w:color="auto"/>
          </w:divBdr>
        </w:div>
        <w:div w:id="548221964">
          <w:marLeft w:val="0"/>
          <w:marRight w:val="0"/>
          <w:marTop w:val="0"/>
          <w:marBottom w:val="0"/>
          <w:divBdr>
            <w:top w:val="none" w:sz="0" w:space="0" w:color="auto"/>
            <w:left w:val="none" w:sz="0" w:space="0" w:color="auto"/>
            <w:bottom w:val="none" w:sz="0" w:space="0" w:color="auto"/>
            <w:right w:val="none" w:sz="0" w:space="0" w:color="auto"/>
          </w:divBdr>
        </w:div>
        <w:div w:id="554781281">
          <w:marLeft w:val="0"/>
          <w:marRight w:val="0"/>
          <w:marTop w:val="0"/>
          <w:marBottom w:val="0"/>
          <w:divBdr>
            <w:top w:val="none" w:sz="0" w:space="0" w:color="auto"/>
            <w:left w:val="none" w:sz="0" w:space="0" w:color="auto"/>
            <w:bottom w:val="none" w:sz="0" w:space="0" w:color="auto"/>
            <w:right w:val="none" w:sz="0" w:space="0" w:color="auto"/>
          </w:divBdr>
        </w:div>
        <w:div w:id="560797458">
          <w:marLeft w:val="0"/>
          <w:marRight w:val="0"/>
          <w:marTop w:val="0"/>
          <w:marBottom w:val="0"/>
          <w:divBdr>
            <w:top w:val="none" w:sz="0" w:space="0" w:color="auto"/>
            <w:left w:val="none" w:sz="0" w:space="0" w:color="auto"/>
            <w:bottom w:val="none" w:sz="0" w:space="0" w:color="auto"/>
            <w:right w:val="none" w:sz="0" w:space="0" w:color="auto"/>
          </w:divBdr>
        </w:div>
        <w:div w:id="567809428">
          <w:marLeft w:val="0"/>
          <w:marRight w:val="0"/>
          <w:marTop w:val="0"/>
          <w:marBottom w:val="0"/>
          <w:divBdr>
            <w:top w:val="none" w:sz="0" w:space="0" w:color="auto"/>
            <w:left w:val="none" w:sz="0" w:space="0" w:color="auto"/>
            <w:bottom w:val="none" w:sz="0" w:space="0" w:color="auto"/>
            <w:right w:val="none" w:sz="0" w:space="0" w:color="auto"/>
          </w:divBdr>
        </w:div>
        <w:div w:id="573316835">
          <w:marLeft w:val="0"/>
          <w:marRight w:val="0"/>
          <w:marTop w:val="0"/>
          <w:marBottom w:val="0"/>
          <w:divBdr>
            <w:top w:val="none" w:sz="0" w:space="0" w:color="auto"/>
            <w:left w:val="none" w:sz="0" w:space="0" w:color="auto"/>
            <w:bottom w:val="none" w:sz="0" w:space="0" w:color="auto"/>
            <w:right w:val="none" w:sz="0" w:space="0" w:color="auto"/>
          </w:divBdr>
        </w:div>
        <w:div w:id="575212908">
          <w:marLeft w:val="0"/>
          <w:marRight w:val="0"/>
          <w:marTop w:val="0"/>
          <w:marBottom w:val="0"/>
          <w:divBdr>
            <w:top w:val="none" w:sz="0" w:space="0" w:color="auto"/>
            <w:left w:val="none" w:sz="0" w:space="0" w:color="auto"/>
            <w:bottom w:val="none" w:sz="0" w:space="0" w:color="auto"/>
            <w:right w:val="none" w:sz="0" w:space="0" w:color="auto"/>
          </w:divBdr>
        </w:div>
        <w:div w:id="582378225">
          <w:marLeft w:val="0"/>
          <w:marRight w:val="0"/>
          <w:marTop w:val="0"/>
          <w:marBottom w:val="0"/>
          <w:divBdr>
            <w:top w:val="none" w:sz="0" w:space="0" w:color="auto"/>
            <w:left w:val="none" w:sz="0" w:space="0" w:color="auto"/>
            <w:bottom w:val="none" w:sz="0" w:space="0" w:color="auto"/>
            <w:right w:val="none" w:sz="0" w:space="0" w:color="auto"/>
          </w:divBdr>
        </w:div>
        <w:div w:id="584338211">
          <w:marLeft w:val="0"/>
          <w:marRight w:val="0"/>
          <w:marTop w:val="0"/>
          <w:marBottom w:val="0"/>
          <w:divBdr>
            <w:top w:val="none" w:sz="0" w:space="0" w:color="auto"/>
            <w:left w:val="none" w:sz="0" w:space="0" w:color="auto"/>
            <w:bottom w:val="none" w:sz="0" w:space="0" w:color="auto"/>
            <w:right w:val="none" w:sz="0" w:space="0" w:color="auto"/>
          </w:divBdr>
        </w:div>
        <w:div w:id="586840689">
          <w:marLeft w:val="0"/>
          <w:marRight w:val="0"/>
          <w:marTop w:val="0"/>
          <w:marBottom w:val="0"/>
          <w:divBdr>
            <w:top w:val="none" w:sz="0" w:space="0" w:color="auto"/>
            <w:left w:val="none" w:sz="0" w:space="0" w:color="auto"/>
            <w:bottom w:val="none" w:sz="0" w:space="0" w:color="auto"/>
            <w:right w:val="none" w:sz="0" w:space="0" w:color="auto"/>
          </w:divBdr>
        </w:div>
        <w:div w:id="592205988">
          <w:marLeft w:val="0"/>
          <w:marRight w:val="0"/>
          <w:marTop w:val="0"/>
          <w:marBottom w:val="0"/>
          <w:divBdr>
            <w:top w:val="none" w:sz="0" w:space="0" w:color="auto"/>
            <w:left w:val="none" w:sz="0" w:space="0" w:color="auto"/>
            <w:bottom w:val="none" w:sz="0" w:space="0" w:color="auto"/>
            <w:right w:val="none" w:sz="0" w:space="0" w:color="auto"/>
          </w:divBdr>
        </w:div>
        <w:div w:id="594554997">
          <w:marLeft w:val="0"/>
          <w:marRight w:val="0"/>
          <w:marTop w:val="0"/>
          <w:marBottom w:val="0"/>
          <w:divBdr>
            <w:top w:val="none" w:sz="0" w:space="0" w:color="auto"/>
            <w:left w:val="none" w:sz="0" w:space="0" w:color="auto"/>
            <w:bottom w:val="none" w:sz="0" w:space="0" w:color="auto"/>
            <w:right w:val="none" w:sz="0" w:space="0" w:color="auto"/>
          </w:divBdr>
        </w:div>
        <w:div w:id="603732213">
          <w:marLeft w:val="0"/>
          <w:marRight w:val="0"/>
          <w:marTop w:val="0"/>
          <w:marBottom w:val="0"/>
          <w:divBdr>
            <w:top w:val="none" w:sz="0" w:space="0" w:color="auto"/>
            <w:left w:val="none" w:sz="0" w:space="0" w:color="auto"/>
            <w:bottom w:val="none" w:sz="0" w:space="0" w:color="auto"/>
            <w:right w:val="none" w:sz="0" w:space="0" w:color="auto"/>
          </w:divBdr>
        </w:div>
        <w:div w:id="610556785">
          <w:marLeft w:val="0"/>
          <w:marRight w:val="0"/>
          <w:marTop w:val="0"/>
          <w:marBottom w:val="0"/>
          <w:divBdr>
            <w:top w:val="none" w:sz="0" w:space="0" w:color="auto"/>
            <w:left w:val="none" w:sz="0" w:space="0" w:color="auto"/>
            <w:bottom w:val="none" w:sz="0" w:space="0" w:color="auto"/>
            <w:right w:val="none" w:sz="0" w:space="0" w:color="auto"/>
          </w:divBdr>
        </w:div>
        <w:div w:id="612715052">
          <w:marLeft w:val="0"/>
          <w:marRight w:val="0"/>
          <w:marTop w:val="0"/>
          <w:marBottom w:val="0"/>
          <w:divBdr>
            <w:top w:val="none" w:sz="0" w:space="0" w:color="auto"/>
            <w:left w:val="none" w:sz="0" w:space="0" w:color="auto"/>
            <w:bottom w:val="none" w:sz="0" w:space="0" w:color="auto"/>
            <w:right w:val="none" w:sz="0" w:space="0" w:color="auto"/>
          </w:divBdr>
        </w:div>
        <w:div w:id="614680908">
          <w:marLeft w:val="0"/>
          <w:marRight w:val="0"/>
          <w:marTop w:val="0"/>
          <w:marBottom w:val="0"/>
          <w:divBdr>
            <w:top w:val="none" w:sz="0" w:space="0" w:color="auto"/>
            <w:left w:val="none" w:sz="0" w:space="0" w:color="auto"/>
            <w:bottom w:val="none" w:sz="0" w:space="0" w:color="auto"/>
            <w:right w:val="none" w:sz="0" w:space="0" w:color="auto"/>
          </w:divBdr>
        </w:div>
        <w:div w:id="618685461">
          <w:marLeft w:val="0"/>
          <w:marRight w:val="0"/>
          <w:marTop w:val="0"/>
          <w:marBottom w:val="0"/>
          <w:divBdr>
            <w:top w:val="none" w:sz="0" w:space="0" w:color="auto"/>
            <w:left w:val="none" w:sz="0" w:space="0" w:color="auto"/>
            <w:bottom w:val="none" w:sz="0" w:space="0" w:color="auto"/>
            <w:right w:val="none" w:sz="0" w:space="0" w:color="auto"/>
          </w:divBdr>
        </w:div>
        <w:div w:id="618878213">
          <w:marLeft w:val="0"/>
          <w:marRight w:val="0"/>
          <w:marTop w:val="0"/>
          <w:marBottom w:val="0"/>
          <w:divBdr>
            <w:top w:val="none" w:sz="0" w:space="0" w:color="auto"/>
            <w:left w:val="none" w:sz="0" w:space="0" w:color="auto"/>
            <w:bottom w:val="none" w:sz="0" w:space="0" w:color="auto"/>
            <w:right w:val="none" w:sz="0" w:space="0" w:color="auto"/>
          </w:divBdr>
        </w:div>
        <w:div w:id="619607857">
          <w:marLeft w:val="0"/>
          <w:marRight w:val="0"/>
          <w:marTop w:val="0"/>
          <w:marBottom w:val="0"/>
          <w:divBdr>
            <w:top w:val="none" w:sz="0" w:space="0" w:color="auto"/>
            <w:left w:val="none" w:sz="0" w:space="0" w:color="auto"/>
            <w:bottom w:val="none" w:sz="0" w:space="0" w:color="auto"/>
            <w:right w:val="none" w:sz="0" w:space="0" w:color="auto"/>
          </w:divBdr>
        </w:div>
        <w:div w:id="621230443">
          <w:marLeft w:val="0"/>
          <w:marRight w:val="0"/>
          <w:marTop w:val="0"/>
          <w:marBottom w:val="0"/>
          <w:divBdr>
            <w:top w:val="none" w:sz="0" w:space="0" w:color="auto"/>
            <w:left w:val="none" w:sz="0" w:space="0" w:color="auto"/>
            <w:bottom w:val="none" w:sz="0" w:space="0" w:color="auto"/>
            <w:right w:val="none" w:sz="0" w:space="0" w:color="auto"/>
          </w:divBdr>
        </w:div>
        <w:div w:id="623192671">
          <w:marLeft w:val="0"/>
          <w:marRight w:val="0"/>
          <w:marTop w:val="0"/>
          <w:marBottom w:val="0"/>
          <w:divBdr>
            <w:top w:val="none" w:sz="0" w:space="0" w:color="auto"/>
            <w:left w:val="none" w:sz="0" w:space="0" w:color="auto"/>
            <w:bottom w:val="none" w:sz="0" w:space="0" w:color="auto"/>
            <w:right w:val="none" w:sz="0" w:space="0" w:color="auto"/>
          </w:divBdr>
        </w:div>
        <w:div w:id="624316298">
          <w:marLeft w:val="0"/>
          <w:marRight w:val="0"/>
          <w:marTop w:val="0"/>
          <w:marBottom w:val="0"/>
          <w:divBdr>
            <w:top w:val="none" w:sz="0" w:space="0" w:color="auto"/>
            <w:left w:val="none" w:sz="0" w:space="0" w:color="auto"/>
            <w:bottom w:val="none" w:sz="0" w:space="0" w:color="auto"/>
            <w:right w:val="none" w:sz="0" w:space="0" w:color="auto"/>
          </w:divBdr>
        </w:div>
        <w:div w:id="630332238">
          <w:marLeft w:val="0"/>
          <w:marRight w:val="0"/>
          <w:marTop w:val="0"/>
          <w:marBottom w:val="0"/>
          <w:divBdr>
            <w:top w:val="none" w:sz="0" w:space="0" w:color="auto"/>
            <w:left w:val="none" w:sz="0" w:space="0" w:color="auto"/>
            <w:bottom w:val="none" w:sz="0" w:space="0" w:color="auto"/>
            <w:right w:val="none" w:sz="0" w:space="0" w:color="auto"/>
          </w:divBdr>
        </w:div>
        <w:div w:id="632684798">
          <w:marLeft w:val="0"/>
          <w:marRight w:val="0"/>
          <w:marTop w:val="0"/>
          <w:marBottom w:val="0"/>
          <w:divBdr>
            <w:top w:val="none" w:sz="0" w:space="0" w:color="auto"/>
            <w:left w:val="none" w:sz="0" w:space="0" w:color="auto"/>
            <w:bottom w:val="none" w:sz="0" w:space="0" w:color="auto"/>
            <w:right w:val="none" w:sz="0" w:space="0" w:color="auto"/>
          </w:divBdr>
        </w:div>
        <w:div w:id="633366329">
          <w:marLeft w:val="0"/>
          <w:marRight w:val="0"/>
          <w:marTop w:val="0"/>
          <w:marBottom w:val="0"/>
          <w:divBdr>
            <w:top w:val="none" w:sz="0" w:space="0" w:color="auto"/>
            <w:left w:val="none" w:sz="0" w:space="0" w:color="auto"/>
            <w:bottom w:val="none" w:sz="0" w:space="0" w:color="auto"/>
            <w:right w:val="none" w:sz="0" w:space="0" w:color="auto"/>
          </w:divBdr>
        </w:div>
        <w:div w:id="641429800">
          <w:marLeft w:val="0"/>
          <w:marRight w:val="0"/>
          <w:marTop w:val="0"/>
          <w:marBottom w:val="0"/>
          <w:divBdr>
            <w:top w:val="none" w:sz="0" w:space="0" w:color="auto"/>
            <w:left w:val="none" w:sz="0" w:space="0" w:color="auto"/>
            <w:bottom w:val="none" w:sz="0" w:space="0" w:color="auto"/>
            <w:right w:val="none" w:sz="0" w:space="0" w:color="auto"/>
          </w:divBdr>
        </w:div>
        <w:div w:id="646979520">
          <w:marLeft w:val="0"/>
          <w:marRight w:val="0"/>
          <w:marTop w:val="0"/>
          <w:marBottom w:val="0"/>
          <w:divBdr>
            <w:top w:val="none" w:sz="0" w:space="0" w:color="auto"/>
            <w:left w:val="none" w:sz="0" w:space="0" w:color="auto"/>
            <w:bottom w:val="none" w:sz="0" w:space="0" w:color="auto"/>
            <w:right w:val="none" w:sz="0" w:space="0" w:color="auto"/>
          </w:divBdr>
        </w:div>
        <w:div w:id="652025142">
          <w:marLeft w:val="0"/>
          <w:marRight w:val="0"/>
          <w:marTop w:val="0"/>
          <w:marBottom w:val="0"/>
          <w:divBdr>
            <w:top w:val="none" w:sz="0" w:space="0" w:color="auto"/>
            <w:left w:val="none" w:sz="0" w:space="0" w:color="auto"/>
            <w:bottom w:val="none" w:sz="0" w:space="0" w:color="auto"/>
            <w:right w:val="none" w:sz="0" w:space="0" w:color="auto"/>
          </w:divBdr>
        </w:div>
        <w:div w:id="653140404">
          <w:marLeft w:val="0"/>
          <w:marRight w:val="0"/>
          <w:marTop w:val="0"/>
          <w:marBottom w:val="0"/>
          <w:divBdr>
            <w:top w:val="none" w:sz="0" w:space="0" w:color="auto"/>
            <w:left w:val="none" w:sz="0" w:space="0" w:color="auto"/>
            <w:bottom w:val="none" w:sz="0" w:space="0" w:color="auto"/>
            <w:right w:val="none" w:sz="0" w:space="0" w:color="auto"/>
          </w:divBdr>
        </w:div>
        <w:div w:id="660429470">
          <w:marLeft w:val="0"/>
          <w:marRight w:val="0"/>
          <w:marTop w:val="0"/>
          <w:marBottom w:val="0"/>
          <w:divBdr>
            <w:top w:val="none" w:sz="0" w:space="0" w:color="auto"/>
            <w:left w:val="none" w:sz="0" w:space="0" w:color="auto"/>
            <w:bottom w:val="none" w:sz="0" w:space="0" w:color="auto"/>
            <w:right w:val="none" w:sz="0" w:space="0" w:color="auto"/>
          </w:divBdr>
        </w:div>
        <w:div w:id="661855702">
          <w:marLeft w:val="0"/>
          <w:marRight w:val="0"/>
          <w:marTop w:val="0"/>
          <w:marBottom w:val="0"/>
          <w:divBdr>
            <w:top w:val="none" w:sz="0" w:space="0" w:color="auto"/>
            <w:left w:val="none" w:sz="0" w:space="0" w:color="auto"/>
            <w:bottom w:val="none" w:sz="0" w:space="0" w:color="auto"/>
            <w:right w:val="none" w:sz="0" w:space="0" w:color="auto"/>
          </w:divBdr>
        </w:div>
        <w:div w:id="666205281">
          <w:marLeft w:val="0"/>
          <w:marRight w:val="0"/>
          <w:marTop w:val="0"/>
          <w:marBottom w:val="0"/>
          <w:divBdr>
            <w:top w:val="none" w:sz="0" w:space="0" w:color="auto"/>
            <w:left w:val="none" w:sz="0" w:space="0" w:color="auto"/>
            <w:bottom w:val="none" w:sz="0" w:space="0" w:color="auto"/>
            <w:right w:val="none" w:sz="0" w:space="0" w:color="auto"/>
          </w:divBdr>
        </w:div>
        <w:div w:id="666981501">
          <w:marLeft w:val="0"/>
          <w:marRight w:val="0"/>
          <w:marTop w:val="0"/>
          <w:marBottom w:val="0"/>
          <w:divBdr>
            <w:top w:val="none" w:sz="0" w:space="0" w:color="auto"/>
            <w:left w:val="none" w:sz="0" w:space="0" w:color="auto"/>
            <w:bottom w:val="none" w:sz="0" w:space="0" w:color="auto"/>
            <w:right w:val="none" w:sz="0" w:space="0" w:color="auto"/>
          </w:divBdr>
        </w:div>
        <w:div w:id="667757978">
          <w:marLeft w:val="0"/>
          <w:marRight w:val="0"/>
          <w:marTop w:val="0"/>
          <w:marBottom w:val="0"/>
          <w:divBdr>
            <w:top w:val="none" w:sz="0" w:space="0" w:color="auto"/>
            <w:left w:val="none" w:sz="0" w:space="0" w:color="auto"/>
            <w:bottom w:val="none" w:sz="0" w:space="0" w:color="auto"/>
            <w:right w:val="none" w:sz="0" w:space="0" w:color="auto"/>
          </w:divBdr>
        </w:div>
        <w:div w:id="670520824">
          <w:marLeft w:val="0"/>
          <w:marRight w:val="0"/>
          <w:marTop w:val="0"/>
          <w:marBottom w:val="0"/>
          <w:divBdr>
            <w:top w:val="none" w:sz="0" w:space="0" w:color="auto"/>
            <w:left w:val="none" w:sz="0" w:space="0" w:color="auto"/>
            <w:bottom w:val="none" w:sz="0" w:space="0" w:color="auto"/>
            <w:right w:val="none" w:sz="0" w:space="0" w:color="auto"/>
          </w:divBdr>
        </w:div>
        <w:div w:id="671683676">
          <w:marLeft w:val="0"/>
          <w:marRight w:val="0"/>
          <w:marTop w:val="0"/>
          <w:marBottom w:val="0"/>
          <w:divBdr>
            <w:top w:val="none" w:sz="0" w:space="0" w:color="auto"/>
            <w:left w:val="none" w:sz="0" w:space="0" w:color="auto"/>
            <w:bottom w:val="none" w:sz="0" w:space="0" w:color="auto"/>
            <w:right w:val="none" w:sz="0" w:space="0" w:color="auto"/>
          </w:divBdr>
        </w:div>
        <w:div w:id="683289527">
          <w:marLeft w:val="0"/>
          <w:marRight w:val="0"/>
          <w:marTop w:val="0"/>
          <w:marBottom w:val="0"/>
          <w:divBdr>
            <w:top w:val="none" w:sz="0" w:space="0" w:color="auto"/>
            <w:left w:val="none" w:sz="0" w:space="0" w:color="auto"/>
            <w:bottom w:val="none" w:sz="0" w:space="0" w:color="auto"/>
            <w:right w:val="none" w:sz="0" w:space="0" w:color="auto"/>
          </w:divBdr>
        </w:div>
        <w:div w:id="684480577">
          <w:marLeft w:val="0"/>
          <w:marRight w:val="0"/>
          <w:marTop w:val="0"/>
          <w:marBottom w:val="0"/>
          <w:divBdr>
            <w:top w:val="none" w:sz="0" w:space="0" w:color="auto"/>
            <w:left w:val="none" w:sz="0" w:space="0" w:color="auto"/>
            <w:bottom w:val="none" w:sz="0" w:space="0" w:color="auto"/>
            <w:right w:val="none" w:sz="0" w:space="0" w:color="auto"/>
          </w:divBdr>
        </w:div>
        <w:div w:id="685861901">
          <w:marLeft w:val="0"/>
          <w:marRight w:val="0"/>
          <w:marTop w:val="0"/>
          <w:marBottom w:val="0"/>
          <w:divBdr>
            <w:top w:val="none" w:sz="0" w:space="0" w:color="auto"/>
            <w:left w:val="none" w:sz="0" w:space="0" w:color="auto"/>
            <w:bottom w:val="none" w:sz="0" w:space="0" w:color="auto"/>
            <w:right w:val="none" w:sz="0" w:space="0" w:color="auto"/>
          </w:divBdr>
        </w:div>
        <w:div w:id="687104270">
          <w:marLeft w:val="0"/>
          <w:marRight w:val="0"/>
          <w:marTop w:val="0"/>
          <w:marBottom w:val="0"/>
          <w:divBdr>
            <w:top w:val="none" w:sz="0" w:space="0" w:color="auto"/>
            <w:left w:val="none" w:sz="0" w:space="0" w:color="auto"/>
            <w:bottom w:val="none" w:sz="0" w:space="0" w:color="auto"/>
            <w:right w:val="none" w:sz="0" w:space="0" w:color="auto"/>
          </w:divBdr>
        </w:div>
        <w:div w:id="692464610">
          <w:marLeft w:val="0"/>
          <w:marRight w:val="0"/>
          <w:marTop w:val="0"/>
          <w:marBottom w:val="0"/>
          <w:divBdr>
            <w:top w:val="none" w:sz="0" w:space="0" w:color="auto"/>
            <w:left w:val="none" w:sz="0" w:space="0" w:color="auto"/>
            <w:bottom w:val="none" w:sz="0" w:space="0" w:color="auto"/>
            <w:right w:val="none" w:sz="0" w:space="0" w:color="auto"/>
          </w:divBdr>
        </w:div>
        <w:div w:id="695160489">
          <w:marLeft w:val="0"/>
          <w:marRight w:val="0"/>
          <w:marTop w:val="0"/>
          <w:marBottom w:val="0"/>
          <w:divBdr>
            <w:top w:val="none" w:sz="0" w:space="0" w:color="auto"/>
            <w:left w:val="none" w:sz="0" w:space="0" w:color="auto"/>
            <w:bottom w:val="none" w:sz="0" w:space="0" w:color="auto"/>
            <w:right w:val="none" w:sz="0" w:space="0" w:color="auto"/>
          </w:divBdr>
        </w:div>
        <w:div w:id="697201458">
          <w:marLeft w:val="0"/>
          <w:marRight w:val="0"/>
          <w:marTop w:val="0"/>
          <w:marBottom w:val="0"/>
          <w:divBdr>
            <w:top w:val="none" w:sz="0" w:space="0" w:color="auto"/>
            <w:left w:val="none" w:sz="0" w:space="0" w:color="auto"/>
            <w:bottom w:val="none" w:sz="0" w:space="0" w:color="auto"/>
            <w:right w:val="none" w:sz="0" w:space="0" w:color="auto"/>
          </w:divBdr>
        </w:div>
        <w:div w:id="700714386">
          <w:marLeft w:val="0"/>
          <w:marRight w:val="0"/>
          <w:marTop w:val="0"/>
          <w:marBottom w:val="0"/>
          <w:divBdr>
            <w:top w:val="none" w:sz="0" w:space="0" w:color="auto"/>
            <w:left w:val="none" w:sz="0" w:space="0" w:color="auto"/>
            <w:bottom w:val="none" w:sz="0" w:space="0" w:color="auto"/>
            <w:right w:val="none" w:sz="0" w:space="0" w:color="auto"/>
          </w:divBdr>
        </w:div>
        <w:div w:id="703361713">
          <w:marLeft w:val="0"/>
          <w:marRight w:val="0"/>
          <w:marTop w:val="0"/>
          <w:marBottom w:val="0"/>
          <w:divBdr>
            <w:top w:val="none" w:sz="0" w:space="0" w:color="auto"/>
            <w:left w:val="none" w:sz="0" w:space="0" w:color="auto"/>
            <w:bottom w:val="none" w:sz="0" w:space="0" w:color="auto"/>
            <w:right w:val="none" w:sz="0" w:space="0" w:color="auto"/>
          </w:divBdr>
        </w:div>
        <w:div w:id="707146850">
          <w:marLeft w:val="0"/>
          <w:marRight w:val="0"/>
          <w:marTop w:val="0"/>
          <w:marBottom w:val="0"/>
          <w:divBdr>
            <w:top w:val="none" w:sz="0" w:space="0" w:color="auto"/>
            <w:left w:val="none" w:sz="0" w:space="0" w:color="auto"/>
            <w:bottom w:val="none" w:sz="0" w:space="0" w:color="auto"/>
            <w:right w:val="none" w:sz="0" w:space="0" w:color="auto"/>
          </w:divBdr>
        </w:div>
        <w:div w:id="707725561">
          <w:marLeft w:val="0"/>
          <w:marRight w:val="0"/>
          <w:marTop w:val="0"/>
          <w:marBottom w:val="0"/>
          <w:divBdr>
            <w:top w:val="none" w:sz="0" w:space="0" w:color="auto"/>
            <w:left w:val="none" w:sz="0" w:space="0" w:color="auto"/>
            <w:bottom w:val="none" w:sz="0" w:space="0" w:color="auto"/>
            <w:right w:val="none" w:sz="0" w:space="0" w:color="auto"/>
          </w:divBdr>
        </w:div>
        <w:div w:id="708187634">
          <w:marLeft w:val="0"/>
          <w:marRight w:val="0"/>
          <w:marTop w:val="0"/>
          <w:marBottom w:val="0"/>
          <w:divBdr>
            <w:top w:val="none" w:sz="0" w:space="0" w:color="auto"/>
            <w:left w:val="none" w:sz="0" w:space="0" w:color="auto"/>
            <w:bottom w:val="none" w:sz="0" w:space="0" w:color="auto"/>
            <w:right w:val="none" w:sz="0" w:space="0" w:color="auto"/>
          </w:divBdr>
        </w:div>
        <w:div w:id="710418688">
          <w:marLeft w:val="0"/>
          <w:marRight w:val="0"/>
          <w:marTop w:val="0"/>
          <w:marBottom w:val="0"/>
          <w:divBdr>
            <w:top w:val="none" w:sz="0" w:space="0" w:color="auto"/>
            <w:left w:val="none" w:sz="0" w:space="0" w:color="auto"/>
            <w:bottom w:val="none" w:sz="0" w:space="0" w:color="auto"/>
            <w:right w:val="none" w:sz="0" w:space="0" w:color="auto"/>
          </w:divBdr>
        </w:div>
        <w:div w:id="713889652">
          <w:marLeft w:val="0"/>
          <w:marRight w:val="0"/>
          <w:marTop w:val="0"/>
          <w:marBottom w:val="0"/>
          <w:divBdr>
            <w:top w:val="none" w:sz="0" w:space="0" w:color="auto"/>
            <w:left w:val="none" w:sz="0" w:space="0" w:color="auto"/>
            <w:bottom w:val="none" w:sz="0" w:space="0" w:color="auto"/>
            <w:right w:val="none" w:sz="0" w:space="0" w:color="auto"/>
          </w:divBdr>
        </w:div>
        <w:div w:id="714086671">
          <w:marLeft w:val="0"/>
          <w:marRight w:val="0"/>
          <w:marTop w:val="0"/>
          <w:marBottom w:val="0"/>
          <w:divBdr>
            <w:top w:val="none" w:sz="0" w:space="0" w:color="auto"/>
            <w:left w:val="none" w:sz="0" w:space="0" w:color="auto"/>
            <w:bottom w:val="none" w:sz="0" w:space="0" w:color="auto"/>
            <w:right w:val="none" w:sz="0" w:space="0" w:color="auto"/>
          </w:divBdr>
        </w:div>
        <w:div w:id="715785852">
          <w:marLeft w:val="0"/>
          <w:marRight w:val="0"/>
          <w:marTop w:val="0"/>
          <w:marBottom w:val="0"/>
          <w:divBdr>
            <w:top w:val="none" w:sz="0" w:space="0" w:color="auto"/>
            <w:left w:val="none" w:sz="0" w:space="0" w:color="auto"/>
            <w:bottom w:val="none" w:sz="0" w:space="0" w:color="auto"/>
            <w:right w:val="none" w:sz="0" w:space="0" w:color="auto"/>
          </w:divBdr>
        </w:div>
        <w:div w:id="716129576">
          <w:marLeft w:val="0"/>
          <w:marRight w:val="0"/>
          <w:marTop w:val="0"/>
          <w:marBottom w:val="0"/>
          <w:divBdr>
            <w:top w:val="none" w:sz="0" w:space="0" w:color="auto"/>
            <w:left w:val="none" w:sz="0" w:space="0" w:color="auto"/>
            <w:bottom w:val="none" w:sz="0" w:space="0" w:color="auto"/>
            <w:right w:val="none" w:sz="0" w:space="0" w:color="auto"/>
          </w:divBdr>
        </w:div>
        <w:div w:id="718013324">
          <w:marLeft w:val="0"/>
          <w:marRight w:val="0"/>
          <w:marTop w:val="0"/>
          <w:marBottom w:val="0"/>
          <w:divBdr>
            <w:top w:val="none" w:sz="0" w:space="0" w:color="auto"/>
            <w:left w:val="none" w:sz="0" w:space="0" w:color="auto"/>
            <w:bottom w:val="none" w:sz="0" w:space="0" w:color="auto"/>
            <w:right w:val="none" w:sz="0" w:space="0" w:color="auto"/>
          </w:divBdr>
        </w:div>
        <w:div w:id="724137357">
          <w:marLeft w:val="0"/>
          <w:marRight w:val="0"/>
          <w:marTop w:val="0"/>
          <w:marBottom w:val="0"/>
          <w:divBdr>
            <w:top w:val="none" w:sz="0" w:space="0" w:color="auto"/>
            <w:left w:val="none" w:sz="0" w:space="0" w:color="auto"/>
            <w:bottom w:val="none" w:sz="0" w:space="0" w:color="auto"/>
            <w:right w:val="none" w:sz="0" w:space="0" w:color="auto"/>
          </w:divBdr>
        </w:div>
        <w:div w:id="726806713">
          <w:marLeft w:val="0"/>
          <w:marRight w:val="0"/>
          <w:marTop w:val="0"/>
          <w:marBottom w:val="0"/>
          <w:divBdr>
            <w:top w:val="none" w:sz="0" w:space="0" w:color="auto"/>
            <w:left w:val="none" w:sz="0" w:space="0" w:color="auto"/>
            <w:bottom w:val="none" w:sz="0" w:space="0" w:color="auto"/>
            <w:right w:val="none" w:sz="0" w:space="0" w:color="auto"/>
          </w:divBdr>
        </w:div>
        <w:div w:id="729305108">
          <w:marLeft w:val="0"/>
          <w:marRight w:val="0"/>
          <w:marTop w:val="0"/>
          <w:marBottom w:val="0"/>
          <w:divBdr>
            <w:top w:val="none" w:sz="0" w:space="0" w:color="auto"/>
            <w:left w:val="none" w:sz="0" w:space="0" w:color="auto"/>
            <w:bottom w:val="none" w:sz="0" w:space="0" w:color="auto"/>
            <w:right w:val="none" w:sz="0" w:space="0" w:color="auto"/>
          </w:divBdr>
        </w:div>
        <w:div w:id="731513013">
          <w:marLeft w:val="0"/>
          <w:marRight w:val="0"/>
          <w:marTop w:val="0"/>
          <w:marBottom w:val="0"/>
          <w:divBdr>
            <w:top w:val="none" w:sz="0" w:space="0" w:color="auto"/>
            <w:left w:val="none" w:sz="0" w:space="0" w:color="auto"/>
            <w:bottom w:val="none" w:sz="0" w:space="0" w:color="auto"/>
            <w:right w:val="none" w:sz="0" w:space="0" w:color="auto"/>
          </w:divBdr>
        </w:div>
        <w:div w:id="732388242">
          <w:marLeft w:val="0"/>
          <w:marRight w:val="0"/>
          <w:marTop w:val="0"/>
          <w:marBottom w:val="0"/>
          <w:divBdr>
            <w:top w:val="none" w:sz="0" w:space="0" w:color="auto"/>
            <w:left w:val="none" w:sz="0" w:space="0" w:color="auto"/>
            <w:bottom w:val="none" w:sz="0" w:space="0" w:color="auto"/>
            <w:right w:val="none" w:sz="0" w:space="0" w:color="auto"/>
          </w:divBdr>
        </w:div>
        <w:div w:id="733940322">
          <w:marLeft w:val="0"/>
          <w:marRight w:val="0"/>
          <w:marTop w:val="0"/>
          <w:marBottom w:val="0"/>
          <w:divBdr>
            <w:top w:val="none" w:sz="0" w:space="0" w:color="auto"/>
            <w:left w:val="none" w:sz="0" w:space="0" w:color="auto"/>
            <w:bottom w:val="none" w:sz="0" w:space="0" w:color="auto"/>
            <w:right w:val="none" w:sz="0" w:space="0" w:color="auto"/>
          </w:divBdr>
        </w:div>
        <w:div w:id="740641886">
          <w:marLeft w:val="0"/>
          <w:marRight w:val="0"/>
          <w:marTop w:val="0"/>
          <w:marBottom w:val="0"/>
          <w:divBdr>
            <w:top w:val="none" w:sz="0" w:space="0" w:color="auto"/>
            <w:left w:val="none" w:sz="0" w:space="0" w:color="auto"/>
            <w:bottom w:val="none" w:sz="0" w:space="0" w:color="auto"/>
            <w:right w:val="none" w:sz="0" w:space="0" w:color="auto"/>
          </w:divBdr>
        </w:div>
        <w:div w:id="742412360">
          <w:marLeft w:val="0"/>
          <w:marRight w:val="0"/>
          <w:marTop w:val="0"/>
          <w:marBottom w:val="0"/>
          <w:divBdr>
            <w:top w:val="none" w:sz="0" w:space="0" w:color="auto"/>
            <w:left w:val="none" w:sz="0" w:space="0" w:color="auto"/>
            <w:bottom w:val="none" w:sz="0" w:space="0" w:color="auto"/>
            <w:right w:val="none" w:sz="0" w:space="0" w:color="auto"/>
          </w:divBdr>
        </w:div>
        <w:div w:id="742872999">
          <w:marLeft w:val="0"/>
          <w:marRight w:val="0"/>
          <w:marTop w:val="0"/>
          <w:marBottom w:val="0"/>
          <w:divBdr>
            <w:top w:val="none" w:sz="0" w:space="0" w:color="auto"/>
            <w:left w:val="none" w:sz="0" w:space="0" w:color="auto"/>
            <w:bottom w:val="none" w:sz="0" w:space="0" w:color="auto"/>
            <w:right w:val="none" w:sz="0" w:space="0" w:color="auto"/>
          </w:divBdr>
        </w:div>
        <w:div w:id="743336366">
          <w:marLeft w:val="0"/>
          <w:marRight w:val="0"/>
          <w:marTop w:val="0"/>
          <w:marBottom w:val="0"/>
          <w:divBdr>
            <w:top w:val="none" w:sz="0" w:space="0" w:color="auto"/>
            <w:left w:val="none" w:sz="0" w:space="0" w:color="auto"/>
            <w:bottom w:val="none" w:sz="0" w:space="0" w:color="auto"/>
            <w:right w:val="none" w:sz="0" w:space="0" w:color="auto"/>
          </w:divBdr>
        </w:div>
        <w:div w:id="744451575">
          <w:marLeft w:val="0"/>
          <w:marRight w:val="0"/>
          <w:marTop w:val="0"/>
          <w:marBottom w:val="0"/>
          <w:divBdr>
            <w:top w:val="none" w:sz="0" w:space="0" w:color="auto"/>
            <w:left w:val="none" w:sz="0" w:space="0" w:color="auto"/>
            <w:bottom w:val="none" w:sz="0" w:space="0" w:color="auto"/>
            <w:right w:val="none" w:sz="0" w:space="0" w:color="auto"/>
          </w:divBdr>
        </w:div>
        <w:div w:id="746271027">
          <w:marLeft w:val="0"/>
          <w:marRight w:val="0"/>
          <w:marTop w:val="0"/>
          <w:marBottom w:val="0"/>
          <w:divBdr>
            <w:top w:val="none" w:sz="0" w:space="0" w:color="auto"/>
            <w:left w:val="none" w:sz="0" w:space="0" w:color="auto"/>
            <w:bottom w:val="none" w:sz="0" w:space="0" w:color="auto"/>
            <w:right w:val="none" w:sz="0" w:space="0" w:color="auto"/>
          </w:divBdr>
        </w:div>
        <w:div w:id="752625245">
          <w:marLeft w:val="0"/>
          <w:marRight w:val="0"/>
          <w:marTop w:val="0"/>
          <w:marBottom w:val="0"/>
          <w:divBdr>
            <w:top w:val="none" w:sz="0" w:space="0" w:color="auto"/>
            <w:left w:val="none" w:sz="0" w:space="0" w:color="auto"/>
            <w:bottom w:val="none" w:sz="0" w:space="0" w:color="auto"/>
            <w:right w:val="none" w:sz="0" w:space="0" w:color="auto"/>
          </w:divBdr>
        </w:div>
        <w:div w:id="754519340">
          <w:marLeft w:val="0"/>
          <w:marRight w:val="0"/>
          <w:marTop w:val="0"/>
          <w:marBottom w:val="0"/>
          <w:divBdr>
            <w:top w:val="none" w:sz="0" w:space="0" w:color="auto"/>
            <w:left w:val="none" w:sz="0" w:space="0" w:color="auto"/>
            <w:bottom w:val="none" w:sz="0" w:space="0" w:color="auto"/>
            <w:right w:val="none" w:sz="0" w:space="0" w:color="auto"/>
          </w:divBdr>
        </w:div>
        <w:div w:id="756747639">
          <w:marLeft w:val="0"/>
          <w:marRight w:val="0"/>
          <w:marTop w:val="0"/>
          <w:marBottom w:val="0"/>
          <w:divBdr>
            <w:top w:val="none" w:sz="0" w:space="0" w:color="auto"/>
            <w:left w:val="none" w:sz="0" w:space="0" w:color="auto"/>
            <w:bottom w:val="none" w:sz="0" w:space="0" w:color="auto"/>
            <w:right w:val="none" w:sz="0" w:space="0" w:color="auto"/>
          </w:divBdr>
        </w:div>
        <w:div w:id="764764963">
          <w:marLeft w:val="0"/>
          <w:marRight w:val="0"/>
          <w:marTop w:val="0"/>
          <w:marBottom w:val="0"/>
          <w:divBdr>
            <w:top w:val="none" w:sz="0" w:space="0" w:color="auto"/>
            <w:left w:val="none" w:sz="0" w:space="0" w:color="auto"/>
            <w:bottom w:val="none" w:sz="0" w:space="0" w:color="auto"/>
            <w:right w:val="none" w:sz="0" w:space="0" w:color="auto"/>
          </w:divBdr>
        </w:div>
        <w:div w:id="771166320">
          <w:marLeft w:val="0"/>
          <w:marRight w:val="0"/>
          <w:marTop w:val="0"/>
          <w:marBottom w:val="0"/>
          <w:divBdr>
            <w:top w:val="none" w:sz="0" w:space="0" w:color="auto"/>
            <w:left w:val="none" w:sz="0" w:space="0" w:color="auto"/>
            <w:bottom w:val="none" w:sz="0" w:space="0" w:color="auto"/>
            <w:right w:val="none" w:sz="0" w:space="0" w:color="auto"/>
          </w:divBdr>
        </w:div>
        <w:div w:id="779227502">
          <w:marLeft w:val="0"/>
          <w:marRight w:val="0"/>
          <w:marTop w:val="0"/>
          <w:marBottom w:val="0"/>
          <w:divBdr>
            <w:top w:val="none" w:sz="0" w:space="0" w:color="auto"/>
            <w:left w:val="none" w:sz="0" w:space="0" w:color="auto"/>
            <w:bottom w:val="none" w:sz="0" w:space="0" w:color="auto"/>
            <w:right w:val="none" w:sz="0" w:space="0" w:color="auto"/>
          </w:divBdr>
        </w:div>
        <w:div w:id="780688596">
          <w:marLeft w:val="0"/>
          <w:marRight w:val="0"/>
          <w:marTop w:val="0"/>
          <w:marBottom w:val="0"/>
          <w:divBdr>
            <w:top w:val="none" w:sz="0" w:space="0" w:color="auto"/>
            <w:left w:val="none" w:sz="0" w:space="0" w:color="auto"/>
            <w:bottom w:val="none" w:sz="0" w:space="0" w:color="auto"/>
            <w:right w:val="none" w:sz="0" w:space="0" w:color="auto"/>
          </w:divBdr>
        </w:div>
        <w:div w:id="782770237">
          <w:marLeft w:val="0"/>
          <w:marRight w:val="0"/>
          <w:marTop w:val="0"/>
          <w:marBottom w:val="0"/>
          <w:divBdr>
            <w:top w:val="none" w:sz="0" w:space="0" w:color="auto"/>
            <w:left w:val="none" w:sz="0" w:space="0" w:color="auto"/>
            <w:bottom w:val="none" w:sz="0" w:space="0" w:color="auto"/>
            <w:right w:val="none" w:sz="0" w:space="0" w:color="auto"/>
          </w:divBdr>
        </w:div>
        <w:div w:id="783307939">
          <w:marLeft w:val="0"/>
          <w:marRight w:val="0"/>
          <w:marTop w:val="0"/>
          <w:marBottom w:val="0"/>
          <w:divBdr>
            <w:top w:val="none" w:sz="0" w:space="0" w:color="auto"/>
            <w:left w:val="none" w:sz="0" w:space="0" w:color="auto"/>
            <w:bottom w:val="none" w:sz="0" w:space="0" w:color="auto"/>
            <w:right w:val="none" w:sz="0" w:space="0" w:color="auto"/>
          </w:divBdr>
        </w:div>
        <w:div w:id="784155748">
          <w:marLeft w:val="0"/>
          <w:marRight w:val="0"/>
          <w:marTop w:val="0"/>
          <w:marBottom w:val="0"/>
          <w:divBdr>
            <w:top w:val="none" w:sz="0" w:space="0" w:color="auto"/>
            <w:left w:val="none" w:sz="0" w:space="0" w:color="auto"/>
            <w:bottom w:val="none" w:sz="0" w:space="0" w:color="auto"/>
            <w:right w:val="none" w:sz="0" w:space="0" w:color="auto"/>
          </w:divBdr>
        </w:div>
        <w:div w:id="785584741">
          <w:marLeft w:val="0"/>
          <w:marRight w:val="0"/>
          <w:marTop w:val="0"/>
          <w:marBottom w:val="0"/>
          <w:divBdr>
            <w:top w:val="none" w:sz="0" w:space="0" w:color="auto"/>
            <w:left w:val="none" w:sz="0" w:space="0" w:color="auto"/>
            <w:bottom w:val="none" w:sz="0" w:space="0" w:color="auto"/>
            <w:right w:val="none" w:sz="0" w:space="0" w:color="auto"/>
          </w:divBdr>
        </w:div>
        <w:div w:id="788746418">
          <w:marLeft w:val="0"/>
          <w:marRight w:val="0"/>
          <w:marTop w:val="0"/>
          <w:marBottom w:val="0"/>
          <w:divBdr>
            <w:top w:val="none" w:sz="0" w:space="0" w:color="auto"/>
            <w:left w:val="none" w:sz="0" w:space="0" w:color="auto"/>
            <w:bottom w:val="none" w:sz="0" w:space="0" w:color="auto"/>
            <w:right w:val="none" w:sz="0" w:space="0" w:color="auto"/>
          </w:divBdr>
        </w:div>
        <w:div w:id="789516427">
          <w:marLeft w:val="0"/>
          <w:marRight w:val="0"/>
          <w:marTop w:val="0"/>
          <w:marBottom w:val="0"/>
          <w:divBdr>
            <w:top w:val="none" w:sz="0" w:space="0" w:color="auto"/>
            <w:left w:val="none" w:sz="0" w:space="0" w:color="auto"/>
            <w:bottom w:val="none" w:sz="0" w:space="0" w:color="auto"/>
            <w:right w:val="none" w:sz="0" w:space="0" w:color="auto"/>
          </w:divBdr>
        </w:div>
        <w:div w:id="798651925">
          <w:marLeft w:val="0"/>
          <w:marRight w:val="0"/>
          <w:marTop w:val="0"/>
          <w:marBottom w:val="0"/>
          <w:divBdr>
            <w:top w:val="none" w:sz="0" w:space="0" w:color="auto"/>
            <w:left w:val="none" w:sz="0" w:space="0" w:color="auto"/>
            <w:bottom w:val="none" w:sz="0" w:space="0" w:color="auto"/>
            <w:right w:val="none" w:sz="0" w:space="0" w:color="auto"/>
          </w:divBdr>
        </w:div>
        <w:div w:id="798652012">
          <w:marLeft w:val="0"/>
          <w:marRight w:val="0"/>
          <w:marTop w:val="0"/>
          <w:marBottom w:val="0"/>
          <w:divBdr>
            <w:top w:val="none" w:sz="0" w:space="0" w:color="auto"/>
            <w:left w:val="none" w:sz="0" w:space="0" w:color="auto"/>
            <w:bottom w:val="none" w:sz="0" w:space="0" w:color="auto"/>
            <w:right w:val="none" w:sz="0" w:space="0" w:color="auto"/>
          </w:divBdr>
        </w:div>
        <w:div w:id="799299403">
          <w:marLeft w:val="0"/>
          <w:marRight w:val="0"/>
          <w:marTop w:val="0"/>
          <w:marBottom w:val="0"/>
          <w:divBdr>
            <w:top w:val="none" w:sz="0" w:space="0" w:color="auto"/>
            <w:left w:val="none" w:sz="0" w:space="0" w:color="auto"/>
            <w:bottom w:val="none" w:sz="0" w:space="0" w:color="auto"/>
            <w:right w:val="none" w:sz="0" w:space="0" w:color="auto"/>
          </w:divBdr>
        </w:div>
        <w:div w:id="799304874">
          <w:marLeft w:val="0"/>
          <w:marRight w:val="0"/>
          <w:marTop w:val="0"/>
          <w:marBottom w:val="0"/>
          <w:divBdr>
            <w:top w:val="none" w:sz="0" w:space="0" w:color="auto"/>
            <w:left w:val="none" w:sz="0" w:space="0" w:color="auto"/>
            <w:bottom w:val="none" w:sz="0" w:space="0" w:color="auto"/>
            <w:right w:val="none" w:sz="0" w:space="0" w:color="auto"/>
          </w:divBdr>
        </w:div>
        <w:div w:id="799345797">
          <w:marLeft w:val="0"/>
          <w:marRight w:val="0"/>
          <w:marTop w:val="0"/>
          <w:marBottom w:val="0"/>
          <w:divBdr>
            <w:top w:val="none" w:sz="0" w:space="0" w:color="auto"/>
            <w:left w:val="none" w:sz="0" w:space="0" w:color="auto"/>
            <w:bottom w:val="none" w:sz="0" w:space="0" w:color="auto"/>
            <w:right w:val="none" w:sz="0" w:space="0" w:color="auto"/>
          </w:divBdr>
        </w:div>
        <w:div w:id="799811484">
          <w:marLeft w:val="0"/>
          <w:marRight w:val="0"/>
          <w:marTop w:val="0"/>
          <w:marBottom w:val="0"/>
          <w:divBdr>
            <w:top w:val="none" w:sz="0" w:space="0" w:color="auto"/>
            <w:left w:val="none" w:sz="0" w:space="0" w:color="auto"/>
            <w:bottom w:val="none" w:sz="0" w:space="0" w:color="auto"/>
            <w:right w:val="none" w:sz="0" w:space="0" w:color="auto"/>
          </w:divBdr>
        </w:div>
        <w:div w:id="805392590">
          <w:marLeft w:val="0"/>
          <w:marRight w:val="0"/>
          <w:marTop w:val="0"/>
          <w:marBottom w:val="0"/>
          <w:divBdr>
            <w:top w:val="none" w:sz="0" w:space="0" w:color="auto"/>
            <w:left w:val="none" w:sz="0" w:space="0" w:color="auto"/>
            <w:bottom w:val="none" w:sz="0" w:space="0" w:color="auto"/>
            <w:right w:val="none" w:sz="0" w:space="0" w:color="auto"/>
          </w:divBdr>
        </w:div>
        <w:div w:id="809857368">
          <w:marLeft w:val="0"/>
          <w:marRight w:val="0"/>
          <w:marTop w:val="0"/>
          <w:marBottom w:val="0"/>
          <w:divBdr>
            <w:top w:val="none" w:sz="0" w:space="0" w:color="auto"/>
            <w:left w:val="none" w:sz="0" w:space="0" w:color="auto"/>
            <w:bottom w:val="none" w:sz="0" w:space="0" w:color="auto"/>
            <w:right w:val="none" w:sz="0" w:space="0" w:color="auto"/>
          </w:divBdr>
        </w:div>
        <w:div w:id="809979962">
          <w:marLeft w:val="0"/>
          <w:marRight w:val="0"/>
          <w:marTop w:val="0"/>
          <w:marBottom w:val="0"/>
          <w:divBdr>
            <w:top w:val="none" w:sz="0" w:space="0" w:color="auto"/>
            <w:left w:val="none" w:sz="0" w:space="0" w:color="auto"/>
            <w:bottom w:val="none" w:sz="0" w:space="0" w:color="auto"/>
            <w:right w:val="none" w:sz="0" w:space="0" w:color="auto"/>
          </w:divBdr>
        </w:div>
        <w:div w:id="811484967">
          <w:marLeft w:val="0"/>
          <w:marRight w:val="0"/>
          <w:marTop w:val="0"/>
          <w:marBottom w:val="0"/>
          <w:divBdr>
            <w:top w:val="none" w:sz="0" w:space="0" w:color="auto"/>
            <w:left w:val="none" w:sz="0" w:space="0" w:color="auto"/>
            <w:bottom w:val="none" w:sz="0" w:space="0" w:color="auto"/>
            <w:right w:val="none" w:sz="0" w:space="0" w:color="auto"/>
          </w:divBdr>
        </w:div>
        <w:div w:id="820195048">
          <w:marLeft w:val="0"/>
          <w:marRight w:val="0"/>
          <w:marTop w:val="0"/>
          <w:marBottom w:val="0"/>
          <w:divBdr>
            <w:top w:val="none" w:sz="0" w:space="0" w:color="auto"/>
            <w:left w:val="none" w:sz="0" w:space="0" w:color="auto"/>
            <w:bottom w:val="none" w:sz="0" w:space="0" w:color="auto"/>
            <w:right w:val="none" w:sz="0" w:space="0" w:color="auto"/>
          </w:divBdr>
        </w:div>
        <w:div w:id="824737088">
          <w:marLeft w:val="0"/>
          <w:marRight w:val="0"/>
          <w:marTop w:val="0"/>
          <w:marBottom w:val="0"/>
          <w:divBdr>
            <w:top w:val="none" w:sz="0" w:space="0" w:color="auto"/>
            <w:left w:val="none" w:sz="0" w:space="0" w:color="auto"/>
            <w:bottom w:val="none" w:sz="0" w:space="0" w:color="auto"/>
            <w:right w:val="none" w:sz="0" w:space="0" w:color="auto"/>
          </w:divBdr>
        </w:div>
        <w:div w:id="824786691">
          <w:marLeft w:val="0"/>
          <w:marRight w:val="0"/>
          <w:marTop w:val="0"/>
          <w:marBottom w:val="0"/>
          <w:divBdr>
            <w:top w:val="none" w:sz="0" w:space="0" w:color="auto"/>
            <w:left w:val="none" w:sz="0" w:space="0" w:color="auto"/>
            <w:bottom w:val="none" w:sz="0" w:space="0" w:color="auto"/>
            <w:right w:val="none" w:sz="0" w:space="0" w:color="auto"/>
          </w:divBdr>
        </w:div>
        <w:div w:id="827748785">
          <w:marLeft w:val="0"/>
          <w:marRight w:val="0"/>
          <w:marTop w:val="0"/>
          <w:marBottom w:val="0"/>
          <w:divBdr>
            <w:top w:val="none" w:sz="0" w:space="0" w:color="auto"/>
            <w:left w:val="none" w:sz="0" w:space="0" w:color="auto"/>
            <w:bottom w:val="none" w:sz="0" w:space="0" w:color="auto"/>
            <w:right w:val="none" w:sz="0" w:space="0" w:color="auto"/>
          </w:divBdr>
        </w:div>
        <w:div w:id="831797021">
          <w:marLeft w:val="0"/>
          <w:marRight w:val="0"/>
          <w:marTop w:val="0"/>
          <w:marBottom w:val="0"/>
          <w:divBdr>
            <w:top w:val="none" w:sz="0" w:space="0" w:color="auto"/>
            <w:left w:val="none" w:sz="0" w:space="0" w:color="auto"/>
            <w:bottom w:val="none" w:sz="0" w:space="0" w:color="auto"/>
            <w:right w:val="none" w:sz="0" w:space="0" w:color="auto"/>
          </w:divBdr>
        </w:div>
        <w:div w:id="834953904">
          <w:marLeft w:val="0"/>
          <w:marRight w:val="0"/>
          <w:marTop w:val="0"/>
          <w:marBottom w:val="0"/>
          <w:divBdr>
            <w:top w:val="none" w:sz="0" w:space="0" w:color="auto"/>
            <w:left w:val="none" w:sz="0" w:space="0" w:color="auto"/>
            <w:bottom w:val="none" w:sz="0" w:space="0" w:color="auto"/>
            <w:right w:val="none" w:sz="0" w:space="0" w:color="auto"/>
          </w:divBdr>
        </w:div>
        <w:div w:id="851719271">
          <w:marLeft w:val="0"/>
          <w:marRight w:val="0"/>
          <w:marTop w:val="0"/>
          <w:marBottom w:val="0"/>
          <w:divBdr>
            <w:top w:val="none" w:sz="0" w:space="0" w:color="auto"/>
            <w:left w:val="none" w:sz="0" w:space="0" w:color="auto"/>
            <w:bottom w:val="none" w:sz="0" w:space="0" w:color="auto"/>
            <w:right w:val="none" w:sz="0" w:space="0" w:color="auto"/>
          </w:divBdr>
        </w:div>
        <w:div w:id="852300621">
          <w:marLeft w:val="0"/>
          <w:marRight w:val="0"/>
          <w:marTop w:val="0"/>
          <w:marBottom w:val="0"/>
          <w:divBdr>
            <w:top w:val="none" w:sz="0" w:space="0" w:color="auto"/>
            <w:left w:val="none" w:sz="0" w:space="0" w:color="auto"/>
            <w:bottom w:val="none" w:sz="0" w:space="0" w:color="auto"/>
            <w:right w:val="none" w:sz="0" w:space="0" w:color="auto"/>
          </w:divBdr>
        </w:div>
        <w:div w:id="853572676">
          <w:marLeft w:val="0"/>
          <w:marRight w:val="0"/>
          <w:marTop w:val="0"/>
          <w:marBottom w:val="0"/>
          <w:divBdr>
            <w:top w:val="none" w:sz="0" w:space="0" w:color="auto"/>
            <w:left w:val="none" w:sz="0" w:space="0" w:color="auto"/>
            <w:bottom w:val="none" w:sz="0" w:space="0" w:color="auto"/>
            <w:right w:val="none" w:sz="0" w:space="0" w:color="auto"/>
          </w:divBdr>
        </w:div>
        <w:div w:id="856502131">
          <w:marLeft w:val="0"/>
          <w:marRight w:val="0"/>
          <w:marTop w:val="0"/>
          <w:marBottom w:val="0"/>
          <w:divBdr>
            <w:top w:val="none" w:sz="0" w:space="0" w:color="auto"/>
            <w:left w:val="none" w:sz="0" w:space="0" w:color="auto"/>
            <w:bottom w:val="none" w:sz="0" w:space="0" w:color="auto"/>
            <w:right w:val="none" w:sz="0" w:space="0" w:color="auto"/>
          </w:divBdr>
        </w:div>
        <w:div w:id="859860702">
          <w:marLeft w:val="0"/>
          <w:marRight w:val="0"/>
          <w:marTop w:val="0"/>
          <w:marBottom w:val="0"/>
          <w:divBdr>
            <w:top w:val="none" w:sz="0" w:space="0" w:color="auto"/>
            <w:left w:val="none" w:sz="0" w:space="0" w:color="auto"/>
            <w:bottom w:val="none" w:sz="0" w:space="0" w:color="auto"/>
            <w:right w:val="none" w:sz="0" w:space="0" w:color="auto"/>
          </w:divBdr>
        </w:div>
        <w:div w:id="861019251">
          <w:marLeft w:val="0"/>
          <w:marRight w:val="0"/>
          <w:marTop w:val="0"/>
          <w:marBottom w:val="0"/>
          <w:divBdr>
            <w:top w:val="none" w:sz="0" w:space="0" w:color="auto"/>
            <w:left w:val="none" w:sz="0" w:space="0" w:color="auto"/>
            <w:bottom w:val="none" w:sz="0" w:space="0" w:color="auto"/>
            <w:right w:val="none" w:sz="0" w:space="0" w:color="auto"/>
          </w:divBdr>
        </w:div>
        <w:div w:id="865950464">
          <w:marLeft w:val="0"/>
          <w:marRight w:val="0"/>
          <w:marTop w:val="0"/>
          <w:marBottom w:val="0"/>
          <w:divBdr>
            <w:top w:val="none" w:sz="0" w:space="0" w:color="auto"/>
            <w:left w:val="none" w:sz="0" w:space="0" w:color="auto"/>
            <w:bottom w:val="none" w:sz="0" w:space="0" w:color="auto"/>
            <w:right w:val="none" w:sz="0" w:space="0" w:color="auto"/>
          </w:divBdr>
        </w:div>
        <w:div w:id="866601248">
          <w:marLeft w:val="0"/>
          <w:marRight w:val="0"/>
          <w:marTop w:val="0"/>
          <w:marBottom w:val="0"/>
          <w:divBdr>
            <w:top w:val="none" w:sz="0" w:space="0" w:color="auto"/>
            <w:left w:val="none" w:sz="0" w:space="0" w:color="auto"/>
            <w:bottom w:val="none" w:sz="0" w:space="0" w:color="auto"/>
            <w:right w:val="none" w:sz="0" w:space="0" w:color="auto"/>
          </w:divBdr>
        </w:div>
        <w:div w:id="867063152">
          <w:marLeft w:val="0"/>
          <w:marRight w:val="0"/>
          <w:marTop w:val="0"/>
          <w:marBottom w:val="0"/>
          <w:divBdr>
            <w:top w:val="none" w:sz="0" w:space="0" w:color="auto"/>
            <w:left w:val="none" w:sz="0" w:space="0" w:color="auto"/>
            <w:bottom w:val="none" w:sz="0" w:space="0" w:color="auto"/>
            <w:right w:val="none" w:sz="0" w:space="0" w:color="auto"/>
          </w:divBdr>
        </w:div>
        <w:div w:id="871264923">
          <w:marLeft w:val="0"/>
          <w:marRight w:val="0"/>
          <w:marTop w:val="0"/>
          <w:marBottom w:val="0"/>
          <w:divBdr>
            <w:top w:val="none" w:sz="0" w:space="0" w:color="auto"/>
            <w:left w:val="none" w:sz="0" w:space="0" w:color="auto"/>
            <w:bottom w:val="none" w:sz="0" w:space="0" w:color="auto"/>
            <w:right w:val="none" w:sz="0" w:space="0" w:color="auto"/>
          </w:divBdr>
        </w:div>
        <w:div w:id="876042717">
          <w:marLeft w:val="0"/>
          <w:marRight w:val="0"/>
          <w:marTop w:val="0"/>
          <w:marBottom w:val="0"/>
          <w:divBdr>
            <w:top w:val="none" w:sz="0" w:space="0" w:color="auto"/>
            <w:left w:val="none" w:sz="0" w:space="0" w:color="auto"/>
            <w:bottom w:val="none" w:sz="0" w:space="0" w:color="auto"/>
            <w:right w:val="none" w:sz="0" w:space="0" w:color="auto"/>
          </w:divBdr>
        </w:div>
        <w:div w:id="877543297">
          <w:marLeft w:val="0"/>
          <w:marRight w:val="0"/>
          <w:marTop w:val="0"/>
          <w:marBottom w:val="0"/>
          <w:divBdr>
            <w:top w:val="none" w:sz="0" w:space="0" w:color="auto"/>
            <w:left w:val="none" w:sz="0" w:space="0" w:color="auto"/>
            <w:bottom w:val="none" w:sz="0" w:space="0" w:color="auto"/>
            <w:right w:val="none" w:sz="0" w:space="0" w:color="auto"/>
          </w:divBdr>
        </w:div>
        <w:div w:id="878249014">
          <w:marLeft w:val="0"/>
          <w:marRight w:val="0"/>
          <w:marTop w:val="0"/>
          <w:marBottom w:val="0"/>
          <w:divBdr>
            <w:top w:val="none" w:sz="0" w:space="0" w:color="auto"/>
            <w:left w:val="none" w:sz="0" w:space="0" w:color="auto"/>
            <w:bottom w:val="none" w:sz="0" w:space="0" w:color="auto"/>
            <w:right w:val="none" w:sz="0" w:space="0" w:color="auto"/>
          </w:divBdr>
        </w:div>
        <w:div w:id="879712046">
          <w:marLeft w:val="0"/>
          <w:marRight w:val="0"/>
          <w:marTop w:val="0"/>
          <w:marBottom w:val="0"/>
          <w:divBdr>
            <w:top w:val="none" w:sz="0" w:space="0" w:color="auto"/>
            <w:left w:val="none" w:sz="0" w:space="0" w:color="auto"/>
            <w:bottom w:val="none" w:sz="0" w:space="0" w:color="auto"/>
            <w:right w:val="none" w:sz="0" w:space="0" w:color="auto"/>
          </w:divBdr>
        </w:div>
        <w:div w:id="881985616">
          <w:marLeft w:val="0"/>
          <w:marRight w:val="0"/>
          <w:marTop w:val="0"/>
          <w:marBottom w:val="0"/>
          <w:divBdr>
            <w:top w:val="none" w:sz="0" w:space="0" w:color="auto"/>
            <w:left w:val="none" w:sz="0" w:space="0" w:color="auto"/>
            <w:bottom w:val="none" w:sz="0" w:space="0" w:color="auto"/>
            <w:right w:val="none" w:sz="0" w:space="0" w:color="auto"/>
          </w:divBdr>
        </w:div>
        <w:div w:id="884146257">
          <w:marLeft w:val="0"/>
          <w:marRight w:val="0"/>
          <w:marTop w:val="0"/>
          <w:marBottom w:val="0"/>
          <w:divBdr>
            <w:top w:val="none" w:sz="0" w:space="0" w:color="auto"/>
            <w:left w:val="none" w:sz="0" w:space="0" w:color="auto"/>
            <w:bottom w:val="none" w:sz="0" w:space="0" w:color="auto"/>
            <w:right w:val="none" w:sz="0" w:space="0" w:color="auto"/>
          </w:divBdr>
        </w:div>
        <w:div w:id="887765119">
          <w:marLeft w:val="0"/>
          <w:marRight w:val="0"/>
          <w:marTop w:val="0"/>
          <w:marBottom w:val="0"/>
          <w:divBdr>
            <w:top w:val="none" w:sz="0" w:space="0" w:color="auto"/>
            <w:left w:val="none" w:sz="0" w:space="0" w:color="auto"/>
            <w:bottom w:val="none" w:sz="0" w:space="0" w:color="auto"/>
            <w:right w:val="none" w:sz="0" w:space="0" w:color="auto"/>
          </w:divBdr>
        </w:div>
        <w:div w:id="891384104">
          <w:marLeft w:val="0"/>
          <w:marRight w:val="0"/>
          <w:marTop w:val="0"/>
          <w:marBottom w:val="0"/>
          <w:divBdr>
            <w:top w:val="none" w:sz="0" w:space="0" w:color="auto"/>
            <w:left w:val="none" w:sz="0" w:space="0" w:color="auto"/>
            <w:bottom w:val="none" w:sz="0" w:space="0" w:color="auto"/>
            <w:right w:val="none" w:sz="0" w:space="0" w:color="auto"/>
          </w:divBdr>
        </w:div>
        <w:div w:id="892036491">
          <w:marLeft w:val="0"/>
          <w:marRight w:val="0"/>
          <w:marTop w:val="0"/>
          <w:marBottom w:val="0"/>
          <w:divBdr>
            <w:top w:val="none" w:sz="0" w:space="0" w:color="auto"/>
            <w:left w:val="none" w:sz="0" w:space="0" w:color="auto"/>
            <w:bottom w:val="none" w:sz="0" w:space="0" w:color="auto"/>
            <w:right w:val="none" w:sz="0" w:space="0" w:color="auto"/>
          </w:divBdr>
        </w:div>
        <w:div w:id="893010214">
          <w:marLeft w:val="0"/>
          <w:marRight w:val="0"/>
          <w:marTop w:val="0"/>
          <w:marBottom w:val="0"/>
          <w:divBdr>
            <w:top w:val="none" w:sz="0" w:space="0" w:color="auto"/>
            <w:left w:val="none" w:sz="0" w:space="0" w:color="auto"/>
            <w:bottom w:val="none" w:sz="0" w:space="0" w:color="auto"/>
            <w:right w:val="none" w:sz="0" w:space="0" w:color="auto"/>
          </w:divBdr>
        </w:div>
        <w:div w:id="896864404">
          <w:marLeft w:val="0"/>
          <w:marRight w:val="0"/>
          <w:marTop w:val="0"/>
          <w:marBottom w:val="0"/>
          <w:divBdr>
            <w:top w:val="none" w:sz="0" w:space="0" w:color="auto"/>
            <w:left w:val="none" w:sz="0" w:space="0" w:color="auto"/>
            <w:bottom w:val="none" w:sz="0" w:space="0" w:color="auto"/>
            <w:right w:val="none" w:sz="0" w:space="0" w:color="auto"/>
          </w:divBdr>
        </w:div>
        <w:div w:id="897009911">
          <w:marLeft w:val="0"/>
          <w:marRight w:val="0"/>
          <w:marTop w:val="0"/>
          <w:marBottom w:val="0"/>
          <w:divBdr>
            <w:top w:val="none" w:sz="0" w:space="0" w:color="auto"/>
            <w:left w:val="none" w:sz="0" w:space="0" w:color="auto"/>
            <w:bottom w:val="none" w:sz="0" w:space="0" w:color="auto"/>
            <w:right w:val="none" w:sz="0" w:space="0" w:color="auto"/>
          </w:divBdr>
        </w:div>
        <w:div w:id="900868400">
          <w:marLeft w:val="0"/>
          <w:marRight w:val="0"/>
          <w:marTop w:val="0"/>
          <w:marBottom w:val="0"/>
          <w:divBdr>
            <w:top w:val="none" w:sz="0" w:space="0" w:color="auto"/>
            <w:left w:val="none" w:sz="0" w:space="0" w:color="auto"/>
            <w:bottom w:val="none" w:sz="0" w:space="0" w:color="auto"/>
            <w:right w:val="none" w:sz="0" w:space="0" w:color="auto"/>
          </w:divBdr>
        </w:div>
        <w:div w:id="903222734">
          <w:marLeft w:val="0"/>
          <w:marRight w:val="0"/>
          <w:marTop w:val="0"/>
          <w:marBottom w:val="0"/>
          <w:divBdr>
            <w:top w:val="none" w:sz="0" w:space="0" w:color="auto"/>
            <w:left w:val="none" w:sz="0" w:space="0" w:color="auto"/>
            <w:bottom w:val="none" w:sz="0" w:space="0" w:color="auto"/>
            <w:right w:val="none" w:sz="0" w:space="0" w:color="auto"/>
          </w:divBdr>
        </w:div>
        <w:div w:id="909970621">
          <w:marLeft w:val="0"/>
          <w:marRight w:val="0"/>
          <w:marTop w:val="0"/>
          <w:marBottom w:val="0"/>
          <w:divBdr>
            <w:top w:val="none" w:sz="0" w:space="0" w:color="auto"/>
            <w:left w:val="none" w:sz="0" w:space="0" w:color="auto"/>
            <w:bottom w:val="none" w:sz="0" w:space="0" w:color="auto"/>
            <w:right w:val="none" w:sz="0" w:space="0" w:color="auto"/>
          </w:divBdr>
        </w:div>
        <w:div w:id="915626841">
          <w:marLeft w:val="0"/>
          <w:marRight w:val="0"/>
          <w:marTop w:val="0"/>
          <w:marBottom w:val="0"/>
          <w:divBdr>
            <w:top w:val="none" w:sz="0" w:space="0" w:color="auto"/>
            <w:left w:val="none" w:sz="0" w:space="0" w:color="auto"/>
            <w:bottom w:val="none" w:sz="0" w:space="0" w:color="auto"/>
            <w:right w:val="none" w:sz="0" w:space="0" w:color="auto"/>
          </w:divBdr>
        </w:div>
        <w:div w:id="916791310">
          <w:marLeft w:val="0"/>
          <w:marRight w:val="0"/>
          <w:marTop w:val="0"/>
          <w:marBottom w:val="0"/>
          <w:divBdr>
            <w:top w:val="none" w:sz="0" w:space="0" w:color="auto"/>
            <w:left w:val="none" w:sz="0" w:space="0" w:color="auto"/>
            <w:bottom w:val="none" w:sz="0" w:space="0" w:color="auto"/>
            <w:right w:val="none" w:sz="0" w:space="0" w:color="auto"/>
          </w:divBdr>
        </w:div>
        <w:div w:id="923495501">
          <w:marLeft w:val="0"/>
          <w:marRight w:val="0"/>
          <w:marTop w:val="0"/>
          <w:marBottom w:val="0"/>
          <w:divBdr>
            <w:top w:val="none" w:sz="0" w:space="0" w:color="auto"/>
            <w:left w:val="none" w:sz="0" w:space="0" w:color="auto"/>
            <w:bottom w:val="none" w:sz="0" w:space="0" w:color="auto"/>
            <w:right w:val="none" w:sz="0" w:space="0" w:color="auto"/>
          </w:divBdr>
        </w:div>
        <w:div w:id="932203233">
          <w:marLeft w:val="0"/>
          <w:marRight w:val="0"/>
          <w:marTop w:val="0"/>
          <w:marBottom w:val="0"/>
          <w:divBdr>
            <w:top w:val="none" w:sz="0" w:space="0" w:color="auto"/>
            <w:left w:val="none" w:sz="0" w:space="0" w:color="auto"/>
            <w:bottom w:val="none" w:sz="0" w:space="0" w:color="auto"/>
            <w:right w:val="none" w:sz="0" w:space="0" w:color="auto"/>
          </w:divBdr>
        </w:div>
        <w:div w:id="942152885">
          <w:marLeft w:val="0"/>
          <w:marRight w:val="0"/>
          <w:marTop w:val="0"/>
          <w:marBottom w:val="0"/>
          <w:divBdr>
            <w:top w:val="none" w:sz="0" w:space="0" w:color="auto"/>
            <w:left w:val="none" w:sz="0" w:space="0" w:color="auto"/>
            <w:bottom w:val="none" w:sz="0" w:space="0" w:color="auto"/>
            <w:right w:val="none" w:sz="0" w:space="0" w:color="auto"/>
          </w:divBdr>
        </w:div>
        <w:div w:id="944576600">
          <w:marLeft w:val="0"/>
          <w:marRight w:val="0"/>
          <w:marTop w:val="0"/>
          <w:marBottom w:val="0"/>
          <w:divBdr>
            <w:top w:val="none" w:sz="0" w:space="0" w:color="auto"/>
            <w:left w:val="none" w:sz="0" w:space="0" w:color="auto"/>
            <w:bottom w:val="none" w:sz="0" w:space="0" w:color="auto"/>
            <w:right w:val="none" w:sz="0" w:space="0" w:color="auto"/>
          </w:divBdr>
        </w:div>
        <w:div w:id="945386877">
          <w:marLeft w:val="0"/>
          <w:marRight w:val="0"/>
          <w:marTop w:val="0"/>
          <w:marBottom w:val="0"/>
          <w:divBdr>
            <w:top w:val="none" w:sz="0" w:space="0" w:color="auto"/>
            <w:left w:val="none" w:sz="0" w:space="0" w:color="auto"/>
            <w:bottom w:val="none" w:sz="0" w:space="0" w:color="auto"/>
            <w:right w:val="none" w:sz="0" w:space="0" w:color="auto"/>
          </w:divBdr>
        </w:div>
        <w:div w:id="947270640">
          <w:marLeft w:val="0"/>
          <w:marRight w:val="0"/>
          <w:marTop w:val="0"/>
          <w:marBottom w:val="0"/>
          <w:divBdr>
            <w:top w:val="none" w:sz="0" w:space="0" w:color="auto"/>
            <w:left w:val="none" w:sz="0" w:space="0" w:color="auto"/>
            <w:bottom w:val="none" w:sz="0" w:space="0" w:color="auto"/>
            <w:right w:val="none" w:sz="0" w:space="0" w:color="auto"/>
          </w:divBdr>
        </w:div>
        <w:div w:id="947395281">
          <w:marLeft w:val="0"/>
          <w:marRight w:val="0"/>
          <w:marTop w:val="0"/>
          <w:marBottom w:val="0"/>
          <w:divBdr>
            <w:top w:val="none" w:sz="0" w:space="0" w:color="auto"/>
            <w:left w:val="none" w:sz="0" w:space="0" w:color="auto"/>
            <w:bottom w:val="none" w:sz="0" w:space="0" w:color="auto"/>
            <w:right w:val="none" w:sz="0" w:space="0" w:color="auto"/>
          </w:divBdr>
        </w:div>
        <w:div w:id="952980945">
          <w:marLeft w:val="0"/>
          <w:marRight w:val="0"/>
          <w:marTop w:val="0"/>
          <w:marBottom w:val="0"/>
          <w:divBdr>
            <w:top w:val="none" w:sz="0" w:space="0" w:color="auto"/>
            <w:left w:val="none" w:sz="0" w:space="0" w:color="auto"/>
            <w:bottom w:val="none" w:sz="0" w:space="0" w:color="auto"/>
            <w:right w:val="none" w:sz="0" w:space="0" w:color="auto"/>
          </w:divBdr>
        </w:div>
        <w:div w:id="955450230">
          <w:marLeft w:val="0"/>
          <w:marRight w:val="0"/>
          <w:marTop w:val="0"/>
          <w:marBottom w:val="0"/>
          <w:divBdr>
            <w:top w:val="none" w:sz="0" w:space="0" w:color="auto"/>
            <w:left w:val="none" w:sz="0" w:space="0" w:color="auto"/>
            <w:bottom w:val="none" w:sz="0" w:space="0" w:color="auto"/>
            <w:right w:val="none" w:sz="0" w:space="0" w:color="auto"/>
          </w:divBdr>
        </w:div>
        <w:div w:id="959796828">
          <w:marLeft w:val="0"/>
          <w:marRight w:val="0"/>
          <w:marTop w:val="0"/>
          <w:marBottom w:val="0"/>
          <w:divBdr>
            <w:top w:val="none" w:sz="0" w:space="0" w:color="auto"/>
            <w:left w:val="none" w:sz="0" w:space="0" w:color="auto"/>
            <w:bottom w:val="none" w:sz="0" w:space="0" w:color="auto"/>
            <w:right w:val="none" w:sz="0" w:space="0" w:color="auto"/>
          </w:divBdr>
        </w:div>
        <w:div w:id="968440781">
          <w:marLeft w:val="0"/>
          <w:marRight w:val="0"/>
          <w:marTop w:val="0"/>
          <w:marBottom w:val="0"/>
          <w:divBdr>
            <w:top w:val="none" w:sz="0" w:space="0" w:color="auto"/>
            <w:left w:val="none" w:sz="0" w:space="0" w:color="auto"/>
            <w:bottom w:val="none" w:sz="0" w:space="0" w:color="auto"/>
            <w:right w:val="none" w:sz="0" w:space="0" w:color="auto"/>
          </w:divBdr>
        </w:div>
        <w:div w:id="970864457">
          <w:marLeft w:val="0"/>
          <w:marRight w:val="0"/>
          <w:marTop w:val="0"/>
          <w:marBottom w:val="0"/>
          <w:divBdr>
            <w:top w:val="none" w:sz="0" w:space="0" w:color="auto"/>
            <w:left w:val="none" w:sz="0" w:space="0" w:color="auto"/>
            <w:bottom w:val="none" w:sz="0" w:space="0" w:color="auto"/>
            <w:right w:val="none" w:sz="0" w:space="0" w:color="auto"/>
          </w:divBdr>
        </w:div>
        <w:div w:id="972825926">
          <w:marLeft w:val="0"/>
          <w:marRight w:val="0"/>
          <w:marTop w:val="0"/>
          <w:marBottom w:val="0"/>
          <w:divBdr>
            <w:top w:val="none" w:sz="0" w:space="0" w:color="auto"/>
            <w:left w:val="none" w:sz="0" w:space="0" w:color="auto"/>
            <w:bottom w:val="none" w:sz="0" w:space="0" w:color="auto"/>
            <w:right w:val="none" w:sz="0" w:space="0" w:color="auto"/>
          </w:divBdr>
        </w:div>
        <w:div w:id="974798489">
          <w:marLeft w:val="0"/>
          <w:marRight w:val="0"/>
          <w:marTop w:val="0"/>
          <w:marBottom w:val="0"/>
          <w:divBdr>
            <w:top w:val="none" w:sz="0" w:space="0" w:color="auto"/>
            <w:left w:val="none" w:sz="0" w:space="0" w:color="auto"/>
            <w:bottom w:val="none" w:sz="0" w:space="0" w:color="auto"/>
            <w:right w:val="none" w:sz="0" w:space="0" w:color="auto"/>
          </w:divBdr>
        </w:div>
        <w:div w:id="979116650">
          <w:marLeft w:val="0"/>
          <w:marRight w:val="0"/>
          <w:marTop w:val="0"/>
          <w:marBottom w:val="0"/>
          <w:divBdr>
            <w:top w:val="none" w:sz="0" w:space="0" w:color="auto"/>
            <w:left w:val="none" w:sz="0" w:space="0" w:color="auto"/>
            <w:bottom w:val="none" w:sz="0" w:space="0" w:color="auto"/>
            <w:right w:val="none" w:sz="0" w:space="0" w:color="auto"/>
          </w:divBdr>
        </w:div>
        <w:div w:id="979264566">
          <w:marLeft w:val="0"/>
          <w:marRight w:val="0"/>
          <w:marTop w:val="0"/>
          <w:marBottom w:val="0"/>
          <w:divBdr>
            <w:top w:val="none" w:sz="0" w:space="0" w:color="auto"/>
            <w:left w:val="none" w:sz="0" w:space="0" w:color="auto"/>
            <w:bottom w:val="none" w:sz="0" w:space="0" w:color="auto"/>
            <w:right w:val="none" w:sz="0" w:space="0" w:color="auto"/>
          </w:divBdr>
        </w:div>
        <w:div w:id="979336347">
          <w:marLeft w:val="0"/>
          <w:marRight w:val="0"/>
          <w:marTop w:val="0"/>
          <w:marBottom w:val="0"/>
          <w:divBdr>
            <w:top w:val="none" w:sz="0" w:space="0" w:color="auto"/>
            <w:left w:val="none" w:sz="0" w:space="0" w:color="auto"/>
            <w:bottom w:val="none" w:sz="0" w:space="0" w:color="auto"/>
            <w:right w:val="none" w:sz="0" w:space="0" w:color="auto"/>
          </w:divBdr>
        </w:div>
        <w:div w:id="988704814">
          <w:marLeft w:val="0"/>
          <w:marRight w:val="0"/>
          <w:marTop w:val="0"/>
          <w:marBottom w:val="0"/>
          <w:divBdr>
            <w:top w:val="none" w:sz="0" w:space="0" w:color="auto"/>
            <w:left w:val="none" w:sz="0" w:space="0" w:color="auto"/>
            <w:bottom w:val="none" w:sz="0" w:space="0" w:color="auto"/>
            <w:right w:val="none" w:sz="0" w:space="0" w:color="auto"/>
          </w:divBdr>
        </w:div>
        <w:div w:id="989210530">
          <w:marLeft w:val="0"/>
          <w:marRight w:val="0"/>
          <w:marTop w:val="0"/>
          <w:marBottom w:val="0"/>
          <w:divBdr>
            <w:top w:val="none" w:sz="0" w:space="0" w:color="auto"/>
            <w:left w:val="none" w:sz="0" w:space="0" w:color="auto"/>
            <w:bottom w:val="none" w:sz="0" w:space="0" w:color="auto"/>
            <w:right w:val="none" w:sz="0" w:space="0" w:color="auto"/>
          </w:divBdr>
        </w:div>
        <w:div w:id="996419165">
          <w:marLeft w:val="0"/>
          <w:marRight w:val="0"/>
          <w:marTop w:val="0"/>
          <w:marBottom w:val="0"/>
          <w:divBdr>
            <w:top w:val="none" w:sz="0" w:space="0" w:color="auto"/>
            <w:left w:val="none" w:sz="0" w:space="0" w:color="auto"/>
            <w:bottom w:val="none" w:sz="0" w:space="0" w:color="auto"/>
            <w:right w:val="none" w:sz="0" w:space="0" w:color="auto"/>
          </w:divBdr>
        </w:div>
        <w:div w:id="1006009072">
          <w:marLeft w:val="0"/>
          <w:marRight w:val="0"/>
          <w:marTop w:val="0"/>
          <w:marBottom w:val="0"/>
          <w:divBdr>
            <w:top w:val="none" w:sz="0" w:space="0" w:color="auto"/>
            <w:left w:val="none" w:sz="0" w:space="0" w:color="auto"/>
            <w:bottom w:val="none" w:sz="0" w:space="0" w:color="auto"/>
            <w:right w:val="none" w:sz="0" w:space="0" w:color="auto"/>
          </w:divBdr>
        </w:div>
        <w:div w:id="1006591639">
          <w:marLeft w:val="0"/>
          <w:marRight w:val="0"/>
          <w:marTop w:val="0"/>
          <w:marBottom w:val="0"/>
          <w:divBdr>
            <w:top w:val="none" w:sz="0" w:space="0" w:color="auto"/>
            <w:left w:val="none" w:sz="0" w:space="0" w:color="auto"/>
            <w:bottom w:val="none" w:sz="0" w:space="0" w:color="auto"/>
            <w:right w:val="none" w:sz="0" w:space="0" w:color="auto"/>
          </w:divBdr>
        </w:div>
        <w:div w:id="1011222287">
          <w:marLeft w:val="0"/>
          <w:marRight w:val="0"/>
          <w:marTop w:val="0"/>
          <w:marBottom w:val="0"/>
          <w:divBdr>
            <w:top w:val="none" w:sz="0" w:space="0" w:color="auto"/>
            <w:left w:val="none" w:sz="0" w:space="0" w:color="auto"/>
            <w:bottom w:val="none" w:sz="0" w:space="0" w:color="auto"/>
            <w:right w:val="none" w:sz="0" w:space="0" w:color="auto"/>
          </w:divBdr>
        </w:div>
        <w:div w:id="1015960861">
          <w:marLeft w:val="0"/>
          <w:marRight w:val="0"/>
          <w:marTop w:val="0"/>
          <w:marBottom w:val="0"/>
          <w:divBdr>
            <w:top w:val="none" w:sz="0" w:space="0" w:color="auto"/>
            <w:left w:val="none" w:sz="0" w:space="0" w:color="auto"/>
            <w:bottom w:val="none" w:sz="0" w:space="0" w:color="auto"/>
            <w:right w:val="none" w:sz="0" w:space="0" w:color="auto"/>
          </w:divBdr>
        </w:div>
        <w:div w:id="1016883984">
          <w:marLeft w:val="0"/>
          <w:marRight w:val="0"/>
          <w:marTop w:val="0"/>
          <w:marBottom w:val="0"/>
          <w:divBdr>
            <w:top w:val="none" w:sz="0" w:space="0" w:color="auto"/>
            <w:left w:val="none" w:sz="0" w:space="0" w:color="auto"/>
            <w:bottom w:val="none" w:sz="0" w:space="0" w:color="auto"/>
            <w:right w:val="none" w:sz="0" w:space="0" w:color="auto"/>
          </w:divBdr>
        </w:div>
        <w:div w:id="1017196897">
          <w:marLeft w:val="0"/>
          <w:marRight w:val="0"/>
          <w:marTop w:val="0"/>
          <w:marBottom w:val="0"/>
          <w:divBdr>
            <w:top w:val="none" w:sz="0" w:space="0" w:color="auto"/>
            <w:left w:val="none" w:sz="0" w:space="0" w:color="auto"/>
            <w:bottom w:val="none" w:sz="0" w:space="0" w:color="auto"/>
            <w:right w:val="none" w:sz="0" w:space="0" w:color="auto"/>
          </w:divBdr>
        </w:div>
        <w:div w:id="1018199181">
          <w:marLeft w:val="0"/>
          <w:marRight w:val="0"/>
          <w:marTop w:val="0"/>
          <w:marBottom w:val="0"/>
          <w:divBdr>
            <w:top w:val="none" w:sz="0" w:space="0" w:color="auto"/>
            <w:left w:val="none" w:sz="0" w:space="0" w:color="auto"/>
            <w:bottom w:val="none" w:sz="0" w:space="0" w:color="auto"/>
            <w:right w:val="none" w:sz="0" w:space="0" w:color="auto"/>
          </w:divBdr>
        </w:div>
        <w:div w:id="1021661989">
          <w:marLeft w:val="0"/>
          <w:marRight w:val="0"/>
          <w:marTop w:val="0"/>
          <w:marBottom w:val="0"/>
          <w:divBdr>
            <w:top w:val="none" w:sz="0" w:space="0" w:color="auto"/>
            <w:left w:val="none" w:sz="0" w:space="0" w:color="auto"/>
            <w:bottom w:val="none" w:sz="0" w:space="0" w:color="auto"/>
            <w:right w:val="none" w:sz="0" w:space="0" w:color="auto"/>
          </w:divBdr>
        </w:div>
        <w:div w:id="1022971211">
          <w:marLeft w:val="0"/>
          <w:marRight w:val="0"/>
          <w:marTop w:val="0"/>
          <w:marBottom w:val="0"/>
          <w:divBdr>
            <w:top w:val="none" w:sz="0" w:space="0" w:color="auto"/>
            <w:left w:val="none" w:sz="0" w:space="0" w:color="auto"/>
            <w:bottom w:val="none" w:sz="0" w:space="0" w:color="auto"/>
            <w:right w:val="none" w:sz="0" w:space="0" w:color="auto"/>
          </w:divBdr>
        </w:div>
        <w:div w:id="1028026982">
          <w:marLeft w:val="0"/>
          <w:marRight w:val="0"/>
          <w:marTop w:val="0"/>
          <w:marBottom w:val="0"/>
          <w:divBdr>
            <w:top w:val="none" w:sz="0" w:space="0" w:color="auto"/>
            <w:left w:val="none" w:sz="0" w:space="0" w:color="auto"/>
            <w:bottom w:val="none" w:sz="0" w:space="0" w:color="auto"/>
            <w:right w:val="none" w:sz="0" w:space="0" w:color="auto"/>
          </w:divBdr>
        </w:div>
        <w:div w:id="1035230233">
          <w:marLeft w:val="0"/>
          <w:marRight w:val="0"/>
          <w:marTop w:val="0"/>
          <w:marBottom w:val="0"/>
          <w:divBdr>
            <w:top w:val="none" w:sz="0" w:space="0" w:color="auto"/>
            <w:left w:val="none" w:sz="0" w:space="0" w:color="auto"/>
            <w:bottom w:val="none" w:sz="0" w:space="0" w:color="auto"/>
            <w:right w:val="none" w:sz="0" w:space="0" w:color="auto"/>
          </w:divBdr>
        </w:div>
        <w:div w:id="1041176652">
          <w:marLeft w:val="0"/>
          <w:marRight w:val="0"/>
          <w:marTop w:val="0"/>
          <w:marBottom w:val="0"/>
          <w:divBdr>
            <w:top w:val="none" w:sz="0" w:space="0" w:color="auto"/>
            <w:left w:val="none" w:sz="0" w:space="0" w:color="auto"/>
            <w:bottom w:val="none" w:sz="0" w:space="0" w:color="auto"/>
            <w:right w:val="none" w:sz="0" w:space="0" w:color="auto"/>
          </w:divBdr>
        </w:div>
        <w:div w:id="1041201810">
          <w:marLeft w:val="0"/>
          <w:marRight w:val="0"/>
          <w:marTop w:val="0"/>
          <w:marBottom w:val="0"/>
          <w:divBdr>
            <w:top w:val="none" w:sz="0" w:space="0" w:color="auto"/>
            <w:left w:val="none" w:sz="0" w:space="0" w:color="auto"/>
            <w:bottom w:val="none" w:sz="0" w:space="0" w:color="auto"/>
            <w:right w:val="none" w:sz="0" w:space="0" w:color="auto"/>
          </w:divBdr>
        </w:div>
        <w:div w:id="1043090359">
          <w:marLeft w:val="0"/>
          <w:marRight w:val="0"/>
          <w:marTop w:val="0"/>
          <w:marBottom w:val="0"/>
          <w:divBdr>
            <w:top w:val="none" w:sz="0" w:space="0" w:color="auto"/>
            <w:left w:val="none" w:sz="0" w:space="0" w:color="auto"/>
            <w:bottom w:val="none" w:sz="0" w:space="0" w:color="auto"/>
            <w:right w:val="none" w:sz="0" w:space="0" w:color="auto"/>
          </w:divBdr>
        </w:div>
        <w:div w:id="1043138917">
          <w:marLeft w:val="0"/>
          <w:marRight w:val="0"/>
          <w:marTop w:val="0"/>
          <w:marBottom w:val="0"/>
          <w:divBdr>
            <w:top w:val="none" w:sz="0" w:space="0" w:color="auto"/>
            <w:left w:val="none" w:sz="0" w:space="0" w:color="auto"/>
            <w:bottom w:val="none" w:sz="0" w:space="0" w:color="auto"/>
            <w:right w:val="none" w:sz="0" w:space="0" w:color="auto"/>
          </w:divBdr>
        </w:div>
        <w:div w:id="1046878493">
          <w:marLeft w:val="0"/>
          <w:marRight w:val="0"/>
          <w:marTop w:val="0"/>
          <w:marBottom w:val="0"/>
          <w:divBdr>
            <w:top w:val="none" w:sz="0" w:space="0" w:color="auto"/>
            <w:left w:val="none" w:sz="0" w:space="0" w:color="auto"/>
            <w:bottom w:val="none" w:sz="0" w:space="0" w:color="auto"/>
            <w:right w:val="none" w:sz="0" w:space="0" w:color="auto"/>
          </w:divBdr>
        </w:div>
        <w:div w:id="1047333504">
          <w:marLeft w:val="0"/>
          <w:marRight w:val="0"/>
          <w:marTop w:val="0"/>
          <w:marBottom w:val="0"/>
          <w:divBdr>
            <w:top w:val="none" w:sz="0" w:space="0" w:color="auto"/>
            <w:left w:val="none" w:sz="0" w:space="0" w:color="auto"/>
            <w:bottom w:val="none" w:sz="0" w:space="0" w:color="auto"/>
            <w:right w:val="none" w:sz="0" w:space="0" w:color="auto"/>
          </w:divBdr>
        </w:div>
        <w:div w:id="1052001879">
          <w:marLeft w:val="0"/>
          <w:marRight w:val="0"/>
          <w:marTop w:val="0"/>
          <w:marBottom w:val="0"/>
          <w:divBdr>
            <w:top w:val="none" w:sz="0" w:space="0" w:color="auto"/>
            <w:left w:val="none" w:sz="0" w:space="0" w:color="auto"/>
            <w:bottom w:val="none" w:sz="0" w:space="0" w:color="auto"/>
            <w:right w:val="none" w:sz="0" w:space="0" w:color="auto"/>
          </w:divBdr>
        </w:div>
        <w:div w:id="1053042426">
          <w:marLeft w:val="0"/>
          <w:marRight w:val="0"/>
          <w:marTop w:val="0"/>
          <w:marBottom w:val="0"/>
          <w:divBdr>
            <w:top w:val="none" w:sz="0" w:space="0" w:color="auto"/>
            <w:left w:val="none" w:sz="0" w:space="0" w:color="auto"/>
            <w:bottom w:val="none" w:sz="0" w:space="0" w:color="auto"/>
            <w:right w:val="none" w:sz="0" w:space="0" w:color="auto"/>
          </w:divBdr>
        </w:div>
        <w:div w:id="1055087067">
          <w:marLeft w:val="0"/>
          <w:marRight w:val="0"/>
          <w:marTop w:val="0"/>
          <w:marBottom w:val="0"/>
          <w:divBdr>
            <w:top w:val="none" w:sz="0" w:space="0" w:color="auto"/>
            <w:left w:val="none" w:sz="0" w:space="0" w:color="auto"/>
            <w:bottom w:val="none" w:sz="0" w:space="0" w:color="auto"/>
            <w:right w:val="none" w:sz="0" w:space="0" w:color="auto"/>
          </w:divBdr>
        </w:div>
        <w:div w:id="1057973117">
          <w:marLeft w:val="0"/>
          <w:marRight w:val="0"/>
          <w:marTop w:val="0"/>
          <w:marBottom w:val="0"/>
          <w:divBdr>
            <w:top w:val="none" w:sz="0" w:space="0" w:color="auto"/>
            <w:left w:val="none" w:sz="0" w:space="0" w:color="auto"/>
            <w:bottom w:val="none" w:sz="0" w:space="0" w:color="auto"/>
            <w:right w:val="none" w:sz="0" w:space="0" w:color="auto"/>
          </w:divBdr>
        </w:div>
        <w:div w:id="1062606223">
          <w:marLeft w:val="0"/>
          <w:marRight w:val="0"/>
          <w:marTop w:val="0"/>
          <w:marBottom w:val="0"/>
          <w:divBdr>
            <w:top w:val="none" w:sz="0" w:space="0" w:color="auto"/>
            <w:left w:val="none" w:sz="0" w:space="0" w:color="auto"/>
            <w:bottom w:val="none" w:sz="0" w:space="0" w:color="auto"/>
            <w:right w:val="none" w:sz="0" w:space="0" w:color="auto"/>
          </w:divBdr>
        </w:div>
        <w:div w:id="1064374694">
          <w:marLeft w:val="0"/>
          <w:marRight w:val="0"/>
          <w:marTop w:val="0"/>
          <w:marBottom w:val="0"/>
          <w:divBdr>
            <w:top w:val="none" w:sz="0" w:space="0" w:color="auto"/>
            <w:left w:val="none" w:sz="0" w:space="0" w:color="auto"/>
            <w:bottom w:val="none" w:sz="0" w:space="0" w:color="auto"/>
            <w:right w:val="none" w:sz="0" w:space="0" w:color="auto"/>
          </w:divBdr>
        </w:div>
        <w:div w:id="1068848674">
          <w:marLeft w:val="0"/>
          <w:marRight w:val="0"/>
          <w:marTop w:val="0"/>
          <w:marBottom w:val="0"/>
          <w:divBdr>
            <w:top w:val="none" w:sz="0" w:space="0" w:color="auto"/>
            <w:left w:val="none" w:sz="0" w:space="0" w:color="auto"/>
            <w:bottom w:val="none" w:sz="0" w:space="0" w:color="auto"/>
            <w:right w:val="none" w:sz="0" w:space="0" w:color="auto"/>
          </w:divBdr>
        </w:div>
        <w:div w:id="1071728969">
          <w:marLeft w:val="0"/>
          <w:marRight w:val="0"/>
          <w:marTop w:val="0"/>
          <w:marBottom w:val="0"/>
          <w:divBdr>
            <w:top w:val="none" w:sz="0" w:space="0" w:color="auto"/>
            <w:left w:val="none" w:sz="0" w:space="0" w:color="auto"/>
            <w:bottom w:val="none" w:sz="0" w:space="0" w:color="auto"/>
            <w:right w:val="none" w:sz="0" w:space="0" w:color="auto"/>
          </w:divBdr>
        </w:div>
        <w:div w:id="1073048355">
          <w:marLeft w:val="0"/>
          <w:marRight w:val="0"/>
          <w:marTop w:val="0"/>
          <w:marBottom w:val="0"/>
          <w:divBdr>
            <w:top w:val="none" w:sz="0" w:space="0" w:color="auto"/>
            <w:left w:val="none" w:sz="0" w:space="0" w:color="auto"/>
            <w:bottom w:val="none" w:sz="0" w:space="0" w:color="auto"/>
            <w:right w:val="none" w:sz="0" w:space="0" w:color="auto"/>
          </w:divBdr>
        </w:div>
        <w:div w:id="1073163737">
          <w:marLeft w:val="0"/>
          <w:marRight w:val="0"/>
          <w:marTop w:val="0"/>
          <w:marBottom w:val="0"/>
          <w:divBdr>
            <w:top w:val="none" w:sz="0" w:space="0" w:color="auto"/>
            <w:left w:val="none" w:sz="0" w:space="0" w:color="auto"/>
            <w:bottom w:val="none" w:sz="0" w:space="0" w:color="auto"/>
            <w:right w:val="none" w:sz="0" w:space="0" w:color="auto"/>
          </w:divBdr>
        </w:div>
        <w:div w:id="1076779449">
          <w:marLeft w:val="0"/>
          <w:marRight w:val="0"/>
          <w:marTop w:val="0"/>
          <w:marBottom w:val="0"/>
          <w:divBdr>
            <w:top w:val="none" w:sz="0" w:space="0" w:color="auto"/>
            <w:left w:val="none" w:sz="0" w:space="0" w:color="auto"/>
            <w:bottom w:val="none" w:sz="0" w:space="0" w:color="auto"/>
            <w:right w:val="none" w:sz="0" w:space="0" w:color="auto"/>
          </w:divBdr>
        </w:div>
        <w:div w:id="1076899514">
          <w:marLeft w:val="0"/>
          <w:marRight w:val="0"/>
          <w:marTop w:val="0"/>
          <w:marBottom w:val="0"/>
          <w:divBdr>
            <w:top w:val="none" w:sz="0" w:space="0" w:color="auto"/>
            <w:left w:val="none" w:sz="0" w:space="0" w:color="auto"/>
            <w:bottom w:val="none" w:sz="0" w:space="0" w:color="auto"/>
            <w:right w:val="none" w:sz="0" w:space="0" w:color="auto"/>
          </w:divBdr>
        </w:div>
        <w:div w:id="1079057866">
          <w:marLeft w:val="0"/>
          <w:marRight w:val="0"/>
          <w:marTop w:val="0"/>
          <w:marBottom w:val="0"/>
          <w:divBdr>
            <w:top w:val="none" w:sz="0" w:space="0" w:color="auto"/>
            <w:left w:val="none" w:sz="0" w:space="0" w:color="auto"/>
            <w:bottom w:val="none" w:sz="0" w:space="0" w:color="auto"/>
            <w:right w:val="none" w:sz="0" w:space="0" w:color="auto"/>
          </w:divBdr>
        </w:div>
        <w:div w:id="1080712241">
          <w:marLeft w:val="0"/>
          <w:marRight w:val="0"/>
          <w:marTop w:val="0"/>
          <w:marBottom w:val="0"/>
          <w:divBdr>
            <w:top w:val="none" w:sz="0" w:space="0" w:color="auto"/>
            <w:left w:val="none" w:sz="0" w:space="0" w:color="auto"/>
            <w:bottom w:val="none" w:sz="0" w:space="0" w:color="auto"/>
            <w:right w:val="none" w:sz="0" w:space="0" w:color="auto"/>
          </w:divBdr>
        </w:div>
        <w:div w:id="1082947036">
          <w:marLeft w:val="0"/>
          <w:marRight w:val="0"/>
          <w:marTop w:val="0"/>
          <w:marBottom w:val="0"/>
          <w:divBdr>
            <w:top w:val="none" w:sz="0" w:space="0" w:color="auto"/>
            <w:left w:val="none" w:sz="0" w:space="0" w:color="auto"/>
            <w:bottom w:val="none" w:sz="0" w:space="0" w:color="auto"/>
            <w:right w:val="none" w:sz="0" w:space="0" w:color="auto"/>
          </w:divBdr>
        </w:div>
        <w:div w:id="1085109827">
          <w:marLeft w:val="0"/>
          <w:marRight w:val="0"/>
          <w:marTop w:val="0"/>
          <w:marBottom w:val="0"/>
          <w:divBdr>
            <w:top w:val="none" w:sz="0" w:space="0" w:color="auto"/>
            <w:left w:val="none" w:sz="0" w:space="0" w:color="auto"/>
            <w:bottom w:val="none" w:sz="0" w:space="0" w:color="auto"/>
            <w:right w:val="none" w:sz="0" w:space="0" w:color="auto"/>
          </w:divBdr>
        </w:div>
        <w:div w:id="1085221252">
          <w:marLeft w:val="0"/>
          <w:marRight w:val="0"/>
          <w:marTop w:val="0"/>
          <w:marBottom w:val="0"/>
          <w:divBdr>
            <w:top w:val="none" w:sz="0" w:space="0" w:color="auto"/>
            <w:left w:val="none" w:sz="0" w:space="0" w:color="auto"/>
            <w:bottom w:val="none" w:sz="0" w:space="0" w:color="auto"/>
            <w:right w:val="none" w:sz="0" w:space="0" w:color="auto"/>
          </w:divBdr>
        </w:div>
        <w:div w:id="1088503287">
          <w:marLeft w:val="0"/>
          <w:marRight w:val="0"/>
          <w:marTop w:val="0"/>
          <w:marBottom w:val="0"/>
          <w:divBdr>
            <w:top w:val="none" w:sz="0" w:space="0" w:color="auto"/>
            <w:left w:val="none" w:sz="0" w:space="0" w:color="auto"/>
            <w:bottom w:val="none" w:sz="0" w:space="0" w:color="auto"/>
            <w:right w:val="none" w:sz="0" w:space="0" w:color="auto"/>
          </w:divBdr>
        </w:div>
        <w:div w:id="1096293571">
          <w:marLeft w:val="0"/>
          <w:marRight w:val="0"/>
          <w:marTop w:val="0"/>
          <w:marBottom w:val="0"/>
          <w:divBdr>
            <w:top w:val="none" w:sz="0" w:space="0" w:color="auto"/>
            <w:left w:val="none" w:sz="0" w:space="0" w:color="auto"/>
            <w:bottom w:val="none" w:sz="0" w:space="0" w:color="auto"/>
            <w:right w:val="none" w:sz="0" w:space="0" w:color="auto"/>
          </w:divBdr>
        </w:div>
        <w:div w:id="1100225500">
          <w:marLeft w:val="0"/>
          <w:marRight w:val="0"/>
          <w:marTop w:val="0"/>
          <w:marBottom w:val="0"/>
          <w:divBdr>
            <w:top w:val="none" w:sz="0" w:space="0" w:color="auto"/>
            <w:left w:val="none" w:sz="0" w:space="0" w:color="auto"/>
            <w:bottom w:val="none" w:sz="0" w:space="0" w:color="auto"/>
            <w:right w:val="none" w:sz="0" w:space="0" w:color="auto"/>
          </w:divBdr>
        </w:div>
        <w:div w:id="1104110206">
          <w:marLeft w:val="0"/>
          <w:marRight w:val="0"/>
          <w:marTop w:val="0"/>
          <w:marBottom w:val="0"/>
          <w:divBdr>
            <w:top w:val="none" w:sz="0" w:space="0" w:color="auto"/>
            <w:left w:val="none" w:sz="0" w:space="0" w:color="auto"/>
            <w:bottom w:val="none" w:sz="0" w:space="0" w:color="auto"/>
            <w:right w:val="none" w:sz="0" w:space="0" w:color="auto"/>
          </w:divBdr>
        </w:div>
        <w:div w:id="1111557952">
          <w:marLeft w:val="0"/>
          <w:marRight w:val="0"/>
          <w:marTop w:val="0"/>
          <w:marBottom w:val="0"/>
          <w:divBdr>
            <w:top w:val="none" w:sz="0" w:space="0" w:color="auto"/>
            <w:left w:val="none" w:sz="0" w:space="0" w:color="auto"/>
            <w:bottom w:val="none" w:sz="0" w:space="0" w:color="auto"/>
            <w:right w:val="none" w:sz="0" w:space="0" w:color="auto"/>
          </w:divBdr>
        </w:div>
        <w:div w:id="1119451410">
          <w:marLeft w:val="0"/>
          <w:marRight w:val="0"/>
          <w:marTop w:val="0"/>
          <w:marBottom w:val="0"/>
          <w:divBdr>
            <w:top w:val="none" w:sz="0" w:space="0" w:color="auto"/>
            <w:left w:val="none" w:sz="0" w:space="0" w:color="auto"/>
            <w:bottom w:val="none" w:sz="0" w:space="0" w:color="auto"/>
            <w:right w:val="none" w:sz="0" w:space="0" w:color="auto"/>
          </w:divBdr>
        </w:div>
        <w:div w:id="1119646069">
          <w:marLeft w:val="0"/>
          <w:marRight w:val="0"/>
          <w:marTop w:val="0"/>
          <w:marBottom w:val="0"/>
          <w:divBdr>
            <w:top w:val="none" w:sz="0" w:space="0" w:color="auto"/>
            <w:left w:val="none" w:sz="0" w:space="0" w:color="auto"/>
            <w:bottom w:val="none" w:sz="0" w:space="0" w:color="auto"/>
            <w:right w:val="none" w:sz="0" w:space="0" w:color="auto"/>
          </w:divBdr>
        </w:div>
        <w:div w:id="1127814721">
          <w:marLeft w:val="0"/>
          <w:marRight w:val="0"/>
          <w:marTop w:val="0"/>
          <w:marBottom w:val="0"/>
          <w:divBdr>
            <w:top w:val="none" w:sz="0" w:space="0" w:color="auto"/>
            <w:left w:val="none" w:sz="0" w:space="0" w:color="auto"/>
            <w:bottom w:val="none" w:sz="0" w:space="0" w:color="auto"/>
            <w:right w:val="none" w:sz="0" w:space="0" w:color="auto"/>
          </w:divBdr>
        </w:div>
        <w:div w:id="1130444084">
          <w:marLeft w:val="0"/>
          <w:marRight w:val="0"/>
          <w:marTop w:val="0"/>
          <w:marBottom w:val="0"/>
          <w:divBdr>
            <w:top w:val="none" w:sz="0" w:space="0" w:color="auto"/>
            <w:left w:val="none" w:sz="0" w:space="0" w:color="auto"/>
            <w:bottom w:val="none" w:sz="0" w:space="0" w:color="auto"/>
            <w:right w:val="none" w:sz="0" w:space="0" w:color="auto"/>
          </w:divBdr>
        </w:div>
        <w:div w:id="1134064147">
          <w:marLeft w:val="0"/>
          <w:marRight w:val="0"/>
          <w:marTop w:val="0"/>
          <w:marBottom w:val="0"/>
          <w:divBdr>
            <w:top w:val="none" w:sz="0" w:space="0" w:color="auto"/>
            <w:left w:val="none" w:sz="0" w:space="0" w:color="auto"/>
            <w:bottom w:val="none" w:sz="0" w:space="0" w:color="auto"/>
            <w:right w:val="none" w:sz="0" w:space="0" w:color="auto"/>
          </w:divBdr>
        </w:div>
        <w:div w:id="1134130463">
          <w:marLeft w:val="0"/>
          <w:marRight w:val="0"/>
          <w:marTop w:val="0"/>
          <w:marBottom w:val="0"/>
          <w:divBdr>
            <w:top w:val="none" w:sz="0" w:space="0" w:color="auto"/>
            <w:left w:val="none" w:sz="0" w:space="0" w:color="auto"/>
            <w:bottom w:val="none" w:sz="0" w:space="0" w:color="auto"/>
            <w:right w:val="none" w:sz="0" w:space="0" w:color="auto"/>
          </w:divBdr>
        </w:div>
        <w:div w:id="1135678865">
          <w:marLeft w:val="0"/>
          <w:marRight w:val="0"/>
          <w:marTop w:val="0"/>
          <w:marBottom w:val="0"/>
          <w:divBdr>
            <w:top w:val="none" w:sz="0" w:space="0" w:color="auto"/>
            <w:left w:val="none" w:sz="0" w:space="0" w:color="auto"/>
            <w:bottom w:val="none" w:sz="0" w:space="0" w:color="auto"/>
            <w:right w:val="none" w:sz="0" w:space="0" w:color="auto"/>
          </w:divBdr>
        </w:div>
        <w:div w:id="1139954512">
          <w:marLeft w:val="0"/>
          <w:marRight w:val="0"/>
          <w:marTop w:val="0"/>
          <w:marBottom w:val="0"/>
          <w:divBdr>
            <w:top w:val="none" w:sz="0" w:space="0" w:color="auto"/>
            <w:left w:val="none" w:sz="0" w:space="0" w:color="auto"/>
            <w:bottom w:val="none" w:sz="0" w:space="0" w:color="auto"/>
            <w:right w:val="none" w:sz="0" w:space="0" w:color="auto"/>
          </w:divBdr>
        </w:div>
        <w:div w:id="1145853902">
          <w:marLeft w:val="0"/>
          <w:marRight w:val="0"/>
          <w:marTop w:val="0"/>
          <w:marBottom w:val="0"/>
          <w:divBdr>
            <w:top w:val="none" w:sz="0" w:space="0" w:color="auto"/>
            <w:left w:val="none" w:sz="0" w:space="0" w:color="auto"/>
            <w:bottom w:val="none" w:sz="0" w:space="0" w:color="auto"/>
            <w:right w:val="none" w:sz="0" w:space="0" w:color="auto"/>
          </w:divBdr>
        </w:div>
        <w:div w:id="1150949980">
          <w:marLeft w:val="0"/>
          <w:marRight w:val="0"/>
          <w:marTop w:val="0"/>
          <w:marBottom w:val="0"/>
          <w:divBdr>
            <w:top w:val="none" w:sz="0" w:space="0" w:color="auto"/>
            <w:left w:val="none" w:sz="0" w:space="0" w:color="auto"/>
            <w:bottom w:val="none" w:sz="0" w:space="0" w:color="auto"/>
            <w:right w:val="none" w:sz="0" w:space="0" w:color="auto"/>
          </w:divBdr>
        </w:div>
        <w:div w:id="1154758642">
          <w:marLeft w:val="0"/>
          <w:marRight w:val="0"/>
          <w:marTop w:val="0"/>
          <w:marBottom w:val="0"/>
          <w:divBdr>
            <w:top w:val="none" w:sz="0" w:space="0" w:color="auto"/>
            <w:left w:val="none" w:sz="0" w:space="0" w:color="auto"/>
            <w:bottom w:val="none" w:sz="0" w:space="0" w:color="auto"/>
            <w:right w:val="none" w:sz="0" w:space="0" w:color="auto"/>
          </w:divBdr>
        </w:div>
        <w:div w:id="1155143042">
          <w:marLeft w:val="0"/>
          <w:marRight w:val="0"/>
          <w:marTop w:val="0"/>
          <w:marBottom w:val="0"/>
          <w:divBdr>
            <w:top w:val="none" w:sz="0" w:space="0" w:color="auto"/>
            <w:left w:val="none" w:sz="0" w:space="0" w:color="auto"/>
            <w:bottom w:val="none" w:sz="0" w:space="0" w:color="auto"/>
            <w:right w:val="none" w:sz="0" w:space="0" w:color="auto"/>
          </w:divBdr>
        </w:div>
        <w:div w:id="1156645656">
          <w:marLeft w:val="0"/>
          <w:marRight w:val="0"/>
          <w:marTop w:val="0"/>
          <w:marBottom w:val="0"/>
          <w:divBdr>
            <w:top w:val="none" w:sz="0" w:space="0" w:color="auto"/>
            <w:left w:val="none" w:sz="0" w:space="0" w:color="auto"/>
            <w:bottom w:val="none" w:sz="0" w:space="0" w:color="auto"/>
            <w:right w:val="none" w:sz="0" w:space="0" w:color="auto"/>
          </w:divBdr>
        </w:div>
        <w:div w:id="1156845016">
          <w:marLeft w:val="0"/>
          <w:marRight w:val="0"/>
          <w:marTop w:val="0"/>
          <w:marBottom w:val="0"/>
          <w:divBdr>
            <w:top w:val="none" w:sz="0" w:space="0" w:color="auto"/>
            <w:left w:val="none" w:sz="0" w:space="0" w:color="auto"/>
            <w:bottom w:val="none" w:sz="0" w:space="0" w:color="auto"/>
            <w:right w:val="none" w:sz="0" w:space="0" w:color="auto"/>
          </w:divBdr>
        </w:div>
        <w:div w:id="1172986998">
          <w:marLeft w:val="0"/>
          <w:marRight w:val="0"/>
          <w:marTop w:val="0"/>
          <w:marBottom w:val="0"/>
          <w:divBdr>
            <w:top w:val="none" w:sz="0" w:space="0" w:color="auto"/>
            <w:left w:val="none" w:sz="0" w:space="0" w:color="auto"/>
            <w:bottom w:val="none" w:sz="0" w:space="0" w:color="auto"/>
            <w:right w:val="none" w:sz="0" w:space="0" w:color="auto"/>
          </w:divBdr>
        </w:div>
        <w:div w:id="1174221948">
          <w:marLeft w:val="0"/>
          <w:marRight w:val="0"/>
          <w:marTop w:val="0"/>
          <w:marBottom w:val="0"/>
          <w:divBdr>
            <w:top w:val="none" w:sz="0" w:space="0" w:color="auto"/>
            <w:left w:val="none" w:sz="0" w:space="0" w:color="auto"/>
            <w:bottom w:val="none" w:sz="0" w:space="0" w:color="auto"/>
            <w:right w:val="none" w:sz="0" w:space="0" w:color="auto"/>
          </w:divBdr>
        </w:div>
        <w:div w:id="1174413098">
          <w:marLeft w:val="0"/>
          <w:marRight w:val="0"/>
          <w:marTop w:val="0"/>
          <w:marBottom w:val="0"/>
          <w:divBdr>
            <w:top w:val="none" w:sz="0" w:space="0" w:color="auto"/>
            <w:left w:val="none" w:sz="0" w:space="0" w:color="auto"/>
            <w:bottom w:val="none" w:sz="0" w:space="0" w:color="auto"/>
            <w:right w:val="none" w:sz="0" w:space="0" w:color="auto"/>
          </w:divBdr>
        </w:div>
        <w:div w:id="1175415228">
          <w:marLeft w:val="0"/>
          <w:marRight w:val="0"/>
          <w:marTop w:val="0"/>
          <w:marBottom w:val="0"/>
          <w:divBdr>
            <w:top w:val="none" w:sz="0" w:space="0" w:color="auto"/>
            <w:left w:val="none" w:sz="0" w:space="0" w:color="auto"/>
            <w:bottom w:val="none" w:sz="0" w:space="0" w:color="auto"/>
            <w:right w:val="none" w:sz="0" w:space="0" w:color="auto"/>
          </w:divBdr>
        </w:div>
        <w:div w:id="1180386813">
          <w:marLeft w:val="0"/>
          <w:marRight w:val="0"/>
          <w:marTop w:val="0"/>
          <w:marBottom w:val="0"/>
          <w:divBdr>
            <w:top w:val="none" w:sz="0" w:space="0" w:color="auto"/>
            <w:left w:val="none" w:sz="0" w:space="0" w:color="auto"/>
            <w:bottom w:val="none" w:sz="0" w:space="0" w:color="auto"/>
            <w:right w:val="none" w:sz="0" w:space="0" w:color="auto"/>
          </w:divBdr>
        </w:div>
        <w:div w:id="1186753224">
          <w:marLeft w:val="0"/>
          <w:marRight w:val="0"/>
          <w:marTop w:val="0"/>
          <w:marBottom w:val="0"/>
          <w:divBdr>
            <w:top w:val="none" w:sz="0" w:space="0" w:color="auto"/>
            <w:left w:val="none" w:sz="0" w:space="0" w:color="auto"/>
            <w:bottom w:val="none" w:sz="0" w:space="0" w:color="auto"/>
            <w:right w:val="none" w:sz="0" w:space="0" w:color="auto"/>
          </w:divBdr>
        </w:div>
        <w:div w:id="1187018710">
          <w:marLeft w:val="0"/>
          <w:marRight w:val="0"/>
          <w:marTop w:val="0"/>
          <w:marBottom w:val="0"/>
          <w:divBdr>
            <w:top w:val="none" w:sz="0" w:space="0" w:color="auto"/>
            <w:left w:val="none" w:sz="0" w:space="0" w:color="auto"/>
            <w:bottom w:val="none" w:sz="0" w:space="0" w:color="auto"/>
            <w:right w:val="none" w:sz="0" w:space="0" w:color="auto"/>
          </w:divBdr>
        </w:div>
        <w:div w:id="1187253683">
          <w:marLeft w:val="0"/>
          <w:marRight w:val="0"/>
          <w:marTop w:val="0"/>
          <w:marBottom w:val="0"/>
          <w:divBdr>
            <w:top w:val="none" w:sz="0" w:space="0" w:color="auto"/>
            <w:left w:val="none" w:sz="0" w:space="0" w:color="auto"/>
            <w:bottom w:val="none" w:sz="0" w:space="0" w:color="auto"/>
            <w:right w:val="none" w:sz="0" w:space="0" w:color="auto"/>
          </w:divBdr>
        </w:div>
        <w:div w:id="1187596510">
          <w:marLeft w:val="0"/>
          <w:marRight w:val="0"/>
          <w:marTop w:val="0"/>
          <w:marBottom w:val="0"/>
          <w:divBdr>
            <w:top w:val="none" w:sz="0" w:space="0" w:color="auto"/>
            <w:left w:val="none" w:sz="0" w:space="0" w:color="auto"/>
            <w:bottom w:val="none" w:sz="0" w:space="0" w:color="auto"/>
            <w:right w:val="none" w:sz="0" w:space="0" w:color="auto"/>
          </w:divBdr>
        </w:div>
        <w:div w:id="1189563136">
          <w:marLeft w:val="0"/>
          <w:marRight w:val="0"/>
          <w:marTop w:val="0"/>
          <w:marBottom w:val="0"/>
          <w:divBdr>
            <w:top w:val="none" w:sz="0" w:space="0" w:color="auto"/>
            <w:left w:val="none" w:sz="0" w:space="0" w:color="auto"/>
            <w:bottom w:val="none" w:sz="0" w:space="0" w:color="auto"/>
            <w:right w:val="none" w:sz="0" w:space="0" w:color="auto"/>
          </w:divBdr>
        </w:div>
        <w:div w:id="1201479453">
          <w:marLeft w:val="0"/>
          <w:marRight w:val="0"/>
          <w:marTop w:val="0"/>
          <w:marBottom w:val="0"/>
          <w:divBdr>
            <w:top w:val="none" w:sz="0" w:space="0" w:color="auto"/>
            <w:left w:val="none" w:sz="0" w:space="0" w:color="auto"/>
            <w:bottom w:val="none" w:sz="0" w:space="0" w:color="auto"/>
            <w:right w:val="none" w:sz="0" w:space="0" w:color="auto"/>
          </w:divBdr>
        </w:div>
        <w:div w:id="1204827544">
          <w:marLeft w:val="0"/>
          <w:marRight w:val="0"/>
          <w:marTop w:val="0"/>
          <w:marBottom w:val="0"/>
          <w:divBdr>
            <w:top w:val="none" w:sz="0" w:space="0" w:color="auto"/>
            <w:left w:val="none" w:sz="0" w:space="0" w:color="auto"/>
            <w:bottom w:val="none" w:sz="0" w:space="0" w:color="auto"/>
            <w:right w:val="none" w:sz="0" w:space="0" w:color="auto"/>
          </w:divBdr>
        </w:div>
        <w:div w:id="1209609071">
          <w:marLeft w:val="0"/>
          <w:marRight w:val="0"/>
          <w:marTop w:val="0"/>
          <w:marBottom w:val="0"/>
          <w:divBdr>
            <w:top w:val="none" w:sz="0" w:space="0" w:color="auto"/>
            <w:left w:val="none" w:sz="0" w:space="0" w:color="auto"/>
            <w:bottom w:val="none" w:sz="0" w:space="0" w:color="auto"/>
            <w:right w:val="none" w:sz="0" w:space="0" w:color="auto"/>
          </w:divBdr>
        </w:div>
        <w:div w:id="1210458580">
          <w:marLeft w:val="0"/>
          <w:marRight w:val="0"/>
          <w:marTop w:val="0"/>
          <w:marBottom w:val="0"/>
          <w:divBdr>
            <w:top w:val="none" w:sz="0" w:space="0" w:color="auto"/>
            <w:left w:val="none" w:sz="0" w:space="0" w:color="auto"/>
            <w:bottom w:val="none" w:sz="0" w:space="0" w:color="auto"/>
            <w:right w:val="none" w:sz="0" w:space="0" w:color="auto"/>
          </w:divBdr>
        </w:div>
        <w:div w:id="1221988411">
          <w:marLeft w:val="0"/>
          <w:marRight w:val="0"/>
          <w:marTop w:val="0"/>
          <w:marBottom w:val="0"/>
          <w:divBdr>
            <w:top w:val="none" w:sz="0" w:space="0" w:color="auto"/>
            <w:left w:val="none" w:sz="0" w:space="0" w:color="auto"/>
            <w:bottom w:val="none" w:sz="0" w:space="0" w:color="auto"/>
            <w:right w:val="none" w:sz="0" w:space="0" w:color="auto"/>
          </w:divBdr>
        </w:div>
        <w:div w:id="1228568168">
          <w:marLeft w:val="0"/>
          <w:marRight w:val="0"/>
          <w:marTop w:val="0"/>
          <w:marBottom w:val="0"/>
          <w:divBdr>
            <w:top w:val="none" w:sz="0" w:space="0" w:color="auto"/>
            <w:left w:val="none" w:sz="0" w:space="0" w:color="auto"/>
            <w:bottom w:val="none" w:sz="0" w:space="0" w:color="auto"/>
            <w:right w:val="none" w:sz="0" w:space="0" w:color="auto"/>
          </w:divBdr>
        </w:div>
        <w:div w:id="1229728910">
          <w:marLeft w:val="0"/>
          <w:marRight w:val="0"/>
          <w:marTop w:val="0"/>
          <w:marBottom w:val="0"/>
          <w:divBdr>
            <w:top w:val="none" w:sz="0" w:space="0" w:color="auto"/>
            <w:left w:val="none" w:sz="0" w:space="0" w:color="auto"/>
            <w:bottom w:val="none" w:sz="0" w:space="0" w:color="auto"/>
            <w:right w:val="none" w:sz="0" w:space="0" w:color="auto"/>
          </w:divBdr>
        </w:div>
        <w:div w:id="1234194177">
          <w:marLeft w:val="0"/>
          <w:marRight w:val="0"/>
          <w:marTop w:val="0"/>
          <w:marBottom w:val="0"/>
          <w:divBdr>
            <w:top w:val="none" w:sz="0" w:space="0" w:color="auto"/>
            <w:left w:val="none" w:sz="0" w:space="0" w:color="auto"/>
            <w:bottom w:val="none" w:sz="0" w:space="0" w:color="auto"/>
            <w:right w:val="none" w:sz="0" w:space="0" w:color="auto"/>
          </w:divBdr>
        </w:div>
        <w:div w:id="1236630430">
          <w:marLeft w:val="0"/>
          <w:marRight w:val="0"/>
          <w:marTop w:val="0"/>
          <w:marBottom w:val="0"/>
          <w:divBdr>
            <w:top w:val="none" w:sz="0" w:space="0" w:color="auto"/>
            <w:left w:val="none" w:sz="0" w:space="0" w:color="auto"/>
            <w:bottom w:val="none" w:sz="0" w:space="0" w:color="auto"/>
            <w:right w:val="none" w:sz="0" w:space="0" w:color="auto"/>
          </w:divBdr>
        </w:div>
        <w:div w:id="1246454593">
          <w:marLeft w:val="0"/>
          <w:marRight w:val="0"/>
          <w:marTop w:val="0"/>
          <w:marBottom w:val="0"/>
          <w:divBdr>
            <w:top w:val="none" w:sz="0" w:space="0" w:color="auto"/>
            <w:left w:val="none" w:sz="0" w:space="0" w:color="auto"/>
            <w:bottom w:val="none" w:sz="0" w:space="0" w:color="auto"/>
            <w:right w:val="none" w:sz="0" w:space="0" w:color="auto"/>
          </w:divBdr>
        </w:div>
        <w:div w:id="1254434218">
          <w:marLeft w:val="0"/>
          <w:marRight w:val="0"/>
          <w:marTop w:val="0"/>
          <w:marBottom w:val="0"/>
          <w:divBdr>
            <w:top w:val="none" w:sz="0" w:space="0" w:color="auto"/>
            <w:left w:val="none" w:sz="0" w:space="0" w:color="auto"/>
            <w:bottom w:val="none" w:sz="0" w:space="0" w:color="auto"/>
            <w:right w:val="none" w:sz="0" w:space="0" w:color="auto"/>
          </w:divBdr>
        </w:div>
        <w:div w:id="1257131870">
          <w:marLeft w:val="0"/>
          <w:marRight w:val="0"/>
          <w:marTop w:val="0"/>
          <w:marBottom w:val="0"/>
          <w:divBdr>
            <w:top w:val="none" w:sz="0" w:space="0" w:color="auto"/>
            <w:left w:val="none" w:sz="0" w:space="0" w:color="auto"/>
            <w:bottom w:val="none" w:sz="0" w:space="0" w:color="auto"/>
            <w:right w:val="none" w:sz="0" w:space="0" w:color="auto"/>
          </w:divBdr>
        </w:div>
        <w:div w:id="1257791360">
          <w:marLeft w:val="0"/>
          <w:marRight w:val="0"/>
          <w:marTop w:val="0"/>
          <w:marBottom w:val="0"/>
          <w:divBdr>
            <w:top w:val="none" w:sz="0" w:space="0" w:color="auto"/>
            <w:left w:val="none" w:sz="0" w:space="0" w:color="auto"/>
            <w:bottom w:val="none" w:sz="0" w:space="0" w:color="auto"/>
            <w:right w:val="none" w:sz="0" w:space="0" w:color="auto"/>
          </w:divBdr>
        </w:div>
        <w:div w:id="1260913312">
          <w:marLeft w:val="0"/>
          <w:marRight w:val="0"/>
          <w:marTop w:val="0"/>
          <w:marBottom w:val="0"/>
          <w:divBdr>
            <w:top w:val="none" w:sz="0" w:space="0" w:color="auto"/>
            <w:left w:val="none" w:sz="0" w:space="0" w:color="auto"/>
            <w:bottom w:val="none" w:sz="0" w:space="0" w:color="auto"/>
            <w:right w:val="none" w:sz="0" w:space="0" w:color="auto"/>
          </w:divBdr>
        </w:div>
        <w:div w:id="1262102904">
          <w:marLeft w:val="0"/>
          <w:marRight w:val="0"/>
          <w:marTop w:val="0"/>
          <w:marBottom w:val="0"/>
          <w:divBdr>
            <w:top w:val="none" w:sz="0" w:space="0" w:color="auto"/>
            <w:left w:val="none" w:sz="0" w:space="0" w:color="auto"/>
            <w:bottom w:val="none" w:sz="0" w:space="0" w:color="auto"/>
            <w:right w:val="none" w:sz="0" w:space="0" w:color="auto"/>
          </w:divBdr>
        </w:div>
        <w:div w:id="1267036365">
          <w:marLeft w:val="0"/>
          <w:marRight w:val="0"/>
          <w:marTop w:val="0"/>
          <w:marBottom w:val="0"/>
          <w:divBdr>
            <w:top w:val="none" w:sz="0" w:space="0" w:color="auto"/>
            <w:left w:val="none" w:sz="0" w:space="0" w:color="auto"/>
            <w:bottom w:val="none" w:sz="0" w:space="0" w:color="auto"/>
            <w:right w:val="none" w:sz="0" w:space="0" w:color="auto"/>
          </w:divBdr>
        </w:div>
        <w:div w:id="1270622179">
          <w:marLeft w:val="0"/>
          <w:marRight w:val="0"/>
          <w:marTop w:val="0"/>
          <w:marBottom w:val="0"/>
          <w:divBdr>
            <w:top w:val="none" w:sz="0" w:space="0" w:color="auto"/>
            <w:left w:val="none" w:sz="0" w:space="0" w:color="auto"/>
            <w:bottom w:val="none" w:sz="0" w:space="0" w:color="auto"/>
            <w:right w:val="none" w:sz="0" w:space="0" w:color="auto"/>
          </w:divBdr>
        </w:div>
        <w:div w:id="1278759709">
          <w:marLeft w:val="0"/>
          <w:marRight w:val="0"/>
          <w:marTop w:val="0"/>
          <w:marBottom w:val="0"/>
          <w:divBdr>
            <w:top w:val="none" w:sz="0" w:space="0" w:color="auto"/>
            <w:left w:val="none" w:sz="0" w:space="0" w:color="auto"/>
            <w:bottom w:val="none" w:sz="0" w:space="0" w:color="auto"/>
            <w:right w:val="none" w:sz="0" w:space="0" w:color="auto"/>
          </w:divBdr>
        </w:div>
        <w:div w:id="1283271028">
          <w:marLeft w:val="0"/>
          <w:marRight w:val="0"/>
          <w:marTop w:val="0"/>
          <w:marBottom w:val="0"/>
          <w:divBdr>
            <w:top w:val="none" w:sz="0" w:space="0" w:color="auto"/>
            <w:left w:val="none" w:sz="0" w:space="0" w:color="auto"/>
            <w:bottom w:val="none" w:sz="0" w:space="0" w:color="auto"/>
            <w:right w:val="none" w:sz="0" w:space="0" w:color="auto"/>
          </w:divBdr>
        </w:div>
        <w:div w:id="1283421035">
          <w:marLeft w:val="0"/>
          <w:marRight w:val="0"/>
          <w:marTop w:val="0"/>
          <w:marBottom w:val="0"/>
          <w:divBdr>
            <w:top w:val="none" w:sz="0" w:space="0" w:color="auto"/>
            <w:left w:val="none" w:sz="0" w:space="0" w:color="auto"/>
            <w:bottom w:val="none" w:sz="0" w:space="0" w:color="auto"/>
            <w:right w:val="none" w:sz="0" w:space="0" w:color="auto"/>
          </w:divBdr>
        </w:div>
        <w:div w:id="1285304118">
          <w:marLeft w:val="0"/>
          <w:marRight w:val="0"/>
          <w:marTop w:val="0"/>
          <w:marBottom w:val="0"/>
          <w:divBdr>
            <w:top w:val="none" w:sz="0" w:space="0" w:color="auto"/>
            <w:left w:val="none" w:sz="0" w:space="0" w:color="auto"/>
            <w:bottom w:val="none" w:sz="0" w:space="0" w:color="auto"/>
            <w:right w:val="none" w:sz="0" w:space="0" w:color="auto"/>
          </w:divBdr>
        </w:div>
        <w:div w:id="1287348926">
          <w:marLeft w:val="0"/>
          <w:marRight w:val="0"/>
          <w:marTop w:val="0"/>
          <w:marBottom w:val="0"/>
          <w:divBdr>
            <w:top w:val="none" w:sz="0" w:space="0" w:color="auto"/>
            <w:left w:val="none" w:sz="0" w:space="0" w:color="auto"/>
            <w:bottom w:val="none" w:sz="0" w:space="0" w:color="auto"/>
            <w:right w:val="none" w:sz="0" w:space="0" w:color="auto"/>
          </w:divBdr>
        </w:div>
        <w:div w:id="1290628588">
          <w:marLeft w:val="0"/>
          <w:marRight w:val="0"/>
          <w:marTop w:val="0"/>
          <w:marBottom w:val="0"/>
          <w:divBdr>
            <w:top w:val="none" w:sz="0" w:space="0" w:color="auto"/>
            <w:left w:val="none" w:sz="0" w:space="0" w:color="auto"/>
            <w:bottom w:val="none" w:sz="0" w:space="0" w:color="auto"/>
            <w:right w:val="none" w:sz="0" w:space="0" w:color="auto"/>
          </w:divBdr>
        </w:div>
        <w:div w:id="1290891683">
          <w:marLeft w:val="0"/>
          <w:marRight w:val="0"/>
          <w:marTop w:val="0"/>
          <w:marBottom w:val="0"/>
          <w:divBdr>
            <w:top w:val="none" w:sz="0" w:space="0" w:color="auto"/>
            <w:left w:val="none" w:sz="0" w:space="0" w:color="auto"/>
            <w:bottom w:val="none" w:sz="0" w:space="0" w:color="auto"/>
            <w:right w:val="none" w:sz="0" w:space="0" w:color="auto"/>
          </w:divBdr>
        </w:div>
        <w:div w:id="1292052390">
          <w:marLeft w:val="0"/>
          <w:marRight w:val="0"/>
          <w:marTop w:val="0"/>
          <w:marBottom w:val="0"/>
          <w:divBdr>
            <w:top w:val="none" w:sz="0" w:space="0" w:color="auto"/>
            <w:left w:val="none" w:sz="0" w:space="0" w:color="auto"/>
            <w:bottom w:val="none" w:sz="0" w:space="0" w:color="auto"/>
            <w:right w:val="none" w:sz="0" w:space="0" w:color="auto"/>
          </w:divBdr>
        </w:div>
        <w:div w:id="1292712080">
          <w:marLeft w:val="0"/>
          <w:marRight w:val="0"/>
          <w:marTop w:val="0"/>
          <w:marBottom w:val="0"/>
          <w:divBdr>
            <w:top w:val="none" w:sz="0" w:space="0" w:color="auto"/>
            <w:left w:val="none" w:sz="0" w:space="0" w:color="auto"/>
            <w:bottom w:val="none" w:sz="0" w:space="0" w:color="auto"/>
            <w:right w:val="none" w:sz="0" w:space="0" w:color="auto"/>
          </w:divBdr>
        </w:div>
        <w:div w:id="1295333793">
          <w:marLeft w:val="0"/>
          <w:marRight w:val="0"/>
          <w:marTop w:val="0"/>
          <w:marBottom w:val="0"/>
          <w:divBdr>
            <w:top w:val="none" w:sz="0" w:space="0" w:color="auto"/>
            <w:left w:val="none" w:sz="0" w:space="0" w:color="auto"/>
            <w:bottom w:val="none" w:sz="0" w:space="0" w:color="auto"/>
            <w:right w:val="none" w:sz="0" w:space="0" w:color="auto"/>
          </w:divBdr>
        </w:div>
        <w:div w:id="1298073645">
          <w:marLeft w:val="0"/>
          <w:marRight w:val="0"/>
          <w:marTop w:val="0"/>
          <w:marBottom w:val="0"/>
          <w:divBdr>
            <w:top w:val="none" w:sz="0" w:space="0" w:color="auto"/>
            <w:left w:val="none" w:sz="0" w:space="0" w:color="auto"/>
            <w:bottom w:val="none" w:sz="0" w:space="0" w:color="auto"/>
            <w:right w:val="none" w:sz="0" w:space="0" w:color="auto"/>
          </w:divBdr>
        </w:div>
        <w:div w:id="1299073212">
          <w:marLeft w:val="0"/>
          <w:marRight w:val="0"/>
          <w:marTop w:val="0"/>
          <w:marBottom w:val="0"/>
          <w:divBdr>
            <w:top w:val="none" w:sz="0" w:space="0" w:color="auto"/>
            <w:left w:val="none" w:sz="0" w:space="0" w:color="auto"/>
            <w:bottom w:val="none" w:sz="0" w:space="0" w:color="auto"/>
            <w:right w:val="none" w:sz="0" w:space="0" w:color="auto"/>
          </w:divBdr>
        </w:div>
        <w:div w:id="1303777854">
          <w:marLeft w:val="0"/>
          <w:marRight w:val="0"/>
          <w:marTop w:val="0"/>
          <w:marBottom w:val="0"/>
          <w:divBdr>
            <w:top w:val="none" w:sz="0" w:space="0" w:color="auto"/>
            <w:left w:val="none" w:sz="0" w:space="0" w:color="auto"/>
            <w:bottom w:val="none" w:sz="0" w:space="0" w:color="auto"/>
            <w:right w:val="none" w:sz="0" w:space="0" w:color="auto"/>
          </w:divBdr>
        </w:div>
        <w:div w:id="1303850625">
          <w:marLeft w:val="0"/>
          <w:marRight w:val="0"/>
          <w:marTop w:val="0"/>
          <w:marBottom w:val="0"/>
          <w:divBdr>
            <w:top w:val="none" w:sz="0" w:space="0" w:color="auto"/>
            <w:left w:val="none" w:sz="0" w:space="0" w:color="auto"/>
            <w:bottom w:val="none" w:sz="0" w:space="0" w:color="auto"/>
            <w:right w:val="none" w:sz="0" w:space="0" w:color="auto"/>
          </w:divBdr>
        </w:div>
        <w:div w:id="1309437027">
          <w:marLeft w:val="0"/>
          <w:marRight w:val="0"/>
          <w:marTop w:val="0"/>
          <w:marBottom w:val="0"/>
          <w:divBdr>
            <w:top w:val="none" w:sz="0" w:space="0" w:color="auto"/>
            <w:left w:val="none" w:sz="0" w:space="0" w:color="auto"/>
            <w:bottom w:val="none" w:sz="0" w:space="0" w:color="auto"/>
            <w:right w:val="none" w:sz="0" w:space="0" w:color="auto"/>
          </w:divBdr>
        </w:div>
        <w:div w:id="1310089004">
          <w:marLeft w:val="0"/>
          <w:marRight w:val="0"/>
          <w:marTop w:val="0"/>
          <w:marBottom w:val="0"/>
          <w:divBdr>
            <w:top w:val="none" w:sz="0" w:space="0" w:color="auto"/>
            <w:left w:val="none" w:sz="0" w:space="0" w:color="auto"/>
            <w:bottom w:val="none" w:sz="0" w:space="0" w:color="auto"/>
            <w:right w:val="none" w:sz="0" w:space="0" w:color="auto"/>
          </w:divBdr>
        </w:div>
        <w:div w:id="1313145483">
          <w:marLeft w:val="0"/>
          <w:marRight w:val="0"/>
          <w:marTop w:val="0"/>
          <w:marBottom w:val="0"/>
          <w:divBdr>
            <w:top w:val="none" w:sz="0" w:space="0" w:color="auto"/>
            <w:left w:val="none" w:sz="0" w:space="0" w:color="auto"/>
            <w:bottom w:val="none" w:sz="0" w:space="0" w:color="auto"/>
            <w:right w:val="none" w:sz="0" w:space="0" w:color="auto"/>
          </w:divBdr>
        </w:div>
        <w:div w:id="1314725548">
          <w:marLeft w:val="0"/>
          <w:marRight w:val="0"/>
          <w:marTop w:val="0"/>
          <w:marBottom w:val="0"/>
          <w:divBdr>
            <w:top w:val="none" w:sz="0" w:space="0" w:color="auto"/>
            <w:left w:val="none" w:sz="0" w:space="0" w:color="auto"/>
            <w:bottom w:val="none" w:sz="0" w:space="0" w:color="auto"/>
            <w:right w:val="none" w:sz="0" w:space="0" w:color="auto"/>
          </w:divBdr>
        </w:div>
        <w:div w:id="1318076589">
          <w:marLeft w:val="0"/>
          <w:marRight w:val="0"/>
          <w:marTop w:val="0"/>
          <w:marBottom w:val="0"/>
          <w:divBdr>
            <w:top w:val="none" w:sz="0" w:space="0" w:color="auto"/>
            <w:left w:val="none" w:sz="0" w:space="0" w:color="auto"/>
            <w:bottom w:val="none" w:sz="0" w:space="0" w:color="auto"/>
            <w:right w:val="none" w:sz="0" w:space="0" w:color="auto"/>
          </w:divBdr>
        </w:div>
        <w:div w:id="1319115806">
          <w:marLeft w:val="0"/>
          <w:marRight w:val="0"/>
          <w:marTop w:val="0"/>
          <w:marBottom w:val="0"/>
          <w:divBdr>
            <w:top w:val="none" w:sz="0" w:space="0" w:color="auto"/>
            <w:left w:val="none" w:sz="0" w:space="0" w:color="auto"/>
            <w:bottom w:val="none" w:sz="0" w:space="0" w:color="auto"/>
            <w:right w:val="none" w:sz="0" w:space="0" w:color="auto"/>
          </w:divBdr>
        </w:div>
        <w:div w:id="1328944429">
          <w:marLeft w:val="0"/>
          <w:marRight w:val="0"/>
          <w:marTop w:val="0"/>
          <w:marBottom w:val="0"/>
          <w:divBdr>
            <w:top w:val="none" w:sz="0" w:space="0" w:color="auto"/>
            <w:left w:val="none" w:sz="0" w:space="0" w:color="auto"/>
            <w:bottom w:val="none" w:sz="0" w:space="0" w:color="auto"/>
            <w:right w:val="none" w:sz="0" w:space="0" w:color="auto"/>
          </w:divBdr>
        </w:div>
        <w:div w:id="1329671863">
          <w:marLeft w:val="0"/>
          <w:marRight w:val="0"/>
          <w:marTop w:val="0"/>
          <w:marBottom w:val="0"/>
          <w:divBdr>
            <w:top w:val="none" w:sz="0" w:space="0" w:color="auto"/>
            <w:left w:val="none" w:sz="0" w:space="0" w:color="auto"/>
            <w:bottom w:val="none" w:sz="0" w:space="0" w:color="auto"/>
            <w:right w:val="none" w:sz="0" w:space="0" w:color="auto"/>
          </w:divBdr>
        </w:div>
        <w:div w:id="1331104831">
          <w:marLeft w:val="0"/>
          <w:marRight w:val="0"/>
          <w:marTop w:val="0"/>
          <w:marBottom w:val="0"/>
          <w:divBdr>
            <w:top w:val="none" w:sz="0" w:space="0" w:color="auto"/>
            <w:left w:val="none" w:sz="0" w:space="0" w:color="auto"/>
            <w:bottom w:val="none" w:sz="0" w:space="0" w:color="auto"/>
            <w:right w:val="none" w:sz="0" w:space="0" w:color="auto"/>
          </w:divBdr>
        </w:div>
        <w:div w:id="1331132087">
          <w:marLeft w:val="0"/>
          <w:marRight w:val="0"/>
          <w:marTop w:val="0"/>
          <w:marBottom w:val="0"/>
          <w:divBdr>
            <w:top w:val="none" w:sz="0" w:space="0" w:color="auto"/>
            <w:left w:val="none" w:sz="0" w:space="0" w:color="auto"/>
            <w:bottom w:val="none" w:sz="0" w:space="0" w:color="auto"/>
            <w:right w:val="none" w:sz="0" w:space="0" w:color="auto"/>
          </w:divBdr>
        </w:div>
        <w:div w:id="1331371238">
          <w:marLeft w:val="0"/>
          <w:marRight w:val="0"/>
          <w:marTop w:val="0"/>
          <w:marBottom w:val="0"/>
          <w:divBdr>
            <w:top w:val="none" w:sz="0" w:space="0" w:color="auto"/>
            <w:left w:val="none" w:sz="0" w:space="0" w:color="auto"/>
            <w:bottom w:val="none" w:sz="0" w:space="0" w:color="auto"/>
            <w:right w:val="none" w:sz="0" w:space="0" w:color="auto"/>
          </w:divBdr>
        </w:div>
        <w:div w:id="1331450254">
          <w:marLeft w:val="0"/>
          <w:marRight w:val="0"/>
          <w:marTop w:val="0"/>
          <w:marBottom w:val="0"/>
          <w:divBdr>
            <w:top w:val="none" w:sz="0" w:space="0" w:color="auto"/>
            <w:left w:val="none" w:sz="0" w:space="0" w:color="auto"/>
            <w:bottom w:val="none" w:sz="0" w:space="0" w:color="auto"/>
            <w:right w:val="none" w:sz="0" w:space="0" w:color="auto"/>
          </w:divBdr>
        </w:div>
        <w:div w:id="1331565549">
          <w:marLeft w:val="0"/>
          <w:marRight w:val="0"/>
          <w:marTop w:val="0"/>
          <w:marBottom w:val="0"/>
          <w:divBdr>
            <w:top w:val="none" w:sz="0" w:space="0" w:color="auto"/>
            <w:left w:val="none" w:sz="0" w:space="0" w:color="auto"/>
            <w:bottom w:val="none" w:sz="0" w:space="0" w:color="auto"/>
            <w:right w:val="none" w:sz="0" w:space="0" w:color="auto"/>
          </w:divBdr>
        </w:div>
        <w:div w:id="1333029392">
          <w:marLeft w:val="0"/>
          <w:marRight w:val="0"/>
          <w:marTop w:val="0"/>
          <w:marBottom w:val="0"/>
          <w:divBdr>
            <w:top w:val="none" w:sz="0" w:space="0" w:color="auto"/>
            <w:left w:val="none" w:sz="0" w:space="0" w:color="auto"/>
            <w:bottom w:val="none" w:sz="0" w:space="0" w:color="auto"/>
            <w:right w:val="none" w:sz="0" w:space="0" w:color="auto"/>
          </w:divBdr>
        </w:div>
        <w:div w:id="1335841624">
          <w:marLeft w:val="0"/>
          <w:marRight w:val="0"/>
          <w:marTop w:val="0"/>
          <w:marBottom w:val="0"/>
          <w:divBdr>
            <w:top w:val="none" w:sz="0" w:space="0" w:color="auto"/>
            <w:left w:val="none" w:sz="0" w:space="0" w:color="auto"/>
            <w:bottom w:val="none" w:sz="0" w:space="0" w:color="auto"/>
            <w:right w:val="none" w:sz="0" w:space="0" w:color="auto"/>
          </w:divBdr>
        </w:div>
        <w:div w:id="1336035418">
          <w:marLeft w:val="0"/>
          <w:marRight w:val="0"/>
          <w:marTop w:val="0"/>
          <w:marBottom w:val="0"/>
          <w:divBdr>
            <w:top w:val="none" w:sz="0" w:space="0" w:color="auto"/>
            <w:left w:val="none" w:sz="0" w:space="0" w:color="auto"/>
            <w:bottom w:val="none" w:sz="0" w:space="0" w:color="auto"/>
            <w:right w:val="none" w:sz="0" w:space="0" w:color="auto"/>
          </w:divBdr>
        </w:div>
        <w:div w:id="1337882934">
          <w:marLeft w:val="0"/>
          <w:marRight w:val="0"/>
          <w:marTop w:val="0"/>
          <w:marBottom w:val="0"/>
          <w:divBdr>
            <w:top w:val="none" w:sz="0" w:space="0" w:color="auto"/>
            <w:left w:val="none" w:sz="0" w:space="0" w:color="auto"/>
            <w:bottom w:val="none" w:sz="0" w:space="0" w:color="auto"/>
            <w:right w:val="none" w:sz="0" w:space="0" w:color="auto"/>
          </w:divBdr>
        </w:div>
        <w:div w:id="1338852032">
          <w:marLeft w:val="0"/>
          <w:marRight w:val="0"/>
          <w:marTop w:val="0"/>
          <w:marBottom w:val="0"/>
          <w:divBdr>
            <w:top w:val="none" w:sz="0" w:space="0" w:color="auto"/>
            <w:left w:val="none" w:sz="0" w:space="0" w:color="auto"/>
            <w:bottom w:val="none" w:sz="0" w:space="0" w:color="auto"/>
            <w:right w:val="none" w:sz="0" w:space="0" w:color="auto"/>
          </w:divBdr>
        </w:div>
        <w:div w:id="1341277686">
          <w:marLeft w:val="0"/>
          <w:marRight w:val="0"/>
          <w:marTop w:val="0"/>
          <w:marBottom w:val="0"/>
          <w:divBdr>
            <w:top w:val="none" w:sz="0" w:space="0" w:color="auto"/>
            <w:left w:val="none" w:sz="0" w:space="0" w:color="auto"/>
            <w:bottom w:val="none" w:sz="0" w:space="0" w:color="auto"/>
            <w:right w:val="none" w:sz="0" w:space="0" w:color="auto"/>
          </w:divBdr>
        </w:div>
        <w:div w:id="1341932320">
          <w:marLeft w:val="0"/>
          <w:marRight w:val="0"/>
          <w:marTop w:val="0"/>
          <w:marBottom w:val="0"/>
          <w:divBdr>
            <w:top w:val="none" w:sz="0" w:space="0" w:color="auto"/>
            <w:left w:val="none" w:sz="0" w:space="0" w:color="auto"/>
            <w:bottom w:val="none" w:sz="0" w:space="0" w:color="auto"/>
            <w:right w:val="none" w:sz="0" w:space="0" w:color="auto"/>
          </w:divBdr>
        </w:div>
        <w:div w:id="1346128640">
          <w:marLeft w:val="0"/>
          <w:marRight w:val="0"/>
          <w:marTop w:val="0"/>
          <w:marBottom w:val="0"/>
          <w:divBdr>
            <w:top w:val="none" w:sz="0" w:space="0" w:color="auto"/>
            <w:left w:val="none" w:sz="0" w:space="0" w:color="auto"/>
            <w:bottom w:val="none" w:sz="0" w:space="0" w:color="auto"/>
            <w:right w:val="none" w:sz="0" w:space="0" w:color="auto"/>
          </w:divBdr>
        </w:div>
        <w:div w:id="1347831886">
          <w:marLeft w:val="0"/>
          <w:marRight w:val="0"/>
          <w:marTop w:val="0"/>
          <w:marBottom w:val="0"/>
          <w:divBdr>
            <w:top w:val="none" w:sz="0" w:space="0" w:color="auto"/>
            <w:left w:val="none" w:sz="0" w:space="0" w:color="auto"/>
            <w:bottom w:val="none" w:sz="0" w:space="0" w:color="auto"/>
            <w:right w:val="none" w:sz="0" w:space="0" w:color="auto"/>
          </w:divBdr>
        </w:div>
        <w:div w:id="1363898566">
          <w:marLeft w:val="0"/>
          <w:marRight w:val="0"/>
          <w:marTop w:val="0"/>
          <w:marBottom w:val="0"/>
          <w:divBdr>
            <w:top w:val="none" w:sz="0" w:space="0" w:color="auto"/>
            <w:left w:val="none" w:sz="0" w:space="0" w:color="auto"/>
            <w:bottom w:val="none" w:sz="0" w:space="0" w:color="auto"/>
            <w:right w:val="none" w:sz="0" w:space="0" w:color="auto"/>
          </w:divBdr>
        </w:div>
        <w:div w:id="1366247036">
          <w:marLeft w:val="0"/>
          <w:marRight w:val="0"/>
          <w:marTop w:val="0"/>
          <w:marBottom w:val="0"/>
          <w:divBdr>
            <w:top w:val="none" w:sz="0" w:space="0" w:color="auto"/>
            <w:left w:val="none" w:sz="0" w:space="0" w:color="auto"/>
            <w:bottom w:val="none" w:sz="0" w:space="0" w:color="auto"/>
            <w:right w:val="none" w:sz="0" w:space="0" w:color="auto"/>
          </w:divBdr>
        </w:div>
        <w:div w:id="1367832982">
          <w:marLeft w:val="0"/>
          <w:marRight w:val="0"/>
          <w:marTop w:val="0"/>
          <w:marBottom w:val="0"/>
          <w:divBdr>
            <w:top w:val="none" w:sz="0" w:space="0" w:color="auto"/>
            <w:left w:val="none" w:sz="0" w:space="0" w:color="auto"/>
            <w:bottom w:val="none" w:sz="0" w:space="0" w:color="auto"/>
            <w:right w:val="none" w:sz="0" w:space="0" w:color="auto"/>
          </w:divBdr>
        </w:div>
        <w:div w:id="1368288910">
          <w:marLeft w:val="0"/>
          <w:marRight w:val="0"/>
          <w:marTop w:val="0"/>
          <w:marBottom w:val="0"/>
          <w:divBdr>
            <w:top w:val="none" w:sz="0" w:space="0" w:color="auto"/>
            <w:left w:val="none" w:sz="0" w:space="0" w:color="auto"/>
            <w:bottom w:val="none" w:sz="0" w:space="0" w:color="auto"/>
            <w:right w:val="none" w:sz="0" w:space="0" w:color="auto"/>
          </w:divBdr>
        </w:div>
        <w:div w:id="1369064992">
          <w:marLeft w:val="0"/>
          <w:marRight w:val="0"/>
          <w:marTop w:val="0"/>
          <w:marBottom w:val="0"/>
          <w:divBdr>
            <w:top w:val="none" w:sz="0" w:space="0" w:color="auto"/>
            <w:left w:val="none" w:sz="0" w:space="0" w:color="auto"/>
            <w:bottom w:val="none" w:sz="0" w:space="0" w:color="auto"/>
            <w:right w:val="none" w:sz="0" w:space="0" w:color="auto"/>
          </w:divBdr>
        </w:div>
        <w:div w:id="1370837689">
          <w:marLeft w:val="0"/>
          <w:marRight w:val="0"/>
          <w:marTop w:val="0"/>
          <w:marBottom w:val="0"/>
          <w:divBdr>
            <w:top w:val="none" w:sz="0" w:space="0" w:color="auto"/>
            <w:left w:val="none" w:sz="0" w:space="0" w:color="auto"/>
            <w:bottom w:val="none" w:sz="0" w:space="0" w:color="auto"/>
            <w:right w:val="none" w:sz="0" w:space="0" w:color="auto"/>
          </w:divBdr>
        </w:div>
        <w:div w:id="1371538026">
          <w:marLeft w:val="0"/>
          <w:marRight w:val="0"/>
          <w:marTop w:val="0"/>
          <w:marBottom w:val="0"/>
          <w:divBdr>
            <w:top w:val="none" w:sz="0" w:space="0" w:color="auto"/>
            <w:left w:val="none" w:sz="0" w:space="0" w:color="auto"/>
            <w:bottom w:val="none" w:sz="0" w:space="0" w:color="auto"/>
            <w:right w:val="none" w:sz="0" w:space="0" w:color="auto"/>
          </w:divBdr>
        </w:div>
        <w:div w:id="1374692701">
          <w:marLeft w:val="0"/>
          <w:marRight w:val="0"/>
          <w:marTop w:val="0"/>
          <w:marBottom w:val="0"/>
          <w:divBdr>
            <w:top w:val="none" w:sz="0" w:space="0" w:color="auto"/>
            <w:left w:val="none" w:sz="0" w:space="0" w:color="auto"/>
            <w:bottom w:val="none" w:sz="0" w:space="0" w:color="auto"/>
            <w:right w:val="none" w:sz="0" w:space="0" w:color="auto"/>
          </w:divBdr>
        </w:div>
        <w:div w:id="1377463773">
          <w:marLeft w:val="0"/>
          <w:marRight w:val="0"/>
          <w:marTop w:val="0"/>
          <w:marBottom w:val="0"/>
          <w:divBdr>
            <w:top w:val="none" w:sz="0" w:space="0" w:color="auto"/>
            <w:left w:val="none" w:sz="0" w:space="0" w:color="auto"/>
            <w:bottom w:val="none" w:sz="0" w:space="0" w:color="auto"/>
            <w:right w:val="none" w:sz="0" w:space="0" w:color="auto"/>
          </w:divBdr>
        </w:div>
        <w:div w:id="1379432286">
          <w:marLeft w:val="0"/>
          <w:marRight w:val="0"/>
          <w:marTop w:val="0"/>
          <w:marBottom w:val="0"/>
          <w:divBdr>
            <w:top w:val="none" w:sz="0" w:space="0" w:color="auto"/>
            <w:left w:val="none" w:sz="0" w:space="0" w:color="auto"/>
            <w:bottom w:val="none" w:sz="0" w:space="0" w:color="auto"/>
            <w:right w:val="none" w:sz="0" w:space="0" w:color="auto"/>
          </w:divBdr>
        </w:div>
        <w:div w:id="1379476392">
          <w:marLeft w:val="0"/>
          <w:marRight w:val="0"/>
          <w:marTop w:val="0"/>
          <w:marBottom w:val="0"/>
          <w:divBdr>
            <w:top w:val="none" w:sz="0" w:space="0" w:color="auto"/>
            <w:left w:val="none" w:sz="0" w:space="0" w:color="auto"/>
            <w:bottom w:val="none" w:sz="0" w:space="0" w:color="auto"/>
            <w:right w:val="none" w:sz="0" w:space="0" w:color="auto"/>
          </w:divBdr>
        </w:div>
        <w:div w:id="1385717060">
          <w:marLeft w:val="0"/>
          <w:marRight w:val="0"/>
          <w:marTop w:val="0"/>
          <w:marBottom w:val="0"/>
          <w:divBdr>
            <w:top w:val="none" w:sz="0" w:space="0" w:color="auto"/>
            <w:left w:val="none" w:sz="0" w:space="0" w:color="auto"/>
            <w:bottom w:val="none" w:sz="0" w:space="0" w:color="auto"/>
            <w:right w:val="none" w:sz="0" w:space="0" w:color="auto"/>
          </w:divBdr>
        </w:div>
        <w:div w:id="1391880170">
          <w:marLeft w:val="0"/>
          <w:marRight w:val="0"/>
          <w:marTop w:val="0"/>
          <w:marBottom w:val="0"/>
          <w:divBdr>
            <w:top w:val="none" w:sz="0" w:space="0" w:color="auto"/>
            <w:left w:val="none" w:sz="0" w:space="0" w:color="auto"/>
            <w:bottom w:val="none" w:sz="0" w:space="0" w:color="auto"/>
            <w:right w:val="none" w:sz="0" w:space="0" w:color="auto"/>
          </w:divBdr>
        </w:div>
        <w:div w:id="1392272337">
          <w:marLeft w:val="0"/>
          <w:marRight w:val="0"/>
          <w:marTop w:val="0"/>
          <w:marBottom w:val="0"/>
          <w:divBdr>
            <w:top w:val="none" w:sz="0" w:space="0" w:color="auto"/>
            <w:left w:val="none" w:sz="0" w:space="0" w:color="auto"/>
            <w:bottom w:val="none" w:sz="0" w:space="0" w:color="auto"/>
            <w:right w:val="none" w:sz="0" w:space="0" w:color="auto"/>
          </w:divBdr>
        </w:div>
        <w:div w:id="1392584301">
          <w:marLeft w:val="0"/>
          <w:marRight w:val="0"/>
          <w:marTop w:val="0"/>
          <w:marBottom w:val="0"/>
          <w:divBdr>
            <w:top w:val="none" w:sz="0" w:space="0" w:color="auto"/>
            <w:left w:val="none" w:sz="0" w:space="0" w:color="auto"/>
            <w:bottom w:val="none" w:sz="0" w:space="0" w:color="auto"/>
            <w:right w:val="none" w:sz="0" w:space="0" w:color="auto"/>
          </w:divBdr>
        </w:div>
        <w:div w:id="1396396954">
          <w:marLeft w:val="0"/>
          <w:marRight w:val="0"/>
          <w:marTop w:val="0"/>
          <w:marBottom w:val="0"/>
          <w:divBdr>
            <w:top w:val="none" w:sz="0" w:space="0" w:color="auto"/>
            <w:left w:val="none" w:sz="0" w:space="0" w:color="auto"/>
            <w:bottom w:val="none" w:sz="0" w:space="0" w:color="auto"/>
            <w:right w:val="none" w:sz="0" w:space="0" w:color="auto"/>
          </w:divBdr>
        </w:div>
        <w:div w:id="1400589523">
          <w:marLeft w:val="0"/>
          <w:marRight w:val="0"/>
          <w:marTop w:val="0"/>
          <w:marBottom w:val="0"/>
          <w:divBdr>
            <w:top w:val="none" w:sz="0" w:space="0" w:color="auto"/>
            <w:left w:val="none" w:sz="0" w:space="0" w:color="auto"/>
            <w:bottom w:val="none" w:sz="0" w:space="0" w:color="auto"/>
            <w:right w:val="none" w:sz="0" w:space="0" w:color="auto"/>
          </w:divBdr>
        </w:div>
        <w:div w:id="1407190362">
          <w:marLeft w:val="0"/>
          <w:marRight w:val="0"/>
          <w:marTop w:val="0"/>
          <w:marBottom w:val="0"/>
          <w:divBdr>
            <w:top w:val="none" w:sz="0" w:space="0" w:color="auto"/>
            <w:left w:val="none" w:sz="0" w:space="0" w:color="auto"/>
            <w:bottom w:val="none" w:sz="0" w:space="0" w:color="auto"/>
            <w:right w:val="none" w:sz="0" w:space="0" w:color="auto"/>
          </w:divBdr>
        </w:div>
        <w:div w:id="1410081006">
          <w:marLeft w:val="0"/>
          <w:marRight w:val="0"/>
          <w:marTop w:val="0"/>
          <w:marBottom w:val="0"/>
          <w:divBdr>
            <w:top w:val="none" w:sz="0" w:space="0" w:color="auto"/>
            <w:left w:val="none" w:sz="0" w:space="0" w:color="auto"/>
            <w:bottom w:val="none" w:sz="0" w:space="0" w:color="auto"/>
            <w:right w:val="none" w:sz="0" w:space="0" w:color="auto"/>
          </w:divBdr>
        </w:div>
        <w:div w:id="1412577849">
          <w:marLeft w:val="0"/>
          <w:marRight w:val="0"/>
          <w:marTop w:val="0"/>
          <w:marBottom w:val="0"/>
          <w:divBdr>
            <w:top w:val="none" w:sz="0" w:space="0" w:color="auto"/>
            <w:left w:val="none" w:sz="0" w:space="0" w:color="auto"/>
            <w:bottom w:val="none" w:sz="0" w:space="0" w:color="auto"/>
            <w:right w:val="none" w:sz="0" w:space="0" w:color="auto"/>
          </w:divBdr>
        </w:div>
        <w:div w:id="1412973285">
          <w:marLeft w:val="0"/>
          <w:marRight w:val="0"/>
          <w:marTop w:val="0"/>
          <w:marBottom w:val="0"/>
          <w:divBdr>
            <w:top w:val="none" w:sz="0" w:space="0" w:color="auto"/>
            <w:left w:val="none" w:sz="0" w:space="0" w:color="auto"/>
            <w:bottom w:val="none" w:sz="0" w:space="0" w:color="auto"/>
            <w:right w:val="none" w:sz="0" w:space="0" w:color="auto"/>
          </w:divBdr>
        </w:div>
        <w:div w:id="1413773650">
          <w:marLeft w:val="0"/>
          <w:marRight w:val="0"/>
          <w:marTop w:val="0"/>
          <w:marBottom w:val="0"/>
          <w:divBdr>
            <w:top w:val="none" w:sz="0" w:space="0" w:color="auto"/>
            <w:left w:val="none" w:sz="0" w:space="0" w:color="auto"/>
            <w:bottom w:val="none" w:sz="0" w:space="0" w:color="auto"/>
            <w:right w:val="none" w:sz="0" w:space="0" w:color="auto"/>
          </w:divBdr>
        </w:div>
        <w:div w:id="1420524592">
          <w:marLeft w:val="0"/>
          <w:marRight w:val="0"/>
          <w:marTop w:val="0"/>
          <w:marBottom w:val="0"/>
          <w:divBdr>
            <w:top w:val="none" w:sz="0" w:space="0" w:color="auto"/>
            <w:left w:val="none" w:sz="0" w:space="0" w:color="auto"/>
            <w:bottom w:val="none" w:sz="0" w:space="0" w:color="auto"/>
            <w:right w:val="none" w:sz="0" w:space="0" w:color="auto"/>
          </w:divBdr>
        </w:div>
        <w:div w:id="1424843485">
          <w:marLeft w:val="0"/>
          <w:marRight w:val="0"/>
          <w:marTop w:val="0"/>
          <w:marBottom w:val="0"/>
          <w:divBdr>
            <w:top w:val="none" w:sz="0" w:space="0" w:color="auto"/>
            <w:left w:val="none" w:sz="0" w:space="0" w:color="auto"/>
            <w:bottom w:val="none" w:sz="0" w:space="0" w:color="auto"/>
            <w:right w:val="none" w:sz="0" w:space="0" w:color="auto"/>
          </w:divBdr>
        </w:div>
        <w:div w:id="1426682625">
          <w:marLeft w:val="0"/>
          <w:marRight w:val="0"/>
          <w:marTop w:val="0"/>
          <w:marBottom w:val="0"/>
          <w:divBdr>
            <w:top w:val="none" w:sz="0" w:space="0" w:color="auto"/>
            <w:left w:val="none" w:sz="0" w:space="0" w:color="auto"/>
            <w:bottom w:val="none" w:sz="0" w:space="0" w:color="auto"/>
            <w:right w:val="none" w:sz="0" w:space="0" w:color="auto"/>
          </w:divBdr>
        </w:div>
        <w:div w:id="1432704302">
          <w:marLeft w:val="0"/>
          <w:marRight w:val="0"/>
          <w:marTop w:val="0"/>
          <w:marBottom w:val="0"/>
          <w:divBdr>
            <w:top w:val="none" w:sz="0" w:space="0" w:color="auto"/>
            <w:left w:val="none" w:sz="0" w:space="0" w:color="auto"/>
            <w:bottom w:val="none" w:sz="0" w:space="0" w:color="auto"/>
            <w:right w:val="none" w:sz="0" w:space="0" w:color="auto"/>
          </w:divBdr>
        </w:div>
        <w:div w:id="1432969126">
          <w:marLeft w:val="0"/>
          <w:marRight w:val="0"/>
          <w:marTop w:val="0"/>
          <w:marBottom w:val="0"/>
          <w:divBdr>
            <w:top w:val="none" w:sz="0" w:space="0" w:color="auto"/>
            <w:left w:val="none" w:sz="0" w:space="0" w:color="auto"/>
            <w:bottom w:val="none" w:sz="0" w:space="0" w:color="auto"/>
            <w:right w:val="none" w:sz="0" w:space="0" w:color="auto"/>
          </w:divBdr>
        </w:div>
        <w:div w:id="1439254034">
          <w:marLeft w:val="0"/>
          <w:marRight w:val="0"/>
          <w:marTop w:val="0"/>
          <w:marBottom w:val="0"/>
          <w:divBdr>
            <w:top w:val="none" w:sz="0" w:space="0" w:color="auto"/>
            <w:left w:val="none" w:sz="0" w:space="0" w:color="auto"/>
            <w:bottom w:val="none" w:sz="0" w:space="0" w:color="auto"/>
            <w:right w:val="none" w:sz="0" w:space="0" w:color="auto"/>
          </w:divBdr>
        </w:div>
        <w:div w:id="1439523526">
          <w:marLeft w:val="0"/>
          <w:marRight w:val="0"/>
          <w:marTop w:val="0"/>
          <w:marBottom w:val="0"/>
          <w:divBdr>
            <w:top w:val="none" w:sz="0" w:space="0" w:color="auto"/>
            <w:left w:val="none" w:sz="0" w:space="0" w:color="auto"/>
            <w:bottom w:val="none" w:sz="0" w:space="0" w:color="auto"/>
            <w:right w:val="none" w:sz="0" w:space="0" w:color="auto"/>
          </w:divBdr>
        </w:div>
        <w:div w:id="1445344353">
          <w:marLeft w:val="0"/>
          <w:marRight w:val="0"/>
          <w:marTop w:val="0"/>
          <w:marBottom w:val="0"/>
          <w:divBdr>
            <w:top w:val="none" w:sz="0" w:space="0" w:color="auto"/>
            <w:left w:val="none" w:sz="0" w:space="0" w:color="auto"/>
            <w:bottom w:val="none" w:sz="0" w:space="0" w:color="auto"/>
            <w:right w:val="none" w:sz="0" w:space="0" w:color="auto"/>
          </w:divBdr>
        </w:div>
        <w:div w:id="1448310679">
          <w:marLeft w:val="0"/>
          <w:marRight w:val="0"/>
          <w:marTop w:val="0"/>
          <w:marBottom w:val="0"/>
          <w:divBdr>
            <w:top w:val="none" w:sz="0" w:space="0" w:color="auto"/>
            <w:left w:val="none" w:sz="0" w:space="0" w:color="auto"/>
            <w:bottom w:val="none" w:sz="0" w:space="0" w:color="auto"/>
            <w:right w:val="none" w:sz="0" w:space="0" w:color="auto"/>
          </w:divBdr>
        </w:div>
        <w:div w:id="1452820479">
          <w:marLeft w:val="0"/>
          <w:marRight w:val="0"/>
          <w:marTop w:val="0"/>
          <w:marBottom w:val="0"/>
          <w:divBdr>
            <w:top w:val="none" w:sz="0" w:space="0" w:color="auto"/>
            <w:left w:val="none" w:sz="0" w:space="0" w:color="auto"/>
            <w:bottom w:val="none" w:sz="0" w:space="0" w:color="auto"/>
            <w:right w:val="none" w:sz="0" w:space="0" w:color="auto"/>
          </w:divBdr>
        </w:div>
        <w:div w:id="1453750156">
          <w:marLeft w:val="0"/>
          <w:marRight w:val="0"/>
          <w:marTop w:val="0"/>
          <w:marBottom w:val="0"/>
          <w:divBdr>
            <w:top w:val="none" w:sz="0" w:space="0" w:color="auto"/>
            <w:left w:val="none" w:sz="0" w:space="0" w:color="auto"/>
            <w:bottom w:val="none" w:sz="0" w:space="0" w:color="auto"/>
            <w:right w:val="none" w:sz="0" w:space="0" w:color="auto"/>
          </w:divBdr>
        </w:div>
        <w:div w:id="1454519628">
          <w:marLeft w:val="0"/>
          <w:marRight w:val="0"/>
          <w:marTop w:val="0"/>
          <w:marBottom w:val="0"/>
          <w:divBdr>
            <w:top w:val="none" w:sz="0" w:space="0" w:color="auto"/>
            <w:left w:val="none" w:sz="0" w:space="0" w:color="auto"/>
            <w:bottom w:val="none" w:sz="0" w:space="0" w:color="auto"/>
            <w:right w:val="none" w:sz="0" w:space="0" w:color="auto"/>
          </w:divBdr>
        </w:div>
        <w:div w:id="1455757069">
          <w:marLeft w:val="0"/>
          <w:marRight w:val="0"/>
          <w:marTop w:val="0"/>
          <w:marBottom w:val="0"/>
          <w:divBdr>
            <w:top w:val="none" w:sz="0" w:space="0" w:color="auto"/>
            <w:left w:val="none" w:sz="0" w:space="0" w:color="auto"/>
            <w:bottom w:val="none" w:sz="0" w:space="0" w:color="auto"/>
            <w:right w:val="none" w:sz="0" w:space="0" w:color="auto"/>
          </w:divBdr>
        </w:div>
        <w:div w:id="1457336193">
          <w:marLeft w:val="0"/>
          <w:marRight w:val="0"/>
          <w:marTop w:val="0"/>
          <w:marBottom w:val="0"/>
          <w:divBdr>
            <w:top w:val="none" w:sz="0" w:space="0" w:color="auto"/>
            <w:left w:val="none" w:sz="0" w:space="0" w:color="auto"/>
            <w:bottom w:val="none" w:sz="0" w:space="0" w:color="auto"/>
            <w:right w:val="none" w:sz="0" w:space="0" w:color="auto"/>
          </w:divBdr>
        </w:div>
        <w:div w:id="1458524547">
          <w:marLeft w:val="0"/>
          <w:marRight w:val="0"/>
          <w:marTop w:val="0"/>
          <w:marBottom w:val="0"/>
          <w:divBdr>
            <w:top w:val="none" w:sz="0" w:space="0" w:color="auto"/>
            <w:left w:val="none" w:sz="0" w:space="0" w:color="auto"/>
            <w:bottom w:val="none" w:sz="0" w:space="0" w:color="auto"/>
            <w:right w:val="none" w:sz="0" w:space="0" w:color="auto"/>
          </w:divBdr>
        </w:div>
        <w:div w:id="1465807606">
          <w:marLeft w:val="0"/>
          <w:marRight w:val="0"/>
          <w:marTop w:val="0"/>
          <w:marBottom w:val="0"/>
          <w:divBdr>
            <w:top w:val="none" w:sz="0" w:space="0" w:color="auto"/>
            <w:left w:val="none" w:sz="0" w:space="0" w:color="auto"/>
            <w:bottom w:val="none" w:sz="0" w:space="0" w:color="auto"/>
            <w:right w:val="none" w:sz="0" w:space="0" w:color="auto"/>
          </w:divBdr>
        </w:div>
        <w:div w:id="1471748082">
          <w:marLeft w:val="0"/>
          <w:marRight w:val="0"/>
          <w:marTop w:val="0"/>
          <w:marBottom w:val="0"/>
          <w:divBdr>
            <w:top w:val="none" w:sz="0" w:space="0" w:color="auto"/>
            <w:left w:val="none" w:sz="0" w:space="0" w:color="auto"/>
            <w:bottom w:val="none" w:sz="0" w:space="0" w:color="auto"/>
            <w:right w:val="none" w:sz="0" w:space="0" w:color="auto"/>
          </w:divBdr>
        </w:div>
        <w:div w:id="1474324888">
          <w:marLeft w:val="0"/>
          <w:marRight w:val="0"/>
          <w:marTop w:val="0"/>
          <w:marBottom w:val="0"/>
          <w:divBdr>
            <w:top w:val="none" w:sz="0" w:space="0" w:color="auto"/>
            <w:left w:val="none" w:sz="0" w:space="0" w:color="auto"/>
            <w:bottom w:val="none" w:sz="0" w:space="0" w:color="auto"/>
            <w:right w:val="none" w:sz="0" w:space="0" w:color="auto"/>
          </w:divBdr>
        </w:div>
        <w:div w:id="1474638890">
          <w:marLeft w:val="0"/>
          <w:marRight w:val="0"/>
          <w:marTop w:val="0"/>
          <w:marBottom w:val="0"/>
          <w:divBdr>
            <w:top w:val="none" w:sz="0" w:space="0" w:color="auto"/>
            <w:left w:val="none" w:sz="0" w:space="0" w:color="auto"/>
            <w:bottom w:val="none" w:sz="0" w:space="0" w:color="auto"/>
            <w:right w:val="none" w:sz="0" w:space="0" w:color="auto"/>
          </w:divBdr>
        </w:div>
        <w:div w:id="1476677124">
          <w:marLeft w:val="0"/>
          <w:marRight w:val="0"/>
          <w:marTop w:val="0"/>
          <w:marBottom w:val="0"/>
          <w:divBdr>
            <w:top w:val="none" w:sz="0" w:space="0" w:color="auto"/>
            <w:left w:val="none" w:sz="0" w:space="0" w:color="auto"/>
            <w:bottom w:val="none" w:sz="0" w:space="0" w:color="auto"/>
            <w:right w:val="none" w:sz="0" w:space="0" w:color="auto"/>
          </w:divBdr>
        </w:div>
        <w:div w:id="1479154181">
          <w:marLeft w:val="0"/>
          <w:marRight w:val="0"/>
          <w:marTop w:val="0"/>
          <w:marBottom w:val="0"/>
          <w:divBdr>
            <w:top w:val="none" w:sz="0" w:space="0" w:color="auto"/>
            <w:left w:val="none" w:sz="0" w:space="0" w:color="auto"/>
            <w:bottom w:val="none" w:sz="0" w:space="0" w:color="auto"/>
            <w:right w:val="none" w:sz="0" w:space="0" w:color="auto"/>
          </w:divBdr>
        </w:div>
        <w:div w:id="1484201800">
          <w:marLeft w:val="0"/>
          <w:marRight w:val="0"/>
          <w:marTop w:val="0"/>
          <w:marBottom w:val="0"/>
          <w:divBdr>
            <w:top w:val="none" w:sz="0" w:space="0" w:color="auto"/>
            <w:left w:val="none" w:sz="0" w:space="0" w:color="auto"/>
            <w:bottom w:val="none" w:sz="0" w:space="0" w:color="auto"/>
            <w:right w:val="none" w:sz="0" w:space="0" w:color="auto"/>
          </w:divBdr>
        </w:div>
        <w:div w:id="1491554203">
          <w:marLeft w:val="0"/>
          <w:marRight w:val="0"/>
          <w:marTop w:val="0"/>
          <w:marBottom w:val="0"/>
          <w:divBdr>
            <w:top w:val="none" w:sz="0" w:space="0" w:color="auto"/>
            <w:left w:val="none" w:sz="0" w:space="0" w:color="auto"/>
            <w:bottom w:val="none" w:sz="0" w:space="0" w:color="auto"/>
            <w:right w:val="none" w:sz="0" w:space="0" w:color="auto"/>
          </w:divBdr>
        </w:div>
        <w:div w:id="1492674722">
          <w:marLeft w:val="0"/>
          <w:marRight w:val="0"/>
          <w:marTop w:val="0"/>
          <w:marBottom w:val="0"/>
          <w:divBdr>
            <w:top w:val="none" w:sz="0" w:space="0" w:color="auto"/>
            <w:left w:val="none" w:sz="0" w:space="0" w:color="auto"/>
            <w:bottom w:val="none" w:sz="0" w:space="0" w:color="auto"/>
            <w:right w:val="none" w:sz="0" w:space="0" w:color="auto"/>
          </w:divBdr>
        </w:div>
        <w:div w:id="1495485252">
          <w:marLeft w:val="0"/>
          <w:marRight w:val="0"/>
          <w:marTop w:val="0"/>
          <w:marBottom w:val="0"/>
          <w:divBdr>
            <w:top w:val="none" w:sz="0" w:space="0" w:color="auto"/>
            <w:left w:val="none" w:sz="0" w:space="0" w:color="auto"/>
            <w:bottom w:val="none" w:sz="0" w:space="0" w:color="auto"/>
            <w:right w:val="none" w:sz="0" w:space="0" w:color="auto"/>
          </w:divBdr>
        </w:div>
        <w:div w:id="1498422506">
          <w:marLeft w:val="0"/>
          <w:marRight w:val="0"/>
          <w:marTop w:val="0"/>
          <w:marBottom w:val="0"/>
          <w:divBdr>
            <w:top w:val="none" w:sz="0" w:space="0" w:color="auto"/>
            <w:left w:val="none" w:sz="0" w:space="0" w:color="auto"/>
            <w:bottom w:val="none" w:sz="0" w:space="0" w:color="auto"/>
            <w:right w:val="none" w:sz="0" w:space="0" w:color="auto"/>
          </w:divBdr>
        </w:div>
        <w:div w:id="1504592870">
          <w:marLeft w:val="0"/>
          <w:marRight w:val="0"/>
          <w:marTop w:val="0"/>
          <w:marBottom w:val="0"/>
          <w:divBdr>
            <w:top w:val="none" w:sz="0" w:space="0" w:color="auto"/>
            <w:left w:val="none" w:sz="0" w:space="0" w:color="auto"/>
            <w:bottom w:val="none" w:sz="0" w:space="0" w:color="auto"/>
            <w:right w:val="none" w:sz="0" w:space="0" w:color="auto"/>
          </w:divBdr>
        </w:div>
        <w:div w:id="1507288383">
          <w:marLeft w:val="0"/>
          <w:marRight w:val="0"/>
          <w:marTop w:val="0"/>
          <w:marBottom w:val="0"/>
          <w:divBdr>
            <w:top w:val="none" w:sz="0" w:space="0" w:color="auto"/>
            <w:left w:val="none" w:sz="0" w:space="0" w:color="auto"/>
            <w:bottom w:val="none" w:sz="0" w:space="0" w:color="auto"/>
            <w:right w:val="none" w:sz="0" w:space="0" w:color="auto"/>
          </w:divBdr>
        </w:div>
        <w:div w:id="1512597601">
          <w:marLeft w:val="0"/>
          <w:marRight w:val="0"/>
          <w:marTop w:val="0"/>
          <w:marBottom w:val="0"/>
          <w:divBdr>
            <w:top w:val="none" w:sz="0" w:space="0" w:color="auto"/>
            <w:left w:val="none" w:sz="0" w:space="0" w:color="auto"/>
            <w:bottom w:val="none" w:sz="0" w:space="0" w:color="auto"/>
            <w:right w:val="none" w:sz="0" w:space="0" w:color="auto"/>
          </w:divBdr>
        </w:div>
        <w:div w:id="1515341989">
          <w:marLeft w:val="0"/>
          <w:marRight w:val="0"/>
          <w:marTop w:val="0"/>
          <w:marBottom w:val="0"/>
          <w:divBdr>
            <w:top w:val="none" w:sz="0" w:space="0" w:color="auto"/>
            <w:left w:val="none" w:sz="0" w:space="0" w:color="auto"/>
            <w:bottom w:val="none" w:sz="0" w:space="0" w:color="auto"/>
            <w:right w:val="none" w:sz="0" w:space="0" w:color="auto"/>
          </w:divBdr>
        </w:div>
        <w:div w:id="1515727304">
          <w:marLeft w:val="0"/>
          <w:marRight w:val="0"/>
          <w:marTop w:val="0"/>
          <w:marBottom w:val="0"/>
          <w:divBdr>
            <w:top w:val="none" w:sz="0" w:space="0" w:color="auto"/>
            <w:left w:val="none" w:sz="0" w:space="0" w:color="auto"/>
            <w:bottom w:val="none" w:sz="0" w:space="0" w:color="auto"/>
            <w:right w:val="none" w:sz="0" w:space="0" w:color="auto"/>
          </w:divBdr>
        </w:div>
        <w:div w:id="1518084200">
          <w:marLeft w:val="0"/>
          <w:marRight w:val="0"/>
          <w:marTop w:val="0"/>
          <w:marBottom w:val="0"/>
          <w:divBdr>
            <w:top w:val="none" w:sz="0" w:space="0" w:color="auto"/>
            <w:left w:val="none" w:sz="0" w:space="0" w:color="auto"/>
            <w:bottom w:val="none" w:sz="0" w:space="0" w:color="auto"/>
            <w:right w:val="none" w:sz="0" w:space="0" w:color="auto"/>
          </w:divBdr>
        </w:div>
        <w:div w:id="1518691490">
          <w:marLeft w:val="0"/>
          <w:marRight w:val="0"/>
          <w:marTop w:val="0"/>
          <w:marBottom w:val="0"/>
          <w:divBdr>
            <w:top w:val="none" w:sz="0" w:space="0" w:color="auto"/>
            <w:left w:val="none" w:sz="0" w:space="0" w:color="auto"/>
            <w:bottom w:val="none" w:sz="0" w:space="0" w:color="auto"/>
            <w:right w:val="none" w:sz="0" w:space="0" w:color="auto"/>
          </w:divBdr>
        </w:div>
        <w:div w:id="1519344004">
          <w:marLeft w:val="0"/>
          <w:marRight w:val="0"/>
          <w:marTop w:val="0"/>
          <w:marBottom w:val="0"/>
          <w:divBdr>
            <w:top w:val="none" w:sz="0" w:space="0" w:color="auto"/>
            <w:left w:val="none" w:sz="0" w:space="0" w:color="auto"/>
            <w:bottom w:val="none" w:sz="0" w:space="0" w:color="auto"/>
            <w:right w:val="none" w:sz="0" w:space="0" w:color="auto"/>
          </w:divBdr>
        </w:div>
        <w:div w:id="1520117013">
          <w:marLeft w:val="0"/>
          <w:marRight w:val="0"/>
          <w:marTop w:val="0"/>
          <w:marBottom w:val="0"/>
          <w:divBdr>
            <w:top w:val="none" w:sz="0" w:space="0" w:color="auto"/>
            <w:left w:val="none" w:sz="0" w:space="0" w:color="auto"/>
            <w:bottom w:val="none" w:sz="0" w:space="0" w:color="auto"/>
            <w:right w:val="none" w:sz="0" w:space="0" w:color="auto"/>
          </w:divBdr>
        </w:div>
        <w:div w:id="1521822136">
          <w:marLeft w:val="0"/>
          <w:marRight w:val="0"/>
          <w:marTop w:val="0"/>
          <w:marBottom w:val="0"/>
          <w:divBdr>
            <w:top w:val="none" w:sz="0" w:space="0" w:color="auto"/>
            <w:left w:val="none" w:sz="0" w:space="0" w:color="auto"/>
            <w:bottom w:val="none" w:sz="0" w:space="0" w:color="auto"/>
            <w:right w:val="none" w:sz="0" w:space="0" w:color="auto"/>
          </w:divBdr>
        </w:div>
        <w:div w:id="1523668860">
          <w:marLeft w:val="0"/>
          <w:marRight w:val="0"/>
          <w:marTop w:val="0"/>
          <w:marBottom w:val="0"/>
          <w:divBdr>
            <w:top w:val="none" w:sz="0" w:space="0" w:color="auto"/>
            <w:left w:val="none" w:sz="0" w:space="0" w:color="auto"/>
            <w:bottom w:val="none" w:sz="0" w:space="0" w:color="auto"/>
            <w:right w:val="none" w:sz="0" w:space="0" w:color="auto"/>
          </w:divBdr>
        </w:div>
        <w:div w:id="1531913945">
          <w:marLeft w:val="0"/>
          <w:marRight w:val="0"/>
          <w:marTop w:val="0"/>
          <w:marBottom w:val="0"/>
          <w:divBdr>
            <w:top w:val="none" w:sz="0" w:space="0" w:color="auto"/>
            <w:left w:val="none" w:sz="0" w:space="0" w:color="auto"/>
            <w:bottom w:val="none" w:sz="0" w:space="0" w:color="auto"/>
            <w:right w:val="none" w:sz="0" w:space="0" w:color="auto"/>
          </w:divBdr>
        </w:div>
        <w:div w:id="1534152775">
          <w:marLeft w:val="0"/>
          <w:marRight w:val="0"/>
          <w:marTop w:val="0"/>
          <w:marBottom w:val="0"/>
          <w:divBdr>
            <w:top w:val="none" w:sz="0" w:space="0" w:color="auto"/>
            <w:left w:val="none" w:sz="0" w:space="0" w:color="auto"/>
            <w:bottom w:val="none" w:sz="0" w:space="0" w:color="auto"/>
            <w:right w:val="none" w:sz="0" w:space="0" w:color="auto"/>
          </w:divBdr>
        </w:div>
        <w:div w:id="1535457255">
          <w:marLeft w:val="0"/>
          <w:marRight w:val="0"/>
          <w:marTop w:val="0"/>
          <w:marBottom w:val="0"/>
          <w:divBdr>
            <w:top w:val="none" w:sz="0" w:space="0" w:color="auto"/>
            <w:left w:val="none" w:sz="0" w:space="0" w:color="auto"/>
            <w:bottom w:val="none" w:sz="0" w:space="0" w:color="auto"/>
            <w:right w:val="none" w:sz="0" w:space="0" w:color="auto"/>
          </w:divBdr>
        </w:div>
        <w:div w:id="1535655266">
          <w:marLeft w:val="0"/>
          <w:marRight w:val="0"/>
          <w:marTop w:val="0"/>
          <w:marBottom w:val="0"/>
          <w:divBdr>
            <w:top w:val="none" w:sz="0" w:space="0" w:color="auto"/>
            <w:left w:val="none" w:sz="0" w:space="0" w:color="auto"/>
            <w:bottom w:val="none" w:sz="0" w:space="0" w:color="auto"/>
            <w:right w:val="none" w:sz="0" w:space="0" w:color="auto"/>
          </w:divBdr>
        </w:div>
        <w:div w:id="1537961255">
          <w:marLeft w:val="0"/>
          <w:marRight w:val="0"/>
          <w:marTop w:val="0"/>
          <w:marBottom w:val="0"/>
          <w:divBdr>
            <w:top w:val="none" w:sz="0" w:space="0" w:color="auto"/>
            <w:left w:val="none" w:sz="0" w:space="0" w:color="auto"/>
            <w:bottom w:val="none" w:sz="0" w:space="0" w:color="auto"/>
            <w:right w:val="none" w:sz="0" w:space="0" w:color="auto"/>
          </w:divBdr>
        </w:div>
        <w:div w:id="1550071022">
          <w:marLeft w:val="0"/>
          <w:marRight w:val="0"/>
          <w:marTop w:val="0"/>
          <w:marBottom w:val="0"/>
          <w:divBdr>
            <w:top w:val="none" w:sz="0" w:space="0" w:color="auto"/>
            <w:left w:val="none" w:sz="0" w:space="0" w:color="auto"/>
            <w:bottom w:val="none" w:sz="0" w:space="0" w:color="auto"/>
            <w:right w:val="none" w:sz="0" w:space="0" w:color="auto"/>
          </w:divBdr>
        </w:div>
        <w:div w:id="1553468470">
          <w:marLeft w:val="0"/>
          <w:marRight w:val="0"/>
          <w:marTop w:val="0"/>
          <w:marBottom w:val="0"/>
          <w:divBdr>
            <w:top w:val="none" w:sz="0" w:space="0" w:color="auto"/>
            <w:left w:val="none" w:sz="0" w:space="0" w:color="auto"/>
            <w:bottom w:val="none" w:sz="0" w:space="0" w:color="auto"/>
            <w:right w:val="none" w:sz="0" w:space="0" w:color="auto"/>
          </w:divBdr>
        </w:div>
        <w:div w:id="1554973277">
          <w:marLeft w:val="0"/>
          <w:marRight w:val="0"/>
          <w:marTop w:val="0"/>
          <w:marBottom w:val="0"/>
          <w:divBdr>
            <w:top w:val="none" w:sz="0" w:space="0" w:color="auto"/>
            <w:left w:val="none" w:sz="0" w:space="0" w:color="auto"/>
            <w:bottom w:val="none" w:sz="0" w:space="0" w:color="auto"/>
            <w:right w:val="none" w:sz="0" w:space="0" w:color="auto"/>
          </w:divBdr>
        </w:div>
        <w:div w:id="1556355954">
          <w:marLeft w:val="0"/>
          <w:marRight w:val="0"/>
          <w:marTop w:val="0"/>
          <w:marBottom w:val="0"/>
          <w:divBdr>
            <w:top w:val="none" w:sz="0" w:space="0" w:color="auto"/>
            <w:left w:val="none" w:sz="0" w:space="0" w:color="auto"/>
            <w:bottom w:val="none" w:sz="0" w:space="0" w:color="auto"/>
            <w:right w:val="none" w:sz="0" w:space="0" w:color="auto"/>
          </w:divBdr>
        </w:div>
        <w:div w:id="1561288074">
          <w:marLeft w:val="0"/>
          <w:marRight w:val="0"/>
          <w:marTop w:val="0"/>
          <w:marBottom w:val="0"/>
          <w:divBdr>
            <w:top w:val="none" w:sz="0" w:space="0" w:color="auto"/>
            <w:left w:val="none" w:sz="0" w:space="0" w:color="auto"/>
            <w:bottom w:val="none" w:sz="0" w:space="0" w:color="auto"/>
            <w:right w:val="none" w:sz="0" w:space="0" w:color="auto"/>
          </w:divBdr>
        </w:div>
        <w:div w:id="1563105180">
          <w:marLeft w:val="0"/>
          <w:marRight w:val="0"/>
          <w:marTop w:val="0"/>
          <w:marBottom w:val="0"/>
          <w:divBdr>
            <w:top w:val="none" w:sz="0" w:space="0" w:color="auto"/>
            <w:left w:val="none" w:sz="0" w:space="0" w:color="auto"/>
            <w:bottom w:val="none" w:sz="0" w:space="0" w:color="auto"/>
            <w:right w:val="none" w:sz="0" w:space="0" w:color="auto"/>
          </w:divBdr>
        </w:div>
        <w:div w:id="1569345682">
          <w:marLeft w:val="0"/>
          <w:marRight w:val="0"/>
          <w:marTop w:val="0"/>
          <w:marBottom w:val="0"/>
          <w:divBdr>
            <w:top w:val="none" w:sz="0" w:space="0" w:color="auto"/>
            <w:left w:val="none" w:sz="0" w:space="0" w:color="auto"/>
            <w:bottom w:val="none" w:sz="0" w:space="0" w:color="auto"/>
            <w:right w:val="none" w:sz="0" w:space="0" w:color="auto"/>
          </w:divBdr>
        </w:div>
        <w:div w:id="1574699034">
          <w:marLeft w:val="0"/>
          <w:marRight w:val="0"/>
          <w:marTop w:val="0"/>
          <w:marBottom w:val="0"/>
          <w:divBdr>
            <w:top w:val="none" w:sz="0" w:space="0" w:color="auto"/>
            <w:left w:val="none" w:sz="0" w:space="0" w:color="auto"/>
            <w:bottom w:val="none" w:sz="0" w:space="0" w:color="auto"/>
            <w:right w:val="none" w:sz="0" w:space="0" w:color="auto"/>
          </w:divBdr>
        </w:div>
        <w:div w:id="1580481938">
          <w:marLeft w:val="0"/>
          <w:marRight w:val="0"/>
          <w:marTop w:val="0"/>
          <w:marBottom w:val="0"/>
          <w:divBdr>
            <w:top w:val="none" w:sz="0" w:space="0" w:color="auto"/>
            <w:left w:val="none" w:sz="0" w:space="0" w:color="auto"/>
            <w:bottom w:val="none" w:sz="0" w:space="0" w:color="auto"/>
            <w:right w:val="none" w:sz="0" w:space="0" w:color="auto"/>
          </w:divBdr>
        </w:div>
        <w:div w:id="1581596515">
          <w:marLeft w:val="0"/>
          <w:marRight w:val="0"/>
          <w:marTop w:val="0"/>
          <w:marBottom w:val="0"/>
          <w:divBdr>
            <w:top w:val="none" w:sz="0" w:space="0" w:color="auto"/>
            <w:left w:val="none" w:sz="0" w:space="0" w:color="auto"/>
            <w:bottom w:val="none" w:sz="0" w:space="0" w:color="auto"/>
            <w:right w:val="none" w:sz="0" w:space="0" w:color="auto"/>
          </w:divBdr>
        </w:div>
        <w:div w:id="1585721375">
          <w:marLeft w:val="0"/>
          <w:marRight w:val="0"/>
          <w:marTop w:val="0"/>
          <w:marBottom w:val="0"/>
          <w:divBdr>
            <w:top w:val="none" w:sz="0" w:space="0" w:color="auto"/>
            <w:left w:val="none" w:sz="0" w:space="0" w:color="auto"/>
            <w:bottom w:val="none" w:sz="0" w:space="0" w:color="auto"/>
            <w:right w:val="none" w:sz="0" w:space="0" w:color="auto"/>
          </w:divBdr>
        </w:div>
        <w:div w:id="1585992526">
          <w:marLeft w:val="0"/>
          <w:marRight w:val="0"/>
          <w:marTop w:val="0"/>
          <w:marBottom w:val="0"/>
          <w:divBdr>
            <w:top w:val="none" w:sz="0" w:space="0" w:color="auto"/>
            <w:left w:val="none" w:sz="0" w:space="0" w:color="auto"/>
            <w:bottom w:val="none" w:sz="0" w:space="0" w:color="auto"/>
            <w:right w:val="none" w:sz="0" w:space="0" w:color="auto"/>
          </w:divBdr>
        </w:div>
        <w:div w:id="1593273011">
          <w:marLeft w:val="0"/>
          <w:marRight w:val="0"/>
          <w:marTop w:val="0"/>
          <w:marBottom w:val="0"/>
          <w:divBdr>
            <w:top w:val="none" w:sz="0" w:space="0" w:color="auto"/>
            <w:left w:val="none" w:sz="0" w:space="0" w:color="auto"/>
            <w:bottom w:val="none" w:sz="0" w:space="0" w:color="auto"/>
            <w:right w:val="none" w:sz="0" w:space="0" w:color="auto"/>
          </w:divBdr>
        </w:div>
        <w:div w:id="1593393754">
          <w:marLeft w:val="0"/>
          <w:marRight w:val="0"/>
          <w:marTop w:val="0"/>
          <w:marBottom w:val="0"/>
          <w:divBdr>
            <w:top w:val="none" w:sz="0" w:space="0" w:color="auto"/>
            <w:left w:val="none" w:sz="0" w:space="0" w:color="auto"/>
            <w:bottom w:val="none" w:sz="0" w:space="0" w:color="auto"/>
            <w:right w:val="none" w:sz="0" w:space="0" w:color="auto"/>
          </w:divBdr>
        </w:div>
        <w:div w:id="1597055584">
          <w:marLeft w:val="0"/>
          <w:marRight w:val="0"/>
          <w:marTop w:val="0"/>
          <w:marBottom w:val="0"/>
          <w:divBdr>
            <w:top w:val="none" w:sz="0" w:space="0" w:color="auto"/>
            <w:left w:val="none" w:sz="0" w:space="0" w:color="auto"/>
            <w:bottom w:val="none" w:sz="0" w:space="0" w:color="auto"/>
            <w:right w:val="none" w:sz="0" w:space="0" w:color="auto"/>
          </w:divBdr>
        </w:div>
        <w:div w:id="1597321598">
          <w:marLeft w:val="0"/>
          <w:marRight w:val="0"/>
          <w:marTop w:val="0"/>
          <w:marBottom w:val="0"/>
          <w:divBdr>
            <w:top w:val="none" w:sz="0" w:space="0" w:color="auto"/>
            <w:left w:val="none" w:sz="0" w:space="0" w:color="auto"/>
            <w:bottom w:val="none" w:sz="0" w:space="0" w:color="auto"/>
            <w:right w:val="none" w:sz="0" w:space="0" w:color="auto"/>
          </w:divBdr>
        </w:div>
        <w:div w:id="1600524177">
          <w:marLeft w:val="0"/>
          <w:marRight w:val="0"/>
          <w:marTop w:val="0"/>
          <w:marBottom w:val="0"/>
          <w:divBdr>
            <w:top w:val="none" w:sz="0" w:space="0" w:color="auto"/>
            <w:left w:val="none" w:sz="0" w:space="0" w:color="auto"/>
            <w:bottom w:val="none" w:sz="0" w:space="0" w:color="auto"/>
            <w:right w:val="none" w:sz="0" w:space="0" w:color="auto"/>
          </w:divBdr>
        </w:div>
        <w:div w:id="1601142602">
          <w:marLeft w:val="0"/>
          <w:marRight w:val="0"/>
          <w:marTop w:val="0"/>
          <w:marBottom w:val="0"/>
          <w:divBdr>
            <w:top w:val="none" w:sz="0" w:space="0" w:color="auto"/>
            <w:left w:val="none" w:sz="0" w:space="0" w:color="auto"/>
            <w:bottom w:val="none" w:sz="0" w:space="0" w:color="auto"/>
            <w:right w:val="none" w:sz="0" w:space="0" w:color="auto"/>
          </w:divBdr>
        </w:div>
        <w:div w:id="1604142810">
          <w:marLeft w:val="0"/>
          <w:marRight w:val="0"/>
          <w:marTop w:val="0"/>
          <w:marBottom w:val="0"/>
          <w:divBdr>
            <w:top w:val="none" w:sz="0" w:space="0" w:color="auto"/>
            <w:left w:val="none" w:sz="0" w:space="0" w:color="auto"/>
            <w:bottom w:val="none" w:sz="0" w:space="0" w:color="auto"/>
            <w:right w:val="none" w:sz="0" w:space="0" w:color="auto"/>
          </w:divBdr>
        </w:div>
        <w:div w:id="1604222234">
          <w:marLeft w:val="0"/>
          <w:marRight w:val="0"/>
          <w:marTop w:val="0"/>
          <w:marBottom w:val="0"/>
          <w:divBdr>
            <w:top w:val="none" w:sz="0" w:space="0" w:color="auto"/>
            <w:left w:val="none" w:sz="0" w:space="0" w:color="auto"/>
            <w:bottom w:val="none" w:sz="0" w:space="0" w:color="auto"/>
            <w:right w:val="none" w:sz="0" w:space="0" w:color="auto"/>
          </w:divBdr>
        </w:div>
        <w:div w:id="1604798463">
          <w:marLeft w:val="0"/>
          <w:marRight w:val="0"/>
          <w:marTop w:val="0"/>
          <w:marBottom w:val="0"/>
          <w:divBdr>
            <w:top w:val="none" w:sz="0" w:space="0" w:color="auto"/>
            <w:left w:val="none" w:sz="0" w:space="0" w:color="auto"/>
            <w:bottom w:val="none" w:sz="0" w:space="0" w:color="auto"/>
            <w:right w:val="none" w:sz="0" w:space="0" w:color="auto"/>
          </w:divBdr>
        </w:div>
        <w:div w:id="1605115427">
          <w:marLeft w:val="0"/>
          <w:marRight w:val="0"/>
          <w:marTop w:val="0"/>
          <w:marBottom w:val="0"/>
          <w:divBdr>
            <w:top w:val="none" w:sz="0" w:space="0" w:color="auto"/>
            <w:left w:val="none" w:sz="0" w:space="0" w:color="auto"/>
            <w:bottom w:val="none" w:sz="0" w:space="0" w:color="auto"/>
            <w:right w:val="none" w:sz="0" w:space="0" w:color="auto"/>
          </w:divBdr>
        </w:div>
        <w:div w:id="1609658551">
          <w:marLeft w:val="0"/>
          <w:marRight w:val="0"/>
          <w:marTop w:val="0"/>
          <w:marBottom w:val="0"/>
          <w:divBdr>
            <w:top w:val="none" w:sz="0" w:space="0" w:color="auto"/>
            <w:left w:val="none" w:sz="0" w:space="0" w:color="auto"/>
            <w:bottom w:val="none" w:sz="0" w:space="0" w:color="auto"/>
            <w:right w:val="none" w:sz="0" w:space="0" w:color="auto"/>
          </w:divBdr>
        </w:div>
        <w:div w:id="1610239198">
          <w:marLeft w:val="0"/>
          <w:marRight w:val="0"/>
          <w:marTop w:val="0"/>
          <w:marBottom w:val="0"/>
          <w:divBdr>
            <w:top w:val="none" w:sz="0" w:space="0" w:color="auto"/>
            <w:left w:val="none" w:sz="0" w:space="0" w:color="auto"/>
            <w:bottom w:val="none" w:sz="0" w:space="0" w:color="auto"/>
            <w:right w:val="none" w:sz="0" w:space="0" w:color="auto"/>
          </w:divBdr>
        </w:div>
        <w:div w:id="1612469140">
          <w:marLeft w:val="0"/>
          <w:marRight w:val="0"/>
          <w:marTop w:val="0"/>
          <w:marBottom w:val="0"/>
          <w:divBdr>
            <w:top w:val="none" w:sz="0" w:space="0" w:color="auto"/>
            <w:left w:val="none" w:sz="0" w:space="0" w:color="auto"/>
            <w:bottom w:val="none" w:sz="0" w:space="0" w:color="auto"/>
            <w:right w:val="none" w:sz="0" w:space="0" w:color="auto"/>
          </w:divBdr>
        </w:div>
        <w:div w:id="1612934445">
          <w:marLeft w:val="0"/>
          <w:marRight w:val="0"/>
          <w:marTop w:val="0"/>
          <w:marBottom w:val="0"/>
          <w:divBdr>
            <w:top w:val="none" w:sz="0" w:space="0" w:color="auto"/>
            <w:left w:val="none" w:sz="0" w:space="0" w:color="auto"/>
            <w:bottom w:val="none" w:sz="0" w:space="0" w:color="auto"/>
            <w:right w:val="none" w:sz="0" w:space="0" w:color="auto"/>
          </w:divBdr>
        </w:div>
        <w:div w:id="1614751156">
          <w:marLeft w:val="0"/>
          <w:marRight w:val="0"/>
          <w:marTop w:val="0"/>
          <w:marBottom w:val="0"/>
          <w:divBdr>
            <w:top w:val="none" w:sz="0" w:space="0" w:color="auto"/>
            <w:left w:val="none" w:sz="0" w:space="0" w:color="auto"/>
            <w:bottom w:val="none" w:sz="0" w:space="0" w:color="auto"/>
            <w:right w:val="none" w:sz="0" w:space="0" w:color="auto"/>
          </w:divBdr>
        </w:div>
        <w:div w:id="1618870703">
          <w:marLeft w:val="0"/>
          <w:marRight w:val="0"/>
          <w:marTop w:val="0"/>
          <w:marBottom w:val="0"/>
          <w:divBdr>
            <w:top w:val="none" w:sz="0" w:space="0" w:color="auto"/>
            <w:left w:val="none" w:sz="0" w:space="0" w:color="auto"/>
            <w:bottom w:val="none" w:sz="0" w:space="0" w:color="auto"/>
            <w:right w:val="none" w:sz="0" w:space="0" w:color="auto"/>
          </w:divBdr>
        </w:div>
        <w:div w:id="1620523629">
          <w:marLeft w:val="0"/>
          <w:marRight w:val="0"/>
          <w:marTop w:val="0"/>
          <w:marBottom w:val="0"/>
          <w:divBdr>
            <w:top w:val="none" w:sz="0" w:space="0" w:color="auto"/>
            <w:left w:val="none" w:sz="0" w:space="0" w:color="auto"/>
            <w:bottom w:val="none" w:sz="0" w:space="0" w:color="auto"/>
            <w:right w:val="none" w:sz="0" w:space="0" w:color="auto"/>
          </w:divBdr>
        </w:div>
        <w:div w:id="1620602966">
          <w:marLeft w:val="0"/>
          <w:marRight w:val="0"/>
          <w:marTop w:val="0"/>
          <w:marBottom w:val="0"/>
          <w:divBdr>
            <w:top w:val="none" w:sz="0" w:space="0" w:color="auto"/>
            <w:left w:val="none" w:sz="0" w:space="0" w:color="auto"/>
            <w:bottom w:val="none" w:sz="0" w:space="0" w:color="auto"/>
            <w:right w:val="none" w:sz="0" w:space="0" w:color="auto"/>
          </w:divBdr>
        </w:div>
        <w:div w:id="1623925985">
          <w:marLeft w:val="0"/>
          <w:marRight w:val="0"/>
          <w:marTop w:val="0"/>
          <w:marBottom w:val="0"/>
          <w:divBdr>
            <w:top w:val="none" w:sz="0" w:space="0" w:color="auto"/>
            <w:left w:val="none" w:sz="0" w:space="0" w:color="auto"/>
            <w:bottom w:val="none" w:sz="0" w:space="0" w:color="auto"/>
            <w:right w:val="none" w:sz="0" w:space="0" w:color="auto"/>
          </w:divBdr>
        </w:div>
        <w:div w:id="1623997251">
          <w:marLeft w:val="0"/>
          <w:marRight w:val="0"/>
          <w:marTop w:val="0"/>
          <w:marBottom w:val="0"/>
          <w:divBdr>
            <w:top w:val="none" w:sz="0" w:space="0" w:color="auto"/>
            <w:left w:val="none" w:sz="0" w:space="0" w:color="auto"/>
            <w:bottom w:val="none" w:sz="0" w:space="0" w:color="auto"/>
            <w:right w:val="none" w:sz="0" w:space="0" w:color="auto"/>
          </w:divBdr>
        </w:div>
        <w:div w:id="1624572981">
          <w:marLeft w:val="0"/>
          <w:marRight w:val="0"/>
          <w:marTop w:val="0"/>
          <w:marBottom w:val="0"/>
          <w:divBdr>
            <w:top w:val="none" w:sz="0" w:space="0" w:color="auto"/>
            <w:left w:val="none" w:sz="0" w:space="0" w:color="auto"/>
            <w:bottom w:val="none" w:sz="0" w:space="0" w:color="auto"/>
            <w:right w:val="none" w:sz="0" w:space="0" w:color="auto"/>
          </w:divBdr>
        </w:div>
        <w:div w:id="1624846944">
          <w:marLeft w:val="0"/>
          <w:marRight w:val="0"/>
          <w:marTop w:val="0"/>
          <w:marBottom w:val="0"/>
          <w:divBdr>
            <w:top w:val="none" w:sz="0" w:space="0" w:color="auto"/>
            <w:left w:val="none" w:sz="0" w:space="0" w:color="auto"/>
            <w:bottom w:val="none" w:sz="0" w:space="0" w:color="auto"/>
            <w:right w:val="none" w:sz="0" w:space="0" w:color="auto"/>
          </w:divBdr>
        </w:div>
        <w:div w:id="1628076924">
          <w:marLeft w:val="0"/>
          <w:marRight w:val="0"/>
          <w:marTop w:val="0"/>
          <w:marBottom w:val="0"/>
          <w:divBdr>
            <w:top w:val="none" w:sz="0" w:space="0" w:color="auto"/>
            <w:left w:val="none" w:sz="0" w:space="0" w:color="auto"/>
            <w:bottom w:val="none" w:sz="0" w:space="0" w:color="auto"/>
            <w:right w:val="none" w:sz="0" w:space="0" w:color="auto"/>
          </w:divBdr>
        </w:div>
        <w:div w:id="1628392705">
          <w:marLeft w:val="0"/>
          <w:marRight w:val="0"/>
          <w:marTop w:val="0"/>
          <w:marBottom w:val="0"/>
          <w:divBdr>
            <w:top w:val="none" w:sz="0" w:space="0" w:color="auto"/>
            <w:left w:val="none" w:sz="0" w:space="0" w:color="auto"/>
            <w:bottom w:val="none" w:sz="0" w:space="0" w:color="auto"/>
            <w:right w:val="none" w:sz="0" w:space="0" w:color="auto"/>
          </w:divBdr>
        </w:div>
        <w:div w:id="1629385942">
          <w:marLeft w:val="0"/>
          <w:marRight w:val="0"/>
          <w:marTop w:val="0"/>
          <w:marBottom w:val="0"/>
          <w:divBdr>
            <w:top w:val="none" w:sz="0" w:space="0" w:color="auto"/>
            <w:left w:val="none" w:sz="0" w:space="0" w:color="auto"/>
            <w:bottom w:val="none" w:sz="0" w:space="0" w:color="auto"/>
            <w:right w:val="none" w:sz="0" w:space="0" w:color="auto"/>
          </w:divBdr>
        </w:div>
        <w:div w:id="1631668010">
          <w:marLeft w:val="0"/>
          <w:marRight w:val="0"/>
          <w:marTop w:val="0"/>
          <w:marBottom w:val="0"/>
          <w:divBdr>
            <w:top w:val="none" w:sz="0" w:space="0" w:color="auto"/>
            <w:left w:val="none" w:sz="0" w:space="0" w:color="auto"/>
            <w:bottom w:val="none" w:sz="0" w:space="0" w:color="auto"/>
            <w:right w:val="none" w:sz="0" w:space="0" w:color="auto"/>
          </w:divBdr>
        </w:div>
        <w:div w:id="1632008314">
          <w:marLeft w:val="0"/>
          <w:marRight w:val="0"/>
          <w:marTop w:val="0"/>
          <w:marBottom w:val="0"/>
          <w:divBdr>
            <w:top w:val="none" w:sz="0" w:space="0" w:color="auto"/>
            <w:left w:val="none" w:sz="0" w:space="0" w:color="auto"/>
            <w:bottom w:val="none" w:sz="0" w:space="0" w:color="auto"/>
            <w:right w:val="none" w:sz="0" w:space="0" w:color="auto"/>
          </w:divBdr>
        </w:div>
        <w:div w:id="1636987199">
          <w:marLeft w:val="0"/>
          <w:marRight w:val="0"/>
          <w:marTop w:val="0"/>
          <w:marBottom w:val="0"/>
          <w:divBdr>
            <w:top w:val="none" w:sz="0" w:space="0" w:color="auto"/>
            <w:left w:val="none" w:sz="0" w:space="0" w:color="auto"/>
            <w:bottom w:val="none" w:sz="0" w:space="0" w:color="auto"/>
            <w:right w:val="none" w:sz="0" w:space="0" w:color="auto"/>
          </w:divBdr>
        </w:div>
        <w:div w:id="1640188619">
          <w:marLeft w:val="0"/>
          <w:marRight w:val="0"/>
          <w:marTop w:val="0"/>
          <w:marBottom w:val="0"/>
          <w:divBdr>
            <w:top w:val="none" w:sz="0" w:space="0" w:color="auto"/>
            <w:left w:val="none" w:sz="0" w:space="0" w:color="auto"/>
            <w:bottom w:val="none" w:sz="0" w:space="0" w:color="auto"/>
            <w:right w:val="none" w:sz="0" w:space="0" w:color="auto"/>
          </w:divBdr>
        </w:div>
        <w:div w:id="1647123388">
          <w:marLeft w:val="0"/>
          <w:marRight w:val="0"/>
          <w:marTop w:val="0"/>
          <w:marBottom w:val="0"/>
          <w:divBdr>
            <w:top w:val="none" w:sz="0" w:space="0" w:color="auto"/>
            <w:left w:val="none" w:sz="0" w:space="0" w:color="auto"/>
            <w:bottom w:val="none" w:sz="0" w:space="0" w:color="auto"/>
            <w:right w:val="none" w:sz="0" w:space="0" w:color="auto"/>
          </w:divBdr>
        </w:div>
        <w:div w:id="1649747815">
          <w:marLeft w:val="0"/>
          <w:marRight w:val="0"/>
          <w:marTop w:val="0"/>
          <w:marBottom w:val="0"/>
          <w:divBdr>
            <w:top w:val="none" w:sz="0" w:space="0" w:color="auto"/>
            <w:left w:val="none" w:sz="0" w:space="0" w:color="auto"/>
            <w:bottom w:val="none" w:sz="0" w:space="0" w:color="auto"/>
            <w:right w:val="none" w:sz="0" w:space="0" w:color="auto"/>
          </w:divBdr>
        </w:div>
        <w:div w:id="1653869848">
          <w:marLeft w:val="0"/>
          <w:marRight w:val="0"/>
          <w:marTop w:val="0"/>
          <w:marBottom w:val="0"/>
          <w:divBdr>
            <w:top w:val="none" w:sz="0" w:space="0" w:color="auto"/>
            <w:left w:val="none" w:sz="0" w:space="0" w:color="auto"/>
            <w:bottom w:val="none" w:sz="0" w:space="0" w:color="auto"/>
            <w:right w:val="none" w:sz="0" w:space="0" w:color="auto"/>
          </w:divBdr>
        </w:div>
        <w:div w:id="1655327856">
          <w:marLeft w:val="0"/>
          <w:marRight w:val="0"/>
          <w:marTop w:val="0"/>
          <w:marBottom w:val="0"/>
          <w:divBdr>
            <w:top w:val="none" w:sz="0" w:space="0" w:color="auto"/>
            <w:left w:val="none" w:sz="0" w:space="0" w:color="auto"/>
            <w:bottom w:val="none" w:sz="0" w:space="0" w:color="auto"/>
            <w:right w:val="none" w:sz="0" w:space="0" w:color="auto"/>
          </w:divBdr>
        </w:div>
        <w:div w:id="1656184727">
          <w:marLeft w:val="0"/>
          <w:marRight w:val="0"/>
          <w:marTop w:val="0"/>
          <w:marBottom w:val="0"/>
          <w:divBdr>
            <w:top w:val="none" w:sz="0" w:space="0" w:color="auto"/>
            <w:left w:val="none" w:sz="0" w:space="0" w:color="auto"/>
            <w:bottom w:val="none" w:sz="0" w:space="0" w:color="auto"/>
            <w:right w:val="none" w:sz="0" w:space="0" w:color="auto"/>
          </w:divBdr>
        </w:div>
        <w:div w:id="1656949955">
          <w:marLeft w:val="0"/>
          <w:marRight w:val="0"/>
          <w:marTop w:val="0"/>
          <w:marBottom w:val="0"/>
          <w:divBdr>
            <w:top w:val="none" w:sz="0" w:space="0" w:color="auto"/>
            <w:left w:val="none" w:sz="0" w:space="0" w:color="auto"/>
            <w:bottom w:val="none" w:sz="0" w:space="0" w:color="auto"/>
            <w:right w:val="none" w:sz="0" w:space="0" w:color="auto"/>
          </w:divBdr>
        </w:div>
        <w:div w:id="1660305325">
          <w:marLeft w:val="0"/>
          <w:marRight w:val="0"/>
          <w:marTop w:val="0"/>
          <w:marBottom w:val="0"/>
          <w:divBdr>
            <w:top w:val="none" w:sz="0" w:space="0" w:color="auto"/>
            <w:left w:val="none" w:sz="0" w:space="0" w:color="auto"/>
            <w:bottom w:val="none" w:sz="0" w:space="0" w:color="auto"/>
            <w:right w:val="none" w:sz="0" w:space="0" w:color="auto"/>
          </w:divBdr>
        </w:div>
        <w:div w:id="1660649140">
          <w:marLeft w:val="0"/>
          <w:marRight w:val="0"/>
          <w:marTop w:val="0"/>
          <w:marBottom w:val="0"/>
          <w:divBdr>
            <w:top w:val="none" w:sz="0" w:space="0" w:color="auto"/>
            <w:left w:val="none" w:sz="0" w:space="0" w:color="auto"/>
            <w:bottom w:val="none" w:sz="0" w:space="0" w:color="auto"/>
            <w:right w:val="none" w:sz="0" w:space="0" w:color="auto"/>
          </w:divBdr>
        </w:div>
        <w:div w:id="1661733601">
          <w:marLeft w:val="0"/>
          <w:marRight w:val="0"/>
          <w:marTop w:val="0"/>
          <w:marBottom w:val="0"/>
          <w:divBdr>
            <w:top w:val="none" w:sz="0" w:space="0" w:color="auto"/>
            <w:left w:val="none" w:sz="0" w:space="0" w:color="auto"/>
            <w:bottom w:val="none" w:sz="0" w:space="0" w:color="auto"/>
            <w:right w:val="none" w:sz="0" w:space="0" w:color="auto"/>
          </w:divBdr>
        </w:div>
        <w:div w:id="1662005699">
          <w:marLeft w:val="0"/>
          <w:marRight w:val="0"/>
          <w:marTop w:val="0"/>
          <w:marBottom w:val="0"/>
          <w:divBdr>
            <w:top w:val="none" w:sz="0" w:space="0" w:color="auto"/>
            <w:left w:val="none" w:sz="0" w:space="0" w:color="auto"/>
            <w:bottom w:val="none" w:sz="0" w:space="0" w:color="auto"/>
            <w:right w:val="none" w:sz="0" w:space="0" w:color="auto"/>
          </w:divBdr>
        </w:div>
        <w:div w:id="1663240465">
          <w:marLeft w:val="0"/>
          <w:marRight w:val="0"/>
          <w:marTop w:val="0"/>
          <w:marBottom w:val="0"/>
          <w:divBdr>
            <w:top w:val="none" w:sz="0" w:space="0" w:color="auto"/>
            <w:left w:val="none" w:sz="0" w:space="0" w:color="auto"/>
            <w:bottom w:val="none" w:sz="0" w:space="0" w:color="auto"/>
            <w:right w:val="none" w:sz="0" w:space="0" w:color="auto"/>
          </w:divBdr>
        </w:div>
        <w:div w:id="1663269880">
          <w:marLeft w:val="0"/>
          <w:marRight w:val="0"/>
          <w:marTop w:val="0"/>
          <w:marBottom w:val="0"/>
          <w:divBdr>
            <w:top w:val="none" w:sz="0" w:space="0" w:color="auto"/>
            <w:left w:val="none" w:sz="0" w:space="0" w:color="auto"/>
            <w:bottom w:val="none" w:sz="0" w:space="0" w:color="auto"/>
            <w:right w:val="none" w:sz="0" w:space="0" w:color="auto"/>
          </w:divBdr>
        </w:div>
        <w:div w:id="1663895169">
          <w:marLeft w:val="0"/>
          <w:marRight w:val="0"/>
          <w:marTop w:val="0"/>
          <w:marBottom w:val="0"/>
          <w:divBdr>
            <w:top w:val="none" w:sz="0" w:space="0" w:color="auto"/>
            <w:left w:val="none" w:sz="0" w:space="0" w:color="auto"/>
            <w:bottom w:val="none" w:sz="0" w:space="0" w:color="auto"/>
            <w:right w:val="none" w:sz="0" w:space="0" w:color="auto"/>
          </w:divBdr>
        </w:div>
        <w:div w:id="1666856113">
          <w:marLeft w:val="0"/>
          <w:marRight w:val="0"/>
          <w:marTop w:val="0"/>
          <w:marBottom w:val="0"/>
          <w:divBdr>
            <w:top w:val="none" w:sz="0" w:space="0" w:color="auto"/>
            <w:left w:val="none" w:sz="0" w:space="0" w:color="auto"/>
            <w:bottom w:val="none" w:sz="0" w:space="0" w:color="auto"/>
            <w:right w:val="none" w:sz="0" w:space="0" w:color="auto"/>
          </w:divBdr>
        </w:div>
        <w:div w:id="1675957496">
          <w:marLeft w:val="0"/>
          <w:marRight w:val="0"/>
          <w:marTop w:val="0"/>
          <w:marBottom w:val="0"/>
          <w:divBdr>
            <w:top w:val="none" w:sz="0" w:space="0" w:color="auto"/>
            <w:left w:val="none" w:sz="0" w:space="0" w:color="auto"/>
            <w:bottom w:val="none" w:sz="0" w:space="0" w:color="auto"/>
            <w:right w:val="none" w:sz="0" w:space="0" w:color="auto"/>
          </w:divBdr>
        </w:div>
        <w:div w:id="1678114951">
          <w:marLeft w:val="0"/>
          <w:marRight w:val="0"/>
          <w:marTop w:val="0"/>
          <w:marBottom w:val="0"/>
          <w:divBdr>
            <w:top w:val="none" w:sz="0" w:space="0" w:color="auto"/>
            <w:left w:val="none" w:sz="0" w:space="0" w:color="auto"/>
            <w:bottom w:val="none" w:sz="0" w:space="0" w:color="auto"/>
            <w:right w:val="none" w:sz="0" w:space="0" w:color="auto"/>
          </w:divBdr>
        </w:div>
        <w:div w:id="1678842278">
          <w:marLeft w:val="0"/>
          <w:marRight w:val="0"/>
          <w:marTop w:val="0"/>
          <w:marBottom w:val="0"/>
          <w:divBdr>
            <w:top w:val="none" w:sz="0" w:space="0" w:color="auto"/>
            <w:left w:val="none" w:sz="0" w:space="0" w:color="auto"/>
            <w:bottom w:val="none" w:sz="0" w:space="0" w:color="auto"/>
            <w:right w:val="none" w:sz="0" w:space="0" w:color="auto"/>
          </w:divBdr>
        </w:div>
        <w:div w:id="1680042180">
          <w:marLeft w:val="0"/>
          <w:marRight w:val="0"/>
          <w:marTop w:val="0"/>
          <w:marBottom w:val="0"/>
          <w:divBdr>
            <w:top w:val="none" w:sz="0" w:space="0" w:color="auto"/>
            <w:left w:val="none" w:sz="0" w:space="0" w:color="auto"/>
            <w:bottom w:val="none" w:sz="0" w:space="0" w:color="auto"/>
            <w:right w:val="none" w:sz="0" w:space="0" w:color="auto"/>
          </w:divBdr>
        </w:div>
        <w:div w:id="1685551463">
          <w:marLeft w:val="0"/>
          <w:marRight w:val="0"/>
          <w:marTop w:val="0"/>
          <w:marBottom w:val="0"/>
          <w:divBdr>
            <w:top w:val="none" w:sz="0" w:space="0" w:color="auto"/>
            <w:left w:val="none" w:sz="0" w:space="0" w:color="auto"/>
            <w:bottom w:val="none" w:sz="0" w:space="0" w:color="auto"/>
            <w:right w:val="none" w:sz="0" w:space="0" w:color="auto"/>
          </w:divBdr>
        </w:div>
        <w:div w:id="1685934039">
          <w:marLeft w:val="0"/>
          <w:marRight w:val="0"/>
          <w:marTop w:val="0"/>
          <w:marBottom w:val="0"/>
          <w:divBdr>
            <w:top w:val="none" w:sz="0" w:space="0" w:color="auto"/>
            <w:left w:val="none" w:sz="0" w:space="0" w:color="auto"/>
            <w:bottom w:val="none" w:sz="0" w:space="0" w:color="auto"/>
            <w:right w:val="none" w:sz="0" w:space="0" w:color="auto"/>
          </w:divBdr>
        </w:div>
        <w:div w:id="1687319277">
          <w:marLeft w:val="0"/>
          <w:marRight w:val="0"/>
          <w:marTop w:val="0"/>
          <w:marBottom w:val="0"/>
          <w:divBdr>
            <w:top w:val="none" w:sz="0" w:space="0" w:color="auto"/>
            <w:left w:val="none" w:sz="0" w:space="0" w:color="auto"/>
            <w:bottom w:val="none" w:sz="0" w:space="0" w:color="auto"/>
            <w:right w:val="none" w:sz="0" w:space="0" w:color="auto"/>
          </w:divBdr>
        </w:div>
        <w:div w:id="1697854597">
          <w:marLeft w:val="0"/>
          <w:marRight w:val="0"/>
          <w:marTop w:val="0"/>
          <w:marBottom w:val="0"/>
          <w:divBdr>
            <w:top w:val="none" w:sz="0" w:space="0" w:color="auto"/>
            <w:left w:val="none" w:sz="0" w:space="0" w:color="auto"/>
            <w:bottom w:val="none" w:sz="0" w:space="0" w:color="auto"/>
            <w:right w:val="none" w:sz="0" w:space="0" w:color="auto"/>
          </w:divBdr>
        </w:div>
        <w:div w:id="1700813832">
          <w:marLeft w:val="0"/>
          <w:marRight w:val="0"/>
          <w:marTop w:val="0"/>
          <w:marBottom w:val="0"/>
          <w:divBdr>
            <w:top w:val="none" w:sz="0" w:space="0" w:color="auto"/>
            <w:left w:val="none" w:sz="0" w:space="0" w:color="auto"/>
            <w:bottom w:val="none" w:sz="0" w:space="0" w:color="auto"/>
            <w:right w:val="none" w:sz="0" w:space="0" w:color="auto"/>
          </w:divBdr>
        </w:div>
        <w:div w:id="1703438230">
          <w:marLeft w:val="0"/>
          <w:marRight w:val="0"/>
          <w:marTop w:val="0"/>
          <w:marBottom w:val="0"/>
          <w:divBdr>
            <w:top w:val="none" w:sz="0" w:space="0" w:color="auto"/>
            <w:left w:val="none" w:sz="0" w:space="0" w:color="auto"/>
            <w:bottom w:val="none" w:sz="0" w:space="0" w:color="auto"/>
            <w:right w:val="none" w:sz="0" w:space="0" w:color="auto"/>
          </w:divBdr>
        </w:div>
        <w:div w:id="1706059545">
          <w:marLeft w:val="0"/>
          <w:marRight w:val="0"/>
          <w:marTop w:val="0"/>
          <w:marBottom w:val="0"/>
          <w:divBdr>
            <w:top w:val="none" w:sz="0" w:space="0" w:color="auto"/>
            <w:left w:val="none" w:sz="0" w:space="0" w:color="auto"/>
            <w:bottom w:val="none" w:sz="0" w:space="0" w:color="auto"/>
            <w:right w:val="none" w:sz="0" w:space="0" w:color="auto"/>
          </w:divBdr>
        </w:div>
        <w:div w:id="1706633506">
          <w:marLeft w:val="0"/>
          <w:marRight w:val="0"/>
          <w:marTop w:val="0"/>
          <w:marBottom w:val="0"/>
          <w:divBdr>
            <w:top w:val="none" w:sz="0" w:space="0" w:color="auto"/>
            <w:left w:val="none" w:sz="0" w:space="0" w:color="auto"/>
            <w:bottom w:val="none" w:sz="0" w:space="0" w:color="auto"/>
            <w:right w:val="none" w:sz="0" w:space="0" w:color="auto"/>
          </w:divBdr>
        </w:div>
        <w:div w:id="1709646617">
          <w:marLeft w:val="0"/>
          <w:marRight w:val="0"/>
          <w:marTop w:val="0"/>
          <w:marBottom w:val="0"/>
          <w:divBdr>
            <w:top w:val="none" w:sz="0" w:space="0" w:color="auto"/>
            <w:left w:val="none" w:sz="0" w:space="0" w:color="auto"/>
            <w:bottom w:val="none" w:sz="0" w:space="0" w:color="auto"/>
            <w:right w:val="none" w:sz="0" w:space="0" w:color="auto"/>
          </w:divBdr>
        </w:div>
        <w:div w:id="1726177938">
          <w:marLeft w:val="0"/>
          <w:marRight w:val="0"/>
          <w:marTop w:val="0"/>
          <w:marBottom w:val="0"/>
          <w:divBdr>
            <w:top w:val="none" w:sz="0" w:space="0" w:color="auto"/>
            <w:left w:val="none" w:sz="0" w:space="0" w:color="auto"/>
            <w:bottom w:val="none" w:sz="0" w:space="0" w:color="auto"/>
            <w:right w:val="none" w:sz="0" w:space="0" w:color="auto"/>
          </w:divBdr>
        </w:div>
        <w:div w:id="1730301659">
          <w:marLeft w:val="0"/>
          <w:marRight w:val="0"/>
          <w:marTop w:val="0"/>
          <w:marBottom w:val="0"/>
          <w:divBdr>
            <w:top w:val="none" w:sz="0" w:space="0" w:color="auto"/>
            <w:left w:val="none" w:sz="0" w:space="0" w:color="auto"/>
            <w:bottom w:val="none" w:sz="0" w:space="0" w:color="auto"/>
            <w:right w:val="none" w:sz="0" w:space="0" w:color="auto"/>
          </w:divBdr>
        </w:div>
        <w:div w:id="1731608882">
          <w:marLeft w:val="0"/>
          <w:marRight w:val="0"/>
          <w:marTop w:val="0"/>
          <w:marBottom w:val="0"/>
          <w:divBdr>
            <w:top w:val="none" w:sz="0" w:space="0" w:color="auto"/>
            <w:left w:val="none" w:sz="0" w:space="0" w:color="auto"/>
            <w:bottom w:val="none" w:sz="0" w:space="0" w:color="auto"/>
            <w:right w:val="none" w:sz="0" w:space="0" w:color="auto"/>
          </w:divBdr>
        </w:div>
        <w:div w:id="1735424380">
          <w:marLeft w:val="0"/>
          <w:marRight w:val="0"/>
          <w:marTop w:val="0"/>
          <w:marBottom w:val="0"/>
          <w:divBdr>
            <w:top w:val="none" w:sz="0" w:space="0" w:color="auto"/>
            <w:left w:val="none" w:sz="0" w:space="0" w:color="auto"/>
            <w:bottom w:val="none" w:sz="0" w:space="0" w:color="auto"/>
            <w:right w:val="none" w:sz="0" w:space="0" w:color="auto"/>
          </w:divBdr>
        </w:div>
        <w:div w:id="1740861521">
          <w:marLeft w:val="0"/>
          <w:marRight w:val="0"/>
          <w:marTop w:val="0"/>
          <w:marBottom w:val="0"/>
          <w:divBdr>
            <w:top w:val="none" w:sz="0" w:space="0" w:color="auto"/>
            <w:left w:val="none" w:sz="0" w:space="0" w:color="auto"/>
            <w:bottom w:val="none" w:sz="0" w:space="0" w:color="auto"/>
            <w:right w:val="none" w:sz="0" w:space="0" w:color="auto"/>
          </w:divBdr>
        </w:div>
        <w:div w:id="1742752952">
          <w:marLeft w:val="0"/>
          <w:marRight w:val="0"/>
          <w:marTop w:val="0"/>
          <w:marBottom w:val="0"/>
          <w:divBdr>
            <w:top w:val="none" w:sz="0" w:space="0" w:color="auto"/>
            <w:left w:val="none" w:sz="0" w:space="0" w:color="auto"/>
            <w:bottom w:val="none" w:sz="0" w:space="0" w:color="auto"/>
            <w:right w:val="none" w:sz="0" w:space="0" w:color="auto"/>
          </w:divBdr>
        </w:div>
        <w:div w:id="1744254298">
          <w:marLeft w:val="0"/>
          <w:marRight w:val="0"/>
          <w:marTop w:val="0"/>
          <w:marBottom w:val="0"/>
          <w:divBdr>
            <w:top w:val="none" w:sz="0" w:space="0" w:color="auto"/>
            <w:left w:val="none" w:sz="0" w:space="0" w:color="auto"/>
            <w:bottom w:val="none" w:sz="0" w:space="0" w:color="auto"/>
            <w:right w:val="none" w:sz="0" w:space="0" w:color="auto"/>
          </w:divBdr>
        </w:div>
        <w:div w:id="1745638241">
          <w:marLeft w:val="0"/>
          <w:marRight w:val="0"/>
          <w:marTop w:val="0"/>
          <w:marBottom w:val="0"/>
          <w:divBdr>
            <w:top w:val="none" w:sz="0" w:space="0" w:color="auto"/>
            <w:left w:val="none" w:sz="0" w:space="0" w:color="auto"/>
            <w:bottom w:val="none" w:sz="0" w:space="0" w:color="auto"/>
            <w:right w:val="none" w:sz="0" w:space="0" w:color="auto"/>
          </w:divBdr>
        </w:div>
        <w:div w:id="1748186091">
          <w:marLeft w:val="0"/>
          <w:marRight w:val="0"/>
          <w:marTop w:val="0"/>
          <w:marBottom w:val="0"/>
          <w:divBdr>
            <w:top w:val="none" w:sz="0" w:space="0" w:color="auto"/>
            <w:left w:val="none" w:sz="0" w:space="0" w:color="auto"/>
            <w:bottom w:val="none" w:sz="0" w:space="0" w:color="auto"/>
            <w:right w:val="none" w:sz="0" w:space="0" w:color="auto"/>
          </w:divBdr>
        </w:div>
        <w:div w:id="1753504967">
          <w:marLeft w:val="0"/>
          <w:marRight w:val="0"/>
          <w:marTop w:val="0"/>
          <w:marBottom w:val="0"/>
          <w:divBdr>
            <w:top w:val="none" w:sz="0" w:space="0" w:color="auto"/>
            <w:left w:val="none" w:sz="0" w:space="0" w:color="auto"/>
            <w:bottom w:val="none" w:sz="0" w:space="0" w:color="auto"/>
            <w:right w:val="none" w:sz="0" w:space="0" w:color="auto"/>
          </w:divBdr>
        </w:div>
        <w:div w:id="1755738883">
          <w:marLeft w:val="0"/>
          <w:marRight w:val="0"/>
          <w:marTop w:val="0"/>
          <w:marBottom w:val="0"/>
          <w:divBdr>
            <w:top w:val="none" w:sz="0" w:space="0" w:color="auto"/>
            <w:left w:val="none" w:sz="0" w:space="0" w:color="auto"/>
            <w:bottom w:val="none" w:sz="0" w:space="0" w:color="auto"/>
            <w:right w:val="none" w:sz="0" w:space="0" w:color="auto"/>
          </w:divBdr>
        </w:div>
        <w:div w:id="1761873016">
          <w:marLeft w:val="0"/>
          <w:marRight w:val="0"/>
          <w:marTop w:val="0"/>
          <w:marBottom w:val="0"/>
          <w:divBdr>
            <w:top w:val="none" w:sz="0" w:space="0" w:color="auto"/>
            <w:left w:val="none" w:sz="0" w:space="0" w:color="auto"/>
            <w:bottom w:val="none" w:sz="0" w:space="0" w:color="auto"/>
            <w:right w:val="none" w:sz="0" w:space="0" w:color="auto"/>
          </w:divBdr>
        </w:div>
        <w:div w:id="1768037973">
          <w:marLeft w:val="0"/>
          <w:marRight w:val="0"/>
          <w:marTop w:val="0"/>
          <w:marBottom w:val="0"/>
          <w:divBdr>
            <w:top w:val="none" w:sz="0" w:space="0" w:color="auto"/>
            <w:left w:val="none" w:sz="0" w:space="0" w:color="auto"/>
            <w:bottom w:val="none" w:sz="0" w:space="0" w:color="auto"/>
            <w:right w:val="none" w:sz="0" w:space="0" w:color="auto"/>
          </w:divBdr>
        </w:div>
        <w:div w:id="1779060984">
          <w:marLeft w:val="0"/>
          <w:marRight w:val="0"/>
          <w:marTop w:val="0"/>
          <w:marBottom w:val="0"/>
          <w:divBdr>
            <w:top w:val="none" w:sz="0" w:space="0" w:color="auto"/>
            <w:left w:val="none" w:sz="0" w:space="0" w:color="auto"/>
            <w:bottom w:val="none" w:sz="0" w:space="0" w:color="auto"/>
            <w:right w:val="none" w:sz="0" w:space="0" w:color="auto"/>
          </w:divBdr>
        </w:div>
        <w:div w:id="1783573727">
          <w:marLeft w:val="0"/>
          <w:marRight w:val="0"/>
          <w:marTop w:val="0"/>
          <w:marBottom w:val="0"/>
          <w:divBdr>
            <w:top w:val="none" w:sz="0" w:space="0" w:color="auto"/>
            <w:left w:val="none" w:sz="0" w:space="0" w:color="auto"/>
            <w:bottom w:val="none" w:sz="0" w:space="0" w:color="auto"/>
            <w:right w:val="none" w:sz="0" w:space="0" w:color="auto"/>
          </w:divBdr>
        </w:div>
        <w:div w:id="1786122789">
          <w:marLeft w:val="0"/>
          <w:marRight w:val="0"/>
          <w:marTop w:val="0"/>
          <w:marBottom w:val="0"/>
          <w:divBdr>
            <w:top w:val="none" w:sz="0" w:space="0" w:color="auto"/>
            <w:left w:val="none" w:sz="0" w:space="0" w:color="auto"/>
            <w:bottom w:val="none" w:sz="0" w:space="0" w:color="auto"/>
            <w:right w:val="none" w:sz="0" w:space="0" w:color="auto"/>
          </w:divBdr>
        </w:div>
        <w:div w:id="1786149783">
          <w:marLeft w:val="0"/>
          <w:marRight w:val="0"/>
          <w:marTop w:val="0"/>
          <w:marBottom w:val="0"/>
          <w:divBdr>
            <w:top w:val="none" w:sz="0" w:space="0" w:color="auto"/>
            <w:left w:val="none" w:sz="0" w:space="0" w:color="auto"/>
            <w:bottom w:val="none" w:sz="0" w:space="0" w:color="auto"/>
            <w:right w:val="none" w:sz="0" w:space="0" w:color="auto"/>
          </w:divBdr>
        </w:div>
        <w:div w:id="1787234120">
          <w:marLeft w:val="0"/>
          <w:marRight w:val="0"/>
          <w:marTop w:val="0"/>
          <w:marBottom w:val="0"/>
          <w:divBdr>
            <w:top w:val="none" w:sz="0" w:space="0" w:color="auto"/>
            <w:left w:val="none" w:sz="0" w:space="0" w:color="auto"/>
            <w:bottom w:val="none" w:sz="0" w:space="0" w:color="auto"/>
            <w:right w:val="none" w:sz="0" w:space="0" w:color="auto"/>
          </w:divBdr>
        </w:div>
        <w:div w:id="1791510426">
          <w:marLeft w:val="0"/>
          <w:marRight w:val="0"/>
          <w:marTop w:val="0"/>
          <w:marBottom w:val="0"/>
          <w:divBdr>
            <w:top w:val="none" w:sz="0" w:space="0" w:color="auto"/>
            <w:left w:val="none" w:sz="0" w:space="0" w:color="auto"/>
            <w:bottom w:val="none" w:sz="0" w:space="0" w:color="auto"/>
            <w:right w:val="none" w:sz="0" w:space="0" w:color="auto"/>
          </w:divBdr>
        </w:div>
        <w:div w:id="1793210065">
          <w:marLeft w:val="0"/>
          <w:marRight w:val="0"/>
          <w:marTop w:val="0"/>
          <w:marBottom w:val="0"/>
          <w:divBdr>
            <w:top w:val="none" w:sz="0" w:space="0" w:color="auto"/>
            <w:left w:val="none" w:sz="0" w:space="0" w:color="auto"/>
            <w:bottom w:val="none" w:sz="0" w:space="0" w:color="auto"/>
            <w:right w:val="none" w:sz="0" w:space="0" w:color="auto"/>
          </w:divBdr>
        </w:div>
        <w:div w:id="1793399115">
          <w:marLeft w:val="0"/>
          <w:marRight w:val="0"/>
          <w:marTop w:val="0"/>
          <w:marBottom w:val="0"/>
          <w:divBdr>
            <w:top w:val="none" w:sz="0" w:space="0" w:color="auto"/>
            <w:left w:val="none" w:sz="0" w:space="0" w:color="auto"/>
            <w:bottom w:val="none" w:sz="0" w:space="0" w:color="auto"/>
            <w:right w:val="none" w:sz="0" w:space="0" w:color="auto"/>
          </w:divBdr>
        </w:div>
        <w:div w:id="1794783949">
          <w:marLeft w:val="0"/>
          <w:marRight w:val="0"/>
          <w:marTop w:val="0"/>
          <w:marBottom w:val="0"/>
          <w:divBdr>
            <w:top w:val="none" w:sz="0" w:space="0" w:color="auto"/>
            <w:left w:val="none" w:sz="0" w:space="0" w:color="auto"/>
            <w:bottom w:val="none" w:sz="0" w:space="0" w:color="auto"/>
            <w:right w:val="none" w:sz="0" w:space="0" w:color="auto"/>
          </w:divBdr>
        </w:div>
        <w:div w:id="1798261645">
          <w:marLeft w:val="0"/>
          <w:marRight w:val="0"/>
          <w:marTop w:val="0"/>
          <w:marBottom w:val="0"/>
          <w:divBdr>
            <w:top w:val="none" w:sz="0" w:space="0" w:color="auto"/>
            <w:left w:val="none" w:sz="0" w:space="0" w:color="auto"/>
            <w:bottom w:val="none" w:sz="0" w:space="0" w:color="auto"/>
            <w:right w:val="none" w:sz="0" w:space="0" w:color="auto"/>
          </w:divBdr>
        </w:div>
        <w:div w:id="1807430305">
          <w:marLeft w:val="0"/>
          <w:marRight w:val="0"/>
          <w:marTop w:val="0"/>
          <w:marBottom w:val="0"/>
          <w:divBdr>
            <w:top w:val="none" w:sz="0" w:space="0" w:color="auto"/>
            <w:left w:val="none" w:sz="0" w:space="0" w:color="auto"/>
            <w:bottom w:val="none" w:sz="0" w:space="0" w:color="auto"/>
            <w:right w:val="none" w:sz="0" w:space="0" w:color="auto"/>
          </w:divBdr>
        </w:div>
        <w:div w:id="1809085331">
          <w:marLeft w:val="0"/>
          <w:marRight w:val="0"/>
          <w:marTop w:val="0"/>
          <w:marBottom w:val="0"/>
          <w:divBdr>
            <w:top w:val="none" w:sz="0" w:space="0" w:color="auto"/>
            <w:left w:val="none" w:sz="0" w:space="0" w:color="auto"/>
            <w:bottom w:val="none" w:sz="0" w:space="0" w:color="auto"/>
            <w:right w:val="none" w:sz="0" w:space="0" w:color="auto"/>
          </w:divBdr>
        </w:div>
        <w:div w:id="1813985120">
          <w:marLeft w:val="0"/>
          <w:marRight w:val="0"/>
          <w:marTop w:val="0"/>
          <w:marBottom w:val="0"/>
          <w:divBdr>
            <w:top w:val="none" w:sz="0" w:space="0" w:color="auto"/>
            <w:left w:val="none" w:sz="0" w:space="0" w:color="auto"/>
            <w:bottom w:val="none" w:sz="0" w:space="0" w:color="auto"/>
            <w:right w:val="none" w:sz="0" w:space="0" w:color="auto"/>
          </w:divBdr>
        </w:div>
        <w:div w:id="1816675558">
          <w:marLeft w:val="0"/>
          <w:marRight w:val="0"/>
          <w:marTop w:val="0"/>
          <w:marBottom w:val="0"/>
          <w:divBdr>
            <w:top w:val="none" w:sz="0" w:space="0" w:color="auto"/>
            <w:left w:val="none" w:sz="0" w:space="0" w:color="auto"/>
            <w:bottom w:val="none" w:sz="0" w:space="0" w:color="auto"/>
            <w:right w:val="none" w:sz="0" w:space="0" w:color="auto"/>
          </w:divBdr>
        </w:div>
        <w:div w:id="1822501092">
          <w:marLeft w:val="0"/>
          <w:marRight w:val="0"/>
          <w:marTop w:val="0"/>
          <w:marBottom w:val="0"/>
          <w:divBdr>
            <w:top w:val="none" w:sz="0" w:space="0" w:color="auto"/>
            <w:left w:val="none" w:sz="0" w:space="0" w:color="auto"/>
            <w:bottom w:val="none" w:sz="0" w:space="0" w:color="auto"/>
            <w:right w:val="none" w:sz="0" w:space="0" w:color="auto"/>
          </w:divBdr>
        </w:div>
        <w:div w:id="1824159912">
          <w:marLeft w:val="0"/>
          <w:marRight w:val="0"/>
          <w:marTop w:val="0"/>
          <w:marBottom w:val="0"/>
          <w:divBdr>
            <w:top w:val="none" w:sz="0" w:space="0" w:color="auto"/>
            <w:left w:val="none" w:sz="0" w:space="0" w:color="auto"/>
            <w:bottom w:val="none" w:sz="0" w:space="0" w:color="auto"/>
            <w:right w:val="none" w:sz="0" w:space="0" w:color="auto"/>
          </w:divBdr>
        </w:div>
        <w:div w:id="1824347841">
          <w:marLeft w:val="0"/>
          <w:marRight w:val="0"/>
          <w:marTop w:val="0"/>
          <w:marBottom w:val="0"/>
          <w:divBdr>
            <w:top w:val="none" w:sz="0" w:space="0" w:color="auto"/>
            <w:left w:val="none" w:sz="0" w:space="0" w:color="auto"/>
            <w:bottom w:val="none" w:sz="0" w:space="0" w:color="auto"/>
            <w:right w:val="none" w:sz="0" w:space="0" w:color="auto"/>
          </w:divBdr>
        </w:div>
        <w:div w:id="1825396001">
          <w:marLeft w:val="0"/>
          <w:marRight w:val="0"/>
          <w:marTop w:val="0"/>
          <w:marBottom w:val="0"/>
          <w:divBdr>
            <w:top w:val="none" w:sz="0" w:space="0" w:color="auto"/>
            <w:left w:val="none" w:sz="0" w:space="0" w:color="auto"/>
            <w:bottom w:val="none" w:sz="0" w:space="0" w:color="auto"/>
            <w:right w:val="none" w:sz="0" w:space="0" w:color="auto"/>
          </w:divBdr>
        </w:div>
        <w:div w:id="1826898886">
          <w:marLeft w:val="0"/>
          <w:marRight w:val="0"/>
          <w:marTop w:val="0"/>
          <w:marBottom w:val="0"/>
          <w:divBdr>
            <w:top w:val="none" w:sz="0" w:space="0" w:color="auto"/>
            <w:left w:val="none" w:sz="0" w:space="0" w:color="auto"/>
            <w:bottom w:val="none" w:sz="0" w:space="0" w:color="auto"/>
            <w:right w:val="none" w:sz="0" w:space="0" w:color="auto"/>
          </w:divBdr>
        </w:div>
        <w:div w:id="1827093129">
          <w:marLeft w:val="0"/>
          <w:marRight w:val="0"/>
          <w:marTop w:val="0"/>
          <w:marBottom w:val="0"/>
          <w:divBdr>
            <w:top w:val="none" w:sz="0" w:space="0" w:color="auto"/>
            <w:left w:val="none" w:sz="0" w:space="0" w:color="auto"/>
            <w:bottom w:val="none" w:sz="0" w:space="0" w:color="auto"/>
            <w:right w:val="none" w:sz="0" w:space="0" w:color="auto"/>
          </w:divBdr>
        </w:div>
        <w:div w:id="1828662899">
          <w:marLeft w:val="0"/>
          <w:marRight w:val="0"/>
          <w:marTop w:val="0"/>
          <w:marBottom w:val="0"/>
          <w:divBdr>
            <w:top w:val="none" w:sz="0" w:space="0" w:color="auto"/>
            <w:left w:val="none" w:sz="0" w:space="0" w:color="auto"/>
            <w:bottom w:val="none" w:sz="0" w:space="0" w:color="auto"/>
            <w:right w:val="none" w:sz="0" w:space="0" w:color="auto"/>
          </w:divBdr>
        </w:div>
        <w:div w:id="1830707970">
          <w:marLeft w:val="0"/>
          <w:marRight w:val="0"/>
          <w:marTop w:val="0"/>
          <w:marBottom w:val="0"/>
          <w:divBdr>
            <w:top w:val="none" w:sz="0" w:space="0" w:color="auto"/>
            <w:left w:val="none" w:sz="0" w:space="0" w:color="auto"/>
            <w:bottom w:val="none" w:sz="0" w:space="0" w:color="auto"/>
            <w:right w:val="none" w:sz="0" w:space="0" w:color="auto"/>
          </w:divBdr>
        </w:div>
        <w:div w:id="1831631024">
          <w:marLeft w:val="0"/>
          <w:marRight w:val="0"/>
          <w:marTop w:val="0"/>
          <w:marBottom w:val="0"/>
          <w:divBdr>
            <w:top w:val="none" w:sz="0" w:space="0" w:color="auto"/>
            <w:left w:val="none" w:sz="0" w:space="0" w:color="auto"/>
            <w:bottom w:val="none" w:sz="0" w:space="0" w:color="auto"/>
            <w:right w:val="none" w:sz="0" w:space="0" w:color="auto"/>
          </w:divBdr>
        </w:div>
        <w:div w:id="1834569289">
          <w:marLeft w:val="0"/>
          <w:marRight w:val="0"/>
          <w:marTop w:val="0"/>
          <w:marBottom w:val="0"/>
          <w:divBdr>
            <w:top w:val="none" w:sz="0" w:space="0" w:color="auto"/>
            <w:left w:val="none" w:sz="0" w:space="0" w:color="auto"/>
            <w:bottom w:val="none" w:sz="0" w:space="0" w:color="auto"/>
            <w:right w:val="none" w:sz="0" w:space="0" w:color="auto"/>
          </w:divBdr>
        </w:div>
        <w:div w:id="1841575767">
          <w:marLeft w:val="0"/>
          <w:marRight w:val="0"/>
          <w:marTop w:val="0"/>
          <w:marBottom w:val="0"/>
          <w:divBdr>
            <w:top w:val="none" w:sz="0" w:space="0" w:color="auto"/>
            <w:left w:val="none" w:sz="0" w:space="0" w:color="auto"/>
            <w:bottom w:val="none" w:sz="0" w:space="0" w:color="auto"/>
            <w:right w:val="none" w:sz="0" w:space="0" w:color="auto"/>
          </w:divBdr>
        </w:div>
        <w:div w:id="1847598123">
          <w:marLeft w:val="0"/>
          <w:marRight w:val="0"/>
          <w:marTop w:val="0"/>
          <w:marBottom w:val="0"/>
          <w:divBdr>
            <w:top w:val="none" w:sz="0" w:space="0" w:color="auto"/>
            <w:left w:val="none" w:sz="0" w:space="0" w:color="auto"/>
            <w:bottom w:val="none" w:sz="0" w:space="0" w:color="auto"/>
            <w:right w:val="none" w:sz="0" w:space="0" w:color="auto"/>
          </w:divBdr>
        </w:div>
        <w:div w:id="1849903181">
          <w:marLeft w:val="0"/>
          <w:marRight w:val="0"/>
          <w:marTop w:val="0"/>
          <w:marBottom w:val="0"/>
          <w:divBdr>
            <w:top w:val="none" w:sz="0" w:space="0" w:color="auto"/>
            <w:left w:val="none" w:sz="0" w:space="0" w:color="auto"/>
            <w:bottom w:val="none" w:sz="0" w:space="0" w:color="auto"/>
            <w:right w:val="none" w:sz="0" w:space="0" w:color="auto"/>
          </w:divBdr>
        </w:div>
        <w:div w:id="1850099125">
          <w:marLeft w:val="0"/>
          <w:marRight w:val="0"/>
          <w:marTop w:val="0"/>
          <w:marBottom w:val="0"/>
          <w:divBdr>
            <w:top w:val="none" w:sz="0" w:space="0" w:color="auto"/>
            <w:left w:val="none" w:sz="0" w:space="0" w:color="auto"/>
            <w:bottom w:val="none" w:sz="0" w:space="0" w:color="auto"/>
            <w:right w:val="none" w:sz="0" w:space="0" w:color="auto"/>
          </w:divBdr>
        </w:div>
        <w:div w:id="1850752744">
          <w:marLeft w:val="0"/>
          <w:marRight w:val="0"/>
          <w:marTop w:val="0"/>
          <w:marBottom w:val="0"/>
          <w:divBdr>
            <w:top w:val="none" w:sz="0" w:space="0" w:color="auto"/>
            <w:left w:val="none" w:sz="0" w:space="0" w:color="auto"/>
            <w:bottom w:val="none" w:sz="0" w:space="0" w:color="auto"/>
            <w:right w:val="none" w:sz="0" w:space="0" w:color="auto"/>
          </w:divBdr>
        </w:div>
        <w:div w:id="1859080676">
          <w:marLeft w:val="0"/>
          <w:marRight w:val="0"/>
          <w:marTop w:val="0"/>
          <w:marBottom w:val="0"/>
          <w:divBdr>
            <w:top w:val="none" w:sz="0" w:space="0" w:color="auto"/>
            <w:left w:val="none" w:sz="0" w:space="0" w:color="auto"/>
            <w:bottom w:val="none" w:sz="0" w:space="0" w:color="auto"/>
            <w:right w:val="none" w:sz="0" w:space="0" w:color="auto"/>
          </w:divBdr>
        </w:div>
        <w:div w:id="1864368143">
          <w:marLeft w:val="0"/>
          <w:marRight w:val="0"/>
          <w:marTop w:val="0"/>
          <w:marBottom w:val="0"/>
          <w:divBdr>
            <w:top w:val="none" w:sz="0" w:space="0" w:color="auto"/>
            <w:left w:val="none" w:sz="0" w:space="0" w:color="auto"/>
            <w:bottom w:val="none" w:sz="0" w:space="0" w:color="auto"/>
            <w:right w:val="none" w:sz="0" w:space="0" w:color="auto"/>
          </w:divBdr>
        </w:div>
        <w:div w:id="1874615795">
          <w:marLeft w:val="0"/>
          <w:marRight w:val="0"/>
          <w:marTop w:val="0"/>
          <w:marBottom w:val="0"/>
          <w:divBdr>
            <w:top w:val="none" w:sz="0" w:space="0" w:color="auto"/>
            <w:left w:val="none" w:sz="0" w:space="0" w:color="auto"/>
            <w:bottom w:val="none" w:sz="0" w:space="0" w:color="auto"/>
            <w:right w:val="none" w:sz="0" w:space="0" w:color="auto"/>
          </w:divBdr>
        </w:div>
        <w:div w:id="1875732814">
          <w:marLeft w:val="0"/>
          <w:marRight w:val="0"/>
          <w:marTop w:val="0"/>
          <w:marBottom w:val="0"/>
          <w:divBdr>
            <w:top w:val="none" w:sz="0" w:space="0" w:color="auto"/>
            <w:left w:val="none" w:sz="0" w:space="0" w:color="auto"/>
            <w:bottom w:val="none" w:sz="0" w:space="0" w:color="auto"/>
            <w:right w:val="none" w:sz="0" w:space="0" w:color="auto"/>
          </w:divBdr>
        </w:div>
        <w:div w:id="1877112669">
          <w:marLeft w:val="0"/>
          <w:marRight w:val="0"/>
          <w:marTop w:val="0"/>
          <w:marBottom w:val="0"/>
          <w:divBdr>
            <w:top w:val="none" w:sz="0" w:space="0" w:color="auto"/>
            <w:left w:val="none" w:sz="0" w:space="0" w:color="auto"/>
            <w:bottom w:val="none" w:sz="0" w:space="0" w:color="auto"/>
            <w:right w:val="none" w:sz="0" w:space="0" w:color="auto"/>
          </w:divBdr>
        </w:div>
        <w:div w:id="1884247684">
          <w:marLeft w:val="0"/>
          <w:marRight w:val="0"/>
          <w:marTop w:val="0"/>
          <w:marBottom w:val="0"/>
          <w:divBdr>
            <w:top w:val="none" w:sz="0" w:space="0" w:color="auto"/>
            <w:left w:val="none" w:sz="0" w:space="0" w:color="auto"/>
            <w:bottom w:val="none" w:sz="0" w:space="0" w:color="auto"/>
            <w:right w:val="none" w:sz="0" w:space="0" w:color="auto"/>
          </w:divBdr>
        </w:div>
        <w:div w:id="1901012470">
          <w:marLeft w:val="0"/>
          <w:marRight w:val="0"/>
          <w:marTop w:val="0"/>
          <w:marBottom w:val="0"/>
          <w:divBdr>
            <w:top w:val="none" w:sz="0" w:space="0" w:color="auto"/>
            <w:left w:val="none" w:sz="0" w:space="0" w:color="auto"/>
            <w:bottom w:val="none" w:sz="0" w:space="0" w:color="auto"/>
            <w:right w:val="none" w:sz="0" w:space="0" w:color="auto"/>
          </w:divBdr>
        </w:div>
        <w:div w:id="1903908974">
          <w:marLeft w:val="0"/>
          <w:marRight w:val="0"/>
          <w:marTop w:val="0"/>
          <w:marBottom w:val="0"/>
          <w:divBdr>
            <w:top w:val="none" w:sz="0" w:space="0" w:color="auto"/>
            <w:left w:val="none" w:sz="0" w:space="0" w:color="auto"/>
            <w:bottom w:val="none" w:sz="0" w:space="0" w:color="auto"/>
            <w:right w:val="none" w:sz="0" w:space="0" w:color="auto"/>
          </w:divBdr>
        </w:div>
        <w:div w:id="1914655582">
          <w:marLeft w:val="0"/>
          <w:marRight w:val="0"/>
          <w:marTop w:val="0"/>
          <w:marBottom w:val="0"/>
          <w:divBdr>
            <w:top w:val="none" w:sz="0" w:space="0" w:color="auto"/>
            <w:left w:val="none" w:sz="0" w:space="0" w:color="auto"/>
            <w:bottom w:val="none" w:sz="0" w:space="0" w:color="auto"/>
            <w:right w:val="none" w:sz="0" w:space="0" w:color="auto"/>
          </w:divBdr>
        </w:div>
        <w:div w:id="1917743288">
          <w:marLeft w:val="0"/>
          <w:marRight w:val="0"/>
          <w:marTop w:val="0"/>
          <w:marBottom w:val="0"/>
          <w:divBdr>
            <w:top w:val="none" w:sz="0" w:space="0" w:color="auto"/>
            <w:left w:val="none" w:sz="0" w:space="0" w:color="auto"/>
            <w:bottom w:val="none" w:sz="0" w:space="0" w:color="auto"/>
            <w:right w:val="none" w:sz="0" w:space="0" w:color="auto"/>
          </w:divBdr>
        </w:div>
        <w:div w:id="1918663138">
          <w:marLeft w:val="0"/>
          <w:marRight w:val="0"/>
          <w:marTop w:val="0"/>
          <w:marBottom w:val="0"/>
          <w:divBdr>
            <w:top w:val="none" w:sz="0" w:space="0" w:color="auto"/>
            <w:left w:val="none" w:sz="0" w:space="0" w:color="auto"/>
            <w:bottom w:val="none" w:sz="0" w:space="0" w:color="auto"/>
            <w:right w:val="none" w:sz="0" w:space="0" w:color="auto"/>
          </w:divBdr>
        </w:div>
        <w:div w:id="1919898169">
          <w:marLeft w:val="0"/>
          <w:marRight w:val="0"/>
          <w:marTop w:val="0"/>
          <w:marBottom w:val="0"/>
          <w:divBdr>
            <w:top w:val="none" w:sz="0" w:space="0" w:color="auto"/>
            <w:left w:val="none" w:sz="0" w:space="0" w:color="auto"/>
            <w:bottom w:val="none" w:sz="0" w:space="0" w:color="auto"/>
            <w:right w:val="none" w:sz="0" w:space="0" w:color="auto"/>
          </w:divBdr>
        </w:div>
        <w:div w:id="1927836261">
          <w:marLeft w:val="0"/>
          <w:marRight w:val="0"/>
          <w:marTop w:val="0"/>
          <w:marBottom w:val="0"/>
          <w:divBdr>
            <w:top w:val="none" w:sz="0" w:space="0" w:color="auto"/>
            <w:left w:val="none" w:sz="0" w:space="0" w:color="auto"/>
            <w:bottom w:val="none" w:sz="0" w:space="0" w:color="auto"/>
            <w:right w:val="none" w:sz="0" w:space="0" w:color="auto"/>
          </w:divBdr>
        </w:div>
        <w:div w:id="1936136033">
          <w:marLeft w:val="0"/>
          <w:marRight w:val="0"/>
          <w:marTop w:val="0"/>
          <w:marBottom w:val="0"/>
          <w:divBdr>
            <w:top w:val="none" w:sz="0" w:space="0" w:color="auto"/>
            <w:left w:val="none" w:sz="0" w:space="0" w:color="auto"/>
            <w:bottom w:val="none" w:sz="0" w:space="0" w:color="auto"/>
            <w:right w:val="none" w:sz="0" w:space="0" w:color="auto"/>
          </w:divBdr>
        </w:div>
        <w:div w:id="1936671518">
          <w:marLeft w:val="0"/>
          <w:marRight w:val="0"/>
          <w:marTop w:val="0"/>
          <w:marBottom w:val="0"/>
          <w:divBdr>
            <w:top w:val="none" w:sz="0" w:space="0" w:color="auto"/>
            <w:left w:val="none" w:sz="0" w:space="0" w:color="auto"/>
            <w:bottom w:val="none" w:sz="0" w:space="0" w:color="auto"/>
            <w:right w:val="none" w:sz="0" w:space="0" w:color="auto"/>
          </w:divBdr>
        </w:div>
        <w:div w:id="1937901844">
          <w:marLeft w:val="0"/>
          <w:marRight w:val="0"/>
          <w:marTop w:val="0"/>
          <w:marBottom w:val="0"/>
          <w:divBdr>
            <w:top w:val="none" w:sz="0" w:space="0" w:color="auto"/>
            <w:left w:val="none" w:sz="0" w:space="0" w:color="auto"/>
            <w:bottom w:val="none" w:sz="0" w:space="0" w:color="auto"/>
            <w:right w:val="none" w:sz="0" w:space="0" w:color="auto"/>
          </w:divBdr>
        </w:div>
        <w:div w:id="1940062969">
          <w:marLeft w:val="0"/>
          <w:marRight w:val="0"/>
          <w:marTop w:val="0"/>
          <w:marBottom w:val="0"/>
          <w:divBdr>
            <w:top w:val="none" w:sz="0" w:space="0" w:color="auto"/>
            <w:left w:val="none" w:sz="0" w:space="0" w:color="auto"/>
            <w:bottom w:val="none" w:sz="0" w:space="0" w:color="auto"/>
            <w:right w:val="none" w:sz="0" w:space="0" w:color="auto"/>
          </w:divBdr>
        </w:div>
        <w:div w:id="1941452039">
          <w:marLeft w:val="0"/>
          <w:marRight w:val="0"/>
          <w:marTop w:val="0"/>
          <w:marBottom w:val="0"/>
          <w:divBdr>
            <w:top w:val="none" w:sz="0" w:space="0" w:color="auto"/>
            <w:left w:val="none" w:sz="0" w:space="0" w:color="auto"/>
            <w:bottom w:val="none" w:sz="0" w:space="0" w:color="auto"/>
            <w:right w:val="none" w:sz="0" w:space="0" w:color="auto"/>
          </w:divBdr>
        </w:div>
        <w:div w:id="1941571691">
          <w:marLeft w:val="0"/>
          <w:marRight w:val="0"/>
          <w:marTop w:val="0"/>
          <w:marBottom w:val="0"/>
          <w:divBdr>
            <w:top w:val="none" w:sz="0" w:space="0" w:color="auto"/>
            <w:left w:val="none" w:sz="0" w:space="0" w:color="auto"/>
            <w:bottom w:val="none" w:sz="0" w:space="0" w:color="auto"/>
            <w:right w:val="none" w:sz="0" w:space="0" w:color="auto"/>
          </w:divBdr>
        </w:div>
        <w:div w:id="1947495867">
          <w:marLeft w:val="0"/>
          <w:marRight w:val="0"/>
          <w:marTop w:val="0"/>
          <w:marBottom w:val="0"/>
          <w:divBdr>
            <w:top w:val="none" w:sz="0" w:space="0" w:color="auto"/>
            <w:left w:val="none" w:sz="0" w:space="0" w:color="auto"/>
            <w:bottom w:val="none" w:sz="0" w:space="0" w:color="auto"/>
            <w:right w:val="none" w:sz="0" w:space="0" w:color="auto"/>
          </w:divBdr>
        </w:div>
        <w:div w:id="1949658432">
          <w:marLeft w:val="0"/>
          <w:marRight w:val="0"/>
          <w:marTop w:val="0"/>
          <w:marBottom w:val="0"/>
          <w:divBdr>
            <w:top w:val="none" w:sz="0" w:space="0" w:color="auto"/>
            <w:left w:val="none" w:sz="0" w:space="0" w:color="auto"/>
            <w:bottom w:val="none" w:sz="0" w:space="0" w:color="auto"/>
            <w:right w:val="none" w:sz="0" w:space="0" w:color="auto"/>
          </w:divBdr>
        </w:div>
        <w:div w:id="1954169843">
          <w:marLeft w:val="0"/>
          <w:marRight w:val="0"/>
          <w:marTop w:val="0"/>
          <w:marBottom w:val="0"/>
          <w:divBdr>
            <w:top w:val="none" w:sz="0" w:space="0" w:color="auto"/>
            <w:left w:val="none" w:sz="0" w:space="0" w:color="auto"/>
            <w:bottom w:val="none" w:sz="0" w:space="0" w:color="auto"/>
            <w:right w:val="none" w:sz="0" w:space="0" w:color="auto"/>
          </w:divBdr>
        </w:div>
        <w:div w:id="1955285288">
          <w:marLeft w:val="0"/>
          <w:marRight w:val="0"/>
          <w:marTop w:val="0"/>
          <w:marBottom w:val="0"/>
          <w:divBdr>
            <w:top w:val="none" w:sz="0" w:space="0" w:color="auto"/>
            <w:left w:val="none" w:sz="0" w:space="0" w:color="auto"/>
            <w:bottom w:val="none" w:sz="0" w:space="0" w:color="auto"/>
            <w:right w:val="none" w:sz="0" w:space="0" w:color="auto"/>
          </w:divBdr>
        </w:div>
        <w:div w:id="1957054830">
          <w:marLeft w:val="0"/>
          <w:marRight w:val="0"/>
          <w:marTop w:val="0"/>
          <w:marBottom w:val="0"/>
          <w:divBdr>
            <w:top w:val="none" w:sz="0" w:space="0" w:color="auto"/>
            <w:left w:val="none" w:sz="0" w:space="0" w:color="auto"/>
            <w:bottom w:val="none" w:sz="0" w:space="0" w:color="auto"/>
            <w:right w:val="none" w:sz="0" w:space="0" w:color="auto"/>
          </w:divBdr>
        </w:div>
        <w:div w:id="1957566721">
          <w:marLeft w:val="0"/>
          <w:marRight w:val="0"/>
          <w:marTop w:val="0"/>
          <w:marBottom w:val="0"/>
          <w:divBdr>
            <w:top w:val="none" w:sz="0" w:space="0" w:color="auto"/>
            <w:left w:val="none" w:sz="0" w:space="0" w:color="auto"/>
            <w:bottom w:val="none" w:sz="0" w:space="0" w:color="auto"/>
            <w:right w:val="none" w:sz="0" w:space="0" w:color="auto"/>
          </w:divBdr>
        </w:div>
        <w:div w:id="1958364127">
          <w:marLeft w:val="0"/>
          <w:marRight w:val="0"/>
          <w:marTop w:val="0"/>
          <w:marBottom w:val="0"/>
          <w:divBdr>
            <w:top w:val="none" w:sz="0" w:space="0" w:color="auto"/>
            <w:left w:val="none" w:sz="0" w:space="0" w:color="auto"/>
            <w:bottom w:val="none" w:sz="0" w:space="0" w:color="auto"/>
            <w:right w:val="none" w:sz="0" w:space="0" w:color="auto"/>
          </w:divBdr>
        </w:div>
        <w:div w:id="1965303668">
          <w:marLeft w:val="0"/>
          <w:marRight w:val="0"/>
          <w:marTop w:val="0"/>
          <w:marBottom w:val="0"/>
          <w:divBdr>
            <w:top w:val="none" w:sz="0" w:space="0" w:color="auto"/>
            <w:left w:val="none" w:sz="0" w:space="0" w:color="auto"/>
            <w:bottom w:val="none" w:sz="0" w:space="0" w:color="auto"/>
            <w:right w:val="none" w:sz="0" w:space="0" w:color="auto"/>
          </w:divBdr>
        </w:div>
        <w:div w:id="1969703301">
          <w:marLeft w:val="0"/>
          <w:marRight w:val="0"/>
          <w:marTop w:val="0"/>
          <w:marBottom w:val="0"/>
          <w:divBdr>
            <w:top w:val="none" w:sz="0" w:space="0" w:color="auto"/>
            <w:left w:val="none" w:sz="0" w:space="0" w:color="auto"/>
            <w:bottom w:val="none" w:sz="0" w:space="0" w:color="auto"/>
            <w:right w:val="none" w:sz="0" w:space="0" w:color="auto"/>
          </w:divBdr>
        </w:div>
        <w:div w:id="1977026159">
          <w:marLeft w:val="0"/>
          <w:marRight w:val="0"/>
          <w:marTop w:val="0"/>
          <w:marBottom w:val="0"/>
          <w:divBdr>
            <w:top w:val="none" w:sz="0" w:space="0" w:color="auto"/>
            <w:left w:val="none" w:sz="0" w:space="0" w:color="auto"/>
            <w:bottom w:val="none" w:sz="0" w:space="0" w:color="auto"/>
            <w:right w:val="none" w:sz="0" w:space="0" w:color="auto"/>
          </w:divBdr>
        </w:div>
        <w:div w:id="1983002994">
          <w:marLeft w:val="0"/>
          <w:marRight w:val="0"/>
          <w:marTop w:val="0"/>
          <w:marBottom w:val="0"/>
          <w:divBdr>
            <w:top w:val="none" w:sz="0" w:space="0" w:color="auto"/>
            <w:left w:val="none" w:sz="0" w:space="0" w:color="auto"/>
            <w:bottom w:val="none" w:sz="0" w:space="0" w:color="auto"/>
            <w:right w:val="none" w:sz="0" w:space="0" w:color="auto"/>
          </w:divBdr>
        </w:div>
        <w:div w:id="1987272463">
          <w:marLeft w:val="0"/>
          <w:marRight w:val="0"/>
          <w:marTop w:val="0"/>
          <w:marBottom w:val="0"/>
          <w:divBdr>
            <w:top w:val="none" w:sz="0" w:space="0" w:color="auto"/>
            <w:left w:val="none" w:sz="0" w:space="0" w:color="auto"/>
            <w:bottom w:val="none" w:sz="0" w:space="0" w:color="auto"/>
            <w:right w:val="none" w:sz="0" w:space="0" w:color="auto"/>
          </w:divBdr>
        </w:div>
        <w:div w:id="1987277618">
          <w:marLeft w:val="0"/>
          <w:marRight w:val="0"/>
          <w:marTop w:val="0"/>
          <w:marBottom w:val="0"/>
          <w:divBdr>
            <w:top w:val="none" w:sz="0" w:space="0" w:color="auto"/>
            <w:left w:val="none" w:sz="0" w:space="0" w:color="auto"/>
            <w:bottom w:val="none" w:sz="0" w:space="0" w:color="auto"/>
            <w:right w:val="none" w:sz="0" w:space="0" w:color="auto"/>
          </w:divBdr>
        </w:div>
        <w:div w:id="1997951365">
          <w:marLeft w:val="0"/>
          <w:marRight w:val="0"/>
          <w:marTop w:val="0"/>
          <w:marBottom w:val="0"/>
          <w:divBdr>
            <w:top w:val="none" w:sz="0" w:space="0" w:color="auto"/>
            <w:left w:val="none" w:sz="0" w:space="0" w:color="auto"/>
            <w:bottom w:val="none" w:sz="0" w:space="0" w:color="auto"/>
            <w:right w:val="none" w:sz="0" w:space="0" w:color="auto"/>
          </w:divBdr>
        </w:div>
        <w:div w:id="2000570547">
          <w:marLeft w:val="0"/>
          <w:marRight w:val="0"/>
          <w:marTop w:val="0"/>
          <w:marBottom w:val="0"/>
          <w:divBdr>
            <w:top w:val="none" w:sz="0" w:space="0" w:color="auto"/>
            <w:left w:val="none" w:sz="0" w:space="0" w:color="auto"/>
            <w:bottom w:val="none" w:sz="0" w:space="0" w:color="auto"/>
            <w:right w:val="none" w:sz="0" w:space="0" w:color="auto"/>
          </w:divBdr>
        </w:div>
        <w:div w:id="2007632884">
          <w:marLeft w:val="0"/>
          <w:marRight w:val="0"/>
          <w:marTop w:val="0"/>
          <w:marBottom w:val="0"/>
          <w:divBdr>
            <w:top w:val="none" w:sz="0" w:space="0" w:color="auto"/>
            <w:left w:val="none" w:sz="0" w:space="0" w:color="auto"/>
            <w:bottom w:val="none" w:sz="0" w:space="0" w:color="auto"/>
            <w:right w:val="none" w:sz="0" w:space="0" w:color="auto"/>
          </w:divBdr>
        </w:div>
        <w:div w:id="2008289826">
          <w:marLeft w:val="0"/>
          <w:marRight w:val="0"/>
          <w:marTop w:val="0"/>
          <w:marBottom w:val="0"/>
          <w:divBdr>
            <w:top w:val="none" w:sz="0" w:space="0" w:color="auto"/>
            <w:left w:val="none" w:sz="0" w:space="0" w:color="auto"/>
            <w:bottom w:val="none" w:sz="0" w:space="0" w:color="auto"/>
            <w:right w:val="none" w:sz="0" w:space="0" w:color="auto"/>
          </w:divBdr>
        </w:div>
        <w:div w:id="2009363594">
          <w:marLeft w:val="0"/>
          <w:marRight w:val="0"/>
          <w:marTop w:val="0"/>
          <w:marBottom w:val="0"/>
          <w:divBdr>
            <w:top w:val="none" w:sz="0" w:space="0" w:color="auto"/>
            <w:left w:val="none" w:sz="0" w:space="0" w:color="auto"/>
            <w:bottom w:val="none" w:sz="0" w:space="0" w:color="auto"/>
            <w:right w:val="none" w:sz="0" w:space="0" w:color="auto"/>
          </w:divBdr>
        </w:div>
        <w:div w:id="2011442612">
          <w:marLeft w:val="0"/>
          <w:marRight w:val="0"/>
          <w:marTop w:val="0"/>
          <w:marBottom w:val="0"/>
          <w:divBdr>
            <w:top w:val="none" w:sz="0" w:space="0" w:color="auto"/>
            <w:left w:val="none" w:sz="0" w:space="0" w:color="auto"/>
            <w:bottom w:val="none" w:sz="0" w:space="0" w:color="auto"/>
            <w:right w:val="none" w:sz="0" w:space="0" w:color="auto"/>
          </w:divBdr>
        </w:div>
        <w:div w:id="2012904974">
          <w:marLeft w:val="0"/>
          <w:marRight w:val="0"/>
          <w:marTop w:val="0"/>
          <w:marBottom w:val="0"/>
          <w:divBdr>
            <w:top w:val="none" w:sz="0" w:space="0" w:color="auto"/>
            <w:left w:val="none" w:sz="0" w:space="0" w:color="auto"/>
            <w:bottom w:val="none" w:sz="0" w:space="0" w:color="auto"/>
            <w:right w:val="none" w:sz="0" w:space="0" w:color="auto"/>
          </w:divBdr>
        </w:div>
        <w:div w:id="2014456883">
          <w:marLeft w:val="0"/>
          <w:marRight w:val="0"/>
          <w:marTop w:val="0"/>
          <w:marBottom w:val="0"/>
          <w:divBdr>
            <w:top w:val="none" w:sz="0" w:space="0" w:color="auto"/>
            <w:left w:val="none" w:sz="0" w:space="0" w:color="auto"/>
            <w:bottom w:val="none" w:sz="0" w:space="0" w:color="auto"/>
            <w:right w:val="none" w:sz="0" w:space="0" w:color="auto"/>
          </w:divBdr>
        </w:div>
        <w:div w:id="2015261110">
          <w:marLeft w:val="0"/>
          <w:marRight w:val="0"/>
          <w:marTop w:val="0"/>
          <w:marBottom w:val="0"/>
          <w:divBdr>
            <w:top w:val="none" w:sz="0" w:space="0" w:color="auto"/>
            <w:left w:val="none" w:sz="0" w:space="0" w:color="auto"/>
            <w:bottom w:val="none" w:sz="0" w:space="0" w:color="auto"/>
            <w:right w:val="none" w:sz="0" w:space="0" w:color="auto"/>
          </w:divBdr>
        </w:div>
        <w:div w:id="2015299701">
          <w:marLeft w:val="0"/>
          <w:marRight w:val="0"/>
          <w:marTop w:val="0"/>
          <w:marBottom w:val="0"/>
          <w:divBdr>
            <w:top w:val="none" w:sz="0" w:space="0" w:color="auto"/>
            <w:left w:val="none" w:sz="0" w:space="0" w:color="auto"/>
            <w:bottom w:val="none" w:sz="0" w:space="0" w:color="auto"/>
            <w:right w:val="none" w:sz="0" w:space="0" w:color="auto"/>
          </w:divBdr>
        </w:div>
        <w:div w:id="2016221491">
          <w:marLeft w:val="0"/>
          <w:marRight w:val="0"/>
          <w:marTop w:val="0"/>
          <w:marBottom w:val="0"/>
          <w:divBdr>
            <w:top w:val="none" w:sz="0" w:space="0" w:color="auto"/>
            <w:left w:val="none" w:sz="0" w:space="0" w:color="auto"/>
            <w:bottom w:val="none" w:sz="0" w:space="0" w:color="auto"/>
            <w:right w:val="none" w:sz="0" w:space="0" w:color="auto"/>
          </w:divBdr>
        </w:div>
        <w:div w:id="2019110569">
          <w:marLeft w:val="0"/>
          <w:marRight w:val="0"/>
          <w:marTop w:val="0"/>
          <w:marBottom w:val="0"/>
          <w:divBdr>
            <w:top w:val="none" w:sz="0" w:space="0" w:color="auto"/>
            <w:left w:val="none" w:sz="0" w:space="0" w:color="auto"/>
            <w:bottom w:val="none" w:sz="0" w:space="0" w:color="auto"/>
            <w:right w:val="none" w:sz="0" w:space="0" w:color="auto"/>
          </w:divBdr>
        </w:div>
        <w:div w:id="2020547347">
          <w:marLeft w:val="0"/>
          <w:marRight w:val="0"/>
          <w:marTop w:val="0"/>
          <w:marBottom w:val="0"/>
          <w:divBdr>
            <w:top w:val="none" w:sz="0" w:space="0" w:color="auto"/>
            <w:left w:val="none" w:sz="0" w:space="0" w:color="auto"/>
            <w:bottom w:val="none" w:sz="0" w:space="0" w:color="auto"/>
            <w:right w:val="none" w:sz="0" w:space="0" w:color="auto"/>
          </w:divBdr>
        </w:div>
        <w:div w:id="2026638619">
          <w:marLeft w:val="0"/>
          <w:marRight w:val="0"/>
          <w:marTop w:val="0"/>
          <w:marBottom w:val="0"/>
          <w:divBdr>
            <w:top w:val="none" w:sz="0" w:space="0" w:color="auto"/>
            <w:left w:val="none" w:sz="0" w:space="0" w:color="auto"/>
            <w:bottom w:val="none" w:sz="0" w:space="0" w:color="auto"/>
            <w:right w:val="none" w:sz="0" w:space="0" w:color="auto"/>
          </w:divBdr>
        </w:div>
        <w:div w:id="2027443906">
          <w:marLeft w:val="0"/>
          <w:marRight w:val="0"/>
          <w:marTop w:val="0"/>
          <w:marBottom w:val="0"/>
          <w:divBdr>
            <w:top w:val="none" w:sz="0" w:space="0" w:color="auto"/>
            <w:left w:val="none" w:sz="0" w:space="0" w:color="auto"/>
            <w:bottom w:val="none" w:sz="0" w:space="0" w:color="auto"/>
            <w:right w:val="none" w:sz="0" w:space="0" w:color="auto"/>
          </w:divBdr>
        </w:div>
        <w:div w:id="2029942591">
          <w:marLeft w:val="0"/>
          <w:marRight w:val="0"/>
          <w:marTop w:val="0"/>
          <w:marBottom w:val="0"/>
          <w:divBdr>
            <w:top w:val="none" w:sz="0" w:space="0" w:color="auto"/>
            <w:left w:val="none" w:sz="0" w:space="0" w:color="auto"/>
            <w:bottom w:val="none" w:sz="0" w:space="0" w:color="auto"/>
            <w:right w:val="none" w:sz="0" w:space="0" w:color="auto"/>
          </w:divBdr>
        </w:div>
        <w:div w:id="2030371923">
          <w:marLeft w:val="0"/>
          <w:marRight w:val="0"/>
          <w:marTop w:val="0"/>
          <w:marBottom w:val="0"/>
          <w:divBdr>
            <w:top w:val="none" w:sz="0" w:space="0" w:color="auto"/>
            <w:left w:val="none" w:sz="0" w:space="0" w:color="auto"/>
            <w:bottom w:val="none" w:sz="0" w:space="0" w:color="auto"/>
            <w:right w:val="none" w:sz="0" w:space="0" w:color="auto"/>
          </w:divBdr>
        </w:div>
        <w:div w:id="2030450081">
          <w:marLeft w:val="0"/>
          <w:marRight w:val="0"/>
          <w:marTop w:val="0"/>
          <w:marBottom w:val="0"/>
          <w:divBdr>
            <w:top w:val="none" w:sz="0" w:space="0" w:color="auto"/>
            <w:left w:val="none" w:sz="0" w:space="0" w:color="auto"/>
            <w:bottom w:val="none" w:sz="0" w:space="0" w:color="auto"/>
            <w:right w:val="none" w:sz="0" w:space="0" w:color="auto"/>
          </w:divBdr>
        </w:div>
        <w:div w:id="2032293098">
          <w:marLeft w:val="0"/>
          <w:marRight w:val="0"/>
          <w:marTop w:val="0"/>
          <w:marBottom w:val="0"/>
          <w:divBdr>
            <w:top w:val="none" w:sz="0" w:space="0" w:color="auto"/>
            <w:left w:val="none" w:sz="0" w:space="0" w:color="auto"/>
            <w:bottom w:val="none" w:sz="0" w:space="0" w:color="auto"/>
            <w:right w:val="none" w:sz="0" w:space="0" w:color="auto"/>
          </w:divBdr>
        </w:div>
        <w:div w:id="2034185543">
          <w:marLeft w:val="0"/>
          <w:marRight w:val="0"/>
          <w:marTop w:val="0"/>
          <w:marBottom w:val="0"/>
          <w:divBdr>
            <w:top w:val="none" w:sz="0" w:space="0" w:color="auto"/>
            <w:left w:val="none" w:sz="0" w:space="0" w:color="auto"/>
            <w:bottom w:val="none" w:sz="0" w:space="0" w:color="auto"/>
            <w:right w:val="none" w:sz="0" w:space="0" w:color="auto"/>
          </w:divBdr>
        </w:div>
        <w:div w:id="2037003160">
          <w:marLeft w:val="0"/>
          <w:marRight w:val="0"/>
          <w:marTop w:val="0"/>
          <w:marBottom w:val="0"/>
          <w:divBdr>
            <w:top w:val="none" w:sz="0" w:space="0" w:color="auto"/>
            <w:left w:val="none" w:sz="0" w:space="0" w:color="auto"/>
            <w:bottom w:val="none" w:sz="0" w:space="0" w:color="auto"/>
            <w:right w:val="none" w:sz="0" w:space="0" w:color="auto"/>
          </w:divBdr>
        </w:div>
        <w:div w:id="2037533462">
          <w:marLeft w:val="0"/>
          <w:marRight w:val="0"/>
          <w:marTop w:val="0"/>
          <w:marBottom w:val="0"/>
          <w:divBdr>
            <w:top w:val="none" w:sz="0" w:space="0" w:color="auto"/>
            <w:left w:val="none" w:sz="0" w:space="0" w:color="auto"/>
            <w:bottom w:val="none" w:sz="0" w:space="0" w:color="auto"/>
            <w:right w:val="none" w:sz="0" w:space="0" w:color="auto"/>
          </w:divBdr>
        </w:div>
        <w:div w:id="2037730869">
          <w:marLeft w:val="0"/>
          <w:marRight w:val="0"/>
          <w:marTop w:val="0"/>
          <w:marBottom w:val="0"/>
          <w:divBdr>
            <w:top w:val="none" w:sz="0" w:space="0" w:color="auto"/>
            <w:left w:val="none" w:sz="0" w:space="0" w:color="auto"/>
            <w:bottom w:val="none" w:sz="0" w:space="0" w:color="auto"/>
            <w:right w:val="none" w:sz="0" w:space="0" w:color="auto"/>
          </w:divBdr>
        </w:div>
        <w:div w:id="2047485551">
          <w:marLeft w:val="0"/>
          <w:marRight w:val="0"/>
          <w:marTop w:val="0"/>
          <w:marBottom w:val="0"/>
          <w:divBdr>
            <w:top w:val="none" w:sz="0" w:space="0" w:color="auto"/>
            <w:left w:val="none" w:sz="0" w:space="0" w:color="auto"/>
            <w:bottom w:val="none" w:sz="0" w:space="0" w:color="auto"/>
            <w:right w:val="none" w:sz="0" w:space="0" w:color="auto"/>
          </w:divBdr>
        </w:div>
        <w:div w:id="2048069239">
          <w:marLeft w:val="0"/>
          <w:marRight w:val="0"/>
          <w:marTop w:val="0"/>
          <w:marBottom w:val="0"/>
          <w:divBdr>
            <w:top w:val="none" w:sz="0" w:space="0" w:color="auto"/>
            <w:left w:val="none" w:sz="0" w:space="0" w:color="auto"/>
            <w:bottom w:val="none" w:sz="0" w:space="0" w:color="auto"/>
            <w:right w:val="none" w:sz="0" w:space="0" w:color="auto"/>
          </w:divBdr>
        </w:div>
        <w:div w:id="2055696501">
          <w:marLeft w:val="0"/>
          <w:marRight w:val="0"/>
          <w:marTop w:val="0"/>
          <w:marBottom w:val="0"/>
          <w:divBdr>
            <w:top w:val="none" w:sz="0" w:space="0" w:color="auto"/>
            <w:left w:val="none" w:sz="0" w:space="0" w:color="auto"/>
            <w:bottom w:val="none" w:sz="0" w:space="0" w:color="auto"/>
            <w:right w:val="none" w:sz="0" w:space="0" w:color="auto"/>
          </w:divBdr>
        </w:div>
        <w:div w:id="2059350507">
          <w:marLeft w:val="0"/>
          <w:marRight w:val="0"/>
          <w:marTop w:val="0"/>
          <w:marBottom w:val="0"/>
          <w:divBdr>
            <w:top w:val="none" w:sz="0" w:space="0" w:color="auto"/>
            <w:left w:val="none" w:sz="0" w:space="0" w:color="auto"/>
            <w:bottom w:val="none" w:sz="0" w:space="0" w:color="auto"/>
            <w:right w:val="none" w:sz="0" w:space="0" w:color="auto"/>
          </w:divBdr>
        </w:div>
        <w:div w:id="2061661372">
          <w:marLeft w:val="0"/>
          <w:marRight w:val="0"/>
          <w:marTop w:val="0"/>
          <w:marBottom w:val="0"/>
          <w:divBdr>
            <w:top w:val="none" w:sz="0" w:space="0" w:color="auto"/>
            <w:left w:val="none" w:sz="0" w:space="0" w:color="auto"/>
            <w:bottom w:val="none" w:sz="0" w:space="0" w:color="auto"/>
            <w:right w:val="none" w:sz="0" w:space="0" w:color="auto"/>
          </w:divBdr>
        </w:div>
        <w:div w:id="2067533568">
          <w:marLeft w:val="0"/>
          <w:marRight w:val="0"/>
          <w:marTop w:val="0"/>
          <w:marBottom w:val="0"/>
          <w:divBdr>
            <w:top w:val="none" w:sz="0" w:space="0" w:color="auto"/>
            <w:left w:val="none" w:sz="0" w:space="0" w:color="auto"/>
            <w:bottom w:val="none" w:sz="0" w:space="0" w:color="auto"/>
            <w:right w:val="none" w:sz="0" w:space="0" w:color="auto"/>
          </w:divBdr>
        </w:div>
        <w:div w:id="2079817020">
          <w:marLeft w:val="0"/>
          <w:marRight w:val="0"/>
          <w:marTop w:val="0"/>
          <w:marBottom w:val="0"/>
          <w:divBdr>
            <w:top w:val="none" w:sz="0" w:space="0" w:color="auto"/>
            <w:left w:val="none" w:sz="0" w:space="0" w:color="auto"/>
            <w:bottom w:val="none" w:sz="0" w:space="0" w:color="auto"/>
            <w:right w:val="none" w:sz="0" w:space="0" w:color="auto"/>
          </w:divBdr>
        </w:div>
        <w:div w:id="2080210646">
          <w:marLeft w:val="0"/>
          <w:marRight w:val="0"/>
          <w:marTop w:val="0"/>
          <w:marBottom w:val="0"/>
          <w:divBdr>
            <w:top w:val="none" w:sz="0" w:space="0" w:color="auto"/>
            <w:left w:val="none" w:sz="0" w:space="0" w:color="auto"/>
            <w:bottom w:val="none" w:sz="0" w:space="0" w:color="auto"/>
            <w:right w:val="none" w:sz="0" w:space="0" w:color="auto"/>
          </w:divBdr>
        </w:div>
        <w:div w:id="2080596795">
          <w:marLeft w:val="0"/>
          <w:marRight w:val="0"/>
          <w:marTop w:val="0"/>
          <w:marBottom w:val="0"/>
          <w:divBdr>
            <w:top w:val="none" w:sz="0" w:space="0" w:color="auto"/>
            <w:left w:val="none" w:sz="0" w:space="0" w:color="auto"/>
            <w:bottom w:val="none" w:sz="0" w:space="0" w:color="auto"/>
            <w:right w:val="none" w:sz="0" w:space="0" w:color="auto"/>
          </w:divBdr>
        </w:div>
        <w:div w:id="2085107110">
          <w:marLeft w:val="0"/>
          <w:marRight w:val="0"/>
          <w:marTop w:val="0"/>
          <w:marBottom w:val="0"/>
          <w:divBdr>
            <w:top w:val="none" w:sz="0" w:space="0" w:color="auto"/>
            <w:left w:val="none" w:sz="0" w:space="0" w:color="auto"/>
            <w:bottom w:val="none" w:sz="0" w:space="0" w:color="auto"/>
            <w:right w:val="none" w:sz="0" w:space="0" w:color="auto"/>
          </w:divBdr>
        </w:div>
        <w:div w:id="2089308470">
          <w:marLeft w:val="0"/>
          <w:marRight w:val="0"/>
          <w:marTop w:val="0"/>
          <w:marBottom w:val="0"/>
          <w:divBdr>
            <w:top w:val="none" w:sz="0" w:space="0" w:color="auto"/>
            <w:left w:val="none" w:sz="0" w:space="0" w:color="auto"/>
            <w:bottom w:val="none" w:sz="0" w:space="0" w:color="auto"/>
            <w:right w:val="none" w:sz="0" w:space="0" w:color="auto"/>
          </w:divBdr>
        </w:div>
        <w:div w:id="2089763976">
          <w:marLeft w:val="0"/>
          <w:marRight w:val="0"/>
          <w:marTop w:val="0"/>
          <w:marBottom w:val="0"/>
          <w:divBdr>
            <w:top w:val="none" w:sz="0" w:space="0" w:color="auto"/>
            <w:left w:val="none" w:sz="0" w:space="0" w:color="auto"/>
            <w:bottom w:val="none" w:sz="0" w:space="0" w:color="auto"/>
            <w:right w:val="none" w:sz="0" w:space="0" w:color="auto"/>
          </w:divBdr>
        </w:div>
        <w:div w:id="2092506974">
          <w:marLeft w:val="0"/>
          <w:marRight w:val="0"/>
          <w:marTop w:val="0"/>
          <w:marBottom w:val="0"/>
          <w:divBdr>
            <w:top w:val="none" w:sz="0" w:space="0" w:color="auto"/>
            <w:left w:val="none" w:sz="0" w:space="0" w:color="auto"/>
            <w:bottom w:val="none" w:sz="0" w:space="0" w:color="auto"/>
            <w:right w:val="none" w:sz="0" w:space="0" w:color="auto"/>
          </w:divBdr>
        </w:div>
        <w:div w:id="2092844927">
          <w:marLeft w:val="0"/>
          <w:marRight w:val="0"/>
          <w:marTop w:val="0"/>
          <w:marBottom w:val="0"/>
          <w:divBdr>
            <w:top w:val="none" w:sz="0" w:space="0" w:color="auto"/>
            <w:left w:val="none" w:sz="0" w:space="0" w:color="auto"/>
            <w:bottom w:val="none" w:sz="0" w:space="0" w:color="auto"/>
            <w:right w:val="none" w:sz="0" w:space="0" w:color="auto"/>
          </w:divBdr>
        </w:div>
        <w:div w:id="2094544516">
          <w:marLeft w:val="0"/>
          <w:marRight w:val="0"/>
          <w:marTop w:val="0"/>
          <w:marBottom w:val="0"/>
          <w:divBdr>
            <w:top w:val="none" w:sz="0" w:space="0" w:color="auto"/>
            <w:left w:val="none" w:sz="0" w:space="0" w:color="auto"/>
            <w:bottom w:val="none" w:sz="0" w:space="0" w:color="auto"/>
            <w:right w:val="none" w:sz="0" w:space="0" w:color="auto"/>
          </w:divBdr>
        </w:div>
        <w:div w:id="2096316142">
          <w:marLeft w:val="0"/>
          <w:marRight w:val="0"/>
          <w:marTop w:val="0"/>
          <w:marBottom w:val="0"/>
          <w:divBdr>
            <w:top w:val="none" w:sz="0" w:space="0" w:color="auto"/>
            <w:left w:val="none" w:sz="0" w:space="0" w:color="auto"/>
            <w:bottom w:val="none" w:sz="0" w:space="0" w:color="auto"/>
            <w:right w:val="none" w:sz="0" w:space="0" w:color="auto"/>
          </w:divBdr>
        </w:div>
        <w:div w:id="2096585185">
          <w:marLeft w:val="0"/>
          <w:marRight w:val="0"/>
          <w:marTop w:val="0"/>
          <w:marBottom w:val="0"/>
          <w:divBdr>
            <w:top w:val="none" w:sz="0" w:space="0" w:color="auto"/>
            <w:left w:val="none" w:sz="0" w:space="0" w:color="auto"/>
            <w:bottom w:val="none" w:sz="0" w:space="0" w:color="auto"/>
            <w:right w:val="none" w:sz="0" w:space="0" w:color="auto"/>
          </w:divBdr>
        </w:div>
        <w:div w:id="2097701661">
          <w:marLeft w:val="0"/>
          <w:marRight w:val="0"/>
          <w:marTop w:val="0"/>
          <w:marBottom w:val="0"/>
          <w:divBdr>
            <w:top w:val="none" w:sz="0" w:space="0" w:color="auto"/>
            <w:left w:val="none" w:sz="0" w:space="0" w:color="auto"/>
            <w:bottom w:val="none" w:sz="0" w:space="0" w:color="auto"/>
            <w:right w:val="none" w:sz="0" w:space="0" w:color="auto"/>
          </w:divBdr>
        </w:div>
        <w:div w:id="2100180044">
          <w:marLeft w:val="0"/>
          <w:marRight w:val="0"/>
          <w:marTop w:val="0"/>
          <w:marBottom w:val="0"/>
          <w:divBdr>
            <w:top w:val="none" w:sz="0" w:space="0" w:color="auto"/>
            <w:left w:val="none" w:sz="0" w:space="0" w:color="auto"/>
            <w:bottom w:val="none" w:sz="0" w:space="0" w:color="auto"/>
            <w:right w:val="none" w:sz="0" w:space="0" w:color="auto"/>
          </w:divBdr>
        </w:div>
        <w:div w:id="2114667685">
          <w:marLeft w:val="0"/>
          <w:marRight w:val="0"/>
          <w:marTop w:val="0"/>
          <w:marBottom w:val="0"/>
          <w:divBdr>
            <w:top w:val="none" w:sz="0" w:space="0" w:color="auto"/>
            <w:left w:val="none" w:sz="0" w:space="0" w:color="auto"/>
            <w:bottom w:val="none" w:sz="0" w:space="0" w:color="auto"/>
            <w:right w:val="none" w:sz="0" w:space="0" w:color="auto"/>
          </w:divBdr>
        </w:div>
        <w:div w:id="2117364036">
          <w:marLeft w:val="0"/>
          <w:marRight w:val="0"/>
          <w:marTop w:val="0"/>
          <w:marBottom w:val="0"/>
          <w:divBdr>
            <w:top w:val="none" w:sz="0" w:space="0" w:color="auto"/>
            <w:left w:val="none" w:sz="0" w:space="0" w:color="auto"/>
            <w:bottom w:val="none" w:sz="0" w:space="0" w:color="auto"/>
            <w:right w:val="none" w:sz="0" w:space="0" w:color="auto"/>
          </w:divBdr>
        </w:div>
        <w:div w:id="2120223530">
          <w:marLeft w:val="0"/>
          <w:marRight w:val="0"/>
          <w:marTop w:val="0"/>
          <w:marBottom w:val="0"/>
          <w:divBdr>
            <w:top w:val="none" w:sz="0" w:space="0" w:color="auto"/>
            <w:left w:val="none" w:sz="0" w:space="0" w:color="auto"/>
            <w:bottom w:val="none" w:sz="0" w:space="0" w:color="auto"/>
            <w:right w:val="none" w:sz="0" w:space="0" w:color="auto"/>
          </w:divBdr>
        </w:div>
        <w:div w:id="2127043943">
          <w:marLeft w:val="0"/>
          <w:marRight w:val="0"/>
          <w:marTop w:val="0"/>
          <w:marBottom w:val="0"/>
          <w:divBdr>
            <w:top w:val="none" w:sz="0" w:space="0" w:color="auto"/>
            <w:left w:val="none" w:sz="0" w:space="0" w:color="auto"/>
            <w:bottom w:val="none" w:sz="0" w:space="0" w:color="auto"/>
            <w:right w:val="none" w:sz="0" w:space="0" w:color="auto"/>
          </w:divBdr>
        </w:div>
        <w:div w:id="2129161871">
          <w:marLeft w:val="0"/>
          <w:marRight w:val="0"/>
          <w:marTop w:val="0"/>
          <w:marBottom w:val="0"/>
          <w:divBdr>
            <w:top w:val="none" w:sz="0" w:space="0" w:color="auto"/>
            <w:left w:val="none" w:sz="0" w:space="0" w:color="auto"/>
            <w:bottom w:val="none" w:sz="0" w:space="0" w:color="auto"/>
            <w:right w:val="none" w:sz="0" w:space="0" w:color="auto"/>
          </w:divBdr>
        </w:div>
        <w:div w:id="2131514679">
          <w:marLeft w:val="0"/>
          <w:marRight w:val="0"/>
          <w:marTop w:val="0"/>
          <w:marBottom w:val="0"/>
          <w:divBdr>
            <w:top w:val="none" w:sz="0" w:space="0" w:color="auto"/>
            <w:left w:val="none" w:sz="0" w:space="0" w:color="auto"/>
            <w:bottom w:val="none" w:sz="0" w:space="0" w:color="auto"/>
            <w:right w:val="none" w:sz="0" w:space="0" w:color="auto"/>
          </w:divBdr>
        </w:div>
        <w:div w:id="2132745452">
          <w:marLeft w:val="0"/>
          <w:marRight w:val="0"/>
          <w:marTop w:val="0"/>
          <w:marBottom w:val="0"/>
          <w:divBdr>
            <w:top w:val="none" w:sz="0" w:space="0" w:color="auto"/>
            <w:left w:val="none" w:sz="0" w:space="0" w:color="auto"/>
            <w:bottom w:val="none" w:sz="0" w:space="0" w:color="auto"/>
            <w:right w:val="none" w:sz="0" w:space="0" w:color="auto"/>
          </w:divBdr>
        </w:div>
        <w:div w:id="2134326536">
          <w:marLeft w:val="0"/>
          <w:marRight w:val="0"/>
          <w:marTop w:val="0"/>
          <w:marBottom w:val="0"/>
          <w:divBdr>
            <w:top w:val="none" w:sz="0" w:space="0" w:color="auto"/>
            <w:left w:val="none" w:sz="0" w:space="0" w:color="auto"/>
            <w:bottom w:val="none" w:sz="0" w:space="0" w:color="auto"/>
            <w:right w:val="none" w:sz="0" w:space="0" w:color="auto"/>
          </w:divBdr>
        </w:div>
        <w:div w:id="2138449121">
          <w:marLeft w:val="0"/>
          <w:marRight w:val="0"/>
          <w:marTop w:val="0"/>
          <w:marBottom w:val="0"/>
          <w:divBdr>
            <w:top w:val="none" w:sz="0" w:space="0" w:color="auto"/>
            <w:left w:val="none" w:sz="0" w:space="0" w:color="auto"/>
            <w:bottom w:val="none" w:sz="0" w:space="0" w:color="auto"/>
            <w:right w:val="none" w:sz="0" w:space="0" w:color="auto"/>
          </w:divBdr>
        </w:div>
        <w:div w:id="2143494869">
          <w:marLeft w:val="0"/>
          <w:marRight w:val="0"/>
          <w:marTop w:val="0"/>
          <w:marBottom w:val="0"/>
          <w:divBdr>
            <w:top w:val="none" w:sz="0" w:space="0" w:color="auto"/>
            <w:left w:val="none" w:sz="0" w:space="0" w:color="auto"/>
            <w:bottom w:val="none" w:sz="0" w:space="0" w:color="auto"/>
            <w:right w:val="none" w:sz="0" w:space="0" w:color="auto"/>
          </w:divBdr>
        </w:div>
        <w:div w:id="2145463949">
          <w:marLeft w:val="0"/>
          <w:marRight w:val="0"/>
          <w:marTop w:val="0"/>
          <w:marBottom w:val="0"/>
          <w:divBdr>
            <w:top w:val="none" w:sz="0" w:space="0" w:color="auto"/>
            <w:left w:val="none" w:sz="0" w:space="0" w:color="auto"/>
            <w:bottom w:val="none" w:sz="0" w:space="0" w:color="auto"/>
            <w:right w:val="none" w:sz="0" w:space="0" w:color="auto"/>
          </w:divBdr>
        </w:div>
        <w:div w:id="2145848554">
          <w:marLeft w:val="0"/>
          <w:marRight w:val="0"/>
          <w:marTop w:val="0"/>
          <w:marBottom w:val="0"/>
          <w:divBdr>
            <w:top w:val="none" w:sz="0" w:space="0" w:color="auto"/>
            <w:left w:val="none" w:sz="0" w:space="0" w:color="auto"/>
            <w:bottom w:val="none" w:sz="0" w:space="0" w:color="auto"/>
            <w:right w:val="none" w:sz="0" w:space="0" w:color="auto"/>
          </w:divBdr>
        </w:div>
        <w:div w:id="2146585843">
          <w:marLeft w:val="0"/>
          <w:marRight w:val="0"/>
          <w:marTop w:val="0"/>
          <w:marBottom w:val="0"/>
          <w:divBdr>
            <w:top w:val="none" w:sz="0" w:space="0" w:color="auto"/>
            <w:left w:val="none" w:sz="0" w:space="0" w:color="auto"/>
            <w:bottom w:val="none" w:sz="0" w:space="0" w:color="auto"/>
            <w:right w:val="none" w:sz="0" w:space="0" w:color="auto"/>
          </w:divBdr>
        </w:div>
      </w:divsChild>
    </w:div>
    <w:div w:id="539558708">
      <w:bodyDiv w:val="1"/>
      <w:marLeft w:val="0"/>
      <w:marRight w:val="0"/>
      <w:marTop w:val="0"/>
      <w:marBottom w:val="0"/>
      <w:divBdr>
        <w:top w:val="none" w:sz="0" w:space="0" w:color="auto"/>
        <w:left w:val="none" w:sz="0" w:space="0" w:color="auto"/>
        <w:bottom w:val="none" w:sz="0" w:space="0" w:color="auto"/>
        <w:right w:val="none" w:sz="0" w:space="0" w:color="auto"/>
      </w:divBdr>
    </w:div>
    <w:div w:id="549154306">
      <w:bodyDiv w:val="1"/>
      <w:marLeft w:val="0"/>
      <w:marRight w:val="0"/>
      <w:marTop w:val="0"/>
      <w:marBottom w:val="0"/>
      <w:divBdr>
        <w:top w:val="none" w:sz="0" w:space="0" w:color="auto"/>
        <w:left w:val="none" w:sz="0" w:space="0" w:color="auto"/>
        <w:bottom w:val="none" w:sz="0" w:space="0" w:color="auto"/>
        <w:right w:val="none" w:sz="0" w:space="0" w:color="auto"/>
      </w:divBdr>
    </w:div>
    <w:div w:id="584068260">
      <w:bodyDiv w:val="1"/>
      <w:marLeft w:val="0"/>
      <w:marRight w:val="0"/>
      <w:marTop w:val="0"/>
      <w:marBottom w:val="0"/>
      <w:divBdr>
        <w:top w:val="none" w:sz="0" w:space="0" w:color="auto"/>
        <w:left w:val="none" w:sz="0" w:space="0" w:color="auto"/>
        <w:bottom w:val="none" w:sz="0" w:space="0" w:color="auto"/>
        <w:right w:val="none" w:sz="0" w:space="0" w:color="auto"/>
      </w:divBdr>
    </w:div>
    <w:div w:id="590507037">
      <w:bodyDiv w:val="1"/>
      <w:marLeft w:val="0"/>
      <w:marRight w:val="0"/>
      <w:marTop w:val="0"/>
      <w:marBottom w:val="0"/>
      <w:divBdr>
        <w:top w:val="none" w:sz="0" w:space="0" w:color="auto"/>
        <w:left w:val="none" w:sz="0" w:space="0" w:color="auto"/>
        <w:bottom w:val="none" w:sz="0" w:space="0" w:color="auto"/>
        <w:right w:val="none" w:sz="0" w:space="0" w:color="auto"/>
      </w:divBdr>
    </w:div>
    <w:div w:id="593174678">
      <w:bodyDiv w:val="1"/>
      <w:marLeft w:val="0"/>
      <w:marRight w:val="0"/>
      <w:marTop w:val="0"/>
      <w:marBottom w:val="0"/>
      <w:divBdr>
        <w:top w:val="none" w:sz="0" w:space="0" w:color="auto"/>
        <w:left w:val="none" w:sz="0" w:space="0" w:color="auto"/>
        <w:bottom w:val="none" w:sz="0" w:space="0" w:color="auto"/>
        <w:right w:val="none" w:sz="0" w:space="0" w:color="auto"/>
      </w:divBdr>
    </w:div>
    <w:div w:id="606884677">
      <w:bodyDiv w:val="1"/>
      <w:marLeft w:val="0"/>
      <w:marRight w:val="0"/>
      <w:marTop w:val="0"/>
      <w:marBottom w:val="0"/>
      <w:divBdr>
        <w:top w:val="none" w:sz="0" w:space="0" w:color="auto"/>
        <w:left w:val="none" w:sz="0" w:space="0" w:color="auto"/>
        <w:bottom w:val="none" w:sz="0" w:space="0" w:color="auto"/>
        <w:right w:val="none" w:sz="0" w:space="0" w:color="auto"/>
      </w:divBdr>
    </w:div>
    <w:div w:id="620841371">
      <w:bodyDiv w:val="1"/>
      <w:marLeft w:val="0"/>
      <w:marRight w:val="0"/>
      <w:marTop w:val="0"/>
      <w:marBottom w:val="0"/>
      <w:divBdr>
        <w:top w:val="none" w:sz="0" w:space="0" w:color="auto"/>
        <w:left w:val="none" w:sz="0" w:space="0" w:color="auto"/>
        <w:bottom w:val="none" w:sz="0" w:space="0" w:color="auto"/>
        <w:right w:val="none" w:sz="0" w:space="0" w:color="auto"/>
      </w:divBdr>
    </w:div>
    <w:div w:id="669990048">
      <w:bodyDiv w:val="1"/>
      <w:marLeft w:val="0"/>
      <w:marRight w:val="0"/>
      <w:marTop w:val="0"/>
      <w:marBottom w:val="0"/>
      <w:divBdr>
        <w:top w:val="none" w:sz="0" w:space="0" w:color="auto"/>
        <w:left w:val="none" w:sz="0" w:space="0" w:color="auto"/>
        <w:bottom w:val="none" w:sz="0" w:space="0" w:color="auto"/>
        <w:right w:val="none" w:sz="0" w:space="0" w:color="auto"/>
      </w:divBdr>
    </w:div>
    <w:div w:id="679509320">
      <w:bodyDiv w:val="1"/>
      <w:marLeft w:val="0"/>
      <w:marRight w:val="0"/>
      <w:marTop w:val="0"/>
      <w:marBottom w:val="0"/>
      <w:divBdr>
        <w:top w:val="none" w:sz="0" w:space="0" w:color="auto"/>
        <w:left w:val="none" w:sz="0" w:space="0" w:color="auto"/>
        <w:bottom w:val="none" w:sz="0" w:space="0" w:color="auto"/>
        <w:right w:val="none" w:sz="0" w:space="0" w:color="auto"/>
      </w:divBdr>
    </w:div>
    <w:div w:id="680621508">
      <w:bodyDiv w:val="1"/>
      <w:marLeft w:val="0"/>
      <w:marRight w:val="0"/>
      <w:marTop w:val="0"/>
      <w:marBottom w:val="0"/>
      <w:divBdr>
        <w:top w:val="none" w:sz="0" w:space="0" w:color="auto"/>
        <w:left w:val="none" w:sz="0" w:space="0" w:color="auto"/>
        <w:bottom w:val="none" w:sz="0" w:space="0" w:color="auto"/>
        <w:right w:val="none" w:sz="0" w:space="0" w:color="auto"/>
      </w:divBdr>
    </w:div>
    <w:div w:id="685208330">
      <w:bodyDiv w:val="1"/>
      <w:marLeft w:val="0"/>
      <w:marRight w:val="0"/>
      <w:marTop w:val="0"/>
      <w:marBottom w:val="0"/>
      <w:divBdr>
        <w:top w:val="none" w:sz="0" w:space="0" w:color="auto"/>
        <w:left w:val="none" w:sz="0" w:space="0" w:color="auto"/>
        <w:bottom w:val="none" w:sz="0" w:space="0" w:color="auto"/>
        <w:right w:val="none" w:sz="0" w:space="0" w:color="auto"/>
      </w:divBdr>
    </w:div>
    <w:div w:id="719863199">
      <w:bodyDiv w:val="1"/>
      <w:marLeft w:val="0"/>
      <w:marRight w:val="0"/>
      <w:marTop w:val="0"/>
      <w:marBottom w:val="0"/>
      <w:divBdr>
        <w:top w:val="none" w:sz="0" w:space="0" w:color="auto"/>
        <w:left w:val="none" w:sz="0" w:space="0" w:color="auto"/>
        <w:bottom w:val="none" w:sz="0" w:space="0" w:color="auto"/>
        <w:right w:val="none" w:sz="0" w:space="0" w:color="auto"/>
      </w:divBdr>
    </w:div>
    <w:div w:id="723020893">
      <w:bodyDiv w:val="1"/>
      <w:marLeft w:val="0"/>
      <w:marRight w:val="0"/>
      <w:marTop w:val="0"/>
      <w:marBottom w:val="0"/>
      <w:divBdr>
        <w:top w:val="none" w:sz="0" w:space="0" w:color="auto"/>
        <w:left w:val="none" w:sz="0" w:space="0" w:color="auto"/>
        <w:bottom w:val="none" w:sz="0" w:space="0" w:color="auto"/>
        <w:right w:val="none" w:sz="0" w:space="0" w:color="auto"/>
      </w:divBdr>
    </w:div>
    <w:div w:id="724644333">
      <w:bodyDiv w:val="1"/>
      <w:marLeft w:val="0"/>
      <w:marRight w:val="0"/>
      <w:marTop w:val="0"/>
      <w:marBottom w:val="0"/>
      <w:divBdr>
        <w:top w:val="none" w:sz="0" w:space="0" w:color="auto"/>
        <w:left w:val="none" w:sz="0" w:space="0" w:color="auto"/>
        <w:bottom w:val="none" w:sz="0" w:space="0" w:color="auto"/>
        <w:right w:val="none" w:sz="0" w:space="0" w:color="auto"/>
      </w:divBdr>
    </w:div>
    <w:div w:id="732124381">
      <w:bodyDiv w:val="1"/>
      <w:marLeft w:val="0"/>
      <w:marRight w:val="0"/>
      <w:marTop w:val="0"/>
      <w:marBottom w:val="0"/>
      <w:divBdr>
        <w:top w:val="none" w:sz="0" w:space="0" w:color="auto"/>
        <w:left w:val="none" w:sz="0" w:space="0" w:color="auto"/>
        <w:bottom w:val="none" w:sz="0" w:space="0" w:color="auto"/>
        <w:right w:val="none" w:sz="0" w:space="0" w:color="auto"/>
      </w:divBdr>
    </w:div>
    <w:div w:id="734595039">
      <w:bodyDiv w:val="1"/>
      <w:marLeft w:val="0"/>
      <w:marRight w:val="0"/>
      <w:marTop w:val="0"/>
      <w:marBottom w:val="0"/>
      <w:divBdr>
        <w:top w:val="none" w:sz="0" w:space="0" w:color="auto"/>
        <w:left w:val="none" w:sz="0" w:space="0" w:color="auto"/>
        <w:bottom w:val="none" w:sz="0" w:space="0" w:color="auto"/>
        <w:right w:val="none" w:sz="0" w:space="0" w:color="auto"/>
      </w:divBdr>
    </w:div>
    <w:div w:id="744686487">
      <w:bodyDiv w:val="1"/>
      <w:marLeft w:val="0"/>
      <w:marRight w:val="0"/>
      <w:marTop w:val="0"/>
      <w:marBottom w:val="0"/>
      <w:divBdr>
        <w:top w:val="none" w:sz="0" w:space="0" w:color="auto"/>
        <w:left w:val="none" w:sz="0" w:space="0" w:color="auto"/>
        <w:bottom w:val="none" w:sz="0" w:space="0" w:color="auto"/>
        <w:right w:val="none" w:sz="0" w:space="0" w:color="auto"/>
      </w:divBdr>
    </w:div>
    <w:div w:id="777800663">
      <w:bodyDiv w:val="1"/>
      <w:marLeft w:val="0"/>
      <w:marRight w:val="0"/>
      <w:marTop w:val="0"/>
      <w:marBottom w:val="0"/>
      <w:divBdr>
        <w:top w:val="none" w:sz="0" w:space="0" w:color="auto"/>
        <w:left w:val="none" w:sz="0" w:space="0" w:color="auto"/>
        <w:bottom w:val="none" w:sz="0" w:space="0" w:color="auto"/>
        <w:right w:val="none" w:sz="0" w:space="0" w:color="auto"/>
      </w:divBdr>
    </w:div>
    <w:div w:id="777919178">
      <w:bodyDiv w:val="1"/>
      <w:marLeft w:val="0"/>
      <w:marRight w:val="0"/>
      <w:marTop w:val="0"/>
      <w:marBottom w:val="0"/>
      <w:divBdr>
        <w:top w:val="none" w:sz="0" w:space="0" w:color="auto"/>
        <w:left w:val="none" w:sz="0" w:space="0" w:color="auto"/>
        <w:bottom w:val="none" w:sz="0" w:space="0" w:color="auto"/>
        <w:right w:val="none" w:sz="0" w:space="0" w:color="auto"/>
      </w:divBdr>
    </w:div>
    <w:div w:id="788549293">
      <w:bodyDiv w:val="1"/>
      <w:marLeft w:val="0"/>
      <w:marRight w:val="0"/>
      <w:marTop w:val="0"/>
      <w:marBottom w:val="0"/>
      <w:divBdr>
        <w:top w:val="none" w:sz="0" w:space="0" w:color="auto"/>
        <w:left w:val="none" w:sz="0" w:space="0" w:color="auto"/>
        <w:bottom w:val="none" w:sz="0" w:space="0" w:color="auto"/>
        <w:right w:val="none" w:sz="0" w:space="0" w:color="auto"/>
      </w:divBdr>
    </w:div>
    <w:div w:id="792284235">
      <w:bodyDiv w:val="1"/>
      <w:marLeft w:val="0"/>
      <w:marRight w:val="0"/>
      <w:marTop w:val="0"/>
      <w:marBottom w:val="0"/>
      <w:divBdr>
        <w:top w:val="none" w:sz="0" w:space="0" w:color="auto"/>
        <w:left w:val="none" w:sz="0" w:space="0" w:color="auto"/>
        <w:bottom w:val="none" w:sz="0" w:space="0" w:color="auto"/>
        <w:right w:val="none" w:sz="0" w:space="0" w:color="auto"/>
      </w:divBdr>
    </w:div>
    <w:div w:id="807089705">
      <w:bodyDiv w:val="1"/>
      <w:marLeft w:val="0"/>
      <w:marRight w:val="0"/>
      <w:marTop w:val="0"/>
      <w:marBottom w:val="0"/>
      <w:divBdr>
        <w:top w:val="none" w:sz="0" w:space="0" w:color="auto"/>
        <w:left w:val="none" w:sz="0" w:space="0" w:color="auto"/>
        <w:bottom w:val="none" w:sz="0" w:space="0" w:color="auto"/>
        <w:right w:val="none" w:sz="0" w:space="0" w:color="auto"/>
      </w:divBdr>
    </w:div>
    <w:div w:id="833186676">
      <w:bodyDiv w:val="1"/>
      <w:marLeft w:val="0"/>
      <w:marRight w:val="0"/>
      <w:marTop w:val="0"/>
      <w:marBottom w:val="0"/>
      <w:divBdr>
        <w:top w:val="none" w:sz="0" w:space="0" w:color="auto"/>
        <w:left w:val="none" w:sz="0" w:space="0" w:color="auto"/>
        <w:bottom w:val="none" w:sz="0" w:space="0" w:color="auto"/>
        <w:right w:val="none" w:sz="0" w:space="0" w:color="auto"/>
      </w:divBdr>
    </w:div>
    <w:div w:id="840970478">
      <w:bodyDiv w:val="1"/>
      <w:marLeft w:val="0"/>
      <w:marRight w:val="0"/>
      <w:marTop w:val="0"/>
      <w:marBottom w:val="0"/>
      <w:divBdr>
        <w:top w:val="none" w:sz="0" w:space="0" w:color="auto"/>
        <w:left w:val="none" w:sz="0" w:space="0" w:color="auto"/>
        <w:bottom w:val="none" w:sz="0" w:space="0" w:color="auto"/>
        <w:right w:val="none" w:sz="0" w:space="0" w:color="auto"/>
      </w:divBdr>
    </w:div>
    <w:div w:id="841817113">
      <w:bodyDiv w:val="1"/>
      <w:marLeft w:val="0"/>
      <w:marRight w:val="0"/>
      <w:marTop w:val="0"/>
      <w:marBottom w:val="0"/>
      <w:divBdr>
        <w:top w:val="none" w:sz="0" w:space="0" w:color="auto"/>
        <w:left w:val="none" w:sz="0" w:space="0" w:color="auto"/>
        <w:bottom w:val="none" w:sz="0" w:space="0" w:color="auto"/>
        <w:right w:val="none" w:sz="0" w:space="0" w:color="auto"/>
      </w:divBdr>
    </w:div>
    <w:div w:id="851145744">
      <w:bodyDiv w:val="1"/>
      <w:marLeft w:val="0"/>
      <w:marRight w:val="0"/>
      <w:marTop w:val="0"/>
      <w:marBottom w:val="0"/>
      <w:divBdr>
        <w:top w:val="none" w:sz="0" w:space="0" w:color="auto"/>
        <w:left w:val="none" w:sz="0" w:space="0" w:color="auto"/>
        <w:bottom w:val="none" w:sz="0" w:space="0" w:color="auto"/>
        <w:right w:val="none" w:sz="0" w:space="0" w:color="auto"/>
      </w:divBdr>
    </w:div>
    <w:div w:id="858348318">
      <w:bodyDiv w:val="1"/>
      <w:marLeft w:val="0"/>
      <w:marRight w:val="0"/>
      <w:marTop w:val="0"/>
      <w:marBottom w:val="0"/>
      <w:divBdr>
        <w:top w:val="none" w:sz="0" w:space="0" w:color="auto"/>
        <w:left w:val="none" w:sz="0" w:space="0" w:color="auto"/>
        <w:bottom w:val="none" w:sz="0" w:space="0" w:color="auto"/>
        <w:right w:val="none" w:sz="0" w:space="0" w:color="auto"/>
      </w:divBdr>
    </w:div>
    <w:div w:id="888109493">
      <w:bodyDiv w:val="1"/>
      <w:marLeft w:val="0"/>
      <w:marRight w:val="0"/>
      <w:marTop w:val="0"/>
      <w:marBottom w:val="0"/>
      <w:divBdr>
        <w:top w:val="none" w:sz="0" w:space="0" w:color="auto"/>
        <w:left w:val="none" w:sz="0" w:space="0" w:color="auto"/>
        <w:bottom w:val="none" w:sz="0" w:space="0" w:color="auto"/>
        <w:right w:val="none" w:sz="0" w:space="0" w:color="auto"/>
      </w:divBdr>
    </w:div>
    <w:div w:id="901015719">
      <w:bodyDiv w:val="1"/>
      <w:marLeft w:val="0"/>
      <w:marRight w:val="0"/>
      <w:marTop w:val="0"/>
      <w:marBottom w:val="0"/>
      <w:divBdr>
        <w:top w:val="none" w:sz="0" w:space="0" w:color="auto"/>
        <w:left w:val="none" w:sz="0" w:space="0" w:color="auto"/>
        <w:bottom w:val="none" w:sz="0" w:space="0" w:color="auto"/>
        <w:right w:val="none" w:sz="0" w:space="0" w:color="auto"/>
      </w:divBdr>
    </w:div>
    <w:div w:id="906495400">
      <w:bodyDiv w:val="1"/>
      <w:marLeft w:val="0"/>
      <w:marRight w:val="0"/>
      <w:marTop w:val="0"/>
      <w:marBottom w:val="0"/>
      <w:divBdr>
        <w:top w:val="none" w:sz="0" w:space="0" w:color="auto"/>
        <w:left w:val="none" w:sz="0" w:space="0" w:color="auto"/>
        <w:bottom w:val="none" w:sz="0" w:space="0" w:color="auto"/>
        <w:right w:val="none" w:sz="0" w:space="0" w:color="auto"/>
      </w:divBdr>
    </w:div>
    <w:div w:id="915550836">
      <w:bodyDiv w:val="1"/>
      <w:marLeft w:val="0"/>
      <w:marRight w:val="0"/>
      <w:marTop w:val="0"/>
      <w:marBottom w:val="0"/>
      <w:divBdr>
        <w:top w:val="none" w:sz="0" w:space="0" w:color="auto"/>
        <w:left w:val="none" w:sz="0" w:space="0" w:color="auto"/>
        <w:bottom w:val="none" w:sz="0" w:space="0" w:color="auto"/>
        <w:right w:val="none" w:sz="0" w:space="0" w:color="auto"/>
      </w:divBdr>
    </w:div>
    <w:div w:id="920723842">
      <w:bodyDiv w:val="1"/>
      <w:marLeft w:val="0"/>
      <w:marRight w:val="0"/>
      <w:marTop w:val="0"/>
      <w:marBottom w:val="0"/>
      <w:divBdr>
        <w:top w:val="none" w:sz="0" w:space="0" w:color="auto"/>
        <w:left w:val="none" w:sz="0" w:space="0" w:color="auto"/>
        <w:bottom w:val="none" w:sz="0" w:space="0" w:color="auto"/>
        <w:right w:val="none" w:sz="0" w:space="0" w:color="auto"/>
      </w:divBdr>
    </w:div>
    <w:div w:id="924146414">
      <w:bodyDiv w:val="1"/>
      <w:marLeft w:val="0"/>
      <w:marRight w:val="0"/>
      <w:marTop w:val="0"/>
      <w:marBottom w:val="0"/>
      <w:divBdr>
        <w:top w:val="none" w:sz="0" w:space="0" w:color="auto"/>
        <w:left w:val="none" w:sz="0" w:space="0" w:color="auto"/>
        <w:bottom w:val="none" w:sz="0" w:space="0" w:color="auto"/>
        <w:right w:val="none" w:sz="0" w:space="0" w:color="auto"/>
      </w:divBdr>
    </w:div>
    <w:div w:id="928386217">
      <w:bodyDiv w:val="1"/>
      <w:marLeft w:val="0"/>
      <w:marRight w:val="0"/>
      <w:marTop w:val="0"/>
      <w:marBottom w:val="0"/>
      <w:divBdr>
        <w:top w:val="none" w:sz="0" w:space="0" w:color="auto"/>
        <w:left w:val="none" w:sz="0" w:space="0" w:color="auto"/>
        <w:bottom w:val="none" w:sz="0" w:space="0" w:color="auto"/>
        <w:right w:val="none" w:sz="0" w:space="0" w:color="auto"/>
      </w:divBdr>
    </w:div>
    <w:div w:id="930166404">
      <w:bodyDiv w:val="1"/>
      <w:marLeft w:val="0"/>
      <w:marRight w:val="0"/>
      <w:marTop w:val="0"/>
      <w:marBottom w:val="0"/>
      <w:divBdr>
        <w:top w:val="none" w:sz="0" w:space="0" w:color="auto"/>
        <w:left w:val="none" w:sz="0" w:space="0" w:color="auto"/>
        <w:bottom w:val="none" w:sz="0" w:space="0" w:color="auto"/>
        <w:right w:val="none" w:sz="0" w:space="0" w:color="auto"/>
      </w:divBdr>
    </w:div>
    <w:div w:id="937715936">
      <w:bodyDiv w:val="1"/>
      <w:marLeft w:val="0"/>
      <w:marRight w:val="0"/>
      <w:marTop w:val="0"/>
      <w:marBottom w:val="0"/>
      <w:divBdr>
        <w:top w:val="none" w:sz="0" w:space="0" w:color="auto"/>
        <w:left w:val="none" w:sz="0" w:space="0" w:color="auto"/>
        <w:bottom w:val="none" w:sz="0" w:space="0" w:color="auto"/>
        <w:right w:val="none" w:sz="0" w:space="0" w:color="auto"/>
      </w:divBdr>
    </w:div>
    <w:div w:id="939684593">
      <w:bodyDiv w:val="1"/>
      <w:marLeft w:val="0"/>
      <w:marRight w:val="0"/>
      <w:marTop w:val="0"/>
      <w:marBottom w:val="0"/>
      <w:divBdr>
        <w:top w:val="none" w:sz="0" w:space="0" w:color="auto"/>
        <w:left w:val="none" w:sz="0" w:space="0" w:color="auto"/>
        <w:bottom w:val="none" w:sz="0" w:space="0" w:color="auto"/>
        <w:right w:val="none" w:sz="0" w:space="0" w:color="auto"/>
      </w:divBdr>
    </w:div>
    <w:div w:id="952594012">
      <w:bodyDiv w:val="1"/>
      <w:marLeft w:val="0"/>
      <w:marRight w:val="0"/>
      <w:marTop w:val="0"/>
      <w:marBottom w:val="0"/>
      <w:divBdr>
        <w:top w:val="none" w:sz="0" w:space="0" w:color="auto"/>
        <w:left w:val="none" w:sz="0" w:space="0" w:color="auto"/>
        <w:bottom w:val="none" w:sz="0" w:space="0" w:color="auto"/>
        <w:right w:val="none" w:sz="0" w:space="0" w:color="auto"/>
      </w:divBdr>
    </w:div>
    <w:div w:id="970552812">
      <w:bodyDiv w:val="1"/>
      <w:marLeft w:val="0"/>
      <w:marRight w:val="0"/>
      <w:marTop w:val="0"/>
      <w:marBottom w:val="0"/>
      <w:divBdr>
        <w:top w:val="none" w:sz="0" w:space="0" w:color="auto"/>
        <w:left w:val="none" w:sz="0" w:space="0" w:color="auto"/>
        <w:bottom w:val="none" w:sz="0" w:space="0" w:color="auto"/>
        <w:right w:val="none" w:sz="0" w:space="0" w:color="auto"/>
      </w:divBdr>
    </w:div>
    <w:div w:id="984240991">
      <w:bodyDiv w:val="1"/>
      <w:marLeft w:val="0"/>
      <w:marRight w:val="0"/>
      <w:marTop w:val="0"/>
      <w:marBottom w:val="0"/>
      <w:divBdr>
        <w:top w:val="none" w:sz="0" w:space="0" w:color="auto"/>
        <w:left w:val="none" w:sz="0" w:space="0" w:color="auto"/>
        <w:bottom w:val="none" w:sz="0" w:space="0" w:color="auto"/>
        <w:right w:val="none" w:sz="0" w:space="0" w:color="auto"/>
      </w:divBdr>
    </w:div>
    <w:div w:id="997465684">
      <w:bodyDiv w:val="1"/>
      <w:marLeft w:val="0"/>
      <w:marRight w:val="0"/>
      <w:marTop w:val="0"/>
      <w:marBottom w:val="0"/>
      <w:divBdr>
        <w:top w:val="none" w:sz="0" w:space="0" w:color="auto"/>
        <w:left w:val="none" w:sz="0" w:space="0" w:color="auto"/>
        <w:bottom w:val="none" w:sz="0" w:space="0" w:color="auto"/>
        <w:right w:val="none" w:sz="0" w:space="0" w:color="auto"/>
      </w:divBdr>
    </w:div>
    <w:div w:id="998191531">
      <w:bodyDiv w:val="1"/>
      <w:marLeft w:val="0"/>
      <w:marRight w:val="0"/>
      <w:marTop w:val="0"/>
      <w:marBottom w:val="0"/>
      <w:divBdr>
        <w:top w:val="none" w:sz="0" w:space="0" w:color="auto"/>
        <w:left w:val="none" w:sz="0" w:space="0" w:color="auto"/>
        <w:bottom w:val="none" w:sz="0" w:space="0" w:color="auto"/>
        <w:right w:val="none" w:sz="0" w:space="0" w:color="auto"/>
      </w:divBdr>
    </w:div>
    <w:div w:id="1000278057">
      <w:bodyDiv w:val="1"/>
      <w:marLeft w:val="0"/>
      <w:marRight w:val="0"/>
      <w:marTop w:val="0"/>
      <w:marBottom w:val="0"/>
      <w:divBdr>
        <w:top w:val="none" w:sz="0" w:space="0" w:color="auto"/>
        <w:left w:val="none" w:sz="0" w:space="0" w:color="auto"/>
        <w:bottom w:val="none" w:sz="0" w:space="0" w:color="auto"/>
        <w:right w:val="none" w:sz="0" w:space="0" w:color="auto"/>
      </w:divBdr>
    </w:div>
    <w:div w:id="1007320812">
      <w:bodyDiv w:val="1"/>
      <w:marLeft w:val="0"/>
      <w:marRight w:val="0"/>
      <w:marTop w:val="0"/>
      <w:marBottom w:val="0"/>
      <w:divBdr>
        <w:top w:val="none" w:sz="0" w:space="0" w:color="auto"/>
        <w:left w:val="none" w:sz="0" w:space="0" w:color="auto"/>
        <w:bottom w:val="none" w:sz="0" w:space="0" w:color="auto"/>
        <w:right w:val="none" w:sz="0" w:space="0" w:color="auto"/>
      </w:divBdr>
    </w:div>
    <w:div w:id="1013648682">
      <w:bodyDiv w:val="1"/>
      <w:marLeft w:val="0"/>
      <w:marRight w:val="0"/>
      <w:marTop w:val="0"/>
      <w:marBottom w:val="0"/>
      <w:divBdr>
        <w:top w:val="none" w:sz="0" w:space="0" w:color="auto"/>
        <w:left w:val="none" w:sz="0" w:space="0" w:color="auto"/>
        <w:bottom w:val="none" w:sz="0" w:space="0" w:color="auto"/>
        <w:right w:val="none" w:sz="0" w:space="0" w:color="auto"/>
      </w:divBdr>
    </w:div>
    <w:div w:id="1019627008">
      <w:bodyDiv w:val="1"/>
      <w:marLeft w:val="0"/>
      <w:marRight w:val="0"/>
      <w:marTop w:val="0"/>
      <w:marBottom w:val="0"/>
      <w:divBdr>
        <w:top w:val="none" w:sz="0" w:space="0" w:color="auto"/>
        <w:left w:val="none" w:sz="0" w:space="0" w:color="auto"/>
        <w:bottom w:val="none" w:sz="0" w:space="0" w:color="auto"/>
        <w:right w:val="none" w:sz="0" w:space="0" w:color="auto"/>
      </w:divBdr>
    </w:div>
    <w:div w:id="1035614716">
      <w:bodyDiv w:val="1"/>
      <w:marLeft w:val="0"/>
      <w:marRight w:val="0"/>
      <w:marTop w:val="0"/>
      <w:marBottom w:val="0"/>
      <w:divBdr>
        <w:top w:val="none" w:sz="0" w:space="0" w:color="auto"/>
        <w:left w:val="none" w:sz="0" w:space="0" w:color="auto"/>
        <w:bottom w:val="none" w:sz="0" w:space="0" w:color="auto"/>
        <w:right w:val="none" w:sz="0" w:space="0" w:color="auto"/>
      </w:divBdr>
    </w:div>
    <w:div w:id="1044476854">
      <w:bodyDiv w:val="1"/>
      <w:marLeft w:val="0"/>
      <w:marRight w:val="0"/>
      <w:marTop w:val="0"/>
      <w:marBottom w:val="0"/>
      <w:divBdr>
        <w:top w:val="none" w:sz="0" w:space="0" w:color="auto"/>
        <w:left w:val="none" w:sz="0" w:space="0" w:color="auto"/>
        <w:bottom w:val="none" w:sz="0" w:space="0" w:color="auto"/>
        <w:right w:val="none" w:sz="0" w:space="0" w:color="auto"/>
      </w:divBdr>
    </w:div>
    <w:div w:id="1055348339">
      <w:bodyDiv w:val="1"/>
      <w:marLeft w:val="0"/>
      <w:marRight w:val="0"/>
      <w:marTop w:val="0"/>
      <w:marBottom w:val="0"/>
      <w:divBdr>
        <w:top w:val="none" w:sz="0" w:space="0" w:color="auto"/>
        <w:left w:val="none" w:sz="0" w:space="0" w:color="auto"/>
        <w:bottom w:val="none" w:sz="0" w:space="0" w:color="auto"/>
        <w:right w:val="none" w:sz="0" w:space="0" w:color="auto"/>
      </w:divBdr>
    </w:div>
    <w:div w:id="1057899922">
      <w:bodyDiv w:val="1"/>
      <w:marLeft w:val="0"/>
      <w:marRight w:val="0"/>
      <w:marTop w:val="0"/>
      <w:marBottom w:val="0"/>
      <w:divBdr>
        <w:top w:val="none" w:sz="0" w:space="0" w:color="auto"/>
        <w:left w:val="none" w:sz="0" w:space="0" w:color="auto"/>
        <w:bottom w:val="none" w:sz="0" w:space="0" w:color="auto"/>
        <w:right w:val="none" w:sz="0" w:space="0" w:color="auto"/>
      </w:divBdr>
    </w:div>
    <w:div w:id="1071584455">
      <w:bodyDiv w:val="1"/>
      <w:marLeft w:val="0"/>
      <w:marRight w:val="0"/>
      <w:marTop w:val="0"/>
      <w:marBottom w:val="0"/>
      <w:divBdr>
        <w:top w:val="none" w:sz="0" w:space="0" w:color="auto"/>
        <w:left w:val="none" w:sz="0" w:space="0" w:color="auto"/>
        <w:bottom w:val="none" w:sz="0" w:space="0" w:color="auto"/>
        <w:right w:val="none" w:sz="0" w:space="0" w:color="auto"/>
      </w:divBdr>
      <w:divsChild>
        <w:div w:id="729159823">
          <w:marLeft w:val="0"/>
          <w:marRight w:val="0"/>
          <w:marTop w:val="0"/>
          <w:marBottom w:val="0"/>
          <w:divBdr>
            <w:top w:val="none" w:sz="0" w:space="0" w:color="auto"/>
            <w:left w:val="none" w:sz="0" w:space="0" w:color="auto"/>
            <w:bottom w:val="none" w:sz="0" w:space="0" w:color="auto"/>
            <w:right w:val="none" w:sz="0" w:space="0" w:color="auto"/>
          </w:divBdr>
        </w:div>
      </w:divsChild>
    </w:div>
    <w:div w:id="1103573714">
      <w:bodyDiv w:val="1"/>
      <w:marLeft w:val="0"/>
      <w:marRight w:val="0"/>
      <w:marTop w:val="0"/>
      <w:marBottom w:val="0"/>
      <w:divBdr>
        <w:top w:val="none" w:sz="0" w:space="0" w:color="auto"/>
        <w:left w:val="none" w:sz="0" w:space="0" w:color="auto"/>
        <w:bottom w:val="none" w:sz="0" w:space="0" w:color="auto"/>
        <w:right w:val="none" w:sz="0" w:space="0" w:color="auto"/>
      </w:divBdr>
    </w:div>
    <w:div w:id="1107120456">
      <w:bodyDiv w:val="1"/>
      <w:marLeft w:val="0"/>
      <w:marRight w:val="0"/>
      <w:marTop w:val="0"/>
      <w:marBottom w:val="0"/>
      <w:divBdr>
        <w:top w:val="none" w:sz="0" w:space="0" w:color="auto"/>
        <w:left w:val="none" w:sz="0" w:space="0" w:color="auto"/>
        <w:bottom w:val="none" w:sz="0" w:space="0" w:color="auto"/>
        <w:right w:val="none" w:sz="0" w:space="0" w:color="auto"/>
      </w:divBdr>
    </w:div>
    <w:div w:id="1113206035">
      <w:bodyDiv w:val="1"/>
      <w:marLeft w:val="0"/>
      <w:marRight w:val="0"/>
      <w:marTop w:val="0"/>
      <w:marBottom w:val="0"/>
      <w:divBdr>
        <w:top w:val="none" w:sz="0" w:space="0" w:color="auto"/>
        <w:left w:val="none" w:sz="0" w:space="0" w:color="auto"/>
        <w:bottom w:val="none" w:sz="0" w:space="0" w:color="auto"/>
        <w:right w:val="none" w:sz="0" w:space="0" w:color="auto"/>
      </w:divBdr>
    </w:div>
    <w:div w:id="1122185691">
      <w:bodyDiv w:val="1"/>
      <w:marLeft w:val="0"/>
      <w:marRight w:val="0"/>
      <w:marTop w:val="0"/>
      <w:marBottom w:val="0"/>
      <w:divBdr>
        <w:top w:val="none" w:sz="0" w:space="0" w:color="auto"/>
        <w:left w:val="none" w:sz="0" w:space="0" w:color="auto"/>
        <w:bottom w:val="none" w:sz="0" w:space="0" w:color="auto"/>
        <w:right w:val="none" w:sz="0" w:space="0" w:color="auto"/>
      </w:divBdr>
    </w:div>
    <w:div w:id="1131749354">
      <w:bodyDiv w:val="1"/>
      <w:marLeft w:val="0"/>
      <w:marRight w:val="0"/>
      <w:marTop w:val="0"/>
      <w:marBottom w:val="0"/>
      <w:divBdr>
        <w:top w:val="none" w:sz="0" w:space="0" w:color="auto"/>
        <w:left w:val="none" w:sz="0" w:space="0" w:color="auto"/>
        <w:bottom w:val="none" w:sz="0" w:space="0" w:color="auto"/>
        <w:right w:val="none" w:sz="0" w:space="0" w:color="auto"/>
      </w:divBdr>
    </w:div>
    <w:div w:id="1146974865">
      <w:bodyDiv w:val="1"/>
      <w:marLeft w:val="0"/>
      <w:marRight w:val="0"/>
      <w:marTop w:val="0"/>
      <w:marBottom w:val="0"/>
      <w:divBdr>
        <w:top w:val="none" w:sz="0" w:space="0" w:color="auto"/>
        <w:left w:val="none" w:sz="0" w:space="0" w:color="auto"/>
        <w:bottom w:val="none" w:sz="0" w:space="0" w:color="auto"/>
        <w:right w:val="none" w:sz="0" w:space="0" w:color="auto"/>
      </w:divBdr>
    </w:div>
    <w:div w:id="1156609170">
      <w:bodyDiv w:val="1"/>
      <w:marLeft w:val="0"/>
      <w:marRight w:val="0"/>
      <w:marTop w:val="0"/>
      <w:marBottom w:val="0"/>
      <w:divBdr>
        <w:top w:val="none" w:sz="0" w:space="0" w:color="auto"/>
        <w:left w:val="none" w:sz="0" w:space="0" w:color="auto"/>
        <w:bottom w:val="none" w:sz="0" w:space="0" w:color="auto"/>
        <w:right w:val="none" w:sz="0" w:space="0" w:color="auto"/>
      </w:divBdr>
    </w:div>
    <w:div w:id="1161382890">
      <w:bodyDiv w:val="1"/>
      <w:marLeft w:val="0"/>
      <w:marRight w:val="0"/>
      <w:marTop w:val="0"/>
      <w:marBottom w:val="0"/>
      <w:divBdr>
        <w:top w:val="none" w:sz="0" w:space="0" w:color="auto"/>
        <w:left w:val="none" w:sz="0" w:space="0" w:color="auto"/>
        <w:bottom w:val="none" w:sz="0" w:space="0" w:color="auto"/>
        <w:right w:val="none" w:sz="0" w:space="0" w:color="auto"/>
      </w:divBdr>
    </w:div>
    <w:div w:id="1168132722">
      <w:bodyDiv w:val="1"/>
      <w:marLeft w:val="0"/>
      <w:marRight w:val="0"/>
      <w:marTop w:val="0"/>
      <w:marBottom w:val="0"/>
      <w:divBdr>
        <w:top w:val="none" w:sz="0" w:space="0" w:color="auto"/>
        <w:left w:val="none" w:sz="0" w:space="0" w:color="auto"/>
        <w:bottom w:val="none" w:sz="0" w:space="0" w:color="auto"/>
        <w:right w:val="none" w:sz="0" w:space="0" w:color="auto"/>
      </w:divBdr>
    </w:div>
    <w:div w:id="1171213066">
      <w:bodyDiv w:val="1"/>
      <w:marLeft w:val="0"/>
      <w:marRight w:val="0"/>
      <w:marTop w:val="0"/>
      <w:marBottom w:val="0"/>
      <w:divBdr>
        <w:top w:val="none" w:sz="0" w:space="0" w:color="auto"/>
        <w:left w:val="none" w:sz="0" w:space="0" w:color="auto"/>
        <w:bottom w:val="none" w:sz="0" w:space="0" w:color="auto"/>
        <w:right w:val="none" w:sz="0" w:space="0" w:color="auto"/>
      </w:divBdr>
    </w:div>
    <w:div w:id="1177040235">
      <w:bodyDiv w:val="1"/>
      <w:marLeft w:val="0"/>
      <w:marRight w:val="0"/>
      <w:marTop w:val="0"/>
      <w:marBottom w:val="0"/>
      <w:divBdr>
        <w:top w:val="none" w:sz="0" w:space="0" w:color="auto"/>
        <w:left w:val="none" w:sz="0" w:space="0" w:color="auto"/>
        <w:bottom w:val="none" w:sz="0" w:space="0" w:color="auto"/>
        <w:right w:val="none" w:sz="0" w:space="0" w:color="auto"/>
      </w:divBdr>
    </w:div>
    <w:div w:id="1183203208">
      <w:bodyDiv w:val="1"/>
      <w:marLeft w:val="0"/>
      <w:marRight w:val="0"/>
      <w:marTop w:val="0"/>
      <w:marBottom w:val="0"/>
      <w:divBdr>
        <w:top w:val="none" w:sz="0" w:space="0" w:color="auto"/>
        <w:left w:val="none" w:sz="0" w:space="0" w:color="auto"/>
        <w:bottom w:val="none" w:sz="0" w:space="0" w:color="auto"/>
        <w:right w:val="none" w:sz="0" w:space="0" w:color="auto"/>
      </w:divBdr>
    </w:div>
    <w:div w:id="1211916508">
      <w:bodyDiv w:val="1"/>
      <w:marLeft w:val="0"/>
      <w:marRight w:val="0"/>
      <w:marTop w:val="0"/>
      <w:marBottom w:val="0"/>
      <w:divBdr>
        <w:top w:val="none" w:sz="0" w:space="0" w:color="auto"/>
        <w:left w:val="none" w:sz="0" w:space="0" w:color="auto"/>
        <w:bottom w:val="none" w:sz="0" w:space="0" w:color="auto"/>
        <w:right w:val="none" w:sz="0" w:space="0" w:color="auto"/>
      </w:divBdr>
    </w:div>
    <w:div w:id="1212423155">
      <w:bodyDiv w:val="1"/>
      <w:marLeft w:val="0"/>
      <w:marRight w:val="0"/>
      <w:marTop w:val="0"/>
      <w:marBottom w:val="0"/>
      <w:divBdr>
        <w:top w:val="none" w:sz="0" w:space="0" w:color="auto"/>
        <w:left w:val="none" w:sz="0" w:space="0" w:color="auto"/>
        <w:bottom w:val="none" w:sz="0" w:space="0" w:color="auto"/>
        <w:right w:val="none" w:sz="0" w:space="0" w:color="auto"/>
      </w:divBdr>
    </w:div>
    <w:div w:id="1226716497">
      <w:bodyDiv w:val="1"/>
      <w:marLeft w:val="0"/>
      <w:marRight w:val="0"/>
      <w:marTop w:val="0"/>
      <w:marBottom w:val="0"/>
      <w:divBdr>
        <w:top w:val="none" w:sz="0" w:space="0" w:color="auto"/>
        <w:left w:val="none" w:sz="0" w:space="0" w:color="auto"/>
        <w:bottom w:val="none" w:sz="0" w:space="0" w:color="auto"/>
        <w:right w:val="none" w:sz="0" w:space="0" w:color="auto"/>
      </w:divBdr>
    </w:div>
    <w:div w:id="1233275079">
      <w:bodyDiv w:val="1"/>
      <w:marLeft w:val="0"/>
      <w:marRight w:val="0"/>
      <w:marTop w:val="0"/>
      <w:marBottom w:val="0"/>
      <w:divBdr>
        <w:top w:val="none" w:sz="0" w:space="0" w:color="auto"/>
        <w:left w:val="none" w:sz="0" w:space="0" w:color="auto"/>
        <w:bottom w:val="none" w:sz="0" w:space="0" w:color="auto"/>
        <w:right w:val="none" w:sz="0" w:space="0" w:color="auto"/>
      </w:divBdr>
    </w:div>
    <w:div w:id="1244727495">
      <w:bodyDiv w:val="1"/>
      <w:marLeft w:val="0"/>
      <w:marRight w:val="0"/>
      <w:marTop w:val="0"/>
      <w:marBottom w:val="0"/>
      <w:divBdr>
        <w:top w:val="none" w:sz="0" w:space="0" w:color="auto"/>
        <w:left w:val="none" w:sz="0" w:space="0" w:color="auto"/>
        <w:bottom w:val="none" w:sz="0" w:space="0" w:color="auto"/>
        <w:right w:val="none" w:sz="0" w:space="0" w:color="auto"/>
      </w:divBdr>
    </w:div>
    <w:div w:id="1247956381">
      <w:bodyDiv w:val="1"/>
      <w:marLeft w:val="0"/>
      <w:marRight w:val="0"/>
      <w:marTop w:val="0"/>
      <w:marBottom w:val="0"/>
      <w:divBdr>
        <w:top w:val="none" w:sz="0" w:space="0" w:color="auto"/>
        <w:left w:val="none" w:sz="0" w:space="0" w:color="auto"/>
        <w:bottom w:val="none" w:sz="0" w:space="0" w:color="auto"/>
        <w:right w:val="none" w:sz="0" w:space="0" w:color="auto"/>
      </w:divBdr>
    </w:div>
    <w:div w:id="1270897606">
      <w:bodyDiv w:val="1"/>
      <w:marLeft w:val="0"/>
      <w:marRight w:val="0"/>
      <w:marTop w:val="0"/>
      <w:marBottom w:val="0"/>
      <w:divBdr>
        <w:top w:val="none" w:sz="0" w:space="0" w:color="auto"/>
        <w:left w:val="none" w:sz="0" w:space="0" w:color="auto"/>
        <w:bottom w:val="none" w:sz="0" w:space="0" w:color="auto"/>
        <w:right w:val="none" w:sz="0" w:space="0" w:color="auto"/>
      </w:divBdr>
    </w:div>
    <w:div w:id="1318221755">
      <w:bodyDiv w:val="1"/>
      <w:marLeft w:val="0"/>
      <w:marRight w:val="0"/>
      <w:marTop w:val="0"/>
      <w:marBottom w:val="0"/>
      <w:divBdr>
        <w:top w:val="none" w:sz="0" w:space="0" w:color="auto"/>
        <w:left w:val="none" w:sz="0" w:space="0" w:color="auto"/>
        <w:bottom w:val="none" w:sz="0" w:space="0" w:color="auto"/>
        <w:right w:val="none" w:sz="0" w:space="0" w:color="auto"/>
      </w:divBdr>
    </w:div>
    <w:div w:id="1341002476">
      <w:bodyDiv w:val="1"/>
      <w:marLeft w:val="0"/>
      <w:marRight w:val="0"/>
      <w:marTop w:val="0"/>
      <w:marBottom w:val="0"/>
      <w:divBdr>
        <w:top w:val="none" w:sz="0" w:space="0" w:color="auto"/>
        <w:left w:val="none" w:sz="0" w:space="0" w:color="auto"/>
        <w:bottom w:val="none" w:sz="0" w:space="0" w:color="auto"/>
        <w:right w:val="none" w:sz="0" w:space="0" w:color="auto"/>
      </w:divBdr>
    </w:div>
    <w:div w:id="1361858811">
      <w:bodyDiv w:val="1"/>
      <w:marLeft w:val="0"/>
      <w:marRight w:val="0"/>
      <w:marTop w:val="0"/>
      <w:marBottom w:val="0"/>
      <w:divBdr>
        <w:top w:val="none" w:sz="0" w:space="0" w:color="auto"/>
        <w:left w:val="none" w:sz="0" w:space="0" w:color="auto"/>
        <w:bottom w:val="none" w:sz="0" w:space="0" w:color="auto"/>
        <w:right w:val="none" w:sz="0" w:space="0" w:color="auto"/>
      </w:divBdr>
    </w:div>
    <w:div w:id="1365985457">
      <w:bodyDiv w:val="1"/>
      <w:marLeft w:val="0"/>
      <w:marRight w:val="0"/>
      <w:marTop w:val="0"/>
      <w:marBottom w:val="0"/>
      <w:divBdr>
        <w:top w:val="none" w:sz="0" w:space="0" w:color="auto"/>
        <w:left w:val="none" w:sz="0" w:space="0" w:color="auto"/>
        <w:bottom w:val="none" w:sz="0" w:space="0" w:color="auto"/>
        <w:right w:val="none" w:sz="0" w:space="0" w:color="auto"/>
      </w:divBdr>
    </w:div>
    <w:div w:id="1390688704">
      <w:bodyDiv w:val="1"/>
      <w:marLeft w:val="0"/>
      <w:marRight w:val="0"/>
      <w:marTop w:val="0"/>
      <w:marBottom w:val="0"/>
      <w:divBdr>
        <w:top w:val="none" w:sz="0" w:space="0" w:color="auto"/>
        <w:left w:val="none" w:sz="0" w:space="0" w:color="auto"/>
        <w:bottom w:val="none" w:sz="0" w:space="0" w:color="auto"/>
        <w:right w:val="none" w:sz="0" w:space="0" w:color="auto"/>
      </w:divBdr>
    </w:div>
    <w:div w:id="1391997042">
      <w:bodyDiv w:val="1"/>
      <w:marLeft w:val="0"/>
      <w:marRight w:val="0"/>
      <w:marTop w:val="0"/>
      <w:marBottom w:val="0"/>
      <w:divBdr>
        <w:top w:val="none" w:sz="0" w:space="0" w:color="auto"/>
        <w:left w:val="none" w:sz="0" w:space="0" w:color="auto"/>
        <w:bottom w:val="none" w:sz="0" w:space="0" w:color="auto"/>
        <w:right w:val="none" w:sz="0" w:space="0" w:color="auto"/>
      </w:divBdr>
    </w:div>
    <w:div w:id="1418942823">
      <w:bodyDiv w:val="1"/>
      <w:marLeft w:val="0"/>
      <w:marRight w:val="0"/>
      <w:marTop w:val="0"/>
      <w:marBottom w:val="0"/>
      <w:divBdr>
        <w:top w:val="none" w:sz="0" w:space="0" w:color="auto"/>
        <w:left w:val="none" w:sz="0" w:space="0" w:color="auto"/>
        <w:bottom w:val="none" w:sz="0" w:space="0" w:color="auto"/>
        <w:right w:val="none" w:sz="0" w:space="0" w:color="auto"/>
      </w:divBdr>
    </w:div>
    <w:div w:id="1438597048">
      <w:bodyDiv w:val="1"/>
      <w:marLeft w:val="0"/>
      <w:marRight w:val="0"/>
      <w:marTop w:val="0"/>
      <w:marBottom w:val="0"/>
      <w:divBdr>
        <w:top w:val="none" w:sz="0" w:space="0" w:color="auto"/>
        <w:left w:val="none" w:sz="0" w:space="0" w:color="auto"/>
        <w:bottom w:val="none" w:sz="0" w:space="0" w:color="auto"/>
        <w:right w:val="none" w:sz="0" w:space="0" w:color="auto"/>
      </w:divBdr>
    </w:div>
    <w:div w:id="1444689216">
      <w:bodyDiv w:val="1"/>
      <w:marLeft w:val="0"/>
      <w:marRight w:val="0"/>
      <w:marTop w:val="0"/>
      <w:marBottom w:val="0"/>
      <w:divBdr>
        <w:top w:val="none" w:sz="0" w:space="0" w:color="auto"/>
        <w:left w:val="none" w:sz="0" w:space="0" w:color="auto"/>
        <w:bottom w:val="none" w:sz="0" w:space="0" w:color="auto"/>
        <w:right w:val="none" w:sz="0" w:space="0" w:color="auto"/>
      </w:divBdr>
    </w:div>
    <w:div w:id="1446343192">
      <w:bodyDiv w:val="1"/>
      <w:marLeft w:val="0"/>
      <w:marRight w:val="0"/>
      <w:marTop w:val="0"/>
      <w:marBottom w:val="0"/>
      <w:divBdr>
        <w:top w:val="none" w:sz="0" w:space="0" w:color="auto"/>
        <w:left w:val="none" w:sz="0" w:space="0" w:color="auto"/>
        <w:bottom w:val="none" w:sz="0" w:space="0" w:color="auto"/>
        <w:right w:val="none" w:sz="0" w:space="0" w:color="auto"/>
      </w:divBdr>
    </w:div>
    <w:div w:id="1459451291">
      <w:bodyDiv w:val="1"/>
      <w:marLeft w:val="0"/>
      <w:marRight w:val="0"/>
      <w:marTop w:val="0"/>
      <w:marBottom w:val="0"/>
      <w:divBdr>
        <w:top w:val="none" w:sz="0" w:space="0" w:color="auto"/>
        <w:left w:val="none" w:sz="0" w:space="0" w:color="auto"/>
        <w:bottom w:val="none" w:sz="0" w:space="0" w:color="auto"/>
        <w:right w:val="none" w:sz="0" w:space="0" w:color="auto"/>
      </w:divBdr>
    </w:div>
    <w:div w:id="1469281780">
      <w:bodyDiv w:val="1"/>
      <w:marLeft w:val="0"/>
      <w:marRight w:val="0"/>
      <w:marTop w:val="0"/>
      <w:marBottom w:val="0"/>
      <w:divBdr>
        <w:top w:val="none" w:sz="0" w:space="0" w:color="auto"/>
        <w:left w:val="none" w:sz="0" w:space="0" w:color="auto"/>
        <w:bottom w:val="none" w:sz="0" w:space="0" w:color="auto"/>
        <w:right w:val="none" w:sz="0" w:space="0" w:color="auto"/>
      </w:divBdr>
    </w:div>
    <w:div w:id="1469589519">
      <w:bodyDiv w:val="1"/>
      <w:marLeft w:val="0"/>
      <w:marRight w:val="0"/>
      <w:marTop w:val="0"/>
      <w:marBottom w:val="0"/>
      <w:divBdr>
        <w:top w:val="none" w:sz="0" w:space="0" w:color="auto"/>
        <w:left w:val="none" w:sz="0" w:space="0" w:color="auto"/>
        <w:bottom w:val="none" w:sz="0" w:space="0" w:color="auto"/>
        <w:right w:val="none" w:sz="0" w:space="0" w:color="auto"/>
      </w:divBdr>
    </w:div>
    <w:div w:id="1469663577">
      <w:bodyDiv w:val="1"/>
      <w:marLeft w:val="0"/>
      <w:marRight w:val="0"/>
      <w:marTop w:val="0"/>
      <w:marBottom w:val="0"/>
      <w:divBdr>
        <w:top w:val="none" w:sz="0" w:space="0" w:color="auto"/>
        <w:left w:val="none" w:sz="0" w:space="0" w:color="auto"/>
        <w:bottom w:val="none" w:sz="0" w:space="0" w:color="auto"/>
        <w:right w:val="none" w:sz="0" w:space="0" w:color="auto"/>
      </w:divBdr>
    </w:div>
    <w:div w:id="1479490548">
      <w:bodyDiv w:val="1"/>
      <w:marLeft w:val="0"/>
      <w:marRight w:val="0"/>
      <w:marTop w:val="0"/>
      <w:marBottom w:val="0"/>
      <w:divBdr>
        <w:top w:val="none" w:sz="0" w:space="0" w:color="auto"/>
        <w:left w:val="none" w:sz="0" w:space="0" w:color="auto"/>
        <w:bottom w:val="none" w:sz="0" w:space="0" w:color="auto"/>
        <w:right w:val="none" w:sz="0" w:space="0" w:color="auto"/>
      </w:divBdr>
    </w:div>
    <w:div w:id="1489781732">
      <w:bodyDiv w:val="1"/>
      <w:marLeft w:val="0"/>
      <w:marRight w:val="0"/>
      <w:marTop w:val="0"/>
      <w:marBottom w:val="0"/>
      <w:divBdr>
        <w:top w:val="none" w:sz="0" w:space="0" w:color="auto"/>
        <w:left w:val="none" w:sz="0" w:space="0" w:color="auto"/>
        <w:bottom w:val="none" w:sz="0" w:space="0" w:color="auto"/>
        <w:right w:val="none" w:sz="0" w:space="0" w:color="auto"/>
      </w:divBdr>
    </w:div>
    <w:div w:id="1523124740">
      <w:bodyDiv w:val="1"/>
      <w:marLeft w:val="0"/>
      <w:marRight w:val="0"/>
      <w:marTop w:val="0"/>
      <w:marBottom w:val="0"/>
      <w:divBdr>
        <w:top w:val="none" w:sz="0" w:space="0" w:color="auto"/>
        <w:left w:val="none" w:sz="0" w:space="0" w:color="auto"/>
        <w:bottom w:val="none" w:sz="0" w:space="0" w:color="auto"/>
        <w:right w:val="none" w:sz="0" w:space="0" w:color="auto"/>
      </w:divBdr>
    </w:div>
    <w:div w:id="1527409280">
      <w:bodyDiv w:val="1"/>
      <w:marLeft w:val="0"/>
      <w:marRight w:val="0"/>
      <w:marTop w:val="0"/>
      <w:marBottom w:val="0"/>
      <w:divBdr>
        <w:top w:val="none" w:sz="0" w:space="0" w:color="auto"/>
        <w:left w:val="none" w:sz="0" w:space="0" w:color="auto"/>
        <w:bottom w:val="none" w:sz="0" w:space="0" w:color="auto"/>
        <w:right w:val="none" w:sz="0" w:space="0" w:color="auto"/>
      </w:divBdr>
    </w:div>
    <w:div w:id="1534077050">
      <w:bodyDiv w:val="1"/>
      <w:marLeft w:val="0"/>
      <w:marRight w:val="0"/>
      <w:marTop w:val="0"/>
      <w:marBottom w:val="0"/>
      <w:divBdr>
        <w:top w:val="none" w:sz="0" w:space="0" w:color="auto"/>
        <w:left w:val="none" w:sz="0" w:space="0" w:color="auto"/>
        <w:bottom w:val="none" w:sz="0" w:space="0" w:color="auto"/>
        <w:right w:val="none" w:sz="0" w:space="0" w:color="auto"/>
      </w:divBdr>
    </w:div>
    <w:div w:id="1538161147">
      <w:bodyDiv w:val="1"/>
      <w:marLeft w:val="0"/>
      <w:marRight w:val="0"/>
      <w:marTop w:val="0"/>
      <w:marBottom w:val="0"/>
      <w:divBdr>
        <w:top w:val="none" w:sz="0" w:space="0" w:color="auto"/>
        <w:left w:val="none" w:sz="0" w:space="0" w:color="auto"/>
        <w:bottom w:val="none" w:sz="0" w:space="0" w:color="auto"/>
        <w:right w:val="none" w:sz="0" w:space="0" w:color="auto"/>
      </w:divBdr>
    </w:div>
    <w:div w:id="1542935457">
      <w:bodyDiv w:val="1"/>
      <w:marLeft w:val="0"/>
      <w:marRight w:val="0"/>
      <w:marTop w:val="0"/>
      <w:marBottom w:val="0"/>
      <w:divBdr>
        <w:top w:val="none" w:sz="0" w:space="0" w:color="auto"/>
        <w:left w:val="none" w:sz="0" w:space="0" w:color="auto"/>
        <w:bottom w:val="none" w:sz="0" w:space="0" w:color="auto"/>
        <w:right w:val="none" w:sz="0" w:space="0" w:color="auto"/>
      </w:divBdr>
    </w:div>
    <w:div w:id="1546795766">
      <w:bodyDiv w:val="1"/>
      <w:marLeft w:val="0"/>
      <w:marRight w:val="0"/>
      <w:marTop w:val="0"/>
      <w:marBottom w:val="0"/>
      <w:divBdr>
        <w:top w:val="none" w:sz="0" w:space="0" w:color="auto"/>
        <w:left w:val="none" w:sz="0" w:space="0" w:color="auto"/>
        <w:bottom w:val="none" w:sz="0" w:space="0" w:color="auto"/>
        <w:right w:val="none" w:sz="0" w:space="0" w:color="auto"/>
      </w:divBdr>
    </w:div>
    <w:div w:id="1570143171">
      <w:bodyDiv w:val="1"/>
      <w:marLeft w:val="0"/>
      <w:marRight w:val="0"/>
      <w:marTop w:val="0"/>
      <w:marBottom w:val="0"/>
      <w:divBdr>
        <w:top w:val="none" w:sz="0" w:space="0" w:color="auto"/>
        <w:left w:val="none" w:sz="0" w:space="0" w:color="auto"/>
        <w:bottom w:val="none" w:sz="0" w:space="0" w:color="auto"/>
        <w:right w:val="none" w:sz="0" w:space="0" w:color="auto"/>
      </w:divBdr>
    </w:div>
    <w:div w:id="1579746308">
      <w:bodyDiv w:val="1"/>
      <w:marLeft w:val="0"/>
      <w:marRight w:val="0"/>
      <w:marTop w:val="0"/>
      <w:marBottom w:val="0"/>
      <w:divBdr>
        <w:top w:val="none" w:sz="0" w:space="0" w:color="auto"/>
        <w:left w:val="none" w:sz="0" w:space="0" w:color="auto"/>
        <w:bottom w:val="none" w:sz="0" w:space="0" w:color="auto"/>
        <w:right w:val="none" w:sz="0" w:space="0" w:color="auto"/>
      </w:divBdr>
    </w:div>
    <w:div w:id="1585913679">
      <w:bodyDiv w:val="1"/>
      <w:marLeft w:val="0"/>
      <w:marRight w:val="0"/>
      <w:marTop w:val="0"/>
      <w:marBottom w:val="0"/>
      <w:divBdr>
        <w:top w:val="none" w:sz="0" w:space="0" w:color="auto"/>
        <w:left w:val="none" w:sz="0" w:space="0" w:color="auto"/>
        <w:bottom w:val="none" w:sz="0" w:space="0" w:color="auto"/>
        <w:right w:val="none" w:sz="0" w:space="0" w:color="auto"/>
      </w:divBdr>
    </w:div>
    <w:div w:id="1619483841">
      <w:bodyDiv w:val="1"/>
      <w:marLeft w:val="0"/>
      <w:marRight w:val="0"/>
      <w:marTop w:val="0"/>
      <w:marBottom w:val="0"/>
      <w:divBdr>
        <w:top w:val="none" w:sz="0" w:space="0" w:color="auto"/>
        <w:left w:val="none" w:sz="0" w:space="0" w:color="auto"/>
        <w:bottom w:val="none" w:sz="0" w:space="0" w:color="auto"/>
        <w:right w:val="none" w:sz="0" w:space="0" w:color="auto"/>
      </w:divBdr>
    </w:div>
    <w:div w:id="1634406903">
      <w:bodyDiv w:val="1"/>
      <w:marLeft w:val="0"/>
      <w:marRight w:val="0"/>
      <w:marTop w:val="0"/>
      <w:marBottom w:val="0"/>
      <w:divBdr>
        <w:top w:val="none" w:sz="0" w:space="0" w:color="auto"/>
        <w:left w:val="none" w:sz="0" w:space="0" w:color="auto"/>
        <w:bottom w:val="none" w:sz="0" w:space="0" w:color="auto"/>
        <w:right w:val="none" w:sz="0" w:space="0" w:color="auto"/>
      </w:divBdr>
    </w:div>
    <w:div w:id="1661545740">
      <w:bodyDiv w:val="1"/>
      <w:marLeft w:val="0"/>
      <w:marRight w:val="0"/>
      <w:marTop w:val="0"/>
      <w:marBottom w:val="0"/>
      <w:divBdr>
        <w:top w:val="none" w:sz="0" w:space="0" w:color="auto"/>
        <w:left w:val="none" w:sz="0" w:space="0" w:color="auto"/>
        <w:bottom w:val="none" w:sz="0" w:space="0" w:color="auto"/>
        <w:right w:val="none" w:sz="0" w:space="0" w:color="auto"/>
      </w:divBdr>
    </w:div>
    <w:div w:id="1671369215">
      <w:bodyDiv w:val="1"/>
      <w:marLeft w:val="0"/>
      <w:marRight w:val="0"/>
      <w:marTop w:val="0"/>
      <w:marBottom w:val="0"/>
      <w:divBdr>
        <w:top w:val="none" w:sz="0" w:space="0" w:color="auto"/>
        <w:left w:val="none" w:sz="0" w:space="0" w:color="auto"/>
        <w:bottom w:val="none" w:sz="0" w:space="0" w:color="auto"/>
        <w:right w:val="none" w:sz="0" w:space="0" w:color="auto"/>
      </w:divBdr>
    </w:div>
    <w:div w:id="1673069315">
      <w:bodyDiv w:val="1"/>
      <w:marLeft w:val="0"/>
      <w:marRight w:val="0"/>
      <w:marTop w:val="0"/>
      <w:marBottom w:val="0"/>
      <w:divBdr>
        <w:top w:val="none" w:sz="0" w:space="0" w:color="auto"/>
        <w:left w:val="none" w:sz="0" w:space="0" w:color="auto"/>
        <w:bottom w:val="none" w:sz="0" w:space="0" w:color="auto"/>
        <w:right w:val="none" w:sz="0" w:space="0" w:color="auto"/>
      </w:divBdr>
    </w:div>
    <w:div w:id="1676229072">
      <w:bodyDiv w:val="1"/>
      <w:marLeft w:val="0"/>
      <w:marRight w:val="0"/>
      <w:marTop w:val="0"/>
      <w:marBottom w:val="0"/>
      <w:divBdr>
        <w:top w:val="none" w:sz="0" w:space="0" w:color="auto"/>
        <w:left w:val="none" w:sz="0" w:space="0" w:color="auto"/>
        <w:bottom w:val="none" w:sz="0" w:space="0" w:color="auto"/>
        <w:right w:val="none" w:sz="0" w:space="0" w:color="auto"/>
      </w:divBdr>
    </w:div>
    <w:div w:id="1681813551">
      <w:bodyDiv w:val="1"/>
      <w:marLeft w:val="0"/>
      <w:marRight w:val="0"/>
      <w:marTop w:val="0"/>
      <w:marBottom w:val="0"/>
      <w:divBdr>
        <w:top w:val="none" w:sz="0" w:space="0" w:color="auto"/>
        <w:left w:val="none" w:sz="0" w:space="0" w:color="auto"/>
        <w:bottom w:val="none" w:sz="0" w:space="0" w:color="auto"/>
        <w:right w:val="none" w:sz="0" w:space="0" w:color="auto"/>
      </w:divBdr>
    </w:div>
    <w:div w:id="1693454718">
      <w:bodyDiv w:val="1"/>
      <w:marLeft w:val="0"/>
      <w:marRight w:val="0"/>
      <w:marTop w:val="0"/>
      <w:marBottom w:val="0"/>
      <w:divBdr>
        <w:top w:val="none" w:sz="0" w:space="0" w:color="auto"/>
        <w:left w:val="none" w:sz="0" w:space="0" w:color="auto"/>
        <w:bottom w:val="none" w:sz="0" w:space="0" w:color="auto"/>
        <w:right w:val="none" w:sz="0" w:space="0" w:color="auto"/>
      </w:divBdr>
    </w:div>
    <w:div w:id="1703743804">
      <w:bodyDiv w:val="1"/>
      <w:marLeft w:val="0"/>
      <w:marRight w:val="0"/>
      <w:marTop w:val="0"/>
      <w:marBottom w:val="0"/>
      <w:divBdr>
        <w:top w:val="none" w:sz="0" w:space="0" w:color="auto"/>
        <w:left w:val="none" w:sz="0" w:space="0" w:color="auto"/>
        <w:bottom w:val="none" w:sz="0" w:space="0" w:color="auto"/>
        <w:right w:val="none" w:sz="0" w:space="0" w:color="auto"/>
      </w:divBdr>
    </w:div>
    <w:div w:id="1711833029">
      <w:bodyDiv w:val="1"/>
      <w:marLeft w:val="0"/>
      <w:marRight w:val="0"/>
      <w:marTop w:val="0"/>
      <w:marBottom w:val="0"/>
      <w:divBdr>
        <w:top w:val="none" w:sz="0" w:space="0" w:color="auto"/>
        <w:left w:val="none" w:sz="0" w:space="0" w:color="auto"/>
        <w:bottom w:val="none" w:sz="0" w:space="0" w:color="auto"/>
        <w:right w:val="none" w:sz="0" w:space="0" w:color="auto"/>
      </w:divBdr>
    </w:div>
    <w:div w:id="1730416693">
      <w:bodyDiv w:val="1"/>
      <w:marLeft w:val="0"/>
      <w:marRight w:val="0"/>
      <w:marTop w:val="0"/>
      <w:marBottom w:val="0"/>
      <w:divBdr>
        <w:top w:val="none" w:sz="0" w:space="0" w:color="auto"/>
        <w:left w:val="none" w:sz="0" w:space="0" w:color="auto"/>
        <w:bottom w:val="none" w:sz="0" w:space="0" w:color="auto"/>
        <w:right w:val="none" w:sz="0" w:space="0" w:color="auto"/>
      </w:divBdr>
    </w:div>
    <w:div w:id="1776096787">
      <w:bodyDiv w:val="1"/>
      <w:marLeft w:val="0"/>
      <w:marRight w:val="0"/>
      <w:marTop w:val="0"/>
      <w:marBottom w:val="0"/>
      <w:divBdr>
        <w:top w:val="none" w:sz="0" w:space="0" w:color="auto"/>
        <w:left w:val="none" w:sz="0" w:space="0" w:color="auto"/>
        <w:bottom w:val="none" w:sz="0" w:space="0" w:color="auto"/>
        <w:right w:val="none" w:sz="0" w:space="0" w:color="auto"/>
      </w:divBdr>
    </w:div>
    <w:div w:id="1793935859">
      <w:bodyDiv w:val="1"/>
      <w:marLeft w:val="0"/>
      <w:marRight w:val="0"/>
      <w:marTop w:val="0"/>
      <w:marBottom w:val="0"/>
      <w:divBdr>
        <w:top w:val="none" w:sz="0" w:space="0" w:color="auto"/>
        <w:left w:val="none" w:sz="0" w:space="0" w:color="auto"/>
        <w:bottom w:val="none" w:sz="0" w:space="0" w:color="auto"/>
        <w:right w:val="none" w:sz="0" w:space="0" w:color="auto"/>
      </w:divBdr>
    </w:div>
    <w:div w:id="1821997808">
      <w:bodyDiv w:val="1"/>
      <w:marLeft w:val="0"/>
      <w:marRight w:val="0"/>
      <w:marTop w:val="0"/>
      <w:marBottom w:val="0"/>
      <w:divBdr>
        <w:top w:val="none" w:sz="0" w:space="0" w:color="auto"/>
        <w:left w:val="none" w:sz="0" w:space="0" w:color="auto"/>
        <w:bottom w:val="none" w:sz="0" w:space="0" w:color="auto"/>
        <w:right w:val="none" w:sz="0" w:space="0" w:color="auto"/>
      </w:divBdr>
    </w:div>
    <w:div w:id="1824616522">
      <w:bodyDiv w:val="1"/>
      <w:marLeft w:val="0"/>
      <w:marRight w:val="0"/>
      <w:marTop w:val="0"/>
      <w:marBottom w:val="0"/>
      <w:divBdr>
        <w:top w:val="none" w:sz="0" w:space="0" w:color="auto"/>
        <w:left w:val="none" w:sz="0" w:space="0" w:color="auto"/>
        <w:bottom w:val="none" w:sz="0" w:space="0" w:color="auto"/>
        <w:right w:val="none" w:sz="0" w:space="0" w:color="auto"/>
      </w:divBdr>
    </w:div>
    <w:div w:id="1824927717">
      <w:bodyDiv w:val="1"/>
      <w:marLeft w:val="0"/>
      <w:marRight w:val="0"/>
      <w:marTop w:val="0"/>
      <w:marBottom w:val="0"/>
      <w:divBdr>
        <w:top w:val="none" w:sz="0" w:space="0" w:color="auto"/>
        <w:left w:val="none" w:sz="0" w:space="0" w:color="auto"/>
        <w:bottom w:val="none" w:sz="0" w:space="0" w:color="auto"/>
        <w:right w:val="none" w:sz="0" w:space="0" w:color="auto"/>
      </w:divBdr>
    </w:div>
    <w:div w:id="1864398088">
      <w:bodyDiv w:val="1"/>
      <w:marLeft w:val="0"/>
      <w:marRight w:val="0"/>
      <w:marTop w:val="0"/>
      <w:marBottom w:val="0"/>
      <w:divBdr>
        <w:top w:val="none" w:sz="0" w:space="0" w:color="auto"/>
        <w:left w:val="none" w:sz="0" w:space="0" w:color="auto"/>
        <w:bottom w:val="none" w:sz="0" w:space="0" w:color="auto"/>
        <w:right w:val="none" w:sz="0" w:space="0" w:color="auto"/>
      </w:divBdr>
    </w:div>
    <w:div w:id="1866946498">
      <w:bodyDiv w:val="1"/>
      <w:marLeft w:val="0"/>
      <w:marRight w:val="0"/>
      <w:marTop w:val="0"/>
      <w:marBottom w:val="0"/>
      <w:divBdr>
        <w:top w:val="none" w:sz="0" w:space="0" w:color="auto"/>
        <w:left w:val="none" w:sz="0" w:space="0" w:color="auto"/>
        <w:bottom w:val="none" w:sz="0" w:space="0" w:color="auto"/>
        <w:right w:val="none" w:sz="0" w:space="0" w:color="auto"/>
      </w:divBdr>
    </w:div>
    <w:div w:id="1872303697">
      <w:bodyDiv w:val="1"/>
      <w:marLeft w:val="0"/>
      <w:marRight w:val="0"/>
      <w:marTop w:val="0"/>
      <w:marBottom w:val="0"/>
      <w:divBdr>
        <w:top w:val="none" w:sz="0" w:space="0" w:color="auto"/>
        <w:left w:val="none" w:sz="0" w:space="0" w:color="auto"/>
        <w:bottom w:val="none" w:sz="0" w:space="0" w:color="auto"/>
        <w:right w:val="none" w:sz="0" w:space="0" w:color="auto"/>
      </w:divBdr>
    </w:div>
    <w:div w:id="1899630558">
      <w:bodyDiv w:val="1"/>
      <w:marLeft w:val="0"/>
      <w:marRight w:val="0"/>
      <w:marTop w:val="0"/>
      <w:marBottom w:val="0"/>
      <w:divBdr>
        <w:top w:val="none" w:sz="0" w:space="0" w:color="auto"/>
        <w:left w:val="none" w:sz="0" w:space="0" w:color="auto"/>
        <w:bottom w:val="none" w:sz="0" w:space="0" w:color="auto"/>
        <w:right w:val="none" w:sz="0" w:space="0" w:color="auto"/>
      </w:divBdr>
    </w:div>
    <w:div w:id="1935940611">
      <w:bodyDiv w:val="1"/>
      <w:marLeft w:val="0"/>
      <w:marRight w:val="0"/>
      <w:marTop w:val="0"/>
      <w:marBottom w:val="0"/>
      <w:divBdr>
        <w:top w:val="none" w:sz="0" w:space="0" w:color="auto"/>
        <w:left w:val="none" w:sz="0" w:space="0" w:color="auto"/>
        <w:bottom w:val="none" w:sz="0" w:space="0" w:color="auto"/>
        <w:right w:val="none" w:sz="0" w:space="0" w:color="auto"/>
      </w:divBdr>
    </w:div>
    <w:div w:id="1940138220">
      <w:bodyDiv w:val="1"/>
      <w:marLeft w:val="0"/>
      <w:marRight w:val="0"/>
      <w:marTop w:val="0"/>
      <w:marBottom w:val="0"/>
      <w:divBdr>
        <w:top w:val="none" w:sz="0" w:space="0" w:color="auto"/>
        <w:left w:val="none" w:sz="0" w:space="0" w:color="auto"/>
        <w:bottom w:val="none" w:sz="0" w:space="0" w:color="auto"/>
        <w:right w:val="none" w:sz="0" w:space="0" w:color="auto"/>
      </w:divBdr>
    </w:div>
    <w:div w:id="1965694899">
      <w:bodyDiv w:val="1"/>
      <w:marLeft w:val="0"/>
      <w:marRight w:val="0"/>
      <w:marTop w:val="0"/>
      <w:marBottom w:val="0"/>
      <w:divBdr>
        <w:top w:val="none" w:sz="0" w:space="0" w:color="auto"/>
        <w:left w:val="none" w:sz="0" w:space="0" w:color="auto"/>
        <w:bottom w:val="none" w:sz="0" w:space="0" w:color="auto"/>
        <w:right w:val="none" w:sz="0" w:space="0" w:color="auto"/>
      </w:divBdr>
    </w:div>
    <w:div w:id="1976446813">
      <w:bodyDiv w:val="1"/>
      <w:marLeft w:val="0"/>
      <w:marRight w:val="0"/>
      <w:marTop w:val="0"/>
      <w:marBottom w:val="0"/>
      <w:divBdr>
        <w:top w:val="none" w:sz="0" w:space="0" w:color="auto"/>
        <w:left w:val="none" w:sz="0" w:space="0" w:color="auto"/>
        <w:bottom w:val="none" w:sz="0" w:space="0" w:color="auto"/>
        <w:right w:val="none" w:sz="0" w:space="0" w:color="auto"/>
      </w:divBdr>
    </w:div>
    <w:div w:id="1976712938">
      <w:bodyDiv w:val="1"/>
      <w:marLeft w:val="0"/>
      <w:marRight w:val="0"/>
      <w:marTop w:val="0"/>
      <w:marBottom w:val="0"/>
      <w:divBdr>
        <w:top w:val="none" w:sz="0" w:space="0" w:color="auto"/>
        <w:left w:val="none" w:sz="0" w:space="0" w:color="auto"/>
        <w:bottom w:val="none" w:sz="0" w:space="0" w:color="auto"/>
        <w:right w:val="none" w:sz="0" w:space="0" w:color="auto"/>
      </w:divBdr>
    </w:div>
    <w:div w:id="1977635959">
      <w:bodyDiv w:val="1"/>
      <w:marLeft w:val="0"/>
      <w:marRight w:val="0"/>
      <w:marTop w:val="0"/>
      <w:marBottom w:val="0"/>
      <w:divBdr>
        <w:top w:val="none" w:sz="0" w:space="0" w:color="auto"/>
        <w:left w:val="none" w:sz="0" w:space="0" w:color="auto"/>
        <w:bottom w:val="none" w:sz="0" w:space="0" w:color="auto"/>
        <w:right w:val="none" w:sz="0" w:space="0" w:color="auto"/>
      </w:divBdr>
    </w:div>
    <w:div w:id="2012951307">
      <w:bodyDiv w:val="1"/>
      <w:marLeft w:val="0"/>
      <w:marRight w:val="0"/>
      <w:marTop w:val="0"/>
      <w:marBottom w:val="0"/>
      <w:divBdr>
        <w:top w:val="none" w:sz="0" w:space="0" w:color="auto"/>
        <w:left w:val="none" w:sz="0" w:space="0" w:color="auto"/>
        <w:bottom w:val="none" w:sz="0" w:space="0" w:color="auto"/>
        <w:right w:val="none" w:sz="0" w:space="0" w:color="auto"/>
      </w:divBdr>
    </w:div>
    <w:div w:id="2021815520">
      <w:bodyDiv w:val="1"/>
      <w:marLeft w:val="0"/>
      <w:marRight w:val="0"/>
      <w:marTop w:val="0"/>
      <w:marBottom w:val="0"/>
      <w:divBdr>
        <w:top w:val="none" w:sz="0" w:space="0" w:color="auto"/>
        <w:left w:val="none" w:sz="0" w:space="0" w:color="auto"/>
        <w:bottom w:val="none" w:sz="0" w:space="0" w:color="auto"/>
        <w:right w:val="none" w:sz="0" w:space="0" w:color="auto"/>
      </w:divBdr>
    </w:div>
    <w:div w:id="2027125299">
      <w:bodyDiv w:val="1"/>
      <w:marLeft w:val="0"/>
      <w:marRight w:val="0"/>
      <w:marTop w:val="0"/>
      <w:marBottom w:val="0"/>
      <w:divBdr>
        <w:top w:val="none" w:sz="0" w:space="0" w:color="auto"/>
        <w:left w:val="none" w:sz="0" w:space="0" w:color="auto"/>
        <w:bottom w:val="none" w:sz="0" w:space="0" w:color="auto"/>
        <w:right w:val="none" w:sz="0" w:space="0" w:color="auto"/>
      </w:divBdr>
    </w:div>
    <w:div w:id="2030990038">
      <w:bodyDiv w:val="1"/>
      <w:marLeft w:val="0"/>
      <w:marRight w:val="0"/>
      <w:marTop w:val="0"/>
      <w:marBottom w:val="0"/>
      <w:divBdr>
        <w:top w:val="none" w:sz="0" w:space="0" w:color="auto"/>
        <w:left w:val="none" w:sz="0" w:space="0" w:color="auto"/>
        <w:bottom w:val="none" w:sz="0" w:space="0" w:color="auto"/>
        <w:right w:val="none" w:sz="0" w:space="0" w:color="auto"/>
      </w:divBdr>
    </w:div>
    <w:div w:id="2039775010">
      <w:bodyDiv w:val="1"/>
      <w:marLeft w:val="0"/>
      <w:marRight w:val="0"/>
      <w:marTop w:val="0"/>
      <w:marBottom w:val="0"/>
      <w:divBdr>
        <w:top w:val="none" w:sz="0" w:space="0" w:color="auto"/>
        <w:left w:val="none" w:sz="0" w:space="0" w:color="auto"/>
        <w:bottom w:val="none" w:sz="0" w:space="0" w:color="auto"/>
        <w:right w:val="none" w:sz="0" w:space="0" w:color="auto"/>
      </w:divBdr>
      <w:divsChild>
        <w:div w:id="667578">
          <w:marLeft w:val="0"/>
          <w:marRight w:val="0"/>
          <w:marTop w:val="0"/>
          <w:marBottom w:val="0"/>
          <w:divBdr>
            <w:top w:val="none" w:sz="0" w:space="0" w:color="auto"/>
            <w:left w:val="none" w:sz="0" w:space="0" w:color="auto"/>
            <w:bottom w:val="none" w:sz="0" w:space="0" w:color="auto"/>
            <w:right w:val="none" w:sz="0" w:space="0" w:color="auto"/>
          </w:divBdr>
          <w:divsChild>
            <w:div w:id="6563775">
              <w:marLeft w:val="0"/>
              <w:marRight w:val="0"/>
              <w:marTop w:val="150"/>
              <w:marBottom w:val="150"/>
              <w:divBdr>
                <w:top w:val="none" w:sz="0" w:space="0" w:color="auto"/>
                <w:left w:val="none" w:sz="0" w:space="0" w:color="auto"/>
                <w:bottom w:val="none" w:sz="0" w:space="0" w:color="auto"/>
                <w:right w:val="none" w:sz="0" w:space="0" w:color="auto"/>
              </w:divBdr>
            </w:div>
            <w:div w:id="7803888">
              <w:marLeft w:val="375"/>
              <w:marRight w:val="75"/>
              <w:marTop w:val="0"/>
              <w:marBottom w:val="0"/>
              <w:divBdr>
                <w:top w:val="none" w:sz="0" w:space="0" w:color="auto"/>
                <w:left w:val="none" w:sz="0" w:space="0" w:color="auto"/>
                <w:bottom w:val="none" w:sz="0" w:space="0" w:color="auto"/>
                <w:right w:val="none" w:sz="0" w:space="0" w:color="auto"/>
              </w:divBdr>
              <w:divsChild>
                <w:div w:id="1851020377">
                  <w:marLeft w:val="0"/>
                  <w:marRight w:val="0"/>
                  <w:marTop w:val="300"/>
                  <w:marBottom w:val="300"/>
                  <w:divBdr>
                    <w:top w:val="none" w:sz="0" w:space="0" w:color="auto"/>
                    <w:left w:val="none" w:sz="0" w:space="0" w:color="auto"/>
                    <w:bottom w:val="none" w:sz="0" w:space="0" w:color="auto"/>
                    <w:right w:val="none" w:sz="0" w:space="0" w:color="auto"/>
                  </w:divBdr>
                </w:div>
              </w:divsChild>
            </w:div>
            <w:div w:id="1943874129">
              <w:marLeft w:val="0"/>
              <w:marRight w:val="0"/>
              <w:marTop w:val="150"/>
              <w:marBottom w:val="150"/>
              <w:divBdr>
                <w:top w:val="none" w:sz="0" w:space="0" w:color="auto"/>
                <w:left w:val="none" w:sz="0" w:space="0" w:color="auto"/>
                <w:bottom w:val="none" w:sz="0" w:space="0" w:color="auto"/>
                <w:right w:val="none" w:sz="0" w:space="0" w:color="auto"/>
              </w:divBdr>
            </w:div>
          </w:divsChild>
        </w:div>
        <w:div w:id="368455987">
          <w:marLeft w:val="0"/>
          <w:marRight w:val="0"/>
          <w:marTop w:val="0"/>
          <w:marBottom w:val="0"/>
          <w:divBdr>
            <w:top w:val="none" w:sz="0" w:space="0" w:color="auto"/>
            <w:left w:val="none" w:sz="0" w:space="0" w:color="auto"/>
            <w:bottom w:val="none" w:sz="0" w:space="0" w:color="auto"/>
            <w:right w:val="none" w:sz="0" w:space="0" w:color="auto"/>
          </w:divBdr>
          <w:divsChild>
            <w:div w:id="264310559">
              <w:marLeft w:val="0"/>
              <w:marRight w:val="0"/>
              <w:marTop w:val="0"/>
              <w:marBottom w:val="0"/>
              <w:divBdr>
                <w:top w:val="none" w:sz="0" w:space="0" w:color="auto"/>
                <w:left w:val="none" w:sz="0" w:space="0" w:color="auto"/>
                <w:bottom w:val="none" w:sz="0" w:space="0" w:color="auto"/>
                <w:right w:val="none" w:sz="0" w:space="0" w:color="auto"/>
              </w:divBdr>
              <w:divsChild>
                <w:div w:id="1144349867">
                  <w:marLeft w:val="0"/>
                  <w:marRight w:val="0"/>
                  <w:marTop w:val="0"/>
                  <w:marBottom w:val="0"/>
                  <w:divBdr>
                    <w:top w:val="none" w:sz="0" w:space="0" w:color="auto"/>
                    <w:left w:val="none" w:sz="0" w:space="0" w:color="auto"/>
                    <w:bottom w:val="none" w:sz="0" w:space="0" w:color="auto"/>
                    <w:right w:val="none" w:sz="0" w:space="0" w:color="auto"/>
                  </w:divBdr>
                  <w:divsChild>
                    <w:div w:id="993676779">
                      <w:marLeft w:val="0"/>
                      <w:marRight w:val="0"/>
                      <w:marTop w:val="525"/>
                      <w:marBottom w:val="0"/>
                      <w:divBdr>
                        <w:top w:val="none" w:sz="0" w:space="0" w:color="auto"/>
                        <w:left w:val="none" w:sz="0" w:space="0" w:color="auto"/>
                        <w:bottom w:val="none" w:sz="0" w:space="0" w:color="auto"/>
                        <w:right w:val="none" w:sz="0" w:space="0" w:color="auto"/>
                      </w:divBdr>
                    </w:div>
                    <w:div w:id="1232544421">
                      <w:marLeft w:val="0"/>
                      <w:marRight w:val="0"/>
                      <w:marTop w:val="330"/>
                      <w:marBottom w:val="0"/>
                      <w:divBdr>
                        <w:top w:val="none" w:sz="0" w:space="0" w:color="auto"/>
                        <w:left w:val="none" w:sz="0" w:space="0" w:color="auto"/>
                        <w:bottom w:val="none" w:sz="0" w:space="0" w:color="auto"/>
                        <w:right w:val="none" w:sz="0" w:space="0" w:color="auto"/>
                      </w:divBdr>
                    </w:div>
                  </w:divsChild>
                </w:div>
              </w:divsChild>
            </w:div>
            <w:div w:id="1900944600">
              <w:marLeft w:val="0"/>
              <w:marRight w:val="0"/>
              <w:marTop w:val="0"/>
              <w:marBottom w:val="0"/>
              <w:divBdr>
                <w:top w:val="none" w:sz="0" w:space="0" w:color="auto"/>
                <w:left w:val="none" w:sz="0" w:space="0" w:color="auto"/>
                <w:bottom w:val="none" w:sz="0" w:space="0" w:color="auto"/>
                <w:right w:val="none" w:sz="0" w:space="0" w:color="auto"/>
              </w:divBdr>
              <w:divsChild>
                <w:div w:id="219755443">
                  <w:marLeft w:val="0"/>
                  <w:marRight w:val="0"/>
                  <w:marTop w:val="0"/>
                  <w:marBottom w:val="0"/>
                  <w:divBdr>
                    <w:top w:val="none" w:sz="0" w:space="0" w:color="auto"/>
                    <w:left w:val="none" w:sz="0" w:space="0" w:color="auto"/>
                    <w:bottom w:val="none" w:sz="0" w:space="0" w:color="auto"/>
                    <w:right w:val="none" w:sz="0" w:space="0" w:color="auto"/>
                  </w:divBdr>
                  <w:divsChild>
                    <w:div w:id="1891644960">
                      <w:marLeft w:val="0"/>
                      <w:marRight w:val="0"/>
                      <w:marTop w:val="0"/>
                      <w:marBottom w:val="0"/>
                      <w:divBdr>
                        <w:top w:val="none" w:sz="0" w:space="0" w:color="auto"/>
                        <w:left w:val="none" w:sz="0" w:space="0" w:color="auto"/>
                        <w:bottom w:val="none" w:sz="0" w:space="0" w:color="auto"/>
                        <w:right w:val="none" w:sz="0" w:space="0" w:color="auto"/>
                      </w:divBdr>
                      <w:divsChild>
                        <w:div w:id="975640270">
                          <w:marLeft w:val="0"/>
                          <w:marRight w:val="0"/>
                          <w:marTop w:val="0"/>
                          <w:marBottom w:val="0"/>
                          <w:divBdr>
                            <w:top w:val="none" w:sz="0" w:space="0" w:color="auto"/>
                            <w:left w:val="none" w:sz="0" w:space="0" w:color="auto"/>
                            <w:bottom w:val="none" w:sz="0" w:space="0" w:color="auto"/>
                            <w:right w:val="none" w:sz="0" w:space="0" w:color="auto"/>
                          </w:divBdr>
                        </w:div>
                        <w:div w:id="1621111471">
                          <w:marLeft w:val="150"/>
                          <w:marRight w:val="0"/>
                          <w:marTop w:val="300"/>
                          <w:marBottom w:val="0"/>
                          <w:divBdr>
                            <w:top w:val="none" w:sz="0" w:space="0" w:color="auto"/>
                            <w:left w:val="none" w:sz="0" w:space="0" w:color="auto"/>
                            <w:bottom w:val="none" w:sz="0" w:space="0" w:color="auto"/>
                            <w:right w:val="none" w:sz="0" w:space="0" w:color="auto"/>
                          </w:divBdr>
                        </w:div>
                        <w:div w:id="1897626065">
                          <w:marLeft w:val="0"/>
                          <w:marRight w:val="0"/>
                          <w:marTop w:val="0"/>
                          <w:marBottom w:val="0"/>
                          <w:divBdr>
                            <w:top w:val="single" w:sz="6" w:space="1" w:color="DDDDDD"/>
                            <w:left w:val="single" w:sz="6" w:space="1" w:color="DDDDDD"/>
                            <w:bottom w:val="single" w:sz="6" w:space="1" w:color="DDDDDD"/>
                            <w:right w:val="single" w:sz="6" w:space="1" w:color="DDDDDD"/>
                          </w:divBdr>
                        </w:div>
                      </w:divsChild>
                    </w:div>
                  </w:divsChild>
                </w:div>
                <w:div w:id="689452236">
                  <w:marLeft w:val="0"/>
                  <w:marRight w:val="0"/>
                  <w:marTop w:val="450"/>
                  <w:marBottom w:val="450"/>
                  <w:divBdr>
                    <w:top w:val="none" w:sz="0" w:space="0" w:color="auto"/>
                    <w:left w:val="none" w:sz="0" w:space="0" w:color="auto"/>
                    <w:bottom w:val="none" w:sz="0" w:space="0" w:color="auto"/>
                    <w:right w:val="none" w:sz="0" w:space="0" w:color="auto"/>
                  </w:divBdr>
                  <w:divsChild>
                    <w:div w:id="456531395">
                      <w:marLeft w:val="150"/>
                      <w:marRight w:val="150"/>
                      <w:marTop w:val="150"/>
                      <w:marBottom w:val="150"/>
                      <w:divBdr>
                        <w:top w:val="single" w:sz="6" w:space="11" w:color="999999"/>
                        <w:left w:val="single" w:sz="6" w:space="11" w:color="999999"/>
                        <w:bottom w:val="single" w:sz="6" w:space="11" w:color="999999"/>
                        <w:right w:val="single" w:sz="6" w:space="11" w:color="999999"/>
                      </w:divBdr>
                    </w:div>
                    <w:div w:id="1317953520">
                      <w:marLeft w:val="0"/>
                      <w:marRight w:val="0"/>
                      <w:marTop w:val="0"/>
                      <w:marBottom w:val="0"/>
                      <w:divBdr>
                        <w:top w:val="none" w:sz="0" w:space="0" w:color="auto"/>
                        <w:left w:val="none" w:sz="0" w:space="0" w:color="auto"/>
                        <w:bottom w:val="none" w:sz="0" w:space="0" w:color="auto"/>
                        <w:right w:val="none" w:sz="0" w:space="0" w:color="auto"/>
                      </w:divBdr>
                    </w:div>
                    <w:div w:id="1724600247">
                      <w:marLeft w:val="150"/>
                      <w:marRight w:val="150"/>
                      <w:marTop w:val="150"/>
                      <w:marBottom w:val="150"/>
                      <w:divBdr>
                        <w:top w:val="single" w:sz="6" w:space="0" w:color="999999"/>
                        <w:left w:val="single" w:sz="6" w:space="0" w:color="999999"/>
                        <w:bottom w:val="single" w:sz="6" w:space="0" w:color="999999"/>
                        <w:right w:val="single" w:sz="6" w:space="0" w:color="999999"/>
                      </w:divBdr>
                      <w:divsChild>
                        <w:div w:id="1149786795">
                          <w:marLeft w:val="0"/>
                          <w:marRight w:val="0"/>
                          <w:marTop w:val="0"/>
                          <w:marBottom w:val="0"/>
                          <w:divBdr>
                            <w:top w:val="none" w:sz="0" w:space="0" w:color="auto"/>
                            <w:left w:val="none" w:sz="0" w:space="0" w:color="auto"/>
                            <w:bottom w:val="single" w:sz="6" w:space="8" w:color="AAAAAA"/>
                            <w:right w:val="none" w:sz="0" w:space="0" w:color="auto"/>
                          </w:divBdr>
                        </w:div>
                        <w:div w:id="1949005711">
                          <w:marLeft w:val="0"/>
                          <w:marRight w:val="0"/>
                          <w:marTop w:val="0"/>
                          <w:marBottom w:val="0"/>
                          <w:divBdr>
                            <w:top w:val="none" w:sz="0" w:space="0" w:color="auto"/>
                            <w:left w:val="none" w:sz="0" w:space="0" w:color="auto"/>
                            <w:bottom w:val="none" w:sz="0" w:space="0" w:color="auto"/>
                            <w:right w:val="none" w:sz="0" w:space="0" w:color="auto"/>
                          </w:divBdr>
                          <w:divsChild>
                            <w:div w:id="277101505">
                              <w:marLeft w:val="0"/>
                              <w:marRight w:val="0"/>
                              <w:marTop w:val="0"/>
                              <w:marBottom w:val="0"/>
                              <w:divBdr>
                                <w:top w:val="none" w:sz="0" w:space="0" w:color="auto"/>
                                <w:left w:val="none" w:sz="0" w:space="0" w:color="auto"/>
                                <w:bottom w:val="single" w:sz="6" w:space="8" w:color="BBBBBB"/>
                                <w:right w:val="none" w:sz="0" w:space="0" w:color="auto"/>
                              </w:divBdr>
                            </w:div>
                          </w:divsChild>
                        </w:div>
                        <w:div w:id="2086101883">
                          <w:marLeft w:val="0"/>
                          <w:marRight w:val="0"/>
                          <w:marTop w:val="0"/>
                          <w:marBottom w:val="0"/>
                          <w:divBdr>
                            <w:top w:val="none" w:sz="0" w:space="0" w:color="auto"/>
                            <w:left w:val="single" w:sz="12" w:space="8" w:color="FFF296"/>
                            <w:bottom w:val="single" w:sz="6" w:space="8" w:color="AAAAAA"/>
                            <w:right w:val="none" w:sz="0" w:space="0" w:color="auto"/>
                          </w:divBdr>
                        </w:div>
                      </w:divsChild>
                    </w:div>
                  </w:divsChild>
                </w:div>
              </w:divsChild>
            </w:div>
          </w:divsChild>
        </w:div>
        <w:div w:id="815142121">
          <w:marLeft w:val="0"/>
          <w:marRight w:val="0"/>
          <w:marTop w:val="0"/>
          <w:marBottom w:val="0"/>
          <w:divBdr>
            <w:top w:val="none" w:sz="0" w:space="0" w:color="auto"/>
            <w:left w:val="none" w:sz="0" w:space="0" w:color="auto"/>
            <w:bottom w:val="none" w:sz="0" w:space="0" w:color="auto"/>
            <w:right w:val="none" w:sz="0" w:space="0" w:color="auto"/>
          </w:divBdr>
          <w:divsChild>
            <w:div w:id="10584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557675">
      <w:bodyDiv w:val="1"/>
      <w:marLeft w:val="0"/>
      <w:marRight w:val="0"/>
      <w:marTop w:val="0"/>
      <w:marBottom w:val="0"/>
      <w:divBdr>
        <w:top w:val="none" w:sz="0" w:space="0" w:color="auto"/>
        <w:left w:val="none" w:sz="0" w:space="0" w:color="auto"/>
        <w:bottom w:val="none" w:sz="0" w:space="0" w:color="auto"/>
        <w:right w:val="none" w:sz="0" w:space="0" w:color="auto"/>
      </w:divBdr>
    </w:div>
    <w:div w:id="2088452570">
      <w:bodyDiv w:val="1"/>
      <w:marLeft w:val="0"/>
      <w:marRight w:val="0"/>
      <w:marTop w:val="0"/>
      <w:marBottom w:val="0"/>
      <w:divBdr>
        <w:top w:val="none" w:sz="0" w:space="0" w:color="auto"/>
        <w:left w:val="none" w:sz="0" w:space="0" w:color="auto"/>
        <w:bottom w:val="none" w:sz="0" w:space="0" w:color="auto"/>
        <w:right w:val="none" w:sz="0" w:space="0" w:color="auto"/>
      </w:divBdr>
    </w:div>
    <w:div w:id="2091809162">
      <w:bodyDiv w:val="1"/>
      <w:marLeft w:val="0"/>
      <w:marRight w:val="0"/>
      <w:marTop w:val="0"/>
      <w:marBottom w:val="0"/>
      <w:divBdr>
        <w:top w:val="none" w:sz="0" w:space="0" w:color="auto"/>
        <w:left w:val="none" w:sz="0" w:space="0" w:color="auto"/>
        <w:bottom w:val="none" w:sz="0" w:space="0" w:color="auto"/>
        <w:right w:val="none" w:sz="0" w:space="0" w:color="auto"/>
      </w:divBdr>
      <w:divsChild>
        <w:div w:id="22168462">
          <w:marLeft w:val="0"/>
          <w:marRight w:val="0"/>
          <w:marTop w:val="0"/>
          <w:marBottom w:val="0"/>
          <w:divBdr>
            <w:top w:val="none" w:sz="0" w:space="0" w:color="auto"/>
            <w:left w:val="none" w:sz="0" w:space="0" w:color="auto"/>
            <w:bottom w:val="none" w:sz="0" w:space="0" w:color="auto"/>
            <w:right w:val="none" w:sz="0" w:space="0" w:color="auto"/>
          </w:divBdr>
        </w:div>
        <w:div w:id="141047367">
          <w:marLeft w:val="0"/>
          <w:marRight w:val="0"/>
          <w:marTop w:val="0"/>
          <w:marBottom w:val="0"/>
          <w:divBdr>
            <w:top w:val="none" w:sz="0" w:space="0" w:color="auto"/>
            <w:left w:val="none" w:sz="0" w:space="0" w:color="auto"/>
            <w:bottom w:val="none" w:sz="0" w:space="0" w:color="auto"/>
            <w:right w:val="none" w:sz="0" w:space="0" w:color="auto"/>
          </w:divBdr>
        </w:div>
        <w:div w:id="246307130">
          <w:marLeft w:val="0"/>
          <w:marRight w:val="0"/>
          <w:marTop w:val="0"/>
          <w:marBottom w:val="0"/>
          <w:divBdr>
            <w:top w:val="none" w:sz="0" w:space="0" w:color="auto"/>
            <w:left w:val="none" w:sz="0" w:space="0" w:color="auto"/>
            <w:bottom w:val="none" w:sz="0" w:space="0" w:color="auto"/>
            <w:right w:val="none" w:sz="0" w:space="0" w:color="auto"/>
          </w:divBdr>
        </w:div>
        <w:div w:id="733548816">
          <w:marLeft w:val="0"/>
          <w:marRight w:val="0"/>
          <w:marTop w:val="0"/>
          <w:marBottom w:val="0"/>
          <w:divBdr>
            <w:top w:val="none" w:sz="0" w:space="0" w:color="auto"/>
            <w:left w:val="none" w:sz="0" w:space="0" w:color="auto"/>
            <w:bottom w:val="none" w:sz="0" w:space="0" w:color="auto"/>
            <w:right w:val="none" w:sz="0" w:space="0" w:color="auto"/>
          </w:divBdr>
        </w:div>
        <w:div w:id="742416625">
          <w:marLeft w:val="0"/>
          <w:marRight w:val="0"/>
          <w:marTop w:val="0"/>
          <w:marBottom w:val="0"/>
          <w:divBdr>
            <w:top w:val="none" w:sz="0" w:space="0" w:color="auto"/>
            <w:left w:val="none" w:sz="0" w:space="0" w:color="auto"/>
            <w:bottom w:val="none" w:sz="0" w:space="0" w:color="auto"/>
            <w:right w:val="none" w:sz="0" w:space="0" w:color="auto"/>
          </w:divBdr>
        </w:div>
        <w:div w:id="878514873">
          <w:marLeft w:val="0"/>
          <w:marRight w:val="0"/>
          <w:marTop w:val="0"/>
          <w:marBottom w:val="0"/>
          <w:divBdr>
            <w:top w:val="none" w:sz="0" w:space="0" w:color="auto"/>
            <w:left w:val="none" w:sz="0" w:space="0" w:color="auto"/>
            <w:bottom w:val="none" w:sz="0" w:space="0" w:color="auto"/>
            <w:right w:val="none" w:sz="0" w:space="0" w:color="auto"/>
          </w:divBdr>
        </w:div>
        <w:div w:id="907569272">
          <w:marLeft w:val="0"/>
          <w:marRight w:val="0"/>
          <w:marTop w:val="0"/>
          <w:marBottom w:val="0"/>
          <w:divBdr>
            <w:top w:val="none" w:sz="0" w:space="0" w:color="auto"/>
            <w:left w:val="none" w:sz="0" w:space="0" w:color="auto"/>
            <w:bottom w:val="none" w:sz="0" w:space="0" w:color="auto"/>
            <w:right w:val="none" w:sz="0" w:space="0" w:color="auto"/>
          </w:divBdr>
        </w:div>
        <w:div w:id="1484544292">
          <w:marLeft w:val="0"/>
          <w:marRight w:val="0"/>
          <w:marTop w:val="0"/>
          <w:marBottom w:val="0"/>
          <w:divBdr>
            <w:top w:val="none" w:sz="0" w:space="0" w:color="auto"/>
            <w:left w:val="none" w:sz="0" w:space="0" w:color="auto"/>
            <w:bottom w:val="none" w:sz="0" w:space="0" w:color="auto"/>
            <w:right w:val="none" w:sz="0" w:space="0" w:color="auto"/>
          </w:divBdr>
        </w:div>
        <w:div w:id="1718701305">
          <w:marLeft w:val="0"/>
          <w:marRight w:val="0"/>
          <w:marTop w:val="0"/>
          <w:marBottom w:val="0"/>
          <w:divBdr>
            <w:top w:val="none" w:sz="0" w:space="0" w:color="auto"/>
            <w:left w:val="none" w:sz="0" w:space="0" w:color="auto"/>
            <w:bottom w:val="none" w:sz="0" w:space="0" w:color="auto"/>
            <w:right w:val="none" w:sz="0" w:space="0" w:color="auto"/>
          </w:divBdr>
        </w:div>
        <w:div w:id="1789548433">
          <w:marLeft w:val="0"/>
          <w:marRight w:val="0"/>
          <w:marTop w:val="0"/>
          <w:marBottom w:val="0"/>
          <w:divBdr>
            <w:top w:val="none" w:sz="0" w:space="0" w:color="auto"/>
            <w:left w:val="none" w:sz="0" w:space="0" w:color="auto"/>
            <w:bottom w:val="none" w:sz="0" w:space="0" w:color="auto"/>
            <w:right w:val="none" w:sz="0" w:space="0" w:color="auto"/>
          </w:divBdr>
        </w:div>
        <w:div w:id="1864128449">
          <w:marLeft w:val="0"/>
          <w:marRight w:val="0"/>
          <w:marTop w:val="0"/>
          <w:marBottom w:val="0"/>
          <w:divBdr>
            <w:top w:val="none" w:sz="0" w:space="0" w:color="auto"/>
            <w:left w:val="none" w:sz="0" w:space="0" w:color="auto"/>
            <w:bottom w:val="none" w:sz="0" w:space="0" w:color="auto"/>
            <w:right w:val="none" w:sz="0" w:space="0" w:color="auto"/>
          </w:divBdr>
        </w:div>
      </w:divsChild>
    </w:div>
    <w:div w:id="2111585105">
      <w:bodyDiv w:val="1"/>
      <w:marLeft w:val="0"/>
      <w:marRight w:val="0"/>
      <w:marTop w:val="0"/>
      <w:marBottom w:val="0"/>
      <w:divBdr>
        <w:top w:val="none" w:sz="0" w:space="0" w:color="auto"/>
        <w:left w:val="none" w:sz="0" w:space="0" w:color="auto"/>
        <w:bottom w:val="none" w:sz="0" w:space="0" w:color="auto"/>
        <w:right w:val="none" w:sz="0" w:space="0" w:color="auto"/>
      </w:divBdr>
    </w:div>
    <w:div w:id="2113933178">
      <w:bodyDiv w:val="1"/>
      <w:marLeft w:val="0"/>
      <w:marRight w:val="0"/>
      <w:marTop w:val="0"/>
      <w:marBottom w:val="0"/>
      <w:divBdr>
        <w:top w:val="none" w:sz="0" w:space="0" w:color="auto"/>
        <w:left w:val="none" w:sz="0" w:space="0" w:color="auto"/>
        <w:bottom w:val="none" w:sz="0" w:space="0" w:color="auto"/>
        <w:right w:val="none" w:sz="0" w:space="0" w:color="auto"/>
      </w:divBdr>
    </w:div>
    <w:div w:id="2120221207">
      <w:bodyDiv w:val="1"/>
      <w:marLeft w:val="0"/>
      <w:marRight w:val="0"/>
      <w:marTop w:val="0"/>
      <w:marBottom w:val="0"/>
      <w:divBdr>
        <w:top w:val="none" w:sz="0" w:space="0" w:color="auto"/>
        <w:left w:val="none" w:sz="0" w:space="0" w:color="auto"/>
        <w:bottom w:val="none" w:sz="0" w:space="0" w:color="auto"/>
        <w:right w:val="none" w:sz="0" w:space="0" w:color="auto"/>
      </w:divBdr>
    </w:div>
    <w:div w:id="2143231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mailto:celia.schmid@students.fhnw.ch" TargetMode="External"/><Relationship Id="rId26" Type="http://schemas.openxmlformats.org/officeDocument/2006/relationships/image" Target="media/image5.emf"/><Relationship Id="rId21" Type="http://schemas.openxmlformats.org/officeDocument/2006/relationships/image" Target="media/image4.png"/><Relationship Id="rId34" Type="http://schemas.openxmlformats.org/officeDocument/2006/relationships/header" Target="header5.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mailto:simon.drabert@stuedents.fhnw.ch" TargetMode="External"/><Relationship Id="rId25" Type="http://schemas.openxmlformats.org/officeDocument/2006/relationships/customXml" Target="ink/ink2.xml"/><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mailto:franck.polin@stuedents.fhnw.ch" TargetMode="External"/><Relationship Id="rId29" Type="http://schemas.openxmlformats.org/officeDocument/2006/relationships/customXml" Target="ink/ink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4.emf"/><Relationship Id="rId32" Type="http://schemas.openxmlformats.org/officeDocument/2006/relationships/header" Target="header4.xm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3.xml"/><Relationship Id="rId23" Type="http://schemas.openxmlformats.org/officeDocument/2006/relationships/customXml" Target="ink/ink1.xml"/><Relationship Id="rId28" Type="http://schemas.openxmlformats.org/officeDocument/2006/relationships/image" Target="media/image6.emf"/><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mailto:christopher.vogel@students.fhnw.ch" TargetMode="External"/><Relationship Id="rId31"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5.png"/><Relationship Id="rId27" Type="http://schemas.openxmlformats.org/officeDocument/2006/relationships/customXml" Target="ink/ink3.xml"/><Relationship Id="rId30" Type="http://schemas.openxmlformats.org/officeDocument/2006/relationships/image" Target="media/image7.emf"/><Relationship Id="rId35" Type="http://schemas.openxmlformats.org/officeDocument/2006/relationships/footer" Target="footer4.xml"/><Relationship Id="rId8" Type="http://schemas.openxmlformats.org/officeDocument/2006/relationships/settings" Target="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1.pn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PC\Dropbox\FHNW_Thomas\Semester%205\ToBIT\Revisionen\Thomas_Felder_ToBIT_Neuromarketing_How_To_Implement_A_Call_To_Action.dot" TargetMode="External"/></Relationships>
</file>

<file path=word/ink/ink1.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55.81395" units="1/cm"/>
          <inkml:channelProperty channel="Y" name="resolution" value="55.95855" units="1/cm"/>
          <inkml:channelProperty channel="T" name="resolution" value="1" units="1/dev"/>
        </inkml:channelProperties>
      </inkml:inkSource>
      <inkml:timestamp xml:id="ts0" timeString="2019-03-25T17:46:32.015"/>
    </inkml:context>
    <inkml:brush xml:id="br0">
      <inkml:brushProperty name="width" value="0.05" units="cm"/>
      <inkml:brushProperty name="height" value="0.05" units="cm"/>
      <inkml:brushProperty name="fitToCurve" value="1"/>
    </inkml:brush>
  </inkml:definitions>
  <inkml:trace contextRef="#ctx0" brushRef="#br0">109 402 0,'22'0'157,"-2"0"-142,24 0 1,0 0 0,-22 0-1,-1 0-15,1 0 16,-1 0-16,1 0 31,1 0-15,-2 0-1,-21-22 17,21 22-1,1 0-16,-22-21 1,0 0 0,21 21 15,-21-21-15,22 21-1,-22-21-15,23-22 16,-23 22-1,0 0 1,21 21 0,-21-21-1,0 0 32,0 0-31,0-1 15,0 1-31,0 1 16,0-1-1,0 0 1,-21 21-16,-24-21 16,24 21-1,-22-22 1,22 22 15,-24 0-31,24 0 31,-1 0-15,1 0 46,21 22-46,0 20 0,0-21-16,0-1 15,0 23 1,0-22-16,0 0 16,0 0-1,0 21-15,0-19 16,0-3-1,0 1 17,0 0-32,21-21 15,-21 21-15,0 0 16,22-21 0,-22 43-16,0-22 15,0 0 1,0 0-16,0-1 15,0 2 1,0-1 15,0 0-15,0 0-16,0 0 16,0 0 15,0 1-16,-22-1 1,22-1 0,0 1-16,-21-21 31,21 21-31,-22 0 16,-1-21-1,2 23 16,-1-23-15,0 0 0,2 0-1,-2 0-15,0 0 32,0 0-32,0 0 15,1 0 1,-1 0-1</inkml:trace>
</inkml:ink>
</file>

<file path=word/ink/ink2.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55.81395" units="1/cm"/>
          <inkml:channelProperty channel="Y" name="resolution" value="55.95855" units="1/cm"/>
          <inkml:channelProperty channel="T" name="resolution" value="1" units="1/dev"/>
        </inkml:channelProperties>
      </inkml:inkSource>
      <inkml:timestamp xml:id="ts0" timeString="2016-10-25T11:16:47.988"/>
    </inkml:context>
    <inkml:brush xml:id="br0">
      <inkml:brushProperty name="width" value="0.05" units="cm"/>
      <inkml:brushProperty name="height" value="0.05" units="cm"/>
      <inkml:brushProperty name="fitToCurve" value="1"/>
    </inkml:brush>
  </inkml:definitions>
  <inkml:trace contextRef="#ctx0" brushRef="#br0">19 0 0,'0'42'32,"0"22"-17,0-22-15,20 43 16,-20-22 0,0 1-16,19 20 15,-19 1 1,20-22-16,-20 42 15,20-41 1,-20-22-16,0 43 16,20-43-16,-20 1 15,0-1 1,0 0-16,0-21 16,0 1-1,0-1 1,0-42 171,0-22-171,0 22 0,0-21-16,0 21 15,-20-1-15,20-20 16,0 0-1,0 21 1,0-1 0,0 1-16,-20 0 15,20 0-15,0 0 16,0 0 0,0-1-16,0 1 15,-20 0 1,1-21-1,19 21 1,0-1-16,0 2 16,0-1-1,0 0-15,0 0 16,0 0 15,0-1-31,0 1 16,-20 21-1,20-21-15,0 0 16,-19 0 0,19 0-1,0-1 17,0 1-32,0 0 31,0 0 0,0 0-31,0 0 47,0-1-31,0 1-1,39-21 16,-39 21-31,39 21 16,-19-21 0,0-1-16,19 22 15,-20 0 17,1 0-17,0 0 1,0 0 46,-20 22-46,19-1 0,-19 0-1,20 42-15,-20-20 16,0-1-1,19 0 1,-19 1-16,0-22 16,0 21-16,0-21 15,0 1 1,0 20-16,0-21 16,0 20-1,0 2-15,0-22 16,0 0-1,0 0 1,0 0 0,0 1-1,0-1 1,0 21 0,0 0-1,0-20 1,0-1-1,0 0-15,0 0 47,-19-21-47,-1 21 16,1-21 46,19 21-46,-20-21-16,20 22 31,-20-22-15,0 0 0,20 21 15,-19-21-31,-1 0 47,1 0-16,-1 0 31,0 0-15,0 0 0</inkml:trace>
</inkml:ink>
</file>

<file path=word/ink/ink3.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55.81395" units="1/cm"/>
          <inkml:channelProperty channel="Y" name="resolution" value="55.95855" units="1/cm"/>
          <inkml:channelProperty channel="T" name="resolution" value="1" units="1/dev"/>
        </inkml:channelProperties>
      </inkml:inkSource>
      <inkml:timestamp xml:id="ts0" timeString="2016-10-25T11:19:10.769"/>
    </inkml:context>
    <inkml:brush xml:id="br0">
      <inkml:brushProperty name="width" value="0.05" units="cm"/>
      <inkml:brushProperty name="height" value="0.05" units="cm"/>
      <inkml:brushProperty name="fitToCurve" value="1"/>
    </inkml:brush>
  </inkml:definitions>
  <inkml:trace contextRef="#ctx0" brushRef="#br0">0 864 0,'21'0'125,"0"0"-109,1 0-1,-22-21 1,21 21 15,-21-22-31,21 22 16,0 0 46,0 0-46,0 0-1,1 0 48,-1 0-47,-21-21 77,21 21-30,-21 21 31,0 43-79,21-22-15,-21 0 16,0 0-1,0-21-15,0 43 16,0-43-16,0 0 16,0 20-1,0-20 1,0 1 0,0-65 93,21-19-93,-21-23-1,0 0-15,0 2 16,0 40-1,0 1-15,0 21 16,0 0 15,0 1 1,21 20 30,1 0-46,-1 0-1,21 0 1,22 0-16,20 0 16,-64 0-1,23 0-15,-22 0 16,0 0-1,0 0 1,0 0 31,-63 0 109,21 0-156,-21 0 16,0 0-1,0 0 1,21 20 0,21 1-1,-21-21 17,21 21-32,0 0 31,0 0-16,0 1 1,0-1-16,0 0 31,0 0-31,0 0 63,0-1-16,0 2-32,21-22-15,0 21 32,0-21-32,0 21 46,-1-21-30,2 0 47,-1 0-32,0 0-16,0 0 32,0 0-15,-21-21 108,0 0-124,0-1 15,0 2-15,0-22 15,0 21-31,0 0 16,0-22-16,21 43 15,-21-21 1,0 0-1,0 0 17,22 42 171,-22 0-203,0 0 15,0 0 1,0 1-16,0-1 16,0 0-1,21 0 1,-21 20 0,0-19-1,0 20-15,0-21 31,0 0 1,148-21 468,21-400-297,-169 379-188,0 0 1,0 0 0,0-22-1,0 22 1,0-41-16,0-2 16,0 43-1,0-21-15,-21 20 16,21 2-1,0-1 1,0 0-16,0 0 31,-21-22-31,21 22 16,0-21 0,0 21-16,0 1 15,0-23 1,-21 43-16,21-21 15,0 0 1,-21 21 15,-1 0-15,1 0 15,0 0-31,0 0 16,0 0-1,0 0 1,-1 0 31,1 0-31,0 0-16,21 21 15,0 0 1,0 0-16,0 21 15,-21 21 1,21-20-16,0-1 16,0 20-1,0 2-15,0-22 16,0 22-16,0-2 16,0-19-1,0 20-15,21 21 16,0-21-1,-21-20-15,21-1 16,-21 20 0,0-40-16,0-1 15,22 21 1,-1-21 0,-21 0-16,0 1 15,21-22 1,-21 21 15,0 0-31,21-1 31,-21 1-31,0 0 16,21-21 0,-21 22-1,0-1 16,21-21-31,1 0 32,-1 0-32,0 0 15,0 0 1,0 0 31,0 0-16,-21-21 16,0-22-31,-21 2-1,21 20-15,0 0 16,0-1-16,0 1 15,-21 21 1,21-42 0,-21 21-1,0 0 1,21-1 0,-21 22 30,21-20-46,0-1 16,-22 21 0,22-21-1,0 0 1,-21 21 0</inkml:trace>
</inkml:ink>
</file>

<file path=word/ink/ink4.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55.81395" units="1/cm"/>
          <inkml:channelProperty channel="Y" name="resolution" value="55.95855" units="1/cm"/>
          <inkml:channelProperty channel="T" name="resolution" value="1" units="1/dev"/>
        </inkml:channelProperties>
      </inkml:inkSource>
      <inkml:timestamp xml:id="ts0" timeString="2016-10-25T11:19:14.285"/>
    </inkml:context>
    <inkml:brush xml:id="br0">
      <inkml:brushProperty name="width" value="0.05" units="cm"/>
      <inkml:brushProperty name="height" value="0.05" units="cm"/>
      <inkml:brushProperty name="fitToCurve" value="1"/>
    </inkml:brush>
  </inkml:definitions>
  <inkml:trace contextRef="#ctx0" brushRef="#br0">0 1234 0,'22'0'78,"41"-23"-62,0 2-1,21 21-15,-20-22 16,-43 22 0,21-21-16,-21 21 15,2 0 1,-2 0-1,-1 0 17,1 0 30,0-22-31,-21 1 16,0-2-15,0 2-17,0-1 1,0 1-1,0-1 1,0-22 0,-21 44-16,0-21 31,1 21-31,-1 0 31,-2 0-31,2 0 16,0 0-1,0 0 1,0 0 0,0 0-1,21 21 32,-22-21-31,22 23-16,-21-2 15,21 1-15,-21-22 32,21 43-17,0-22 1,0 2-16,0-2 16,0 22-1,0-21-15,0-1 16,0 2-1,0-2-15,21 1 32,-21-1-17,21-21 1,-21 22 0,22-22 30,41 0-30,2 0-16,-24 0 16,1 0-16,-21 21 15,1-21 1,-1 0-16,0 0 31,0 0 0,0 0 1,-21-21-17,0-22 17,0 21-32,0-22 15,0 23 1,0-22-16,0 0 15,0 20 1,0 2-16,0-1 16,0-21-16,0 22 15,0 64 173,0-22-173,0 1 1,0-1-16,0 2 31,0-2 16,21-42 78,-21-23-109,0 22-1,0-21 1,0 22 0,0-2-1,0-20-15,0 22 16,0 0 0,0 0 15,0-2 16,22 23 0,-1 0-16,0 0-16,20 0 1,-20 0-16,1 0 16,-1 0-1,21 0-15,0 0 16,1 0 0,40-42-16,23-23 15,-41-43-15,-23 64 16,21-86-1,-21 44-15,-21-1 16,0 22 0,22 21-16,-43 1 15,0 0 1,0 21-16,0 0 16,0 1-1,-22 21 32,22 21-47,-42 45 16,0 20-1,-21 44-15,-22-22 16,42 66 0,1-22-16,21-2 15,-42 1 1,42 1-16,21 22 15,-21 20-15,21-107 16,0-66 0,0 22-16,0 1 15,-21-44 110,0 0-93</inkml:trace>
</inkml:ink>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BBF58E887630A849A5A3038A79179978" ma:contentTypeVersion="0" ma:contentTypeDescription="Ein neues Dokument erstellen." ma:contentTypeScope="" ma:versionID="77d0101d03e956b8a6f20a8387536985">
  <xsd:schema xmlns:xsd="http://www.w3.org/2001/XMLSchema" xmlns:xs="http://www.w3.org/2001/XMLSchema" xmlns:p="http://schemas.microsoft.com/office/2006/metadata/properties" xmlns:ns2="835d524a-573c-4cfc-a0b5-d1716377ad39" targetNamespace="http://schemas.microsoft.com/office/2006/metadata/properties" ma:root="true" ma:fieldsID="e3feed37d5bf3cf3396918b853f420ee" ns2:_="">
    <xsd:import namespace="835d524a-573c-4cfc-a0b5-d1716377ad39"/>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5d524a-573c-4cfc-a0b5-d1716377ad39"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27277-0D43-4115-8948-6B71941FCBAA}">
  <ds:schemaRefs>
    <ds:schemaRef ds:uri="http://schemas.microsoft.com/sharepoint/events"/>
  </ds:schemaRefs>
</ds:datastoreItem>
</file>

<file path=customXml/itemProps2.xml><?xml version="1.0" encoding="utf-8"?>
<ds:datastoreItem xmlns:ds="http://schemas.openxmlformats.org/officeDocument/2006/customXml" ds:itemID="{A178BBCD-7467-4BA8-B21F-75A640C9BFCE}">
  <ds:schemaRefs>
    <ds:schemaRef ds:uri="http://schemas.microsoft.com/sharepoint/v3/contenttype/forms"/>
  </ds:schemaRefs>
</ds:datastoreItem>
</file>

<file path=customXml/itemProps3.xml><?xml version="1.0" encoding="utf-8"?>
<ds:datastoreItem xmlns:ds="http://schemas.openxmlformats.org/officeDocument/2006/customXml" ds:itemID="{541DBAB1-7D9A-4AFC-8AC8-ACAD8F97D3A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193A533-13A5-4733-A6DE-CF23E67F27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5d524a-573c-4cfc-a0b5-d1716377ad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8C9ED5D-2C68-4EF1-BFFB-21242487E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Thomas_Felder_ToBIT_Neuromarketing_How_To_Implement_A_Call_To_Action</Template>
  <TotalTime>0</TotalTime>
  <Pages>32</Pages>
  <Words>3789</Words>
  <Characters>23876</Characters>
  <Application>Microsoft Office Word</Application>
  <DocSecurity>0</DocSecurity>
  <Lines>198</Lines>
  <Paragraphs>55</Paragraphs>
  <ScaleCrop>false</ScaleCrop>
  <HeadingPairs>
    <vt:vector size="2" baseType="variant">
      <vt:variant>
        <vt:lpstr>Titel</vt:lpstr>
      </vt:variant>
      <vt:variant>
        <vt:i4>1</vt:i4>
      </vt:variant>
    </vt:vector>
  </HeadingPairs>
  <TitlesOfParts>
    <vt:vector size="1" baseType="lpstr">
      <vt:lpstr>ITP_Blockchain_Applicable_For_Processes_ITP</vt:lpstr>
    </vt:vector>
  </TitlesOfParts>
  <Manager/>
  <Company>University of Applied Sciences Northwestern Switzerland</Company>
  <LinksUpToDate>false</LinksUpToDate>
  <CharactersWithSpaces>27610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ITP_Blockchain_Applicable_For_Processes_ITP</dc:title>
  <dc:subject/>
  <dc:creator/>
  <cp:keywords/>
  <dc:description/>
  <cp:lastModifiedBy>simon drabert</cp:lastModifiedBy>
  <cp:revision>1846</cp:revision>
  <cp:lastPrinted>2019-10-24T20:18:00Z</cp:lastPrinted>
  <dcterms:created xsi:type="dcterms:W3CDTF">2019-06-20T12:34:00Z</dcterms:created>
  <dcterms:modified xsi:type="dcterms:W3CDTF">2019-10-24T20:18:00Z</dcterms:modified>
  <cp:category>public</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0x010100BBF58E887630A849A5A3038A79179978</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Id 6_1">
    <vt:lpwstr>http://www.zotero.org/styles/ieee</vt:lpwstr>
  </property>
  <property fmtid="{D5CDD505-2E9C-101B-9397-08002B2CF9AE}" pid="13" name="Mendeley Recent Style Name 6_1">
    <vt:lpwstr>IEEE</vt:lpwstr>
  </property>
  <property fmtid="{D5CDD505-2E9C-101B-9397-08002B2CF9AE}" pid="14" name="Mendeley Recent Style Id 7_1">
    <vt:lpwstr>http://www.zotero.org/styles/modern-humanities-research-association</vt:lpwstr>
  </property>
  <property fmtid="{D5CDD505-2E9C-101B-9397-08002B2CF9AE}" pid="15" name="Mendeley Recent Style Name 7_1">
    <vt:lpwstr>Modern Humanities Research Association 3rd edition (note with bibliography)</vt:lpwstr>
  </property>
  <property fmtid="{D5CDD505-2E9C-101B-9397-08002B2CF9AE}" pid="16" name="Mendeley Recent Style Id 8_1">
    <vt:lpwstr>http://www.zotero.org/styles/modern-language-association</vt:lpwstr>
  </property>
  <property fmtid="{D5CDD505-2E9C-101B-9397-08002B2CF9AE}" pid="17" name="Mendeley Recent Style Id 9_1">
    <vt:lpwstr>http://www.zotero.org/styles/nature</vt:lpwstr>
  </property>
  <property fmtid="{D5CDD505-2E9C-101B-9397-08002B2CF9AE}" pid="18" name="Mendeley Recent Style Name 9_1">
    <vt:lpwstr>Nature</vt:lpwstr>
  </property>
  <property fmtid="{D5CDD505-2E9C-101B-9397-08002B2CF9AE}" pid="19" name="Mendeley Document_1">
    <vt:lpwstr>True</vt:lpwstr>
  </property>
  <property fmtid="{D5CDD505-2E9C-101B-9397-08002B2CF9AE}" pid="20" name="Mendeley Citation Style_1">
    <vt:lpwstr>http://www.zotero.org/styles/apa</vt:lpwstr>
  </property>
  <property fmtid="{D5CDD505-2E9C-101B-9397-08002B2CF9AE}" pid="21" name="Mendeley Recent Style Name 4_1">
    <vt:lpwstr>Chicago Manual of Style 17th edition (author-date)</vt:lpwstr>
  </property>
  <property fmtid="{D5CDD505-2E9C-101B-9397-08002B2CF9AE}" pid="22" name="Mendeley Recent Style Name 8_1">
    <vt:lpwstr>Modern Language Association 8th edition</vt:lpwstr>
  </property>
  <property fmtid="{D5CDD505-2E9C-101B-9397-08002B2CF9AE}" pid="23" name="Mendeley Recent Style Id 5_1">
    <vt:lpwstr>http://www.zotero.org/styles/harvard1</vt:lpwstr>
  </property>
  <property fmtid="{D5CDD505-2E9C-101B-9397-08002B2CF9AE}" pid="24" name="Mendeley Recent Style Name 5_1">
    <vt:lpwstr>Harvard reference format 1 (deprecated)</vt:lpwstr>
  </property>
  <property fmtid="{D5CDD505-2E9C-101B-9397-08002B2CF9AE}" pid="25" name="Mendeley Unique User Id_1">
    <vt:lpwstr>24d70149-ecaf-3a1d-a268-196ac937aeaf</vt:lpwstr>
  </property>
</Properties>
</file>