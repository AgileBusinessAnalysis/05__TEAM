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r w:rsidRPr="00014AA4">
        <w:rPr>
          <w:b/>
          <w:sz w:val="40"/>
          <w:szCs w:val="40"/>
          <w:lang w:val="en-US"/>
        </w:rPr>
        <w:t xml:space="preserve">Agile Business </w:t>
      </w:r>
      <w:r w:rsidR="00014AA4" w:rsidRPr="00014AA4">
        <w:rPr>
          <w:b/>
          <w:sz w:val="40"/>
          <w:szCs w:val="40"/>
          <w:lang w:val="en-US"/>
        </w:rPr>
        <w:t>Analysis</w:t>
      </w:r>
    </w:p>
    <w:p w14:paraId="09C456FD" w14:textId="592609AE" w:rsidR="00A75B71" w:rsidRPr="00014AA4" w:rsidRDefault="009E7725" w:rsidP="004A469E">
      <w:pPr>
        <w:keepNext/>
        <w:jc w:val="left"/>
        <w:rPr>
          <w:b/>
          <w:i/>
          <w:color w:val="404040" w:themeColor="text1" w:themeTint="BF"/>
          <w:sz w:val="36"/>
          <w:szCs w:val="36"/>
          <w:lang w:val="en-US"/>
        </w:rPr>
      </w:pPr>
      <w:r>
        <w:rPr>
          <w:b/>
          <w:i/>
          <w:color w:val="404040" w:themeColor="text1" w:themeTint="BF"/>
          <w:sz w:val="36"/>
          <w:szCs w:val="36"/>
          <w:lang w:val="en-US"/>
        </w:rPr>
        <w:t xml:space="preserve">Report </w:t>
      </w:r>
      <w:r w:rsidR="003656BC">
        <w:rPr>
          <w:b/>
          <w:i/>
          <w:color w:val="404040" w:themeColor="text1" w:themeTint="BF"/>
          <w:sz w:val="36"/>
          <w:szCs w:val="36"/>
          <w:lang w:val="en-US"/>
        </w:rPr>
        <w:t xml:space="preserve">for Sprint </w:t>
      </w:r>
      <w:r>
        <w:rPr>
          <w:b/>
          <w:i/>
          <w:color w:val="404040" w:themeColor="text1" w:themeTint="BF"/>
          <w:sz w:val="36"/>
          <w:szCs w:val="36"/>
          <w:lang w:val="en-US"/>
        </w:rPr>
        <w:t>1</w:t>
      </w:r>
      <w:r w:rsidR="008F334E" w:rsidRPr="00014AA4">
        <w:rPr>
          <w:b/>
          <w:i/>
          <w:color w:val="404040" w:themeColor="text1" w:themeTint="BF"/>
          <w:sz w:val="36"/>
          <w:szCs w:val="36"/>
          <w:lang w:val="en-US"/>
        </w:rPr>
        <w:t xml:space="preserve"> </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558EB2DB" w:rsidR="009B05BC" w:rsidRPr="0060170F" w:rsidRDefault="009B05BC" w:rsidP="0DB23944">
      <w:pPr>
        <w:tabs>
          <w:tab w:val="clear" w:pos="851"/>
          <w:tab w:val="left" w:pos="2835"/>
        </w:tabs>
        <w:ind w:left="2835" w:hanging="2835"/>
        <w:rPr>
          <w:sz w:val="28"/>
          <w:szCs w:val="28"/>
          <w:lang w:val="en-GB"/>
        </w:rPr>
      </w:pPr>
      <w:r w:rsidRPr="0DB23944">
        <w:rPr>
          <w:sz w:val="28"/>
          <w:szCs w:val="28"/>
          <w:u w:val="single"/>
          <w:lang w:val="en-GB"/>
        </w:rPr>
        <w:t>Organization</w:t>
      </w:r>
      <w:r w:rsidRPr="0060170F">
        <w:rPr>
          <w:sz w:val="28"/>
          <w:szCs w:val="28"/>
          <w:lang w:val="en-GB"/>
        </w:rPr>
        <w:t xml:space="preserve">: </w:t>
      </w:r>
      <w:r w:rsidRPr="0060170F">
        <w:rPr>
          <w:sz w:val="28"/>
          <w:szCs w:val="28"/>
          <w:lang w:val="en-GB"/>
        </w:rPr>
        <w:tab/>
        <w:t xml:space="preserve">University of Applied Sciences and Arts </w:t>
      </w:r>
      <w:proofErr w:type="spellStart"/>
      <w:r w:rsidRPr="0060170F">
        <w:rPr>
          <w:sz w:val="28"/>
          <w:szCs w:val="28"/>
          <w:lang w:val="en-GB"/>
        </w:rPr>
        <w:t>Northwestern</w:t>
      </w:r>
      <w:proofErr w:type="spellEnd"/>
      <w:r w:rsidRPr="0060170F">
        <w:rPr>
          <w:sz w:val="28"/>
          <w:szCs w:val="28"/>
          <w:lang w:val="en-GB"/>
        </w:rPr>
        <w:t xml:space="preserve"> Switzerland </w:t>
      </w:r>
    </w:p>
    <w:p w14:paraId="66CB9426" w14:textId="54DE79B1" w:rsidR="009B4086" w:rsidRPr="0060170F" w:rsidRDefault="000D0889" w:rsidP="0DB23944">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Franck Polin, Celia Schmid, 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5A3CCB89" w:rsidR="00DC2A04" w:rsidRPr="0060170F" w:rsidRDefault="000D0889" w:rsidP="00696A18">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606EF7">
        <w:rPr>
          <w:sz w:val="28"/>
          <w:szCs w:val="28"/>
          <w:lang w:val="en-GB"/>
        </w:rPr>
        <w:t>21</w:t>
      </w:r>
      <w:r w:rsidR="00014AA4">
        <w:rPr>
          <w:sz w:val="28"/>
          <w:szCs w:val="28"/>
          <w:lang w:val="en-GB"/>
        </w:rPr>
        <w:t>.1</w:t>
      </w:r>
      <w:r w:rsidR="00606EF7">
        <w:rPr>
          <w:sz w:val="28"/>
          <w:szCs w:val="28"/>
          <w:lang w:val="en-GB"/>
        </w:rPr>
        <w:t>1</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606EF7" w14:paraId="1B41A5F5" w14:textId="77777777" w:rsidTr="67E12F99">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lastRenderedPageBreak/>
              <w:t>Agile Business Analysis</w:t>
            </w:r>
          </w:p>
          <w:p w14:paraId="60EECBAD" w14:textId="200D70E7" w:rsidR="00507598" w:rsidRPr="0060170F" w:rsidRDefault="007A294B" w:rsidP="00F613E7">
            <w:pPr>
              <w:tabs>
                <w:tab w:val="left" w:pos="567"/>
              </w:tabs>
              <w:jc w:val="left"/>
              <w:rPr>
                <w:b/>
                <w:lang w:val="en-GB" w:eastAsia="de-DE"/>
              </w:rPr>
            </w:pPr>
            <w:r w:rsidRPr="007A294B">
              <w:rPr>
                <w:lang w:val="en-GB" w:eastAsia="de-DE"/>
              </w:rPr>
              <w:t>Student Chatbot for the Module Business Intelligence Documentation Sprint 1</w:t>
            </w:r>
            <w:r w:rsidR="00A75B71" w:rsidRPr="00A75B71">
              <w:rPr>
                <w:lang w:val="en-GB" w:eastAsia="de-DE"/>
              </w:rPr>
              <w:t xml:space="preserve">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7E12F99">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7E12F99">
        <w:tc>
          <w:tcPr>
            <w:tcW w:w="8931" w:type="dxa"/>
            <w:shd w:val="clear" w:color="auto" w:fill="auto"/>
          </w:tcPr>
          <w:p w14:paraId="618260A0" w14:textId="4070A26C" w:rsidR="00A75B71" w:rsidRDefault="00A75B71" w:rsidP="0082069F">
            <w:pPr>
              <w:tabs>
                <w:tab w:val="left" w:pos="567"/>
              </w:tabs>
              <w:jc w:val="left"/>
              <w:rPr>
                <w:rStyle w:val="Hyperlink"/>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01634B7D" w:rsidR="008F334E" w:rsidRPr="009F1EA1" w:rsidRDefault="67E12F99" w:rsidP="67E12F99">
            <w:pPr>
              <w:tabs>
                <w:tab w:val="left" w:pos="567"/>
              </w:tabs>
              <w:jc w:val="left"/>
            </w:pPr>
            <w:r>
              <w:t>Franck</w:t>
            </w:r>
            <w:r w:rsidR="000C3371">
              <w:t xml:space="preserve"> Polin</w:t>
            </w:r>
            <w:r w:rsidR="008F334E">
              <w:br/>
            </w:r>
            <w:r>
              <w:t>Holeestrasse 116</w:t>
            </w:r>
            <w:r w:rsidR="008F334E">
              <w:br/>
            </w:r>
            <w:r>
              <w:t>4054 Basel</w:t>
            </w:r>
            <w:r w:rsidR="008F334E">
              <w:br/>
            </w:r>
            <w:r>
              <w:t>+41 76 524 27 82</w:t>
            </w:r>
            <w:r w:rsidR="008F334E">
              <w:br/>
            </w:r>
            <w:hyperlink r:id="rId20" w:history="1">
              <w:r w:rsidR="00525649" w:rsidRPr="00F90B7F">
                <w:rPr>
                  <w:rStyle w:val="Hyperlink"/>
                </w:rPr>
                <w:t>franck.polin@stuedents.fhnw.ch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 xml:space="preserve">University </w:t>
            </w:r>
            <w:proofErr w:type="spellStart"/>
            <w:r w:rsidR="009B05BC" w:rsidRPr="009F1EA1">
              <w:t>of</w:t>
            </w:r>
            <w:proofErr w:type="spellEnd"/>
            <w:r w:rsidR="009B05BC" w:rsidRPr="009F1EA1">
              <w:t xml:space="preserve"> Applied Sciences and Arts</w:t>
            </w:r>
            <w:r w:rsidR="0085541C" w:rsidRPr="009F1EA1">
              <w:t xml:space="preserve"> </w:t>
            </w:r>
            <w:r w:rsidR="009B05BC" w:rsidRPr="009F1EA1">
              <w:t xml:space="preserve">Northwestern </w:t>
            </w:r>
            <w:proofErr w:type="spellStart"/>
            <w:r w:rsidR="009B05BC" w:rsidRPr="009F1EA1">
              <w:t>Switzerland</w:t>
            </w:r>
            <w:proofErr w:type="spellEnd"/>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606EF7"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proofErr w:type="spellStart"/>
            <w:r w:rsidRPr="0060170F">
              <w:rPr>
                <w:lang w:val="en-GB" w:eastAsia="de-DE"/>
              </w:rPr>
              <w:t>Northwestern</w:t>
            </w:r>
            <w:proofErr w:type="spellEnd"/>
            <w:r w:rsidR="00DD3E8F" w:rsidRPr="0060170F">
              <w:rPr>
                <w:lang w:val="en-GB" w:eastAsia="de-DE"/>
              </w:rPr>
              <w:t xml:space="preserve"> Switzerland</w:t>
            </w:r>
            <w:r w:rsidR="0085541C" w:rsidRPr="0060170F">
              <w:rPr>
                <w:lang w:val="en-GB" w:eastAsia="de-DE"/>
              </w:rPr>
              <w:br/>
            </w:r>
            <w:proofErr w:type="spellStart"/>
            <w:r w:rsidR="0085541C" w:rsidRPr="0060170F">
              <w:rPr>
                <w:lang w:val="en-GB" w:eastAsia="de-DE"/>
              </w:rPr>
              <w:t>Riggenbachstrasse</w:t>
            </w:r>
            <w:proofErr w:type="spellEnd"/>
            <w:r w:rsidR="0085541C" w:rsidRPr="0060170F">
              <w:rPr>
                <w:lang w:val="en-GB" w:eastAsia="de-DE"/>
              </w:rPr>
              <w:t xml:space="preserv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5372EEA0"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606EF7">
              <w:rPr>
                <w:lang w:eastAsia="de-DE"/>
              </w:rPr>
              <w:t>21.11</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0" w:name="_Toc24402647"/>
      <w:r w:rsidRPr="0060170F">
        <w:rPr>
          <w:lang w:val="en-GB"/>
        </w:rPr>
        <w:lastRenderedPageBreak/>
        <w:t>Declaration of Authen</w:t>
      </w:r>
      <w:r w:rsidR="00D24F26" w:rsidRPr="0060170F">
        <w:rPr>
          <w:lang w:val="en-GB"/>
        </w:rPr>
        <w:t>ti</w:t>
      </w:r>
      <w:r w:rsidRPr="0060170F">
        <w:rPr>
          <w:lang w:val="en-GB"/>
        </w:rPr>
        <w:t>city</w:t>
      </w:r>
      <w:bookmarkEnd w:id="0"/>
    </w:p>
    <w:p w14:paraId="0C38CE66" w14:textId="77777777" w:rsidR="008F334E" w:rsidRPr="0060170F" w:rsidRDefault="008F334E" w:rsidP="008F334E">
      <w:pPr>
        <w:rPr>
          <w:szCs w:val="22"/>
          <w:lang w:val="en-GB"/>
        </w:rPr>
      </w:pPr>
      <w:r w:rsidRPr="0060170F">
        <w:rPr>
          <w:szCs w:val="22"/>
          <w:lang w:val="en-GB"/>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60170F">
        <w:rPr>
          <w:szCs w:val="22"/>
          <w:lang w:val="en-GB"/>
        </w:rPr>
        <w:t>on the basis of</w:t>
      </w:r>
      <w:proofErr w:type="gramEnd"/>
      <w:r w:rsidRPr="0060170F">
        <w:rPr>
          <w:szCs w:val="22"/>
          <w:lang w:val="en-GB"/>
        </w:rPr>
        <w:t xml:space="preserve"> that material may be revoked. We declare that all statements and information contained herein are true, correct and accurate to the best of my knowledge and belief. This paper or part of it have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294D7AF"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6C5D669B" w:rsidR="008F334E" w:rsidRPr="0060170F" w:rsidRDefault="00E417D7" w:rsidP="355C0DD3">
      <w:pPr>
        <w:tabs>
          <w:tab w:val="clear" w:pos="851"/>
          <w:tab w:val="left" w:pos="1418"/>
          <w:tab w:val="left" w:pos="3686"/>
          <w:tab w:val="left" w:pos="6096"/>
        </w:tabs>
        <w:rPr>
          <w:lang w:val="en-GB"/>
        </w:rPr>
      </w:pPr>
      <w:r>
        <w:rPr>
          <w:noProof/>
        </w:rPr>
        <w:drawing>
          <wp:anchor distT="0" distB="0" distL="114300" distR="114300" simplePos="0" relativeHeight="251658246" behindDoc="0" locked="0" layoutInCell="1" allowOverlap="1" wp14:anchorId="4EA80A92" wp14:editId="51C1070E">
            <wp:simplePos x="0" y="0"/>
            <wp:positionH relativeFrom="column">
              <wp:posOffset>585470</wp:posOffset>
            </wp:positionH>
            <wp:positionV relativeFrom="paragraph">
              <wp:posOffset>314960</wp:posOffset>
            </wp:positionV>
            <wp:extent cx="1914525" cy="422775"/>
            <wp:effectExtent l="0" t="0" r="0" b="0"/>
            <wp:wrapNone/>
            <wp:docPr id="72247480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anchor>
        </w:drawing>
      </w:r>
      <w:r w:rsidR="008F334E" w:rsidRPr="0060170F">
        <w:rPr>
          <w:sz w:val="16"/>
          <w:szCs w:val="16"/>
          <w:lang w:val="en-GB"/>
        </w:rPr>
        <w:t>Place and Date</w:t>
      </w:r>
      <w:r w:rsidR="008F334E" w:rsidRPr="0060170F">
        <w:rPr>
          <w:lang w:val="en-GB"/>
        </w:rPr>
        <w:tab/>
        <w:t xml:space="preserve">Olten, </w:t>
      </w:r>
      <w:r w:rsidR="008F334E">
        <w:rPr>
          <w:lang w:val="en-GB"/>
        </w:rPr>
        <w:t>24.10.2019</w:t>
      </w:r>
      <w:r w:rsidR="008F334E" w:rsidRPr="0060170F">
        <w:rPr>
          <w:lang w:val="en-GB"/>
        </w:rPr>
        <w:tab/>
      </w:r>
      <w:r w:rsidR="008F334E" w:rsidRPr="0060170F">
        <w:rPr>
          <w:lang w:val="en-GB"/>
        </w:rPr>
        <w:tab/>
      </w:r>
    </w:p>
    <w:p w14:paraId="3A38C224" w14:textId="73D92495" w:rsidR="355C0DD3" w:rsidRPr="00606EF7" w:rsidRDefault="355C0DD3" w:rsidP="355C0DD3">
      <w:pPr>
        <w:rPr>
          <w:lang w:val="en-US"/>
        </w:rPr>
      </w:pPr>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1" w:name="_Toc24402648"/>
      <w:r w:rsidRPr="0060170F">
        <w:rPr>
          <w:lang w:val="en-GB"/>
        </w:rPr>
        <w:lastRenderedPageBreak/>
        <w:t>Index</w:t>
      </w:r>
      <w:bookmarkEnd w:id="1"/>
    </w:p>
    <w:bookmarkStart w:id="2" w:name="_GoBack"/>
    <w:bookmarkEnd w:id="2"/>
    <w:p w14:paraId="02A0303B" w14:textId="4ADDBEF3" w:rsidR="00C552CD" w:rsidRDefault="00104CD9">
      <w:pPr>
        <w:pStyle w:val="Verzeichnis1"/>
        <w:rPr>
          <w:rFonts w:asciiTheme="minorHAnsi" w:eastAsiaTheme="minorEastAsia" w:hAnsiTheme="minorHAnsi" w:cstheme="minorBidi"/>
          <w:noProof/>
          <w:szCs w:val="22"/>
          <w:lang w:eastAsia="de-CH"/>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4402647" w:history="1">
        <w:r w:rsidR="00C552CD" w:rsidRPr="00C36468">
          <w:rPr>
            <w:rStyle w:val="Hyperlink"/>
            <w:noProof/>
            <w:lang w:val="en-GB"/>
          </w:rPr>
          <w:t>Declaration of Authenticity</w:t>
        </w:r>
        <w:r w:rsidR="00C552CD">
          <w:rPr>
            <w:noProof/>
            <w:webHidden/>
          </w:rPr>
          <w:tab/>
        </w:r>
        <w:r w:rsidR="00C552CD">
          <w:rPr>
            <w:noProof/>
            <w:webHidden/>
          </w:rPr>
          <w:fldChar w:fldCharType="begin"/>
        </w:r>
        <w:r w:rsidR="00C552CD">
          <w:rPr>
            <w:noProof/>
            <w:webHidden/>
          </w:rPr>
          <w:instrText xml:space="preserve"> PAGEREF _Toc24402647 \h </w:instrText>
        </w:r>
        <w:r w:rsidR="00C552CD">
          <w:rPr>
            <w:noProof/>
            <w:webHidden/>
          </w:rPr>
        </w:r>
        <w:r w:rsidR="00C552CD">
          <w:rPr>
            <w:noProof/>
            <w:webHidden/>
          </w:rPr>
          <w:fldChar w:fldCharType="separate"/>
        </w:r>
        <w:r w:rsidR="00C552CD">
          <w:rPr>
            <w:noProof/>
            <w:webHidden/>
          </w:rPr>
          <w:t>IV</w:t>
        </w:r>
        <w:r w:rsidR="00C552CD">
          <w:rPr>
            <w:noProof/>
            <w:webHidden/>
          </w:rPr>
          <w:fldChar w:fldCharType="end"/>
        </w:r>
      </w:hyperlink>
    </w:p>
    <w:p w14:paraId="566702DA" w14:textId="565388F6" w:rsidR="00C552CD" w:rsidRDefault="00C552CD">
      <w:pPr>
        <w:pStyle w:val="Verzeichnis1"/>
        <w:rPr>
          <w:rFonts w:asciiTheme="minorHAnsi" w:eastAsiaTheme="minorEastAsia" w:hAnsiTheme="minorHAnsi" w:cstheme="minorBidi"/>
          <w:noProof/>
          <w:szCs w:val="22"/>
          <w:lang w:eastAsia="de-CH"/>
        </w:rPr>
      </w:pPr>
      <w:hyperlink w:anchor="_Toc24402648" w:history="1">
        <w:r w:rsidRPr="00C36468">
          <w:rPr>
            <w:rStyle w:val="Hyperlink"/>
            <w:noProof/>
            <w:lang w:val="en-GB"/>
          </w:rPr>
          <w:t>Index</w:t>
        </w:r>
        <w:r>
          <w:rPr>
            <w:noProof/>
            <w:webHidden/>
          </w:rPr>
          <w:tab/>
        </w:r>
        <w:r>
          <w:rPr>
            <w:noProof/>
            <w:webHidden/>
          </w:rPr>
          <w:fldChar w:fldCharType="begin"/>
        </w:r>
        <w:r>
          <w:rPr>
            <w:noProof/>
            <w:webHidden/>
          </w:rPr>
          <w:instrText xml:space="preserve"> PAGEREF _Toc24402648 \h </w:instrText>
        </w:r>
        <w:r>
          <w:rPr>
            <w:noProof/>
            <w:webHidden/>
          </w:rPr>
        </w:r>
        <w:r>
          <w:rPr>
            <w:noProof/>
            <w:webHidden/>
          </w:rPr>
          <w:fldChar w:fldCharType="separate"/>
        </w:r>
        <w:r>
          <w:rPr>
            <w:noProof/>
            <w:webHidden/>
          </w:rPr>
          <w:t>V</w:t>
        </w:r>
        <w:r>
          <w:rPr>
            <w:noProof/>
            <w:webHidden/>
          </w:rPr>
          <w:fldChar w:fldCharType="end"/>
        </w:r>
      </w:hyperlink>
    </w:p>
    <w:p w14:paraId="48E5409C" w14:textId="35B0008A" w:rsidR="00C552CD" w:rsidRDefault="00C552CD">
      <w:pPr>
        <w:pStyle w:val="Verzeichnis1"/>
        <w:rPr>
          <w:rFonts w:asciiTheme="minorHAnsi" w:eastAsiaTheme="minorEastAsia" w:hAnsiTheme="minorHAnsi" w:cstheme="minorBidi"/>
          <w:noProof/>
          <w:szCs w:val="22"/>
          <w:lang w:eastAsia="de-CH"/>
        </w:rPr>
      </w:pPr>
      <w:hyperlink w:anchor="_Toc24402649" w:history="1">
        <w:r w:rsidRPr="00C36468">
          <w:rPr>
            <w:rStyle w:val="Hyperlink"/>
            <w:noProof/>
            <w:lang w:val="en-US"/>
          </w:rPr>
          <w:t>1</w:t>
        </w:r>
        <w:r>
          <w:rPr>
            <w:rFonts w:asciiTheme="minorHAnsi" w:eastAsiaTheme="minorEastAsia" w:hAnsiTheme="minorHAnsi" w:cstheme="minorBidi"/>
            <w:noProof/>
            <w:szCs w:val="22"/>
            <w:lang w:eastAsia="de-CH"/>
          </w:rPr>
          <w:tab/>
        </w:r>
        <w:r w:rsidRPr="00C36468">
          <w:rPr>
            <w:rStyle w:val="Hyperlink"/>
            <w:noProof/>
            <w:lang w:val="en-US"/>
          </w:rPr>
          <w:t>Active Learning</w:t>
        </w:r>
        <w:r>
          <w:rPr>
            <w:noProof/>
            <w:webHidden/>
          </w:rPr>
          <w:tab/>
        </w:r>
        <w:r>
          <w:rPr>
            <w:noProof/>
            <w:webHidden/>
          </w:rPr>
          <w:fldChar w:fldCharType="begin"/>
        </w:r>
        <w:r>
          <w:rPr>
            <w:noProof/>
            <w:webHidden/>
          </w:rPr>
          <w:instrText xml:space="preserve"> PAGEREF _Toc24402649 \h </w:instrText>
        </w:r>
        <w:r>
          <w:rPr>
            <w:noProof/>
            <w:webHidden/>
          </w:rPr>
        </w:r>
        <w:r>
          <w:rPr>
            <w:noProof/>
            <w:webHidden/>
          </w:rPr>
          <w:fldChar w:fldCharType="separate"/>
        </w:r>
        <w:r>
          <w:rPr>
            <w:noProof/>
            <w:webHidden/>
          </w:rPr>
          <w:t>6</w:t>
        </w:r>
        <w:r>
          <w:rPr>
            <w:noProof/>
            <w:webHidden/>
          </w:rPr>
          <w:fldChar w:fldCharType="end"/>
        </w:r>
      </w:hyperlink>
    </w:p>
    <w:p w14:paraId="1DEC823B" w14:textId="47EDE8B0" w:rsidR="00C552CD" w:rsidRDefault="00C552CD">
      <w:pPr>
        <w:pStyle w:val="Verzeichnis1"/>
        <w:rPr>
          <w:rFonts w:asciiTheme="minorHAnsi" w:eastAsiaTheme="minorEastAsia" w:hAnsiTheme="minorHAnsi" w:cstheme="minorBidi"/>
          <w:noProof/>
          <w:szCs w:val="22"/>
          <w:lang w:eastAsia="de-CH"/>
        </w:rPr>
      </w:pPr>
      <w:hyperlink w:anchor="_Toc24402650" w:history="1">
        <w:r w:rsidRPr="00C36468">
          <w:rPr>
            <w:rStyle w:val="Hyperlink"/>
            <w:noProof/>
            <w:lang w:val="en-US"/>
          </w:rPr>
          <w:t>2</w:t>
        </w:r>
        <w:r>
          <w:rPr>
            <w:rFonts w:asciiTheme="minorHAnsi" w:eastAsiaTheme="minorEastAsia" w:hAnsiTheme="minorHAnsi" w:cstheme="minorBidi"/>
            <w:noProof/>
            <w:szCs w:val="22"/>
            <w:lang w:eastAsia="de-CH"/>
          </w:rPr>
          <w:tab/>
        </w:r>
        <w:r w:rsidRPr="00C36468">
          <w:rPr>
            <w:rStyle w:val="Hyperlink"/>
            <w:noProof/>
            <w:lang w:val="en-US"/>
          </w:rPr>
          <w:t>Active Learning with Chatbots</w:t>
        </w:r>
        <w:r>
          <w:rPr>
            <w:noProof/>
            <w:webHidden/>
          </w:rPr>
          <w:tab/>
        </w:r>
        <w:r>
          <w:rPr>
            <w:noProof/>
            <w:webHidden/>
          </w:rPr>
          <w:fldChar w:fldCharType="begin"/>
        </w:r>
        <w:r>
          <w:rPr>
            <w:noProof/>
            <w:webHidden/>
          </w:rPr>
          <w:instrText xml:space="preserve"> PAGEREF _Toc24402650 \h </w:instrText>
        </w:r>
        <w:r>
          <w:rPr>
            <w:noProof/>
            <w:webHidden/>
          </w:rPr>
        </w:r>
        <w:r>
          <w:rPr>
            <w:noProof/>
            <w:webHidden/>
          </w:rPr>
          <w:fldChar w:fldCharType="separate"/>
        </w:r>
        <w:r>
          <w:rPr>
            <w:noProof/>
            <w:webHidden/>
          </w:rPr>
          <w:t>7</w:t>
        </w:r>
        <w:r>
          <w:rPr>
            <w:noProof/>
            <w:webHidden/>
          </w:rPr>
          <w:fldChar w:fldCharType="end"/>
        </w:r>
      </w:hyperlink>
    </w:p>
    <w:p w14:paraId="154CD7F2" w14:textId="3BF7A37E" w:rsidR="00C552CD" w:rsidRDefault="00C552CD">
      <w:pPr>
        <w:pStyle w:val="Verzeichnis1"/>
        <w:rPr>
          <w:rFonts w:asciiTheme="minorHAnsi" w:eastAsiaTheme="minorEastAsia" w:hAnsiTheme="minorHAnsi" w:cstheme="minorBidi"/>
          <w:noProof/>
          <w:szCs w:val="22"/>
          <w:lang w:eastAsia="de-CH"/>
        </w:rPr>
      </w:pPr>
      <w:hyperlink w:anchor="_Toc24402651" w:history="1">
        <w:r w:rsidRPr="00C36468">
          <w:rPr>
            <w:rStyle w:val="Hyperlink"/>
            <w:noProof/>
            <w:lang w:val="en-US"/>
          </w:rPr>
          <w:t>3</w:t>
        </w:r>
        <w:r>
          <w:rPr>
            <w:rFonts w:asciiTheme="minorHAnsi" w:eastAsiaTheme="minorEastAsia" w:hAnsiTheme="minorHAnsi" w:cstheme="minorBidi"/>
            <w:noProof/>
            <w:szCs w:val="22"/>
            <w:lang w:eastAsia="de-CH"/>
          </w:rPr>
          <w:tab/>
        </w:r>
        <w:r w:rsidRPr="00C36468">
          <w:rPr>
            <w:rStyle w:val="Hyperlink"/>
            <w:noProof/>
            <w:lang w:val="en-US"/>
          </w:rPr>
          <w:t>Relevance of Chatbots</w:t>
        </w:r>
        <w:r>
          <w:rPr>
            <w:noProof/>
            <w:webHidden/>
          </w:rPr>
          <w:tab/>
        </w:r>
        <w:r>
          <w:rPr>
            <w:noProof/>
            <w:webHidden/>
          </w:rPr>
          <w:fldChar w:fldCharType="begin"/>
        </w:r>
        <w:r>
          <w:rPr>
            <w:noProof/>
            <w:webHidden/>
          </w:rPr>
          <w:instrText xml:space="preserve"> PAGEREF _Toc24402651 \h </w:instrText>
        </w:r>
        <w:r>
          <w:rPr>
            <w:noProof/>
            <w:webHidden/>
          </w:rPr>
        </w:r>
        <w:r>
          <w:rPr>
            <w:noProof/>
            <w:webHidden/>
          </w:rPr>
          <w:fldChar w:fldCharType="separate"/>
        </w:r>
        <w:r>
          <w:rPr>
            <w:noProof/>
            <w:webHidden/>
          </w:rPr>
          <w:t>8</w:t>
        </w:r>
        <w:r>
          <w:rPr>
            <w:noProof/>
            <w:webHidden/>
          </w:rPr>
          <w:fldChar w:fldCharType="end"/>
        </w:r>
      </w:hyperlink>
    </w:p>
    <w:p w14:paraId="184343A2" w14:textId="5FD17C73" w:rsidR="00F7330E" w:rsidRPr="0060170F" w:rsidRDefault="00104CD9" w:rsidP="00C24BC2">
      <w:pPr>
        <w:pStyle w:val="Textkrper"/>
        <w:rPr>
          <w:lang w:val="en-GB"/>
        </w:rPr>
      </w:pPr>
      <w:r w:rsidRPr="0060170F">
        <w:rPr>
          <w:lang w:val="en-GB"/>
        </w:rPr>
        <w:fldChar w:fldCharType="end"/>
      </w:r>
    </w:p>
    <w:p w14:paraId="678664BB" w14:textId="32D0F988" w:rsidR="00234133" w:rsidRPr="002B3A39" w:rsidRDefault="00234133" w:rsidP="002B3A39">
      <w:pPr>
        <w:pStyle w:val="berschrift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28601B7B" w14:textId="1BAAD6C2" w:rsidR="0093577F" w:rsidRDefault="00606EF7" w:rsidP="0093577F">
      <w:pPr>
        <w:pStyle w:val="berschrift1"/>
        <w:rPr>
          <w:lang w:val="en-US"/>
        </w:rPr>
      </w:pPr>
      <w:bookmarkStart w:id="3" w:name="_Toc24402649"/>
      <w:r>
        <w:rPr>
          <w:lang w:val="en-US"/>
        </w:rPr>
        <w:lastRenderedPageBreak/>
        <w:t>Active Learning</w:t>
      </w:r>
      <w:bookmarkEnd w:id="3"/>
    </w:p>
    <w:p w14:paraId="21788355" w14:textId="77777777" w:rsidR="0093577F" w:rsidRPr="0093577F" w:rsidRDefault="0093577F" w:rsidP="0093577F">
      <w:pPr>
        <w:rPr>
          <w:lang w:val="en-US" w:eastAsia="de-DE"/>
        </w:rPr>
      </w:pPr>
    </w:p>
    <w:p w14:paraId="1F6C7156" w14:textId="795178E9" w:rsidR="0093577F" w:rsidRPr="003747AF" w:rsidRDefault="00FB1307" w:rsidP="0093577F">
      <w:pPr>
        <w:pStyle w:val="berschrift1"/>
        <w:rPr>
          <w:lang w:val="en-US"/>
        </w:rPr>
      </w:pPr>
      <w:bookmarkStart w:id="4" w:name="_Toc24402650"/>
      <w:r>
        <w:rPr>
          <w:lang w:val="en-US"/>
        </w:rPr>
        <w:lastRenderedPageBreak/>
        <w:t>Active Learning with Chatbots</w:t>
      </w:r>
      <w:bookmarkEnd w:id="4"/>
    </w:p>
    <w:p w14:paraId="7FD0C4E4" w14:textId="593A8675" w:rsidR="0071374E" w:rsidRDefault="0071374E" w:rsidP="0071374E">
      <w:pPr>
        <w:rPr>
          <w:lang w:val="en-US" w:eastAsia="de-DE"/>
        </w:rPr>
      </w:pPr>
    </w:p>
    <w:p w14:paraId="3545234D" w14:textId="386810EC" w:rsidR="0093577F" w:rsidRDefault="0093577F" w:rsidP="0071374E">
      <w:pPr>
        <w:rPr>
          <w:lang w:val="en-US" w:eastAsia="de-DE"/>
        </w:rPr>
      </w:pPr>
    </w:p>
    <w:p w14:paraId="0B5E004F" w14:textId="303E909F" w:rsidR="0093577F" w:rsidRDefault="0093577F" w:rsidP="0071374E">
      <w:pPr>
        <w:rPr>
          <w:lang w:val="en-US" w:eastAsia="de-DE"/>
        </w:rPr>
      </w:pPr>
    </w:p>
    <w:p w14:paraId="0CF1D083" w14:textId="077B404E" w:rsidR="0093577F" w:rsidRPr="003747AF" w:rsidRDefault="00C552CD" w:rsidP="0093577F">
      <w:pPr>
        <w:pStyle w:val="berschrift1"/>
        <w:rPr>
          <w:lang w:val="en-US"/>
        </w:rPr>
      </w:pPr>
      <w:bookmarkStart w:id="5" w:name="_Toc24402651"/>
      <w:r>
        <w:rPr>
          <w:lang w:val="en-US"/>
        </w:rPr>
        <w:lastRenderedPageBreak/>
        <w:t>Relevance of Chatbots</w:t>
      </w:r>
      <w:bookmarkEnd w:id="5"/>
    </w:p>
    <w:p w14:paraId="019988BD" w14:textId="10F1963C" w:rsidR="0093577F" w:rsidRPr="0093577F" w:rsidRDefault="0093577F" w:rsidP="0DB23944">
      <w:pPr>
        <w:rPr>
          <w:lang w:val="en-US" w:eastAsia="de-DE"/>
        </w:rPr>
      </w:pPr>
    </w:p>
    <w:sectPr w:rsidR="0093577F" w:rsidRPr="0093577F" w:rsidSect="0010371E">
      <w:pgSz w:w="11907" w:h="16840" w:code="9"/>
      <w:pgMar w:top="1701" w:right="851" w:bottom="1289" w:left="1418" w:header="680"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C5B3" w14:textId="77777777" w:rsidR="00DF3D8F" w:rsidRDefault="00DF3D8F">
      <w:r>
        <w:separator/>
      </w:r>
    </w:p>
  </w:endnote>
  <w:endnote w:type="continuationSeparator" w:id="0">
    <w:p w14:paraId="403D9869" w14:textId="77777777" w:rsidR="00DF3D8F" w:rsidRDefault="00DF3D8F">
      <w:r>
        <w:continuationSeparator/>
      </w:r>
    </w:p>
  </w:endnote>
  <w:endnote w:type="continuationNotice" w:id="1">
    <w:p w14:paraId="034A199A" w14:textId="77777777" w:rsidR="00DF3D8F" w:rsidRDefault="00DF3D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123779D4" w14:textId="77777777" w:rsidR="0071374E" w:rsidRDefault="0071374E" w:rsidP="005B57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8A2B9" w14:textId="77777777" w:rsidR="00DF3D8F" w:rsidRDefault="00DF3D8F">
      <w:r>
        <w:separator/>
      </w:r>
    </w:p>
  </w:footnote>
  <w:footnote w:type="continuationSeparator" w:id="0">
    <w:p w14:paraId="02029349" w14:textId="77777777" w:rsidR="00DF3D8F" w:rsidRDefault="00DF3D8F">
      <w:r>
        <w:continuationSeparator/>
      </w:r>
    </w:p>
  </w:footnote>
  <w:footnote w:type="continuationNotice" w:id="1">
    <w:p w14:paraId="1BCCD2B8" w14:textId="77777777" w:rsidR="00DF3D8F" w:rsidRDefault="00DF3D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Kopfzeil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Kopfzeil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Kopfzeil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792D7F"/>
    <w:multiLevelType w:val="multilevel"/>
    <w:tmpl w:val="777090C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lang w:val="de-CH"/>
      </w:rPr>
    </w:lvl>
    <w:lvl w:ilvl="2">
      <w:start w:val="1"/>
      <w:numFmt w:val="decimal"/>
      <w:pStyle w:val="berschrift3"/>
      <w:lvlText w:val="%1.%2.%3"/>
      <w:lvlJc w:val="left"/>
      <w:pPr>
        <w:tabs>
          <w:tab w:val="num" w:pos="1146"/>
        </w:tabs>
        <w:ind w:left="1146"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4"/>
  </w:num>
  <w:num w:numId="9">
    <w:abstractNumId w:val="11"/>
  </w:num>
  <w:num w:numId="10">
    <w:abstractNumId w:val="5"/>
  </w:num>
  <w:num w:numId="11">
    <w:abstractNumId w:val="1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10"/>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10777"/>
    <w:rsid w:val="00010836"/>
    <w:rsid w:val="0001096D"/>
    <w:rsid w:val="00010B20"/>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D25"/>
    <w:rsid w:val="00012E3D"/>
    <w:rsid w:val="00012E7F"/>
    <w:rsid w:val="000130C9"/>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705F"/>
    <w:rsid w:val="0001742F"/>
    <w:rsid w:val="00017B72"/>
    <w:rsid w:val="00017D2C"/>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5DE"/>
    <w:rsid w:val="0002562A"/>
    <w:rsid w:val="000256CE"/>
    <w:rsid w:val="00025BD3"/>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CFF"/>
    <w:rsid w:val="00031D39"/>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E"/>
    <w:rsid w:val="00035340"/>
    <w:rsid w:val="00035868"/>
    <w:rsid w:val="00035AB2"/>
    <w:rsid w:val="00035C1B"/>
    <w:rsid w:val="00035DFD"/>
    <w:rsid w:val="000362F5"/>
    <w:rsid w:val="00036411"/>
    <w:rsid w:val="000366A4"/>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802"/>
    <w:rsid w:val="00044EC3"/>
    <w:rsid w:val="0004503A"/>
    <w:rsid w:val="0004541F"/>
    <w:rsid w:val="000454A3"/>
    <w:rsid w:val="000454DF"/>
    <w:rsid w:val="00045C0B"/>
    <w:rsid w:val="00045F75"/>
    <w:rsid w:val="000468E1"/>
    <w:rsid w:val="00046B02"/>
    <w:rsid w:val="00047060"/>
    <w:rsid w:val="000474D5"/>
    <w:rsid w:val="000476F7"/>
    <w:rsid w:val="0004772E"/>
    <w:rsid w:val="00047DCE"/>
    <w:rsid w:val="00047EB1"/>
    <w:rsid w:val="00050201"/>
    <w:rsid w:val="0005048F"/>
    <w:rsid w:val="000504CB"/>
    <w:rsid w:val="00050552"/>
    <w:rsid w:val="0005059C"/>
    <w:rsid w:val="00050646"/>
    <w:rsid w:val="000506DF"/>
    <w:rsid w:val="000508A7"/>
    <w:rsid w:val="00050A22"/>
    <w:rsid w:val="00050B56"/>
    <w:rsid w:val="00050C90"/>
    <w:rsid w:val="000516BD"/>
    <w:rsid w:val="0005170D"/>
    <w:rsid w:val="00051860"/>
    <w:rsid w:val="00051906"/>
    <w:rsid w:val="00051C58"/>
    <w:rsid w:val="0005210F"/>
    <w:rsid w:val="000521E8"/>
    <w:rsid w:val="0005245E"/>
    <w:rsid w:val="00052486"/>
    <w:rsid w:val="00052915"/>
    <w:rsid w:val="00052996"/>
    <w:rsid w:val="00052DD3"/>
    <w:rsid w:val="00052FB5"/>
    <w:rsid w:val="00053008"/>
    <w:rsid w:val="0005300B"/>
    <w:rsid w:val="00053048"/>
    <w:rsid w:val="000530A0"/>
    <w:rsid w:val="00053A99"/>
    <w:rsid w:val="00053BC2"/>
    <w:rsid w:val="00053C1E"/>
    <w:rsid w:val="00053E07"/>
    <w:rsid w:val="000547D6"/>
    <w:rsid w:val="00054880"/>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F08"/>
    <w:rsid w:val="00060F92"/>
    <w:rsid w:val="00060F9E"/>
    <w:rsid w:val="0006128F"/>
    <w:rsid w:val="0006129D"/>
    <w:rsid w:val="000614C3"/>
    <w:rsid w:val="0006152B"/>
    <w:rsid w:val="0006160B"/>
    <w:rsid w:val="00061662"/>
    <w:rsid w:val="0006191B"/>
    <w:rsid w:val="0006197F"/>
    <w:rsid w:val="00061E1B"/>
    <w:rsid w:val="0006214E"/>
    <w:rsid w:val="000623D2"/>
    <w:rsid w:val="0006242D"/>
    <w:rsid w:val="00062648"/>
    <w:rsid w:val="00062A9E"/>
    <w:rsid w:val="00062B3C"/>
    <w:rsid w:val="00063140"/>
    <w:rsid w:val="00063384"/>
    <w:rsid w:val="000635F4"/>
    <w:rsid w:val="00063678"/>
    <w:rsid w:val="00063833"/>
    <w:rsid w:val="00063837"/>
    <w:rsid w:val="00063AB8"/>
    <w:rsid w:val="00063E39"/>
    <w:rsid w:val="0006447D"/>
    <w:rsid w:val="000644E4"/>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B5B"/>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642"/>
    <w:rsid w:val="000867CC"/>
    <w:rsid w:val="00086896"/>
    <w:rsid w:val="0008694B"/>
    <w:rsid w:val="00086D26"/>
    <w:rsid w:val="0008711E"/>
    <w:rsid w:val="00087127"/>
    <w:rsid w:val="000878D8"/>
    <w:rsid w:val="00087B33"/>
    <w:rsid w:val="00087D17"/>
    <w:rsid w:val="000914C1"/>
    <w:rsid w:val="0009156B"/>
    <w:rsid w:val="000916DD"/>
    <w:rsid w:val="000917A0"/>
    <w:rsid w:val="000918EC"/>
    <w:rsid w:val="00091B94"/>
    <w:rsid w:val="000921D0"/>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5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BA4"/>
    <w:rsid w:val="00097DAB"/>
    <w:rsid w:val="00097DB2"/>
    <w:rsid w:val="000A01B9"/>
    <w:rsid w:val="000A021D"/>
    <w:rsid w:val="000A09E1"/>
    <w:rsid w:val="000A0BE6"/>
    <w:rsid w:val="000A0D60"/>
    <w:rsid w:val="000A0E9B"/>
    <w:rsid w:val="000A1075"/>
    <w:rsid w:val="000A134B"/>
    <w:rsid w:val="000A179E"/>
    <w:rsid w:val="000A17C4"/>
    <w:rsid w:val="000A18DE"/>
    <w:rsid w:val="000A1908"/>
    <w:rsid w:val="000A1CA6"/>
    <w:rsid w:val="000A1DCB"/>
    <w:rsid w:val="000A1F12"/>
    <w:rsid w:val="000A22DA"/>
    <w:rsid w:val="000A257C"/>
    <w:rsid w:val="000A26E9"/>
    <w:rsid w:val="000A2DB8"/>
    <w:rsid w:val="000A2EAF"/>
    <w:rsid w:val="000A31BC"/>
    <w:rsid w:val="000A334C"/>
    <w:rsid w:val="000A3686"/>
    <w:rsid w:val="000A377F"/>
    <w:rsid w:val="000A380F"/>
    <w:rsid w:val="000A382B"/>
    <w:rsid w:val="000A3ADA"/>
    <w:rsid w:val="000A3C54"/>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2C0"/>
    <w:rsid w:val="000B0349"/>
    <w:rsid w:val="000B0571"/>
    <w:rsid w:val="000B073F"/>
    <w:rsid w:val="000B082E"/>
    <w:rsid w:val="000B0E5C"/>
    <w:rsid w:val="000B1588"/>
    <w:rsid w:val="000B16D7"/>
    <w:rsid w:val="000B1A2F"/>
    <w:rsid w:val="000B1A7A"/>
    <w:rsid w:val="000B1C01"/>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46AE"/>
    <w:rsid w:val="000B47D5"/>
    <w:rsid w:val="000B4942"/>
    <w:rsid w:val="000B4A3D"/>
    <w:rsid w:val="000B4ADE"/>
    <w:rsid w:val="000B4D79"/>
    <w:rsid w:val="000B4E0D"/>
    <w:rsid w:val="000B4EB3"/>
    <w:rsid w:val="000B5370"/>
    <w:rsid w:val="000B5389"/>
    <w:rsid w:val="000B5532"/>
    <w:rsid w:val="000B563F"/>
    <w:rsid w:val="000B5C1C"/>
    <w:rsid w:val="000B628D"/>
    <w:rsid w:val="000B6707"/>
    <w:rsid w:val="000B6781"/>
    <w:rsid w:val="000B68ED"/>
    <w:rsid w:val="000B69AB"/>
    <w:rsid w:val="000B6B57"/>
    <w:rsid w:val="000B6DD6"/>
    <w:rsid w:val="000B6F96"/>
    <w:rsid w:val="000B6FF3"/>
    <w:rsid w:val="000B7102"/>
    <w:rsid w:val="000B7231"/>
    <w:rsid w:val="000B7AEC"/>
    <w:rsid w:val="000B7CF9"/>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625"/>
    <w:rsid w:val="000C76D7"/>
    <w:rsid w:val="000C7BCE"/>
    <w:rsid w:val="000C7E5B"/>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9E"/>
    <w:rsid w:val="000E7B03"/>
    <w:rsid w:val="000E7CF5"/>
    <w:rsid w:val="000F002F"/>
    <w:rsid w:val="000F014F"/>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7E9"/>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F8"/>
    <w:rsid w:val="00104A4B"/>
    <w:rsid w:val="00104B03"/>
    <w:rsid w:val="00104B68"/>
    <w:rsid w:val="00104CD9"/>
    <w:rsid w:val="00104DC5"/>
    <w:rsid w:val="00104E6B"/>
    <w:rsid w:val="00105124"/>
    <w:rsid w:val="001051AD"/>
    <w:rsid w:val="001051D2"/>
    <w:rsid w:val="001053E2"/>
    <w:rsid w:val="001055F2"/>
    <w:rsid w:val="00105677"/>
    <w:rsid w:val="0010569D"/>
    <w:rsid w:val="001056DC"/>
    <w:rsid w:val="001056EA"/>
    <w:rsid w:val="00105995"/>
    <w:rsid w:val="00105C4B"/>
    <w:rsid w:val="00106BF2"/>
    <w:rsid w:val="00107317"/>
    <w:rsid w:val="001079AB"/>
    <w:rsid w:val="00107B3B"/>
    <w:rsid w:val="00107B58"/>
    <w:rsid w:val="00107E2C"/>
    <w:rsid w:val="00110338"/>
    <w:rsid w:val="00110519"/>
    <w:rsid w:val="00110600"/>
    <w:rsid w:val="001108F3"/>
    <w:rsid w:val="00110AE2"/>
    <w:rsid w:val="00110B49"/>
    <w:rsid w:val="00110B98"/>
    <w:rsid w:val="00110BE8"/>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25"/>
    <w:rsid w:val="00115B19"/>
    <w:rsid w:val="00115B1F"/>
    <w:rsid w:val="00115B5B"/>
    <w:rsid w:val="00115B78"/>
    <w:rsid w:val="00116244"/>
    <w:rsid w:val="001162BE"/>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BEC"/>
    <w:rsid w:val="00121C31"/>
    <w:rsid w:val="00121F05"/>
    <w:rsid w:val="00122033"/>
    <w:rsid w:val="001221EB"/>
    <w:rsid w:val="00122B4F"/>
    <w:rsid w:val="00122D83"/>
    <w:rsid w:val="00122D8E"/>
    <w:rsid w:val="00122E4D"/>
    <w:rsid w:val="00122F42"/>
    <w:rsid w:val="00123323"/>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8E4"/>
    <w:rsid w:val="00125EB9"/>
    <w:rsid w:val="00126205"/>
    <w:rsid w:val="001267E2"/>
    <w:rsid w:val="00126C16"/>
    <w:rsid w:val="00126E92"/>
    <w:rsid w:val="00126EAF"/>
    <w:rsid w:val="00126F25"/>
    <w:rsid w:val="0012712F"/>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DF4"/>
    <w:rsid w:val="00131E4E"/>
    <w:rsid w:val="00131F5D"/>
    <w:rsid w:val="0013281B"/>
    <w:rsid w:val="00132828"/>
    <w:rsid w:val="0013341D"/>
    <w:rsid w:val="00133473"/>
    <w:rsid w:val="00133BFA"/>
    <w:rsid w:val="00134133"/>
    <w:rsid w:val="001343FA"/>
    <w:rsid w:val="001348D0"/>
    <w:rsid w:val="00134AFD"/>
    <w:rsid w:val="00134BBA"/>
    <w:rsid w:val="00134DEE"/>
    <w:rsid w:val="00134E53"/>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6A0"/>
    <w:rsid w:val="00145A3C"/>
    <w:rsid w:val="00145B1A"/>
    <w:rsid w:val="00145B26"/>
    <w:rsid w:val="00145B7A"/>
    <w:rsid w:val="00145DAA"/>
    <w:rsid w:val="00145E50"/>
    <w:rsid w:val="00146063"/>
    <w:rsid w:val="0014606B"/>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D8D"/>
    <w:rsid w:val="00154E59"/>
    <w:rsid w:val="00155277"/>
    <w:rsid w:val="00155309"/>
    <w:rsid w:val="00155382"/>
    <w:rsid w:val="00155634"/>
    <w:rsid w:val="00155663"/>
    <w:rsid w:val="001556D5"/>
    <w:rsid w:val="001556F3"/>
    <w:rsid w:val="00155CBB"/>
    <w:rsid w:val="00155D16"/>
    <w:rsid w:val="001560FE"/>
    <w:rsid w:val="00156140"/>
    <w:rsid w:val="0015659A"/>
    <w:rsid w:val="001567EA"/>
    <w:rsid w:val="00156DC9"/>
    <w:rsid w:val="0015719E"/>
    <w:rsid w:val="001571C6"/>
    <w:rsid w:val="001573D3"/>
    <w:rsid w:val="00157AB4"/>
    <w:rsid w:val="00157B9D"/>
    <w:rsid w:val="001605D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E5A"/>
    <w:rsid w:val="00167054"/>
    <w:rsid w:val="001671D7"/>
    <w:rsid w:val="001672D1"/>
    <w:rsid w:val="001672DA"/>
    <w:rsid w:val="0016734F"/>
    <w:rsid w:val="00167702"/>
    <w:rsid w:val="00167952"/>
    <w:rsid w:val="00167C47"/>
    <w:rsid w:val="00167C7F"/>
    <w:rsid w:val="0017013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858"/>
    <w:rsid w:val="00192864"/>
    <w:rsid w:val="00192A0A"/>
    <w:rsid w:val="0019312C"/>
    <w:rsid w:val="001934B0"/>
    <w:rsid w:val="0019357F"/>
    <w:rsid w:val="0019371E"/>
    <w:rsid w:val="00193745"/>
    <w:rsid w:val="00193E31"/>
    <w:rsid w:val="00193F84"/>
    <w:rsid w:val="001941D8"/>
    <w:rsid w:val="001949A6"/>
    <w:rsid w:val="00194E4C"/>
    <w:rsid w:val="00194FEF"/>
    <w:rsid w:val="00195262"/>
    <w:rsid w:val="00195E3F"/>
    <w:rsid w:val="00195F9C"/>
    <w:rsid w:val="001962B6"/>
    <w:rsid w:val="0019639D"/>
    <w:rsid w:val="00196412"/>
    <w:rsid w:val="00196432"/>
    <w:rsid w:val="0019653B"/>
    <w:rsid w:val="0019679E"/>
    <w:rsid w:val="001968D4"/>
    <w:rsid w:val="00197005"/>
    <w:rsid w:val="00197034"/>
    <w:rsid w:val="001977CB"/>
    <w:rsid w:val="00197B38"/>
    <w:rsid w:val="00197DC8"/>
    <w:rsid w:val="00197EFD"/>
    <w:rsid w:val="001A08D4"/>
    <w:rsid w:val="001A0A87"/>
    <w:rsid w:val="001A0C13"/>
    <w:rsid w:val="001A0F6C"/>
    <w:rsid w:val="001A0FE0"/>
    <w:rsid w:val="001A14AE"/>
    <w:rsid w:val="001A16BE"/>
    <w:rsid w:val="001A1BA4"/>
    <w:rsid w:val="001A1C4A"/>
    <w:rsid w:val="001A2488"/>
    <w:rsid w:val="001A2556"/>
    <w:rsid w:val="001A26A0"/>
    <w:rsid w:val="001A2B36"/>
    <w:rsid w:val="001A2B54"/>
    <w:rsid w:val="001A2D36"/>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384"/>
    <w:rsid w:val="001C4577"/>
    <w:rsid w:val="001C487B"/>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9D"/>
    <w:rsid w:val="001E0DCC"/>
    <w:rsid w:val="001E0FFE"/>
    <w:rsid w:val="001E1027"/>
    <w:rsid w:val="001E11CA"/>
    <w:rsid w:val="001E11EB"/>
    <w:rsid w:val="001E1A0D"/>
    <w:rsid w:val="001E1A72"/>
    <w:rsid w:val="001E1C00"/>
    <w:rsid w:val="001E1D6D"/>
    <w:rsid w:val="001E2059"/>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4A"/>
    <w:rsid w:val="001E6B82"/>
    <w:rsid w:val="001E6BA0"/>
    <w:rsid w:val="001E6EBA"/>
    <w:rsid w:val="001E75B5"/>
    <w:rsid w:val="001E7E5E"/>
    <w:rsid w:val="001E7F63"/>
    <w:rsid w:val="001F0264"/>
    <w:rsid w:val="001F0662"/>
    <w:rsid w:val="001F07CF"/>
    <w:rsid w:val="001F0C95"/>
    <w:rsid w:val="001F0F33"/>
    <w:rsid w:val="001F12FA"/>
    <w:rsid w:val="001F1889"/>
    <w:rsid w:val="001F1A49"/>
    <w:rsid w:val="001F2224"/>
    <w:rsid w:val="001F22CD"/>
    <w:rsid w:val="001F24EB"/>
    <w:rsid w:val="001F2608"/>
    <w:rsid w:val="001F284A"/>
    <w:rsid w:val="001F2BEB"/>
    <w:rsid w:val="001F2F5F"/>
    <w:rsid w:val="001F30C3"/>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930"/>
    <w:rsid w:val="001F6A4C"/>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9F4"/>
    <w:rsid w:val="002019FE"/>
    <w:rsid w:val="00201A19"/>
    <w:rsid w:val="00201BB3"/>
    <w:rsid w:val="00201D4E"/>
    <w:rsid w:val="00201F4D"/>
    <w:rsid w:val="00201F8A"/>
    <w:rsid w:val="0020200A"/>
    <w:rsid w:val="00202200"/>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5C3"/>
    <w:rsid w:val="00210921"/>
    <w:rsid w:val="002109B2"/>
    <w:rsid w:val="00210A44"/>
    <w:rsid w:val="00210AF0"/>
    <w:rsid w:val="002110AF"/>
    <w:rsid w:val="00211405"/>
    <w:rsid w:val="00211411"/>
    <w:rsid w:val="00211495"/>
    <w:rsid w:val="002115DF"/>
    <w:rsid w:val="002117EB"/>
    <w:rsid w:val="0021180E"/>
    <w:rsid w:val="00211B57"/>
    <w:rsid w:val="00211BA4"/>
    <w:rsid w:val="0021240C"/>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D5A"/>
    <w:rsid w:val="00215E41"/>
    <w:rsid w:val="00215FF0"/>
    <w:rsid w:val="0021600E"/>
    <w:rsid w:val="0021613B"/>
    <w:rsid w:val="0021623B"/>
    <w:rsid w:val="0021653C"/>
    <w:rsid w:val="00216693"/>
    <w:rsid w:val="00216897"/>
    <w:rsid w:val="00216A2A"/>
    <w:rsid w:val="00216A8C"/>
    <w:rsid w:val="00216BA0"/>
    <w:rsid w:val="00216C29"/>
    <w:rsid w:val="00216F34"/>
    <w:rsid w:val="002177C8"/>
    <w:rsid w:val="00217812"/>
    <w:rsid w:val="002178AB"/>
    <w:rsid w:val="002201F0"/>
    <w:rsid w:val="00220305"/>
    <w:rsid w:val="00220744"/>
    <w:rsid w:val="002208BB"/>
    <w:rsid w:val="00220BF2"/>
    <w:rsid w:val="00220C1E"/>
    <w:rsid w:val="00221173"/>
    <w:rsid w:val="002213F6"/>
    <w:rsid w:val="002214E5"/>
    <w:rsid w:val="0022177A"/>
    <w:rsid w:val="00221E54"/>
    <w:rsid w:val="00221E60"/>
    <w:rsid w:val="002222F1"/>
    <w:rsid w:val="00222421"/>
    <w:rsid w:val="002228AE"/>
    <w:rsid w:val="00222B8C"/>
    <w:rsid w:val="0022322B"/>
    <w:rsid w:val="00223269"/>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601"/>
    <w:rsid w:val="00227BCF"/>
    <w:rsid w:val="00227C9A"/>
    <w:rsid w:val="00227F21"/>
    <w:rsid w:val="00227F58"/>
    <w:rsid w:val="00230226"/>
    <w:rsid w:val="0023025D"/>
    <w:rsid w:val="00230A02"/>
    <w:rsid w:val="00230AA3"/>
    <w:rsid w:val="00230B0F"/>
    <w:rsid w:val="00231D18"/>
    <w:rsid w:val="00231D31"/>
    <w:rsid w:val="00231E19"/>
    <w:rsid w:val="00232134"/>
    <w:rsid w:val="00232235"/>
    <w:rsid w:val="00232344"/>
    <w:rsid w:val="00232553"/>
    <w:rsid w:val="00232A16"/>
    <w:rsid w:val="00232B35"/>
    <w:rsid w:val="00232D0A"/>
    <w:rsid w:val="00232D57"/>
    <w:rsid w:val="002330EE"/>
    <w:rsid w:val="0023337C"/>
    <w:rsid w:val="00233382"/>
    <w:rsid w:val="00233777"/>
    <w:rsid w:val="00233989"/>
    <w:rsid w:val="00233D11"/>
    <w:rsid w:val="00234133"/>
    <w:rsid w:val="00234202"/>
    <w:rsid w:val="002343CB"/>
    <w:rsid w:val="0023458A"/>
    <w:rsid w:val="002346A0"/>
    <w:rsid w:val="00234DD9"/>
    <w:rsid w:val="00234E2B"/>
    <w:rsid w:val="0023539D"/>
    <w:rsid w:val="002353F9"/>
    <w:rsid w:val="002354E6"/>
    <w:rsid w:val="002355F5"/>
    <w:rsid w:val="002357E6"/>
    <w:rsid w:val="002358C4"/>
    <w:rsid w:val="00235BD2"/>
    <w:rsid w:val="002363C6"/>
    <w:rsid w:val="002366EB"/>
    <w:rsid w:val="00236D6A"/>
    <w:rsid w:val="00236E42"/>
    <w:rsid w:val="00236F52"/>
    <w:rsid w:val="0023707A"/>
    <w:rsid w:val="00237311"/>
    <w:rsid w:val="002373EC"/>
    <w:rsid w:val="00237B6B"/>
    <w:rsid w:val="00237E5B"/>
    <w:rsid w:val="00237E8F"/>
    <w:rsid w:val="00237F91"/>
    <w:rsid w:val="00240185"/>
    <w:rsid w:val="0024086D"/>
    <w:rsid w:val="0024089E"/>
    <w:rsid w:val="00240C4C"/>
    <w:rsid w:val="00240EB2"/>
    <w:rsid w:val="00240F05"/>
    <w:rsid w:val="0024101C"/>
    <w:rsid w:val="00241196"/>
    <w:rsid w:val="002419B5"/>
    <w:rsid w:val="00241A64"/>
    <w:rsid w:val="00241D45"/>
    <w:rsid w:val="00241EC6"/>
    <w:rsid w:val="00241EEA"/>
    <w:rsid w:val="00241FE4"/>
    <w:rsid w:val="00242092"/>
    <w:rsid w:val="0024218E"/>
    <w:rsid w:val="002424EA"/>
    <w:rsid w:val="00242590"/>
    <w:rsid w:val="00242839"/>
    <w:rsid w:val="00242929"/>
    <w:rsid w:val="00242BE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8E2"/>
    <w:rsid w:val="00255D0C"/>
    <w:rsid w:val="00256171"/>
    <w:rsid w:val="002565B5"/>
    <w:rsid w:val="002567C6"/>
    <w:rsid w:val="00256817"/>
    <w:rsid w:val="00256C00"/>
    <w:rsid w:val="00256CE9"/>
    <w:rsid w:val="00256EE1"/>
    <w:rsid w:val="0025759C"/>
    <w:rsid w:val="002576FD"/>
    <w:rsid w:val="00257BE9"/>
    <w:rsid w:val="00257D71"/>
    <w:rsid w:val="00260442"/>
    <w:rsid w:val="00260675"/>
    <w:rsid w:val="00260AA8"/>
    <w:rsid w:val="00260C30"/>
    <w:rsid w:val="00260E34"/>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F78"/>
    <w:rsid w:val="002640F1"/>
    <w:rsid w:val="00264173"/>
    <w:rsid w:val="002643CB"/>
    <w:rsid w:val="002646D1"/>
    <w:rsid w:val="00264E26"/>
    <w:rsid w:val="0026515C"/>
    <w:rsid w:val="00265747"/>
    <w:rsid w:val="002658A5"/>
    <w:rsid w:val="00265A06"/>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51C"/>
    <w:rsid w:val="00271581"/>
    <w:rsid w:val="00271B3B"/>
    <w:rsid w:val="00271C2A"/>
    <w:rsid w:val="00271E8A"/>
    <w:rsid w:val="00272253"/>
    <w:rsid w:val="002722D1"/>
    <w:rsid w:val="0027231A"/>
    <w:rsid w:val="00272346"/>
    <w:rsid w:val="002730C4"/>
    <w:rsid w:val="002748FB"/>
    <w:rsid w:val="00274CA4"/>
    <w:rsid w:val="00274DCD"/>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335D"/>
    <w:rsid w:val="0028386F"/>
    <w:rsid w:val="00283A14"/>
    <w:rsid w:val="00283E5B"/>
    <w:rsid w:val="00284036"/>
    <w:rsid w:val="00284213"/>
    <w:rsid w:val="00284410"/>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1226"/>
    <w:rsid w:val="002914A6"/>
    <w:rsid w:val="00291620"/>
    <w:rsid w:val="00291788"/>
    <w:rsid w:val="002919E6"/>
    <w:rsid w:val="00291BE6"/>
    <w:rsid w:val="002923C4"/>
    <w:rsid w:val="0029242D"/>
    <w:rsid w:val="00292812"/>
    <w:rsid w:val="0029293D"/>
    <w:rsid w:val="00292C8E"/>
    <w:rsid w:val="00292CC5"/>
    <w:rsid w:val="00292FE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26E"/>
    <w:rsid w:val="002A127B"/>
    <w:rsid w:val="002A14CE"/>
    <w:rsid w:val="002A1AF7"/>
    <w:rsid w:val="002A1C77"/>
    <w:rsid w:val="002A1FB1"/>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FC"/>
    <w:rsid w:val="002A44B6"/>
    <w:rsid w:val="002A49E7"/>
    <w:rsid w:val="002A4AAB"/>
    <w:rsid w:val="002A4AC0"/>
    <w:rsid w:val="002A4F46"/>
    <w:rsid w:val="002A4F8C"/>
    <w:rsid w:val="002A4FC2"/>
    <w:rsid w:val="002A50D1"/>
    <w:rsid w:val="002A56B6"/>
    <w:rsid w:val="002A6054"/>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984"/>
    <w:rsid w:val="002B3A39"/>
    <w:rsid w:val="002B3F14"/>
    <w:rsid w:val="002B43F4"/>
    <w:rsid w:val="002B4518"/>
    <w:rsid w:val="002B4A29"/>
    <w:rsid w:val="002B4D4A"/>
    <w:rsid w:val="002B501B"/>
    <w:rsid w:val="002B50F0"/>
    <w:rsid w:val="002B5117"/>
    <w:rsid w:val="002B5183"/>
    <w:rsid w:val="002B5336"/>
    <w:rsid w:val="002B5647"/>
    <w:rsid w:val="002B5C40"/>
    <w:rsid w:val="002B5C55"/>
    <w:rsid w:val="002B5E08"/>
    <w:rsid w:val="002B618C"/>
    <w:rsid w:val="002B6420"/>
    <w:rsid w:val="002B6A46"/>
    <w:rsid w:val="002B6F93"/>
    <w:rsid w:val="002B6FB7"/>
    <w:rsid w:val="002B7272"/>
    <w:rsid w:val="002B74CE"/>
    <w:rsid w:val="002B7704"/>
    <w:rsid w:val="002B791E"/>
    <w:rsid w:val="002B7A68"/>
    <w:rsid w:val="002B7A96"/>
    <w:rsid w:val="002B7A9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20A2"/>
    <w:rsid w:val="002E2163"/>
    <w:rsid w:val="002E2238"/>
    <w:rsid w:val="002E23CA"/>
    <w:rsid w:val="002E2732"/>
    <w:rsid w:val="002E2C12"/>
    <w:rsid w:val="002E3123"/>
    <w:rsid w:val="002E3531"/>
    <w:rsid w:val="002E39FF"/>
    <w:rsid w:val="002E3CBA"/>
    <w:rsid w:val="002E3DB5"/>
    <w:rsid w:val="002E41F7"/>
    <w:rsid w:val="002E428E"/>
    <w:rsid w:val="002E43E7"/>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CC5"/>
    <w:rsid w:val="002F0D5C"/>
    <w:rsid w:val="002F1043"/>
    <w:rsid w:val="002F1125"/>
    <w:rsid w:val="002F114A"/>
    <w:rsid w:val="002F1199"/>
    <w:rsid w:val="002F1FD1"/>
    <w:rsid w:val="002F21C4"/>
    <w:rsid w:val="002F281F"/>
    <w:rsid w:val="002F283C"/>
    <w:rsid w:val="002F30E2"/>
    <w:rsid w:val="002F312B"/>
    <w:rsid w:val="002F331B"/>
    <w:rsid w:val="002F3527"/>
    <w:rsid w:val="002F35FA"/>
    <w:rsid w:val="002F3734"/>
    <w:rsid w:val="002F37C2"/>
    <w:rsid w:val="002F3CE9"/>
    <w:rsid w:val="002F3FAA"/>
    <w:rsid w:val="002F424A"/>
    <w:rsid w:val="002F4675"/>
    <w:rsid w:val="002F4730"/>
    <w:rsid w:val="002F4F6E"/>
    <w:rsid w:val="002F51CC"/>
    <w:rsid w:val="002F5802"/>
    <w:rsid w:val="002F595D"/>
    <w:rsid w:val="002F59CF"/>
    <w:rsid w:val="002F5ACA"/>
    <w:rsid w:val="002F5C4C"/>
    <w:rsid w:val="002F5F3F"/>
    <w:rsid w:val="002F600E"/>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54E"/>
    <w:rsid w:val="0030165D"/>
    <w:rsid w:val="00301A9A"/>
    <w:rsid w:val="00301BC0"/>
    <w:rsid w:val="00301E01"/>
    <w:rsid w:val="00301F0B"/>
    <w:rsid w:val="0030226C"/>
    <w:rsid w:val="003022F2"/>
    <w:rsid w:val="00302845"/>
    <w:rsid w:val="003029EE"/>
    <w:rsid w:val="00302B40"/>
    <w:rsid w:val="00302D00"/>
    <w:rsid w:val="00303326"/>
    <w:rsid w:val="003036A0"/>
    <w:rsid w:val="003036DC"/>
    <w:rsid w:val="00303BC0"/>
    <w:rsid w:val="0030408D"/>
    <w:rsid w:val="0030411B"/>
    <w:rsid w:val="003041FE"/>
    <w:rsid w:val="003045D0"/>
    <w:rsid w:val="00304639"/>
    <w:rsid w:val="003046F8"/>
    <w:rsid w:val="00304D31"/>
    <w:rsid w:val="00304D52"/>
    <w:rsid w:val="00305013"/>
    <w:rsid w:val="003054C8"/>
    <w:rsid w:val="00305663"/>
    <w:rsid w:val="003059F5"/>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4027"/>
    <w:rsid w:val="003143AE"/>
    <w:rsid w:val="00314525"/>
    <w:rsid w:val="0031480F"/>
    <w:rsid w:val="00314887"/>
    <w:rsid w:val="00314894"/>
    <w:rsid w:val="003148F9"/>
    <w:rsid w:val="00314F56"/>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F59"/>
    <w:rsid w:val="003235E7"/>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577"/>
    <w:rsid w:val="00327622"/>
    <w:rsid w:val="00327987"/>
    <w:rsid w:val="00327D8E"/>
    <w:rsid w:val="00330037"/>
    <w:rsid w:val="003302F7"/>
    <w:rsid w:val="00330624"/>
    <w:rsid w:val="00331165"/>
    <w:rsid w:val="00331805"/>
    <w:rsid w:val="00332519"/>
    <w:rsid w:val="00332942"/>
    <w:rsid w:val="00332D93"/>
    <w:rsid w:val="00333041"/>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50343"/>
    <w:rsid w:val="00350545"/>
    <w:rsid w:val="00350819"/>
    <w:rsid w:val="00350942"/>
    <w:rsid w:val="0035095D"/>
    <w:rsid w:val="00350AFB"/>
    <w:rsid w:val="00350FEC"/>
    <w:rsid w:val="00351076"/>
    <w:rsid w:val="003515F4"/>
    <w:rsid w:val="003516DE"/>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CB"/>
    <w:rsid w:val="00357D71"/>
    <w:rsid w:val="00360564"/>
    <w:rsid w:val="0036064A"/>
    <w:rsid w:val="003606BF"/>
    <w:rsid w:val="0036073A"/>
    <w:rsid w:val="00360B44"/>
    <w:rsid w:val="00360E51"/>
    <w:rsid w:val="003615E7"/>
    <w:rsid w:val="00361680"/>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BEB"/>
    <w:rsid w:val="00374050"/>
    <w:rsid w:val="003742C2"/>
    <w:rsid w:val="00374375"/>
    <w:rsid w:val="003743B0"/>
    <w:rsid w:val="003747E0"/>
    <w:rsid w:val="00374B8F"/>
    <w:rsid w:val="00374D2C"/>
    <w:rsid w:val="00374DF3"/>
    <w:rsid w:val="00374E66"/>
    <w:rsid w:val="00374FA9"/>
    <w:rsid w:val="00374FD6"/>
    <w:rsid w:val="0037504E"/>
    <w:rsid w:val="00375339"/>
    <w:rsid w:val="0037540A"/>
    <w:rsid w:val="00375490"/>
    <w:rsid w:val="003758E2"/>
    <w:rsid w:val="0037595E"/>
    <w:rsid w:val="003759FC"/>
    <w:rsid w:val="00375DFF"/>
    <w:rsid w:val="00375FB2"/>
    <w:rsid w:val="00376A05"/>
    <w:rsid w:val="00376A92"/>
    <w:rsid w:val="00376BE4"/>
    <w:rsid w:val="003770E9"/>
    <w:rsid w:val="003771CA"/>
    <w:rsid w:val="00377382"/>
    <w:rsid w:val="00377976"/>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9D4"/>
    <w:rsid w:val="00382AEF"/>
    <w:rsid w:val="00383CBA"/>
    <w:rsid w:val="00383E33"/>
    <w:rsid w:val="0038439D"/>
    <w:rsid w:val="0038449B"/>
    <w:rsid w:val="0038469F"/>
    <w:rsid w:val="0038470F"/>
    <w:rsid w:val="00384847"/>
    <w:rsid w:val="00384A13"/>
    <w:rsid w:val="00384A76"/>
    <w:rsid w:val="00384E00"/>
    <w:rsid w:val="003850DA"/>
    <w:rsid w:val="00385259"/>
    <w:rsid w:val="0038570B"/>
    <w:rsid w:val="00385A9F"/>
    <w:rsid w:val="00385FBB"/>
    <w:rsid w:val="00385FBD"/>
    <w:rsid w:val="0038667B"/>
    <w:rsid w:val="00386A9A"/>
    <w:rsid w:val="00386FD5"/>
    <w:rsid w:val="00387035"/>
    <w:rsid w:val="003874DD"/>
    <w:rsid w:val="0038768C"/>
    <w:rsid w:val="0038782C"/>
    <w:rsid w:val="0038792B"/>
    <w:rsid w:val="00387CF4"/>
    <w:rsid w:val="00390178"/>
    <w:rsid w:val="00390198"/>
    <w:rsid w:val="003901A9"/>
    <w:rsid w:val="003904F4"/>
    <w:rsid w:val="00390667"/>
    <w:rsid w:val="00390D2B"/>
    <w:rsid w:val="00390EA9"/>
    <w:rsid w:val="00390FFC"/>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CA7"/>
    <w:rsid w:val="003A3E42"/>
    <w:rsid w:val="003A3FB4"/>
    <w:rsid w:val="003A4078"/>
    <w:rsid w:val="003A4116"/>
    <w:rsid w:val="003A42FA"/>
    <w:rsid w:val="003A43BD"/>
    <w:rsid w:val="003A477A"/>
    <w:rsid w:val="003A4869"/>
    <w:rsid w:val="003A48DF"/>
    <w:rsid w:val="003A4C22"/>
    <w:rsid w:val="003A4CDE"/>
    <w:rsid w:val="003A4DAC"/>
    <w:rsid w:val="003A4E1A"/>
    <w:rsid w:val="003A5060"/>
    <w:rsid w:val="003A514A"/>
    <w:rsid w:val="003A5277"/>
    <w:rsid w:val="003A5421"/>
    <w:rsid w:val="003A5F57"/>
    <w:rsid w:val="003A6642"/>
    <w:rsid w:val="003A6694"/>
    <w:rsid w:val="003A691C"/>
    <w:rsid w:val="003A6A98"/>
    <w:rsid w:val="003A6C29"/>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CFC"/>
    <w:rsid w:val="003B4D3F"/>
    <w:rsid w:val="003B5566"/>
    <w:rsid w:val="003B592F"/>
    <w:rsid w:val="003B5E14"/>
    <w:rsid w:val="003B60B3"/>
    <w:rsid w:val="003B6185"/>
    <w:rsid w:val="003B62BC"/>
    <w:rsid w:val="003B6339"/>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E40"/>
    <w:rsid w:val="003C4F76"/>
    <w:rsid w:val="003C50D1"/>
    <w:rsid w:val="003C5616"/>
    <w:rsid w:val="003C5633"/>
    <w:rsid w:val="003C5635"/>
    <w:rsid w:val="003C5702"/>
    <w:rsid w:val="003C5857"/>
    <w:rsid w:val="003C59C6"/>
    <w:rsid w:val="003C652E"/>
    <w:rsid w:val="003C682F"/>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564"/>
    <w:rsid w:val="003D7806"/>
    <w:rsid w:val="003D7853"/>
    <w:rsid w:val="003D788E"/>
    <w:rsid w:val="003D79DC"/>
    <w:rsid w:val="003D7B44"/>
    <w:rsid w:val="003D7B92"/>
    <w:rsid w:val="003E0404"/>
    <w:rsid w:val="003E0529"/>
    <w:rsid w:val="003E06D3"/>
    <w:rsid w:val="003E12C0"/>
    <w:rsid w:val="003E1528"/>
    <w:rsid w:val="003E21EF"/>
    <w:rsid w:val="003E2214"/>
    <w:rsid w:val="003E2810"/>
    <w:rsid w:val="003E28DB"/>
    <w:rsid w:val="003E2C77"/>
    <w:rsid w:val="003E3076"/>
    <w:rsid w:val="003E3079"/>
    <w:rsid w:val="003E3424"/>
    <w:rsid w:val="003E3BD9"/>
    <w:rsid w:val="003E3ED0"/>
    <w:rsid w:val="003E43BC"/>
    <w:rsid w:val="003E4566"/>
    <w:rsid w:val="003E46E6"/>
    <w:rsid w:val="003E4707"/>
    <w:rsid w:val="003E47EB"/>
    <w:rsid w:val="003E4882"/>
    <w:rsid w:val="003E48C4"/>
    <w:rsid w:val="003E4BD5"/>
    <w:rsid w:val="003E4FDB"/>
    <w:rsid w:val="003E50ED"/>
    <w:rsid w:val="003E59D1"/>
    <w:rsid w:val="003E5BFF"/>
    <w:rsid w:val="003E5CCF"/>
    <w:rsid w:val="003E5D7B"/>
    <w:rsid w:val="003E5FE0"/>
    <w:rsid w:val="003E6316"/>
    <w:rsid w:val="003E6922"/>
    <w:rsid w:val="003E6A4C"/>
    <w:rsid w:val="003E6ABB"/>
    <w:rsid w:val="003E6BDF"/>
    <w:rsid w:val="003E71CC"/>
    <w:rsid w:val="003E75A7"/>
    <w:rsid w:val="003E7611"/>
    <w:rsid w:val="003E7D06"/>
    <w:rsid w:val="003E7D0A"/>
    <w:rsid w:val="003F00E0"/>
    <w:rsid w:val="003F01E1"/>
    <w:rsid w:val="003F0221"/>
    <w:rsid w:val="003F04C7"/>
    <w:rsid w:val="003F06AF"/>
    <w:rsid w:val="003F075F"/>
    <w:rsid w:val="003F0C1E"/>
    <w:rsid w:val="003F0CA7"/>
    <w:rsid w:val="003F0D59"/>
    <w:rsid w:val="003F109B"/>
    <w:rsid w:val="003F115C"/>
    <w:rsid w:val="003F1161"/>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9C2"/>
    <w:rsid w:val="00401682"/>
    <w:rsid w:val="00401AD4"/>
    <w:rsid w:val="00401C17"/>
    <w:rsid w:val="00402088"/>
    <w:rsid w:val="004021C3"/>
    <w:rsid w:val="0040225B"/>
    <w:rsid w:val="0040232E"/>
    <w:rsid w:val="00402495"/>
    <w:rsid w:val="00402764"/>
    <w:rsid w:val="0040284B"/>
    <w:rsid w:val="00402858"/>
    <w:rsid w:val="00402A2B"/>
    <w:rsid w:val="004032E8"/>
    <w:rsid w:val="004032EE"/>
    <w:rsid w:val="00403667"/>
    <w:rsid w:val="004036E7"/>
    <w:rsid w:val="00403F22"/>
    <w:rsid w:val="00403F6F"/>
    <w:rsid w:val="00403F74"/>
    <w:rsid w:val="0040455A"/>
    <w:rsid w:val="004052C8"/>
    <w:rsid w:val="00405AEC"/>
    <w:rsid w:val="00405C12"/>
    <w:rsid w:val="00405DDB"/>
    <w:rsid w:val="00405EF7"/>
    <w:rsid w:val="00406187"/>
    <w:rsid w:val="00406474"/>
    <w:rsid w:val="004067F4"/>
    <w:rsid w:val="004068C3"/>
    <w:rsid w:val="00406B87"/>
    <w:rsid w:val="00406D2A"/>
    <w:rsid w:val="00406D70"/>
    <w:rsid w:val="00406E78"/>
    <w:rsid w:val="00406EEA"/>
    <w:rsid w:val="00406F67"/>
    <w:rsid w:val="004071F4"/>
    <w:rsid w:val="00407919"/>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2"/>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7EF"/>
    <w:rsid w:val="00430CB7"/>
    <w:rsid w:val="00430D9F"/>
    <w:rsid w:val="00430DB8"/>
    <w:rsid w:val="004312B7"/>
    <w:rsid w:val="00431C8C"/>
    <w:rsid w:val="00432665"/>
    <w:rsid w:val="004326FE"/>
    <w:rsid w:val="004328CC"/>
    <w:rsid w:val="00432A05"/>
    <w:rsid w:val="00432AAD"/>
    <w:rsid w:val="00432B25"/>
    <w:rsid w:val="00433407"/>
    <w:rsid w:val="0043371F"/>
    <w:rsid w:val="00433759"/>
    <w:rsid w:val="00433843"/>
    <w:rsid w:val="0043396D"/>
    <w:rsid w:val="00434936"/>
    <w:rsid w:val="00434AC3"/>
    <w:rsid w:val="004356EC"/>
    <w:rsid w:val="00435859"/>
    <w:rsid w:val="0043599E"/>
    <w:rsid w:val="00435B1D"/>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A34"/>
    <w:rsid w:val="004512FB"/>
    <w:rsid w:val="00451307"/>
    <w:rsid w:val="004513CD"/>
    <w:rsid w:val="00451472"/>
    <w:rsid w:val="00451579"/>
    <w:rsid w:val="00451613"/>
    <w:rsid w:val="00451708"/>
    <w:rsid w:val="004517ED"/>
    <w:rsid w:val="0045199E"/>
    <w:rsid w:val="00451B8B"/>
    <w:rsid w:val="00451C6D"/>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743A"/>
    <w:rsid w:val="004577BA"/>
    <w:rsid w:val="00457AEB"/>
    <w:rsid w:val="00457BB5"/>
    <w:rsid w:val="00457C1C"/>
    <w:rsid w:val="004600F7"/>
    <w:rsid w:val="004603E9"/>
    <w:rsid w:val="004604CF"/>
    <w:rsid w:val="00460539"/>
    <w:rsid w:val="00460540"/>
    <w:rsid w:val="004609F5"/>
    <w:rsid w:val="00460AD0"/>
    <w:rsid w:val="00460BA1"/>
    <w:rsid w:val="00460CB1"/>
    <w:rsid w:val="00460E90"/>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6635"/>
    <w:rsid w:val="00466797"/>
    <w:rsid w:val="0046694C"/>
    <w:rsid w:val="00466DC4"/>
    <w:rsid w:val="00466F49"/>
    <w:rsid w:val="00467167"/>
    <w:rsid w:val="00467352"/>
    <w:rsid w:val="00467520"/>
    <w:rsid w:val="00467A23"/>
    <w:rsid w:val="00467A31"/>
    <w:rsid w:val="00467B35"/>
    <w:rsid w:val="00467C55"/>
    <w:rsid w:val="00467F03"/>
    <w:rsid w:val="00467FDA"/>
    <w:rsid w:val="00470648"/>
    <w:rsid w:val="00470BB0"/>
    <w:rsid w:val="00470D72"/>
    <w:rsid w:val="004711C0"/>
    <w:rsid w:val="00471439"/>
    <w:rsid w:val="00471790"/>
    <w:rsid w:val="0047179A"/>
    <w:rsid w:val="004718E2"/>
    <w:rsid w:val="004719E2"/>
    <w:rsid w:val="00471B4B"/>
    <w:rsid w:val="00471F76"/>
    <w:rsid w:val="00472F52"/>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F92"/>
    <w:rsid w:val="00481013"/>
    <w:rsid w:val="00481295"/>
    <w:rsid w:val="00481314"/>
    <w:rsid w:val="00481373"/>
    <w:rsid w:val="004815E1"/>
    <w:rsid w:val="0048162F"/>
    <w:rsid w:val="00481D0B"/>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7"/>
    <w:rsid w:val="00492044"/>
    <w:rsid w:val="004925C3"/>
    <w:rsid w:val="00492769"/>
    <w:rsid w:val="004927A1"/>
    <w:rsid w:val="00492875"/>
    <w:rsid w:val="00492A29"/>
    <w:rsid w:val="00492B40"/>
    <w:rsid w:val="00492E2B"/>
    <w:rsid w:val="00492E5D"/>
    <w:rsid w:val="00492F87"/>
    <w:rsid w:val="00492FD8"/>
    <w:rsid w:val="004930B8"/>
    <w:rsid w:val="00493311"/>
    <w:rsid w:val="00493631"/>
    <w:rsid w:val="004938CE"/>
    <w:rsid w:val="004938DC"/>
    <w:rsid w:val="00493A78"/>
    <w:rsid w:val="00493BED"/>
    <w:rsid w:val="00494448"/>
    <w:rsid w:val="00494A55"/>
    <w:rsid w:val="00495070"/>
    <w:rsid w:val="00495443"/>
    <w:rsid w:val="00495A90"/>
    <w:rsid w:val="00495C21"/>
    <w:rsid w:val="00496310"/>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BD7"/>
    <w:rsid w:val="004A2F42"/>
    <w:rsid w:val="004A2F5A"/>
    <w:rsid w:val="004A2F70"/>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A02"/>
    <w:rsid w:val="004A5A41"/>
    <w:rsid w:val="004A5AAD"/>
    <w:rsid w:val="004A5C8C"/>
    <w:rsid w:val="004A61FC"/>
    <w:rsid w:val="004A626E"/>
    <w:rsid w:val="004A638F"/>
    <w:rsid w:val="004A641F"/>
    <w:rsid w:val="004A6887"/>
    <w:rsid w:val="004A6914"/>
    <w:rsid w:val="004A7127"/>
    <w:rsid w:val="004A71A7"/>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30"/>
    <w:rsid w:val="004B397F"/>
    <w:rsid w:val="004B3B4E"/>
    <w:rsid w:val="004B3B74"/>
    <w:rsid w:val="004B3BEE"/>
    <w:rsid w:val="004B3DD1"/>
    <w:rsid w:val="004B42B2"/>
    <w:rsid w:val="004B4875"/>
    <w:rsid w:val="004B4AA8"/>
    <w:rsid w:val="004B4D34"/>
    <w:rsid w:val="004B5398"/>
    <w:rsid w:val="004B597D"/>
    <w:rsid w:val="004B5F74"/>
    <w:rsid w:val="004B5FDA"/>
    <w:rsid w:val="004B607A"/>
    <w:rsid w:val="004B6083"/>
    <w:rsid w:val="004B6210"/>
    <w:rsid w:val="004B6228"/>
    <w:rsid w:val="004B6258"/>
    <w:rsid w:val="004B64F4"/>
    <w:rsid w:val="004B6650"/>
    <w:rsid w:val="004B67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B2C"/>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905"/>
    <w:rsid w:val="004C59A1"/>
    <w:rsid w:val="004C5B99"/>
    <w:rsid w:val="004C5D4E"/>
    <w:rsid w:val="004C5F06"/>
    <w:rsid w:val="004C5FDD"/>
    <w:rsid w:val="004C5FFF"/>
    <w:rsid w:val="004C605A"/>
    <w:rsid w:val="004C60AE"/>
    <w:rsid w:val="004C63EC"/>
    <w:rsid w:val="004C64F4"/>
    <w:rsid w:val="004C68B7"/>
    <w:rsid w:val="004C6A30"/>
    <w:rsid w:val="004C7236"/>
    <w:rsid w:val="004C742D"/>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E00DF"/>
    <w:rsid w:val="004E04BC"/>
    <w:rsid w:val="004E052B"/>
    <w:rsid w:val="004E05C2"/>
    <w:rsid w:val="004E060C"/>
    <w:rsid w:val="004E06D3"/>
    <w:rsid w:val="004E089E"/>
    <w:rsid w:val="004E0CC9"/>
    <w:rsid w:val="004E0E55"/>
    <w:rsid w:val="004E104A"/>
    <w:rsid w:val="004E1330"/>
    <w:rsid w:val="004E1670"/>
    <w:rsid w:val="004E180C"/>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727"/>
    <w:rsid w:val="004E49F5"/>
    <w:rsid w:val="004E4AE7"/>
    <w:rsid w:val="004E531D"/>
    <w:rsid w:val="004E5B43"/>
    <w:rsid w:val="004E5CA8"/>
    <w:rsid w:val="004E5ECF"/>
    <w:rsid w:val="004E6069"/>
    <w:rsid w:val="004E6378"/>
    <w:rsid w:val="004E63E2"/>
    <w:rsid w:val="004E6686"/>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F2"/>
    <w:rsid w:val="004E7C56"/>
    <w:rsid w:val="004E7E12"/>
    <w:rsid w:val="004F00E6"/>
    <w:rsid w:val="004F0525"/>
    <w:rsid w:val="004F08A5"/>
    <w:rsid w:val="004F0D8F"/>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36C"/>
    <w:rsid w:val="004F4742"/>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F5D"/>
    <w:rsid w:val="00501088"/>
    <w:rsid w:val="005011E4"/>
    <w:rsid w:val="00501327"/>
    <w:rsid w:val="005014C4"/>
    <w:rsid w:val="00501511"/>
    <w:rsid w:val="005015B3"/>
    <w:rsid w:val="00501834"/>
    <w:rsid w:val="00501C19"/>
    <w:rsid w:val="00501F50"/>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DE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299"/>
    <w:rsid w:val="005303C4"/>
    <w:rsid w:val="00530433"/>
    <w:rsid w:val="005306AA"/>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3175"/>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60A8"/>
    <w:rsid w:val="0053610B"/>
    <w:rsid w:val="0053676D"/>
    <w:rsid w:val="00536AD2"/>
    <w:rsid w:val="00536D26"/>
    <w:rsid w:val="0053719F"/>
    <w:rsid w:val="0053726E"/>
    <w:rsid w:val="005374BA"/>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344C"/>
    <w:rsid w:val="005434D4"/>
    <w:rsid w:val="0054356E"/>
    <w:rsid w:val="00543975"/>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F00"/>
    <w:rsid w:val="0054734D"/>
    <w:rsid w:val="005473B7"/>
    <w:rsid w:val="0054777D"/>
    <w:rsid w:val="00547D83"/>
    <w:rsid w:val="005500E7"/>
    <w:rsid w:val="005500EE"/>
    <w:rsid w:val="0055051F"/>
    <w:rsid w:val="005505BE"/>
    <w:rsid w:val="00550781"/>
    <w:rsid w:val="00550A97"/>
    <w:rsid w:val="00550E76"/>
    <w:rsid w:val="00550F78"/>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B9"/>
    <w:rsid w:val="005618E7"/>
    <w:rsid w:val="00561FAC"/>
    <w:rsid w:val="00562072"/>
    <w:rsid w:val="005626CD"/>
    <w:rsid w:val="0056270A"/>
    <w:rsid w:val="00562A49"/>
    <w:rsid w:val="00562A58"/>
    <w:rsid w:val="00562DED"/>
    <w:rsid w:val="00563318"/>
    <w:rsid w:val="005633BE"/>
    <w:rsid w:val="005634C3"/>
    <w:rsid w:val="00563706"/>
    <w:rsid w:val="00563C0C"/>
    <w:rsid w:val="00563DAD"/>
    <w:rsid w:val="00564230"/>
    <w:rsid w:val="005643C3"/>
    <w:rsid w:val="0056457F"/>
    <w:rsid w:val="005646FF"/>
    <w:rsid w:val="00564782"/>
    <w:rsid w:val="005648FC"/>
    <w:rsid w:val="00564C15"/>
    <w:rsid w:val="00564C8D"/>
    <w:rsid w:val="00564D24"/>
    <w:rsid w:val="00565814"/>
    <w:rsid w:val="005659FA"/>
    <w:rsid w:val="00565AD7"/>
    <w:rsid w:val="00565EFC"/>
    <w:rsid w:val="00566109"/>
    <w:rsid w:val="005666A3"/>
    <w:rsid w:val="00566AD5"/>
    <w:rsid w:val="005671E0"/>
    <w:rsid w:val="005675BE"/>
    <w:rsid w:val="00567711"/>
    <w:rsid w:val="005677E8"/>
    <w:rsid w:val="00567AD4"/>
    <w:rsid w:val="00567B35"/>
    <w:rsid w:val="00567BCE"/>
    <w:rsid w:val="00570184"/>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A62"/>
    <w:rsid w:val="00574D5A"/>
    <w:rsid w:val="00574F63"/>
    <w:rsid w:val="005750C2"/>
    <w:rsid w:val="005751E5"/>
    <w:rsid w:val="00575887"/>
    <w:rsid w:val="00575B98"/>
    <w:rsid w:val="00575C63"/>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8BC"/>
    <w:rsid w:val="00580B44"/>
    <w:rsid w:val="00580E0A"/>
    <w:rsid w:val="00581398"/>
    <w:rsid w:val="00581708"/>
    <w:rsid w:val="0058173F"/>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940"/>
    <w:rsid w:val="00593948"/>
    <w:rsid w:val="00594008"/>
    <w:rsid w:val="0059429D"/>
    <w:rsid w:val="00594465"/>
    <w:rsid w:val="00594921"/>
    <w:rsid w:val="005949BA"/>
    <w:rsid w:val="00594A7A"/>
    <w:rsid w:val="00595956"/>
    <w:rsid w:val="005959BB"/>
    <w:rsid w:val="00595B7D"/>
    <w:rsid w:val="00595FBC"/>
    <w:rsid w:val="0059618D"/>
    <w:rsid w:val="0059634D"/>
    <w:rsid w:val="005964B3"/>
    <w:rsid w:val="0059658C"/>
    <w:rsid w:val="005965AF"/>
    <w:rsid w:val="00596681"/>
    <w:rsid w:val="00596730"/>
    <w:rsid w:val="00596B54"/>
    <w:rsid w:val="0059765B"/>
    <w:rsid w:val="00597E77"/>
    <w:rsid w:val="005A02F2"/>
    <w:rsid w:val="005A08D7"/>
    <w:rsid w:val="005A0A6B"/>
    <w:rsid w:val="005A0C58"/>
    <w:rsid w:val="005A100E"/>
    <w:rsid w:val="005A16F7"/>
    <w:rsid w:val="005A1B2B"/>
    <w:rsid w:val="005A2493"/>
    <w:rsid w:val="005A2546"/>
    <w:rsid w:val="005A258D"/>
    <w:rsid w:val="005A31A9"/>
    <w:rsid w:val="005A321F"/>
    <w:rsid w:val="005A33A8"/>
    <w:rsid w:val="005A3461"/>
    <w:rsid w:val="005A350E"/>
    <w:rsid w:val="005A36F6"/>
    <w:rsid w:val="005A37BB"/>
    <w:rsid w:val="005A3815"/>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BEE"/>
    <w:rsid w:val="005A6C5C"/>
    <w:rsid w:val="005A6EAE"/>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81"/>
    <w:rsid w:val="005B6970"/>
    <w:rsid w:val="005B6CAE"/>
    <w:rsid w:val="005B6CD7"/>
    <w:rsid w:val="005B6D2B"/>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5210"/>
    <w:rsid w:val="005C5223"/>
    <w:rsid w:val="005C5487"/>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54"/>
    <w:rsid w:val="005D2D98"/>
    <w:rsid w:val="005D2FE6"/>
    <w:rsid w:val="005D30BA"/>
    <w:rsid w:val="005D32F7"/>
    <w:rsid w:val="005D3588"/>
    <w:rsid w:val="005D3597"/>
    <w:rsid w:val="005D389F"/>
    <w:rsid w:val="005D39BE"/>
    <w:rsid w:val="005D4358"/>
    <w:rsid w:val="005D46F8"/>
    <w:rsid w:val="005D4717"/>
    <w:rsid w:val="005D4941"/>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CF4"/>
    <w:rsid w:val="005E5DC3"/>
    <w:rsid w:val="005E5DF7"/>
    <w:rsid w:val="005E6245"/>
    <w:rsid w:val="005E62E9"/>
    <w:rsid w:val="005E67B3"/>
    <w:rsid w:val="005E6916"/>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5BB"/>
    <w:rsid w:val="006038B0"/>
    <w:rsid w:val="00603D6C"/>
    <w:rsid w:val="0060406C"/>
    <w:rsid w:val="006040B0"/>
    <w:rsid w:val="006040F1"/>
    <w:rsid w:val="00604137"/>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C23"/>
    <w:rsid w:val="00606EF7"/>
    <w:rsid w:val="00606F37"/>
    <w:rsid w:val="006070A4"/>
    <w:rsid w:val="00607146"/>
    <w:rsid w:val="006073A9"/>
    <w:rsid w:val="00607417"/>
    <w:rsid w:val="00607507"/>
    <w:rsid w:val="00607562"/>
    <w:rsid w:val="00607875"/>
    <w:rsid w:val="006109F2"/>
    <w:rsid w:val="00610C96"/>
    <w:rsid w:val="00610DD0"/>
    <w:rsid w:val="0061110A"/>
    <w:rsid w:val="00611197"/>
    <w:rsid w:val="0061128A"/>
    <w:rsid w:val="00611F98"/>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714B"/>
    <w:rsid w:val="00617265"/>
    <w:rsid w:val="00617616"/>
    <w:rsid w:val="00617B4C"/>
    <w:rsid w:val="00617B95"/>
    <w:rsid w:val="006204EB"/>
    <w:rsid w:val="00620500"/>
    <w:rsid w:val="00620759"/>
    <w:rsid w:val="00620813"/>
    <w:rsid w:val="00620AD8"/>
    <w:rsid w:val="00620D8B"/>
    <w:rsid w:val="00621124"/>
    <w:rsid w:val="00621212"/>
    <w:rsid w:val="00621247"/>
    <w:rsid w:val="006218EF"/>
    <w:rsid w:val="00621E2D"/>
    <w:rsid w:val="006223CC"/>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D19"/>
    <w:rsid w:val="00627326"/>
    <w:rsid w:val="00627369"/>
    <w:rsid w:val="00627575"/>
    <w:rsid w:val="006277B8"/>
    <w:rsid w:val="0062788D"/>
    <w:rsid w:val="00627BC2"/>
    <w:rsid w:val="00627E31"/>
    <w:rsid w:val="00627F1F"/>
    <w:rsid w:val="00630642"/>
    <w:rsid w:val="0063080B"/>
    <w:rsid w:val="00630DF9"/>
    <w:rsid w:val="00630E06"/>
    <w:rsid w:val="0063115C"/>
    <w:rsid w:val="006311DC"/>
    <w:rsid w:val="006313D7"/>
    <w:rsid w:val="0063160C"/>
    <w:rsid w:val="00631DD7"/>
    <w:rsid w:val="00631F55"/>
    <w:rsid w:val="0063216F"/>
    <w:rsid w:val="006321E9"/>
    <w:rsid w:val="006325E1"/>
    <w:rsid w:val="00632B3F"/>
    <w:rsid w:val="00632DB3"/>
    <w:rsid w:val="00632E04"/>
    <w:rsid w:val="00633344"/>
    <w:rsid w:val="00633606"/>
    <w:rsid w:val="0063378D"/>
    <w:rsid w:val="006337FB"/>
    <w:rsid w:val="00633CB6"/>
    <w:rsid w:val="00633D6D"/>
    <w:rsid w:val="00633F00"/>
    <w:rsid w:val="00633F2D"/>
    <w:rsid w:val="00634164"/>
    <w:rsid w:val="00634657"/>
    <w:rsid w:val="00634D75"/>
    <w:rsid w:val="00634FCA"/>
    <w:rsid w:val="006357C9"/>
    <w:rsid w:val="006357D0"/>
    <w:rsid w:val="0063586E"/>
    <w:rsid w:val="006358A0"/>
    <w:rsid w:val="00635EAF"/>
    <w:rsid w:val="00635EC5"/>
    <w:rsid w:val="006364BC"/>
    <w:rsid w:val="006365A5"/>
    <w:rsid w:val="00636DAC"/>
    <w:rsid w:val="00636EF7"/>
    <w:rsid w:val="006373F7"/>
    <w:rsid w:val="006375AC"/>
    <w:rsid w:val="00637D77"/>
    <w:rsid w:val="00637EA1"/>
    <w:rsid w:val="00637EFC"/>
    <w:rsid w:val="006405A2"/>
    <w:rsid w:val="00640610"/>
    <w:rsid w:val="006414CD"/>
    <w:rsid w:val="006414D7"/>
    <w:rsid w:val="006414D8"/>
    <w:rsid w:val="00641798"/>
    <w:rsid w:val="00641C77"/>
    <w:rsid w:val="00642308"/>
    <w:rsid w:val="0064231F"/>
    <w:rsid w:val="0064251B"/>
    <w:rsid w:val="0064291F"/>
    <w:rsid w:val="00642994"/>
    <w:rsid w:val="00642E3B"/>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8B2"/>
    <w:rsid w:val="0064732A"/>
    <w:rsid w:val="006473AB"/>
    <w:rsid w:val="006474CA"/>
    <w:rsid w:val="006476B1"/>
    <w:rsid w:val="0064789C"/>
    <w:rsid w:val="00647993"/>
    <w:rsid w:val="00647A6E"/>
    <w:rsid w:val="00647B7C"/>
    <w:rsid w:val="00647C18"/>
    <w:rsid w:val="00647DBA"/>
    <w:rsid w:val="00647EA9"/>
    <w:rsid w:val="00647F2A"/>
    <w:rsid w:val="00650655"/>
    <w:rsid w:val="00650859"/>
    <w:rsid w:val="00650919"/>
    <w:rsid w:val="00650BC3"/>
    <w:rsid w:val="00650F80"/>
    <w:rsid w:val="00651097"/>
    <w:rsid w:val="006510D6"/>
    <w:rsid w:val="006513D2"/>
    <w:rsid w:val="00651B85"/>
    <w:rsid w:val="00651C16"/>
    <w:rsid w:val="00651C75"/>
    <w:rsid w:val="00651D1B"/>
    <w:rsid w:val="00651D3E"/>
    <w:rsid w:val="00651D40"/>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BB5"/>
    <w:rsid w:val="00655C6C"/>
    <w:rsid w:val="00655E8D"/>
    <w:rsid w:val="00655FCC"/>
    <w:rsid w:val="0065601E"/>
    <w:rsid w:val="00656A2C"/>
    <w:rsid w:val="00656E70"/>
    <w:rsid w:val="006573D3"/>
    <w:rsid w:val="00657615"/>
    <w:rsid w:val="0065785E"/>
    <w:rsid w:val="006579D9"/>
    <w:rsid w:val="00657BE3"/>
    <w:rsid w:val="00657C81"/>
    <w:rsid w:val="00660230"/>
    <w:rsid w:val="00660236"/>
    <w:rsid w:val="00660389"/>
    <w:rsid w:val="006608C2"/>
    <w:rsid w:val="00660C7E"/>
    <w:rsid w:val="00660D2D"/>
    <w:rsid w:val="00660EE4"/>
    <w:rsid w:val="00660FCA"/>
    <w:rsid w:val="006610DF"/>
    <w:rsid w:val="00661117"/>
    <w:rsid w:val="006615CB"/>
    <w:rsid w:val="0066170B"/>
    <w:rsid w:val="00661796"/>
    <w:rsid w:val="006618C4"/>
    <w:rsid w:val="006618FC"/>
    <w:rsid w:val="00661BA3"/>
    <w:rsid w:val="00661EAA"/>
    <w:rsid w:val="00662433"/>
    <w:rsid w:val="006625B8"/>
    <w:rsid w:val="00662D5D"/>
    <w:rsid w:val="0066331C"/>
    <w:rsid w:val="006637C2"/>
    <w:rsid w:val="00663ACA"/>
    <w:rsid w:val="00663CF2"/>
    <w:rsid w:val="00663D20"/>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384"/>
    <w:rsid w:val="0066640A"/>
    <w:rsid w:val="0066651F"/>
    <w:rsid w:val="0066688C"/>
    <w:rsid w:val="00666AD8"/>
    <w:rsid w:val="00666CFF"/>
    <w:rsid w:val="00666D41"/>
    <w:rsid w:val="0066706B"/>
    <w:rsid w:val="00667118"/>
    <w:rsid w:val="00667224"/>
    <w:rsid w:val="00667249"/>
    <w:rsid w:val="0066744B"/>
    <w:rsid w:val="006677A1"/>
    <w:rsid w:val="006678EB"/>
    <w:rsid w:val="0066791B"/>
    <w:rsid w:val="00667953"/>
    <w:rsid w:val="00667969"/>
    <w:rsid w:val="00667B2F"/>
    <w:rsid w:val="00667EBE"/>
    <w:rsid w:val="00667F68"/>
    <w:rsid w:val="00667FC7"/>
    <w:rsid w:val="0067030C"/>
    <w:rsid w:val="00670416"/>
    <w:rsid w:val="006705E8"/>
    <w:rsid w:val="006709AF"/>
    <w:rsid w:val="00670A86"/>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AA"/>
    <w:rsid w:val="00680649"/>
    <w:rsid w:val="00680A0E"/>
    <w:rsid w:val="00680F58"/>
    <w:rsid w:val="00681005"/>
    <w:rsid w:val="006812D9"/>
    <w:rsid w:val="0068135E"/>
    <w:rsid w:val="00681363"/>
    <w:rsid w:val="00681C4B"/>
    <w:rsid w:val="00681D1F"/>
    <w:rsid w:val="00681FC2"/>
    <w:rsid w:val="00682066"/>
    <w:rsid w:val="006821B8"/>
    <w:rsid w:val="00682299"/>
    <w:rsid w:val="0068246D"/>
    <w:rsid w:val="00682736"/>
    <w:rsid w:val="006828EA"/>
    <w:rsid w:val="00682903"/>
    <w:rsid w:val="00682BDF"/>
    <w:rsid w:val="00682C10"/>
    <w:rsid w:val="006836CE"/>
    <w:rsid w:val="006837CB"/>
    <w:rsid w:val="00683D46"/>
    <w:rsid w:val="006848B2"/>
    <w:rsid w:val="00684BA2"/>
    <w:rsid w:val="00685262"/>
    <w:rsid w:val="006853B7"/>
    <w:rsid w:val="0068549B"/>
    <w:rsid w:val="006854EA"/>
    <w:rsid w:val="00685548"/>
    <w:rsid w:val="00685AE2"/>
    <w:rsid w:val="00685C5E"/>
    <w:rsid w:val="00685CF6"/>
    <w:rsid w:val="00685E39"/>
    <w:rsid w:val="006863E6"/>
    <w:rsid w:val="006866AD"/>
    <w:rsid w:val="006868FC"/>
    <w:rsid w:val="006869EB"/>
    <w:rsid w:val="006870BC"/>
    <w:rsid w:val="0068712E"/>
    <w:rsid w:val="006872FD"/>
    <w:rsid w:val="0068730C"/>
    <w:rsid w:val="006873A5"/>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D9"/>
    <w:rsid w:val="00696770"/>
    <w:rsid w:val="006968EC"/>
    <w:rsid w:val="0069699A"/>
    <w:rsid w:val="00696A10"/>
    <w:rsid w:val="00696A18"/>
    <w:rsid w:val="006974FD"/>
    <w:rsid w:val="006977F2"/>
    <w:rsid w:val="006978CD"/>
    <w:rsid w:val="00697B98"/>
    <w:rsid w:val="00697B9E"/>
    <w:rsid w:val="00697FE6"/>
    <w:rsid w:val="006A0008"/>
    <w:rsid w:val="006A0A06"/>
    <w:rsid w:val="006A0B7E"/>
    <w:rsid w:val="006A0D5E"/>
    <w:rsid w:val="006A10AF"/>
    <w:rsid w:val="006A13F2"/>
    <w:rsid w:val="006A16B2"/>
    <w:rsid w:val="006A16DB"/>
    <w:rsid w:val="006A176D"/>
    <w:rsid w:val="006A1B4B"/>
    <w:rsid w:val="006A224B"/>
    <w:rsid w:val="006A2E05"/>
    <w:rsid w:val="006A2E0B"/>
    <w:rsid w:val="006A2E72"/>
    <w:rsid w:val="006A31BC"/>
    <w:rsid w:val="006A387F"/>
    <w:rsid w:val="006A3A06"/>
    <w:rsid w:val="006A3AC8"/>
    <w:rsid w:val="006A3BDD"/>
    <w:rsid w:val="006A4231"/>
    <w:rsid w:val="006A4406"/>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217"/>
    <w:rsid w:val="006B0273"/>
    <w:rsid w:val="006B02F9"/>
    <w:rsid w:val="006B0327"/>
    <w:rsid w:val="006B044F"/>
    <w:rsid w:val="006B060B"/>
    <w:rsid w:val="006B062F"/>
    <w:rsid w:val="006B0725"/>
    <w:rsid w:val="006B074F"/>
    <w:rsid w:val="006B0763"/>
    <w:rsid w:val="006B08F1"/>
    <w:rsid w:val="006B0B1C"/>
    <w:rsid w:val="006B0C8B"/>
    <w:rsid w:val="006B0F3F"/>
    <w:rsid w:val="006B10DE"/>
    <w:rsid w:val="006B1177"/>
    <w:rsid w:val="006B1B94"/>
    <w:rsid w:val="006B20AA"/>
    <w:rsid w:val="006B2BA9"/>
    <w:rsid w:val="006B2C11"/>
    <w:rsid w:val="006B2DD0"/>
    <w:rsid w:val="006B3144"/>
    <w:rsid w:val="006B3550"/>
    <w:rsid w:val="006B377B"/>
    <w:rsid w:val="006B3D81"/>
    <w:rsid w:val="006B3EF0"/>
    <w:rsid w:val="006B44EF"/>
    <w:rsid w:val="006B4616"/>
    <w:rsid w:val="006B4907"/>
    <w:rsid w:val="006B4A7A"/>
    <w:rsid w:val="006B4CCC"/>
    <w:rsid w:val="006B4E80"/>
    <w:rsid w:val="006B53D5"/>
    <w:rsid w:val="006B551D"/>
    <w:rsid w:val="006B5685"/>
    <w:rsid w:val="006B6094"/>
    <w:rsid w:val="006B6344"/>
    <w:rsid w:val="006B6363"/>
    <w:rsid w:val="006B637D"/>
    <w:rsid w:val="006B6AC8"/>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3F7"/>
    <w:rsid w:val="006D14E6"/>
    <w:rsid w:val="006D1A85"/>
    <w:rsid w:val="006D1C13"/>
    <w:rsid w:val="006D1DA9"/>
    <w:rsid w:val="006D205D"/>
    <w:rsid w:val="006D213D"/>
    <w:rsid w:val="006D286A"/>
    <w:rsid w:val="006D29DB"/>
    <w:rsid w:val="006D2A9C"/>
    <w:rsid w:val="006D2DDF"/>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336"/>
    <w:rsid w:val="006E0610"/>
    <w:rsid w:val="006E0748"/>
    <w:rsid w:val="006E0F8D"/>
    <w:rsid w:val="006E13D0"/>
    <w:rsid w:val="006E14AB"/>
    <w:rsid w:val="006E17BD"/>
    <w:rsid w:val="006E18D0"/>
    <w:rsid w:val="006E19D4"/>
    <w:rsid w:val="006E1AB2"/>
    <w:rsid w:val="006E1BE9"/>
    <w:rsid w:val="006E2073"/>
    <w:rsid w:val="006E27C5"/>
    <w:rsid w:val="006E2A6B"/>
    <w:rsid w:val="006E2B8D"/>
    <w:rsid w:val="006E30F7"/>
    <w:rsid w:val="006E369E"/>
    <w:rsid w:val="006E36C1"/>
    <w:rsid w:val="006E3896"/>
    <w:rsid w:val="006E424A"/>
    <w:rsid w:val="006E4422"/>
    <w:rsid w:val="006E5848"/>
    <w:rsid w:val="006E59D3"/>
    <w:rsid w:val="006E5E59"/>
    <w:rsid w:val="006E60A0"/>
    <w:rsid w:val="006E658F"/>
    <w:rsid w:val="006E65CC"/>
    <w:rsid w:val="006E6655"/>
    <w:rsid w:val="006E68E1"/>
    <w:rsid w:val="006E6A9E"/>
    <w:rsid w:val="006E6CC8"/>
    <w:rsid w:val="006E7198"/>
    <w:rsid w:val="006E752D"/>
    <w:rsid w:val="006E76BB"/>
    <w:rsid w:val="006E7859"/>
    <w:rsid w:val="006E7E40"/>
    <w:rsid w:val="006F02AD"/>
    <w:rsid w:val="006F04EF"/>
    <w:rsid w:val="006F061B"/>
    <w:rsid w:val="006F0A3C"/>
    <w:rsid w:val="006F1059"/>
    <w:rsid w:val="006F1575"/>
    <w:rsid w:val="006F1592"/>
    <w:rsid w:val="006F18D5"/>
    <w:rsid w:val="006F1E6F"/>
    <w:rsid w:val="006F1EF4"/>
    <w:rsid w:val="006F20E6"/>
    <w:rsid w:val="006F22AE"/>
    <w:rsid w:val="006F262C"/>
    <w:rsid w:val="006F2B62"/>
    <w:rsid w:val="006F2C79"/>
    <w:rsid w:val="006F2DA2"/>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DB"/>
    <w:rsid w:val="006F7EA8"/>
    <w:rsid w:val="00700144"/>
    <w:rsid w:val="0070020D"/>
    <w:rsid w:val="0070030E"/>
    <w:rsid w:val="007007FB"/>
    <w:rsid w:val="00700D7E"/>
    <w:rsid w:val="00700DCA"/>
    <w:rsid w:val="00700DF0"/>
    <w:rsid w:val="007016A4"/>
    <w:rsid w:val="00701A89"/>
    <w:rsid w:val="00701C1E"/>
    <w:rsid w:val="00701C65"/>
    <w:rsid w:val="00701E2A"/>
    <w:rsid w:val="0070205A"/>
    <w:rsid w:val="00702214"/>
    <w:rsid w:val="00702368"/>
    <w:rsid w:val="007025EE"/>
    <w:rsid w:val="00702950"/>
    <w:rsid w:val="00702DAD"/>
    <w:rsid w:val="00703B07"/>
    <w:rsid w:val="00704294"/>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FEE"/>
    <w:rsid w:val="00711057"/>
    <w:rsid w:val="00711105"/>
    <w:rsid w:val="00711195"/>
    <w:rsid w:val="007113F1"/>
    <w:rsid w:val="007114AB"/>
    <w:rsid w:val="00711572"/>
    <w:rsid w:val="00711982"/>
    <w:rsid w:val="00711D8F"/>
    <w:rsid w:val="00711E56"/>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AD"/>
    <w:rsid w:val="00720241"/>
    <w:rsid w:val="007206D1"/>
    <w:rsid w:val="007209CA"/>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B49"/>
    <w:rsid w:val="00722E23"/>
    <w:rsid w:val="00722F22"/>
    <w:rsid w:val="00722FC6"/>
    <w:rsid w:val="00723C09"/>
    <w:rsid w:val="0072418F"/>
    <w:rsid w:val="00724316"/>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509"/>
    <w:rsid w:val="007277D7"/>
    <w:rsid w:val="0072792F"/>
    <w:rsid w:val="00727C59"/>
    <w:rsid w:val="00727D4A"/>
    <w:rsid w:val="00727EFD"/>
    <w:rsid w:val="0073004F"/>
    <w:rsid w:val="00730297"/>
    <w:rsid w:val="00730533"/>
    <w:rsid w:val="00730723"/>
    <w:rsid w:val="007308BC"/>
    <w:rsid w:val="00730E6A"/>
    <w:rsid w:val="00731587"/>
    <w:rsid w:val="007315E9"/>
    <w:rsid w:val="0073195E"/>
    <w:rsid w:val="00732390"/>
    <w:rsid w:val="00732BCE"/>
    <w:rsid w:val="00732C1E"/>
    <w:rsid w:val="00732DBA"/>
    <w:rsid w:val="00732E2C"/>
    <w:rsid w:val="0073307C"/>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85B"/>
    <w:rsid w:val="00736879"/>
    <w:rsid w:val="007369E1"/>
    <w:rsid w:val="00736DA1"/>
    <w:rsid w:val="00736EA6"/>
    <w:rsid w:val="007376EF"/>
    <w:rsid w:val="00737976"/>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491"/>
    <w:rsid w:val="00743A3B"/>
    <w:rsid w:val="00743DFA"/>
    <w:rsid w:val="00743EAA"/>
    <w:rsid w:val="0074408F"/>
    <w:rsid w:val="00744779"/>
    <w:rsid w:val="007447CB"/>
    <w:rsid w:val="0074497E"/>
    <w:rsid w:val="00744A09"/>
    <w:rsid w:val="00744AF5"/>
    <w:rsid w:val="00744CFC"/>
    <w:rsid w:val="0074562E"/>
    <w:rsid w:val="00745D4C"/>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668"/>
    <w:rsid w:val="0075693A"/>
    <w:rsid w:val="00756B3C"/>
    <w:rsid w:val="00756B83"/>
    <w:rsid w:val="00756E07"/>
    <w:rsid w:val="00756F0E"/>
    <w:rsid w:val="00756FBA"/>
    <w:rsid w:val="00756FC0"/>
    <w:rsid w:val="0075702E"/>
    <w:rsid w:val="007570F1"/>
    <w:rsid w:val="0075776C"/>
    <w:rsid w:val="00757BB9"/>
    <w:rsid w:val="00757E74"/>
    <w:rsid w:val="007600FB"/>
    <w:rsid w:val="007601E1"/>
    <w:rsid w:val="007603C6"/>
    <w:rsid w:val="007604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7F2"/>
    <w:rsid w:val="00762A8C"/>
    <w:rsid w:val="00762FE2"/>
    <w:rsid w:val="007633FD"/>
    <w:rsid w:val="00763B82"/>
    <w:rsid w:val="00763EFE"/>
    <w:rsid w:val="0076404C"/>
    <w:rsid w:val="007643E7"/>
    <w:rsid w:val="00764587"/>
    <w:rsid w:val="00764899"/>
    <w:rsid w:val="00764955"/>
    <w:rsid w:val="00764B64"/>
    <w:rsid w:val="00764C4A"/>
    <w:rsid w:val="00765216"/>
    <w:rsid w:val="0076523E"/>
    <w:rsid w:val="0076542B"/>
    <w:rsid w:val="007656A1"/>
    <w:rsid w:val="00765AEB"/>
    <w:rsid w:val="00765B65"/>
    <w:rsid w:val="0076632C"/>
    <w:rsid w:val="00766339"/>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65F"/>
    <w:rsid w:val="007826CF"/>
    <w:rsid w:val="007826E5"/>
    <w:rsid w:val="0078270E"/>
    <w:rsid w:val="007828FC"/>
    <w:rsid w:val="00782C9E"/>
    <w:rsid w:val="007830F4"/>
    <w:rsid w:val="00783126"/>
    <w:rsid w:val="007831E8"/>
    <w:rsid w:val="007837AD"/>
    <w:rsid w:val="00783801"/>
    <w:rsid w:val="00783A08"/>
    <w:rsid w:val="00783B10"/>
    <w:rsid w:val="00783D16"/>
    <w:rsid w:val="0078405D"/>
    <w:rsid w:val="007842A3"/>
    <w:rsid w:val="007846D7"/>
    <w:rsid w:val="00784D53"/>
    <w:rsid w:val="007851B5"/>
    <w:rsid w:val="007856A0"/>
    <w:rsid w:val="00785820"/>
    <w:rsid w:val="00785CC7"/>
    <w:rsid w:val="00785D05"/>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FF4"/>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610E"/>
    <w:rsid w:val="00796339"/>
    <w:rsid w:val="00796595"/>
    <w:rsid w:val="00796BDB"/>
    <w:rsid w:val="00796DD4"/>
    <w:rsid w:val="00797053"/>
    <w:rsid w:val="007970F7"/>
    <w:rsid w:val="00797329"/>
    <w:rsid w:val="0079777A"/>
    <w:rsid w:val="00797DE3"/>
    <w:rsid w:val="00797E7F"/>
    <w:rsid w:val="007A012A"/>
    <w:rsid w:val="007A03DE"/>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A66"/>
    <w:rsid w:val="007A2CFD"/>
    <w:rsid w:val="007A2E2A"/>
    <w:rsid w:val="007A2FAB"/>
    <w:rsid w:val="007A3836"/>
    <w:rsid w:val="007A3FB5"/>
    <w:rsid w:val="007A4194"/>
    <w:rsid w:val="007A4214"/>
    <w:rsid w:val="007A4233"/>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C76"/>
    <w:rsid w:val="007B415E"/>
    <w:rsid w:val="007B424E"/>
    <w:rsid w:val="007B4620"/>
    <w:rsid w:val="007B46A1"/>
    <w:rsid w:val="007B46B7"/>
    <w:rsid w:val="007B47DE"/>
    <w:rsid w:val="007B4BB8"/>
    <w:rsid w:val="007B4C55"/>
    <w:rsid w:val="007B569B"/>
    <w:rsid w:val="007B56E5"/>
    <w:rsid w:val="007B57BE"/>
    <w:rsid w:val="007B5964"/>
    <w:rsid w:val="007B5B45"/>
    <w:rsid w:val="007B5F49"/>
    <w:rsid w:val="007B63B6"/>
    <w:rsid w:val="007B64F0"/>
    <w:rsid w:val="007B6653"/>
    <w:rsid w:val="007B67F3"/>
    <w:rsid w:val="007B6DB3"/>
    <w:rsid w:val="007B714B"/>
    <w:rsid w:val="007B74A4"/>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720B"/>
    <w:rsid w:val="007C7257"/>
    <w:rsid w:val="007C76CE"/>
    <w:rsid w:val="007C793E"/>
    <w:rsid w:val="007C7C46"/>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425"/>
    <w:rsid w:val="007D3503"/>
    <w:rsid w:val="007D3D40"/>
    <w:rsid w:val="007D4287"/>
    <w:rsid w:val="007D46C5"/>
    <w:rsid w:val="007D4A96"/>
    <w:rsid w:val="007D4B57"/>
    <w:rsid w:val="007D4CC0"/>
    <w:rsid w:val="007D4E29"/>
    <w:rsid w:val="007D5285"/>
    <w:rsid w:val="007D555C"/>
    <w:rsid w:val="007D5647"/>
    <w:rsid w:val="007D571C"/>
    <w:rsid w:val="007D58DA"/>
    <w:rsid w:val="007D5941"/>
    <w:rsid w:val="007D5D6E"/>
    <w:rsid w:val="007D5E69"/>
    <w:rsid w:val="007D5FA3"/>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1532"/>
    <w:rsid w:val="007E1A52"/>
    <w:rsid w:val="007E2270"/>
    <w:rsid w:val="007E2A33"/>
    <w:rsid w:val="007E2B96"/>
    <w:rsid w:val="007E2BA8"/>
    <w:rsid w:val="007E2E1D"/>
    <w:rsid w:val="007E2F32"/>
    <w:rsid w:val="007E2FFF"/>
    <w:rsid w:val="007E318C"/>
    <w:rsid w:val="007E3378"/>
    <w:rsid w:val="007E3F5E"/>
    <w:rsid w:val="007E436B"/>
    <w:rsid w:val="007E475D"/>
    <w:rsid w:val="007E4781"/>
    <w:rsid w:val="007E4964"/>
    <w:rsid w:val="007E4F6F"/>
    <w:rsid w:val="007E50A6"/>
    <w:rsid w:val="007E50FE"/>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320C"/>
    <w:rsid w:val="007F3239"/>
    <w:rsid w:val="007F33D1"/>
    <w:rsid w:val="007F390A"/>
    <w:rsid w:val="007F3B81"/>
    <w:rsid w:val="007F3E63"/>
    <w:rsid w:val="007F3FF3"/>
    <w:rsid w:val="007F4261"/>
    <w:rsid w:val="007F43E4"/>
    <w:rsid w:val="007F44F3"/>
    <w:rsid w:val="007F4758"/>
    <w:rsid w:val="007F4922"/>
    <w:rsid w:val="007F49E3"/>
    <w:rsid w:val="007F4A99"/>
    <w:rsid w:val="007F4BB1"/>
    <w:rsid w:val="007F4C64"/>
    <w:rsid w:val="007F5363"/>
    <w:rsid w:val="007F564D"/>
    <w:rsid w:val="007F5ACB"/>
    <w:rsid w:val="007F5CAA"/>
    <w:rsid w:val="007F5CCE"/>
    <w:rsid w:val="007F5DAB"/>
    <w:rsid w:val="007F6196"/>
    <w:rsid w:val="007F629D"/>
    <w:rsid w:val="007F6524"/>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BE3"/>
    <w:rsid w:val="00803185"/>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F84"/>
    <w:rsid w:val="00810FCC"/>
    <w:rsid w:val="008112CB"/>
    <w:rsid w:val="00811320"/>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7127"/>
    <w:rsid w:val="00817290"/>
    <w:rsid w:val="008173FC"/>
    <w:rsid w:val="00817440"/>
    <w:rsid w:val="008176B1"/>
    <w:rsid w:val="008177C8"/>
    <w:rsid w:val="008179A7"/>
    <w:rsid w:val="008179DA"/>
    <w:rsid w:val="00817BEE"/>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601F"/>
    <w:rsid w:val="0082680E"/>
    <w:rsid w:val="00826D4A"/>
    <w:rsid w:val="00826FDD"/>
    <w:rsid w:val="00827258"/>
    <w:rsid w:val="008272D9"/>
    <w:rsid w:val="008276C2"/>
    <w:rsid w:val="008277B0"/>
    <w:rsid w:val="00827960"/>
    <w:rsid w:val="00827C4C"/>
    <w:rsid w:val="00827E06"/>
    <w:rsid w:val="008302B9"/>
    <w:rsid w:val="00830452"/>
    <w:rsid w:val="00830564"/>
    <w:rsid w:val="008307A9"/>
    <w:rsid w:val="00830872"/>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9A4"/>
    <w:rsid w:val="008366E7"/>
    <w:rsid w:val="00836901"/>
    <w:rsid w:val="008369E8"/>
    <w:rsid w:val="00836AD1"/>
    <w:rsid w:val="00836D0B"/>
    <w:rsid w:val="00836E3E"/>
    <w:rsid w:val="00837020"/>
    <w:rsid w:val="008377BC"/>
    <w:rsid w:val="008379CC"/>
    <w:rsid w:val="0084001E"/>
    <w:rsid w:val="008401E2"/>
    <w:rsid w:val="00840535"/>
    <w:rsid w:val="00840621"/>
    <w:rsid w:val="00840692"/>
    <w:rsid w:val="008406E4"/>
    <w:rsid w:val="00840CEA"/>
    <w:rsid w:val="008410D2"/>
    <w:rsid w:val="00841405"/>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C"/>
    <w:rsid w:val="008451CE"/>
    <w:rsid w:val="008452D2"/>
    <w:rsid w:val="00845306"/>
    <w:rsid w:val="00845470"/>
    <w:rsid w:val="008455B1"/>
    <w:rsid w:val="0084599C"/>
    <w:rsid w:val="00845D29"/>
    <w:rsid w:val="00846229"/>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DA"/>
    <w:rsid w:val="00856B28"/>
    <w:rsid w:val="00856C89"/>
    <w:rsid w:val="00856FC2"/>
    <w:rsid w:val="00857338"/>
    <w:rsid w:val="0085734B"/>
    <w:rsid w:val="008574DF"/>
    <w:rsid w:val="00857CB4"/>
    <w:rsid w:val="00857D03"/>
    <w:rsid w:val="00857DE9"/>
    <w:rsid w:val="00857F9A"/>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D9F"/>
    <w:rsid w:val="00862DD0"/>
    <w:rsid w:val="00863191"/>
    <w:rsid w:val="00863494"/>
    <w:rsid w:val="0086358C"/>
    <w:rsid w:val="008635E7"/>
    <w:rsid w:val="0086393F"/>
    <w:rsid w:val="00863E8C"/>
    <w:rsid w:val="00863F81"/>
    <w:rsid w:val="0086467F"/>
    <w:rsid w:val="00864FF2"/>
    <w:rsid w:val="008653E2"/>
    <w:rsid w:val="00865774"/>
    <w:rsid w:val="00865923"/>
    <w:rsid w:val="00865B16"/>
    <w:rsid w:val="00865E39"/>
    <w:rsid w:val="0086648B"/>
    <w:rsid w:val="00866627"/>
    <w:rsid w:val="00866766"/>
    <w:rsid w:val="00866BA4"/>
    <w:rsid w:val="00866BD1"/>
    <w:rsid w:val="00867277"/>
    <w:rsid w:val="0086728C"/>
    <w:rsid w:val="00867E83"/>
    <w:rsid w:val="0087031A"/>
    <w:rsid w:val="0087039A"/>
    <w:rsid w:val="0087047F"/>
    <w:rsid w:val="0087074A"/>
    <w:rsid w:val="00870755"/>
    <w:rsid w:val="008707A5"/>
    <w:rsid w:val="008708F8"/>
    <w:rsid w:val="00870F32"/>
    <w:rsid w:val="0087106A"/>
    <w:rsid w:val="0087117E"/>
    <w:rsid w:val="00871275"/>
    <w:rsid w:val="008712C8"/>
    <w:rsid w:val="00871332"/>
    <w:rsid w:val="00871781"/>
    <w:rsid w:val="00871877"/>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931"/>
    <w:rsid w:val="00874E98"/>
    <w:rsid w:val="00875361"/>
    <w:rsid w:val="00875A0D"/>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D51"/>
    <w:rsid w:val="00885497"/>
    <w:rsid w:val="00885576"/>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330"/>
    <w:rsid w:val="00891498"/>
    <w:rsid w:val="008914B8"/>
    <w:rsid w:val="00891985"/>
    <w:rsid w:val="008919A0"/>
    <w:rsid w:val="00891A18"/>
    <w:rsid w:val="00891DC7"/>
    <w:rsid w:val="0089226C"/>
    <w:rsid w:val="00892274"/>
    <w:rsid w:val="008928D1"/>
    <w:rsid w:val="00892E68"/>
    <w:rsid w:val="00893303"/>
    <w:rsid w:val="00893814"/>
    <w:rsid w:val="008938B6"/>
    <w:rsid w:val="00893922"/>
    <w:rsid w:val="00893D94"/>
    <w:rsid w:val="008940B4"/>
    <w:rsid w:val="008940E6"/>
    <w:rsid w:val="00894181"/>
    <w:rsid w:val="008942F9"/>
    <w:rsid w:val="00894326"/>
    <w:rsid w:val="00894627"/>
    <w:rsid w:val="008948F0"/>
    <w:rsid w:val="00894D3D"/>
    <w:rsid w:val="00894F30"/>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82"/>
    <w:rsid w:val="008B390F"/>
    <w:rsid w:val="008B3A7D"/>
    <w:rsid w:val="008B3B7E"/>
    <w:rsid w:val="008B3C90"/>
    <w:rsid w:val="008B3D39"/>
    <w:rsid w:val="008B424F"/>
    <w:rsid w:val="008B4CEA"/>
    <w:rsid w:val="008B4DBF"/>
    <w:rsid w:val="008B4E1D"/>
    <w:rsid w:val="008B5520"/>
    <w:rsid w:val="008B5584"/>
    <w:rsid w:val="008B5610"/>
    <w:rsid w:val="008B5ADF"/>
    <w:rsid w:val="008B5FDD"/>
    <w:rsid w:val="008B6332"/>
    <w:rsid w:val="008B6503"/>
    <w:rsid w:val="008B6672"/>
    <w:rsid w:val="008B6758"/>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B7"/>
    <w:rsid w:val="008C3601"/>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8EA"/>
    <w:rsid w:val="008D3A97"/>
    <w:rsid w:val="008D3B62"/>
    <w:rsid w:val="008D3EB1"/>
    <w:rsid w:val="008D3FF3"/>
    <w:rsid w:val="008D4103"/>
    <w:rsid w:val="008D41FF"/>
    <w:rsid w:val="008D454C"/>
    <w:rsid w:val="008D465D"/>
    <w:rsid w:val="008D47CF"/>
    <w:rsid w:val="008D4D45"/>
    <w:rsid w:val="008D515B"/>
    <w:rsid w:val="008D5461"/>
    <w:rsid w:val="008D5AEA"/>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B0"/>
    <w:rsid w:val="008E3356"/>
    <w:rsid w:val="008E345F"/>
    <w:rsid w:val="008E3545"/>
    <w:rsid w:val="008E39FA"/>
    <w:rsid w:val="008E3BCF"/>
    <w:rsid w:val="008E3DA6"/>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D04"/>
    <w:rsid w:val="008F1D3B"/>
    <w:rsid w:val="008F20D9"/>
    <w:rsid w:val="008F2312"/>
    <w:rsid w:val="008F252E"/>
    <w:rsid w:val="008F2673"/>
    <w:rsid w:val="008F27DD"/>
    <w:rsid w:val="008F28EF"/>
    <w:rsid w:val="008F2C66"/>
    <w:rsid w:val="008F334E"/>
    <w:rsid w:val="008F3743"/>
    <w:rsid w:val="008F39B3"/>
    <w:rsid w:val="008F3A25"/>
    <w:rsid w:val="008F3B7D"/>
    <w:rsid w:val="008F4346"/>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61D"/>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2E56"/>
    <w:rsid w:val="009036E7"/>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620"/>
    <w:rsid w:val="00906B6C"/>
    <w:rsid w:val="0090730B"/>
    <w:rsid w:val="0090747E"/>
    <w:rsid w:val="009075D1"/>
    <w:rsid w:val="009076E0"/>
    <w:rsid w:val="00907A69"/>
    <w:rsid w:val="00907C34"/>
    <w:rsid w:val="00907DDA"/>
    <w:rsid w:val="009104C9"/>
    <w:rsid w:val="0091099C"/>
    <w:rsid w:val="00910D72"/>
    <w:rsid w:val="00911286"/>
    <w:rsid w:val="009113A2"/>
    <w:rsid w:val="009114D7"/>
    <w:rsid w:val="00911548"/>
    <w:rsid w:val="009115BF"/>
    <w:rsid w:val="00911762"/>
    <w:rsid w:val="0091185D"/>
    <w:rsid w:val="0091198D"/>
    <w:rsid w:val="009123EB"/>
    <w:rsid w:val="009124DE"/>
    <w:rsid w:val="009126ED"/>
    <w:rsid w:val="009130CC"/>
    <w:rsid w:val="009133C3"/>
    <w:rsid w:val="00913500"/>
    <w:rsid w:val="00913993"/>
    <w:rsid w:val="00913FF8"/>
    <w:rsid w:val="009145FC"/>
    <w:rsid w:val="00914DCE"/>
    <w:rsid w:val="0091516B"/>
    <w:rsid w:val="0091522F"/>
    <w:rsid w:val="009152F7"/>
    <w:rsid w:val="009156A2"/>
    <w:rsid w:val="00915E88"/>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2AB"/>
    <w:rsid w:val="00922706"/>
    <w:rsid w:val="0092283B"/>
    <w:rsid w:val="00922889"/>
    <w:rsid w:val="00922938"/>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DBE"/>
    <w:rsid w:val="009312D9"/>
    <w:rsid w:val="0093142E"/>
    <w:rsid w:val="009315D9"/>
    <w:rsid w:val="00931C21"/>
    <w:rsid w:val="00931EB6"/>
    <w:rsid w:val="00931F73"/>
    <w:rsid w:val="00932216"/>
    <w:rsid w:val="009324A3"/>
    <w:rsid w:val="009324B7"/>
    <w:rsid w:val="00932554"/>
    <w:rsid w:val="009329FF"/>
    <w:rsid w:val="00932B95"/>
    <w:rsid w:val="00933161"/>
    <w:rsid w:val="009331A2"/>
    <w:rsid w:val="00933A7F"/>
    <w:rsid w:val="00933CC6"/>
    <w:rsid w:val="00934113"/>
    <w:rsid w:val="00934282"/>
    <w:rsid w:val="00934645"/>
    <w:rsid w:val="0093479C"/>
    <w:rsid w:val="00934E73"/>
    <w:rsid w:val="00935209"/>
    <w:rsid w:val="00935287"/>
    <w:rsid w:val="00935336"/>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BD4"/>
    <w:rsid w:val="00942C3B"/>
    <w:rsid w:val="00942CEA"/>
    <w:rsid w:val="0094324C"/>
    <w:rsid w:val="00943422"/>
    <w:rsid w:val="009437C6"/>
    <w:rsid w:val="00943BCA"/>
    <w:rsid w:val="009442A8"/>
    <w:rsid w:val="00944370"/>
    <w:rsid w:val="00944465"/>
    <w:rsid w:val="00944C31"/>
    <w:rsid w:val="00944E44"/>
    <w:rsid w:val="0094512E"/>
    <w:rsid w:val="00945673"/>
    <w:rsid w:val="00945952"/>
    <w:rsid w:val="00945C92"/>
    <w:rsid w:val="00945F90"/>
    <w:rsid w:val="009464BA"/>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882"/>
    <w:rsid w:val="009679C9"/>
    <w:rsid w:val="00967D5A"/>
    <w:rsid w:val="00967ECC"/>
    <w:rsid w:val="009700EE"/>
    <w:rsid w:val="00970122"/>
    <w:rsid w:val="009705DD"/>
    <w:rsid w:val="00970604"/>
    <w:rsid w:val="0097095F"/>
    <w:rsid w:val="00970CF6"/>
    <w:rsid w:val="00970D07"/>
    <w:rsid w:val="009712E3"/>
    <w:rsid w:val="00971540"/>
    <w:rsid w:val="009717EB"/>
    <w:rsid w:val="009719D9"/>
    <w:rsid w:val="00971B7A"/>
    <w:rsid w:val="00971BBA"/>
    <w:rsid w:val="00972512"/>
    <w:rsid w:val="009725D6"/>
    <w:rsid w:val="009726BD"/>
    <w:rsid w:val="0097275E"/>
    <w:rsid w:val="00972B07"/>
    <w:rsid w:val="00972DD4"/>
    <w:rsid w:val="00973133"/>
    <w:rsid w:val="009733F0"/>
    <w:rsid w:val="00973404"/>
    <w:rsid w:val="009734AD"/>
    <w:rsid w:val="009734CC"/>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A19"/>
    <w:rsid w:val="00992A38"/>
    <w:rsid w:val="00992A7C"/>
    <w:rsid w:val="00992C99"/>
    <w:rsid w:val="00993196"/>
    <w:rsid w:val="009934FA"/>
    <w:rsid w:val="00993784"/>
    <w:rsid w:val="00993829"/>
    <w:rsid w:val="00993892"/>
    <w:rsid w:val="009939CF"/>
    <w:rsid w:val="00993DF7"/>
    <w:rsid w:val="009944E5"/>
    <w:rsid w:val="009945B4"/>
    <w:rsid w:val="00995586"/>
    <w:rsid w:val="0099586C"/>
    <w:rsid w:val="00995BA6"/>
    <w:rsid w:val="00995C43"/>
    <w:rsid w:val="00995D58"/>
    <w:rsid w:val="00995F51"/>
    <w:rsid w:val="009962A9"/>
    <w:rsid w:val="00996594"/>
    <w:rsid w:val="00996634"/>
    <w:rsid w:val="00996A02"/>
    <w:rsid w:val="00996E4B"/>
    <w:rsid w:val="00996E75"/>
    <w:rsid w:val="00997130"/>
    <w:rsid w:val="0099727C"/>
    <w:rsid w:val="00997309"/>
    <w:rsid w:val="009973BC"/>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7222"/>
    <w:rsid w:val="009A73E6"/>
    <w:rsid w:val="009A7516"/>
    <w:rsid w:val="009A7942"/>
    <w:rsid w:val="009A7BED"/>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50A4"/>
    <w:rsid w:val="009B520B"/>
    <w:rsid w:val="009B55D1"/>
    <w:rsid w:val="009B5914"/>
    <w:rsid w:val="009B5B89"/>
    <w:rsid w:val="009B5D81"/>
    <w:rsid w:val="009B64A0"/>
    <w:rsid w:val="009B65AC"/>
    <w:rsid w:val="009B69BB"/>
    <w:rsid w:val="009B6B96"/>
    <w:rsid w:val="009B6C68"/>
    <w:rsid w:val="009B6D23"/>
    <w:rsid w:val="009B7352"/>
    <w:rsid w:val="009B7581"/>
    <w:rsid w:val="009B7620"/>
    <w:rsid w:val="009B7649"/>
    <w:rsid w:val="009B76E0"/>
    <w:rsid w:val="009B772A"/>
    <w:rsid w:val="009B7900"/>
    <w:rsid w:val="009B7970"/>
    <w:rsid w:val="009B7BA6"/>
    <w:rsid w:val="009B7BD7"/>
    <w:rsid w:val="009B7C7A"/>
    <w:rsid w:val="009B7E7E"/>
    <w:rsid w:val="009B7FB1"/>
    <w:rsid w:val="009C01FC"/>
    <w:rsid w:val="009C0216"/>
    <w:rsid w:val="009C073E"/>
    <w:rsid w:val="009C07C8"/>
    <w:rsid w:val="009C0AE5"/>
    <w:rsid w:val="009C0CBA"/>
    <w:rsid w:val="009C0E35"/>
    <w:rsid w:val="009C1159"/>
    <w:rsid w:val="009C1235"/>
    <w:rsid w:val="009C12F5"/>
    <w:rsid w:val="009C1325"/>
    <w:rsid w:val="009C16CA"/>
    <w:rsid w:val="009C183C"/>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CA0"/>
    <w:rsid w:val="009C4E0B"/>
    <w:rsid w:val="009C4FAB"/>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754"/>
    <w:rsid w:val="009D3DF8"/>
    <w:rsid w:val="009D3E48"/>
    <w:rsid w:val="009D4223"/>
    <w:rsid w:val="009D47F8"/>
    <w:rsid w:val="009D48A7"/>
    <w:rsid w:val="009D4CB8"/>
    <w:rsid w:val="009D4D98"/>
    <w:rsid w:val="009D5693"/>
    <w:rsid w:val="009D56F1"/>
    <w:rsid w:val="009D581E"/>
    <w:rsid w:val="009D5ED7"/>
    <w:rsid w:val="009D604F"/>
    <w:rsid w:val="009D6173"/>
    <w:rsid w:val="009D688E"/>
    <w:rsid w:val="009D6B14"/>
    <w:rsid w:val="009D6D75"/>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240"/>
    <w:rsid w:val="009F32D5"/>
    <w:rsid w:val="009F3476"/>
    <w:rsid w:val="009F3621"/>
    <w:rsid w:val="009F36B0"/>
    <w:rsid w:val="009F391A"/>
    <w:rsid w:val="009F39DB"/>
    <w:rsid w:val="009F3C3E"/>
    <w:rsid w:val="009F41A0"/>
    <w:rsid w:val="009F41FB"/>
    <w:rsid w:val="009F4419"/>
    <w:rsid w:val="009F44A4"/>
    <w:rsid w:val="009F4548"/>
    <w:rsid w:val="009F4839"/>
    <w:rsid w:val="009F4BB3"/>
    <w:rsid w:val="009F4C64"/>
    <w:rsid w:val="009F5377"/>
    <w:rsid w:val="009F56D3"/>
    <w:rsid w:val="009F62C5"/>
    <w:rsid w:val="009F6414"/>
    <w:rsid w:val="009F6746"/>
    <w:rsid w:val="009F68D8"/>
    <w:rsid w:val="009F6F03"/>
    <w:rsid w:val="009F6F52"/>
    <w:rsid w:val="009F74AC"/>
    <w:rsid w:val="009F759C"/>
    <w:rsid w:val="009F7B4D"/>
    <w:rsid w:val="009F7C3A"/>
    <w:rsid w:val="00A00AE4"/>
    <w:rsid w:val="00A00B3C"/>
    <w:rsid w:val="00A00C2C"/>
    <w:rsid w:val="00A0119F"/>
    <w:rsid w:val="00A012D3"/>
    <w:rsid w:val="00A0146E"/>
    <w:rsid w:val="00A017A7"/>
    <w:rsid w:val="00A019BA"/>
    <w:rsid w:val="00A01A35"/>
    <w:rsid w:val="00A01C43"/>
    <w:rsid w:val="00A01D6C"/>
    <w:rsid w:val="00A01EC7"/>
    <w:rsid w:val="00A0226E"/>
    <w:rsid w:val="00A02336"/>
    <w:rsid w:val="00A0236C"/>
    <w:rsid w:val="00A02573"/>
    <w:rsid w:val="00A028D6"/>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CA8"/>
    <w:rsid w:val="00A1005F"/>
    <w:rsid w:val="00A100F8"/>
    <w:rsid w:val="00A10196"/>
    <w:rsid w:val="00A1069D"/>
    <w:rsid w:val="00A10A7B"/>
    <w:rsid w:val="00A10AF8"/>
    <w:rsid w:val="00A10B7E"/>
    <w:rsid w:val="00A10C8C"/>
    <w:rsid w:val="00A10D28"/>
    <w:rsid w:val="00A10E2C"/>
    <w:rsid w:val="00A10FEA"/>
    <w:rsid w:val="00A1148C"/>
    <w:rsid w:val="00A11B7B"/>
    <w:rsid w:val="00A11B87"/>
    <w:rsid w:val="00A11EB5"/>
    <w:rsid w:val="00A12102"/>
    <w:rsid w:val="00A12334"/>
    <w:rsid w:val="00A12347"/>
    <w:rsid w:val="00A12A18"/>
    <w:rsid w:val="00A12A30"/>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3E4"/>
    <w:rsid w:val="00A227CA"/>
    <w:rsid w:val="00A22A5B"/>
    <w:rsid w:val="00A22A80"/>
    <w:rsid w:val="00A22C3F"/>
    <w:rsid w:val="00A230BA"/>
    <w:rsid w:val="00A23182"/>
    <w:rsid w:val="00A23353"/>
    <w:rsid w:val="00A23374"/>
    <w:rsid w:val="00A23435"/>
    <w:rsid w:val="00A2353D"/>
    <w:rsid w:val="00A23A44"/>
    <w:rsid w:val="00A23B99"/>
    <w:rsid w:val="00A23C75"/>
    <w:rsid w:val="00A241D0"/>
    <w:rsid w:val="00A24B5C"/>
    <w:rsid w:val="00A24F60"/>
    <w:rsid w:val="00A24FF8"/>
    <w:rsid w:val="00A2516E"/>
    <w:rsid w:val="00A2526F"/>
    <w:rsid w:val="00A25385"/>
    <w:rsid w:val="00A25724"/>
    <w:rsid w:val="00A25859"/>
    <w:rsid w:val="00A25863"/>
    <w:rsid w:val="00A25A09"/>
    <w:rsid w:val="00A25A44"/>
    <w:rsid w:val="00A25B38"/>
    <w:rsid w:val="00A26857"/>
    <w:rsid w:val="00A26A90"/>
    <w:rsid w:val="00A26B4C"/>
    <w:rsid w:val="00A26DB6"/>
    <w:rsid w:val="00A26DCD"/>
    <w:rsid w:val="00A26DF5"/>
    <w:rsid w:val="00A274C9"/>
    <w:rsid w:val="00A2751D"/>
    <w:rsid w:val="00A2767A"/>
    <w:rsid w:val="00A276CF"/>
    <w:rsid w:val="00A27A30"/>
    <w:rsid w:val="00A27BF7"/>
    <w:rsid w:val="00A27D7F"/>
    <w:rsid w:val="00A27E1B"/>
    <w:rsid w:val="00A27E4A"/>
    <w:rsid w:val="00A303CC"/>
    <w:rsid w:val="00A304E0"/>
    <w:rsid w:val="00A30A77"/>
    <w:rsid w:val="00A30B37"/>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50"/>
    <w:rsid w:val="00A46E46"/>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9B3"/>
    <w:rsid w:val="00A57A19"/>
    <w:rsid w:val="00A600AB"/>
    <w:rsid w:val="00A602B7"/>
    <w:rsid w:val="00A60554"/>
    <w:rsid w:val="00A60741"/>
    <w:rsid w:val="00A60A35"/>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6F5"/>
    <w:rsid w:val="00A6684E"/>
    <w:rsid w:val="00A66B51"/>
    <w:rsid w:val="00A66CF4"/>
    <w:rsid w:val="00A66EAA"/>
    <w:rsid w:val="00A66FD8"/>
    <w:rsid w:val="00A670DB"/>
    <w:rsid w:val="00A67109"/>
    <w:rsid w:val="00A672CF"/>
    <w:rsid w:val="00A67427"/>
    <w:rsid w:val="00A67F13"/>
    <w:rsid w:val="00A67F21"/>
    <w:rsid w:val="00A70232"/>
    <w:rsid w:val="00A703C6"/>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7F"/>
    <w:rsid w:val="00A7371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F67"/>
    <w:rsid w:val="00A82468"/>
    <w:rsid w:val="00A826D4"/>
    <w:rsid w:val="00A82C8B"/>
    <w:rsid w:val="00A82F37"/>
    <w:rsid w:val="00A83083"/>
    <w:rsid w:val="00A83502"/>
    <w:rsid w:val="00A83CF1"/>
    <w:rsid w:val="00A83F15"/>
    <w:rsid w:val="00A84025"/>
    <w:rsid w:val="00A845A0"/>
    <w:rsid w:val="00A845C3"/>
    <w:rsid w:val="00A846AB"/>
    <w:rsid w:val="00A846AF"/>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4"/>
    <w:rsid w:val="00A87F92"/>
    <w:rsid w:val="00A90197"/>
    <w:rsid w:val="00A9024A"/>
    <w:rsid w:val="00A90301"/>
    <w:rsid w:val="00A906BD"/>
    <w:rsid w:val="00A90AD7"/>
    <w:rsid w:val="00A90F87"/>
    <w:rsid w:val="00A9109A"/>
    <w:rsid w:val="00A9135A"/>
    <w:rsid w:val="00A914BE"/>
    <w:rsid w:val="00A914E2"/>
    <w:rsid w:val="00A916A5"/>
    <w:rsid w:val="00A91874"/>
    <w:rsid w:val="00A91A99"/>
    <w:rsid w:val="00A91C4F"/>
    <w:rsid w:val="00A91CDE"/>
    <w:rsid w:val="00A9206C"/>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FA2"/>
    <w:rsid w:val="00AA7FF2"/>
    <w:rsid w:val="00AB012B"/>
    <w:rsid w:val="00AB016A"/>
    <w:rsid w:val="00AB085C"/>
    <w:rsid w:val="00AB09E8"/>
    <w:rsid w:val="00AB1124"/>
    <w:rsid w:val="00AB1151"/>
    <w:rsid w:val="00AB16AB"/>
    <w:rsid w:val="00AB1974"/>
    <w:rsid w:val="00AB19AC"/>
    <w:rsid w:val="00AB1ADF"/>
    <w:rsid w:val="00AB1DD3"/>
    <w:rsid w:val="00AB1F6E"/>
    <w:rsid w:val="00AB25B4"/>
    <w:rsid w:val="00AB2B84"/>
    <w:rsid w:val="00AB2D39"/>
    <w:rsid w:val="00AB31F6"/>
    <w:rsid w:val="00AB341A"/>
    <w:rsid w:val="00AB34A3"/>
    <w:rsid w:val="00AB350C"/>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86"/>
    <w:rsid w:val="00AD1998"/>
    <w:rsid w:val="00AD19CC"/>
    <w:rsid w:val="00AD1D4E"/>
    <w:rsid w:val="00AD1E5D"/>
    <w:rsid w:val="00AD1EF3"/>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10AE"/>
    <w:rsid w:val="00B01115"/>
    <w:rsid w:val="00B01851"/>
    <w:rsid w:val="00B01C25"/>
    <w:rsid w:val="00B01EF1"/>
    <w:rsid w:val="00B021C6"/>
    <w:rsid w:val="00B02350"/>
    <w:rsid w:val="00B023FC"/>
    <w:rsid w:val="00B02BB0"/>
    <w:rsid w:val="00B02E60"/>
    <w:rsid w:val="00B02EE5"/>
    <w:rsid w:val="00B032D0"/>
    <w:rsid w:val="00B036A1"/>
    <w:rsid w:val="00B03EB6"/>
    <w:rsid w:val="00B03FAB"/>
    <w:rsid w:val="00B0400C"/>
    <w:rsid w:val="00B04894"/>
    <w:rsid w:val="00B04D6B"/>
    <w:rsid w:val="00B05001"/>
    <w:rsid w:val="00B053D0"/>
    <w:rsid w:val="00B055D8"/>
    <w:rsid w:val="00B05A08"/>
    <w:rsid w:val="00B05D92"/>
    <w:rsid w:val="00B05F15"/>
    <w:rsid w:val="00B0641D"/>
    <w:rsid w:val="00B06567"/>
    <w:rsid w:val="00B06924"/>
    <w:rsid w:val="00B069BD"/>
    <w:rsid w:val="00B06AC1"/>
    <w:rsid w:val="00B06BAC"/>
    <w:rsid w:val="00B06BCE"/>
    <w:rsid w:val="00B07129"/>
    <w:rsid w:val="00B072FF"/>
    <w:rsid w:val="00B07334"/>
    <w:rsid w:val="00B073FB"/>
    <w:rsid w:val="00B0742F"/>
    <w:rsid w:val="00B0768E"/>
    <w:rsid w:val="00B0799B"/>
    <w:rsid w:val="00B07DFB"/>
    <w:rsid w:val="00B07E61"/>
    <w:rsid w:val="00B10079"/>
    <w:rsid w:val="00B101D0"/>
    <w:rsid w:val="00B1033E"/>
    <w:rsid w:val="00B10380"/>
    <w:rsid w:val="00B1062B"/>
    <w:rsid w:val="00B107A6"/>
    <w:rsid w:val="00B109C8"/>
    <w:rsid w:val="00B10A2D"/>
    <w:rsid w:val="00B10F66"/>
    <w:rsid w:val="00B11128"/>
    <w:rsid w:val="00B1114D"/>
    <w:rsid w:val="00B11257"/>
    <w:rsid w:val="00B1130B"/>
    <w:rsid w:val="00B115F4"/>
    <w:rsid w:val="00B11622"/>
    <w:rsid w:val="00B117F2"/>
    <w:rsid w:val="00B11917"/>
    <w:rsid w:val="00B11BAC"/>
    <w:rsid w:val="00B11D66"/>
    <w:rsid w:val="00B1254C"/>
    <w:rsid w:val="00B129C3"/>
    <w:rsid w:val="00B12AA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6B2"/>
    <w:rsid w:val="00B15B34"/>
    <w:rsid w:val="00B15C0A"/>
    <w:rsid w:val="00B15C7D"/>
    <w:rsid w:val="00B15D6D"/>
    <w:rsid w:val="00B15F44"/>
    <w:rsid w:val="00B1699B"/>
    <w:rsid w:val="00B16C4A"/>
    <w:rsid w:val="00B16D18"/>
    <w:rsid w:val="00B179AC"/>
    <w:rsid w:val="00B17B29"/>
    <w:rsid w:val="00B2002B"/>
    <w:rsid w:val="00B202EB"/>
    <w:rsid w:val="00B20382"/>
    <w:rsid w:val="00B203E1"/>
    <w:rsid w:val="00B2090A"/>
    <w:rsid w:val="00B20C4A"/>
    <w:rsid w:val="00B20F4D"/>
    <w:rsid w:val="00B21582"/>
    <w:rsid w:val="00B215BD"/>
    <w:rsid w:val="00B21EFE"/>
    <w:rsid w:val="00B220D4"/>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627"/>
    <w:rsid w:val="00B26A3D"/>
    <w:rsid w:val="00B270F1"/>
    <w:rsid w:val="00B272F1"/>
    <w:rsid w:val="00B273BC"/>
    <w:rsid w:val="00B27822"/>
    <w:rsid w:val="00B27A72"/>
    <w:rsid w:val="00B27AAA"/>
    <w:rsid w:val="00B27B2A"/>
    <w:rsid w:val="00B27D94"/>
    <w:rsid w:val="00B30054"/>
    <w:rsid w:val="00B300C2"/>
    <w:rsid w:val="00B30337"/>
    <w:rsid w:val="00B307B1"/>
    <w:rsid w:val="00B309D6"/>
    <w:rsid w:val="00B30DC4"/>
    <w:rsid w:val="00B30E6A"/>
    <w:rsid w:val="00B30EA0"/>
    <w:rsid w:val="00B31538"/>
    <w:rsid w:val="00B31787"/>
    <w:rsid w:val="00B31810"/>
    <w:rsid w:val="00B3197F"/>
    <w:rsid w:val="00B31C49"/>
    <w:rsid w:val="00B31DD4"/>
    <w:rsid w:val="00B31E29"/>
    <w:rsid w:val="00B31EC1"/>
    <w:rsid w:val="00B32027"/>
    <w:rsid w:val="00B321A7"/>
    <w:rsid w:val="00B322CD"/>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533"/>
    <w:rsid w:val="00B36A27"/>
    <w:rsid w:val="00B36C4B"/>
    <w:rsid w:val="00B374DC"/>
    <w:rsid w:val="00B3760E"/>
    <w:rsid w:val="00B3775A"/>
    <w:rsid w:val="00B378E1"/>
    <w:rsid w:val="00B379D7"/>
    <w:rsid w:val="00B37A85"/>
    <w:rsid w:val="00B37AAD"/>
    <w:rsid w:val="00B37CCA"/>
    <w:rsid w:val="00B37D49"/>
    <w:rsid w:val="00B37FA3"/>
    <w:rsid w:val="00B4010D"/>
    <w:rsid w:val="00B4048C"/>
    <w:rsid w:val="00B4049D"/>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6F"/>
    <w:rsid w:val="00B50540"/>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D6"/>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DD8"/>
    <w:rsid w:val="00B62E6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FB4"/>
    <w:rsid w:val="00B661A3"/>
    <w:rsid w:val="00B665E1"/>
    <w:rsid w:val="00B666DE"/>
    <w:rsid w:val="00B666F1"/>
    <w:rsid w:val="00B66A08"/>
    <w:rsid w:val="00B67058"/>
    <w:rsid w:val="00B67768"/>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9E8"/>
    <w:rsid w:val="00B71AC4"/>
    <w:rsid w:val="00B71B43"/>
    <w:rsid w:val="00B71FC4"/>
    <w:rsid w:val="00B72643"/>
    <w:rsid w:val="00B727C6"/>
    <w:rsid w:val="00B728A6"/>
    <w:rsid w:val="00B72D5D"/>
    <w:rsid w:val="00B72E13"/>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8FB"/>
    <w:rsid w:val="00B77A14"/>
    <w:rsid w:val="00B77A22"/>
    <w:rsid w:val="00B77C19"/>
    <w:rsid w:val="00B77CF5"/>
    <w:rsid w:val="00B802AE"/>
    <w:rsid w:val="00B80B8E"/>
    <w:rsid w:val="00B80C0C"/>
    <w:rsid w:val="00B80EFA"/>
    <w:rsid w:val="00B80F33"/>
    <w:rsid w:val="00B8121C"/>
    <w:rsid w:val="00B8126B"/>
    <w:rsid w:val="00B812CE"/>
    <w:rsid w:val="00B8140F"/>
    <w:rsid w:val="00B81464"/>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51EE"/>
    <w:rsid w:val="00B85453"/>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AB8"/>
    <w:rsid w:val="00B96B66"/>
    <w:rsid w:val="00B96BDD"/>
    <w:rsid w:val="00B9747E"/>
    <w:rsid w:val="00B975CF"/>
    <w:rsid w:val="00B978F8"/>
    <w:rsid w:val="00BA0614"/>
    <w:rsid w:val="00BA082E"/>
    <w:rsid w:val="00BA08EA"/>
    <w:rsid w:val="00BA0923"/>
    <w:rsid w:val="00BA0ABA"/>
    <w:rsid w:val="00BA0D09"/>
    <w:rsid w:val="00BA0FF4"/>
    <w:rsid w:val="00BA1570"/>
    <w:rsid w:val="00BA15F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37D5"/>
    <w:rsid w:val="00BC3898"/>
    <w:rsid w:val="00BC3E1D"/>
    <w:rsid w:val="00BC3F0D"/>
    <w:rsid w:val="00BC3F2C"/>
    <w:rsid w:val="00BC47DD"/>
    <w:rsid w:val="00BC493B"/>
    <w:rsid w:val="00BC4B01"/>
    <w:rsid w:val="00BC4BAC"/>
    <w:rsid w:val="00BC4FB8"/>
    <w:rsid w:val="00BC50B8"/>
    <w:rsid w:val="00BC52C5"/>
    <w:rsid w:val="00BC54AF"/>
    <w:rsid w:val="00BC5833"/>
    <w:rsid w:val="00BC586F"/>
    <w:rsid w:val="00BC5C91"/>
    <w:rsid w:val="00BC5FCB"/>
    <w:rsid w:val="00BC6012"/>
    <w:rsid w:val="00BC6082"/>
    <w:rsid w:val="00BC67BA"/>
    <w:rsid w:val="00BC68F0"/>
    <w:rsid w:val="00BC6AD6"/>
    <w:rsid w:val="00BC6C6B"/>
    <w:rsid w:val="00BC6D05"/>
    <w:rsid w:val="00BC6E00"/>
    <w:rsid w:val="00BC6E90"/>
    <w:rsid w:val="00BC7054"/>
    <w:rsid w:val="00BC738F"/>
    <w:rsid w:val="00BC7751"/>
    <w:rsid w:val="00BC7AA9"/>
    <w:rsid w:val="00BC7CEA"/>
    <w:rsid w:val="00BD010F"/>
    <w:rsid w:val="00BD0678"/>
    <w:rsid w:val="00BD086D"/>
    <w:rsid w:val="00BD139E"/>
    <w:rsid w:val="00BD1639"/>
    <w:rsid w:val="00BD1A36"/>
    <w:rsid w:val="00BD1E0E"/>
    <w:rsid w:val="00BD2486"/>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A7"/>
    <w:rsid w:val="00BE0BA5"/>
    <w:rsid w:val="00BE0D08"/>
    <w:rsid w:val="00BE0E03"/>
    <w:rsid w:val="00BE0EE8"/>
    <w:rsid w:val="00BE12EA"/>
    <w:rsid w:val="00BE12F6"/>
    <w:rsid w:val="00BE14E5"/>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DBD"/>
    <w:rsid w:val="00BE5EE9"/>
    <w:rsid w:val="00BE5F77"/>
    <w:rsid w:val="00BE60C6"/>
    <w:rsid w:val="00BE633A"/>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3388"/>
    <w:rsid w:val="00C03403"/>
    <w:rsid w:val="00C034D2"/>
    <w:rsid w:val="00C03668"/>
    <w:rsid w:val="00C03B02"/>
    <w:rsid w:val="00C03B10"/>
    <w:rsid w:val="00C03B72"/>
    <w:rsid w:val="00C03DAB"/>
    <w:rsid w:val="00C03E8C"/>
    <w:rsid w:val="00C03FA6"/>
    <w:rsid w:val="00C044C2"/>
    <w:rsid w:val="00C04595"/>
    <w:rsid w:val="00C045AE"/>
    <w:rsid w:val="00C04629"/>
    <w:rsid w:val="00C047B2"/>
    <w:rsid w:val="00C04A3D"/>
    <w:rsid w:val="00C04C1A"/>
    <w:rsid w:val="00C0554C"/>
    <w:rsid w:val="00C05624"/>
    <w:rsid w:val="00C056F1"/>
    <w:rsid w:val="00C0573D"/>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866"/>
    <w:rsid w:val="00C1096B"/>
    <w:rsid w:val="00C10D09"/>
    <w:rsid w:val="00C1100C"/>
    <w:rsid w:val="00C11405"/>
    <w:rsid w:val="00C115B1"/>
    <w:rsid w:val="00C11712"/>
    <w:rsid w:val="00C11909"/>
    <w:rsid w:val="00C11BD9"/>
    <w:rsid w:val="00C11D27"/>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BFE"/>
    <w:rsid w:val="00C153CF"/>
    <w:rsid w:val="00C15438"/>
    <w:rsid w:val="00C154A8"/>
    <w:rsid w:val="00C15591"/>
    <w:rsid w:val="00C15674"/>
    <w:rsid w:val="00C15719"/>
    <w:rsid w:val="00C15ACB"/>
    <w:rsid w:val="00C15E88"/>
    <w:rsid w:val="00C15FEB"/>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83B"/>
    <w:rsid w:val="00C17C27"/>
    <w:rsid w:val="00C17C4C"/>
    <w:rsid w:val="00C17D47"/>
    <w:rsid w:val="00C17DAD"/>
    <w:rsid w:val="00C17E95"/>
    <w:rsid w:val="00C200BB"/>
    <w:rsid w:val="00C201C6"/>
    <w:rsid w:val="00C20565"/>
    <w:rsid w:val="00C210C7"/>
    <w:rsid w:val="00C211F1"/>
    <w:rsid w:val="00C2166A"/>
    <w:rsid w:val="00C21BC0"/>
    <w:rsid w:val="00C21EEB"/>
    <w:rsid w:val="00C2202B"/>
    <w:rsid w:val="00C22114"/>
    <w:rsid w:val="00C22284"/>
    <w:rsid w:val="00C229E3"/>
    <w:rsid w:val="00C22A7D"/>
    <w:rsid w:val="00C22CED"/>
    <w:rsid w:val="00C22D25"/>
    <w:rsid w:val="00C22D48"/>
    <w:rsid w:val="00C23139"/>
    <w:rsid w:val="00C23190"/>
    <w:rsid w:val="00C23267"/>
    <w:rsid w:val="00C232D0"/>
    <w:rsid w:val="00C232FA"/>
    <w:rsid w:val="00C23E1B"/>
    <w:rsid w:val="00C23F48"/>
    <w:rsid w:val="00C2425A"/>
    <w:rsid w:val="00C244A9"/>
    <w:rsid w:val="00C24550"/>
    <w:rsid w:val="00C24A56"/>
    <w:rsid w:val="00C24BC2"/>
    <w:rsid w:val="00C24CFD"/>
    <w:rsid w:val="00C24E18"/>
    <w:rsid w:val="00C25648"/>
    <w:rsid w:val="00C259AC"/>
    <w:rsid w:val="00C25AAF"/>
    <w:rsid w:val="00C25CD6"/>
    <w:rsid w:val="00C2614B"/>
    <w:rsid w:val="00C265EB"/>
    <w:rsid w:val="00C26C50"/>
    <w:rsid w:val="00C26C51"/>
    <w:rsid w:val="00C26EB8"/>
    <w:rsid w:val="00C2705D"/>
    <w:rsid w:val="00C27348"/>
    <w:rsid w:val="00C274F0"/>
    <w:rsid w:val="00C277E7"/>
    <w:rsid w:val="00C27904"/>
    <w:rsid w:val="00C27A34"/>
    <w:rsid w:val="00C27AD5"/>
    <w:rsid w:val="00C27DA6"/>
    <w:rsid w:val="00C30005"/>
    <w:rsid w:val="00C30638"/>
    <w:rsid w:val="00C306AB"/>
    <w:rsid w:val="00C30B27"/>
    <w:rsid w:val="00C30BE4"/>
    <w:rsid w:val="00C315E3"/>
    <w:rsid w:val="00C31D6C"/>
    <w:rsid w:val="00C320CC"/>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480"/>
    <w:rsid w:val="00C4161D"/>
    <w:rsid w:val="00C416AA"/>
    <w:rsid w:val="00C416C3"/>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6EF"/>
    <w:rsid w:val="00C54772"/>
    <w:rsid w:val="00C548D4"/>
    <w:rsid w:val="00C54C93"/>
    <w:rsid w:val="00C54CB5"/>
    <w:rsid w:val="00C55102"/>
    <w:rsid w:val="00C5515D"/>
    <w:rsid w:val="00C5522E"/>
    <w:rsid w:val="00C552CD"/>
    <w:rsid w:val="00C55850"/>
    <w:rsid w:val="00C55CE2"/>
    <w:rsid w:val="00C55F5E"/>
    <w:rsid w:val="00C55FA7"/>
    <w:rsid w:val="00C56821"/>
    <w:rsid w:val="00C569B4"/>
    <w:rsid w:val="00C56C4E"/>
    <w:rsid w:val="00C56D03"/>
    <w:rsid w:val="00C56E0A"/>
    <w:rsid w:val="00C56E55"/>
    <w:rsid w:val="00C56F23"/>
    <w:rsid w:val="00C5733D"/>
    <w:rsid w:val="00C5775F"/>
    <w:rsid w:val="00C577A7"/>
    <w:rsid w:val="00C577E0"/>
    <w:rsid w:val="00C57967"/>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4C5"/>
    <w:rsid w:val="00C81722"/>
    <w:rsid w:val="00C817B1"/>
    <w:rsid w:val="00C81CB4"/>
    <w:rsid w:val="00C81E96"/>
    <w:rsid w:val="00C81EFF"/>
    <w:rsid w:val="00C82285"/>
    <w:rsid w:val="00C82408"/>
    <w:rsid w:val="00C8298D"/>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948"/>
    <w:rsid w:val="00CB0976"/>
    <w:rsid w:val="00CB09DC"/>
    <w:rsid w:val="00CB0C81"/>
    <w:rsid w:val="00CB0C87"/>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CBF"/>
    <w:rsid w:val="00CC3D05"/>
    <w:rsid w:val="00CC4116"/>
    <w:rsid w:val="00CC4199"/>
    <w:rsid w:val="00CC423E"/>
    <w:rsid w:val="00CC453B"/>
    <w:rsid w:val="00CC459B"/>
    <w:rsid w:val="00CC4867"/>
    <w:rsid w:val="00CC4875"/>
    <w:rsid w:val="00CC4B2C"/>
    <w:rsid w:val="00CC50B7"/>
    <w:rsid w:val="00CC524D"/>
    <w:rsid w:val="00CC5299"/>
    <w:rsid w:val="00CC53D3"/>
    <w:rsid w:val="00CC5B45"/>
    <w:rsid w:val="00CC5BDA"/>
    <w:rsid w:val="00CC5D19"/>
    <w:rsid w:val="00CC5F4B"/>
    <w:rsid w:val="00CC63C4"/>
    <w:rsid w:val="00CC67AC"/>
    <w:rsid w:val="00CC67E6"/>
    <w:rsid w:val="00CC693D"/>
    <w:rsid w:val="00CC70DA"/>
    <w:rsid w:val="00CC7323"/>
    <w:rsid w:val="00CC75FA"/>
    <w:rsid w:val="00CC7D1C"/>
    <w:rsid w:val="00CC7DC8"/>
    <w:rsid w:val="00CD00A3"/>
    <w:rsid w:val="00CD0592"/>
    <w:rsid w:val="00CD085C"/>
    <w:rsid w:val="00CD0C79"/>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B30"/>
    <w:rsid w:val="00CD3D45"/>
    <w:rsid w:val="00CD3D8A"/>
    <w:rsid w:val="00CD3E26"/>
    <w:rsid w:val="00CD41B6"/>
    <w:rsid w:val="00CD4376"/>
    <w:rsid w:val="00CD4519"/>
    <w:rsid w:val="00CD4525"/>
    <w:rsid w:val="00CD4548"/>
    <w:rsid w:val="00CD469A"/>
    <w:rsid w:val="00CD47A3"/>
    <w:rsid w:val="00CD4850"/>
    <w:rsid w:val="00CD495C"/>
    <w:rsid w:val="00CD4C1F"/>
    <w:rsid w:val="00CD5081"/>
    <w:rsid w:val="00CD51B4"/>
    <w:rsid w:val="00CD534D"/>
    <w:rsid w:val="00CD53F2"/>
    <w:rsid w:val="00CD586E"/>
    <w:rsid w:val="00CD5BA4"/>
    <w:rsid w:val="00CD5C0D"/>
    <w:rsid w:val="00CD60E6"/>
    <w:rsid w:val="00CD6334"/>
    <w:rsid w:val="00CD67E4"/>
    <w:rsid w:val="00CD68EA"/>
    <w:rsid w:val="00CD6B33"/>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3409"/>
    <w:rsid w:val="00CE3414"/>
    <w:rsid w:val="00CE34D5"/>
    <w:rsid w:val="00CE35F5"/>
    <w:rsid w:val="00CE3684"/>
    <w:rsid w:val="00CE38D8"/>
    <w:rsid w:val="00CE396C"/>
    <w:rsid w:val="00CE39A9"/>
    <w:rsid w:val="00CE39B4"/>
    <w:rsid w:val="00CE3D25"/>
    <w:rsid w:val="00CE3FA3"/>
    <w:rsid w:val="00CE4315"/>
    <w:rsid w:val="00CE44D0"/>
    <w:rsid w:val="00CE47E4"/>
    <w:rsid w:val="00CE47FA"/>
    <w:rsid w:val="00CE520C"/>
    <w:rsid w:val="00CE55E5"/>
    <w:rsid w:val="00CE58A6"/>
    <w:rsid w:val="00CE5B1A"/>
    <w:rsid w:val="00CE5FB6"/>
    <w:rsid w:val="00CE6233"/>
    <w:rsid w:val="00CE6338"/>
    <w:rsid w:val="00CE6347"/>
    <w:rsid w:val="00CE64B1"/>
    <w:rsid w:val="00CE6613"/>
    <w:rsid w:val="00CE66A5"/>
    <w:rsid w:val="00CE68B0"/>
    <w:rsid w:val="00CE6AAB"/>
    <w:rsid w:val="00CE6B35"/>
    <w:rsid w:val="00CE6E51"/>
    <w:rsid w:val="00CE7041"/>
    <w:rsid w:val="00CE740E"/>
    <w:rsid w:val="00CE763C"/>
    <w:rsid w:val="00CE7710"/>
    <w:rsid w:val="00CE7AC4"/>
    <w:rsid w:val="00CE7ADC"/>
    <w:rsid w:val="00CF0034"/>
    <w:rsid w:val="00CF01DA"/>
    <w:rsid w:val="00CF0340"/>
    <w:rsid w:val="00CF0AA2"/>
    <w:rsid w:val="00CF0D85"/>
    <w:rsid w:val="00CF0D9C"/>
    <w:rsid w:val="00CF0DDE"/>
    <w:rsid w:val="00CF113C"/>
    <w:rsid w:val="00CF134F"/>
    <w:rsid w:val="00CF13B1"/>
    <w:rsid w:val="00CF1494"/>
    <w:rsid w:val="00CF1649"/>
    <w:rsid w:val="00CF17AE"/>
    <w:rsid w:val="00CF1DDB"/>
    <w:rsid w:val="00CF1E67"/>
    <w:rsid w:val="00CF211F"/>
    <w:rsid w:val="00CF2627"/>
    <w:rsid w:val="00CF2896"/>
    <w:rsid w:val="00CF2C4A"/>
    <w:rsid w:val="00CF2C85"/>
    <w:rsid w:val="00CF2CB3"/>
    <w:rsid w:val="00CF2CF3"/>
    <w:rsid w:val="00CF3011"/>
    <w:rsid w:val="00CF3231"/>
    <w:rsid w:val="00CF32B5"/>
    <w:rsid w:val="00CF330D"/>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ECD"/>
    <w:rsid w:val="00CF5ED9"/>
    <w:rsid w:val="00CF608D"/>
    <w:rsid w:val="00CF60AC"/>
    <w:rsid w:val="00CF6326"/>
    <w:rsid w:val="00CF673E"/>
    <w:rsid w:val="00CF6A77"/>
    <w:rsid w:val="00CF6B1A"/>
    <w:rsid w:val="00CF6BF2"/>
    <w:rsid w:val="00CF6D27"/>
    <w:rsid w:val="00CF71EF"/>
    <w:rsid w:val="00CF746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794"/>
    <w:rsid w:val="00D079F8"/>
    <w:rsid w:val="00D07A16"/>
    <w:rsid w:val="00D07B47"/>
    <w:rsid w:val="00D07EE0"/>
    <w:rsid w:val="00D10294"/>
    <w:rsid w:val="00D10413"/>
    <w:rsid w:val="00D10677"/>
    <w:rsid w:val="00D1093C"/>
    <w:rsid w:val="00D10CBA"/>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74F0"/>
    <w:rsid w:val="00D17F6A"/>
    <w:rsid w:val="00D17F8C"/>
    <w:rsid w:val="00D17FEC"/>
    <w:rsid w:val="00D201BB"/>
    <w:rsid w:val="00D201D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E27"/>
    <w:rsid w:val="00D23058"/>
    <w:rsid w:val="00D23296"/>
    <w:rsid w:val="00D23540"/>
    <w:rsid w:val="00D23811"/>
    <w:rsid w:val="00D23A17"/>
    <w:rsid w:val="00D23A87"/>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BD5"/>
    <w:rsid w:val="00D32D9C"/>
    <w:rsid w:val="00D32DEA"/>
    <w:rsid w:val="00D32EC3"/>
    <w:rsid w:val="00D32FC4"/>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F2"/>
    <w:rsid w:val="00D364F7"/>
    <w:rsid w:val="00D36B18"/>
    <w:rsid w:val="00D36B57"/>
    <w:rsid w:val="00D37076"/>
    <w:rsid w:val="00D370BD"/>
    <w:rsid w:val="00D371E1"/>
    <w:rsid w:val="00D372F0"/>
    <w:rsid w:val="00D373BE"/>
    <w:rsid w:val="00D37962"/>
    <w:rsid w:val="00D37C19"/>
    <w:rsid w:val="00D37CA3"/>
    <w:rsid w:val="00D37D13"/>
    <w:rsid w:val="00D37E91"/>
    <w:rsid w:val="00D4014B"/>
    <w:rsid w:val="00D4019E"/>
    <w:rsid w:val="00D4097A"/>
    <w:rsid w:val="00D40A99"/>
    <w:rsid w:val="00D40F0F"/>
    <w:rsid w:val="00D40F96"/>
    <w:rsid w:val="00D40FD5"/>
    <w:rsid w:val="00D41030"/>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C74"/>
    <w:rsid w:val="00D46DF4"/>
    <w:rsid w:val="00D47E1A"/>
    <w:rsid w:val="00D47F2D"/>
    <w:rsid w:val="00D47FB4"/>
    <w:rsid w:val="00D47FF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D0B"/>
    <w:rsid w:val="00D773E9"/>
    <w:rsid w:val="00D77453"/>
    <w:rsid w:val="00D77738"/>
    <w:rsid w:val="00D77D87"/>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678"/>
    <w:rsid w:val="00D82694"/>
    <w:rsid w:val="00D82811"/>
    <w:rsid w:val="00D829DC"/>
    <w:rsid w:val="00D82AAB"/>
    <w:rsid w:val="00D83033"/>
    <w:rsid w:val="00D83067"/>
    <w:rsid w:val="00D8308E"/>
    <w:rsid w:val="00D83145"/>
    <w:rsid w:val="00D83302"/>
    <w:rsid w:val="00D836EB"/>
    <w:rsid w:val="00D8376F"/>
    <w:rsid w:val="00D837E6"/>
    <w:rsid w:val="00D83AE2"/>
    <w:rsid w:val="00D83E3B"/>
    <w:rsid w:val="00D84C08"/>
    <w:rsid w:val="00D84CB2"/>
    <w:rsid w:val="00D84D02"/>
    <w:rsid w:val="00D84DBE"/>
    <w:rsid w:val="00D85023"/>
    <w:rsid w:val="00D85086"/>
    <w:rsid w:val="00D85427"/>
    <w:rsid w:val="00D85470"/>
    <w:rsid w:val="00D85533"/>
    <w:rsid w:val="00D856BF"/>
    <w:rsid w:val="00D857A8"/>
    <w:rsid w:val="00D85A16"/>
    <w:rsid w:val="00D85F7F"/>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326"/>
    <w:rsid w:val="00D91441"/>
    <w:rsid w:val="00D91870"/>
    <w:rsid w:val="00D919B9"/>
    <w:rsid w:val="00D91B3F"/>
    <w:rsid w:val="00D92051"/>
    <w:rsid w:val="00D922A4"/>
    <w:rsid w:val="00D92768"/>
    <w:rsid w:val="00D92BCD"/>
    <w:rsid w:val="00D92EA7"/>
    <w:rsid w:val="00D9322B"/>
    <w:rsid w:val="00D9323B"/>
    <w:rsid w:val="00D93539"/>
    <w:rsid w:val="00D93D61"/>
    <w:rsid w:val="00D93E50"/>
    <w:rsid w:val="00D940CE"/>
    <w:rsid w:val="00D9418B"/>
    <w:rsid w:val="00D94260"/>
    <w:rsid w:val="00D9430F"/>
    <w:rsid w:val="00D94403"/>
    <w:rsid w:val="00D9468E"/>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307D"/>
    <w:rsid w:val="00DA321D"/>
    <w:rsid w:val="00DA3262"/>
    <w:rsid w:val="00DA34DC"/>
    <w:rsid w:val="00DA356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D83"/>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66E"/>
    <w:rsid w:val="00DC0845"/>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EAB"/>
    <w:rsid w:val="00DC30A4"/>
    <w:rsid w:val="00DC3309"/>
    <w:rsid w:val="00DC34C9"/>
    <w:rsid w:val="00DC3B62"/>
    <w:rsid w:val="00DC3F6B"/>
    <w:rsid w:val="00DC41D4"/>
    <w:rsid w:val="00DC42A3"/>
    <w:rsid w:val="00DC4444"/>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7D3"/>
    <w:rsid w:val="00DD684A"/>
    <w:rsid w:val="00DD68A3"/>
    <w:rsid w:val="00DD69C4"/>
    <w:rsid w:val="00DD6C64"/>
    <w:rsid w:val="00DD6DA4"/>
    <w:rsid w:val="00DD6F2B"/>
    <w:rsid w:val="00DD7201"/>
    <w:rsid w:val="00DD79A1"/>
    <w:rsid w:val="00DD7BA6"/>
    <w:rsid w:val="00DD7F60"/>
    <w:rsid w:val="00DD7FB0"/>
    <w:rsid w:val="00DE0622"/>
    <w:rsid w:val="00DE0738"/>
    <w:rsid w:val="00DE077E"/>
    <w:rsid w:val="00DE0C44"/>
    <w:rsid w:val="00DE0E62"/>
    <w:rsid w:val="00DE0FF3"/>
    <w:rsid w:val="00DE11F3"/>
    <w:rsid w:val="00DE152D"/>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F29"/>
    <w:rsid w:val="00DF01F7"/>
    <w:rsid w:val="00DF03D8"/>
    <w:rsid w:val="00DF0539"/>
    <w:rsid w:val="00DF07BF"/>
    <w:rsid w:val="00DF082C"/>
    <w:rsid w:val="00DF0892"/>
    <w:rsid w:val="00DF0C27"/>
    <w:rsid w:val="00DF17B8"/>
    <w:rsid w:val="00DF1905"/>
    <w:rsid w:val="00DF1AC6"/>
    <w:rsid w:val="00DF1ADA"/>
    <w:rsid w:val="00DF1B8E"/>
    <w:rsid w:val="00DF1F5E"/>
    <w:rsid w:val="00DF237E"/>
    <w:rsid w:val="00DF23B1"/>
    <w:rsid w:val="00DF2635"/>
    <w:rsid w:val="00DF2AD6"/>
    <w:rsid w:val="00DF2BE2"/>
    <w:rsid w:val="00DF36DE"/>
    <w:rsid w:val="00DF3837"/>
    <w:rsid w:val="00DF3D8F"/>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1019D"/>
    <w:rsid w:val="00E10539"/>
    <w:rsid w:val="00E10547"/>
    <w:rsid w:val="00E10570"/>
    <w:rsid w:val="00E1065A"/>
    <w:rsid w:val="00E1077D"/>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9AD"/>
    <w:rsid w:val="00E14B6F"/>
    <w:rsid w:val="00E14B7A"/>
    <w:rsid w:val="00E14D64"/>
    <w:rsid w:val="00E15155"/>
    <w:rsid w:val="00E151D2"/>
    <w:rsid w:val="00E152F3"/>
    <w:rsid w:val="00E157A7"/>
    <w:rsid w:val="00E15C20"/>
    <w:rsid w:val="00E15CF8"/>
    <w:rsid w:val="00E15CF9"/>
    <w:rsid w:val="00E16504"/>
    <w:rsid w:val="00E1660E"/>
    <w:rsid w:val="00E16DA2"/>
    <w:rsid w:val="00E16E4A"/>
    <w:rsid w:val="00E16ED1"/>
    <w:rsid w:val="00E16EE7"/>
    <w:rsid w:val="00E16FB7"/>
    <w:rsid w:val="00E17118"/>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46"/>
    <w:rsid w:val="00E24B70"/>
    <w:rsid w:val="00E25254"/>
    <w:rsid w:val="00E252DD"/>
    <w:rsid w:val="00E253F7"/>
    <w:rsid w:val="00E2550B"/>
    <w:rsid w:val="00E2564E"/>
    <w:rsid w:val="00E25871"/>
    <w:rsid w:val="00E25978"/>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837"/>
    <w:rsid w:val="00E3283B"/>
    <w:rsid w:val="00E32E29"/>
    <w:rsid w:val="00E33011"/>
    <w:rsid w:val="00E3331A"/>
    <w:rsid w:val="00E33446"/>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7C"/>
    <w:rsid w:val="00E36EC2"/>
    <w:rsid w:val="00E36F13"/>
    <w:rsid w:val="00E37355"/>
    <w:rsid w:val="00E37391"/>
    <w:rsid w:val="00E373F3"/>
    <w:rsid w:val="00E37407"/>
    <w:rsid w:val="00E37675"/>
    <w:rsid w:val="00E400B1"/>
    <w:rsid w:val="00E4077E"/>
    <w:rsid w:val="00E40789"/>
    <w:rsid w:val="00E409F2"/>
    <w:rsid w:val="00E40BCA"/>
    <w:rsid w:val="00E40EC5"/>
    <w:rsid w:val="00E40FFE"/>
    <w:rsid w:val="00E4106F"/>
    <w:rsid w:val="00E417D7"/>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C9F"/>
    <w:rsid w:val="00E43EFB"/>
    <w:rsid w:val="00E43FAA"/>
    <w:rsid w:val="00E440E9"/>
    <w:rsid w:val="00E44542"/>
    <w:rsid w:val="00E4464A"/>
    <w:rsid w:val="00E44664"/>
    <w:rsid w:val="00E447F8"/>
    <w:rsid w:val="00E44A64"/>
    <w:rsid w:val="00E45032"/>
    <w:rsid w:val="00E45234"/>
    <w:rsid w:val="00E453E7"/>
    <w:rsid w:val="00E45477"/>
    <w:rsid w:val="00E45F6E"/>
    <w:rsid w:val="00E45F72"/>
    <w:rsid w:val="00E46757"/>
    <w:rsid w:val="00E472AB"/>
    <w:rsid w:val="00E4760D"/>
    <w:rsid w:val="00E479BC"/>
    <w:rsid w:val="00E47A1B"/>
    <w:rsid w:val="00E47F30"/>
    <w:rsid w:val="00E50164"/>
    <w:rsid w:val="00E501C1"/>
    <w:rsid w:val="00E501D6"/>
    <w:rsid w:val="00E50736"/>
    <w:rsid w:val="00E50880"/>
    <w:rsid w:val="00E50910"/>
    <w:rsid w:val="00E509A3"/>
    <w:rsid w:val="00E50CB9"/>
    <w:rsid w:val="00E50D30"/>
    <w:rsid w:val="00E513BC"/>
    <w:rsid w:val="00E51539"/>
    <w:rsid w:val="00E517F0"/>
    <w:rsid w:val="00E518E0"/>
    <w:rsid w:val="00E52350"/>
    <w:rsid w:val="00E52BAA"/>
    <w:rsid w:val="00E52BE0"/>
    <w:rsid w:val="00E52D55"/>
    <w:rsid w:val="00E52E66"/>
    <w:rsid w:val="00E52F0E"/>
    <w:rsid w:val="00E533EB"/>
    <w:rsid w:val="00E535C5"/>
    <w:rsid w:val="00E535E2"/>
    <w:rsid w:val="00E53782"/>
    <w:rsid w:val="00E539CB"/>
    <w:rsid w:val="00E5417A"/>
    <w:rsid w:val="00E54E44"/>
    <w:rsid w:val="00E55362"/>
    <w:rsid w:val="00E55D8F"/>
    <w:rsid w:val="00E55E4F"/>
    <w:rsid w:val="00E55FA1"/>
    <w:rsid w:val="00E560CC"/>
    <w:rsid w:val="00E56226"/>
    <w:rsid w:val="00E563B6"/>
    <w:rsid w:val="00E567E8"/>
    <w:rsid w:val="00E56C36"/>
    <w:rsid w:val="00E576ED"/>
    <w:rsid w:val="00E57C2F"/>
    <w:rsid w:val="00E57FBA"/>
    <w:rsid w:val="00E603A7"/>
    <w:rsid w:val="00E6063C"/>
    <w:rsid w:val="00E60B02"/>
    <w:rsid w:val="00E61282"/>
    <w:rsid w:val="00E613D4"/>
    <w:rsid w:val="00E616D1"/>
    <w:rsid w:val="00E61791"/>
    <w:rsid w:val="00E619F7"/>
    <w:rsid w:val="00E61CA6"/>
    <w:rsid w:val="00E62075"/>
    <w:rsid w:val="00E620FE"/>
    <w:rsid w:val="00E62C8C"/>
    <w:rsid w:val="00E62E33"/>
    <w:rsid w:val="00E62FEB"/>
    <w:rsid w:val="00E63081"/>
    <w:rsid w:val="00E63121"/>
    <w:rsid w:val="00E6334D"/>
    <w:rsid w:val="00E63809"/>
    <w:rsid w:val="00E64099"/>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2139"/>
    <w:rsid w:val="00E828C2"/>
    <w:rsid w:val="00E829ED"/>
    <w:rsid w:val="00E83190"/>
    <w:rsid w:val="00E831C2"/>
    <w:rsid w:val="00E8370C"/>
    <w:rsid w:val="00E83973"/>
    <w:rsid w:val="00E839F1"/>
    <w:rsid w:val="00E83AEF"/>
    <w:rsid w:val="00E83DC8"/>
    <w:rsid w:val="00E840C6"/>
    <w:rsid w:val="00E8416D"/>
    <w:rsid w:val="00E845C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83A"/>
    <w:rsid w:val="00E878FD"/>
    <w:rsid w:val="00E87A74"/>
    <w:rsid w:val="00E87EEF"/>
    <w:rsid w:val="00E903C6"/>
    <w:rsid w:val="00E906C2"/>
    <w:rsid w:val="00E9074B"/>
    <w:rsid w:val="00E9094B"/>
    <w:rsid w:val="00E90C9C"/>
    <w:rsid w:val="00E90F7D"/>
    <w:rsid w:val="00E9103C"/>
    <w:rsid w:val="00E9141D"/>
    <w:rsid w:val="00E91656"/>
    <w:rsid w:val="00E91806"/>
    <w:rsid w:val="00E920DF"/>
    <w:rsid w:val="00E92123"/>
    <w:rsid w:val="00E922DD"/>
    <w:rsid w:val="00E9249D"/>
    <w:rsid w:val="00E92563"/>
    <w:rsid w:val="00E92A18"/>
    <w:rsid w:val="00E92EBE"/>
    <w:rsid w:val="00E931AE"/>
    <w:rsid w:val="00E933D0"/>
    <w:rsid w:val="00E933EF"/>
    <w:rsid w:val="00E93526"/>
    <w:rsid w:val="00E93BFB"/>
    <w:rsid w:val="00E94124"/>
    <w:rsid w:val="00E94248"/>
    <w:rsid w:val="00E9447C"/>
    <w:rsid w:val="00E9497F"/>
    <w:rsid w:val="00E94A60"/>
    <w:rsid w:val="00E94B34"/>
    <w:rsid w:val="00E94FE4"/>
    <w:rsid w:val="00E9503D"/>
    <w:rsid w:val="00E95099"/>
    <w:rsid w:val="00E95149"/>
    <w:rsid w:val="00E9544B"/>
    <w:rsid w:val="00E95510"/>
    <w:rsid w:val="00E9573D"/>
    <w:rsid w:val="00E959F7"/>
    <w:rsid w:val="00E95DA4"/>
    <w:rsid w:val="00E95E3B"/>
    <w:rsid w:val="00E95EDD"/>
    <w:rsid w:val="00E960FD"/>
    <w:rsid w:val="00E96416"/>
    <w:rsid w:val="00E9655B"/>
    <w:rsid w:val="00E966BC"/>
    <w:rsid w:val="00E96B63"/>
    <w:rsid w:val="00E96F0D"/>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FF"/>
    <w:rsid w:val="00EA3B15"/>
    <w:rsid w:val="00EA3BCC"/>
    <w:rsid w:val="00EA3BFA"/>
    <w:rsid w:val="00EA3F91"/>
    <w:rsid w:val="00EA42B7"/>
    <w:rsid w:val="00EA4BAB"/>
    <w:rsid w:val="00EA4E53"/>
    <w:rsid w:val="00EA4F0F"/>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15AD"/>
    <w:rsid w:val="00EB16E9"/>
    <w:rsid w:val="00EB1C48"/>
    <w:rsid w:val="00EB1CC0"/>
    <w:rsid w:val="00EB1F76"/>
    <w:rsid w:val="00EB2133"/>
    <w:rsid w:val="00EB22FB"/>
    <w:rsid w:val="00EB2396"/>
    <w:rsid w:val="00EB2462"/>
    <w:rsid w:val="00EB25CF"/>
    <w:rsid w:val="00EB298B"/>
    <w:rsid w:val="00EB2B65"/>
    <w:rsid w:val="00EB2D2D"/>
    <w:rsid w:val="00EB2DA8"/>
    <w:rsid w:val="00EB382A"/>
    <w:rsid w:val="00EB3BC4"/>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D6D"/>
    <w:rsid w:val="00EB6026"/>
    <w:rsid w:val="00EB60CE"/>
    <w:rsid w:val="00EB6102"/>
    <w:rsid w:val="00EB62B9"/>
    <w:rsid w:val="00EB6379"/>
    <w:rsid w:val="00EB6F97"/>
    <w:rsid w:val="00EB71CA"/>
    <w:rsid w:val="00EB74CB"/>
    <w:rsid w:val="00EB76E8"/>
    <w:rsid w:val="00EB77A0"/>
    <w:rsid w:val="00EB7B63"/>
    <w:rsid w:val="00EB7BE9"/>
    <w:rsid w:val="00EC038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567E"/>
    <w:rsid w:val="00EC5B96"/>
    <w:rsid w:val="00EC63DA"/>
    <w:rsid w:val="00EC64F5"/>
    <w:rsid w:val="00EC659D"/>
    <w:rsid w:val="00EC66A4"/>
    <w:rsid w:val="00EC66A8"/>
    <w:rsid w:val="00EC6EF9"/>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4106"/>
    <w:rsid w:val="00ED45C0"/>
    <w:rsid w:val="00ED4800"/>
    <w:rsid w:val="00ED50E0"/>
    <w:rsid w:val="00ED5150"/>
    <w:rsid w:val="00ED574A"/>
    <w:rsid w:val="00ED57FB"/>
    <w:rsid w:val="00ED62F9"/>
    <w:rsid w:val="00ED6C3D"/>
    <w:rsid w:val="00ED6E00"/>
    <w:rsid w:val="00ED7068"/>
    <w:rsid w:val="00ED7305"/>
    <w:rsid w:val="00ED7BC6"/>
    <w:rsid w:val="00ED7C29"/>
    <w:rsid w:val="00EE0BF9"/>
    <w:rsid w:val="00EE0C52"/>
    <w:rsid w:val="00EE0C8D"/>
    <w:rsid w:val="00EE0CCE"/>
    <w:rsid w:val="00EE1256"/>
    <w:rsid w:val="00EE165B"/>
    <w:rsid w:val="00EE1810"/>
    <w:rsid w:val="00EE1845"/>
    <w:rsid w:val="00EE19B0"/>
    <w:rsid w:val="00EE1C21"/>
    <w:rsid w:val="00EE1C51"/>
    <w:rsid w:val="00EE1EA7"/>
    <w:rsid w:val="00EE1EB2"/>
    <w:rsid w:val="00EE254E"/>
    <w:rsid w:val="00EE25A7"/>
    <w:rsid w:val="00EE2957"/>
    <w:rsid w:val="00EE2C0A"/>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CEB"/>
    <w:rsid w:val="00EE6D84"/>
    <w:rsid w:val="00EE6E77"/>
    <w:rsid w:val="00EE6EC3"/>
    <w:rsid w:val="00EE70ED"/>
    <w:rsid w:val="00EE736B"/>
    <w:rsid w:val="00EE7674"/>
    <w:rsid w:val="00EE7693"/>
    <w:rsid w:val="00EE78D1"/>
    <w:rsid w:val="00EE790D"/>
    <w:rsid w:val="00EE7E59"/>
    <w:rsid w:val="00EF025A"/>
    <w:rsid w:val="00EF0442"/>
    <w:rsid w:val="00EF05E5"/>
    <w:rsid w:val="00EF0687"/>
    <w:rsid w:val="00EF0834"/>
    <w:rsid w:val="00EF0857"/>
    <w:rsid w:val="00EF0A60"/>
    <w:rsid w:val="00EF0C41"/>
    <w:rsid w:val="00EF0DC2"/>
    <w:rsid w:val="00EF118B"/>
    <w:rsid w:val="00EF1465"/>
    <w:rsid w:val="00EF196C"/>
    <w:rsid w:val="00EF2140"/>
    <w:rsid w:val="00EF26AB"/>
    <w:rsid w:val="00EF2B27"/>
    <w:rsid w:val="00EF2D25"/>
    <w:rsid w:val="00EF2F6E"/>
    <w:rsid w:val="00EF3052"/>
    <w:rsid w:val="00EF33A5"/>
    <w:rsid w:val="00EF3A00"/>
    <w:rsid w:val="00EF3C90"/>
    <w:rsid w:val="00EF4844"/>
    <w:rsid w:val="00EF4863"/>
    <w:rsid w:val="00EF489F"/>
    <w:rsid w:val="00EF4C4F"/>
    <w:rsid w:val="00EF4C55"/>
    <w:rsid w:val="00EF4CBF"/>
    <w:rsid w:val="00EF51CE"/>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568"/>
    <w:rsid w:val="00F02F12"/>
    <w:rsid w:val="00F03041"/>
    <w:rsid w:val="00F03590"/>
    <w:rsid w:val="00F037EB"/>
    <w:rsid w:val="00F038B9"/>
    <w:rsid w:val="00F03946"/>
    <w:rsid w:val="00F03DC2"/>
    <w:rsid w:val="00F0426D"/>
    <w:rsid w:val="00F0436B"/>
    <w:rsid w:val="00F04B3A"/>
    <w:rsid w:val="00F0501F"/>
    <w:rsid w:val="00F0506C"/>
    <w:rsid w:val="00F057DB"/>
    <w:rsid w:val="00F05D56"/>
    <w:rsid w:val="00F0620E"/>
    <w:rsid w:val="00F06335"/>
    <w:rsid w:val="00F06876"/>
    <w:rsid w:val="00F06B03"/>
    <w:rsid w:val="00F06BD1"/>
    <w:rsid w:val="00F07120"/>
    <w:rsid w:val="00F07245"/>
    <w:rsid w:val="00F0759F"/>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71"/>
    <w:rsid w:val="00F12C5D"/>
    <w:rsid w:val="00F12C7B"/>
    <w:rsid w:val="00F13124"/>
    <w:rsid w:val="00F13417"/>
    <w:rsid w:val="00F13459"/>
    <w:rsid w:val="00F139C4"/>
    <w:rsid w:val="00F13AFF"/>
    <w:rsid w:val="00F13B5E"/>
    <w:rsid w:val="00F13EFE"/>
    <w:rsid w:val="00F13F97"/>
    <w:rsid w:val="00F13FFF"/>
    <w:rsid w:val="00F140E5"/>
    <w:rsid w:val="00F145C2"/>
    <w:rsid w:val="00F145D2"/>
    <w:rsid w:val="00F14935"/>
    <w:rsid w:val="00F14CDF"/>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309F"/>
    <w:rsid w:val="00F2321C"/>
    <w:rsid w:val="00F235C8"/>
    <w:rsid w:val="00F23772"/>
    <w:rsid w:val="00F23822"/>
    <w:rsid w:val="00F23C49"/>
    <w:rsid w:val="00F23FC0"/>
    <w:rsid w:val="00F24140"/>
    <w:rsid w:val="00F241B2"/>
    <w:rsid w:val="00F24609"/>
    <w:rsid w:val="00F24E1F"/>
    <w:rsid w:val="00F2523C"/>
    <w:rsid w:val="00F2571E"/>
    <w:rsid w:val="00F25920"/>
    <w:rsid w:val="00F25BAF"/>
    <w:rsid w:val="00F25D61"/>
    <w:rsid w:val="00F25DDB"/>
    <w:rsid w:val="00F260FF"/>
    <w:rsid w:val="00F2650F"/>
    <w:rsid w:val="00F26573"/>
    <w:rsid w:val="00F265F9"/>
    <w:rsid w:val="00F267B6"/>
    <w:rsid w:val="00F267F3"/>
    <w:rsid w:val="00F26B63"/>
    <w:rsid w:val="00F26C7A"/>
    <w:rsid w:val="00F27191"/>
    <w:rsid w:val="00F2719A"/>
    <w:rsid w:val="00F273FF"/>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E42"/>
    <w:rsid w:val="00F40003"/>
    <w:rsid w:val="00F400A0"/>
    <w:rsid w:val="00F4044E"/>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60D6"/>
    <w:rsid w:val="00F464F0"/>
    <w:rsid w:val="00F4667F"/>
    <w:rsid w:val="00F467BE"/>
    <w:rsid w:val="00F46AD6"/>
    <w:rsid w:val="00F46D64"/>
    <w:rsid w:val="00F47153"/>
    <w:rsid w:val="00F4721D"/>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89"/>
    <w:rsid w:val="00F61F15"/>
    <w:rsid w:val="00F61FCE"/>
    <w:rsid w:val="00F6216D"/>
    <w:rsid w:val="00F6239F"/>
    <w:rsid w:val="00F62857"/>
    <w:rsid w:val="00F62BE1"/>
    <w:rsid w:val="00F62CDC"/>
    <w:rsid w:val="00F62D7B"/>
    <w:rsid w:val="00F631E4"/>
    <w:rsid w:val="00F63264"/>
    <w:rsid w:val="00F63A74"/>
    <w:rsid w:val="00F63C42"/>
    <w:rsid w:val="00F63D25"/>
    <w:rsid w:val="00F64070"/>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C59"/>
    <w:rsid w:val="00F73C62"/>
    <w:rsid w:val="00F740AE"/>
    <w:rsid w:val="00F7411E"/>
    <w:rsid w:val="00F742B3"/>
    <w:rsid w:val="00F742D1"/>
    <w:rsid w:val="00F743E8"/>
    <w:rsid w:val="00F7456A"/>
    <w:rsid w:val="00F745DB"/>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CB1"/>
    <w:rsid w:val="00F76E32"/>
    <w:rsid w:val="00F76E60"/>
    <w:rsid w:val="00F7708B"/>
    <w:rsid w:val="00F77105"/>
    <w:rsid w:val="00F7711B"/>
    <w:rsid w:val="00F772BB"/>
    <w:rsid w:val="00F7771C"/>
    <w:rsid w:val="00F77936"/>
    <w:rsid w:val="00F77BAB"/>
    <w:rsid w:val="00F77D4C"/>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18E"/>
    <w:rsid w:val="00FA19DF"/>
    <w:rsid w:val="00FA1E0E"/>
    <w:rsid w:val="00FA2052"/>
    <w:rsid w:val="00FA20C6"/>
    <w:rsid w:val="00FA21F9"/>
    <w:rsid w:val="00FA256B"/>
    <w:rsid w:val="00FA2C3E"/>
    <w:rsid w:val="00FA2F3E"/>
    <w:rsid w:val="00FA3918"/>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307"/>
    <w:rsid w:val="00FB1402"/>
    <w:rsid w:val="00FB1530"/>
    <w:rsid w:val="00FB1558"/>
    <w:rsid w:val="00FB1610"/>
    <w:rsid w:val="00FB1A68"/>
    <w:rsid w:val="00FB1BC9"/>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850"/>
    <w:rsid w:val="00FB5917"/>
    <w:rsid w:val="00FB594E"/>
    <w:rsid w:val="00FB59E9"/>
    <w:rsid w:val="00FB5DE4"/>
    <w:rsid w:val="00FB604A"/>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10E2"/>
    <w:rsid w:val="00FC1268"/>
    <w:rsid w:val="00FC135F"/>
    <w:rsid w:val="00FC17DB"/>
    <w:rsid w:val="00FC1A73"/>
    <w:rsid w:val="00FC1E69"/>
    <w:rsid w:val="00FC2069"/>
    <w:rsid w:val="00FC2393"/>
    <w:rsid w:val="00FC2919"/>
    <w:rsid w:val="00FC2985"/>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251"/>
    <w:rsid w:val="00FC6467"/>
    <w:rsid w:val="00FC6943"/>
    <w:rsid w:val="00FC6C67"/>
    <w:rsid w:val="00FC6F3B"/>
    <w:rsid w:val="00FC7262"/>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2AE"/>
    <w:rsid w:val="00FD5425"/>
    <w:rsid w:val="00FD550D"/>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179"/>
    <w:rsid w:val="00FD7290"/>
    <w:rsid w:val="00FD733D"/>
    <w:rsid w:val="00FD755B"/>
    <w:rsid w:val="00FD762B"/>
    <w:rsid w:val="00FD7892"/>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45B"/>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34B3"/>
    <w:rsid w:val="00FF3746"/>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DD4"/>
    <w:rsid w:val="0DB23944"/>
    <w:rsid w:val="32237F93"/>
    <w:rsid w:val="355C0DD3"/>
    <w:rsid w:val="380AF460"/>
    <w:rsid w:val="38E25D30"/>
    <w:rsid w:val="67E12F99"/>
    <w:rsid w:val="7AB4F64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9FFED94"/>
  <w15:docId w15:val="{1E42B907-3248-4007-A91C-DD932AE9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1374E"/>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6"/>
      </w:numPr>
      <w:tabs>
        <w:tab w:val="clear" w:pos="851"/>
      </w:tabs>
      <w:spacing w:before="360" w:after="240" w:line="240" w:lineRule="auto"/>
      <w:jc w:val="left"/>
      <w:outlineLvl w:val="0"/>
    </w:pPr>
    <w:rPr>
      <w:b/>
      <w:kern w:val="28"/>
      <w:sz w:val="26"/>
      <w:szCs w:val="20"/>
      <w:lang w:eastAsia="de-DE"/>
    </w:rPr>
  </w:style>
  <w:style w:type="paragraph" w:styleId="berschrift2">
    <w:name w:val="heading 2"/>
    <w:basedOn w:val="berschrift1"/>
    <w:next w:val="Standard"/>
    <w:link w:val="berschrift2Zchn"/>
    <w:qFormat/>
    <w:rsid w:val="00975D4A"/>
    <w:pPr>
      <w:pageBreakBefore w:val="0"/>
      <w:numPr>
        <w:ilvl w:val="1"/>
      </w:numPr>
      <w:outlineLvl w:val="1"/>
    </w:pPr>
  </w:style>
  <w:style w:type="paragraph" w:styleId="berschrift3">
    <w:name w:val="heading 3"/>
    <w:basedOn w:val="berschrift2"/>
    <w:next w:val="Standard"/>
    <w:link w:val="berschrift3Zchn"/>
    <w:qFormat/>
    <w:rsid w:val="00975D4A"/>
    <w:pPr>
      <w:numPr>
        <w:ilvl w:val="2"/>
      </w:numPr>
      <w:outlineLvl w:val="2"/>
    </w:pPr>
    <w:rPr>
      <w:sz w:val="22"/>
    </w:rPr>
  </w:style>
  <w:style w:type="paragraph" w:styleId="berschrift4">
    <w:name w:val="heading 4"/>
    <w:basedOn w:val="berschrift3"/>
    <w:next w:val="Standard"/>
    <w:qFormat/>
    <w:rsid w:val="00D07B47"/>
    <w:pPr>
      <w:numPr>
        <w:ilvl w:val="3"/>
      </w:numPr>
      <w:outlineLvl w:val="3"/>
    </w:pPr>
  </w:style>
  <w:style w:type="paragraph" w:styleId="berschrift5">
    <w:name w:val="heading 5"/>
    <w:basedOn w:val="Standard"/>
    <w:next w:val="Standard"/>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uiPriority w:val="35"/>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berschriftohneNummerierung">
    <w:name w:val="Überschrift ohne Nummerieru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1"/>
      </w:numPr>
      <w:tabs>
        <w:tab w:val="clear" w:pos="851"/>
        <w:tab w:val="left" w:pos="567"/>
      </w:tabs>
      <w:spacing w:line="280" w:lineRule="exact"/>
    </w:pPr>
    <w:rPr>
      <w:szCs w:val="20"/>
      <w:lang w:eastAsia="de-DE"/>
    </w:rPr>
  </w:style>
  <w:style w:type="paragraph" w:customStyle="1" w:styleId="BeschriftungTabelle">
    <w:name w:val="Beschriftung Tabelle"/>
    <w:basedOn w:val="Beschriftung"/>
    <w:rsid w:val="00975D4A"/>
    <w:pPr>
      <w:spacing w:after="120"/>
    </w:pPr>
  </w:style>
  <w:style w:type="paragraph" w:customStyle="1" w:styleId="Tabellenberschrift">
    <w:name w:val="Tabellenüberschrift"/>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Standard"/>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Standard"/>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2"/>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5"/>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Standard"/>
    <w:next w:val="Standard"/>
    <w:rsid w:val="0021653C"/>
    <w:pPr>
      <w:tabs>
        <w:tab w:val="clear" w:pos="851"/>
      </w:tabs>
      <w:spacing w:line="240" w:lineRule="auto"/>
      <w:jc w:val="center"/>
    </w:pPr>
    <w:rPr>
      <w:szCs w:val="20"/>
      <w:lang w:eastAsia="de-DE"/>
    </w:rPr>
  </w:style>
  <w:style w:type="character" w:styleId="Hervorhebung">
    <w:name w:val="Emphasis"/>
    <w:basedOn w:val="Absatz-Standardschriftart"/>
    <w:uiPriority w:val="20"/>
    <w:qFormat/>
    <w:rsid w:val="000D0889"/>
    <w:rPr>
      <w:i/>
      <w:iCs/>
    </w:rPr>
  </w:style>
  <w:style w:type="character" w:customStyle="1" w:styleId="TextkrperZchn">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7C20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C2069"/>
    <w:rPr>
      <w:rFonts w:ascii="Tahoma" w:hAnsi="Tahoma" w:cs="Tahoma"/>
      <w:sz w:val="16"/>
      <w:szCs w:val="16"/>
      <w:lang w:eastAsia="en-US"/>
    </w:rPr>
  </w:style>
  <w:style w:type="paragraph" w:styleId="Listenabsatz">
    <w:name w:val="List Paragraph"/>
    <w:basedOn w:val="Standard"/>
    <w:uiPriority w:val="34"/>
    <w:qFormat/>
    <w:rsid w:val="00C75E33"/>
    <w:pPr>
      <w:ind w:left="720"/>
      <w:contextualSpacing/>
    </w:pPr>
  </w:style>
  <w:style w:type="table" w:styleId="HelleListe-Akzent5">
    <w:name w:val="Light List Accent 5"/>
    <w:basedOn w:val="NormaleTabelle"/>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Fett">
    <w:name w:val="Strong"/>
    <w:basedOn w:val="Absatz-Standardschriftart"/>
    <w:uiPriority w:val="22"/>
    <w:qFormat/>
    <w:rsid w:val="00E33AC5"/>
    <w:rPr>
      <w:b/>
      <w:bCs/>
    </w:rPr>
  </w:style>
  <w:style w:type="character" w:customStyle="1" w:styleId="st">
    <w:name w:val="st"/>
    <w:basedOn w:val="Absatz-Standardschriftart"/>
    <w:rsid w:val="00334A46"/>
  </w:style>
  <w:style w:type="character" w:customStyle="1" w:styleId="tgc">
    <w:name w:val="_tgc"/>
    <w:basedOn w:val="Absatz-Standardschriftart"/>
    <w:rsid w:val="00334A46"/>
  </w:style>
  <w:style w:type="paragraph" w:customStyle="1" w:styleId="paragraphstyle">
    <w:name w:val="paragraph_style"/>
    <w:basedOn w:val="Standard"/>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Absatz-Standardschriftart"/>
    <w:rsid w:val="00810280"/>
  </w:style>
  <w:style w:type="character" w:customStyle="1" w:styleId="highlight">
    <w:name w:val="highlight"/>
    <w:basedOn w:val="Absatz-Standardschriftart"/>
    <w:rsid w:val="003978B6"/>
  </w:style>
  <w:style w:type="character" w:styleId="BesuchterLink">
    <w:name w:val="FollowedHyperlink"/>
    <w:basedOn w:val="Absatz-Standardschriftart"/>
    <w:rsid w:val="00C259AC"/>
    <w:rPr>
      <w:color w:val="800080" w:themeColor="followedHyperlink"/>
      <w:u w:val="single"/>
    </w:rPr>
  </w:style>
  <w:style w:type="paragraph" w:styleId="Untertitel">
    <w:name w:val="Subtitle"/>
    <w:basedOn w:val="Standard"/>
    <w:next w:val="Standard"/>
    <w:link w:val="UntertitelZchn"/>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057B0"/>
    <w:rPr>
      <w:rFonts w:asciiTheme="majorHAnsi" w:eastAsiaTheme="majorEastAsia" w:hAnsiTheme="majorHAnsi" w:cstheme="majorBidi"/>
      <w:i/>
      <w:iCs/>
      <w:color w:val="4F81BD" w:themeColor="accent1"/>
      <w:spacing w:val="15"/>
      <w:sz w:val="24"/>
      <w:szCs w:val="24"/>
      <w:lang w:eastAsia="en-US"/>
    </w:rPr>
  </w:style>
  <w:style w:type="paragraph" w:styleId="KeinLeerraum">
    <w:name w:val="No Spacing"/>
    <w:uiPriority w:val="1"/>
    <w:qFormat/>
    <w:rsid w:val="00CF3B86"/>
    <w:pPr>
      <w:tabs>
        <w:tab w:val="left" w:pos="851"/>
      </w:tabs>
      <w:jc w:val="both"/>
    </w:pPr>
    <w:rPr>
      <w:rFonts w:ascii="Arial" w:hAnsi="Arial"/>
      <w:sz w:val="22"/>
      <w:szCs w:val="24"/>
      <w:lang w:eastAsia="en-US"/>
    </w:rPr>
  </w:style>
  <w:style w:type="table" w:styleId="Tabelle3D-Effekt3">
    <w:name w:val="Table 3D effects 3"/>
    <w:basedOn w:val="NormaleTabelle"/>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2">
    <w:name w:val="Table Simple 2"/>
    <w:basedOn w:val="NormaleTabelle"/>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Zeilennummer">
    <w:name w:val="line number"/>
    <w:basedOn w:val="Absatz-Standardschriftart"/>
    <w:rsid w:val="00543975"/>
  </w:style>
  <w:style w:type="paragraph" w:styleId="Kommentartext">
    <w:name w:val="annotation text"/>
    <w:basedOn w:val="Standard"/>
    <w:link w:val="KommentartextZchn"/>
    <w:rsid w:val="007C793E"/>
    <w:pPr>
      <w:spacing w:line="240" w:lineRule="auto"/>
    </w:pPr>
    <w:rPr>
      <w:sz w:val="20"/>
      <w:szCs w:val="20"/>
    </w:rPr>
  </w:style>
  <w:style w:type="character" w:customStyle="1" w:styleId="KommentartextZchn">
    <w:name w:val="Kommentartext Zchn"/>
    <w:basedOn w:val="Absatz-Standardschriftart"/>
    <w:link w:val="Kommentartext"/>
    <w:rsid w:val="007C793E"/>
    <w:rPr>
      <w:rFonts w:ascii="Arial" w:hAnsi="Arial"/>
      <w:lang w:eastAsia="en-US"/>
    </w:rPr>
  </w:style>
  <w:style w:type="character" w:customStyle="1" w:styleId="articlebody">
    <w:name w:val="articlebody"/>
    <w:basedOn w:val="Absatz-Standardschriftart"/>
    <w:rsid w:val="00E800E9"/>
  </w:style>
  <w:style w:type="paragraph" w:styleId="StandardWeb">
    <w:name w:val="Normal (Web)"/>
    <w:basedOn w:val="Standard"/>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berschrift2Zchn">
    <w:name w:val="Überschrift 2 Zchn"/>
    <w:basedOn w:val="Absatz-Standardschriftart"/>
    <w:link w:val="berschrift2"/>
    <w:rsid w:val="00352C70"/>
    <w:rPr>
      <w:rFonts w:ascii="Arial" w:hAnsi="Arial"/>
      <w:b/>
      <w:kern w:val="28"/>
      <w:sz w:val="26"/>
      <w:lang w:eastAsia="de-DE"/>
    </w:rPr>
  </w:style>
  <w:style w:type="character" w:customStyle="1" w:styleId="berschrift3Zchn">
    <w:name w:val="Überschrift 3 Zchn"/>
    <w:basedOn w:val="Absatz-Standardschriftart"/>
    <w:link w:val="berschrift3"/>
    <w:rsid w:val="00352C70"/>
    <w:rPr>
      <w:rFonts w:ascii="Arial" w:hAnsi="Arial"/>
      <w:b/>
      <w:kern w:val="28"/>
      <w:sz w:val="22"/>
      <w:lang w:eastAsia="de-DE"/>
    </w:rPr>
  </w:style>
  <w:style w:type="character" w:styleId="NichtaufgelsteErwhnung">
    <w:name w:val="Unresolved Mention"/>
    <w:basedOn w:val="Absatz-Standardschriftart"/>
    <w:uiPriority w:val="99"/>
    <w:semiHidden/>
    <w:unhideWhenUsed/>
    <w:rsid w:val="00486DD4"/>
    <w:rPr>
      <w:color w:val="605E5C"/>
      <w:shd w:val="clear" w:color="auto" w:fill="E1DFDD"/>
    </w:rPr>
  </w:style>
  <w:style w:type="table" w:styleId="TabelleSpezial2">
    <w:name w:val="Table Subtle 2"/>
    <w:basedOn w:val="NormaleTabelle"/>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itternetztabelle2Akzent1">
    <w:name w:val="Grid Table 2 Accent 1"/>
    <w:basedOn w:val="NormaleTabelle"/>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7farbig">
    <w:name w:val="Grid Table 7 Colorful"/>
    <w:basedOn w:val="NormaleTabelle"/>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3Akzent2">
    <w:name w:val="List Table 3 Accent 2"/>
    <w:basedOn w:val="NormaleTabelle"/>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1">
    <w:name w:val="List Table 3 Accent 1"/>
    <w:basedOn w:val="NormaleTabelle"/>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5dunkel">
    <w:name w:val="List Table 5 Dark"/>
    <w:basedOn w:val="NormaleTabelle"/>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unkleListe-Akzent6">
    <w:name w:val="Dark List Accent 6"/>
    <w:basedOn w:val="NormaleTabelle"/>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berschrift1Zchn">
    <w:name w:val="Überschrift 1 Zchn"/>
    <w:basedOn w:val="Absatz-Standardschriftart"/>
    <w:link w:val="berschrift1"/>
    <w:uiPriority w:val="9"/>
    <w:rsid w:val="00214A4B"/>
    <w:rPr>
      <w:rFonts w:ascii="Arial" w:hAnsi="Arial"/>
      <w:b/>
      <w:kern w:val="28"/>
      <w:sz w:val="26"/>
      <w:lang w:eastAsia="de-DE"/>
    </w:rPr>
  </w:style>
  <w:style w:type="paragraph" w:styleId="Literaturverzeichnis">
    <w:name w:val="Bibliography"/>
    <w:basedOn w:val="Standard"/>
    <w:next w:val="Standard"/>
    <w:uiPriority w:val="37"/>
    <w:unhideWhenUsed/>
    <w:rsid w:val="00214A4B"/>
  </w:style>
  <w:style w:type="character" w:styleId="Kommentarzeichen">
    <w:name w:val="annotation reference"/>
    <w:basedOn w:val="Absatz-Standardschriftart"/>
    <w:semiHidden/>
    <w:unhideWhenUsed/>
    <w:rsid w:val="00EE1810"/>
    <w:rPr>
      <w:sz w:val="16"/>
      <w:szCs w:val="16"/>
    </w:rPr>
  </w:style>
  <w:style w:type="paragraph" w:styleId="Kommentarthema">
    <w:name w:val="annotation subject"/>
    <w:basedOn w:val="Kommentartext"/>
    <w:next w:val="Kommentartext"/>
    <w:link w:val="KommentarthemaZchn"/>
    <w:semiHidden/>
    <w:unhideWhenUsed/>
    <w:rsid w:val="00EE1810"/>
    <w:rPr>
      <w:b/>
      <w:bCs/>
    </w:rPr>
  </w:style>
  <w:style w:type="character" w:customStyle="1" w:styleId="KommentarthemaZchn">
    <w:name w:val="Kommentarthema Zchn"/>
    <w:basedOn w:val="KommentartextZchn"/>
    <w:link w:val="Kommentarthema"/>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berarbeitung">
    <w:name w:val="Revision"/>
    <w:hidden/>
    <w:uiPriority w:val="99"/>
    <w:semiHidden/>
    <w:rsid w:val="009F1EA1"/>
    <w:rPr>
      <w:rFonts w:ascii="Arial" w:hAnsi="Arial"/>
      <w:sz w:val="22"/>
      <w:szCs w:val="24"/>
      <w:lang w:eastAsia="en-US"/>
    </w:rPr>
  </w:style>
  <w:style w:type="table" w:styleId="EinfacheTabelle2">
    <w:name w:val="Plain Table 2"/>
    <w:basedOn w:val="NormaleTabelle"/>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bsatz-Standardschriftart"/>
    <w:rsid w:val="002D4F95"/>
    <w:rPr>
      <w:rFonts w:ascii="ArialMT" w:hAnsi="ArialMT" w:hint="default"/>
      <w:b w:val="0"/>
      <w:bCs w:val="0"/>
      <w:i w:val="0"/>
      <w:iCs w:val="0"/>
      <w:color w:val="FF0000"/>
      <w:sz w:val="22"/>
      <w:szCs w:val="22"/>
    </w:rPr>
  </w:style>
  <w:style w:type="character" w:customStyle="1" w:styleId="hvr">
    <w:name w:val="hvr"/>
    <w:basedOn w:val="Absatz-Standardschriftart"/>
    <w:rsid w:val="00501511"/>
  </w:style>
  <w:style w:type="character" w:customStyle="1" w:styleId="illustration">
    <w:name w:val="illustration"/>
    <w:basedOn w:val="Absatz-Standardschriftart"/>
    <w:rsid w:val="00501511"/>
  </w:style>
  <w:style w:type="table" w:styleId="Gitternetztabelle6farbig">
    <w:name w:val="Grid Table 6 Colorful"/>
    <w:basedOn w:val="NormaleTabelle"/>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NormaleTabelle"/>
    <w:next w:val="MittlereSchattierung1-Akz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infacheTabelle1">
    <w:name w:val="Plain Table 1"/>
    <w:basedOn w:val="NormaleTabelle"/>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Schattierung2-Akzent2">
    <w:name w:val="Medium Shading 2 Accent 2"/>
    <w:basedOn w:val="NormaleTabelle"/>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ntabelle3">
    <w:name w:val="List Table 3"/>
    <w:basedOn w:val="NormaleTabelle"/>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Standard"/>
    <w:next w:val="Standard"/>
    <w:autoRedefine/>
    <w:semiHidden/>
    <w:unhideWhenUsed/>
    <w:rsid w:val="006A13F2"/>
    <w:pPr>
      <w:tabs>
        <w:tab w:val="clear" w:pos="851"/>
      </w:tabs>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edents.fhnw.ch" TargetMode="External"/><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4.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5.xml><?xml version="1.0" encoding="utf-8"?>
<ds:datastoreItem xmlns:ds="http://schemas.openxmlformats.org/officeDocument/2006/customXml" ds:itemID="{B75FBABD-7688-4BF1-81CE-2D76B251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Template>
  <TotalTime>0</TotalTime>
  <Pages>8</Pages>
  <Words>289</Words>
  <Characters>2335</Characters>
  <Application>Microsoft Office Word</Application>
  <DocSecurity>0</DocSecurity>
  <Lines>19</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Franck Polin</dc:creator>
  <cp:keywords/>
  <dc:description/>
  <cp:lastModifiedBy>simon drabert</cp:lastModifiedBy>
  <cp:revision>1861</cp:revision>
  <cp:lastPrinted>2019-10-24T20:36:00Z</cp:lastPrinted>
  <dcterms:created xsi:type="dcterms:W3CDTF">2019-06-20T12:34:00Z</dcterms:created>
  <dcterms:modified xsi:type="dcterms:W3CDTF">2019-11-11T21:10:00Z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