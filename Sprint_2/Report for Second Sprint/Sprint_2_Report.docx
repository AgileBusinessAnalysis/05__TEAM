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F50FD" w14:textId="1F71A150" w:rsidR="00661BA3" w:rsidRPr="00014AA4" w:rsidRDefault="008F334E" w:rsidP="004A469E">
      <w:pPr>
        <w:keepNext/>
        <w:jc w:val="left"/>
        <w:rPr>
          <w:b/>
          <w:sz w:val="40"/>
          <w:szCs w:val="40"/>
          <w:lang w:val="en-US"/>
        </w:rPr>
      </w:pPr>
      <w:bookmarkStart w:id="0" w:name="_GoBack"/>
      <w:bookmarkEnd w:id="0"/>
      <w:r w:rsidRPr="00014AA4">
        <w:rPr>
          <w:b/>
          <w:sz w:val="40"/>
          <w:szCs w:val="40"/>
          <w:lang w:val="en-US"/>
        </w:rPr>
        <w:t xml:space="preserve">Agile Business </w:t>
      </w:r>
      <w:r w:rsidR="00014AA4" w:rsidRPr="00014AA4">
        <w:rPr>
          <w:b/>
          <w:sz w:val="40"/>
          <w:szCs w:val="40"/>
          <w:lang w:val="en-US"/>
        </w:rPr>
        <w:t>Analysis</w:t>
      </w:r>
    </w:p>
    <w:p w14:paraId="09C456FD" w14:textId="0EC778EF" w:rsidR="00A75B71" w:rsidRPr="00014AA4" w:rsidRDefault="6EDA0F41" w:rsidP="6EDA0F41">
      <w:pPr>
        <w:keepNext/>
        <w:jc w:val="left"/>
        <w:rPr>
          <w:b/>
          <w:bCs/>
          <w:i/>
          <w:iCs/>
          <w:color w:val="404040" w:themeColor="text1" w:themeTint="BF"/>
          <w:sz w:val="36"/>
          <w:szCs w:val="36"/>
          <w:lang w:val="en-US"/>
        </w:rPr>
      </w:pPr>
      <w:r w:rsidRPr="6EDA0F41">
        <w:rPr>
          <w:b/>
          <w:bCs/>
          <w:i/>
          <w:iCs/>
          <w:color w:val="404040" w:themeColor="text1" w:themeTint="BF"/>
          <w:sz w:val="36"/>
          <w:szCs w:val="36"/>
          <w:lang w:val="en-US"/>
        </w:rPr>
        <w:t xml:space="preserve">Report for Sprint 2 </w:t>
      </w:r>
    </w:p>
    <w:p w14:paraId="49948993" w14:textId="77777777" w:rsidR="00A75B71" w:rsidRPr="00014AA4" w:rsidRDefault="00A75B71" w:rsidP="004A469E">
      <w:pPr>
        <w:keepNext/>
        <w:jc w:val="left"/>
        <w:rPr>
          <w:b/>
          <w:i/>
          <w:color w:val="404040" w:themeColor="text1" w:themeTint="BF"/>
          <w:sz w:val="36"/>
          <w:szCs w:val="36"/>
          <w:lang w:val="en-US"/>
        </w:rPr>
      </w:pPr>
    </w:p>
    <w:p w14:paraId="726A14DD" w14:textId="08ED7680" w:rsidR="00014EAE" w:rsidRPr="00014AA4" w:rsidRDefault="00014EAE" w:rsidP="00014EAE">
      <w:pPr>
        <w:keepNext/>
        <w:jc w:val="left"/>
        <w:rPr>
          <w:lang w:val="en-US"/>
        </w:rPr>
      </w:pPr>
    </w:p>
    <w:p w14:paraId="1EA45114" w14:textId="20C72344" w:rsidR="007C3163" w:rsidRPr="00014AA4" w:rsidRDefault="007C3163" w:rsidP="00DC2A04">
      <w:pPr>
        <w:rPr>
          <w:lang w:val="en-US"/>
        </w:rPr>
      </w:pPr>
    </w:p>
    <w:p w14:paraId="49A4F37C" w14:textId="77777777" w:rsidR="002C6C41" w:rsidRPr="00014AA4" w:rsidRDefault="002C6C41" w:rsidP="00DC2A04">
      <w:pPr>
        <w:rPr>
          <w:lang w:val="en-US"/>
        </w:rPr>
      </w:pPr>
    </w:p>
    <w:p w14:paraId="06FFDB05" w14:textId="77777777" w:rsidR="0023458A" w:rsidRPr="00A04505" w:rsidRDefault="0023458A" w:rsidP="001B5CE8">
      <w:pPr>
        <w:tabs>
          <w:tab w:val="clear" w:pos="851"/>
          <w:tab w:val="left" w:pos="2835"/>
        </w:tabs>
        <w:jc w:val="left"/>
        <w:rPr>
          <w:b/>
          <w:sz w:val="32"/>
          <w:szCs w:val="32"/>
          <w:lang w:val="en-US"/>
        </w:rPr>
      </w:pPr>
    </w:p>
    <w:p w14:paraId="091E345D" w14:textId="77777777" w:rsidR="009B05BC" w:rsidRPr="0060170F" w:rsidRDefault="009B05BC" w:rsidP="009B05BC">
      <w:pPr>
        <w:tabs>
          <w:tab w:val="clear" w:pos="851"/>
          <w:tab w:val="left" w:pos="2835"/>
        </w:tabs>
        <w:ind w:left="2835" w:hanging="2835"/>
        <w:rPr>
          <w:sz w:val="28"/>
          <w:szCs w:val="28"/>
          <w:lang w:val="en-GB"/>
        </w:rPr>
      </w:pPr>
      <w:r w:rsidRPr="0060170F">
        <w:rPr>
          <w:sz w:val="28"/>
          <w:szCs w:val="28"/>
          <w:lang w:val="en-GB"/>
        </w:rPr>
        <w:t>Organization:</w:t>
      </w:r>
      <w:r w:rsidRPr="0060170F">
        <w:rPr>
          <w:sz w:val="28"/>
          <w:szCs w:val="28"/>
          <w:lang w:val="en-GB"/>
        </w:rPr>
        <w:tab/>
        <w:t xml:space="preserve">University of Applied Sciences and Arts Northwestern Switzerland </w:t>
      </w:r>
    </w:p>
    <w:p w14:paraId="66CB9426" w14:textId="27E8D8A1" w:rsidR="009B4086" w:rsidRPr="0060170F" w:rsidRDefault="000D0889" w:rsidP="000C3371">
      <w:pPr>
        <w:tabs>
          <w:tab w:val="clear" w:pos="851"/>
          <w:tab w:val="left" w:pos="2835"/>
        </w:tabs>
        <w:ind w:left="2835" w:hanging="2835"/>
        <w:jc w:val="left"/>
        <w:rPr>
          <w:sz w:val="28"/>
          <w:szCs w:val="28"/>
          <w:lang w:val="en-GB"/>
        </w:rPr>
      </w:pPr>
      <w:r w:rsidRPr="0060170F">
        <w:rPr>
          <w:sz w:val="28"/>
          <w:szCs w:val="28"/>
          <w:lang w:val="en-GB"/>
        </w:rPr>
        <w:t>Author</w:t>
      </w:r>
      <w:r w:rsidR="00C61D9F" w:rsidRPr="0060170F">
        <w:rPr>
          <w:sz w:val="28"/>
          <w:szCs w:val="28"/>
          <w:lang w:val="en-GB"/>
        </w:rPr>
        <w:t>s</w:t>
      </w:r>
      <w:r w:rsidR="00DC2A04" w:rsidRPr="0060170F">
        <w:rPr>
          <w:sz w:val="28"/>
          <w:szCs w:val="28"/>
          <w:lang w:val="en-GB"/>
        </w:rPr>
        <w:t xml:space="preserve">: </w:t>
      </w:r>
      <w:r w:rsidR="00DC2A04" w:rsidRPr="0060170F">
        <w:rPr>
          <w:sz w:val="28"/>
          <w:szCs w:val="28"/>
          <w:lang w:val="en-GB"/>
        </w:rPr>
        <w:tab/>
      </w:r>
      <w:r w:rsidR="00C61D9F" w:rsidRPr="0060170F">
        <w:rPr>
          <w:sz w:val="28"/>
          <w:szCs w:val="28"/>
          <w:lang w:val="en-GB"/>
        </w:rPr>
        <w:t>Simon D</w:t>
      </w:r>
      <w:r w:rsidR="00E252DD" w:rsidRPr="0060170F">
        <w:rPr>
          <w:sz w:val="28"/>
          <w:szCs w:val="28"/>
          <w:lang w:val="en-GB"/>
        </w:rPr>
        <w:t>rabert</w:t>
      </w:r>
      <w:r w:rsidR="000468E1">
        <w:rPr>
          <w:sz w:val="28"/>
          <w:szCs w:val="28"/>
          <w:lang w:val="en-GB"/>
        </w:rPr>
        <w:t>, Franck Polin, Celia Schmid,</w:t>
      </w:r>
      <w:r w:rsidR="00814AE0">
        <w:rPr>
          <w:sz w:val="28"/>
          <w:szCs w:val="28"/>
          <w:lang w:val="en-GB"/>
        </w:rPr>
        <w:br/>
      </w:r>
      <w:r w:rsidR="000468E1">
        <w:rPr>
          <w:sz w:val="28"/>
          <w:szCs w:val="28"/>
          <w:lang w:val="en-GB"/>
        </w:rPr>
        <w:t>Christopher Vo</w:t>
      </w:r>
      <w:r w:rsidR="00C064B9">
        <w:rPr>
          <w:sz w:val="28"/>
          <w:szCs w:val="28"/>
          <w:lang w:val="en-GB"/>
        </w:rPr>
        <w:t>ge</w:t>
      </w:r>
      <w:r w:rsidR="000468E1">
        <w:rPr>
          <w:sz w:val="28"/>
          <w:szCs w:val="28"/>
          <w:lang w:val="en-GB"/>
        </w:rPr>
        <w:t>l</w:t>
      </w:r>
    </w:p>
    <w:p w14:paraId="3EC78774" w14:textId="77777777" w:rsidR="00694B7C" w:rsidRDefault="00694B7C" w:rsidP="00696A18">
      <w:pPr>
        <w:tabs>
          <w:tab w:val="clear" w:pos="851"/>
          <w:tab w:val="left" w:pos="2835"/>
        </w:tabs>
        <w:rPr>
          <w:sz w:val="28"/>
          <w:szCs w:val="28"/>
          <w:lang w:val="en-GB"/>
        </w:rPr>
      </w:pPr>
    </w:p>
    <w:p w14:paraId="2AFF50C5" w14:textId="1B2ABAE6" w:rsidR="00DC2A04" w:rsidRPr="0060170F" w:rsidRDefault="000D0889" w:rsidP="6EDA0F41">
      <w:pPr>
        <w:tabs>
          <w:tab w:val="clear" w:pos="851"/>
          <w:tab w:val="left" w:pos="2835"/>
        </w:tabs>
        <w:rPr>
          <w:sz w:val="28"/>
          <w:szCs w:val="28"/>
          <w:lang w:val="en-GB"/>
        </w:rPr>
      </w:pPr>
      <w:r w:rsidRPr="0060170F">
        <w:rPr>
          <w:sz w:val="28"/>
          <w:szCs w:val="28"/>
          <w:lang w:val="en-GB"/>
        </w:rPr>
        <w:t>Place</w:t>
      </w:r>
      <w:r w:rsidR="00DC2A04" w:rsidRPr="0060170F">
        <w:rPr>
          <w:sz w:val="28"/>
          <w:szCs w:val="28"/>
          <w:lang w:val="en-GB"/>
        </w:rPr>
        <w:t xml:space="preserve">, </w:t>
      </w:r>
      <w:r w:rsidRPr="0060170F">
        <w:rPr>
          <w:sz w:val="28"/>
          <w:szCs w:val="28"/>
          <w:lang w:val="en-GB"/>
        </w:rPr>
        <w:t>Date</w:t>
      </w:r>
      <w:r w:rsidR="00DC2A04" w:rsidRPr="0060170F">
        <w:rPr>
          <w:sz w:val="28"/>
          <w:szCs w:val="28"/>
          <w:lang w:val="en-GB"/>
        </w:rPr>
        <w:t xml:space="preserve">: </w:t>
      </w:r>
      <w:r w:rsidR="00DC2A04" w:rsidRPr="0060170F">
        <w:rPr>
          <w:sz w:val="28"/>
          <w:szCs w:val="28"/>
          <w:lang w:val="en-GB"/>
        </w:rPr>
        <w:tab/>
      </w:r>
      <w:r w:rsidR="00893922" w:rsidRPr="0060170F">
        <w:rPr>
          <w:sz w:val="28"/>
          <w:szCs w:val="28"/>
          <w:lang w:val="en-GB"/>
        </w:rPr>
        <w:t>Olten</w:t>
      </w:r>
      <w:r w:rsidR="00DC2A04" w:rsidRPr="0060170F">
        <w:rPr>
          <w:sz w:val="28"/>
          <w:szCs w:val="28"/>
          <w:lang w:val="en-GB"/>
        </w:rPr>
        <w:t>,</w:t>
      </w:r>
      <w:r w:rsidR="00E252DD" w:rsidRPr="0060170F">
        <w:rPr>
          <w:sz w:val="28"/>
          <w:szCs w:val="28"/>
          <w:lang w:val="en-GB"/>
        </w:rPr>
        <w:t xml:space="preserve"> </w:t>
      </w:r>
      <w:r w:rsidR="00014AA4">
        <w:rPr>
          <w:sz w:val="28"/>
          <w:szCs w:val="28"/>
          <w:lang w:val="en-GB"/>
        </w:rPr>
        <w:t>2</w:t>
      </w:r>
      <w:r w:rsidR="00C85C7E">
        <w:rPr>
          <w:sz w:val="28"/>
          <w:szCs w:val="28"/>
          <w:lang w:val="en-GB"/>
        </w:rPr>
        <w:t>0</w:t>
      </w:r>
      <w:r w:rsidR="00014AA4">
        <w:rPr>
          <w:sz w:val="28"/>
          <w:szCs w:val="28"/>
          <w:lang w:val="en-GB"/>
        </w:rPr>
        <w:t>.11</w:t>
      </w:r>
      <w:r w:rsidR="00605748" w:rsidRPr="00605748">
        <w:rPr>
          <w:sz w:val="28"/>
          <w:szCs w:val="28"/>
          <w:lang w:val="en-GB"/>
        </w:rPr>
        <w:t>.2019</w:t>
      </w:r>
    </w:p>
    <w:p w14:paraId="31521AC9" w14:textId="77777777" w:rsidR="005500E7" w:rsidRPr="0060170F" w:rsidRDefault="005500E7" w:rsidP="005500E7">
      <w:pPr>
        <w:rPr>
          <w:lang w:val="en-GB"/>
        </w:rPr>
        <w:sectPr w:rsidR="005500E7" w:rsidRPr="0060170F" w:rsidSect="005C218B">
          <w:headerReference w:type="even" r:id="rId12"/>
          <w:headerReference w:type="default" r:id="rId13"/>
          <w:footerReference w:type="even" r:id="rId14"/>
          <w:headerReference w:type="first" r:id="rId15"/>
          <w:footerReference w:type="first" r:id="rId16"/>
          <w:pgSz w:w="11907" w:h="16840" w:code="9"/>
          <w:pgMar w:top="1701" w:right="851" w:bottom="1588" w:left="1418" w:header="680" w:footer="1021" w:gutter="0"/>
          <w:cols w:space="708"/>
          <w:docGrid w:linePitch="360"/>
        </w:sectPr>
      </w:pPr>
    </w:p>
    <w:tbl>
      <w:tblPr>
        <w:tblW w:w="12853" w:type="dxa"/>
        <w:tblLook w:val="04A0" w:firstRow="1" w:lastRow="0" w:firstColumn="1" w:lastColumn="0" w:noHBand="0" w:noVBand="1"/>
      </w:tblPr>
      <w:tblGrid>
        <w:gridCol w:w="8931"/>
        <w:gridCol w:w="3922"/>
      </w:tblGrid>
      <w:tr w:rsidR="0085541C" w:rsidRPr="00B50156" w14:paraId="1B41A5F5" w14:textId="77777777" w:rsidTr="6EDA0F41">
        <w:tc>
          <w:tcPr>
            <w:tcW w:w="8931" w:type="dxa"/>
            <w:shd w:val="clear" w:color="auto" w:fill="auto"/>
          </w:tcPr>
          <w:p w14:paraId="20C9582E" w14:textId="0EE6B587" w:rsidR="00A75B71" w:rsidRDefault="00014AA4" w:rsidP="00F613E7">
            <w:pPr>
              <w:tabs>
                <w:tab w:val="left" w:pos="567"/>
              </w:tabs>
              <w:rPr>
                <w:b/>
                <w:lang w:val="en-GB" w:eastAsia="de-DE"/>
              </w:rPr>
            </w:pPr>
            <w:r>
              <w:rPr>
                <w:b/>
                <w:lang w:val="en-GB" w:eastAsia="de-DE"/>
              </w:rPr>
              <w:lastRenderedPageBreak/>
              <w:t>Agile Business Analysis</w:t>
            </w:r>
          </w:p>
          <w:p w14:paraId="60EECBAD" w14:textId="028FF0DE" w:rsidR="00507598" w:rsidRPr="0060170F" w:rsidRDefault="6EDA0F41" w:rsidP="6EDA0F41">
            <w:pPr>
              <w:tabs>
                <w:tab w:val="left" w:pos="567"/>
              </w:tabs>
              <w:jc w:val="left"/>
              <w:rPr>
                <w:b/>
                <w:bCs/>
                <w:lang w:val="en-GB" w:eastAsia="de-DE"/>
              </w:rPr>
            </w:pPr>
            <w:r w:rsidRPr="6EDA0F41">
              <w:rPr>
                <w:lang w:val="en-GB" w:eastAsia="de-DE"/>
              </w:rPr>
              <w:t xml:space="preserve">Student Chatbot for the Module Business Intelligence Documentation Sprint 2 </w:t>
            </w:r>
          </w:p>
        </w:tc>
        <w:tc>
          <w:tcPr>
            <w:tcW w:w="3922" w:type="dxa"/>
            <w:shd w:val="clear" w:color="auto" w:fill="auto"/>
          </w:tcPr>
          <w:p w14:paraId="4408A8D4" w14:textId="77777777" w:rsidR="00D34E78" w:rsidRPr="0060170F" w:rsidRDefault="00D34E78" w:rsidP="00F613E7">
            <w:pPr>
              <w:tabs>
                <w:tab w:val="left" w:pos="567"/>
              </w:tabs>
              <w:jc w:val="left"/>
              <w:rPr>
                <w:b/>
                <w:lang w:val="en-GB" w:eastAsia="de-DE"/>
              </w:rPr>
            </w:pPr>
          </w:p>
        </w:tc>
      </w:tr>
      <w:tr w:rsidR="0085541C" w:rsidRPr="0060170F" w14:paraId="4BBDD372" w14:textId="77777777" w:rsidTr="6EDA0F41">
        <w:tc>
          <w:tcPr>
            <w:tcW w:w="8931" w:type="dxa"/>
            <w:shd w:val="clear" w:color="auto" w:fill="auto"/>
          </w:tcPr>
          <w:p w14:paraId="4AB88103" w14:textId="77777777" w:rsidR="00A75B71" w:rsidRPr="007A294B" w:rsidRDefault="00A75B71" w:rsidP="00CF01DA">
            <w:pPr>
              <w:tabs>
                <w:tab w:val="left" w:pos="567"/>
              </w:tabs>
              <w:spacing w:after="0"/>
              <w:jc w:val="left"/>
              <w:rPr>
                <w:b/>
                <w:lang w:val="en-US" w:eastAsia="de-DE"/>
              </w:rPr>
            </w:pPr>
          </w:p>
          <w:p w14:paraId="408872C8" w14:textId="626EAB8F" w:rsidR="00DB738A" w:rsidRPr="0060170F" w:rsidRDefault="00DB738A" w:rsidP="00CF01DA">
            <w:pPr>
              <w:tabs>
                <w:tab w:val="left" w:pos="567"/>
              </w:tabs>
              <w:spacing w:after="0"/>
              <w:jc w:val="left"/>
              <w:rPr>
                <w:b/>
                <w:lang w:val="en-GB" w:eastAsia="de-DE"/>
              </w:rPr>
            </w:pPr>
            <w:r w:rsidRPr="0060170F">
              <w:rPr>
                <w:b/>
                <w:lang w:val="en-GB" w:eastAsia="de-DE"/>
              </w:rPr>
              <w:t>Aut</w:t>
            </w:r>
            <w:r w:rsidR="009B05BC" w:rsidRPr="0060170F">
              <w:rPr>
                <w:b/>
                <w:lang w:val="en-GB" w:eastAsia="de-DE"/>
              </w:rPr>
              <w:t>h</w:t>
            </w:r>
            <w:r w:rsidRPr="0060170F">
              <w:rPr>
                <w:b/>
                <w:lang w:val="en-GB" w:eastAsia="de-DE"/>
              </w:rPr>
              <w:t>or</w:t>
            </w:r>
            <w:r w:rsidR="00103D46" w:rsidRPr="0060170F">
              <w:rPr>
                <w:b/>
                <w:lang w:val="en-GB" w:eastAsia="de-DE"/>
              </w:rPr>
              <w:t>s</w:t>
            </w:r>
          </w:p>
        </w:tc>
        <w:tc>
          <w:tcPr>
            <w:tcW w:w="3922" w:type="dxa"/>
            <w:shd w:val="clear" w:color="auto" w:fill="auto"/>
          </w:tcPr>
          <w:p w14:paraId="4DA84722" w14:textId="77777777" w:rsidR="00DB738A" w:rsidRPr="0060170F" w:rsidRDefault="00DB738A" w:rsidP="00CF01DA">
            <w:pPr>
              <w:tabs>
                <w:tab w:val="left" w:pos="567"/>
              </w:tabs>
              <w:spacing w:after="0"/>
              <w:jc w:val="left"/>
              <w:rPr>
                <w:b/>
                <w:lang w:val="en-GB" w:eastAsia="de-DE"/>
              </w:rPr>
            </w:pPr>
          </w:p>
        </w:tc>
      </w:tr>
      <w:tr w:rsidR="0085541C" w:rsidRPr="0060170F" w14:paraId="4AE0A9CB" w14:textId="77777777" w:rsidTr="6EDA0F41">
        <w:tc>
          <w:tcPr>
            <w:tcW w:w="8931" w:type="dxa"/>
            <w:shd w:val="clear" w:color="auto" w:fill="auto"/>
          </w:tcPr>
          <w:p w14:paraId="618260A0" w14:textId="4070A26C" w:rsidR="00A75B71" w:rsidRDefault="00A75B71" w:rsidP="0082069F">
            <w:pPr>
              <w:tabs>
                <w:tab w:val="left" w:pos="567"/>
              </w:tabs>
              <w:jc w:val="left"/>
              <w:rPr>
                <w:rStyle w:val="Hyperlink"/>
              </w:rPr>
            </w:pPr>
            <w:r w:rsidRPr="009F1EA1">
              <w:t>Simon A. Drabert</w:t>
            </w:r>
            <w:r w:rsidRPr="009F1EA1">
              <w:br/>
              <w:t>Parkstrasse 38</w:t>
            </w:r>
            <w:r w:rsidRPr="009F1EA1">
              <w:br/>
              <w:t>4102 Binningen</w:t>
            </w:r>
            <w:r w:rsidRPr="009F1EA1">
              <w:br/>
              <w:t>+4176 560 77 15</w:t>
            </w:r>
            <w:r w:rsidRPr="009F1EA1">
              <w:br/>
            </w:r>
            <w:hyperlink r:id="rId17" w:history="1">
              <w:r w:rsidRPr="009F1EA1">
                <w:rPr>
                  <w:rStyle w:val="Hyperlink"/>
                </w:rPr>
                <w:t>simon.drabert@stuedents.fhnw.ch</w:t>
              </w:r>
            </w:hyperlink>
          </w:p>
          <w:p w14:paraId="06FD6792" w14:textId="427B0A14" w:rsidR="008F334E" w:rsidRDefault="008F334E" w:rsidP="0082069F">
            <w:pPr>
              <w:tabs>
                <w:tab w:val="left" w:pos="567"/>
              </w:tabs>
              <w:jc w:val="left"/>
              <w:rPr>
                <w:rStyle w:val="Hyperlink"/>
              </w:rPr>
            </w:pPr>
          </w:p>
          <w:p w14:paraId="4B4FF219" w14:textId="26D55A57" w:rsidR="008F334E" w:rsidRPr="00B5533F" w:rsidRDefault="008F334E" w:rsidP="008F334E">
            <w:pPr>
              <w:tabs>
                <w:tab w:val="left" w:pos="567"/>
              </w:tabs>
              <w:jc w:val="left"/>
            </w:pPr>
            <w:r w:rsidRPr="00B5533F">
              <w:t>Celia</w:t>
            </w:r>
            <w:r w:rsidR="00B5533F" w:rsidRPr="00B5533F">
              <w:t xml:space="preserve"> Schmid</w:t>
            </w:r>
            <w:r w:rsidRPr="00B5533F">
              <w:br/>
            </w:r>
            <w:r w:rsidR="00B5533F" w:rsidRPr="00B5533F">
              <w:t>Hoh</w:t>
            </w:r>
            <w:r w:rsidR="00B5533F">
              <w:t>lstrasse 482</w:t>
            </w:r>
            <w:r w:rsidRPr="00B5533F">
              <w:br/>
            </w:r>
            <w:r w:rsidR="00B5533F">
              <w:t>8048 Zürich</w:t>
            </w:r>
            <w:r w:rsidRPr="00B5533F">
              <w:br/>
              <w:t xml:space="preserve">+4176 </w:t>
            </w:r>
            <w:r w:rsidR="00742BB9">
              <w:t>234</w:t>
            </w:r>
            <w:r w:rsidRPr="00B5533F">
              <w:t xml:space="preserve"> </w:t>
            </w:r>
            <w:r w:rsidR="00742BB9">
              <w:t>17 08</w:t>
            </w:r>
            <w:r w:rsidRPr="00B5533F">
              <w:br/>
            </w:r>
            <w:hyperlink r:id="rId18" w:history="1">
              <w:r w:rsidR="00742BB9" w:rsidRPr="00A66AFB">
                <w:rPr>
                  <w:rStyle w:val="Hyperlink"/>
                </w:rPr>
                <w:t>celia.schmid@students.fhnw.ch</w:t>
              </w:r>
            </w:hyperlink>
            <w:r w:rsidR="00742BB9">
              <w:t xml:space="preserve"> </w:t>
            </w:r>
          </w:p>
          <w:p w14:paraId="053E8A65" w14:textId="550785C4" w:rsidR="008F334E" w:rsidRPr="00B5533F" w:rsidRDefault="008F334E" w:rsidP="0082069F">
            <w:pPr>
              <w:tabs>
                <w:tab w:val="left" w:pos="567"/>
              </w:tabs>
              <w:jc w:val="left"/>
            </w:pPr>
          </w:p>
          <w:p w14:paraId="05DCB601" w14:textId="23D91313" w:rsidR="007A294B" w:rsidRPr="009F1EA1" w:rsidRDefault="007A294B" w:rsidP="007A294B">
            <w:pPr>
              <w:tabs>
                <w:tab w:val="left" w:pos="567"/>
              </w:tabs>
              <w:jc w:val="left"/>
            </w:pPr>
            <w:r w:rsidRPr="009F1EA1">
              <w:t>Christopher Vogel</w:t>
            </w:r>
            <w:r w:rsidRPr="009F1EA1">
              <w:br/>
              <w:t>Ba</w:t>
            </w:r>
            <w:r>
              <w:t>h</w:t>
            </w:r>
            <w:r w:rsidRPr="009F1EA1">
              <w:t>nhofplatz 2</w:t>
            </w:r>
            <w:r w:rsidRPr="009F1EA1">
              <w:br/>
              <w:t>4133 Pratteln</w:t>
            </w:r>
            <w:r w:rsidRPr="009F1EA1">
              <w:br/>
              <w:t>+41 78 883 99 12</w:t>
            </w:r>
            <w:r w:rsidRPr="009F1EA1">
              <w:br/>
            </w:r>
            <w:hyperlink r:id="rId19" w:history="1">
              <w:r w:rsidR="00742BB9" w:rsidRPr="00A66AFB">
                <w:rPr>
                  <w:rStyle w:val="Hyperlink"/>
                </w:rPr>
                <w:t>christopher.vogel@students.fhnw.ch</w:t>
              </w:r>
            </w:hyperlink>
          </w:p>
          <w:p w14:paraId="4CEA4C04" w14:textId="7E83157F" w:rsidR="008F334E" w:rsidRPr="009F1EA1" w:rsidRDefault="008F334E" w:rsidP="008F334E">
            <w:pPr>
              <w:tabs>
                <w:tab w:val="left" w:pos="567"/>
              </w:tabs>
              <w:jc w:val="left"/>
            </w:pPr>
          </w:p>
          <w:p w14:paraId="410B67EF" w14:textId="3C6DD595" w:rsidR="008F334E" w:rsidRPr="009F1EA1" w:rsidRDefault="67E12F99" w:rsidP="67E12F99">
            <w:pPr>
              <w:tabs>
                <w:tab w:val="left" w:pos="567"/>
              </w:tabs>
              <w:jc w:val="left"/>
            </w:pPr>
            <w:r>
              <w:t>Franck</w:t>
            </w:r>
            <w:r w:rsidR="000C3371">
              <w:t xml:space="preserve"> Polin</w:t>
            </w:r>
            <w:r w:rsidR="008F334E">
              <w:br/>
            </w:r>
            <w:r>
              <w:t>Holeestrasse 116</w:t>
            </w:r>
            <w:r w:rsidR="008F334E">
              <w:br/>
            </w:r>
            <w:r>
              <w:t>4054 Basel</w:t>
            </w:r>
            <w:r w:rsidR="008F334E">
              <w:br/>
            </w:r>
            <w:r>
              <w:t>+41 76 524 27 82</w:t>
            </w:r>
            <w:r w:rsidR="008F334E">
              <w:br/>
            </w:r>
            <w:hyperlink r:id="rId20" w:history="1">
              <w:r w:rsidR="00C94C5D" w:rsidRPr="00106391">
                <w:rPr>
                  <w:rStyle w:val="Hyperlink"/>
                </w:rPr>
                <w:t>franck.polin@students.fhnw.ch</w:t>
              </w:r>
            </w:hyperlink>
          </w:p>
          <w:p w14:paraId="00831D65" w14:textId="610C00EE" w:rsidR="008F334E" w:rsidRDefault="008F334E" w:rsidP="0082069F">
            <w:pPr>
              <w:tabs>
                <w:tab w:val="left" w:pos="567"/>
              </w:tabs>
              <w:jc w:val="left"/>
            </w:pPr>
          </w:p>
          <w:p w14:paraId="5494575E" w14:textId="5B03D7D2" w:rsidR="00A75B71" w:rsidRPr="00BB618C" w:rsidRDefault="00A75B71" w:rsidP="0082069F">
            <w:pPr>
              <w:tabs>
                <w:tab w:val="left" w:pos="567"/>
              </w:tabs>
              <w:jc w:val="left"/>
              <w:rPr>
                <w:lang w:eastAsia="de-DE"/>
              </w:rPr>
            </w:pPr>
          </w:p>
        </w:tc>
        <w:tc>
          <w:tcPr>
            <w:tcW w:w="3922" w:type="dxa"/>
            <w:shd w:val="clear" w:color="auto" w:fill="auto"/>
          </w:tcPr>
          <w:p w14:paraId="59E89673" w14:textId="77777777" w:rsidR="00D34E78" w:rsidRPr="00BB618C" w:rsidRDefault="00D34E78" w:rsidP="00F613E7">
            <w:pPr>
              <w:tabs>
                <w:tab w:val="left" w:pos="567"/>
              </w:tabs>
              <w:jc w:val="left"/>
              <w:rPr>
                <w:b/>
                <w:lang w:eastAsia="de-DE"/>
              </w:rPr>
            </w:pPr>
          </w:p>
        </w:tc>
      </w:tr>
    </w:tbl>
    <w:p w14:paraId="06FA22A5" w14:textId="77777777" w:rsidR="00C600AD" w:rsidRDefault="00C600AD">
      <w:r>
        <w:br w:type="page"/>
      </w:r>
    </w:p>
    <w:tbl>
      <w:tblPr>
        <w:tblW w:w="12853" w:type="dxa"/>
        <w:tblLook w:val="04A0" w:firstRow="1" w:lastRow="0" w:firstColumn="1" w:lastColumn="0" w:noHBand="0" w:noVBand="1"/>
      </w:tblPr>
      <w:tblGrid>
        <w:gridCol w:w="8931"/>
        <w:gridCol w:w="3922"/>
      </w:tblGrid>
      <w:tr w:rsidR="0085541C" w:rsidRPr="0060170F" w14:paraId="235A49B5" w14:textId="77777777" w:rsidTr="67E12F99">
        <w:tc>
          <w:tcPr>
            <w:tcW w:w="8931" w:type="dxa"/>
            <w:shd w:val="clear" w:color="auto" w:fill="auto"/>
          </w:tcPr>
          <w:p w14:paraId="27DEBFCB" w14:textId="1EC8588F" w:rsidR="00DB738A" w:rsidRPr="0060170F" w:rsidRDefault="009B05BC" w:rsidP="00CF01DA">
            <w:pPr>
              <w:tabs>
                <w:tab w:val="left" w:pos="567"/>
              </w:tabs>
              <w:spacing w:after="0"/>
              <w:jc w:val="left"/>
              <w:rPr>
                <w:b/>
                <w:lang w:val="en-GB" w:eastAsia="de-DE"/>
              </w:rPr>
            </w:pPr>
            <w:r w:rsidRPr="0060170F">
              <w:rPr>
                <w:b/>
                <w:lang w:val="en-GB" w:eastAsia="de-DE"/>
              </w:rPr>
              <w:lastRenderedPageBreak/>
              <w:t>Contact</w:t>
            </w:r>
          </w:p>
        </w:tc>
        <w:tc>
          <w:tcPr>
            <w:tcW w:w="3922" w:type="dxa"/>
            <w:shd w:val="clear" w:color="auto" w:fill="auto"/>
          </w:tcPr>
          <w:p w14:paraId="27708991" w14:textId="77777777" w:rsidR="00DB738A" w:rsidRPr="0060170F" w:rsidRDefault="00DB738A" w:rsidP="00DB738A">
            <w:pPr>
              <w:tabs>
                <w:tab w:val="left" w:pos="567"/>
              </w:tabs>
              <w:spacing w:after="0" w:line="240" w:lineRule="auto"/>
              <w:jc w:val="left"/>
              <w:rPr>
                <w:b/>
                <w:lang w:val="en-GB" w:eastAsia="de-DE"/>
              </w:rPr>
            </w:pPr>
          </w:p>
        </w:tc>
      </w:tr>
      <w:tr w:rsidR="0085541C" w:rsidRPr="0060170F" w14:paraId="5CC60065" w14:textId="77777777" w:rsidTr="67E12F99">
        <w:tc>
          <w:tcPr>
            <w:tcW w:w="8931" w:type="dxa"/>
            <w:shd w:val="clear" w:color="auto" w:fill="auto"/>
          </w:tcPr>
          <w:p w14:paraId="59CA69E9" w14:textId="0EC44CD6" w:rsidR="00BB6A09" w:rsidRPr="009F1EA1" w:rsidRDefault="00B86382" w:rsidP="00BB6A09">
            <w:pPr>
              <w:tabs>
                <w:tab w:val="left" w:pos="567"/>
              </w:tabs>
              <w:jc w:val="left"/>
            </w:pPr>
            <w:r w:rsidRPr="009F1EA1">
              <w:t xml:space="preserve">Prof. </w:t>
            </w:r>
            <w:r w:rsidR="004C0283" w:rsidRPr="009F1EA1">
              <w:t xml:space="preserve">Dr. </w:t>
            </w:r>
            <w:r w:rsidR="008F334E">
              <w:t>Knut Hinkelmann</w:t>
            </w:r>
            <w:r w:rsidR="002866A7" w:rsidRPr="009F1EA1">
              <w:t xml:space="preserve"> </w:t>
            </w:r>
            <w:r w:rsidR="00D34E78" w:rsidRPr="009F1EA1">
              <w:br/>
            </w:r>
            <w:r w:rsidR="009B05BC" w:rsidRPr="009F1EA1">
              <w:t>University of Applied Sciences and Arts</w:t>
            </w:r>
            <w:r w:rsidR="0085541C" w:rsidRPr="009F1EA1">
              <w:t xml:space="preserve"> </w:t>
            </w:r>
            <w:r w:rsidR="009B05BC" w:rsidRPr="009F1EA1">
              <w:t>Northwestern Switzerland</w:t>
            </w:r>
            <w:r w:rsidR="0085541C" w:rsidRPr="009F1EA1">
              <w:br/>
              <w:t>Hochschule für Wirtschaft</w:t>
            </w:r>
            <w:r w:rsidR="00D34E78" w:rsidRPr="009F1EA1">
              <w:br/>
            </w:r>
          </w:p>
        </w:tc>
        <w:tc>
          <w:tcPr>
            <w:tcW w:w="3922" w:type="dxa"/>
            <w:shd w:val="clear" w:color="auto" w:fill="auto"/>
          </w:tcPr>
          <w:p w14:paraId="454E0296" w14:textId="77777777" w:rsidR="00D34E78" w:rsidRPr="009F1EA1" w:rsidRDefault="00D34E78" w:rsidP="00F613E7">
            <w:pPr>
              <w:tabs>
                <w:tab w:val="left" w:pos="567"/>
              </w:tabs>
              <w:jc w:val="left"/>
              <w:rPr>
                <w:b/>
              </w:rPr>
            </w:pPr>
          </w:p>
        </w:tc>
      </w:tr>
      <w:tr w:rsidR="0085541C" w:rsidRPr="0060170F" w14:paraId="47DAA58C" w14:textId="77777777" w:rsidTr="67E12F99">
        <w:trPr>
          <w:trHeight w:val="313"/>
        </w:trPr>
        <w:tc>
          <w:tcPr>
            <w:tcW w:w="8931" w:type="dxa"/>
            <w:shd w:val="clear" w:color="auto" w:fill="auto"/>
          </w:tcPr>
          <w:p w14:paraId="3309FC9B" w14:textId="77777777" w:rsidR="00DB738A" w:rsidRPr="0060170F" w:rsidRDefault="009B05BC" w:rsidP="00CF01DA">
            <w:pPr>
              <w:tabs>
                <w:tab w:val="left" w:pos="567"/>
              </w:tabs>
              <w:spacing w:after="0"/>
              <w:jc w:val="left"/>
              <w:rPr>
                <w:b/>
                <w:lang w:val="en-GB" w:eastAsia="de-DE"/>
              </w:rPr>
            </w:pPr>
            <w:r w:rsidRPr="0060170F">
              <w:rPr>
                <w:b/>
                <w:lang w:val="en-GB" w:eastAsia="de-DE"/>
              </w:rPr>
              <w:t>Organization</w:t>
            </w:r>
          </w:p>
        </w:tc>
        <w:tc>
          <w:tcPr>
            <w:tcW w:w="3922" w:type="dxa"/>
            <w:shd w:val="clear" w:color="auto" w:fill="auto"/>
          </w:tcPr>
          <w:p w14:paraId="212C9EF3" w14:textId="77777777" w:rsidR="00DB738A" w:rsidRPr="0060170F" w:rsidRDefault="00DB738A" w:rsidP="00DB738A">
            <w:pPr>
              <w:tabs>
                <w:tab w:val="left" w:pos="567"/>
              </w:tabs>
              <w:spacing w:after="0" w:line="240" w:lineRule="auto"/>
              <w:jc w:val="left"/>
              <w:rPr>
                <w:b/>
                <w:lang w:val="en-GB" w:eastAsia="de-DE"/>
              </w:rPr>
            </w:pPr>
          </w:p>
        </w:tc>
      </w:tr>
      <w:tr w:rsidR="0085541C" w:rsidRPr="00B50156" w14:paraId="67E4E1D1" w14:textId="77777777" w:rsidTr="67E12F99">
        <w:tc>
          <w:tcPr>
            <w:tcW w:w="8931" w:type="dxa"/>
            <w:shd w:val="clear" w:color="auto" w:fill="auto"/>
          </w:tcPr>
          <w:p w14:paraId="2A0DBA76" w14:textId="280BC5DD" w:rsidR="0085541C" w:rsidRPr="0060170F" w:rsidRDefault="009B05BC" w:rsidP="005C218B">
            <w:pPr>
              <w:tabs>
                <w:tab w:val="left" w:pos="567"/>
              </w:tabs>
              <w:jc w:val="left"/>
              <w:rPr>
                <w:b/>
                <w:lang w:val="en-GB" w:eastAsia="de-DE"/>
              </w:rPr>
            </w:pPr>
            <w:r w:rsidRPr="0060170F">
              <w:rPr>
                <w:lang w:val="en-GB" w:eastAsia="de-DE"/>
              </w:rPr>
              <w:t>University of Applied Sciences and Arts</w:t>
            </w:r>
            <w:r w:rsidR="0085541C" w:rsidRPr="0060170F">
              <w:rPr>
                <w:lang w:val="en-GB" w:eastAsia="de-DE"/>
              </w:rPr>
              <w:t xml:space="preserve"> </w:t>
            </w:r>
            <w:r w:rsidRPr="0060170F">
              <w:rPr>
                <w:lang w:val="en-GB" w:eastAsia="de-DE"/>
              </w:rPr>
              <w:t>Northwestern</w:t>
            </w:r>
            <w:r w:rsidR="00DD3E8F" w:rsidRPr="0060170F">
              <w:rPr>
                <w:lang w:val="en-GB" w:eastAsia="de-DE"/>
              </w:rPr>
              <w:t xml:space="preserve"> Switzerland</w:t>
            </w:r>
            <w:r w:rsidR="0085541C" w:rsidRPr="0060170F">
              <w:rPr>
                <w:lang w:val="en-GB" w:eastAsia="de-DE"/>
              </w:rPr>
              <w:br/>
              <w:t>Riggenbachstrasse 16</w:t>
            </w:r>
            <w:r w:rsidR="00D34E78" w:rsidRPr="0060170F">
              <w:rPr>
                <w:lang w:val="en-GB" w:eastAsia="de-DE"/>
              </w:rPr>
              <w:br/>
            </w:r>
            <w:r w:rsidR="00DD3E8F" w:rsidRPr="0060170F">
              <w:rPr>
                <w:lang w:val="en-GB" w:eastAsia="de-DE"/>
              </w:rPr>
              <w:t>4600 Olten</w:t>
            </w:r>
          </w:p>
        </w:tc>
        <w:tc>
          <w:tcPr>
            <w:tcW w:w="3922" w:type="dxa"/>
            <w:shd w:val="clear" w:color="auto" w:fill="auto"/>
          </w:tcPr>
          <w:p w14:paraId="6BB70919" w14:textId="77777777" w:rsidR="00D34E78" w:rsidRPr="0060170F" w:rsidRDefault="00D34E78" w:rsidP="00F613E7">
            <w:pPr>
              <w:tabs>
                <w:tab w:val="left" w:pos="567"/>
              </w:tabs>
              <w:jc w:val="left"/>
              <w:rPr>
                <w:b/>
                <w:lang w:val="en-GB" w:eastAsia="de-DE"/>
              </w:rPr>
            </w:pPr>
          </w:p>
        </w:tc>
      </w:tr>
      <w:tr w:rsidR="0085541C" w:rsidRPr="0060170F" w14:paraId="36EF7FD6" w14:textId="77777777" w:rsidTr="67E12F99">
        <w:tc>
          <w:tcPr>
            <w:tcW w:w="8931" w:type="dxa"/>
            <w:shd w:val="clear" w:color="auto" w:fill="auto"/>
          </w:tcPr>
          <w:p w14:paraId="52B7F1C1" w14:textId="56834E5E" w:rsidR="00507598" w:rsidRPr="0060170F" w:rsidRDefault="00507598" w:rsidP="00F613E7">
            <w:pPr>
              <w:tabs>
                <w:tab w:val="left" w:pos="567"/>
              </w:tabs>
              <w:jc w:val="left"/>
              <w:rPr>
                <w:b/>
                <w:lang w:val="en-GB" w:eastAsia="de-DE"/>
              </w:rPr>
            </w:pPr>
          </w:p>
          <w:p w14:paraId="06625E31" w14:textId="65B1F79F" w:rsidR="007C3163" w:rsidRPr="00CF7805" w:rsidRDefault="002073D8" w:rsidP="00F613E7">
            <w:pPr>
              <w:tabs>
                <w:tab w:val="left" w:pos="567"/>
              </w:tabs>
              <w:jc w:val="left"/>
              <w:rPr>
                <w:lang w:eastAsia="de-DE"/>
              </w:rPr>
            </w:pPr>
            <w:r w:rsidRPr="00CF7805">
              <w:rPr>
                <w:lang w:eastAsia="de-DE"/>
              </w:rPr>
              <w:t>Olten</w:t>
            </w:r>
            <w:r w:rsidR="007C3163" w:rsidRPr="00CF7805">
              <w:rPr>
                <w:lang w:eastAsia="de-DE"/>
              </w:rPr>
              <w:t xml:space="preserve">, </w:t>
            </w:r>
            <w:r w:rsidR="00C85C7E">
              <w:rPr>
                <w:lang w:eastAsia="de-DE"/>
              </w:rPr>
              <w:t>20.11</w:t>
            </w:r>
            <w:r w:rsidR="00C1096B" w:rsidRPr="00CF7805">
              <w:rPr>
                <w:lang w:eastAsia="de-DE"/>
              </w:rPr>
              <w:t>.2019</w:t>
            </w:r>
          </w:p>
          <w:p w14:paraId="75C2695A" w14:textId="015EC1B8" w:rsidR="00507598" w:rsidRPr="00CF7805" w:rsidRDefault="00507598" w:rsidP="00760B92">
            <w:pPr>
              <w:tabs>
                <w:tab w:val="left" w:pos="567"/>
                <w:tab w:val="center" w:pos="4357"/>
              </w:tabs>
              <w:jc w:val="left"/>
              <w:rPr>
                <w:rFonts w:cs="Arial"/>
              </w:rPr>
            </w:pPr>
          </w:p>
        </w:tc>
        <w:tc>
          <w:tcPr>
            <w:tcW w:w="3922" w:type="dxa"/>
            <w:shd w:val="clear" w:color="auto" w:fill="auto"/>
          </w:tcPr>
          <w:p w14:paraId="3E50A5A5" w14:textId="77777777" w:rsidR="00507598" w:rsidRPr="00CF7805" w:rsidRDefault="00507598" w:rsidP="00760B92">
            <w:pPr>
              <w:keepNext/>
              <w:tabs>
                <w:tab w:val="left" w:pos="567"/>
              </w:tabs>
              <w:jc w:val="left"/>
              <w:rPr>
                <w:b/>
                <w:lang w:eastAsia="de-DE"/>
              </w:rPr>
            </w:pPr>
          </w:p>
        </w:tc>
      </w:tr>
    </w:tbl>
    <w:p w14:paraId="57FC291F" w14:textId="77777777" w:rsidR="00F7330E" w:rsidRPr="0060170F" w:rsidRDefault="000D0889" w:rsidP="00D000CF">
      <w:pPr>
        <w:pStyle w:val="berschrift1ohneNummerierung"/>
        <w:rPr>
          <w:lang w:val="en-GB"/>
        </w:rPr>
      </w:pPr>
      <w:bookmarkStart w:id="1" w:name="_Toc25128060"/>
      <w:r w:rsidRPr="0060170F">
        <w:rPr>
          <w:lang w:val="en-GB"/>
        </w:rPr>
        <w:lastRenderedPageBreak/>
        <w:t>Declaration of Authen</w:t>
      </w:r>
      <w:r w:rsidR="00D24F26" w:rsidRPr="0060170F">
        <w:rPr>
          <w:lang w:val="en-GB"/>
        </w:rPr>
        <w:t>ti</w:t>
      </w:r>
      <w:r w:rsidRPr="0060170F">
        <w:rPr>
          <w:lang w:val="en-GB"/>
        </w:rPr>
        <w:t>city</w:t>
      </w:r>
      <w:bookmarkEnd w:id="1"/>
    </w:p>
    <w:p w14:paraId="0C38CE66" w14:textId="2F66DA32" w:rsidR="008F334E" w:rsidRPr="0060170F" w:rsidRDefault="008F334E" w:rsidP="008F334E">
      <w:pPr>
        <w:rPr>
          <w:szCs w:val="22"/>
          <w:lang w:val="en-GB"/>
        </w:rPr>
      </w:pPr>
      <w:r w:rsidRPr="0060170F">
        <w:rPr>
          <w:szCs w:val="22"/>
          <w:lang w:val="en-GB"/>
        </w:rPr>
        <w:t>We</w:t>
      </w:r>
      <w:r w:rsidR="00A34395">
        <w:rPr>
          <w:szCs w:val="22"/>
          <w:lang w:val="en-GB"/>
        </w:rPr>
        <w:t>,</w:t>
      </w:r>
      <w:r w:rsidRPr="0060170F">
        <w:rPr>
          <w:szCs w:val="22"/>
          <w:lang w:val="en-GB"/>
        </w:rPr>
        <w:t xml:space="preserve"> the undersigned</w:t>
      </w:r>
      <w:r w:rsidR="00563022">
        <w:rPr>
          <w:szCs w:val="22"/>
          <w:lang w:val="en-GB"/>
        </w:rPr>
        <w:t>,</w:t>
      </w:r>
      <w:r w:rsidRPr="0060170F">
        <w:rPr>
          <w:szCs w:val="22"/>
          <w:lang w:val="en-GB"/>
        </w:rPr>
        <w:t xml:space="preserve"> declare that all material presented in this paper is our work or fully and specifically acknowledged wherever adapted from other sources. We understand that if at any time it is shown that we have significantly misrepresented material presented here, any degree or credits awarded to us </w:t>
      </w:r>
      <w:r w:rsidR="00543825">
        <w:rPr>
          <w:szCs w:val="22"/>
          <w:lang w:val="en-GB"/>
        </w:rPr>
        <w:t>based on</w:t>
      </w:r>
      <w:r w:rsidRPr="0060170F">
        <w:rPr>
          <w:szCs w:val="22"/>
          <w:lang w:val="en-GB"/>
        </w:rPr>
        <w:t xml:space="preserve"> that material may be revoked. We declare that all statements and information contained herein are true, correct and accurate to the best of my knowledge and belief. This paper</w:t>
      </w:r>
      <w:r w:rsidR="00543825">
        <w:rPr>
          <w:szCs w:val="22"/>
          <w:lang w:val="en-GB"/>
        </w:rPr>
        <w:t>,</w:t>
      </w:r>
      <w:r w:rsidRPr="0060170F">
        <w:rPr>
          <w:szCs w:val="22"/>
          <w:lang w:val="en-GB"/>
        </w:rPr>
        <w:t xml:space="preserve"> or part of it</w:t>
      </w:r>
      <w:r w:rsidR="00543825">
        <w:rPr>
          <w:szCs w:val="22"/>
          <w:lang w:val="en-GB"/>
        </w:rPr>
        <w:t>,</w:t>
      </w:r>
      <w:r w:rsidRPr="0060170F">
        <w:rPr>
          <w:szCs w:val="22"/>
          <w:lang w:val="en-GB"/>
        </w:rPr>
        <w:t xml:space="preserve"> ha</w:t>
      </w:r>
      <w:r w:rsidR="000B51F8">
        <w:rPr>
          <w:szCs w:val="22"/>
          <w:lang w:val="en-GB"/>
        </w:rPr>
        <w:t>s</w:t>
      </w:r>
      <w:r w:rsidRPr="0060170F">
        <w:rPr>
          <w:szCs w:val="22"/>
          <w:lang w:val="en-GB"/>
        </w:rPr>
        <w:t xml:space="preserve"> not been published to date. It has thus not been made available to other interested parties or examination boards.</w:t>
      </w:r>
    </w:p>
    <w:p w14:paraId="7A52E70F" w14:textId="77777777" w:rsidR="008F334E" w:rsidRPr="0060170F" w:rsidRDefault="008F334E" w:rsidP="008F334E">
      <w:pPr>
        <w:rPr>
          <w:lang w:val="en-GB"/>
        </w:rPr>
      </w:pPr>
    </w:p>
    <w:p w14:paraId="597719A4" w14:textId="6AB27E85" w:rsidR="008F334E" w:rsidRPr="008A5985" w:rsidRDefault="008F334E" w:rsidP="008F334E">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Celia</w:t>
      </w:r>
      <w:r w:rsidRPr="008A5985">
        <w:rPr>
          <w:lang w:val="en-US"/>
        </w:rPr>
        <w:tab/>
        <w:t>Simone Drabert</w:t>
      </w:r>
      <w:r w:rsidRPr="008A5985">
        <w:rPr>
          <w:lang w:val="en-US"/>
        </w:rPr>
        <w:tab/>
        <w:t>Christopher Vogel</w:t>
      </w:r>
      <w:r w:rsidRPr="008A5985">
        <w:rPr>
          <w:lang w:val="en-US"/>
        </w:rPr>
        <w:tab/>
      </w:r>
    </w:p>
    <w:p w14:paraId="491F97B2" w14:textId="7D77715D" w:rsidR="008F334E" w:rsidRPr="0060170F" w:rsidRDefault="00A04505" w:rsidP="008F334E">
      <w:pPr>
        <w:tabs>
          <w:tab w:val="clear" w:pos="851"/>
          <w:tab w:val="left" w:pos="1418"/>
          <w:tab w:val="left" w:pos="3686"/>
          <w:tab w:val="left" w:pos="6096"/>
        </w:tabs>
        <w:rPr>
          <w:lang w:val="en-GB"/>
        </w:rPr>
      </w:pPr>
      <w:r w:rsidRPr="0060170F">
        <w:rPr>
          <w:noProof/>
          <w:sz w:val="24"/>
          <w:lang w:val="en-GB"/>
        </w:rPr>
        <w:drawing>
          <wp:anchor distT="0" distB="0" distL="114300" distR="114300" simplePos="0" relativeHeight="251658245" behindDoc="1" locked="0" layoutInCell="1" allowOverlap="1" wp14:anchorId="21D63ECE" wp14:editId="0ED48C64">
            <wp:simplePos x="0" y="0"/>
            <wp:positionH relativeFrom="column">
              <wp:posOffset>3935895</wp:posOffset>
            </wp:positionH>
            <wp:positionV relativeFrom="paragraph">
              <wp:posOffset>268605</wp:posOffset>
            </wp:positionV>
            <wp:extent cx="822960" cy="461010"/>
            <wp:effectExtent l="0" t="0" r="0" b="0"/>
            <wp:wrapNone/>
            <wp:docPr id="8"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21" cstate="screen">
                      <a:extLst>
                        <a:ext uri="{28A0092B-C50C-407E-A947-70E740481C1C}">
                          <a14:useLocalDpi xmlns:a14="http://schemas.microsoft.com/office/drawing/2010/main" val="0"/>
                        </a:ext>
                      </a:extLst>
                    </a:blip>
                    <a:stretch>
                      <a:fillRect/>
                    </a:stretch>
                  </pic:blipFill>
                  <pic:spPr>
                    <a:xfrm>
                      <a:off x="0" y="0"/>
                      <a:ext cx="822960" cy="461010"/>
                    </a:xfrm>
                    <a:prstGeom prst="rect">
                      <a:avLst/>
                    </a:prstGeom>
                  </pic:spPr>
                </pic:pic>
              </a:graphicData>
            </a:graphic>
            <wp14:sizeRelH relativeFrom="page">
              <wp14:pctWidth>0</wp14:pctWidth>
            </wp14:sizeRelH>
            <wp14:sizeRelV relativeFrom="page">
              <wp14:pctHeight>0</wp14:pctHeight>
            </wp14:sizeRelV>
          </wp:anchor>
        </w:drawing>
      </w:r>
      <w:r w:rsidR="008F334E" w:rsidRPr="0060170F">
        <w:rPr>
          <w:sz w:val="16"/>
          <w:szCs w:val="16"/>
          <w:lang w:val="en-GB"/>
        </w:rPr>
        <w:t>Place and Date</w:t>
      </w:r>
      <w:r w:rsidR="008F334E" w:rsidRPr="0060170F">
        <w:rPr>
          <w:lang w:val="en-GB"/>
        </w:rPr>
        <w:tab/>
        <w:t xml:space="preserve">Olten, </w:t>
      </w:r>
      <w:r w:rsidR="00C85C7E">
        <w:rPr>
          <w:lang w:val="en-GB"/>
        </w:rPr>
        <w:t>20.11</w:t>
      </w:r>
      <w:r w:rsidR="008F334E">
        <w:rPr>
          <w:lang w:val="en-GB"/>
        </w:rPr>
        <w:t>.2019</w:t>
      </w:r>
      <w:r w:rsidR="008F334E" w:rsidRPr="0060170F">
        <w:rPr>
          <w:lang w:val="en-GB"/>
        </w:rPr>
        <w:tab/>
        <w:t xml:space="preserve">Olten, </w:t>
      </w:r>
      <w:r w:rsidR="008F334E">
        <w:rPr>
          <w:lang w:val="en-GB"/>
        </w:rPr>
        <w:t>2</w:t>
      </w:r>
      <w:r w:rsidR="00C85C7E">
        <w:rPr>
          <w:lang w:val="en-GB"/>
        </w:rPr>
        <w:t>0.11</w:t>
      </w:r>
      <w:r w:rsidR="008F334E">
        <w:rPr>
          <w:lang w:val="en-GB"/>
        </w:rPr>
        <w:t>.2019</w:t>
      </w:r>
      <w:r w:rsidR="008F334E" w:rsidRPr="0060170F">
        <w:rPr>
          <w:lang w:val="en-GB"/>
        </w:rPr>
        <w:tab/>
        <w:t xml:space="preserve">Olten, </w:t>
      </w:r>
      <w:r w:rsidR="00C85C7E">
        <w:rPr>
          <w:lang w:val="en-GB"/>
        </w:rPr>
        <w:t>20.11</w:t>
      </w:r>
      <w:r w:rsidR="008F334E">
        <w:rPr>
          <w:lang w:val="en-GB"/>
        </w:rPr>
        <w:t>.2019</w:t>
      </w:r>
    </w:p>
    <w:p w14:paraId="5C0B6FD0" w14:textId="1AA6F5E5" w:rsidR="008F334E" w:rsidRPr="0060170F" w:rsidRDefault="00C600AD" w:rsidP="008F334E">
      <w:pPr>
        <w:tabs>
          <w:tab w:val="clear" w:pos="851"/>
          <w:tab w:val="left" w:pos="1418"/>
          <w:tab w:val="left" w:pos="3686"/>
          <w:tab w:val="left" w:pos="6096"/>
        </w:tabs>
        <w:rPr>
          <w:lang w:val="en-GB"/>
        </w:rPr>
      </w:pPr>
      <w:r>
        <w:rPr>
          <w:noProof/>
        </w:rPr>
        <w:drawing>
          <wp:anchor distT="0" distB="0" distL="114300" distR="114300" simplePos="0" relativeHeight="251658244" behindDoc="0" locked="0" layoutInCell="1" allowOverlap="1" wp14:anchorId="0F92E515" wp14:editId="06B2F01E">
            <wp:simplePos x="0" y="0"/>
            <wp:positionH relativeFrom="column">
              <wp:posOffset>858520</wp:posOffset>
            </wp:positionH>
            <wp:positionV relativeFrom="paragraph">
              <wp:posOffset>9526</wp:posOffset>
            </wp:positionV>
            <wp:extent cx="1357041" cy="330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9398" cy="330774"/>
                    </a:xfrm>
                    <a:prstGeom prst="rect">
                      <a:avLst/>
                    </a:prstGeom>
                  </pic:spPr>
                </pic:pic>
              </a:graphicData>
            </a:graphic>
            <wp14:sizeRelH relativeFrom="margin">
              <wp14:pctWidth>0</wp14:pctWidth>
            </wp14:sizeRelH>
            <wp14:sizeRelV relativeFrom="margin">
              <wp14:pctHeight>0</wp14:pctHeight>
            </wp14:sizeRelV>
          </wp:anchor>
        </w:drawing>
      </w:r>
      <w:r w:rsidR="008F334E" w:rsidRPr="00AF36AF">
        <w:rPr>
          <w:noProof/>
          <w:lang w:val="en-GB" w:eastAsia="de-DE"/>
        </w:rPr>
        <mc:AlternateContent>
          <mc:Choice Requires="wpi">
            <w:drawing>
              <wp:anchor distT="0" distB="0" distL="114300" distR="114300" simplePos="0" relativeHeight="251658240" behindDoc="0" locked="0" layoutInCell="1" allowOverlap="1" wp14:anchorId="5428004D" wp14:editId="4FED63E3">
                <wp:simplePos x="0" y="0"/>
                <wp:positionH relativeFrom="column">
                  <wp:posOffset>2407920</wp:posOffset>
                </wp:positionH>
                <wp:positionV relativeFrom="paragraph">
                  <wp:posOffset>34925</wp:posOffset>
                </wp:positionV>
                <wp:extent cx="182880" cy="282575"/>
                <wp:effectExtent l="38100" t="57150" r="26670" b="41275"/>
                <wp:wrapNone/>
                <wp:docPr id="1" name="Freihand 1"/>
                <wp:cNvGraphicFramePr/>
                <a:graphic xmlns:a="http://schemas.openxmlformats.org/drawingml/2006/main">
                  <a:graphicData uri="http://schemas.microsoft.com/office/word/2010/wordprocessingInk">
                    <w14:contentPart bwMode="auto" r:id="rId23">
                      <w14:nvContentPartPr>
                        <w14:cNvContentPartPr/>
                      </w14:nvContentPartPr>
                      <w14:xfrm>
                        <a:off x="0" y="0"/>
                        <a:ext cx="182880" cy="282575"/>
                      </w14:xfrm>
                    </w14:contentPart>
                  </a:graphicData>
                </a:graphic>
              </wp:anchor>
            </w:drawing>
          </mc:Choice>
          <mc:Fallback xmlns:w16cex="http://schemas.microsoft.com/office/word/2018/wordml/cex" xmlns:w16="http://schemas.microsoft.com/office/word/2018/wordml" xmlns:pic="http://schemas.openxmlformats.org/drawingml/2006/picture" xmlns:a14="http://schemas.microsoft.com/office/drawing/2010/main" xmlns:a="http://schemas.openxmlformats.org/drawingml/2006/main" xmlns:arto="http://schemas.microsoft.com/office/word/2006/arto">
            <w:pict w14:anchorId="2769792F">
              <v:shapetype id="_x0000_t75" coordsize="21600,21600" filled="f" stroked="f" o:spt="75" o:preferrelative="t" path="m@4@5l@4@11@9@11@9@5xe" w14:anchorId="4E15768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Freihand 1" style="position:absolute;margin-left:188.9pt;margin-top:2.05pt;width:15.75pt;height:23.6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">
                <v:imagedata o:title="" r:id="rId24"/>
              </v:shape>
            </w:pict>
          </mc:Fallback>
        </mc:AlternateContent>
      </w:r>
      <w:r w:rsidR="008F334E" w:rsidRPr="00AF36AF">
        <w:rPr>
          <w:noProof/>
          <w:lang w:val="en-GB" w:eastAsia="de-DE"/>
        </w:rPr>
        <mc:AlternateContent>
          <mc:Choice Requires="wpi">
            <w:drawing>
              <wp:anchor distT="0" distB="0" distL="114300" distR="114300" simplePos="0" relativeHeight="251658241" behindDoc="0" locked="0" layoutInCell="1" allowOverlap="1" wp14:anchorId="2CDA1778" wp14:editId="45C323EB">
                <wp:simplePos x="0" y="0"/>
                <wp:positionH relativeFrom="column">
                  <wp:posOffset>2682240</wp:posOffset>
                </wp:positionH>
                <wp:positionV relativeFrom="paragraph">
                  <wp:posOffset>39370</wp:posOffset>
                </wp:positionV>
                <wp:extent cx="114300" cy="403860"/>
                <wp:effectExtent l="57150" t="38100" r="57150" b="53340"/>
                <wp:wrapNone/>
                <wp:docPr id="12" name="Freihand 12"/>
                <wp:cNvGraphicFramePr/>
                <a:graphic xmlns:a="http://schemas.openxmlformats.org/drawingml/2006/main">
                  <a:graphicData uri="http://schemas.microsoft.com/office/word/2010/wordprocessingInk">
                    <w14:contentPart bwMode="auto" r:id="rId25">
                      <w14:nvContentPartPr>
                        <w14:cNvContentPartPr/>
                      </w14:nvContentPartPr>
                      <w14:xfrm>
                        <a:off x="0" y="0"/>
                        <a:ext cx="114300" cy="403860"/>
                      </w14:xfrm>
                    </w14:contentPart>
                  </a:graphicData>
                </a:graphic>
              </wp:anchor>
            </w:drawing>
          </mc:Choice>
          <mc:Fallback xmlns:w16cex="http://schemas.microsoft.com/office/word/2018/wordml/cex" xmlns:w16="http://schemas.microsoft.com/office/word/2018/wordml" xmlns:pic="http://schemas.openxmlformats.org/drawingml/2006/picture" xmlns:a14="http://schemas.microsoft.com/office/drawing/2010/main" xmlns:a="http://schemas.openxmlformats.org/drawingml/2006/main" xmlns:arto="http://schemas.microsoft.com/office/word/2006/arto">
            <w:pict w14:anchorId="579BD337">
              <v:shape id="Freihand 12" style="position:absolute;margin-left:210.5pt;margin-top:2.4pt;width:10.4pt;height:33.2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" w14:anchorId="24CF69FA">
                <v:imagedata o:title="" r:id="rId26"/>
              </v:shape>
            </w:pict>
          </mc:Fallback>
        </mc:AlternateContent>
      </w:r>
      <w:r w:rsidR="008F334E" w:rsidRPr="00AF36AF">
        <w:rPr>
          <w:noProof/>
          <w:lang w:val="en-GB" w:eastAsia="de-DE"/>
        </w:rPr>
        <mc:AlternateContent>
          <mc:Choice Requires="wpi">
            <w:drawing>
              <wp:anchor distT="0" distB="0" distL="114300" distR="114300" simplePos="0" relativeHeight="251658242" behindDoc="0" locked="0" layoutInCell="1" allowOverlap="1" wp14:anchorId="6A45D997" wp14:editId="14B9734A">
                <wp:simplePos x="0" y="0"/>
                <wp:positionH relativeFrom="column">
                  <wp:posOffset>2834005</wp:posOffset>
                </wp:positionH>
                <wp:positionV relativeFrom="paragraph">
                  <wp:posOffset>-97790</wp:posOffset>
                </wp:positionV>
                <wp:extent cx="381000" cy="449580"/>
                <wp:effectExtent l="38100" t="38100" r="57150" b="45720"/>
                <wp:wrapNone/>
                <wp:docPr id="22" name="Freihand 22"/>
                <wp:cNvGraphicFramePr/>
                <a:graphic xmlns:a="http://schemas.openxmlformats.org/drawingml/2006/main">
                  <a:graphicData uri="http://schemas.microsoft.com/office/word/2010/wordprocessingInk">
                    <w14:contentPart bwMode="auto" r:id="rId27">
                      <w14:nvContentPartPr>
                        <w14:cNvContentPartPr/>
                      </w14:nvContentPartPr>
                      <w14:xfrm>
                        <a:off x="0" y="0"/>
                        <a:ext cx="381000" cy="449580"/>
                      </w14:xfrm>
                    </w14:contentPart>
                  </a:graphicData>
                </a:graphic>
              </wp:anchor>
            </w:drawing>
          </mc:Choice>
          <mc:Fallback xmlns:w16cex="http://schemas.microsoft.com/office/word/2018/wordml/cex" xmlns:w16="http://schemas.microsoft.com/office/word/2018/wordml" xmlns:pic="http://schemas.openxmlformats.org/drawingml/2006/picture" xmlns:a14="http://schemas.microsoft.com/office/drawing/2010/main" xmlns:a="http://schemas.openxmlformats.org/drawingml/2006/main" xmlns:arto="http://schemas.microsoft.com/office/word/2006/arto">
            <w:pict w14:anchorId="11CD0500">
              <v:shape id="Freihand 22" style="position:absolute;margin-left:222.45pt;margin-top:-8.4pt;width:31.4pt;height:36.8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" w14:anchorId="6E8C7A59">
                <v:imagedata o:title="" r:id="rId28"/>
              </v:shape>
            </w:pict>
          </mc:Fallback>
        </mc:AlternateContent>
      </w:r>
      <w:r w:rsidR="008F334E" w:rsidRPr="00AF36AF">
        <w:rPr>
          <w:noProof/>
          <w:lang w:val="en-GB" w:eastAsia="de-DE"/>
        </w:rPr>
        <mc:AlternateContent>
          <mc:Choice Requires="wpi">
            <w:drawing>
              <wp:anchor distT="0" distB="0" distL="114300" distR="114300" simplePos="0" relativeHeight="251658243" behindDoc="0" locked="0" layoutInCell="1" allowOverlap="1" wp14:anchorId="298893E8" wp14:editId="779F03B2">
                <wp:simplePos x="0" y="0"/>
                <wp:positionH relativeFrom="column">
                  <wp:posOffset>3215005</wp:posOffset>
                </wp:positionH>
                <wp:positionV relativeFrom="paragraph">
                  <wp:posOffset>-162560</wp:posOffset>
                </wp:positionV>
                <wp:extent cx="511200" cy="617760"/>
                <wp:effectExtent l="38100" t="57150" r="60325" b="49530"/>
                <wp:wrapNone/>
                <wp:docPr id="23" name="Freihand 23"/>
                <wp:cNvGraphicFramePr/>
                <a:graphic xmlns:a="http://schemas.openxmlformats.org/drawingml/2006/main">
                  <a:graphicData uri="http://schemas.microsoft.com/office/word/2010/wordprocessingInk">
                    <w14:contentPart bwMode="auto" r:id="rId29">
                      <w14:nvContentPartPr>
                        <w14:cNvContentPartPr/>
                      </w14:nvContentPartPr>
                      <w14:xfrm>
                        <a:off x="0" y="0"/>
                        <a:ext cx="511200" cy="617760"/>
                      </w14:xfrm>
                    </w14:contentPart>
                  </a:graphicData>
                </a:graphic>
              </wp:anchor>
            </w:drawing>
          </mc:Choice>
          <mc:Fallback xmlns:w16cex="http://schemas.microsoft.com/office/word/2018/wordml/cex" xmlns:w16="http://schemas.microsoft.com/office/word/2018/wordml" xmlns:pic="http://schemas.openxmlformats.org/drawingml/2006/picture" xmlns:a14="http://schemas.microsoft.com/office/drawing/2010/main" xmlns:a="http://schemas.openxmlformats.org/drawingml/2006/main" xmlns:arto="http://schemas.microsoft.com/office/word/2006/arto">
            <w:pict w14:anchorId="76A2A7A5">
              <v:shape id="Freihand 23" style="position:absolute;margin-left:252.45pt;margin-top:-13.5pt;width:41.65pt;height:50.05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" w14:anchorId="3FB5FDE6">
                <v:imagedata o:title="" r:id="rId30"/>
              </v:shape>
            </w:pict>
          </mc:Fallback>
        </mc:AlternateContent>
      </w:r>
    </w:p>
    <w:p w14:paraId="3DCD6AD6" w14:textId="5DADE0C5" w:rsidR="008F334E" w:rsidRPr="0060170F" w:rsidRDefault="008F334E" w:rsidP="008F334E">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p>
    <w:p w14:paraId="0C885947" w14:textId="77777777" w:rsidR="008F334E" w:rsidRPr="0060170F" w:rsidRDefault="008F334E" w:rsidP="008F334E">
      <w:pPr>
        <w:rPr>
          <w:lang w:val="en-GB"/>
        </w:rPr>
      </w:pPr>
    </w:p>
    <w:p w14:paraId="46D4BC60" w14:textId="77777777" w:rsidR="008F334E" w:rsidRPr="0060170F" w:rsidRDefault="008F334E" w:rsidP="008F334E">
      <w:pPr>
        <w:rPr>
          <w:lang w:val="en-GB"/>
        </w:rPr>
      </w:pPr>
    </w:p>
    <w:p w14:paraId="6A4B92E7" w14:textId="7EA35C5F" w:rsidR="008F334E" w:rsidRPr="008A5985" w:rsidRDefault="008F334E" w:rsidP="008F334E">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Franck</w:t>
      </w:r>
      <w:r w:rsidRPr="008A5985">
        <w:rPr>
          <w:lang w:val="en-US"/>
        </w:rPr>
        <w:tab/>
      </w:r>
      <w:r w:rsidRPr="008A5985">
        <w:rPr>
          <w:lang w:val="en-US"/>
        </w:rPr>
        <w:tab/>
      </w:r>
      <w:r w:rsidRPr="008A5985">
        <w:rPr>
          <w:lang w:val="en-US"/>
        </w:rPr>
        <w:tab/>
      </w:r>
    </w:p>
    <w:p w14:paraId="704F9490" w14:textId="6EE79733" w:rsidR="008F334E" w:rsidRPr="0060170F" w:rsidRDefault="008F334E" w:rsidP="355C0DD3">
      <w:pPr>
        <w:tabs>
          <w:tab w:val="clear" w:pos="851"/>
          <w:tab w:val="left" w:pos="1418"/>
          <w:tab w:val="left" w:pos="3686"/>
          <w:tab w:val="left" w:pos="6096"/>
        </w:tabs>
        <w:rPr>
          <w:lang w:val="en-GB"/>
        </w:rPr>
      </w:pPr>
      <w:r w:rsidRPr="0060170F">
        <w:rPr>
          <w:sz w:val="16"/>
          <w:szCs w:val="16"/>
          <w:lang w:val="en-GB"/>
        </w:rPr>
        <w:t>Place and Date</w:t>
      </w:r>
      <w:r w:rsidRPr="0060170F">
        <w:rPr>
          <w:lang w:val="en-GB"/>
        </w:rPr>
        <w:tab/>
        <w:t xml:space="preserve">Olten, </w:t>
      </w:r>
      <w:r w:rsidR="00C85C7E">
        <w:rPr>
          <w:lang w:val="en-GB"/>
        </w:rPr>
        <w:t>20.11</w:t>
      </w:r>
      <w:r>
        <w:rPr>
          <w:lang w:val="en-GB"/>
        </w:rPr>
        <w:t>.2019</w:t>
      </w:r>
      <w:r w:rsidRPr="0060170F">
        <w:rPr>
          <w:lang w:val="en-GB"/>
        </w:rPr>
        <w:tab/>
      </w:r>
      <w:r w:rsidRPr="0060170F">
        <w:rPr>
          <w:lang w:val="en-GB"/>
        </w:rPr>
        <w:tab/>
      </w:r>
    </w:p>
    <w:p w14:paraId="3A38C224" w14:textId="538BED7A" w:rsidR="355C0DD3" w:rsidRDefault="355C0DD3" w:rsidP="355C0DD3">
      <w:r>
        <w:rPr>
          <w:noProof/>
        </w:rPr>
        <w:drawing>
          <wp:inline distT="0" distB="0" distL="0" distR="0" wp14:anchorId="4EA80A92" wp14:editId="1C1CB1F1">
            <wp:extent cx="1914525" cy="422775"/>
            <wp:effectExtent l="0" t="0" r="0" b="0"/>
            <wp:docPr id="1846504645" name="Picture 669117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11721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14525" cy="422775"/>
                    </a:xfrm>
                    <a:prstGeom prst="rect">
                      <a:avLst/>
                    </a:prstGeom>
                  </pic:spPr>
                </pic:pic>
              </a:graphicData>
            </a:graphic>
          </wp:inline>
        </w:drawing>
      </w:r>
    </w:p>
    <w:p w14:paraId="6FD57AD3" w14:textId="5CCC41B2" w:rsidR="008F334E" w:rsidRPr="0060170F" w:rsidRDefault="008F334E" w:rsidP="32237F93">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p>
    <w:p w14:paraId="6BD5D727" w14:textId="33AA18C4" w:rsidR="008F334E" w:rsidRPr="0060170F" w:rsidRDefault="008F334E" w:rsidP="355C0DD3">
      <w:pPr>
        <w:rPr>
          <w:lang w:val="en-GB"/>
        </w:rPr>
      </w:pPr>
    </w:p>
    <w:p w14:paraId="47AC8761" w14:textId="7F8826AC" w:rsidR="0011142B" w:rsidRPr="0060170F" w:rsidRDefault="0011142B" w:rsidP="0011142B">
      <w:pPr>
        <w:rPr>
          <w:lang w:val="en-GB" w:eastAsia="de-DE"/>
        </w:rPr>
      </w:pPr>
    </w:p>
    <w:p w14:paraId="297E4BB9" w14:textId="55D7D4F3" w:rsidR="00F7330E" w:rsidRPr="0060170F" w:rsidRDefault="00C50E6F" w:rsidP="00D000CF">
      <w:pPr>
        <w:pStyle w:val="berschrift1ohneNummerierung"/>
        <w:rPr>
          <w:lang w:val="en-GB"/>
        </w:rPr>
      </w:pPr>
      <w:bookmarkStart w:id="2" w:name="_Toc25128061"/>
      <w:r w:rsidRPr="0060170F">
        <w:rPr>
          <w:lang w:val="en-GB"/>
        </w:rPr>
        <w:lastRenderedPageBreak/>
        <w:t>Index</w:t>
      </w:r>
      <w:bookmarkEnd w:id="2"/>
    </w:p>
    <w:p w14:paraId="4AB0B8CE" w14:textId="177E60B7" w:rsidR="00086483" w:rsidRDefault="00104CD9">
      <w:pPr>
        <w:pStyle w:val="TOC1"/>
        <w:rPr>
          <w:rFonts w:asciiTheme="minorHAnsi" w:eastAsiaTheme="minorEastAsia" w:hAnsiTheme="minorHAnsi" w:cstheme="minorBidi"/>
          <w:noProof/>
          <w:szCs w:val="22"/>
          <w:lang w:val="ru-RU" w:eastAsia="ja-JP"/>
        </w:rPr>
      </w:pPr>
      <w:r w:rsidRPr="0060170F">
        <w:rPr>
          <w:lang w:val="en-GB"/>
        </w:rPr>
        <w:fldChar w:fldCharType="begin"/>
      </w:r>
      <w:r w:rsidRPr="0060170F">
        <w:rPr>
          <w:lang w:val="en-GB"/>
        </w:rPr>
        <w:instrText xml:space="preserve"> TOC \o "1-4" \h \z \u </w:instrText>
      </w:r>
      <w:r w:rsidRPr="0060170F">
        <w:rPr>
          <w:lang w:val="en-GB"/>
        </w:rPr>
        <w:fldChar w:fldCharType="separate"/>
      </w:r>
      <w:hyperlink w:anchor="_Toc25128060" w:history="1">
        <w:r w:rsidR="00086483" w:rsidRPr="00CF1474">
          <w:rPr>
            <w:rStyle w:val="Hyperlink"/>
            <w:noProof/>
            <w:lang w:val="en-GB"/>
          </w:rPr>
          <w:t>Declaration of Authenticity</w:t>
        </w:r>
        <w:r w:rsidR="00086483">
          <w:rPr>
            <w:noProof/>
            <w:webHidden/>
          </w:rPr>
          <w:tab/>
        </w:r>
        <w:r w:rsidR="00086483">
          <w:rPr>
            <w:noProof/>
            <w:webHidden/>
          </w:rPr>
          <w:fldChar w:fldCharType="begin"/>
        </w:r>
        <w:r w:rsidR="00086483">
          <w:rPr>
            <w:noProof/>
            <w:webHidden/>
          </w:rPr>
          <w:instrText xml:space="preserve"> PAGEREF _Toc25128060 \h </w:instrText>
        </w:r>
        <w:r w:rsidR="00086483">
          <w:rPr>
            <w:noProof/>
            <w:webHidden/>
          </w:rPr>
        </w:r>
        <w:r w:rsidR="00086483">
          <w:rPr>
            <w:noProof/>
            <w:webHidden/>
          </w:rPr>
          <w:fldChar w:fldCharType="separate"/>
        </w:r>
        <w:r w:rsidR="00086483">
          <w:rPr>
            <w:noProof/>
            <w:webHidden/>
          </w:rPr>
          <w:t>IV</w:t>
        </w:r>
        <w:r w:rsidR="00086483">
          <w:rPr>
            <w:noProof/>
            <w:webHidden/>
          </w:rPr>
          <w:fldChar w:fldCharType="end"/>
        </w:r>
      </w:hyperlink>
    </w:p>
    <w:p w14:paraId="78AE9791" w14:textId="5C75ECE8" w:rsidR="00086483" w:rsidRDefault="00F40AB9">
      <w:pPr>
        <w:pStyle w:val="TOC1"/>
        <w:rPr>
          <w:rFonts w:asciiTheme="minorHAnsi" w:eastAsiaTheme="minorEastAsia" w:hAnsiTheme="minorHAnsi" w:cstheme="minorBidi"/>
          <w:noProof/>
          <w:szCs w:val="22"/>
          <w:lang w:val="ru-RU" w:eastAsia="ja-JP"/>
        </w:rPr>
      </w:pPr>
      <w:hyperlink w:anchor="_Toc25128061" w:history="1">
        <w:r w:rsidR="00086483" w:rsidRPr="00CF1474">
          <w:rPr>
            <w:rStyle w:val="Hyperlink"/>
            <w:noProof/>
            <w:lang w:val="en-GB"/>
          </w:rPr>
          <w:t>Index</w:t>
        </w:r>
        <w:r w:rsidR="00086483">
          <w:rPr>
            <w:noProof/>
            <w:webHidden/>
          </w:rPr>
          <w:tab/>
        </w:r>
        <w:r w:rsidR="00086483">
          <w:rPr>
            <w:noProof/>
            <w:webHidden/>
          </w:rPr>
          <w:fldChar w:fldCharType="begin"/>
        </w:r>
        <w:r w:rsidR="00086483">
          <w:rPr>
            <w:noProof/>
            <w:webHidden/>
          </w:rPr>
          <w:instrText xml:space="preserve"> PAGEREF _Toc25128061 \h </w:instrText>
        </w:r>
        <w:r w:rsidR="00086483">
          <w:rPr>
            <w:noProof/>
            <w:webHidden/>
          </w:rPr>
        </w:r>
        <w:r w:rsidR="00086483">
          <w:rPr>
            <w:noProof/>
            <w:webHidden/>
          </w:rPr>
          <w:fldChar w:fldCharType="separate"/>
        </w:r>
        <w:r w:rsidR="00086483">
          <w:rPr>
            <w:noProof/>
            <w:webHidden/>
          </w:rPr>
          <w:t>V</w:t>
        </w:r>
        <w:r w:rsidR="00086483">
          <w:rPr>
            <w:noProof/>
            <w:webHidden/>
          </w:rPr>
          <w:fldChar w:fldCharType="end"/>
        </w:r>
      </w:hyperlink>
    </w:p>
    <w:p w14:paraId="5CF9829F" w14:textId="44723817" w:rsidR="00086483" w:rsidRDefault="00F40AB9">
      <w:pPr>
        <w:pStyle w:val="TOC1"/>
        <w:rPr>
          <w:rFonts w:asciiTheme="minorHAnsi" w:eastAsiaTheme="minorEastAsia" w:hAnsiTheme="minorHAnsi" w:cstheme="minorBidi"/>
          <w:noProof/>
          <w:szCs w:val="22"/>
          <w:lang w:val="ru-RU" w:eastAsia="ja-JP"/>
        </w:rPr>
      </w:pPr>
      <w:hyperlink w:anchor="_Toc25128062" w:history="1">
        <w:r w:rsidR="00086483" w:rsidRPr="00CF1474">
          <w:rPr>
            <w:rStyle w:val="Hyperlink"/>
            <w:noProof/>
          </w:rPr>
          <w:t>1</w:t>
        </w:r>
        <w:r w:rsidR="00086483">
          <w:rPr>
            <w:rFonts w:asciiTheme="minorHAnsi" w:eastAsiaTheme="minorEastAsia" w:hAnsiTheme="minorHAnsi" w:cstheme="minorBidi"/>
            <w:noProof/>
            <w:szCs w:val="22"/>
            <w:lang w:val="ru-RU" w:eastAsia="ja-JP"/>
          </w:rPr>
          <w:tab/>
        </w:r>
        <w:r w:rsidR="00086483" w:rsidRPr="00CF1474">
          <w:rPr>
            <w:rStyle w:val="Hyperlink"/>
            <w:noProof/>
            <w:lang w:val="en-US"/>
          </w:rPr>
          <w:t>Introduction</w:t>
        </w:r>
        <w:r w:rsidR="00086483">
          <w:rPr>
            <w:noProof/>
            <w:webHidden/>
          </w:rPr>
          <w:tab/>
        </w:r>
        <w:r w:rsidR="00086483">
          <w:rPr>
            <w:noProof/>
            <w:webHidden/>
          </w:rPr>
          <w:fldChar w:fldCharType="begin"/>
        </w:r>
        <w:r w:rsidR="00086483">
          <w:rPr>
            <w:noProof/>
            <w:webHidden/>
          </w:rPr>
          <w:instrText xml:space="preserve"> PAGEREF _Toc25128062 \h </w:instrText>
        </w:r>
        <w:r w:rsidR="00086483">
          <w:rPr>
            <w:noProof/>
            <w:webHidden/>
          </w:rPr>
        </w:r>
        <w:r w:rsidR="00086483">
          <w:rPr>
            <w:noProof/>
            <w:webHidden/>
          </w:rPr>
          <w:fldChar w:fldCharType="separate"/>
        </w:r>
        <w:r w:rsidR="00086483">
          <w:rPr>
            <w:noProof/>
            <w:webHidden/>
          </w:rPr>
          <w:t>6</w:t>
        </w:r>
        <w:r w:rsidR="00086483">
          <w:rPr>
            <w:noProof/>
            <w:webHidden/>
          </w:rPr>
          <w:fldChar w:fldCharType="end"/>
        </w:r>
      </w:hyperlink>
    </w:p>
    <w:p w14:paraId="6B14EBCB" w14:textId="3F669AE9" w:rsidR="00086483" w:rsidRDefault="00F40AB9">
      <w:pPr>
        <w:pStyle w:val="TOC1"/>
        <w:rPr>
          <w:rFonts w:asciiTheme="minorHAnsi" w:eastAsiaTheme="minorEastAsia" w:hAnsiTheme="minorHAnsi" w:cstheme="minorBidi"/>
          <w:noProof/>
          <w:szCs w:val="22"/>
          <w:lang w:val="ru-RU" w:eastAsia="ja-JP"/>
        </w:rPr>
      </w:pPr>
      <w:hyperlink w:anchor="_Toc25128063" w:history="1">
        <w:r w:rsidR="00086483" w:rsidRPr="00CF1474">
          <w:rPr>
            <w:rStyle w:val="Hyperlink"/>
            <w:noProof/>
            <w:lang w:val="en-US"/>
          </w:rPr>
          <w:t>2</w:t>
        </w:r>
        <w:r w:rsidR="00086483">
          <w:rPr>
            <w:rFonts w:asciiTheme="minorHAnsi" w:eastAsiaTheme="minorEastAsia" w:hAnsiTheme="minorHAnsi" w:cstheme="minorBidi"/>
            <w:noProof/>
            <w:szCs w:val="22"/>
            <w:lang w:val="ru-RU" w:eastAsia="ja-JP"/>
          </w:rPr>
          <w:tab/>
        </w:r>
        <w:r w:rsidR="00086483" w:rsidRPr="00CF1474">
          <w:rPr>
            <w:rStyle w:val="Hyperlink"/>
            <w:noProof/>
            <w:lang w:val="en-US"/>
          </w:rPr>
          <w:t>First Coaching Session and Review of stakeholder Needs</w:t>
        </w:r>
        <w:r w:rsidR="00086483">
          <w:rPr>
            <w:noProof/>
            <w:webHidden/>
          </w:rPr>
          <w:tab/>
        </w:r>
        <w:r w:rsidR="00086483">
          <w:rPr>
            <w:noProof/>
            <w:webHidden/>
          </w:rPr>
          <w:fldChar w:fldCharType="begin"/>
        </w:r>
        <w:r w:rsidR="00086483">
          <w:rPr>
            <w:noProof/>
            <w:webHidden/>
          </w:rPr>
          <w:instrText xml:space="preserve"> PAGEREF _Toc25128063 \h </w:instrText>
        </w:r>
        <w:r w:rsidR="00086483">
          <w:rPr>
            <w:noProof/>
            <w:webHidden/>
          </w:rPr>
        </w:r>
        <w:r w:rsidR="00086483">
          <w:rPr>
            <w:noProof/>
            <w:webHidden/>
          </w:rPr>
          <w:fldChar w:fldCharType="separate"/>
        </w:r>
        <w:r w:rsidR="00086483">
          <w:rPr>
            <w:noProof/>
            <w:webHidden/>
          </w:rPr>
          <w:t>7</w:t>
        </w:r>
        <w:r w:rsidR="00086483">
          <w:rPr>
            <w:noProof/>
            <w:webHidden/>
          </w:rPr>
          <w:fldChar w:fldCharType="end"/>
        </w:r>
      </w:hyperlink>
    </w:p>
    <w:p w14:paraId="1CA6C961" w14:textId="0CA3975E" w:rsidR="00086483" w:rsidRDefault="00F40AB9">
      <w:pPr>
        <w:pStyle w:val="TOC2"/>
        <w:tabs>
          <w:tab w:val="left" w:pos="1134"/>
        </w:tabs>
        <w:rPr>
          <w:rFonts w:asciiTheme="minorHAnsi" w:eastAsiaTheme="minorEastAsia" w:hAnsiTheme="minorHAnsi" w:cstheme="minorBidi"/>
          <w:noProof/>
          <w:szCs w:val="22"/>
          <w:lang w:val="ru-RU" w:eastAsia="ja-JP"/>
        </w:rPr>
      </w:pPr>
      <w:hyperlink w:anchor="_Toc25128064" w:history="1">
        <w:r w:rsidR="00086483" w:rsidRPr="00CF1474">
          <w:rPr>
            <w:rStyle w:val="Hyperlink"/>
            <w:rFonts w:eastAsia="Calibri"/>
            <w:noProof/>
          </w:rPr>
          <w:t>2.1</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en-US"/>
          </w:rPr>
          <w:t>First Coaching Session with Beat Fraefel</w:t>
        </w:r>
        <w:r w:rsidR="00086483">
          <w:rPr>
            <w:noProof/>
            <w:webHidden/>
          </w:rPr>
          <w:tab/>
        </w:r>
        <w:r w:rsidR="00086483">
          <w:rPr>
            <w:noProof/>
            <w:webHidden/>
          </w:rPr>
          <w:fldChar w:fldCharType="begin"/>
        </w:r>
        <w:r w:rsidR="00086483">
          <w:rPr>
            <w:noProof/>
            <w:webHidden/>
          </w:rPr>
          <w:instrText xml:space="preserve"> PAGEREF _Toc25128064 \h </w:instrText>
        </w:r>
        <w:r w:rsidR="00086483">
          <w:rPr>
            <w:noProof/>
            <w:webHidden/>
          </w:rPr>
        </w:r>
        <w:r w:rsidR="00086483">
          <w:rPr>
            <w:noProof/>
            <w:webHidden/>
          </w:rPr>
          <w:fldChar w:fldCharType="separate"/>
        </w:r>
        <w:r w:rsidR="00086483">
          <w:rPr>
            <w:noProof/>
            <w:webHidden/>
          </w:rPr>
          <w:t>7</w:t>
        </w:r>
        <w:r w:rsidR="00086483">
          <w:rPr>
            <w:noProof/>
            <w:webHidden/>
          </w:rPr>
          <w:fldChar w:fldCharType="end"/>
        </w:r>
      </w:hyperlink>
    </w:p>
    <w:p w14:paraId="458840D1" w14:textId="0B6DE1DD" w:rsidR="00086483" w:rsidRDefault="00F40AB9">
      <w:pPr>
        <w:pStyle w:val="TOC2"/>
        <w:tabs>
          <w:tab w:val="left" w:pos="1134"/>
        </w:tabs>
        <w:rPr>
          <w:rFonts w:asciiTheme="minorHAnsi" w:eastAsiaTheme="minorEastAsia" w:hAnsiTheme="minorHAnsi" w:cstheme="minorBidi"/>
          <w:noProof/>
          <w:szCs w:val="22"/>
          <w:lang w:val="ru-RU" w:eastAsia="ja-JP"/>
        </w:rPr>
      </w:pPr>
      <w:hyperlink w:anchor="_Toc25128065" w:history="1">
        <w:r w:rsidR="00086483" w:rsidRPr="00CF1474">
          <w:rPr>
            <w:rStyle w:val="Hyperlink"/>
            <w:noProof/>
          </w:rPr>
          <w:t>2.2</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en-US"/>
          </w:rPr>
          <w:t>Discussion with Stakeholder Frieder Witschel</w:t>
        </w:r>
        <w:r w:rsidR="00086483">
          <w:rPr>
            <w:noProof/>
            <w:webHidden/>
          </w:rPr>
          <w:tab/>
        </w:r>
        <w:r w:rsidR="00086483">
          <w:rPr>
            <w:noProof/>
            <w:webHidden/>
          </w:rPr>
          <w:fldChar w:fldCharType="begin"/>
        </w:r>
        <w:r w:rsidR="00086483">
          <w:rPr>
            <w:noProof/>
            <w:webHidden/>
          </w:rPr>
          <w:instrText xml:space="preserve"> PAGEREF _Toc25128065 \h </w:instrText>
        </w:r>
        <w:r w:rsidR="00086483">
          <w:rPr>
            <w:noProof/>
            <w:webHidden/>
          </w:rPr>
        </w:r>
        <w:r w:rsidR="00086483">
          <w:rPr>
            <w:noProof/>
            <w:webHidden/>
          </w:rPr>
          <w:fldChar w:fldCharType="separate"/>
        </w:r>
        <w:r w:rsidR="00086483">
          <w:rPr>
            <w:noProof/>
            <w:webHidden/>
          </w:rPr>
          <w:t>7</w:t>
        </w:r>
        <w:r w:rsidR="00086483">
          <w:rPr>
            <w:noProof/>
            <w:webHidden/>
          </w:rPr>
          <w:fldChar w:fldCharType="end"/>
        </w:r>
      </w:hyperlink>
    </w:p>
    <w:p w14:paraId="172B5CB5" w14:textId="76CEAF5B" w:rsidR="00086483" w:rsidRDefault="00F40AB9">
      <w:pPr>
        <w:pStyle w:val="TOC2"/>
        <w:tabs>
          <w:tab w:val="left" w:pos="1134"/>
        </w:tabs>
        <w:rPr>
          <w:rFonts w:asciiTheme="minorHAnsi" w:eastAsiaTheme="minorEastAsia" w:hAnsiTheme="minorHAnsi" w:cstheme="minorBidi"/>
          <w:noProof/>
          <w:szCs w:val="22"/>
          <w:lang w:val="ru-RU" w:eastAsia="ja-JP"/>
        </w:rPr>
      </w:pPr>
      <w:hyperlink w:anchor="_Toc25128066" w:history="1">
        <w:r w:rsidR="00086483" w:rsidRPr="00CF1474">
          <w:rPr>
            <w:rStyle w:val="Hyperlink"/>
            <w:noProof/>
          </w:rPr>
          <w:t>2.3</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en-US"/>
          </w:rPr>
          <w:t>Group Conference Call</w:t>
        </w:r>
        <w:r w:rsidR="00086483">
          <w:rPr>
            <w:noProof/>
            <w:webHidden/>
          </w:rPr>
          <w:tab/>
        </w:r>
        <w:r w:rsidR="00086483">
          <w:rPr>
            <w:noProof/>
            <w:webHidden/>
          </w:rPr>
          <w:fldChar w:fldCharType="begin"/>
        </w:r>
        <w:r w:rsidR="00086483">
          <w:rPr>
            <w:noProof/>
            <w:webHidden/>
          </w:rPr>
          <w:instrText xml:space="preserve"> PAGEREF _Toc25128066 \h </w:instrText>
        </w:r>
        <w:r w:rsidR="00086483">
          <w:rPr>
            <w:noProof/>
            <w:webHidden/>
          </w:rPr>
        </w:r>
        <w:r w:rsidR="00086483">
          <w:rPr>
            <w:noProof/>
            <w:webHidden/>
          </w:rPr>
          <w:fldChar w:fldCharType="separate"/>
        </w:r>
        <w:r w:rsidR="00086483">
          <w:rPr>
            <w:noProof/>
            <w:webHidden/>
          </w:rPr>
          <w:t>8</w:t>
        </w:r>
        <w:r w:rsidR="00086483">
          <w:rPr>
            <w:noProof/>
            <w:webHidden/>
          </w:rPr>
          <w:fldChar w:fldCharType="end"/>
        </w:r>
      </w:hyperlink>
    </w:p>
    <w:p w14:paraId="759049DE" w14:textId="4DFA55E4" w:rsidR="00086483" w:rsidRDefault="00F40AB9">
      <w:pPr>
        <w:pStyle w:val="TOC1"/>
        <w:rPr>
          <w:rFonts w:asciiTheme="minorHAnsi" w:eastAsiaTheme="minorEastAsia" w:hAnsiTheme="minorHAnsi" w:cstheme="minorBidi"/>
          <w:noProof/>
          <w:szCs w:val="22"/>
          <w:lang w:val="ru-RU" w:eastAsia="ja-JP"/>
        </w:rPr>
      </w:pPr>
      <w:hyperlink w:anchor="_Toc25128067" w:history="1">
        <w:r w:rsidR="00086483" w:rsidRPr="00CF1474">
          <w:rPr>
            <w:rStyle w:val="Hyperlink"/>
            <w:rFonts w:eastAsia="Calibri"/>
            <w:noProof/>
            <w:lang w:val="en-US"/>
          </w:rPr>
          <w:t>3</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en-US"/>
          </w:rPr>
          <w:t>Second Coaching Session and New Prototype</w:t>
        </w:r>
        <w:r w:rsidR="00086483">
          <w:rPr>
            <w:noProof/>
            <w:webHidden/>
          </w:rPr>
          <w:tab/>
        </w:r>
        <w:r w:rsidR="00086483">
          <w:rPr>
            <w:noProof/>
            <w:webHidden/>
          </w:rPr>
          <w:fldChar w:fldCharType="begin"/>
        </w:r>
        <w:r w:rsidR="00086483">
          <w:rPr>
            <w:noProof/>
            <w:webHidden/>
          </w:rPr>
          <w:instrText xml:space="preserve"> PAGEREF _Toc25128067 \h </w:instrText>
        </w:r>
        <w:r w:rsidR="00086483">
          <w:rPr>
            <w:noProof/>
            <w:webHidden/>
          </w:rPr>
        </w:r>
        <w:r w:rsidR="00086483">
          <w:rPr>
            <w:noProof/>
            <w:webHidden/>
          </w:rPr>
          <w:fldChar w:fldCharType="separate"/>
        </w:r>
        <w:r w:rsidR="00086483">
          <w:rPr>
            <w:noProof/>
            <w:webHidden/>
          </w:rPr>
          <w:t>9</w:t>
        </w:r>
        <w:r w:rsidR="00086483">
          <w:rPr>
            <w:noProof/>
            <w:webHidden/>
          </w:rPr>
          <w:fldChar w:fldCharType="end"/>
        </w:r>
      </w:hyperlink>
    </w:p>
    <w:p w14:paraId="3B6EB9BE" w14:textId="5CD88967" w:rsidR="00086483" w:rsidRDefault="00F40AB9">
      <w:pPr>
        <w:pStyle w:val="TOC2"/>
        <w:tabs>
          <w:tab w:val="left" w:pos="1134"/>
        </w:tabs>
        <w:rPr>
          <w:rFonts w:asciiTheme="minorHAnsi" w:eastAsiaTheme="minorEastAsia" w:hAnsiTheme="minorHAnsi" w:cstheme="minorBidi"/>
          <w:noProof/>
          <w:szCs w:val="22"/>
          <w:lang w:val="ru-RU" w:eastAsia="ja-JP"/>
        </w:rPr>
      </w:pPr>
      <w:hyperlink w:anchor="_Toc25128068" w:history="1">
        <w:r w:rsidR="00086483" w:rsidRPr="00CF1474">
          <w:rPr>
            <w:rStyle w:val="Hyperlink"/>
            <w:noProof/>
          </w:rPr>
          <w:t>3.1</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fr-FR"/>
          </w:rPr>
          <w:t xml:space="preserve">Coaching Session </w:t>
        </w:r>
        <w:r w:rsidR="00086483" w:rsidRPr="00CF1474">
          <w:rPr>
            <w:rStyle w:val="Hyperlink"/>
            <w:rFonts w:eastAsia="Calibri"/>
            <w:noProof/>
            <w:lang w:val="en-US"/>
          </w:rPr>
          <w:t xml:space="preserve">with </w:t>
        </w:r>
        <w:r w:rsidR="00086483" w:rsidRPr="00CF1474">
          <w:rPr>
            <w:rStyle w:val="Hyperlink"/>
            <w:rFonts w:eastAsia="Calibri"/>
            <w:noProof/>
            <w:lang w:val="fr-FR"/>
          </w:rPr>
          <w:t>Holger Wache</w:t>
        </w:r>
        <w:r w:rsidR="00086483">
          <w:rPr>
            <w:noProof/>
            <w:webHidden/>
          </w:rPr>
          <w:tab/>
        </w:r>
        <w:r w:rsidR="00086483">
          <w:rPr>
            <w:noProof/>
            <w:webHidden/>
          </w:rPr>
          <w:fldChar w:fldCharType="begin"/>
        </w:r>
        <w:r w:rsidR="00086483">
          <w:rPr>
            <w:noProof/>
            <w:webHidden/>
          </w:rPr>
          <w:instrText xml:space="preserve"> PAGEREF _Toc25128068 \h </w:instrText>
        </w:r>
        <w:r w:rsidR="00086483">
          <w:rPr>
            <w:noProof/>
            <w:webHidden/>
          </w:rPr>
        </w:r>
        <w:r w:rsidR="00086483">
          <w:rPr>
            <w:noProof/>
            <w:webHidden/>
          </w:rPr>
          <w:fldChar w:fldCharType="separate"/>
        </w:r>
        <w:r w:rsidR="00086483">
          <w:rPr>
            <w:noProof/>
            <w:webHidden/>
          </w:rPr>
          <w:t>9</w:t>
        </w:r>
        <w:r w:rsidR="00086483">
          <w:rPr>
            <w:noProof/>
            <w:webHidden/>
          </w:rPr>
          <w:fldChar w:fldCharType="end"/>
        </w:r>
      </w:hyperlink>
    </w:p>
    <w:p w14:paraId="21D87DAD" w14:textId="5A117DD3" w:rsidR="00086483" w:rsidRDefault="00F40AB9">
      <w:pPr>
        <w:pStyle w:val="TOC2"/>
        <w:tabs>
          <w:tab w:val="left" w:pos="1134"/>
        </w:tabs>
        <w:rPr>
          <w:rFonts w:asciiTheme="minorHAnsi" w:eastAsiaTheme="minorEastAsia" w:hAnsiTheme="minorHAnsi" w:cstheme="minorBidi"/>
          <w:noProof/>
          <w:szCs w:val="22"/>
          <w:lang w:val="ru-RU" w:eastAsia="ja-JP"/>
        </w:rPr>
      </w:pPr>
      <w:hyperlink w:anchor="_Toc25128069" w:history="1">
        <w:r w:rsidR="00086483" w:rsidRPr="00CF1474">
          <w:rPr>
            <w:rStyle w:val="Hyperlink"/>
            <w:rFonts w:eastAsia="Calibri"/>
            <w:noProof/>
          </w:rPr>
          <w:t>3.2</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en-US"/>
          </w:rPr>
          <w:t>Research on Active Learning</w:t>
        </w:r>
        <w:r w:rsidR="00086483">
          <w:rPr>
            <w:noProof/>
            <w:webHidden/>
          </w:rPr>
          <w:tab/>
        </w:r>
        <w:r w:rsidR="00086483">
          <w:rPr>
            <w:noProof/>
            <w:webHidden/>
          </w:rPr>
          <w:fldChar w:fldCharType="begin"/>
        </w:r>
        <w:r w:rsidR="00086483">
          <w:rPr>
            <w:noProof/>
            <w:webHidden/>
          </w:rPr>
          <w:instrText xml:space="preserve"> PAGEREF _Toc25128069 \h </w:instrText>
        </w:r>
        <w:r w:rsidR="00086483">
          <w:rPr>
            <w:noProof/>
            <w:webHidden/>
          </w:rPr>
        </w:r>
        <w:r w:rsidR="00086483">
          <w:rPr>
            <w:noProof/>
            <w:webHidden/>
          </w:rPr>
          <w:fldChar w:fldCharType="separate"/>
        </w:r>
        <w:r w:rsidR="00086483">
          <w:rPr>
            <w:noProof/>
            <w:webHidden/>
          </w:rPr>
          <w:t>10</w:t>
        </w:r>
        <w:r w:rsidR="00086483">
          <w:rPr>
            <w:noProof/>
            <w:webHidden/>
          </w:rPr>
          <w:fldChar w:fldCharType="end"/>
        </w:r>
      </w:hyperlink>
    </w:p>
    <w:p w14:paraId="095A0C8D" w14:textId="2DAC8B74" w:rsidR="00086483" w:rsidRDefault="00F40AB9">
      <w:pPr>
        <w:pStyle w:val="TOC2"/>
        <w:tabs>
          <w:tab w:val="left" w:pos="1134"/>
        </w:tabs>
        <w:rPr>
          <w:rFonts w:asciiTheme="minorHAnsi" w:eastAsiaTheme="minorEastAsia" w:hAnsiTheme="minorHAnsi" w:cstheme="minorBidi"/>
          <w:noProof/>
          <w:szCs w:val="22"/>
          <w:lang w:val="ru-RU" w:eastAsia="ja-JP"/>
        </w:rPr>
      </w:pPr>
      <w:hyperlink w:anchor="_Toc25128070" w:history="1">
        <w:r w:rsidR="00086483" w:rsidRPr="00CF1474">
          <w:rPr>
            <w:rStyle w:val="Hyperlink"/>
            <w:rFonts w:eastAsia="Calibri"/>
            <w:noProof/>
          </w:rPr>
          <w:t>3.3</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en-US"/>
          </w:rPr>
          <w:t>Creation of a Prototype</w:t>
        </w:r>
        <w:r w:rsidR="00086483">
          <w:rPr>
            <w:noProof/>
            <w:webHidden/>
          </w:rPr>
          <w:tab/>
        </w:r>
        <w:r w:rsidR="00086483">
          <w:rPr>
            <w:noProof/>
            <w:webHidden/>
          </w:rPr>
          <w:fldChar w:fldCharType="begin"/>
        </w:r>
        <w:r w:rsidR="00086483">
          <w:rPr>
            <w:noProof/>
            <w:webHidden/>
          </w:rPr>
          <w:instrText xml:space="preserve"> PAGEREF _Toc25128070 \h </w:instrText>
        </w:r>
        <w:r w:rsidR="00086483">
          <w:rPr>
            <w:noProof/>
            <w:webHidden/>
          </w:rPr>
        </w:r>
        <w:r w:rsidR="00086483">
          <w:rPr>
            <w:noProof/>
            <w:webHidden/>
          </w:rPr>
          <w:fldChar w:fldCharType="separate"/>
        </w:r>
        <w:r w:rsidR="00086483">
          <w:rPr>
            <w:noProof/>
            <w:webHidden/>
          </w:rPr>
          <w:t>10</w:t>
        </w:r>
        <w:r w:rsidR="00086483">
          <w:rPr>
            <w:noProof/>
            <w:webHidden/>
          </w:rPr>
          <w:fldChar w:fldCharType="end"/>
        </w:r>
      </w:hyperlink>
    </w:p>
    <w:p w14:paraId="5EA02143" w14:textId="7F9483B3" w:rsidR="00086483" w:rsidRDefault="00F40AB9">
      <w:pPr>
        <w:pStyle w:val="TOC2"/>
        <w:tabs>
          <w:tab w:val="left" w:pos="1134"/>
        </w:tabs>
        <w:rPr>
          <w:rFonts w:asciiTheme="minorHAnsi" w:eastAsiaTheme="minorEastAsia" w:hAnsiTheme="minorHAnsi" w:cstheme="minorBidi"/>
          <w:noProof/>
          <w:szCs w:val="22"/>
          <w:lang w:val="ru-RU" w:eastAsia="ja-JP"/>
        </w:rPr>
      </w:pPr>
      <w:hyperlink w:anchor="_Toc25128071" w:history="1">
        <w:r w:rsidR="00086483" w:rsidRPr="00CF1474">
          <w:rPr>
            <w:rStyle w:val="Hyperlink"/>
            <w:rFonts w:eastAsia="Calibri"/>
            <w:noProof/>
          </w:rPr>
          <w:t>3.4</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en-US"/>
          </w:rPr>
          <w:t>Feedback from Students of the Business Intelligence Module</w:t>
        </w:r>
        <w:r w:rsidR="00086483">
          <w:rPr>
            <w:noProof/>
            <w:webHidden/>
          </w:rPr>
          <w:tab/>
        </w:r>
        <w:r w:rsidR="00086483">
          <w:rPr>
            <w:noProof/>
            <w:webHidden/>
          </w:rPr>
          <w:fldChar w:fldCharType="begin"/>
        </w:r>
        <w:r w:rsidR="00086483">
          <w:rPr>
            <w:noProof/>
            <w:webHidden/>
          </w:rPr>
          <w:instrText xml:space="preserve"> PAGEREF _Toc25128071 \h </w:instrText>
        </w:r>
        <w:r w:rsidR="00086483">
          <w:rPr>
            <w:noProof/>
            <w:webHidden/>
          </w:rPr>
        </w:r>
        <w:r w:rsidR="00086483">
          <w:rPr>
            <w:noProof/>
            <w:webHidden/>
          </w:rPr>
          <w:fldChar w:fldCharType="separate"/>
        </w:r>
        <w:r w:rsidR="00086483">
          <w:rPr>
            <w:noProof/>
            <w:webHidden/>
          </w:rPr>
          <w:t>10</w:t>
        </w:r>
        <w:r w:rsidR="00086483">
          <w:rPr>
            <w:noProof/>
            <w:webHidden/>
          </w:rPr>
          <w:fldChar w:fldCharType="end"/>
        </w:r>
      </w:hyperlink>
    </w:p>
    <w:p w14:paraId="4028EF57" w14:textId="6FCC8985" w:rsidR="00086483" w:rsidRDefault="00F40AB9">
      <w:pPr>
        <w:pStyle w:val="TOC3"/>
        <w:tabs>
          <w:tab w:val="left" w:pos="1871"/>
          <w:tab w:val="right" w:leader="dot" w:pos="9628"/>
        </w:tabs>
        <w:rPr>
          <w:rFonts w:asciiTheme="minorHAnsi" w:eastAsiaTheme="minorEastAsia" w:hAnsiTheme="minorHAnsi" w:cstheme="minorBidi"/>
          <w:noProof/>
          <w:szCs w:val="22"/>
          <w:lang w:val="ru-RU" w:eastAsia="ja-JP"/>
        </w:rPr>
      </w:pPr>
      <w:hyperlink w:anchor="_Toc25128072" w:history="1">
        <w:r w:rsidR="00086483" w:rsidRPr="00CF1474">
          <w:rPr>
            <w:rStyle w:val="Hyperlink"/>
            <w:noProof/>
            <w:lang w:val="en-US"/>
          </w:rPr>
          <w:t>3.4.1</w:t>
        </w:r>
        <w:r w:rsidR="00086483">
          <w:rPr>
            <w:rFonts w:asciiTheme="minorHAnsi" w:eastAsiaTheme="minorEastAsia" w:hAnsiTheme="minorHAnsi" w:cstheme="minorBidi"/>
            <w:noProof/>
            <w:szCs w:val="22"/>
            <w:lang w:val="ru-RU" w:eastAsia="ja-JP"/>
          </w:rPr>
          <w:tab/>
        </w:r>
        <w:r w:rsidR="00086483" w:rsidRPr="00CF1474">
          <w:rPr>
            <w:rStyle w:val="Hyperlink"/>
            <w:noProof/>
            <w:lang w:val="en-US"/>
          </w:rPr>
          <w:t>Elicitation of the Feedback</w:t>
        </w:r>
        <w:r w:rsidR="00086483">
          <w:rPr>
            <w:noProof/>
            <w:webHidden/>
          </w:rPr>
          <w:tab/>
        </w:r>
        <w:r w:rsidR="00086483">
          <w:rPr>
            <w:noProof/>
            <w:webHidden/>
          </w:rPr>
          <w:fldChar w:fldCharType="begin"/>
        </w:r>
        <w:r w:rsidR="00086483">
          <w:rPr>
            <w:noProof/>
            <w:webHidden/>
          </w:rPr>
          <w:instrText xml:space="preserve"> PAGEREF _Toc25128072 \h </w:instrText>
        </w:r>
        <w:r w:rsidR="00086483">
          <w:rPr>
            <w:noProof/>
            <w:webHidden/>
          </w:rPr>
        </w:r>
        <w:r w:rsidR="00086483">
          <w:rPr>
            <w:noProof/>
            <w:webHidden/>
          </w:rPr>
          <w:fldChar w:fldCharType="separate"/>
        </w:r>
        <w:r w:rsidR="00086483">
          <w:rPr>
            <w:noProof/>
            <w:webHidden/>
          </w:rPr>
          <w:t>10</w:t>
        </w:r>
        <w:r w:rsidR="00086483">
          <w:rPr>
            <w:noProof/>
            <w:webHidden/>
          </w:rPr>
          <w:fldChar w:fldCharType="end"/>
        </w:r>
      </w:hyperlink>
    </w:p>
    <w:p w14:paraId="7D72BAF0" w14:textId="65FBDE94" w:rsidR="00086483" w:rsidRDefault="00F40AB9">
      <w:pPr>
        <w:pStyle w:val="TOC3"/>
        <w:tabs>
          <w:tab w:val="left" w:pos="1871"/>
          <w:tab w:val="right" w:leader="dot" w:pos="9628"/>
        </w:tabs>
        <w:rPr>
          <w:rFonts w:asciiTheme="minorHAnsi" w:eastAsiaTheme="minorEastAsia" w:hAnsiTheme="minorHAnsi" w:cstheme="minorBidi"/>
          <w:noProof/>
          <w:szCs w:val="22"/>
          <w:lang w:val="ru-RU" w:eastAsia="ja-JP"/>
        </w:rPr>
      </w:pPr>
      <w:hyperlink w:anchor="_Toc25128073" w:history="1">
        <w:r w:rsidR="00086483" w:rsidRPr="00CF1474">
          <w:rPr>
            <w:rStyle w:val="Hyperlink"/>
            <w:noProof/>
            <w:lang w:val="en-US"/>
          </w:rPr>
          <w:t>3.4.2</w:t>
        </w:r>
        <w:r w:rsidR="00086483">
          <w:rPr>
            <w:rFonts w:asciiTheme="minorHAnsi" w:eastAsiaTheme="minorEastAsia" w:hAnsiTheme="minorHAnsi" w:cstheme="minorBidi"/>
            <w:noProof/>
            <w:szCs w:val="22"/>
            <w:lang w:val="ru-RU" w:eastAsia="ja-JP"/>
          </w:rPr>
          <w:tab/>
        </w:r>
        <w:r w:rsidR="00086483" w:rsidRPr="00CF1474">
          <w:rPr>
            <w:rStyle w:val="Hyperlink"/>
            <w:noProof/>
            <w:lang w:val="en-US"/>
          </w:rPr>
          <w:t>Interpretation of Feedback</w:t>
        </w:r>
        <w:r w:rsidR="00086483">
          <w:rPr>
            <w:noProof/>
            <w:webHidden/>
          </w:rPr>
          <w:tab/>
        </w:r>
        <w:r w:rsidR="00086483">
          <w:rPr>
            <w:noProof/>
            <w:webHidden/>
          </w:rPr>
          <w:fldChar w:fldCharType="begin"/>
        </w:r>
        <w:r w:rsidR="00086483">
          <w:rPr>
            <w:noProof/>
            <w:webHidden/>
          </w:rPr>
          <w:instrText xml:space="preserve"> PAGEREF _Toc25128073 \h </w:instrText>
        </w:r>
        <w:r w:rsidR="00086483">
          <w:rPr>
            <w:noProof/>
            <w:webHidden/>
          </w:rPr>
        </w:r>
        <w:r w:rsidR="00086483">
          <w:rPr>
            <w:noProof/>
            <w:webHidden/>
          </w:rPr>
          <w:fldChar w:fldCharType="separate"/>
        </w:r>
        <w:r w:rsidR="00086483">
          <w:rPr>
            <w:noProof/>
            <w:webHidden/>
          </w:rPr>
          <w:t>12</w:t>
        </w:r>
        <w:r w:rsidR="00086483">
          <w:rPr>
            <w:noProof/>
            <w:webHidden/>
          </w:rPr>
          <w:fldChar w:fldCharType="end"/>
        </w:r>
      </w:hyperlink>
    </w:p>
    <w:p w14:paraId="357A7D54" w14:textId="2E6DC1F6" w:rsidR="00086483" w:rsidRDefault="00F40AB9">
      <w:pPr>
        <w:pStyle w:val="TOC2"/>
        <w:tabs>
          <w:tab w:val="left" w:pos="1134"/>
        </w:tabs>
        <w:rPr>
          <w:rFonts w:asciiTheme="minorHAnsi" w:eastAsiaTheme="minorEastAsia" w:hAnsiTheme="minorHAnsi" w:cstheme="minorBidi"/>
          <w:noProof/>
          <w:szCs w:val="22"/>
          <w:lang w:val="ru-RU" w:eastAsia="ja-JP"/>
        </w:rPr>
      </w:pPr>
      <w:hyperlink w:anchor="_Toc25128074" w:history="1">
        <w:r w:rsidR="00086483" w:rsidRPr="00CF1474">
          <w:rPr>
            <w:rStyle w:val="Hyperlink"/>
            <w:noProof/>
          </w:rPr>
          <w:t>3.5</w:t>
        </w:r>
        <w:r w:rsidR="00086483">
          <w:rPr>
            <w:rFonts w:asciiTheme="minorHAnsi" w:eastAsiaTheme="minorEastAsia" w:hAnsiTheme="minorHAnsi" w:cstheme="minorBidi"/>
            <w:noProof/>
            <w:szCs w:val="22"/>
            <w:lang w:val="ru-RU" w:eastAsia="ja-JP"/>
          </w:rPr>
          <w:tab/>
        </w:r>
        <w:r w:rsidR="00086483" w:rsidRPr="00CF1474">
          <w:rPr>
            <w:rStyle w:val="Hyperlink"/>
            <w:rFonts w:eastAsia="Calibri"/>
            <w:noProof/>
            <w:lang w:val="en-US"/>
          </w:rPr>
          <w:t>Coaching Session with the Project Sponsor</w:t>
        </w:r>
        <w:r w:rsidR="00086483">
          <w:rPr>
            <w:noProof/>
            <w:webHidden/>
          </w:rPr>
          <w:tab/>
        </w:r>
        <w:r w:rsidR="00086483">
          <w:rPr>
            <w:noProof/>
            <w:webHidden/>
          </w:rPr>
          <w:fldChar w:fldCharType="begin"/>
        </w:r>
        <w:r w:rsidR="00086483">
          <w:rPr>
            <w:noProof/>
            <w:webHidden/>
          </w:rPr>
          <w:instrText xml:space="preserve"> PAGEREF _Toc25128074 \h </w:instrText>
        </w:r>
        <w:r w:rsidR="00086483">
          <w:rPr>
            <w:noProof/>
            <w:webHidden/>
          </w:rPr>
        </w:r>
        <w:r w:rsidR="00086483">
          <w:rPr>
            <w:noProof/>
            <w:webHidden/>
          </w:rPr>
          <w:fldChar w:fldCharType="separate"/>
        </w:r>
        <w:r w:rsidR="00086483">
          <w:rPr>
            <w:noProof/>
            <w:webHidden/>
          </w:rPr>
          <w:t>12</w:t>
        </w:r>
        <w:r w:rsidR="00086483">
          <w:rPr>
            <w:noProof/>
            <w:webHidden/>
          </w:rPr>
          <w:fldChar w:fldCharType="end"/>
        </w:r>
      </w:hyperlink>
    </w:p>
    <w:p w14:paraId="3726C7F9" w14:textId="5C82F16A" w:rsidR="00086483" w:rsidRDefault="00F40AB9">
      <w:pPr>
        <w:pStyle w:val="TOC1"/>
        <w:rPr>
          <w:rFonts w:asciiTheme="minorHAnsi" w:eastAsiaTheme="minorEastAsia" w:hAnsiTheme="minorHAnsi" w:cstheme="minorBidi"/>
          <w:noProof/>
          <w:szCs w:val="22"/>
          <w:lang w:val="ru-RU" w:eastAsia="ja-JP"/>
        </w:rPr>
      </w:pPr>
      <w:hyperlink w:anchor="_Toc25128075" w:history="1">
        <w:r w:rsidR="00086483" w:rsidRPr="00CF1474">
          <w:rPr>
            <w:rStyle w:val="Hyperlink"/>
            <w:noProof/>
            <w:lang w:val="en-US"/>
          </w:rPr>
          <w:t>4</w:t>
        </w:r>
        <w:r w:rsidR="00086483">
          <w:rPr>
            <w:rFonts w:asciiTheme="minorHAnsi" w:eastAsiaTheme="minorEastAsia" w:hAnsiTheme="minorHAnsi" w:cstheme="minorBidi"/>
            <w:noProof/>
            <w:szCs w:val="22"/>
            <w:lang w:val="ru-RU" w:eastAsia="ja-JP"/>
          </w:rPr>
          <w:tab/>
        </w:r>
        <w:r w:rsidR="00086483" w:rsidRPr="00CF1474">
          <w:rPr>
            <w:rStyle w:val="Hyperlink"/>
            <w:noProof/>
            <w:lang w:val="en-US"/>
          </w:rPr>
          <w:t>Clarification on how the solution achieves value</w:t>
        </w:r>
        <w:r w:rsidR="00086483">
          <w:rPr>
            <w:noProof/>
            <w:webHidden/>
          </w:rPr>
          <w:tab/>
        </w:r>
        <w:r w:rsidR="00086483">
          <w:rPr>
            <w:noProof/>
            <w:webHidden/>
          </w:rPr>
          <w:fldChar w:fldCharType="begin"/>
        </w:r>
        <w:r w:rsidR="00086483">
          <w:rPr>
            <w:noProof/>
            <w:webHidden/>
          </w:rPr>
          <w:instrText xml:space="preserve"> PAGEREF _Toc25128075 \h </w:instrText>
        </w:r>
        <w:r w:rsidR="00086483">
          <w:rPr>
            <w:noProof/>
            <w:webHidden/>
          </w:rPr>
        </w:r>
        <w:r w:rsidR="00086483">
          <w:rPr>
            <w:noProof/>
            <w:webHidden/>
          </w:rPr>
          <w:fldChar w:fldCharType="separate"/>
        </w:r>
        <w:r w:rsidR="00086483">
          <w:rPr>
            <w:noProof/>
            <w:webHidden/>
          </w:rPr>
          <w:t>14</w:t>
        </w:r>
        <w:r w:rsidR="00086483">
          <w:rPr>
            <w:noProof/>
            <w:webHidden/>
          </w:rPr>
          <w:fldChar w:fldCharType="end"/>
        </w:r>
      </w:hyperlink>
    </w:p>
    <w:p w14:paraId="65D267BB" w14:textId="60585A53" w:rsidR="00086483" w:rsidRDefault="00F40AB9">
      <w:pPr>
        <w:pStyle w:val="TOC1"/>
        <w:rPr>
          <w:rFonts w:asciiTheme="minorHAnsi" w:eastAsiaTheme="minorEastAsia" w:hAnsiTheme="minorHAnsi" w:cstheme="minorBidi"/>
          <w:noProof/>
          <w:szCs w:val="22"/>
          <w:lang w:val="ru-RU" w:eastAsia="ja-JP"/>
        </w:rPr>
      </w:pPr>
      <w:hyperlink w:anchor="_Toc25128076" w:history="1">
        <w:r w:rsidR="00086483" w:rsidRPr="00CF1474">
          <w:rPr>
            <w:rStyle w:val="Hyperlink"/>
            <w:rFonts w:eastAsia="Arial"/>
            <w:noProof/>
            <w:lang w:val="en-US"/>
          </w:rPr>
          <w:t>5</w:t>
        </w:r>
        <w:r w:rsidR="00086483">
          <w:rPr>
            <w:rFonts w:asciiTheme="minorHAnsi" w:eastAsiaTheme="minorEastAsia" w:hAnsiTheme="minorHAnsi" w:cstheme="minorBidi"/>
            <w:noProof/>
            <w:szCs w:val="22"/>
            <w:lang w:val="ru-RU" w:eastAsia="ja-JP"/>
          </w:rPr>
          <w:tab/>
        </w:r>
        <w:r w:rsidR="00086483" w:rsidRPr="00CF1474">
          <w:rPr>
            <w:rStyle w:val="Hyperlink"/>
            <w:rFonts w:eastAsia="Arial"/>
            <w:noProof/>
            <w:lang w:val="en-US"/>
          </w:rPr>
          <w:t>Outlook</w:t>
        </w:r>
        <w:r w:rsidR="00086483">
          <w:rPr>
            <w:noProof/>
            <w:webHidden/>
          </w:rPr>
          <w:tab/>
        </w:r>
        <w:r w:rsidR="00086483">
          <w:rPr>
            <w:noProof/>
            <w:webHidden/>
          </w:rPr>
          <w:fldChar w:fldCharType="begin"/>
        </w:r>
        <w:r w:rsidR="00086483">
          <w:rPr>
            <w:noProof/>
            <w:webHidden/>
          </w:rPr>
          <w:instrText xml:space="preserve"> PAGEREF _Toc25128076 \h </w:instrText>
        </w:r>
        <w:r w:rsidR="00086483">
          <w:rPr>
            <w:noProof/>
            <w:webHidden/>
          </w:rPr>
        </w:r>
        <w:r w:rsidR="00086483">
          <w:rPr>
            <w:noProof/>
            <w:webHidden/>
          </w:rPr>
          <w:fldChar w:fldCharType="separate"/>
        </w:r>
        <w:r w:rsidR="00086483">
          <w:rPr>
            <w:noProof/>
            <w:webHidden/>
          </w:rPr>
          <w:t>16</w:t>
        </w:r>
        <w:r w:rsidR="00086483">
          <w:rPr>
            <w:noProof/>
            <w:webHidden/>
          </w:rPr>
          <w:fldChar w:fldCharType="end"/>
        </w:r>
      </w:hyperlink>
    </w:p>
    <w:p w14:paraId="184343A2" w14:textId="53E26DB0" w:rsidR="00F7330E" w:rsidRPr="0060170F" w:rsidRDefault="00104CD9" w:rsidP="00C24BC2">
      <w:pPr>
        <w:pStyle w:val="BodyText"/>
        <w:rPr>
          <w:lang w:val="en-GB"/>
        </w:rPr>
      </w:pPr>
      <w:r w:rsidRPr="0060170F">
        <w:rPr>
          <w:lang w:val="en-GB"/>
        </w:rPr>
        <w:fldChar w:fldCharType="end"/>
      </w:r>
    </w:p>
    <w:p w14:paraId="678664BB" w14:textId="32D0F988" w:rsidR="00234133" w:rsidRPr="002B3A39" w:rsidRDefault="00234133" w:rsidP="002B3A39">
      <w:pPr>
        <w:pStyle w:val="Heading1"/>
        <w:numPr>
          <w:ilvl w:val="0"/>
          <w:numId w:val="0"/>
        </w:numPr>
        <w:ind w:left="432" w:hanging="432"/>
        <w:rPr>
          <w:lang w:val="en-GB"/>
        </w:rPr>
        <w:sectPr w:rsidR="00234133" w:rsidRPr="002B3A39" w:rsidSect="003D6050">
          <w:headerReference w:type="default" r:id="rId32"/>
          <w:footerReference w:type="default" r:id="rId33"/>
          <w:headerReference w:type="first" r:id="rId34"/>
          <w:footerReference w:type="first" r:id="rId35"/>
          <w:pgSz w:w="11907" w:h="16840" w:code="9"/>
          <w:pgMar w:top="1701" w:right="851" w:bottom="1588" w:left="1418" w:header="680" w:footer="1021" w:gutter="0"/>
          <w:pgNumType w:fmt="upperRoman"/>
          <w:cols w:space="708"/>
          <w:docGrid w:linePitch="360"/>
        </w:sectPr>
      </w:pPr>
    </w:p>
    <w:p w14:paraId="5E1D00C1" w14:textId="3C49CE35" w:rsidR="6EDA0F41" w:rsidRDefault="6EDA0F41" w:rsidP="6EDA0F41">
      <w:pPr>
        <w:pStyle w:val="Heading1"/>
      </w:pPr>
      <w:bookmarkStart w:id="3" w:name="_Toc25128062"/>
      <w:r w:rsidRPr="6EDA0F41">
        <w:rPr>
          <w:lang w:val="en-US"/>
        </w:rPr>
        <w:lastRenderedPageBreak/>
        <w:t>Introduction</w:t>
      </w:r>
      <w:bookmarkEnd w:id="3"/>
    </w:p>
    <w:p w14:paraId="60A6B611" w14:textId="7DAAF81E" w:rsidR="002F09AD" w:rsidRPr="002F09AD" w:rsidRDefault="1F45D8B0" w:rsidP="1F45D8B0">
      <w:pPr>
        <w:rPr>
          <w:lang w:val="en-GB" w:eastAsia="de-DE"/>
        </w:rPr>
      </w:pPr>
      <w:r w:rsidRPr="1F45D8B0">
        <w:rPr>
          <w:lang w:val="en-US"/>
        </w:rPr>
        <w:t xml:space="preserve">This documentation is supposed to provide the audience </w:t>
      </w:r>
      <w:r w:rsidR="00717875">
        <w:rPr>
          <w:lang w:val="en-US"/>
        </w:rPr>
        <w:t>with</w:t>
      </w:r>
      <w:r w:rsidRPr="1F45D8B0">
        <w:rPr>
          <w:lang w:val="en-US"/>
        </w:rPr>
        <w:t xml:space="preserve"> an overview of the conducted work regarding the</w:t>
      </w:r>
      <w:r w:rsidRPr="1F45D8B0">
        <w:rPr>
          <w:lang w:val="en-GB" w:eastAsia="de-DE"/>
        </w:rPr>
        <w:t xml:space="preserve"> chatbot solution for the Module Business Intelligence of the FHNW. Accordingly, this particular chapter serves as an introduction to guide the reader through this documentation.</w:t>
      </w:r>
    </w:p>
    <w:p w14:paraId="2410C50A" w14:textId="1707E0DD" w:rsidR="00DC7CB2" w:rsidRPr="00DC7CB2" w:rsidRDefault="77DD9893" w:rsidP="77DD9893">
      <w:pPr>
        <w:rPr>
          <w:lang w:val="en-GB" w:eastAsia="de-DE"/>
        </w:rPr>
      </w:pPr>
      <w:r w:rsidRPr="77DD9893">
        <w:rPr>
          <w:lang w:val="en-GB" w:eastAsia="de-DE"/>
        </w:rPr>
        <w:t>However, in the following chapter</w:t>
      </w:r>
      <w:r w:rsidR="00361F8D">
        <w:rPr>
          <w:lang w:val="en-GB" w:eastAsia="de-DE"/>
        </w:rPr>
        <w:t>,</w:t>
      </w:r>
      <w:r w:rsidRPr="77DD9893">
        <w:rPr>
          <w:lang w:val="en-GB" w:eastAsia="de-DE"/>
        </w:rPr>
        <w:t xml:space="preserve"> the project team will provide a review regarding the second sprint. </w:t>
      </w:r>
      <w:r w:rsidR="008F17B0">
        <w:rPr>
          <w:lang w:val="en-GB" w:eastAsia="de-DE"/>
        </w:rPr>
        <w:t>As a result of this</w:t>
      </w:r>
      <w:r w:rsidRPr="77DD9893">
        <w:rPr>
          <w:lang w:val="en-GB" w:eastAsia="de-DE"/>
        </w:rPr>
        <w:t xml:space="preserve">, the most important activities during the execution of this particular sprint will become displayed. These activities will become listed up according to their corresponding meeting, with either a stakeholder or coach. Thus, the given results and the </w:t>
      </w:r>
      <w:r w:rsidR="00FD70D3">
        <w:rPr>
          <w:lang w:val="en-GB" w:eastAsia="de-DE"/>
        </w:rPr>
        <w:t>relevant</w:t>
      </w:r>
      <w:r w:rsidRPr="77DD9893">
        <w:rPr>
          <w:lang w:val="en-GB" w:eastAsia="de-DE"/>
        </w:rPr>
        <w:t xml:space="preserve"> changes regarding the project do become examined.</w:t>
      </w:r>
    </w:p>
    <w:p w14:paraId="1A65B2C0" w14:textId="11503431" w:rsidR="49F30A34" w:rsidRDefault="1F45D8B0" w:rsidP="1F45D8B0">
      <w:pPr>
        <w:rPr>
          <w:lang w:val="en-GB" w:eastAsia="de-DE"/>
        </w:rPr>
      </w:pPr>
      <w:r w:rsidRPr="1F45D8B0">
        <w:rPr>
          <w:lang w:val="en-GB" w:eastAsia="de-DE"/>
        </w:rPr>
        <w:t>In the third chapter</w:t>
      </w:r>
      <w:r w:rsidR="008F17B0">
        <w:rPr>
          <w:lang w:val="en-GB" w:eastAsia="de-DE"/>
        </w:rPr>
        <w:t>,</w:t>
      </w:r>
      <w:r w:rsidRPr="1F45D8B0">
        <w:rPr>
          <w:lang w:val="en-GB" w:eastAsia="de-DE"/>
        </w:rPr>
        <w:t xml:space="preserve"> the project team is displaying the most important facts regarding a chatbot prototype called “Dessa</w:t>
      </w:r>
      <w:r w:rsidR="00783917">
        <w:rPr>
          <w:lang w:val="en-GB" w:eastAsia="de-DE"/>
        </w:rPr>
        <w:t>.”</w:t>
      </w:r>
      <w:r w:rsidRPr="1F45D8B0">
        <w:rPr>
          <w:lang w:val="en-GB" w:eastAsia="de-DE"/>
        </w:rPr>
        <w:t xml:space="preserve"> This chatbot prototype was set up to conduct several tests regarding its acceptability as well as its usability by its potential end</w:t>
      </w:r>
      <w:r w:rsidR="00CC4898">
        <w:rPr>
          <w:lang w:val="en-GB" w:eastAsia="de-DE"/>
        </w:rPr>
        <w:t>-</w:t>
      </w:r>
      <w:r w:rsidRPr="1F45D8B0">
        <w:rPr>
          <w:lang w:val="en-GB" w:eastAsia="de-DE"/>
        </w:rPr>
        <w:t>users</w:t>
      </w:r>
      <w:r w:rsidR="00EC0641">
        <w:rPr>
          <w:lang w:val="en-GB" w:eastAsia="de-DE"/>
        </w:rPr>
        <w:t xml:space="preserve">. </w:t>
      </w:r>
      <w:r w:rsidR="64DFA0FD" w:rsidRPr="64DFA0FD">
        <w:rPr>
          <w:lang w:val="en-GB" w:eastAsia="de-DE"/>
        </w:rPr>
        <w:t>Thus</w:t>
      </w:r>
      <w:r w:rsidR="00783917">
        <w:rPr>
          <w:lang w:val="en-GB" w:eastAsia="de-DE"/>
        </w:rPr>
        <w:t>,</w:t>
      </w:r>
      <w:r w:rsidRPr="1F45D8B0">
        <w:rPr>
          <w:lang w:val="en-GB" w:eastAsia="de-DE"/>
        </w:rPr>
        <w:t xml:space="preserve"> to identify eventual shortcomings of the prototype, and so to highlight where further work was required.</w:t>
      </w:r>
      <w:r w:rsidR="64DFA0FD" w:rsidRPr="64DFA0FD">
        <w:rPr>
          <w:lang w:val="en-GB" w:eastAsia="de-DE"/>
        </w:rPr>
        <w:t xml:space="preserve"> Furthermore, these findings did become discussed with relevant stakeholder and coaches as well.</w:t>
      </w:r>
    </w:p>
    <w:p w14:paraId="2FF70FFB" w14:textId="092519EA" w:rsidR="00866F81" w:rsidRPr="00866F81" w:rsidRDefault="1F45D8B0" w:rsidP="1F45D8B0">
      <w:pPr>
        <w:rPr>
          <w:lang w:val="en-GB" w:eastAsia="de-DE"/>
        </w:rPr>
      </w:pPr>
      <w:r w:rsidRPr="1F45D8B0">
        <w:rPr>
          <w:lang w:val="en-GB" w:eastAsia="de-DE"/>
        </w:rPr>
        <w:t>Next, the fourth chapter is dedicated to visualiz</w:t>
      </w:r>
      <w:r w:rsidR="008F17B0">
        <w:rPr>
          <w:lang w:val="en-GB" w:eastAsia="de-DE"/>
        </w:rPr>
        <w:t>ing</w:t>
      </w:r>
      <w:r w:rsidRPr="1F45D8B0">
        <w:rPr>
          <w:lang w:val="en-GB" w:eastAsia="de-DE"/>
        </w:rPr>
        <w:t xml:space="preserve"> a clarification on how such a chatbot solution might bring additional value. Therefore, the project team has gathered the given business needs of the stakeholders involved and matched them to </w:t>
      </w:r>
      <w:r w:rsidR="00561E6D">
        <w:rPr>
          <w:lang w:val="en-GB" w:eastAsia="de-DE"/>
        </w:rPr>
        <w:t xml:space="preserve">a </w:t>
      </w:r>
      <w:r w:rsidRPr="1F45D8B0">
        <w:rPr>
          <w:lang w:val="en-GB" w:eastAsia="de-DE"/>
        </w:rPr>
        <w:t xml:space="preserve">specific value </w:t>
      </w:r>
      <w:r w:rsidR="00561E6D">
        <w:rPr>
          <w:lang w:val="en-GB" w:eastAsia="de-DE"/>
        </w:rPr>
        <w:t>that</w:t>
      </w:r>
      <w:r w:rsidRPr="1F45D8B0">
        <w:rPr>
          <w:lang w:val="en-GB" w:eastAsia="de-DE"/>
        </w:rPr>
        <w:t xml:space="preserve"> can be provided by a chatbot solution.</w:t>
      </w:r>
    </w:p>
    <w:p w14:paraId="059AD488" w14:textId="7F3D285D" w:rsidR="55FA85DE" w:rsidRDefault="0810DD71" w:rsidP="55FA85DE">
      <w:pPr>
        <w:rPr>
          <w:lang w:val="en-GB" w:eastAsia="de-DE"/>
        </w:rPr>
      </w:pPr>
      <w:r w:rsidRPr="0810DD71">
        <w:rPr>
          <w:lang w:val="en-GB" w:eastAsia="de-DE"/>
        </w:rPr>
        <w:t>As the</w:t>
      </w:r>
      <w:r w:rsidR="37B7BB73" w:rsidRPr="37B7BB73">
        <w:rPr>
          <w:lang w:val="en-GB" w:eastAsia="de-DE"/>
        </w:rPr>
        <w:t xml:space="preserve"> last section of this </w:t>
      </w:r>
      <w:r w:rsidR="67074A84" w:rsidRPr="67074A84">
        <w:rPr>
          <w:lang w:val="en-GB" w:eastAsia="de-DE"/>
        </w:rPr>
        <w:t>documentation</w:t>
      </w:r>
      <w:r w:rsidR="239B56B0" w:rsidRPr="239B56B0">
        <w:rPr>
          <w:lang w:val="en-GB" w:eastAsia="de-DE"/>
        </w:rPr>
        <w:t xml:space="preserve">, the </w:t>
      </w:r>
      <w:r w:rsidR="3D490862" w:rsidRPr="3D490862">
        <w:rPr>
          <w:lang w:val="en-GB" w:eastAsia="de-DE"/>
        </w:rPr>
        <w:t>authors</w:t>
      </w:r>
      <w:r w:rsidR="239B56B0" w:rsidRPr="239B56B0">
        <w:rPr>
          <w:lang w:val="en-GB" w:eastAsia="de-DE"/>
        </w:rPr>
        <w:t xml:space="preserve"> will provide an outlook regarding the </w:t>
      </w:r>
      <w:r w:rsidR="3D490862" w:rsidRPr="3D490862">
        <w:rPr>
          <w:lang w:val="en-GB" w:eastAsia="de-DE"/>
        </w:rPr>
        <w:t xml:space="preserve">third sprint of </w:t>
      </w:r>
      <w:r w:rsidR="6C16E395" w:rsidRPr="6C16E395">
        <w:rPr>
          <w:lang w:val="en-GB" w:eastAsia="de-DE"/>
        </w:rPr>
        <w:t xml:space="preserve">this agile project concerning a chatbot </w:t>
      </w:r>
      <w:r w:rsidR="5FC3139C" w:rsidRPr="5FC3139C">
        <w:rPr>
          <w:lang w:val="en-GB" w:eastAsia="de-DE"/>
        </w:rPr>
        <w:t xml:space="preserve">solution for the </w:t>
      </w:r>
      <w:r w:rsidR="7DDEA201" w:rsidRPr="7DDEA201">
        <w:rPr>
          <w:lang w:val="en-GB" w:eastAsia="de-DE"/>
        </w:rPr>
        <w:t>FHNW’s module</w:t>
      </w:r>
      <w:r w:rsidR="5FC3139C" w:rsidRPr="5FC3139C">
        <w:rPr>
          <w:lang w:val="en-GB" w:eastAsia="de-DE"/>
        </w:rPr>
        <w:t xml:space="preserve"> Business Intelligence.</w:t>
      </w:r>
    </w:p>
    <w:p w14:paraId="0753C061" w14:textId="73B1DCC9" w:rsidR="7C872F02" w:rsidRDefault="7C872F02" w:rsidP="7C872F02">
      <w:pPr>
        <w:rPr>
          <w:lang w:val="en-GB" w:eastAsia="de-DE"/>
        </w:rPr>
      </w:pPr>
    </w:p>
    <w:p w14:paraId="25EFE757" w14:textId="78C1B85E" w:rsidR="6EDA0F41" w:rsidRDefault="6EDA0F41" w:rsidP="6EDA0F41">
      <w:pPr>
        <w:rPr>
          <w:lang w:val="en-US"/>
        </w:rPr>
      </w:pPr>
    </w:p>
    <w:p w14:paraId="7331E62E" w14:textId="37E0ACBA" w:rsidR="6EDA0F41" w:rsidRDefault="6EDA0F41" w:rsidP="6EDA0F41">
      <w:pPr>
        <w:rPr>
          <w:lang w:val="en-US"/>
        </w:rPr>
      </w:pPr>
    </w:p>
    <w:p w14:paraId="14D257C7" w14:textId="7338035F" w:rsidR="6EDA0F41" w:rsidRPr="004C2A94" w:rsidRDefault="215462C6" w:rsidP="215462C6">
      <w:pPr>
        <w:pStyle w:val="Heading1"/>
        <w:rPr>
          <w:lang w:val="en-US"/>
        </w:rPr>
      </w:pPr>
      <w:bookmarkStart w:id="4" w:name="_Toc25128063"/>
      <w:r w:rsidRPr="215462C6">
        <w:rPr>
          <w:lang w:val="en-US"/>
        </w:rPr>
        <w:lastRenderedPageBreak/>
        <w:t>First Coaching Session and Review of stakeholder Needs</w:t>
      </w:r>
      <w:bookmarkEnd w:id="4"/>
    </w:p>
    <w:p w14:paraId="689EA847" w14:textId="17F6DAE3" w:rsidR="2D2C0ED0" w:rsidRDefault="2D2C0ED0" w:rsidP="2D2C0ED0">
      <w:pPr>
        <w:rPr>
          <w:lang w:val="en-US"/>
        </w:rPr>
      </w:pPr>
      <w:r w:rsidRPr="2D2C0ED0">
        <w:rPr>
          <w:lang w:val="en-US"/>
        </w:rPr>
        <w:t>The following chapter is supposed to visualize a review about the second sprint, which became executed by the project team.</w:t>
      </w:r>
      <w:r w:rsidR="04BE444D" w:rsidRPr="04BE444D">
        <w:rPr>
          <w:lang w:val="en-US"/>
        </w:rPr>
        <w:t xml:space="preserve"> </w:t>
      </w:r>
      <w:r w:rsidR="4DD447CB" w:rsidRPr="4DD447CB">
        <w:rPr>
          <w:lang w:val="en-US"/>
        </w:rPr>
        <w:t xml:space="preserve">This review will be conducted by summarizing the </w:t>
      </w:r>
      <w:r w:rsidR="008B3233">
        <w:rPr>
          <w:lang w:val="en-US"/>
        </w:rPr>
        <w:t>essential</w:t>
      </w:r>
      <w:r w:rsidR="4DD447CB" w:rsidRPr="4DD447CB">
        <w:rPr>
          <w:lang w:val="en-US"/>
        </w:rPr>
        <w:t xml:space="preserve"> activities, </w:t>
      </w:r>
      <w:r w:rsidR="5C816419" w:rsidRPr="5C816419">
        <w:rPr>
          <w:lang w:val="en-US"/>
        </w:rPr>
        <w:t>meetings</w:t>
      </w:r>
      <w:r w:rsidR="00B1539F">
        <w:rPr>
          <w:lang w:val="en-US"/>
        </w:rPr>
        <w:t>,</w:t>
      </w:r>
      <w:r w:rsidR="4DD447CB" w:rsidRPr="4DD447CB">
        <w:rPr>
          <w:lang w:val="en-US"/>
        </w:rPr>
        <w:t xml:space="preserve"> and outcomes with the involved stakeholders as well as coaches.</w:t>
      </w:r>
      <w:r w:rsidR="5C816419" w:rsidRPr="5C816419">
        <w:rPr>
          <w:lang w:val="en-US"/>
        </w:rPr>
        <w:t xml:space="preserve"> Therefore, this chapter did become sub-divided into the single meetings which were executed.</w:t>
      </w:r>
    </w:p>
    <w:p w14:paraId="1023732D" w14:textId="7FC1A30D" w:rsidR="009A6DFB" w:rsidRPr="009A6DFB" w:rsidRDefault="215462C6" w:rsidP="215462C6">
      <w:pPr>
        <w:pStyle w:val="Heading2"/>
        <w:rPr>
          <w:rFonts w:eastAsia="Calibri"/>
          <w:lang w:val="en-US"/>
        </w:rPr>
      </w:pPr>
      <w:bookmarkStart w:id="5" w:name="_Toc25128064"/>
      <w:r w:rsidRPr="215462C6">
        <w:rPr>
          <w:rFonts w:eastAsia="Calibri"/>
          <w:lang w:val="en-US"/>
        </w:rPr>
        <w:t>First Coaching Session with Beat Fraefel</w:t>
      </w:r>
      <w:bookmarkEnd w:id="5"/>
    </w:p>
    <w:p w14:paraId="52FC6F10" w14:textId="0AC99FC2" w:rsidR="448D129D" w:rsidRDefault="448D129D" w:rsidP="448D129D">
      <w:pPr>
        <w:rPr>
          <w:lang w:val="en-US"/>
        </w:rPr>
      </w:pPr>
      <w:r w:rsidRPr="448D129D">
        <w:rPr>
          <w:lang w:val="en-US"/>
        </w:rPr>
        <w:t xml:space="preserve">This sub-chapter is supposed to reflect the most </w:t>
      </w:r>
      <w:r w:rsidR="00B66210">
        <w:rPr>
          <w:lang w:val="en-US"/>
        </w:rPr>
        <w:t>critical</w:t>
      </w:r>
      <w:r w:rsidRPr="448D129D">
        <w:rPr>
          <w:lang w:val="en-US"/>
        </w:rPr>
        <w:t xml:space="preserve"> aspects regarding a coaching session with Beat.</w:t>
      </w:r>
    </w:p>
    <w:p w14:paraId="2F00162B" w14:textId="596C5D1D" w:rsidR="6EDA0F41" w:rsidRPr="00E05133" w:rsidRDefault="77DD9893" w:rsidP="77DD9893">
      <w:pPr>
        <w:rPr>
          <w:lang w:val="en-US"/>
        </w:rPr>
      </w:pPr>
      <w:r w:rsidRPr="77DD9893">
        <w:rPr>
          <w:rFonts w:eastAsia="Calibri"/>
          <w:lang w:val="en-US"/>
        </w:rPr>
        <w:t>With Beat, we discussed our results of experimenting with “Google Action Console” und “Dialogflow</w:t>
      </w:r>
      <w:r w:rsidR="00F024BE">
        <w:rPr>
          <w:rFonts w:eastAsia="Calibri"/>
          <w:lang w:val="en-US"/>
        </w:rPr>
        <w:t>.”</w:t>
      </w:r>
      <w:r w:rsidRPr="77DD9893">
        <w:rPr>
          <w:rFonts w:eastAsia="Calibri"/>
          <w:lang w:val="en-US"/>
        </w:rPr>
        <w:t xml:space="preserve"> Beat's input was not so much about our achievements but rather about the context. We need not only to consider technical feasibility but also the surrounding aspects of the solution, such as how to keep the chatbot up to date? Does it have to be a chatbot? What is the exact need of the customer? We need to justify the added value of the chatbot. Beat suggested us we might have to focus on these points on the second sprint. Hence, we organized a meeting with Frieder Witschel. So far, h</w:t>
      </w:r>
      <w:r w:rsidR="00650E5C">
        <w:rPr>
          <w:rFonts w:eastAsia="Calibri"/>
          <w:lang w:val="en-US"/>
        </w:rPr>
        <w:t>e</w:t>
      </w:r>
      <w:r w:rsidRPr="77DD9893">
        <w:rPr>
          <w:rFonts w:eastAsia="Calibri"/>
          <w:lang w:val="en-US"/>
        </w:rPr>
        <w:t xml:space="preserve"> only represented our stakeholder group, "the lecturer."</w:t>
      </w:r>
    </w:p>
    <w:p w14:paraId="76BC88DE" w14:textId="1C022384" w:rsidR="74C27648" w:rsidRPr="0022150B" w:rsidRDefault="215462C6" w:rsidP="215462C6">
      <w:pPr>
        <w:pStyle w:val="Heading2"/>
        <w:rPr>
          <w:lang w:val="en-US"/>
        </w:rPr>
      </w:pPr>
      <w:bookmarkStart w:id="6" w:name="_Toc25128065"/>
      <w:r w:rsidRPr="215462C6">
        <w:rPr>
          <w:rFonts w:eastAsia="Calibri"/>
          <w:lang w:val="en-US"/>
        </w:rPr>
        <w:t>Discussion with Stakeholder Frieder Witschel</w:t>
      </w:r>
      <w:bookmarkEnd w:id="6"/>
    </w:p>
    <w:p w14:paraId="1B0409CB" w14:textId="7050A33D" w:rsidR="00F80271" w:rsidRDefault="591FE417" w:rsidP="6615C914">
      <w:pPr>
        <w:rPr>
          <w:rFonts w:eastAsia="Calibri"/>
          <w:lang w:val="en-US"/>
        </w:rPr>
      </w:pPr>
      <w:r w:rsidRPr="591FE417">
        <w:rPr>
          <w:rFonts w:eastAsia="Calibri"/>
          <w:lang w:val="en-US"/>
        </w:rPr>
        <w:t xml:space="preserve">The following section </w:t>
      </w:r>
      <w:r w:rsidR="6615C914" w:rsidRPr="6615C914">
        <w:rPr>
          <w:rFonts w:eastAsia="Calibri"/>
          <w:lang w:val="en-US"/>
        </w:rPr>
        <w:t xml:space="preserve">will cover the meeting with one of our key </w:t>
      </w:r>
      <w:r w:rsidR="0B3D3ED6" w:rsidRPr="0B3D3ED6">
        <w:rPr>
          <w:rFonts w:eastAsia="Calibri"/>
          <w:lang w:val="en-US"/>
        </w:rPr>
        <w:t>stakeholders</w:t>
      </w:r>
      <w:r w:rsidR="6615C914" w:rsidRPr="6615C914">
        <w:rPr>
          <w:rFonts w:eastAsia="Calibri"/>
          <w:lang w:val="en-US"/>
        </w:rPr>
        <w:t>, the lecturer of the FHNW’s module Business Intelligence.</w:t>
      </w:r>
    </w:p>
    <w:p w14:paraId="065417F3" w14:textId="451E0AE6" w:rsidR="00F80271" w:rsidRDefault="77DD9893" w:rsidP="77DD9893">
      <w:pPr>
        <w:rPr>
          <w:rFonts w:eastAsia="Calibri"/>
          <w:lang w:val="en-US"/>
        </w:rPr>
      </w:pPr>
      <w:r w:rsidRPr="77DD9893">
        <w:rPr>
          <w:rFonts w:eastAsia="Calibri"/>
          <w:lang w:val="en-US"/>
        </w:rPr>
        <w:t xml:space="preserve">Inspired from the coaching session with Beat, </w:t>
      </w:r>
      <w:r w:rsidR="003B221D">
        <w:rPr>
          <w:rFonts w:eastAsia="Calibri"/>
          <w:lang w:val="en-US"/>
        </w:rPr>
        <w:t>we defined the</w:t>
      </w:r>
      <w:r w:rsidRPr="77DD9893">
        <w:rPr>
          <w:rFonts w:eastAsia="Calibri"/>
          <w:lang w:val="en-US"/>
        </w:rPr>
        <w:t xml:space="preserve"> goal </w:t>
      </w:r>
      <w:r w:rsidR="003B221D">
        <w:rPr>
          <w:rFonts w:eastAsia="Calibri"/>
          <w:lang w:val="en-US"/>
        </w:rPr>
        <w:t>to</w:t>
      </w:r>
      <w:r w:rsidRPr="77DD9893">
        <w:rPr>
          <w:rFonts w:eastAsia="Calibri"/>
          <w:lang w:val="en-US"/>
        </w:rPr>
        <w:t xml:space="preserve"> </w:t>
      </w:r>
      <w:r w:rsidR="003B221D">
        <w:rPr>
          <w:rFonts w:eastAsia="Calibri"/>
          <w:lang w:val="en-US"/>
        </w:rPr>
        <w:t>discuss</w:t>
      </w:r>
      <w:r w:rsidRPr="77DD9893">
        <w:rPr>
          <w:rFonts w:eastAsia="Calibri"/>
          <w:lang w:val="en-US"/>
        </w:rPr>
        <w:t xml:space="preserve"> with Frieder to clarify better what his expectations and needs are towards a solution </w:t>
      </w:r>
      <w:r w:rsidR="003B221D">
        <w:rPr>
          <w:rFonts w:eastAsia="Calibri"/>
          <w:lang w:val="en-US"/>
        </w:rPr>
        <w:t>are</w:t>
      </w:r>
      <w:r w:rsidRPr="77DD9893">
        <w:rPr>
          <w:rFonts w:eastAsia="Calibri"/>
          <w:lang w:val="en-US"/>
        </w:rPr>
        <w:t xml:space="preserve">, independent of whether it is a chatbot or not. Next to that, we wanted to know how frequently </w:t>
      </w:r>
      <w:r w:rsidR="00650E5C">
        <w:rPr>
          <w:rFonts w:eastAsia="Calibri"/>
          <w:lang w:val="en-US"/>
        </w:rPr>
        <w:t xml:space="preserve">the </w:t>
      </w:r>
      <w:r w:rsidRPr="77DD9893">
        <w:rPr>
          <w:rFonts w:eastAsia="Calibri"/>
          <w:lang w:val="en-US"/>
        </w:rPr>
        <w:t xml:space="preserve">content of the quiz and the assignment changes to estimate the amount of work required to keep a solution up-to-date. </w:t>
      </w:r>
    </w:p>
    <w:p w14:paraId="467F37A5" w14:textId="232129B9" w:rsidR="00F80271" w:rsidRDefault="77DD9893" w:rsidP="77DD9893">
      <w:pPr>
        <w:rPr>
          <w:rFonts w:eastAsia="Calibri"/>
          <w:lang w:val="en-US"/>
        </w:rPr>
      </w:pPr>
      <w:r w:rsidRPr="77DD9893">
        <w:rPr>
          <w:rFonts w:eastAsia="Calibri"/>
          <w:lang w:val="en-US"/>
        </w:rPr>
        <w:t>For an improvement of the moodle quiz, he wished that open questions could be asked and that several answers could be correct. Also, a</w:t>
      </w:r>
      <w:r w:rsidR="000531DC">
        <w:rPr>
          <w:rFonts w:eastAsia="Calibri"/>
          <w:lang w:val="en-US"/>
        </w:rPr>
        <w:t>n important</w:t>
      </w:r>
      <w:r w:rsidRPr="77DD9893">
        <w:rPr>
          <w:rFonts w:eastAsia="Calibri"/>
          <w:lang w:val="en-US"/>
        </w:rPr>
        <w:t xml:space="preserve"> point </w:t>
      </w:r>
      <w:r w:rsidR="00AA7D83">
        <w:rPr>
          <w:rFonts w:eastAsia="Calibri"/>
          <w:lang w:val="en-US"/>
        </w:rPr>
        <w:t>for</w:t>
      </w:r>
      <w:r w:rsidRPr="77DD9893">
        <w:rPr>
          <w:rFonts w:eastAsia="Calibri"/>
          <w:lang w:val="en-US"/>
        </w:rPr>
        <w:t xml:space="preserve"> him was that solutions could be discussed</w:t>
      </w:r>
      <w:r w:rsidR="00946DE4">
        <w:rPr>
          <w:rFonts w:eastAsia="Calibri"/>
          <w:lang w:val="en-US"/>
        </w:rPr>
        <w:t>;</w:t>
      </w:r>
      <w:r w:rsidRPr="77DD9893">
        <w:rPr>
          <w:rFonts w:eastAsia="Calibri"/>
          <w:lang w:val="en-US"/>
        </w:rPr>
        <w:t xml:space="preserve"> for example</w:t>
      </w:r>
      <w:r w:rsidR="00B20AA5">
        <w:rPr>
          <w:rFonts w:eastAsia="Calibri"/>
          <w:lang w:val="en-US"/>
        </w:rPr>
        <w:t>,</w:t>
      </w:r>
      <w:r w:rsidRPr="77DD9893">
        <w:rPr>
          <w:rFonts w:eastAsia="Calibri"/>
          <w:lang w:val="en-US"/>
        </w:rPr>
        <w:t xml:space="preserve"> why something is right or wrong or eventualities. Also</w:t>
      </w:r>
      <w:r w:rsidR="000531DC">
        <w:rPr>
          <w:rFonts w:eastAsia="Calibri"/>
          <w:lang w:val="en-US"/>
        </w:rPr>
        <w:t>,</w:t>
      </w:r>
      <w:r w:rsidRPr="77DD9893">
        <w:rPr>
          <w:rFonts w:eastAsia="Calibri"/>
          <w:lang w:val="en-US"/>
        </w:rPr>
        <w:t xml:space="preserve"> e.g.</w:t>
      </w:r>
      <w:r w:rsidR="00B66210">
        <w:rPr>
          <w:rFonts w:eastAsia="Calibri"/>
          <w:lang w:val="en-US"/>
        </w:rPr>
        <w:t>,</w:t>
      </w:r>
      <w:r w:rsidRPr="77DD9893">
        <w:rPr>
          <w:rFonts w:eastAsia="Calibri"/>
          <w:lang w:val="en-US"/>
        </w:rPr>
        <w:t xml:space="preserve"> do you want a hint?</w:t>
      </w:r>
    </w:p>
    <w:p w14:paraId="19919302" w14:textId="082EDD94" w:rsidR="004507FB" w:rsidRDefault="004507FB" w:rsidP="00FF2D2E">
      <w:pPr>
        <w:rPr>
          <w:rFonts w:eastAsia="Calibri"/>
          <w:lang w:val="en-US"/>
        </w:rPr>
      </w:pPr>
      <w:r>
        <w:rPr>
          <w:rFonts w:eastAsia="Calibri"/>
          <w:lang w:val="en-US"/>
        </w:rPr>
        <w:t xml:space="preserve">The whole approach should be more </w:t>
      </w:r>
      <w:r w:rsidR="007F2E8C">
        <w:rPr>
          <w:rFonts w:eastAsia="Calibri"/>
          <w:lang w:val="en-US"/>
        </w:rPr>
        <w:t>engaging</w:t>
      </w:r>
      <w:r>
        <w:rPr>
          <w:rFonts w:eastAsia="Calibri"/>
          <w:lang w:val="en-US"/>
        </w:rPr>
        <w:t xml:space="preserve"> for the student</w:t>
      </w:r>
      <w:r w:rsidR="000531DC">
        <w:rPr>
          <w:rFonts w:eastAsia="Calibri"/>
          <w:lang w:val="en-US"/>
        </w:rPr>
        <w:t>,</w:t>
      </w:r>
      <w:r w:rsidR="007F2E8C">
        <w:rPr>
          <w:rFonts w:eastAsia="Calibri"/>
          <w:lang w:val="en-US"/>
        </w:rPr>
        <w:t xml:space="preserve"> and the approach should enable </w:t>
      </w:r>
      <w:r w:rsidR="00B20AA5">
        <w:rPr>
          <w:rFonts w:eastAsia="Calibri"/>
          <w:lang w:val="en-US"/>
        </w:rPr>
        <w:t xml:space="preserve">us </w:t>
      </w:r>
      <w:r w:rsidR="007F2E8C">
        <w:rPr>
          <w:rFonts w:eastAsia="Calibri"/>
          <w:lang w:val="en-US"/>
        </w:rPr>
        <w:t>to</w:t>
      </w:r>
      <w:r w:rsidR="005C5560">
        <w:rPr>
          <w:rFonts w:eastAsia="Calibri"/>
          <w:lang w:val="en-US"/>
        </w:rPr>
        <w:t xml:space="preserve"> look deeper into a subject.</w:t>
      </w:r>
    </w:p>
    <w:p w14:paraId="7A6CE00D" w14:textId="5AF5BF1A" w:rsidR="00EF121B" w:rsidRDefault="003C4988" w:rsidP="00FF2D2E">
      <w:pPr>
        <w:rPr>
          <w:rFonts w:eastAsia="Calibri"/>
          <w:lang w:val="en-US"/>
        </w:rPr>
      </w:pPr>
      <w:r>
        <w:rPr>
          <w:rFonts w:eastAsia="Calibri"/>
          <w:lang w:val="en-US"/>
        </w:rPr>
        <w:t xml:space="preserve">Frieder also mentioned some interesting examples for our inspiration, such as a tool </w:t>
      </w:r>
      <w:r w:rsidR="00B20AA5">
        <w:rPr>
          <w:rFonts w:eastAsia="Calibri"/>
          <w:lang w:val="en-US"/>
        </w:rPr>
        <w:t>that</w:t>
      </w:r>
      <w:r>
        <w:rPr>
          <w:rFonts w:eastAsia="Calibri"/>
          <w:lang w:val="en-US"/>
        </w:rPr>
        <w:t xml:space="preserve"> Stanford use</w:t>
      </w:r>
      <w:r w:rsidR="00DD65DE">
        <w:rPr>
          <w:rFonts w:eastAsia="Calibri"/>
          <w:lang w:val="en-US"/>
        </w:rPr>
        <w:t>d</w:t>
      </w:r>
      <w:r>
        <w:rPr>
          <w:rFonts w:eastAsia="Calibri"/>
          <w:lang w:val="en-US"/>
        </w:rPr>
        <w:t xml:space="preserve"> to engage students in discussions with each other (computer as mediator)</w:t>
      </w:r>
      <w:r w:rsidR="006831DA">
        <w:rPr>
          <w:rFonts w:eastAsia="Calibri"/>
          <w:lang w:val="en-US"/>
        </w:rPr>
        <w:t>. Further, he mentioned</w:t>
      </w:r>
      <w:r w:rsidR="00125FC3">
        <w:rPr>
          <w:rFonts w:eastAsia="Calibri"/>
          <w:lang w:val="en-US"/>
        </w:rPr>
        <w:t xml:space="preserve"> a running FHNW project which asks students questions about an assignment they handed in to check if they understood what they did.</w:t>
      </w:r>
      <w:r w:rsidR="00A255F4">
        <w:rPr>
          <w:rFonts w:eastAsia="Calibri"/>
          <w:lang w:val="en-US"/>
        </w:rPr>
        <w:t xml:space="preserve"> Also, peer instruction he mentioned as an interesting area.</w:t>
      </w:r>
    </w:p>
    <w:p w14:paraId="5F658A63" w14:textId="7F71E11E" w:rsidR="00EF121B" w:rsidRDefault="77DD9893" w:rsidP="77DD9893">
      <w:pPr>
        <w:rPr>
          <w:rFonts w:eastAsia="Calibri"/>
          <w:lang w:val="en-US"/>
        </w:rPr>
      </w:pPr>
      <w:r w:rsidRPr="77DD9893">
        <w:rPr>
          <w:rFonts w:eastAsia="Calibri"/>
          <w:lang w:val="en-US"/>
        </w:rPr>
        <w:lastRenderedPageBreak/>
        <w:t xml:space="preserve">For his course, the amount of emails he receives from students is quite limited, usually when someone has a question about the assignment they ask during the breaks or in class. Quizzes are discussed in class anyway. Hence, </w:t>
      </w:r>
      <w:r w:rsidR="00097958">
        <w:rPr>
          <w:rFonts w:eastAsia="Calibri"/>
          <w:lang w:val="en-US"/>
        </w:rPr>
        <w:t>the</w:t>
      </w:r>
      <w:r w:rsidRPr="77DD9893">
        <w:rPr>
          <w:rFonts w:eastAsia="Calibri"/>
          <w:lang w:val="en-US"/>
        </w:rPr>
        <w:t xml:space="preserve"> email workload from students is not an issue for him.</w:t>
      </w:r>
    </w:p>
    <w:p w14:paraId="5366676F" w14:textId="4ED64398" w:rsidR="007304CF" w:rsidRPr="00FF2D2E" w:rsidRDefault="77DD9893" w:rsidP="77DD9893">
      <w:pPr>
        <w:rPr>
          <w:rFonts w:eastAsia="Calibri"/>
          <w:lang w:val="en-US"/>
        </w:rPr>
      </w:pPr>
      <w:r w:rsidRPr="77DD9893">
        <w:rPr>
          <w:rFonts w:eastAsia="Calibri"/>
          <w:lang w:val="en-US"/>
        </w:rPr>
        <w:t>Concerning the content of the quiz and the assignment</w:t>
      </w:r>
      <w:r w:rsidR="00097958">
        <w:rPr>
          <w:rFonts w:eastAsia="Calibri"/>
          <w:lang w:val="en-US"/>
        </w:rPr>
        <w:t>,</w:t>
      </w:r>
      <w:r w:rsidRPr="77DD9893">
        <w:rPr>
          <w:rFonts w:eastAsia="Calibri"/>
          <w:lang w:val="en-US"/>
        </w:rPr>
        <w:t xml:space="preserve"> Frieder mentioned that the content stays relatively the same over the years and does not change much.</w:t>
      </w:r>
    </w:p>
    <w:p w14:paraId="2EAEAFE3" w14:textId="475810FA" w:rsidR="00C83035" w:rsidRPr="00C83035" w:rsidRDefault="215462C6" w:rsidP="215462C6">
      <w:pPr>
        <w:pStyle w:val="Heading2"/>
        <w:rPr>
          <w:lang w:val="en-US"/>
        </w:rPr>
      </w:pPr>
      <w:bookmarkStart w:id="7" w:name="_Toc25128066"/>
      <w:r w:rsidRPr="215462C6">
        <w:rPr>
          <w:rFonts w:eastAsia="Calibri"/>
          <w:lang w:val="en-US"/>
        </w:rPr>
        <w:t>Group Conference Call</w:t>
      </w:r>
      <w:bookmarkEnd w:id="7"/>
    </w:p>
    <w:p w14:paraId="5A96B415" w14:textId="53532C39" w:rsidR="00D2022D" w:rsidRDefault="638AE9C1" w:rsidP="2B3424F6">
      <w:pPr>
        <w:rPr>
          <w:rFonts w:eastAsia="Calibri"/>
          <w:lang w:val="en-US"/>
        </w:rPr>
      </w:pPr>
      <w:r w:rsidRPr="638AE9C1">
        <w:rPr>
          <w:rFonts w:eastAsia="Calibri"/>
          <w:lang w:val="en-US"/>
        </w:rPr>
        <w:t xml:space="preserve">This </w:t>
      </w:r>
      <w:r w:rsidR="2B3424F6" w:rsidRPr="2B3424F6">
        <w:rPr>
          <w:rFonts w:eastAsia="Calibri"/>
          <w:lang w:val="en-US"/>
        </w:rPr>
        <w:t>section covers the most important activities during a conference o</w:t>
      </w:r>
      <w:r w:rsidR="00097958">
        <w:rPr>
          <w:rFonts w:eastAsia="Calibri"/>
          <w:lang w:val="en-US"/>
        </w:rPr>
        <w:t>n</w:t>
      </w:r>
      <w:r w:rsidR="2B3424F6" w:rsidRPr="2B3424F6">
        <w:rPr>
          <w:rFonts w:eastAsia="Calibri"/>
          <w:lang w:val="en-US"/>
        </w:rPr>
        <w:t xml:space="preserve"> the project team.</w:t>
      </w:r>
    </w:p>
    <w:p w14:paraId="7FA0D224" w14:textId="739DD87A" w:rsidR="00D2022D" w:rsidRDefault="695BEFFB" w:rsidP="00C83035">
      <w:pPr>
        <w:rPr>
          <w:rFonts w:eastAsia="Calibri"/>
          <w:lang w:val="en-US"/>
        </w:rPr>
      </w:pPr>
      <w:r w:rsidRPr="695BEFFB">
        <w:rPr>
          <w:rFonts w:eastAsia="Calibri"/>
          <w:lang w:val="en-US"/>
        </w:rPr>
        <w:t xml:space="preserve">The given </w:t>
      </w:r>
      <w:r w:rsidR="632DE680" w:rsidRPr="632DE680">
        <w:rPr>
          <w:rFonts w:eastAsia="Calibri"/>
          <w:lang w:val="en-US"/>
        </w:rPr>
        <w:t xml:space="preserve">input by </w:t>
      </w:r>
      <w:r w:rsidR="5268F6B2" w:rsidRPr="5268F6B2">
        <w:rPr>
          <w:rFonts w:eastAsia="Calibri"/>
          <w:lang w:val="en-US"/>
        </w:rPr>
        <w:t>Frieder Witchel</w:t>
      </w:r>
      <w:r w:rsidR="00911642">
        <w:rPr>
          <w:rFonts w:eastAsia="Calibri"/>
          <w:lang w:val="en-US"/>
        </w:rPr>
        <w:t xml:space="preserve"> </w:t>
      </w:r>
      <w:r w:rsidR="0097191D">
        <w:rPr>
          <w:rFonts w:eastAsia="Calibri"/>
          <w:lang w:val="en-US"/>
        </w:rPr>
        <w:t>input</w:t>
      </w:r>
      <w:r w:rsidR="008F36C2">
        <w:rPr>
          <w:rFonts w:eastAsia="Calibri"/>
          <w:lang w:val="en-US"/>
        </w:rPr>
        <w:t xml:space="preserve"> le</w:t>
      </w:r>
      <w:r w:rsidR="00C94C5D">
        <w:rPr>
          <w:rFonts w:eastAsia="Calibri"/>
          <w:lang w:val="en-US"/>
        </w:rPr>
        <w:t>d</w:t>
      </w:r>
      <w:r w:rsidR="008F36C2">
        <w:rPr>
          <w:rFonts w:eastAsia="Calibri"/>
          <w:lang w:val="en-US"/>
        </w:rPr>
        <w:t xml:space="preserve"> </w:t>
      </w:r>
      <w:r w:rsidR="5268F6B2" w:rsidRPr="5268F6B2">
        <w:rPr>
          <w:rFonts w:eastAsia="Calibri"/>
          <w:lang w:val="en-US"/>
        </w:rPr>
        <w:t>the project team</w:t>
      </w:r>
      <w:r w:rsidR="008F36C2">
        <w:rPr>
          <w:rFonts w:eastAsia="Calibri"/>
          <w:lang w:val="en-US"/>
        </w:rPr>
        <w:t xml:space="preserve"> to </w:t>
      </w:r>
      <w:r w:rsidR="5268F6B2" w:rsidRPr="5268F6B2">
        <w:rPr>
          <w:rFonts w:eastAsia="Calibri"/>
          <w:lang w:val="en-US"/>
        </w:rPr>
        <w:t xml:space="preserve">take several decisions. These decisions did become listed up in </w:t>
      </w:r>
      <w:r w:rsidR="0036643A">
        <w:rPr>
          <w:rFonts w:eastAsia="Calibri"/>
          <w:lang w:val="en-US"/>
        </w:rPr>
        <w:t xml:space="preserve">the following </w:t>
      </w:r>
      <w:r w:rsidR="5268F6B2" w:rsidRPr="5268F6B2">
        <w:rPr>
          <w:rFonts w:eastAsia="Calibri"/>
          <w:lang w:val="en-US"/>
        </w:rPr>
        <w:t>table</w:t>
      </w:r>
      <w:r w:rsidR="00D2022D">
        <w:rPr>
          <w:rFonts w:eastAsia="Calibri"/>
          <w:lang w:val="en-US"/>
        </w:rPr>
        <w:t>:</w:t>
      </w:r>
    </w:p>
    <w:tbl>
      <w:tblPr>
        <w:tblStyle w:val="TableGrid"/>
        <w:tblW w:w="0" w:type="auto"/>
        <w:tblLayout w:type="fixed"/>
        <w:tblLook w:val="06A0" w:firstRow="1" w:lastRow="0" w:firstColumn="1" w:lastColumn="0" w:noHBand="1" w:noVBand="1"/>
      </w:tblPr>
      <w:tblGrid>
        <w:gridCol w:w="1140"/>
        <w:gridCol w:w="8498"/>
      </w:tblGrid>
      <w:tr w:rsidR="12240213" w14:paraId="571C646E" w14:textId="77777777" w:rsidTr="46156F99">
        <w:tc>
          <w:tcPr>
            <w:tcW w:w="1140" w:type="dxa"/>
          </w:tcPr>
          <w:p w14:paraId="5D27F019" w14:textId="2B4C4812" w:rsidR="12240213" w:rsidRDefault="46156F99" w:rsidP="46156F99">
            <w:pPr>
              <w:rPr>
                <w:rFonts w:eastAsia="Calibri"/>
                <w:b/>
                <w:lang w:val="en-US"/>
              </w:rPr>
            </w:pPr>
            <w:r w:rsidRPr="4E6B60B7">
              <w:rPr>
                <w:rFonts w:eastAsia="Calibri"/>
                <w:b/>
                <w:lang w:val="en-US"/>
              </w:rPr>
              <w:t>No.:</w:t>
            </w:r>
          </w:p>
        </w:tc>
        <w:tc>
          <w:tcPr>
            <w:tcW w:w="8498" w:type="dxa"/>
          </w:tcPr>
          <w:p w14:paraId="569A6D9C" w14:textId="7E66BC11" w:rsidR="12240213" w:rsidRDefault="46156F99" w:rsidP="46156F99">
            <w:pPr>
              <w:rPr>
                <w:rFonts w:eastAsia="Calibri"/>
                <w:b/>
                <w:lang w:val="en-US"/>
              </w:rPr>
            </w:pPr>
            <w:r w:rsidRPr="4E6B60B7">
              <w:rPr>
                <w:rFonts w:eastAsia="Calibri"/>
                <w:b/>
                <w:lang w:val="en-US"/>
              </w:rPr>
              <w:t>Decision:</w:t>
            </w:r>
          </w:p>
        </w:tc>
      </w:tr>
      <w:tr w:rsidR="12240213" w:rsidRPr="00B50156" w14:paraId="53B3D8FC" w14:textId="77777777" w:rsidTr="46156F99">
        <w:tc>
          <w:tcPr>
            <w:tcW w:w="1140" w:type="dxa"/>
          </w:tcPr>
          <w:p w14:paraId="61466E48" w14:textId="3C80028C" w:rsidR="12240213" w:rsidRDefault="1E41B225" w:rsidP="12240213">
            <w:pPr>
              <w:rPr>
                <w:rFonts w:eastAsia="Calibri"/>
                <w:lang w:val="en-US"/>
              </w:rPr>
            </w:pPr>
            <w:r w:rsidRPr="1E41B225">
              <w:rPr>
                <w:rFonts w:eastAsia="Calibri"/>
                <w:lang w:val="en-US"/>
              </w:rPr>
              <w:t>1</w:t>
            </w:r>
          </w:p>
        </w:tc>
        <w:tc>
          <w:tcPr>
            <w:tcW w:w="8498" w:type="dxa"/>
          </w:tcPr>
          <w:p w14:paraId="6D1E60F6" w14:textId="0F4D025F" w:rsidR="12240213" w:rsidRDefault="4AFFF528" w:rsidP="12240213">
            <w:pPr>
              <w:rPr>
                <w:rFonts w:eastAsia="Calibri"/>
                <w:lang w:val="en-US"/>
              </w:rPr>
            </w:pPr>
            <w:r w:rsidRPr="4AFFF528">
              <w:rPr>
                <w:lang w:val="en-US"/>
              </w:rPr>
              <w:t>It is secondary for Frieder how difficult the maintenance of the chatbot is because the content of the quiz will change very rarely. That's why we have classified the importance of chatbot maintenance as unimportant.</w:t>
            </w:r>
          </w:p>
        </w:tc>
      </w:tr>
      <w:tr w:rsidR="12240213" w:rsidRPr="00B50156" w14:paraId="73D7491C" w14:textId="77777777" w:rsidTr="46156F99">
        <w:tc>
          <w:tcPr>
            <w:tcW w:w="1140" w:type="dxa"/>
          </w:tcPr>
          <w:p w14:paraId="4790A27A" w14:textId="704E284D" w:rsidR="12240213" w:rsidRDefault="1E41B225" w:rsidP="12240213">
            <w:pPr>
              <w:rPr>
                <w:rFonts w:eastAsia="Calibri"/>
                <w:lang w:val="en-US"/>
              </w:rPr>
            </w:pPr>
            <w:r w:rsidRPr="1E41B225">
              <w:rPr>
                <w:rFonts w:eastAsia="Calibri"/>
                <w:lang w:val="en-US"/>
              </w:rPr>
              <w:t>2</w:t>
            </w:r>
          </w:p>
        </w:tc>
        <w:tc>
          <w:tcPr>
            <w:tcW w:w="8498" w:type="dxa"/>
          </w:tcPr>
          <w:p w14:paraId="51148EB2" w14:textId="5B0DC418" w:rsidR="12240213" w:rsidRDefault="4AFFF528" w:rsidP="12240213">
            <w:pPr>
              <w:rPr>
                <w:rFonts w:eastAsia="Calibri"/>
                <w:lang w:val="en-US"/>
              </w:rPr>
            </w:pPr>
            <w:r w:rsidRPr="4AFFF528">
              <w:rPr>
                <w:rFonts w:eastAsia="Calibri"/>
                <w:lang w:val="en-US"/>
              </w:rPr>
              <w:t>Frieder sees only two options, where he sees a significant benefit for the use of a chatbot. As an advisor for questions about the content of the assignment or to improve the quiz by adding more interactive activities. Here only the latter can be agreed with the requirements of the client (Knut). Hence, we agreed to focus on the development of the Quiz-Chatbot.</w:t>
            </w:r>
          </w:p>
        </w:tc>
      </w:tr>
      <w:tr w:rsidR="12240213" w:rsidRPr="00B50156" w14:paraId="2292F11B" w14:textId="77777777" w:rsidTr="46156F99">
        <w:tc>
          <w:tcPr>
            <w:tcW w:w="1140" w:type="dxa"/>
          </w:tcPr>
          <w:p w14:paraId="4CBC1120" w14:textId="65D2C894" w:rsidR="12240213" w:rsidRDefault="1E41B225" w:rsidP="12240213">
            <w:pPr>
              <w:rPr>
                <w:rFonts w:eastAsia="Calibri"/>
                <w:lang w:val="en-US"/>
              </w:rPr>
            </w:pPr>
            <w:r w:rsidRPr="1E41B225">
              <w:rPr>
                <w:rFonts w:eastAsia="Calibri"/>
                <w:lang w:val="en-US"/>
              </w:rPr>
              <w:t>3</w:t>
            </w:r>
          </w:p>
        </w:tc>
        <w:tc>
          <w:tcPr>
            <w:tcW w:w="8498" w:type="dxa"/>
          </w:tcPr>
          <w:p w14:paraId="63873A24" w14:textId="2E34ED20" w:rsidR="12240213" w:rsidRDefault="4AFFF528" w:rsidP="1E41B225">
            <w:pPr>
              <w:rPr>
                <w:rFonts w:eastAsia="Calibri"/>
                <w:lang w:val="en-US"/>
              </w:rPr>
            </w:pPr>
            <w:r w:rsidRPr="4AFFF528">
              <w:rPr>
                <w:lang w:val="en-US"/>
              </w:rPr>
              <w:t>To make the quiz more interactive, we decided to search for knowledge of active learning.</w:t>
            </w:r>
          </w:p>
        </w:tc>
      </w:tr>
      <w:tr w:rsidR="4AFFF528" w:rsidRPr="00B50156" w14:paraId="03262541" w14:textId="77777777" w:rsidTr="4AFFF528">
        <w:tc>
          <w:tcPr>
            <w:tcW w:w="1140" w:type="dxa"/>
          </w:tcPr>
          <w:p w14:paraId="10B2AB82" w14:textId="03DB9CA0" w:rsidR="4AFFF528" w:rsidRDefault="1E41B225" w:rsidP="4AFFF528">
            <w:pPr>
              <w:rPr>
                <w:rFonts w:eastAsia="Calibri"/>
                <w:lang w:val="en-US"/>
              </w:rPr>
            </w:pPr>
            <w:r w:rsidRPr="1E41B225">
              <w:rPr>
                <w:rFonts w:eastAsia="Calibri"/>
                <w:lang w:val="en-US"/>
              </w:rPr>
              <w:t>4</w:t>
            </w:r>
          </w:p>
        </w:tc>
        <w:tc>
          <w:tcPr>
            <w:tcW w:w="8498" w:type="dxa"/>
          </w:tcPr>
          <w:p w14:paraId="1B81BCF3" w14:textId="372B44A4" w:rsidR="4AFFF528" w:rsidRDefault="69231235" w:rsidP="1E41B225">
            <w:pPr>
              <w:rPr>
                <w:rFonts w:eastAsia="Calibri"/>
                <w:lang w:val="en-US"/>
              </w:rPr>
            </w:pPr>
            <w:r w:rsidRPr="69231235">
              <w:rPr>
                <w:rFonts w:eastAsia="Calibri"/>
                <w:lang w:val="en-US"/>
              </w:rPr>
              <w:t xml:space="preserve">Furthermore, </w:t>
            </w:r>
            <w:r w:rsidR="2D17F9CB" w:rsidRPr="2D17F9CB">
              <w:rPr>
                <w:rFonts w:eastAsia="Calibri"/>
                <w:lang w:val="en-US"/>
              </w:rPr>
              <w:t>the project team</w:t>
            </w:r>
            <w:r w:rsidRPr="69231235">
              <w:rPr>
                <w:rFonts w:eastAsia="Calibri"/>
                <w:lang w:val="en-US"/>
              </w:rPr>
              <w:t xml:space="preserve"> decided to create an impact mapping for the chatbot "Dessa" and to take a closer look at WATSON's chatbot solution.</w:t>
            </w:r>
          </w:p>
        </w:tc>
      </w:tr>
      <w:tr w:rsidR="1E41B225" w:rsidRPr="00B50156" w14:paraId="3536CD57" w14:textId="77777777" w:rsidTr="1E41B225">
        <w:tc>
          <w:tcPr>
            <w:tcW w:w="1140" w:type="dxa"/>
          </w:tcPr>
          <w:p w14:paraId="337A2D87" w14:textId="60AC0978" w:rsidR="1E41B225" w:rsidRDefault="1E41B225" w:rsidP="1E41B225">
            <w:pPr>
              <w:rPr>
                <w:rFonts w:eastAsia="Calibri"/>
                <w:lang w:val="en-US"/>
              </w:rPr>
            </w:pPr>
            <w:r w:rsidRPr="1E41B225">
              <w:rPr>
                <w:rFonts w:eastAsia="Calibri"/>
                <w:lang w:val="en-US"/>
              </w:rPr>
              <w:t>5</w:t>
            </w:r>
          </w:p>
        </w:tc>
        <w:tc>
          <w:tcPr>
            <w:tcW w:w="8498" w:type="dxa"/>
          </w:tcPr>
          <w:p w14:paraId="3E17E543" w14:textId="310ABCAB" w:rsidR="1E41B225" w:rsidRDefault="1E41B225" w:rsidP="1E41B225">
            <w:pPr>
              <w:rPr>
                <w:lang w:val="en-US"/>
              </w:rPr>
            </w:pPr>
            <w:r w:rsidRPr="1E41B225">
              <w:rPr>
                <w:rFonts w:eastAsia="Calibri"/>
                <w:lang w:val="en-US"/>
              </w:rPr>
              <w:t>Nevertheless, we wanted to stick to Beat's suggestion that in this sprint, we should focus on finding reasons why a chatbot is needed or whether there are simpler alternative solutions.</w:t>
            </w:r>
          </w:p>
        </w:tc>
      </w:tr>
    </w:tbl>
    <w:p w14:paraId="76157A7C" w14:textId="1ADF5AA3" w:rsidR="002F5E12" w:rsidRPr="002F5E12" w:rsidRDefault="002F5E12" w:rsidP="1E41B225">
      <w:pPr>
        <w:rPr>
          <w:lang w:val="en-US"/>
        </w:rPr>
      </w:pPr>
    </w:p>
    <w:p w14:paraId="39B30743" w14:textId="6AA094F6" w:rsidR="6EDA0F41" w:rsidRDefault="215462C6" w:rsidP="215462C6">
      <w:pPr>
        <w:pStyle w:val="Heading1"/>
        <w:rPr>
          <w:rFonts w:eastAsia="Calibri"/>
          <w:lang w:val="en-US"/>
        </w:rPr>
      </w:pPr>
      <w:bookmarkStart w:id="8" w:name="_Toc25128067"/>
      <w:r w:rsidRPr="215462C6">
        <w:rPr>
          <w:rFonts w:eastAsia="Calibri"/>
          <w:lang w:val="en-US"/>
        </w:rPr>
        <w:lastRenderedPageBreak/>
        <w:t>Second Coaching Session and New Prototype</w:t>
      </w:r>
      <w:bookmarkEnd w:id="8"/>
    </w:p>
    <w:p w14:paraId="59CE23CD" w14:textId="78EB8CBA" w:rsidR="64DFA0FD" w:rsidRDefault="64DFA0FD" w:rsidP="64DFA0FD">
      <w:pPr>
        <w:rPr>
          <w:lang w:val="en-US"/>
        </w:rPr>
      </w:pPr>
      <w:r w:rsidRPr="64DFA0FD">
        <w:rPr>
          <w:lang w:val="en-US"/>
        </w:rPr>
        <w:t>This chapter is dedicated to display the relevant information regarding the requirements gathering using the therefore developed prototype. Thus, these findings will become evaluated as well with relevant stakeholders and coaches of this particular project.</w:t>
      </w:r>
    </w:p>
    <w:p w14:paraId="4B1A78B9" w14:textId="4C70CAC9" w:rsidR="6EDA0F41" w:rsidRDefault="215462C6" w:rsidP="215462C6">
      <w:pPr>
        <w:pStyle w:val="Heading2"/>
        <w:rPr>
          <w:lang w:val="en-US"/>
        </w:rPr>
      </w:pPr>
      <w:bookmarkStart w:id="9" w:name="_Toc25128068"/>
      <w:commentRangeStart w:id="10"/>
      <w:commentRangeStart w:id="11"/>
      <w:r w:rsidRPr="215462C6">
        <w:rPr>
          <w:rFonts w:eastAsia="Calibri"/>
          <w:lang w:val="fr-FR"/>
        </w:rPr>
        <w:t xml:space="preserve">Coaching Session </w:t>
      </w:r>
      <w:r w:rsidRPr="215462C6">
        <w:rPr>
          <w:rFonts w:eastAsia="Calibri"/>
          <w:lang w:val="en-US"/>
        </w:rPr>
        <w:t xml:space="preserve">with </w:t>
      </w:r>
      <w:r w:rsidRPr="215462C6">
        <w:rPr>
          <w:rFonts w:eastAsia="Calibri"/>
          <w:lang w:val="fr-FR"/>
        </w:rPr>
        <w:t>Holger Wache</w:t>
      </w:r>
      <w:commentRangeEnd w:id="10"/>
      <w:r w:rsidR="29BB2048">
        <w:commentReference w:id="10"/>
      </w:r>
      <w:commentRangeEnd w:id="11"/>
      <w:r w:rsidR="29BB2048">
        <w:commentReference w:id="11"/>
      </w:r>
      <w:bookmarkEnd w:id="9"/>
    </w:p>
    <w:p w14:paraId="0C68257B" w14:textId="731D910D" w:rsidR="003F130A" w:rsidRPr="00EF2C14" w:rsidRDefault="215462C6" w:rsidP="1935A7A0">
      <w:pPr>
        <w:rPr>
          <w:lang w:val="en-US"/>
        </w:rPr>
      </w:pPr>
      <w:r w:rsidRPr="215462C6">
        <w:rPr>
          <w:lang w:val="en-US"/>
        </w:rPr>
        <w:t xml:space="preserve">The following sub-chapter covers the most important aspects regarding a coaching session with Holger. </w:t>
      </w:r>
    </w:p>
    <w:p w14:paraId="64E93F16" w14:textId="747F58B7" w:rsidR="00435C23" w:rsidRDefault="215462C6" w:rsidP="215462C6">
      <w:pPr>
        <w:rPr>
          <w:lang w:val="en-US"/>
        </w:rPr>
      </w:pPr>
      <w:r w:rsidRPr="215462C6">
        <w:rPr>
          <w:lang w:val="en-US"/>
        </w:rPr>
        <w:t>Holger Wache was consulted as a project coach. During this particular coaching session with the project team’s focus for the second sprint did become changed. He recommended that we should not focus on the "Quiz Bot" solution, just because we assume that this is where the highest potential lies. He also said that Frieder was just one of our stakeholders. Besides him, there would not only be countless other lecturers that we should consider, but also the students, who are another important stakeholder for the chatbot. The project coach warned us of the risk of making assumptions about the student’s needs.</w:t>
      </w:r>
    </w:p>
    <w:p w14:paraId="6A8FA165" w14:textId="73B3C7DB" w:rsidR="00AA35DE" w:rsidRDefault="006678B1" w:rsidP="006355D5">
      <w:pPr>
        <w:rPr>
          <w:lang w:val="en-US"/>
        </w:rPr>
      </w:pPr>
      <w:r>
        <w:rPr>
          <w:lang w:val="en-US"/>
        </w:rPr>
        <w:t>Additionally</w:t>
      </w:r>
      <w:r w:rsidR="0057018F" w:rsidRPr="00EF2C14">
        <w:rPr>
          <w:lang w:val="en-US"/>
        </w:rPr>
        <w:t xml:space="preserve">, he said we should exclude technical feasibility for the moment and </w:t>
      </w:r>
      <w:r>
        <w:rPr>
          <w:lang w:val="en-US"/>
        </w:rPr>
        <w:t xml:space="preserve">rather </w:t>
      </w:r>
      <w:r w:rsidR="0057018F" w:rsidRPr="00EF2C14">
        <w:rPr>
          <w:lang w:val="en-US"/>
        </w:rPr>
        <w:t xml:space="preserve">focus on </w:t>
      </w:r>
      <w:r w:rsidR="006D2E7B">
        <w:rPr>
          <w:lang w:val="en-US"/>
        </w:rPr>
        <w:t>investigatin</w:t>
      </w:r>
      <w:r>
        <w:rPr>
          <w:lang w:val="en-US"/>
        </w:rPr>
        <w:t>g</w:t>
      </w:r>
      <w:r w:rsidR="006D2E7B">
        <w:rPr>
          <w:lang w:val="en-US"/>
        </w:rPr>
        <w:t xml:space="preserve"> </w:t>
      </w:r>
      <w:r w:rsidR="0057018F" w:rsidRPr="00EF2C14">
        <w:rPr>
          <w:lang w:val="en-US"/>
        </w:rPr>
        <w:t xml:space="preserve">the </w:t>
      </w:r>
      <w:r w:rsidR="00BB4129" w:rsidRPr="00EF2C14">
        <w:rPr>
          <w:lang w:val="en-US"/>
        </w:rPr>
        <w:t xml:space="preserve">value </w:t>
      </w:r>
      <w:r>
        <w:rPr>
          <w:lang w:val="en-US"/>
        </w:rPr>
        <w:t>that the chatbot could provide</w:t>
      </w:r>
      <w:r w:rsidR="00BB4129" w:rsidRPr="00EF2C14">
        <w:rPr>
          <w:lang w:val="en-US"/>
        </w:rPr>
        <w:t xml:space="preserve"> to students</w:t>
      </w:r>
      <w:r w:rsidR="008418A2" w:rsidRPr="00EF2C14">
        <w:rPr>
          <w:lang w:val="en-US"/>
        </w:rPr>
        <w:t xml:space="preserve"> (e.g</w:t>
      </w:r>
      <w:r w:rsidR="007663D0">
        <w:rPr>
          <w:lang w:val="en-US"/>
        </w:rPr>
        <w:t>.</w:t>
      </w:r>
      <w:r w:rsidR="00A578C8">
        <w:rPr>
          <w:lang w:val="en-US"/>
        </w:rPr>
        <w:t>,</w:t>
      </w:r>
      <w:r w:rsidR="008418A2" w:rsidRPr="00EF2C14">
        <w:rPr>
          <w:lang w:val="en-US"/>
        </w:rPr>
        <w:t xml:space="preserve"> stimulating active learning)</w:t>
      </w:r>
      <w:r w:rsidR="0057018F" w:rsidRPr="00EF2C14">
        <w:rPr>
          <w:lang w:val="en-US"/>
        </w:rPr>
        <w:t>.</w:t>
      </w:r>
      <w:r w:rsidR="00AA35DE">
        <w:rPr>
          <w:lang w:val="en-US"/>
        </w:rPr>
        <w:t xml:space="preserve"> </w:t>
      </w:r>
      <w:r w:rsidR="00A30BC5">
        <w:rPr>
          <w:lang w:val="en-US"/>
        </w:rPr>
        <w:t>Therefore</w:t>
      </w:r>
      <w:r w:rsidR="00AA35DE">
        <w:rPr>
          <w:lang w:val="en-US"/>
        </w:rPr>
        <w:t xml:space="preserve">, </w:t>
      </w:r>
      <w:r w:rsidR="00FF0552">
        <w:rPr>
          <w:lang w:val="en-US"/>
        </w:rPr>
        <w:t xml:space="preserve">Holger helped </w:t>
      </w:r>
      <w:r w:rsidR="00FD51EB">
        <w:rPr>
          <w:lang w:val="en-US"/>
        </w:rPr>
        <w:t xml:space="preserve">in formulating a </w:t>
      </w:r>
      <w:r w:rsidR="00FF0552">
        <w:rPr>
          <w:lang w:val="en-US"/>
        </w:rPr>
        <w:t>strategy</w:t>
      </w:r>
      <w:r w:rsidR="002118F8">
        <w:rPr>
          <w:lang w:val="en-US"/>
        </w:rPr>
        <w:t xml:space="preserve"> for the</w:t>
      </w:r>
      <w:r w:rsidR="007B5CB0">
        <w:rPr>
          <w:lang w:val="en-US"/>
        </w:rPr>
        <w:t xml:space="preserve"> project, as it is crucial </w:t>
      </w:r>
      <w:r w:rsidR="00E95E78">
        <w:rPr>
          <w:lang w:val="en-US"/>
        </w:rPr>
        <w:t xml:space="preserve">for the prioritization </w:t>
      </w:r>
      <w:r w:rsidR="00703A71">
        <w:rPr>
          <w:lang w:val="en-US"/>
        </w:rPr>
        <w:t>of tasks. At the current state of the project,</w:t>
      </w:r>
      <w:r w:rsidR="00FD51EB">
        <w:rPr>
          <w:lang w:val="en-US"/>
        </w:rPr>
        <w:t xml:space="preserve"> the main </w:t>
      </w:r>
      <w:r w:rsidR="00684A89">
        <w:rPr>
          <w:lang w:val="en-US"/>
        </w:rPr>
        <w:t>objective</w:t>
      </w:r>
      <w:r w:rsidR="00FD51EB">
        <w:rPr>
          <w:lang w:val="en-US"/>
        </w:rPr>
        <w:t xml:space="preserve"> </w:t>
      </w:r>
      <w:r w:rsidR="00684A89">
        <w:rPr>
          <w:lang w:val="en-US"/>
        </w:rPr>
        <w:t xml:space="preserve">is that the team can </w:t>
      </w:r>
      <w:r w:rsidR="003518D0">
        <w:rPr>
          <w:lang w:val="en-US"/>
        </w:rPr>
        <w:t>demonstrate</w:t>
      </w:r>
      <w:r w:rsidR="002B53A4">
        <w:rPr>
          <w:lang w:val="en-US"/>
        </w:rPr>
        <w:t xml:space="preserve"> </w:t>
      </w:r>
      <w:r w:rsidR="003518D0">
        <w:rPr>
          <w:lang w:val="en-US"/>
        </w:rPr>
        <w:t>the potential</w:t>
      </w:r>
      <w:r w:rsidR="002B53A4">
        <w:rPr>
          <w:lang w:val="en-US"/>
        </w:rPr>
        <w:t xml:space="preserve"> </w:t>
      </w:r>
      <w:r w:rsidR="003518D0">
        <w:rPr>
          <w:lang w:val="en-US"/>
        </w:rPr>
        <w:t>value</w:t>
      </w:r>
      <w:r w:rsidR="002B53A4">
        <w:rPr>
          <w:lang w:val="en-US"/>
        </w:rPr>
        <w:t xml:space="preserve"> </w:t>
      </w:r>
      <w:r w:rsidR="003518D0">
        <w:rPr>
          <w:lang w:val="en-US"/>
        </w:rPr>
        <w:t xml:space="preserve">of developing a chatbot solution further. </w:t>
      </w:r>
      <w:r w:rsidR="005A00B9">
        <w:rPr>
          <w:lang w:val="en-US"/>
        </w:rPr>
        <w:t xml:space="preserve">Hence, the team should prioritize </w:t>
      </w:r>
      <w:r w:rsidR="00820261">
        <w:rPr>
          <w:lang w:val="en-US"/>
        </w:rPr>
        <w:t xml:space="preserve">its tasks </w:t>
      </w:r>
      <w:r w:rsidR="00B20D66">
        <w:rPr>
          <w:lang w:val="en-US"/>
        </w:rPr>
        <w:t xml:space="preserve">by considering </w:t>
      </w:r>
      <w:r w:rsidR="005A00B9">
        <w:rPr>
          <w:lang w:val="en-US"/>
        </w:rPr>
        <w:t>the limited amount of time remaining until</w:t>
      </w:r>
      <w:r w:rsidR="00532C7A">
        <w:rPr>
          <w:lang w:val="en-US"/>
        </w:rPr>
        <w:t xml:space="preserve"> the pitch</w:t>
      </w:r>
      <w:r w:rsidR="00B20D66">
        <w:rPr>
          <w:lang w:val="en-US"/>
        </w:rPr>
        <w:t>ing of results on the 20</w:t>
      </w:r>
      <w:r w:rsidR="00B20D66" w:rsidRPr="00B20D66">
        <w:rPr>
          <w:vertAlign w:val="superscript"/>
          <w:lang w:val="en-US"/>
        </w:rPr>
        <w:t>th</w:t>
      </w:r>
      <w:r w:rsidR="00B20D66">
        <w:rPr>
          <w:lang w:val="en-US"/>
        </w:rPr>
        <w:t xml:space="preserve"> of December.</w:t>
      </w:r>
      <w:r w:rsidR="00575CD2">
        <w:rPr>
          <w:lang w:val="en-US"/>
        </w:rPr>
        <w:t xml:space="preserve"> By then, </w:t>
      </w:r>
      <w:r w:rsidR="000D2D33">
        <w:rPr>
          <w:lang w:val="en-US"/>
        </w:rPr>
        <w:t xml:space="preserve">the team </w:t>
      </w:r>
      <w:r w:rsidR="00575CD2">
        <w:rPr>
          <w:lang w:val="en-US"/>
        </w:rPr>
        <w:t xml:space="preserve">should </w:t>
      </w:r>
      <w:r w:rsidR="009C1893">
        <w:rPr>
          <w:lang w:val="en-US"/>
        </w:rPr>
        <w:t xml:space="preserve">be able to </w:t>
      </w:r>
      <w:r w:rsidR="000D2D33">
        <w:rPr>
          <w:lang w:val="en-US"/>
        </w:rPr>
        <w:t>convince the decision</w:t>
      </w:r>
      <w:r w:rsidR="00E55E8E">
        <w:rPr>
          <w:lang w:val="en-US"/>
        </w:rPr>
        <w:t>-</w:t>
      </w:r>
      <w:r w:rsidR="000D2D33">
        <w:rPr>
          <w:lang w:val="en-US"/>
        </w:rPr>
        <w:t xml:space="preserve">makers about </w:t>
      </w:r>
      <w:r w:rsidR="009C1893">
        <w:rPr>
          <w:lang w:val="en-US"/>
        </w:rPr>
        <w:t xml:space="preserve">the </w:t>
      </w:r>
      <w:r w:rsidR="00575CD2">
        <w:rPr>
          <w:lang w:val="en-US"/>
        </w:rPr>
        <w:t xml:space="preserve">necessity of </w:t>
      </w:r>
      <w:r w:rsidR="00A520A1">
        <w:rPr>
          <w:lang w:val="en-US"/>
        </w:rPr>
        <w:t>further investment in the development of a chatbot solution.</w:t>
      </w:r>
    </w:p>
    <w:p w14:paraId="39407E46" w14:textId="02B84F3E" w:rsidR="00642E8D" w:rsidRDefault="29BB2048" w:rsidP="29BB2048">
      <w:pPr>
        <w:rPr>
          <w:lang w:val="en-US"/>
        </w:rPr>
      </w:pPr>
      <w:r w:rsidRPr="29BB2048">
        <w:rPr>
          <w:lang w:val="en-US"/>
        </w:rPr>
        <w:t>Hence, he recommended we should create a prototype (for example, using a multitude of PowerPoint slides and buttons working as redirects between them) of one or multiple chatbots. These chatbot prototypes could then be evaluated by the stakeholders to identify the benefits for them more clearly, as well as identifying the weaknesses of the chatbot.</w:t>
      </w:r>
    </w:p>
    <w:p w14:paraId="6E9E5D9B" w14:textId="23D01D63" w:rsidR="00AA35DE" w:rsidRDefault="00F02786" w:rsidP="006355D5">
      <w:pPr>
        <w:rPr>
          <w:lang w:val="en-US"/>
        </w:rPr>
      </w:pPr>
      <w:r w:rsidRPr="00EF2C14">
        <w:rPr>
          <w:lang w:val="en-US"/>
        </w:rPr>
        <w:t>Further</w:t>
      </w:r>
      <w:r w:rsidR="001E0D03" w:rsidRPr="00EF2C14">
        <w:rPr>
          <w:lang w:val="en-US"/>
        </w:rPr>
        <w:t xml:space="preserve">, he recommended that we continue our research in the direction of active learning, as he </w:t>
      </w:r>
      <w:r w:rsidR="00465ECD">
        <w:rPr>
          <w:lang w:val="en-US"/>
        </w:rPr>
        <w:t xml:space="preserve">expects </w:t>
      </w:r>
      <w:r w:rsidR="00F91354">
        <w:rPr>
          <w:lang w:val="en-US"/>
        </w:rPr>
        <w:t>that a</w:t>
      </w:r>
      <w:r w:rsidR="00060800">
        <w:rPr>
          <w:lang w:val="en-US"/>
        </w:rPr>
        <w:t xml:space="preserve"> chatbot </w:t>
      </w:r>
      <w:r w:rsidR="00F91354">
        <w:rPr>
          <w:lang w:val="en-US"/>
        </w:rPr>
        <w:t>could bring</w:t>
      </w:r>
      <w:r w:rsidR="00CF7685">
        <w:rPr>
          <w:lang w:val="en-US"/>
        </w:rPr>
        <w:t xml:space="preserve"> high</w:t>
      </w:r>
      <w:r w:rsidR="001E0D03" w:rsidRPr="00EF2C14">
        <w:rPr>
          <w:lang w:val="en-US"/>
        </w:rPr>
        <w:t xml:space="preserve"> </w:t>
      </w:r>
      <w:r w:rsidR="00F91354">
        <w:rPr>
          <w:lang w:val="en-US"/>
        </w:rPr>
        <w:t>benefits there</w:t>
      </w:r>
      <w:r w:rsidR="001E0D03" w:rsidRPr="00EF2C14">
        <w:rPr>
          <w:lang w:val="en-US"/>
        </w:rPr>
        <w:t>.</w:t>
      </w:r>
      <w:r w:rsidR="00C23ADB" w:rsidRPr="00EF2C14">
        <w:rPr>
          <w:lang w:val="en-US"/>
        </w:rPr>
        <w:t xml:space="preserve"> </w:t>
      </w:r>
      <w:r w:rsidR="00B12106">
        <w:rPr>
          <w:lang w:val="en-US"/>
        </w:rPr>
        <w:t xml:space="preserve">To him, it would make sense to use </w:t>
      </w:r>
      <w:r w:rsidR="008C60DF">
        <w:rPr>
          <w:lang w:val="en-US"/>
        </w:rPr>
        <w:t xml:space="preserve">the knowledge gathered </w:t>
      </w:r>
      <w:r w:rsidR="00274E32">
        <w:rPr>
          <w:lang w:val="en-US"/>
        </w:rPr>
        <w:t xml:space="preserve">on how to </w:t>
      </w:r>
      <w:r w:rsidR="009F3163">
        <w:rPr>
          <w:lang w:val="en-US"/>
        </w:rPr>
        <w:t>stimulate</w:t>
      </w:r>
      <w:r w:rsidR="00274E32">
        <w:rPr>
          <w:lang w:val="en-US"/>
        </w:rPr>
        <w:t xml:space="preserve"> active learning </w:t>
      </w:r>
      <w:r w:rsidR="00A92142">
        <w:rPr>
          <w:lang w:val="en-US"/>
        </w:rPr>
        <w:t>for</w:t>
      </w:r>
      <w:r w:rsidR="00274E32">
        <w:rPr>
          <w:lang w:val="en-US"/>
        </w:rPr>
        <w:t xml:space="preserve"> designing the prot</w:t>
      </w:r>
      <w:r w:rsidR="00031B9B">
        <w:rPr>
          <w:lang w:val="en-US"/>
        </w:rPr>
        <w:t xml:space="preserve">otype. </w:t>
      </w:r>
      <w:r w:rsidR="00C23ADB" w:rsidRPr="00EF2C14">
        <w:rPr>
          <w:lang w:val="en-US"/>
        </w:rPr>
        <w:t xml:space="preserve">We should try to add </w:t>
      </w:r>
      <w:r w:rsidR="00F6413F" w:rsidRPr="00EF2C14">
        <w:rPr>
          <w:lang w:val="en-US"/>
        </w:rPr>
        <w:t xml:space="preserve">our findings to the prototype to find out if </w:t>
      </w:r>
      <w:r w:rsidR="00745E09">
        <w:rPr>
          <w:lang w:val="en-US"/>
        </w:rPr>
        <w:t xml:space="preserve">how students </w:t>
      </w:r>
      <w:r w:rsidR="00401FAD">
        <w:rPr>
          <w:lang w:val="en-US"/>
        </w:rPr>
        <w:t>can benefit from using a chatbot</w:t>
      </w:r>
      <w:r w:rsidR="00745E09">
        <w:rPr>
          <w:lang w:val="en-US"/>
        </w:rPr>
        <w:t xml:space="preserve">. </w:t>
      </w:r>
    </w:p>
    <w:p w14:paraId="43F98E93" w14:textId="07F60A0A" w:rsidR="00327705" w:rsidRPr="00EF2C14" w:rsidRDefault="004C589B" w:rsidP="006355D5">
      <w:pPr>
        <w:rPr>
          <w:rFonts w:eastAsia="Calibri"/>
          <w:lang w:val="en-US"/>
        </w:rPr>
      </w:pPr>
      <w:r w:rsidRPr="00EF2C14">
        <w:rPr>
          <w:rFonts w:eastAsia="Calibri"/>
          <w:lang w:val="en-US"/>
        </w:rPr>
        <w:t>After the coaching, we decided that the focus of the sprint would now be on creating a prototype</w:t>
      </w:r>
      <w:r w:rsidR="003416D8" w:rsidRPr="00EF2C14">
        <w:rPr>
          <w:rFonts w:eastAsia="Calibri"/>
          <w:lang w:val="en-US"/>
        </w:rPr>
        <w:t xml:space="preserve">. We still focus on Frieder as our only </w:t>
      </w:r>
      <w:r w:rsidR="007663D0">
        <w:rPr>
          <w:rFonts w:eastAsia="Calibri"/>
          <w:lang w:val="en-US"/>
        </w:rPr>
        <w:t xml:space="preserve">currently engaged </w:t>
      </w:r>
      <w:r w:rsidR="003416D8" w:rsidRPr="00EF2C14">
        <w:rPr>
          <w:rFonts w:eastAsia="Calibri"/>
          <w:lang w:val="en-US"/>
        </w:rPr>
        <w:t>lecturer-stakeholder, because the focus for the chatbot was set on the Business Intelligence module by the sponsor.</w:t>
      </w:r>
      <w:r w:rsidR="00574CE9" w:rsidRPr="00EF2C14">
        <w:rPr>
          <w:rFonts w:eastAsia="Calibri"/>
          <w:lang w:val="en-US"/>
        </w:rPr>
        <w:t xml:space="preserve"> Furthermore, we create a </w:t>
      </w:r>
      <w:r w:rsidR="00574CE9" w:rsidRPr="00EF2C14">
        <w:rPr>
          <w:rFonts w:eastAsia="Calibri"/>
          <w:lang w:val="en-US"/>
        </w:rPr>
        <w:lastRenderedPageBreak/>
        <w:t>chatbot prototype that focuses only on the quiz bot solution. Only if we can</w:t>
      </w:r>
      <w:r w:rsidR="006355D5" w:rsidRPr="00EF2C14">
        <w:rPr>
          <w:rFonts w:eastAsia="Calibri"/>
          <w:lang w:val="en-US"/>
        </w:rPr>
        <w:t>no</w:t>
      </w:r>
      <w:r w:rsidR="00574CE9" w:rsidRPr="00EF2C14">
        <w:rPr>
          <w:rFonts w:eastAsia="Calibri"/>
          <w:lang w:val="en-US"/>
        </w:rPr>
        <w:t>t find any benefit in the evaluation of the prototype, we change direction.</w:t>
      </w:r>
      <w:r w:rsidR="00E47CF7">
        <w:rPr>
          <w:rFonts w:eastAsia="Calibri"/>
          <w:lang w:val="en-US"/>
        </w:rPr>
        <w:t xml:space="preserve"> </w:t>
      </w:r>
      <w:r w:rsidR="00EF0493" w:rsidRPr="00EF0493">
        <w:rPr>
          <w:rFonts w:eastAsia="Calibri"/>
          <w:lang w:val="en-US"/>
        </w:rPr>
        <w:t xml:space="preserve">Further, we </w:t>
      </w:r>
      <w:r w:rsidR="00FF39C4" w:rsidRPr="00EF0493">
        <w:rPr>
          <w:rFonts w:eastAsia="Calibri"/>
          <w:lang w:val="en-US"/>
        </w:rPr>
        <w:t>still</w:t>
      </w:r>
      <w:r w:rsidR="00EF0493" w:rsidRPr="00EF0493">
        <w:rPr>
          <w:rFonts w:eastAsia="Calibri"/>
          <w:lang w:val="en-US"/>
        </w:rPr>
        <w:t xml:space="preserve"> decided to keep the research of alternative solutions in progress</w:t>
      </w:r>
      <w:r w:rsidR="00EF0493">
        <w:rPr>
          <w:rFonts w:eastAsia="Calibri"/>
          <w:lang w:val="en-US"/>
        </w:rPr>
        <w:t>. At the very end of the sprint</w:t>
      </w:r>
      <w:r w:rsidR="00FF39C4">
        <w:rPr>
          <w:rFonts w:eastAsia="Calibri"/>
          <w:lang w:val="en-US"/>
        </w:rPr>
        <w:t xml:space="preserve">, </w:t>
      </w:r>
      <w:r w:rsidR="003763C4">
        <w:rPr>
          <w:rFonts w:eastAsia="Calibri"/>
          <w:lang w:val="en-US"/>
        </w:rPr>
        <w:t>the team w</w:t>
      </w:r>
      <w:r w:rsidR="00825E56">
        <w:rPr>
          <w:rFonts w:eastAsia="Calibri"/>
          <w:lang w:val="en-US"/>
        </w:rPr>
        <w:t>ished to create</w:t>
      </w:r>
      <w:r w:rsidR="00FF39C4">
        <w:rPr>
          <w:rFonts w:eastAsia="Calibri"/>
          <w:lang w:val="en-US"/>
        </w:rPr>
        <w:t xml:space="preserve"> </w:t>
      </w:r>
      <w:r w:rsidR="005970F1">
        <w:rPr>
          <w:rFonts w:eastAsia="Calibri"/>
          <w:lang w:val="en-US"/>
        </w:rPr>
        <w:t>an impact mapping</w:t>
      </w:r>
      <w:r w:rsidR="00825E56">
        <w:rPr>
          <w:rFonts w:eastAsia="Calibri"/>
          <w:lang w:val="en-US"/>
        </w:rPr>
        <w:t>, to</w:t>
      </w:r>
      <w:r w:rsidR="005970F1">
        <w:rPr>
          <w:rFonts w:eastAsia="Calibri"/>
          <w:lang w:val="en-US"/>
        </w:rPr>
        <w:t xml:space="preserve"> </w:t>
      </w:r>
      <w:r w:rsidR="00825E56">
        <w:rPr>
          <w:rFonts w:eastAsia="Calibri"/>
          <w:lang w:val="en-US"/>
        </w:rPr>
        <w:t>provide</w:t>
      </w:r>
      <w:r w:rsidR="005970F1">
        <w:rPr>
          <w:rFonts w:eastAsia="Calibri"/>
          <w:lang w:val="en-US"/>
        </w:rPr>
        <w:t xml:space="preserve"> a visualization of </w:t>
      </w:r>
      <w:r w:rsidR="005863BA">
        <w:rPr>
          <w:rFonts w:eastAsia="Calibri"/>
          <w:lang w:val="en-US"/>
        </w:rPr>
        <w:t>the value brought by a chatbot solution</w:t>
      </w:r>
      <w:r w:rsidR="00313964">
        <w:rPr>
          <w:rFonts w:eastAsia="Calibri"/>
          <w:lang w:val="en-US"/>
        </w:rPr>
        <w:t>.</w:t>
      </w:r>
    </w:p>
    <w:p w14:paraId="5BF74149" w14:textId="0B552AB7" w:rsidR="005E593C" w:rsidRDefault="215462C6" w:rsidP="215462C6">
      <w:pPr>
        <w:pStyle w:val="Heading2"/>
        <w:rPr>
          <w:rFonts w:eastAsia="Calibri"/>
          <w:lang w:val="en-US"/>
        </w:rPr>
      </w:pPr>
      <w:bookmarkStart w:id="12" w:name="_Toc25128069"/>
      <w:r w:rsidRPr="215462C6">
        <w:rPr>
          <w:rFonts w:eastAsia="Calibri"/>
          <w:lang w:val="en-US"/>
        </w:rPr>
        <w:t>Research on Active Learning</w:t>
      </w:r>
      <w:bookmarkEnd w:id="12"/>
    </w:p>
    <w:p w14:paraId="0AC5F6EB" w14:textId="16920FD6" w:rsidR="005E593C" w:rsidRPr="005E593C" w:rsidRDefault="29BB2048" w:rsidP="29BB2048">
      <w:pPr>
        <w:rPr>
          <w:rFonts w:eastAsia="Calibri"/>
          <w:lang w:val="en-US" w:eastAsia="de-DE"/>
        </w:rPr>
      </w:pPr>
      <w:r w:rsidRPr="29BB2048">
        <w:rPr>
          <w:rFonts w:eastAsia="Calibri"/>
          <w:lang w:val="en-US" w:eastAsia="de-DE"/>
        </w:rPr>
        <w:t xml:space="preserve">This section will review in short, the most important points regarding the conducted research on the subject Active Learning. </w:t>
      </w:r>
    </w:p>
    <w:p w14:paraId="340093B7" w14:textId="13D01679" w:rsidR="005E593C" w:rsidRPr="005E593C" w:rsidRDefault="215462C6" w:rsidP="29BB2048">
      <w:pPr>
        <w:rPr>
          <w:rFonts w:eastAsia="Calibri"/>
          <w:lang w:val="en-US" w:eastAsia="de-DE"/>
        </w:rPr>
      </w:pPr>
      <w:r w:rsidRPr="215462C6">
        <w:rPr>
          <w:rFonts w:eastAsia="Calibri"/>
          <w:lang w:val="en-US" w:eastAsia="de-DE"/>
        </w:rPr>
        <w:t>In order to make a possible chatbot solution for the FHNW’s module Business Intelligence more interactive for the end user, the project team decided together with the coaches to focus on the topic of active learning as well as alternative possibilities. Therefore, the project team has conduct research for the topic Active Learning and its belonging elements.</w:t>
      </w:r>
    </w:p>
    <w:p w14:paraId="3A2AD313" w14:textId="6762C053" w:rsidR="29BB2048" w:rsidRDefault="29BB2048" w:rsidP="29BB2048">
      <w:pPr>
        <w:rPr>
          <w:rFonts w:eastAsia="Calibri"/>
          <w:lang w:val="en-US" w:eastAsia="de-DE"/>
        </w:rPr>
      </w:pPr>
    </w:p>
    <w:p w14:paraId="77549B06" w14:textId="7BB9FBD2" w:rsidR="0024316E" w:rsidRDefault="215462C6" w:rsidP="215462C6">
      <w:pPr>
        <w:pStyle w:val="Heading2"/>
        <w:rPr>
          <w:rFonts w:eastAsia="Calibri"/>
          <w:lang w:val="en-US"/>
        </w:rPr>
      </w:pPr>
      <w:bookmarkStart w:id="13" w:name="_Toc25128070"/>
      <w:commentRangeStart w:id="14"/>
      <w:commentRangeStart w:id="15"/>
      <w:commentRangeStart w:id="16"/>
      <w:r w:rsidRPr="215462C6">
        <w:rPr>
          <w:rFonts w:eastAsia="Calibri"/>
          <w:lang w:val="en-US"/>
        </w:rPr>
        <w:t>Creation of a Prototype</w:t>
      </w:r>
      <w:commentRangeEnd w:id="14"/>
      <w:r w:rsidR="1F45D8B0">
        <w:commentReference w:id="14"/>
      </w:r>
      <w:commentRangeEnd w:id="15"/>
      <w:r w:rsidR="1F45D8B0">
        <w:commentReference w:id="15"/>
      </w:r>
      <w:commentRangeEnd w:id="16"/>
      <w:r w:rsidR="1F45D8B0">
        <w:commentReference w:id="16"/>
      </w:r>
      <w:bookmarkEnd w:id="13"/>
    </w:p>
    <w:p w14:paraId="5112D2E3" w14:textId="4EFED6B7" w:rsidR="00EB3C7F" w:rsidRDefault="1233C12A" w:rsidP="1233C12A">
      <w:pPr>
        <w:rPr>
          <w:rFonts w:eastAsia="Calibri"/>
          <w:lang w:val="en-US"/>
        </w:rPr>
      </w:pPr>
      <w:r w:rsidRPr="1233C12A">
        <w:rPr>
          <w:rFonts w:eastAsia="Calibri"/>
          <w:lang w:val="en-US"/>
        </w:rPr>
        <w:t>This sub-chapter is dedicated to revise the creation of a chatbot prototype.</w:t>
      </w:r>
    </w:p>
    <w:p w14:paraId="7AF04444" w14:textId="5CD50448" w:rsidR="00EB3C7F" w:rsidRDefault="1F45D8B0" w:rsidP="1F45D8B0">
      <w:pPr>
        <w:rPr>
          <w:rFonts w:eastAsia="Calibri"/>
          <w:lang w:val="en-US"/>
        </w:rPr>
      </w:pPr>
      <w:r w:rsidRPr="1F45D8B0">
        <w:rPr>
          <w:rFonts w:eastAsia="Calibri"/>
          <w:lang w:val="en-US"/>
        </w:rPr>
        <w:t>After the coaching with Holger</w:t>
      </w:r>
      <w:r w:rsidR="00E55E8E">
        <w:rPr>
          <w:rFonts w:eastAsia="Calibri"/>
          <w:lang w:val="en-US"/>
        </w:rPr>
        <w:t>,</w:t>
      </w:r>
      <w:r w:rsidRPr="1F45D8B0">
        <w:rPr>
          <w:rFonts w:eastAsia="Calibri"/>
          <w:lang w:val="en-US"/>
        </w:rPr>
        <w:t xml:space="preserve"> we created the new prototype with PowerPoint. We chose two questions from the multidimensional modeling quiz. First, the chatbot introduces itself and right away starts with the first question. If the student chose the wrong answer</w:t>
      </w:r>
      <w:r w:rsidR="00E55E8E">
        <w:rPr>
          <w:rFonts w:eastAsia="Calibri"/>
          <w:lang w:val="en-US"/>
        </w:rPr>
        <w:t>,</w:t>
      </w:r>
      <w:r w:rsidRPr="1F45D8B0">
        <w:rPr>
          <w:rFonts w:eastAsia="Calibri"/>
          <w:lang w:val="en-US"/>
        </w:rPr>
        <w:t xml:space="preserve"> it would ask him to think again</w:t>
      </w:r>
      <w:r w:rsidR="00E55E8E">
        <w:rPr>
          <w:rFonts w:eastAsia="Calibri"/>
          <w:lang w:val="en-US"/>
        </w:rPr>
        <w:t>,</w:t>
      </w:r>
      <w:r w:rsidRPr="1F45D8B0">
        <w:rPr>
          <w:rFonts w:eastAsia="Calibri"/>
          <w:lang w:val="en-US"/>
        </w:rPr>
        <w:t xml:space="preserve"> and it would lead him back to the question. As soon as one clicks on the right answer, the possibility appears to learn why these answers are correct. </w:t>
      </w:r>
      <w:commentRangeStart w:id="17"/>
      <w:commentRangeStart w:id="18"/>
      <w:commentRangeStart w:id="19"/>
      <w:r w:rsidRPr="1F45D8B0">
        <w:rPr>
          <w:rFonts w:eastAsia="Calibri"/>
          <w:lang w:val="en-US"/>
        </w:rPr>
        <w:t>One can exit the quiz after each question</w:t>
      </w:r>
      <w:r w:rsidR="00A578C8">
        <w:rPr>
          <w:rFonts w:eastAsia="Calibri"/>
          <w:lang w:val="en-US"/>
        </w:rPr>
        <w:t>,</w:t>
      </w:r>
      <w:r w:rsidRPr="1F45D8B0">
        <w:rPr>
          <w:rFonts w:eastAsia="Calibri"/>
          <w:lang w:val="en-US"/>
        </w:rPr>
        <w:t xml:space="preserve"> and the “chatbot” says goodbye.</w:t>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p>
    <w:p w14:paraId="67023CE2" w14:textId="77777777" w:rsidR="00BC790D" w:rsidRDefault="00BC790D" w:rsidP="1F45D8B0">
      <w:pPr>
        <w:rPr>
          <w:rFonts w:eastAsia="Calibri"/>
          <w:lang w:val="en-US"/>
        </w:rPr>
      </w:pPr>
    </w:p>
    <w:p w14:paraId="1665AB57" w14:textId="77777777" w:rsidR="008912E0" w:rsidRDefault="008912E0" w:rsidP="1F45D8B0">
      <w:pPr>
        <w:rPr>
          <w:rFonts w:eastAsia="Calibri"/>
          <w:lang w:val="en-US"/>
        </w:rPr>
      </w:pPr>
    </w:p>
    <w:p w14:paraId="65D20279" w14:textId="77777777" w:rsidR="002F2CE8" w:rsidRDefault="002F2CE8" w:rsidP="1F45D8B0">
      <w:pPr>
        <w:rPr>
          <w:rFonts w:eastAsia="Calibri"/>
          <w:lang w:val="en-US"/>
        </w:rPr>
      </w:pPr>
    </w:p>
    <w:p w14:paraId="38E652C3" w14:textId="77777777" w:rsidR="002F2CE8" w:rsidRDefault="002F2CE8" w:rsidP="1F45D8B0">
      <w:pPr>
        <w:rPr>
          <w:rFonts w:eastAsia="Calibri"/>
          <w:lang w:val="en-US"/>
        </w:rPr>
      </w:pPr>
    </w:p>
    <w:p w14:paraId="1AD56F68" w14:textId="77777777" w:rsidR="002F2CE8" w:rsidRDefault="002F2CE8" w:rsidP="1F45D8B0">
      <w:pPr>
        <w:rPr>
          <w:rFonts w:eastAsia="Calibri"/>
          <w:lang w:val="en-US"/>
        </w:rPr>
      </w:pPr>
    </w:p>
    <w:p w14:paraId="1EB44AE4" w14:textId="77777777" w:rsidR="002F2CE8" w:rsidRDefault="002F2CE8" w:rsidP="1F45D8B0">
      <w:pPr>
        <w:rPr>
          <w:rFonts w:eastAsia="Calibri"/>
          <w:lang w:val="en-US"/>
        </w:rPr>
      </w:pPr>
    </w:p>
    <w:p w14:paraId="5CBBFC93" w14:textId="77777777" w:rsidR="002F2CE8" w:rsidRDefault="002F2CE8" w:rsidP="1F45D8B0">
      <w:pPr>
        <w:rPr>
          <w:rFonts w:eastAsia="Calibri"/>
          <w:lang w:val="en-US"/>
        </w:rPr>
      </w:pPr>
    </w:p>
    <w:p w14:paraId="438A15A4" w14:textId="77777777" w:rsidR="002F2CE8" w:rsidRDefault="002F2CE8" w:rsidP="1F45D8B0">
      <w:pPr>
        <w:rPr>
          <w:rFonts w:eastAsia="Calibri"/>
          <w:lang w:val="en-US"/>
        </w:rPr>
      </w:pPr>
    </w:p>
    <w:p w14:paraId="0ACEAB47" w14:textId="77777777" w:rsidR="008912E0" w:rsidRDefault="008912E0" w:rsidP="1F45D8B0">
      <w:pPr>
        <w:rPr>
          <w:rFonts w:eastAsia="Calibri"/>
          <w:lang w:val="en-US"/>
        </w:rPr>
      </w:pPr>
    </w:p>
    <w:p w14:paraId="3E7C20FC" w14:textId="5F3784E0" w:rsidR="004B382E" w:rsidRPr="001A08F3" w:rsidRDefault="215462C6" w:rsidP="215462C6">
      <w:pPr>
        <w:pStyle w:val="Heading2"/>
        <w:rPr>
          <w:rFonts w:eastAsia="Calibri"/>
          <w:lang w:val="en-US"/>
        </w:rPr>
      </w:pPr>
      <w:bookmarkStart w:id="20" w:name="_Toc25128071"/>
      <w:r w:rsidRPr="215462C6">
        <w:rPr>
          <w:rFonts w:eastAsia="Calibri"/>
          <w:lang w:val="en-US"/>
        </w:rPr>
        <w:t>Feedback from Students of the Business Intelligence Module</w:t>
      </w:r>
      <w:bookmarkEnd w:id="20"/>
    </w:p>
    <w:p w14:paraId="5DB69D16" w14:textId="7D334B6F" w:rsidR="002655D0" w:rsidRDefault="1233C12A" w:rsidP="1233C12A">
      <w:pPr>
        <w:rPr>
          <w:rFonts w:eastAsia="Calibri"/>
          <w:lang w:val="en-US"/>
        </w:rPr>
      </w:pPr>
      <w:r w:rsidRPr="1233C12A">
        <w:rPr>
          <w:rFonts w:eastAsia="Calibri"/>
          <w:lang w:val="en-US"/>
        </w:rPr>
        <w:t>This section is supposed visualizing the feedback sessions conducted with students from the FHNW’s module Business Intelligence. The first part is dedicated to display the feedback as well as how the feedback was gathered. Afterwards, the gained feedback will become interpreted.</w:t>
      </w:r>
    </w:p>
    <w:p w14:paraId="3D243CBE" w14:textId="5DE7D154" w:rsidR="1233C12A" w:rsidRDefault="1233C12A" w:rsidP="1233C12A">
      <w:pPr>
        <w:rPr>
          <w:rFonts w:eastAsia="Calibri"/>
          <w:lang w:val="en-US"/>
        </w:rPr>
      </w:pPr>
    </w:p>
    <w:p w14:paraId="0997CDF0" w14:textId="274BC2EF" w:rsidR="1233C12A" w:rsidRDefault="215462C6" w:rsidP="215462C6">
      <w:pPr>
        <w:pStyle w:val="Heading3"/>
        <w:rPr>
          <w:lang w:val="en-US"/>
        </w:rPr>
      </w:pPr>
      <w:bookmarkStart w:id="21" w:name="_Toc25128072"/>
      <w:r w:rsidRPr="215462C6">
        <w:rPr>
          <w:lang w:val="en-US"/>
        </w:rPr>
        <w:t>Elicitation of the Feedback</w:t>
      </w:r>
      <w:bookmarkEnd w:id="21"/>
    </w:p>
    <w:p w14:paraId="0C126388" w14:textId="56D0139A" w:rsidR="002655D0" w:rsidRDefault="1233C12A" w:rsidP="1F45D8B0">
      <w:pPr>
        <w:rPr>
          <w:rFonts w:eastAsia="Calibri"/>
          <w:lang w:val="en-US"/>
        </w:rPr>
      </w:pPr>
      <w:r w:rsidRPr="1233C12A">
        <w:rPr>
          <w:rFonts w:eastAsia="Calibri"/>
          <w:lang w:val="en-US"/>
        </w:rPr>
        <w:t xml:space="preserve"> </w:t>
      </w:r>
      <w:r w:rsidR="1F45D8B0" w:rsidRPr="1F45D8B0">
        <w:rPr>
          <w:rFonts w:eastAsia="Calibri"/>
          <w:lang w:val="en-US"/>
        </w:rPr>
        <w:t xml:space="preserve">For getting feedback about the prototype, </w:t>
      </w:r>
      <w:r w:rsidRPr="1233C12A">
        <w:rPr>
          <w:rFonts w:eastAsia="Calibri"/>
          <w:lang w:val="en-US"/>
        </w:rPr>
        <w:t>the project team</w:t>
      </w:r>
      <w:r w:rsidR="1F45D8B0" w:rsidRPr="1F45D8B0">
        <w:rPr>
          <w:rFonts w:eastAsia="Calibri"/>
          <w:lang w:val="en-US"/>
        </w:rPr>
        <w:t xml:space="preserve"> first tested </w:t>
      </w:r>
      <w:r w:rsidRPr="1233C12A">
        <w:rPr>
          <w:rFonts w:eastAsia="Calibri"/>
          <w:lang w:val="en-US"/>
        </w:rPr>
        <w:t>the</w:t>
      </w:r>
      <w:r w:rsidR="1F45D8B0" w:rsidRPr="1F45D8B0">
        <w:rPr>
          <w:rFonts w:eastAsia="Calibri"/>
          <w:lang w:val="en-US"/>
        </w:rPr>
        <w:t xml:space="preserve"> first prototype with two students from the </w:t>
      </w:r>
      <w:r w:rsidRPr="1233C12A">
        <w:rPr>
          <w:rFonts w:eastAsia="Calibri"/>
          <w:lang w:val="en-US"/>
        </w:rPr>
        <w:t>Business Intelligence module. As</w:t>
      </w:r>
      <w:r w:rsidR="1F45D8B0" w:rsidRPr="1F45D8B0">
        <w:rPr>
          <w:rFonts w:eastAsia="Calibri"/>
          <w:lang w:val="en-US"/>
        </w:rPr>
        <w:t xml:space="preserve"> First, </w:t>
      </w:r>
      <w:r w:rsidRPr="1233C12A">
        <w:rPr>
          <w:rFonts w:eastAsia="Calibri"/>
          <w:lang w:val="en-US"/>
        </w:rPr>
        <w:t>the project team has given</w:t>
      </w:r>
      <w:r w:rsidR="1F45D8B0" w:rsidRPr="1F45D8B0">
        <w:rPr>
          <w:rFonts w:eastAsia="Calibri"/>
          <w:lang w:val="en-US"/>
        </w:rPr>
        <w:t xml:space="preserve"> the student </w:t>
      </w:r>
      <w:r w:rsidRPr="1233C12A">
        <w:rPr>
          <w:rFonts w:eastAsia="Calibri"/>
          <w:lang w:val="en-US"/>
        </w:rPr>
        <w:t xml:space="preserve">the possibility to </w:t>
      </w:r>
      <w:r w:rsidR="1F45D8B0" w:rsidRPr="1F45D8B0">
        <w:rPr>
          <w:rFonts w:eastAsia="Calibri"/>
          <w:lang w:val="en-US"/>
        </w:rPr>
        <w:t>try out the “chatbot</w:t>
      </w:r>
      <w:r w:rsidR="00A578C8">
        <w:rPr>
          <w:rFonts w:eastAsia="Calibri"/>
          <w:lang w:val="en-US"/>
        </w:rPr>
        <w:t>,”</w:t>
      </w:r>
      <w:r w:rsidR="1F45D8B0" w:rsidRPr="1F45D8B0">
        <w:rPr>
          <w:rFonts w:eastAsia="Calibri"/>
          <w:lang w:val="en-US"/>
        </w:rPr>
        <w:t xml:space="preserve"> and then asked them the following two questions:</w:t>
      </w:r>
    </w:p>
    <w:p w14:paraId="13572BEA" w14:textId="77777777" w:rsidR="00DD7DDE" w:rsidRDefault="00DD7DDE" w:rsidP="1F45D8B0">
      <w:pPr>
        <w:rPr>
          <w:rFonts w:eastAsia="Calibri"/>
          <w:lang w:val="en-US"/>
        </w:rPr>
      </w:pPr>
    </w:p>
    <w:tbl>
      <w:tblPr>
        <w:tblStyle w:val="TableGrid"/>
        <w:tblW w:w="0" w:type="auto"/>
        <w:tblLayout w:type="fixed"/>
        <w:tblLook w:val="06A0" w:firstRow="1" w:lastRow="0" w:firstColumn="1" w:lastColumn="0" w:noHBand="1" w:noVBand="1"/>
      </w:tblPr>
      <w:tblGrid>
        <w:gridCol w:w="1155"/>
        <w:gridCol w:w="8483"/>
      </w:tblGrid>
      <w:tr w:rsidR="402511F3" w14:paraId="1441B5A0" w14:textId="77777777" w:rsidTr="1233C12A">
        <w:tc>
          <w:tcPr>
            <w:tcW w:w="1155" w:type="dxa"/>
          </w:tcPr>
          <w:p w14:paraId="2C43D5DC" w14:textId="4D97020C" w:rsidR="402511F3" w:rsidRDefault="1233C12A" w:rsidP="402511F3">
            <w:pPr>
              <w:rPr>
                <w:rFonts w:eastAsia="Calibri"/>
                <w:b/>
                <w:bCs/>
                <w:lang w:val="en-US"/>
              </w:rPr>
            </w:pPr>
            <w:r w:rsidRPr="1233C12A">
              <w:rPr>
                <w:rFonts w:eastAsia="Calibri"/>
                <w:b/>
                <w:bCs/>
                <w:lang w:val="en-US"/>
              </w:rPr>
              <w:t>No.:</w:t>
            </w:r>
          </w:p>
        </w:tc>
        <w:tc>
          <w:tcPr>
            <w:tcW w:w="8483" w:type="dxa"/>
          </w:tcPr>
          <w:p w14:paraId="7315B946" w14:textId="53D93638" w:rsidR="402511F3" w:rsidRDefault="1233C12A" w:rsidP="402511F3">
            <w:pPr>
              <w:rPr>
                <w:rFonts w:eastAsia="Calibri"/>
                <w:b/>
                <w:bCs/>
                <w:lang w:val="en-US"/>
              </w:rPr>
            </w:pPr>
            <w:r w:rsidRPr="1233C12A">
              <w:rPr>
                <w:rFonts w:eastAsia="Calibri"/>
                <w:b/>
                <w:bCs/>
                <w:lang w:val="en-US"/>
              </w:rPr>
              <w:t>Question:</w:t>
            </w:r>
          </w:p>
        </w:tc>
      </w:tr>
      <w:tr w:rsidR="402511F3" w14:paraId="7740DE1D" w14:textId="77777777" w:rsidTr="1233C12A">
        <w:tc>
          <w:tcPr>
            <w:tcW w:w="1155" w:type="dxa"/>
          </w:tcPr>
          <w:p w14:paraId="18B536E5" w14:textId="6E67DF4D" w:rsidR="402511F3" w:rsidRDefault="1233C12A" w:rsidP="402511F3">
            <w:pPr>
              <w:rPr>
                <w:rFonts w:eastAsia="Calibri"/>
                <w:lang w:val="en-US"/>
              </w:rPr>
            </w:pPr>
            <w:r w:rsidRPr="1233C12A">
              <w:rPr>
                <w:rFonts w:eastAsia="Calibri"/>
                <w:lang w:val="en-US"/>
              </w:rPr>
              <w:lastRenderedPageBreak/>
              <w:t>1</w:t>
            </w:r>
          </w:p>
        </w:tc>
        <w:tc>
          <w:tcPr>
            <w:tcW w:w="8483" w:type="dxa"/>
          </w:tcPr>
          <w:p w14:paraId="7E56BD7E" w14:textId="1B4B58C8" w:rsidR="402511F3" w:rsidRDefault="402511F3" w:rsidP="402511F3">
            <w:pPr>
              <w:rPr>
                <w:lang w:val="en-US"/>
              </w:rPr>
            </w:pPr>
            <w:r w:rsidRPr="402511F3">
              <w:rPr>
                <w:lang w:val="en-US"/>
              </w:rPr>
              <w:t>If you were given the opportunity, would you use the chatbot learning assistant for learning the content related to each quiz/chapter? What do you like about the chatbot?</w:t>
            </w:r>
          </w:p>
        </w:tc>
      </w:tr>
      <w:tr w:rsidR="402511F3" w:rsidRPr="00B50156" w14:paraId="142C320A" w14:textId="77777777" w:rsidTr="1233C12A">
        <w:tc>
          <w:tcPr>
            <w:tcW w:w="1155" w:type="dxa"/>
          </w:tcPr>
          <w:p w14:paraId="7864D180" w14:textId="79C6FE06" w:rsidR="402511F3" w:rsidRDefault="1233C12A" w:rsidP="402511F3">
            <w:pPr>
              <w:rPr>
                <w:rFonts w:eastAsia="Calibri"/>
                <w:lang w:val="en-US"/>
              </w:rPr>
            </w:pPr>
            <w:r w:rsidRPr="1233C12A">
              <w:rPr>
                <w:rFonts w:eastAsia="Calibri"/>
                <w:lang w:val="en-US"/>
              </w:rPr>
              <w:t>2</w:t>
            </w:r>
          </w:p>
        </w:tc>
        <w:tc>
          <w:tcPr>
            <w:tcW w:w="8483" w:type="dxa"/>
          </w:tcPr>
          <w:p w14:paraId="3B176B7A" w14:textId="6634EDC2" w:rsidR="402511F3" w:rsidRDefault="402511F3" w:rsidP="402511F3">
            <w:pPr>
              <w:rPr>
                <w:lang w:val="en-US"/>
              </w:rPr>
            </w:pPr>
            <w:r w:rsidRPr="402511F3">
              <w:rPr>
                <w:lang w:val="en-US"/>
              </w:rPr>
              <w:t>Would you please tell us, in your opinion, what would make the experience of Dessa better?</w:t>
            </w:r>
          </w:p>
        </w:tc>
      </w:tr>
    </w:tbl>
    <w:p w14:paraId="018B8139" w14:textId="69A9F9B2" w:rsidR="402511F3" w:rsidRDefault="402511F3" w:rsidP="402511F3">
      <w:pPr>
        <w:rPr>
          <w:u w:val="single"/>
          <w:lang w:val="en-US"/>
        </w:rPr>
      </w:pPr>
    </w:p>
    <w:p w14:paraId="32069686" w14:textId="77777777" w:rsidR="00F859D7" w:rsidRDefault="00F859D7" w:rsidP="402511F3">
      <w:pPr>
        <w:rPr>
          <w:lang w:val="en-US"/>
        </w:rPr>
      </w:pPr>
    </w:p>
    <w:p w14:paraId="7A1EE21B" w14:textId="66CBC30C" w:rsidR="402511F3" w:rsidRPr="00506FDF" w:rsidRDefault="1233C12A" w:rsidP="402511F3">
      <w:pPr>
        <w:rPr>
          <w:lang w:val="en-US"/>
        </w:rPr>
      </w:pPr>
      <w:r w:rsidRPr="1233C12A">
        <w:rPr>
          <w:lang w:val="en-US"/>
        </w:rPr>
        <w:t>The following table displays the feedback gained from a student called Vesna:</w:t>
      </w:r>
    </w:p>
    <w:tbl>
      <w:tblPr>
        <w:tblStyle w:val="TableGrid"/>
        <w:tblW w:w="0" w:type="auto"/>
        <w:tblLayout w:type="fixed"/>
        <w:tblLook w:val="06A0" w:firstRow="1" w:lastRow="0" w:firstColumn="1" w:lastColumn="0" w:noHBand="1" w:noVBand="1"/>
      </w:tblPr>
      <w:tblGrid>
        <w:gridCol w:w="1275"/>
        <w:gridCol w:w="8363"/>
      </w:tblGrid>
      <w:tr w:rsidR="402511F3" w14:paraId="70751EA9" w14:textId="77777777" w:rsidTr="29BB2048">
        <w:tc>
          <w:tcPr>
            <w:tcW w:w="1275" w:type="dxa"/>
          </w:tcPr>
          <w:p w14:paraId="0D4170C5" w14:textId="3BA5544C" w:rsidR="402511F3" w:rsidRDefault="29BB2048" w:rsidP="29BB2048">
            <w:pPr>
              <w:rPr>
                <w:b/>
                <w:bCs/>
                <w:lang w:val="en-US"/>
              </w:rPr>
            </w:pPr>
            <w:r w:rsidRPr="29BB2048">
              <w:rPr>
                <w:b/>
                <w:bCs/>
                <w:lang w:val="en-US"/>
              </w:rPr>
              <w:t>Question:</w:t>
            </w:r>
          </w:p>
        </w:tc>
        <w:tc>
          <w:tcPr>
            <w:tcW w:w="8363" w:type="dxa"/>
          </w:tcPr>
          <w:p w14:paraId="04DCEBCC" w14:textId="01753329" w:rsidR="402511F3" w:rsidRDefault="29BB2048" w:rsidP="29BB2048">
            <w:pPr>
              <w:rPr>
                <w:b/>
                <w:bCs/>
                <w:lang w:val="en-US"/>
              </w:rPr>
            </w:pPr>
            <w:r w:rsidRPr="29BB2048">
              <w:rPr>
                <w:b/>
                <w:bCs/>
                <w:lang w:val="en-US"/>
              </w:rPr>
              <w:t>Feedback:</w:t>
            </w:r>
          </w:p>
        </w:tc>
      </w:tr>
      <w:tr w:rsidR="402511F3" w:rsidRPr="00B50156" w14:paraId="0B8330A3" w14:textId="77777777" w:rsidTr="29BB2048">
        <w:tc>
          <w:tcPr>
            <w:tcW w:w="1275" w:type="dxa"/>
          </w:tcPr>
          <w:p w14:paraId="6233A3A6" w14:textId="76B67327" w:rsidR="402511F3" w:rsidRDefault="1233C12A" w:rsidP="402511F3">
            <w:pPr>
              <w:rPr>
                <w:lang w:val="en-US"/>
              </w:rPr>
            </w:pPr>
            <w:r w:rsidRPr="1233C12A">
              <w:rPr>
                <w:lang w:val="en-US"/>
              </w:rPr>
              <w:t>1</w:t>
            </w:r>
          </w:p>
        </w:tc>
        <w:tc>
          <w:tcPr>
            <w:tcW w:w="8363" w:type="dxa"/>
          </w:tcPr>
          <w:p w14:paraId="3F86018F" w14:textId="5785172C" w:rsidR="402511F3" w:rsidRDefault="29BB2048" w:rsidP="29BB2048">
            <w:pPr>
              <w:pStyle w:val="ListParagraph"/>
              <w:numPr>
                <w:ilvl w:val="0"/>
                <w:numId w:val="1"/>
              </w:numPr>
              <w:rPr>
                <w:lang w:val="en-US"/>
              </w:rPr>
            </w:pPr>
            <w:r w:rsidRPr="29BB2048">
              <w:rPr>
                <w:rFonts w:eastAsia="Calibri"/>
                <w:lang w:val="en-US"/>
              </w:rPr>
              <w:t>I like the “Learn Why” option very much. Currently, I already do something similar using on my own using Onenote.</w:t>
            </w:r>
          </w:p>
        </w:tc>
      </w:tr>
      <w:tr w:rsidR="402511F3" w:rsidRPr="00B50156" w14:paraId="060C69F8" w14:textId="77777777" w:rsidTr="29BB2048">
        <w:tc>
          <w:tcPr>
            <w:tcW w:w="1275" w:type="dxa"/>
          </w:tcPr>
          <w:p w14:paraId="710064B4" w14:textId="2D16D1D0" w:rsidR="402511F3" w:rsidRDefault="1233C12A" w:rsidP="402511F3">
            <w:pPr>
              <w:rPr>
                <w:lang w:val="en-US"/>
              </w:rPr>
            </w:pPr>
            <w:r w:rsidRPr="1233C12A">
              <w:rPr>
                <w:lang w:val="en-US"/>
              </w:rPr>
              <w:t>2</w:t>
            </w:r>
          </w:p>
        </w:tc>
        <w:tc>
          <w:tcPr>
            <w:tcW w:w="8363" w:type="dxa"/>
          </w:tcPr>
          <w:p w14:paraId="7642BC5D" w14:textId="47B24DD4" w:rsidR="402511F3" w:rsidRDefault="402511F3" w:rsidP="402511F3">
            <w:pPr>
              <w:pStyle w:val="ListParagraph"/>
              <w:numPr>
                <w:ilvl w:val="0"/>
                <w:numId w:val="41"/>
              </w:numPr>
              <w:rPr>
                <w:rFonts w:eastAsia="Calibri"/>
                <w:lang w:val="en-US"/>
              </w:rPr>
            </w:pPr>
            <w:r w:rsidRPr="402511F3">
              <w:rPr>
                <w:rFonts w:eastAsia="Calibri"/>
                <w:lang w:val="en-US"/>
              </w:rPr>
              <w:t xml:space="preserve">Conversational sentences and the actual content should be split so that the former can be skipped. </w:t>
            </w:r>
          </w:p>
          <w:p w14:paraId="5F1A16E9" w14:textId="1E608FD7" w:rsidR="402511F3" w:rsidRDefault="402511F3" w:rsidP="402511F3">
            <w:pPr>
              <w:pStyle w:val="ListParagraph"/>
              <w:numPr>
                <w:ilvl w:val="0"/>
                <w:numId w:val="41"/>
              </w:numPr>
              <w:rPr>
                <w:rFonts w:eastAsia="Calibri"/>
                <w:lang w:val="en-US"/>
              </w:rPr>
            </w:pPr>
            <w:r w:rsidRPr="402511F3">
              <w:rPr>
                <w:rFonts w:eastAsia="Calibri"/>
                <w:lang w:val="en-US"/>
              </w:rPr>
              <w:t>There should be an overview of the questions at the start so that one might choose according to his preferences.</w:t>
            </w:r>
          </w:p>
          <w:p w14:paraId="05D26812" w14:textId="77777777" w:rsidR="402511F3" w:rsidRDefault="402511F3" w:rsidP="402511F3">
            <w:pPr>
              <w:pStyle w:val="ListParagraph"/>
              <w:numPr>
                <w:ilvl w:val="0"/>
                <w:numId w:val="41"/>
              </w:numPr>
              <w:rPr>
                <w:rFonts w:eastAsia="Calibri"/>
                <w:lang w:val="en-US"/>
              </w:rPr>
            </w:pPr>
            <w:r w:rsidRPr="402511F3">
              <w:rPr>
                <w:rFonts w:eastAsia="Calibri"/>
                <w:lang w:val="en-US"/>
              </w:rPr>
              <w:t xml:space="preserve">It should be possible to go back to the question after having taken the “Learn Why” option. </w:t>
            </w:r>
          </w:p>
          <w:p w14:paraId="328F8962" w14:textId="77777777" w:rsidR="402511F3" w:rsidRDefault="402511F3" w:rsidP="402511F3">
            <w:pPr>
              <w:pStyle w:val="ListParagraph"/>
              <w:numPr>
                <w:ilvl w:val="0"/>
                <w:numId w:val="41"/>
              </w:numPr>
              <w:rPr>
                <w:rFonts w:eastAsia="Calibri"/>
                <w:lang w:val="en-US"/>
              </w:rPr>
            </w:pPr>
            <w:r w:rsidRPr="402511F3">
              <w:rPr>
                <w:rFonts w:eastAsia="Calibri"/>
                <w:lang w:val="en-US"/>
              </w:rPr>
              <w:t xml:space="preserve">Could the questions be asked in a random order? </w:t>
            </w:r>
          </w:p>
          <w:p w14:paraId="759DD89F" w14:textId="24675DFE" w:rsidR="402511F3" w:rsidRDefault="402511F3" w:rsidP="402511F3">
            <w:pPr>
              <w:pStyle w:val="ListParagraph"/>
              <w:numPr>
                <w:ilvl w:val="0"/>
                <w:numId w:val="41"/>
              </w:numPr>
              <w:rPr>
                <w:rFonts w:eastAsia="Calibri"/>
                <w:lang w:val="en-US"/>
              </w:rPr>
            </w:pPr>
            <w:r w:rsidRPr="402511F3">
              <w:rPr>
                <w:rFonts w:eastAsia="Calibri"/>
                <w:lang w:val="en-US"/>
              </w:rPr>
              <w:t xml:space="preserve">Could the content displayed in the “Learn Why” section be somehow linked to the Moodle platform, to allow a student to study the desired aspects more? </w:t>
            </w:r>
          </w:p>
          <w:p w14:paraId="121811E7" w14:textId="2C8D8FBF" w:rsidR="402511F3" w:rsidRDefault="402511F3" w:rsidP="402511F3">
            <w:pPr>
              <w:pStyle w:val="ListParagraph"/>
              <w:numPr>
                <w:ilvl w:val="0"/>
                <w:numId w:val="41"/>
              </w:numPr>
              <w:rPr>
                <w:rFonts w:eastAsia="Calibri"/>
                <w:lang w:val="en-US"/>
              </w:rPr>
            </w:pPr>
            <w:r w:rsidRPr="402511F3">
              <w:rPr>
                <w:rFonts w:eastAsia="Calibri"/>
                <w:lang w:val="en-US"/>
              </w:rPr>
              <w:t>About the design of the prototype, why is the question area so big compared to the ones of the answers?</w:t>
            </w:r>
          </w:p>
          <w:p w14:paraId="4A754645" w14:textId="7D0BC6B8" w:rsidR="402511F3" w:rsidRDefault="00F961BF" w:rsidP="402511F3">
            <w:pPr>
              <w:pStyle w:val="ListParagraph"/>
              <w:numPr>
                <w:ilvl w:val="0"/>
                <w:numId w:val="41"/>
              </w:numPr>
              <w:rPr>
                <w:rFonts w:eastAsia="Calibri"/>
                <w:lang w:val="en-US"/>
              </w:rPr>
            </w:pPr>
            <w:r w:rsidRPr="402511F3">
              <w:rPr>
                <w:lang w:val="en-US"/>
              </w:rPr>
              <w:t xml:space="preserve">If a question has several correct answers, </w:t>
            </w:r>
            <w:r>
              <w:rPr>
                <w:lang w:val="en-US"/>
              </w:rPr>
              <w:t>it would be nice</w:t>
            </w:r>
            <w:r w:rsidRPr="402511F3">
              <w:rPr>
                <w:lang w:val="en-US"/>
              </w:rPr>
              <w:t xml:space="preserve"> to see them all </w:t>
            </w:r>
            <w:r w:rsidR="006221B8">
              <w:rPr>
                <w:lang w:val="en-US"/>
              </w:rPr>
              <w:t>at the same time</w:t>
            </w:r>
            <w:r w:rsidRPr="402511F3">
              <w:rPr>
                <w:lang w:val="en-US"/>
              </w:rPr>
              <w:t xml:space="preserve"> and be able to select them</w:t>
            </w:r>
            <w:r w:rsidR="006221B8">
              <w:rPr>
                <w:lang w:val="en-US"/>
              </w:rPr>
              <w:t>.</w:t>
            </w:r>
          </w:p>
        </w:tc>
      </w:tr>
    </w:tbl>
    <w:p w14:paraId="0AD6B094" w14:textId="75E46221" w:rsidR="402511F3" w:rsidRDefault="1233C12A" w:rsidP="402511F3">
      <w:pPr>
        <w:rPr>
          <w:lang w:val="en-US"/>
        </w:rPr>
      </w:pPr>
      <w:r w:rsidRPr="1233C12A">
        <w:rPr>
          <w:lang w:val="en-US"/>
        </w:rPr>
        <w:t xml:space="preserve">  </w:t>
      </w:r>
    </w:p>
    <w:p w14:paraId="35E0FE32" w14:textId="77777777" w:rsidR="00C82A1E" w:rsidRDefault="00C82A1E" w:rsidP="402511F3">
      <w:pPr>
        <w:rPr>
          <w:u w:val="single"/>
          <w:lang w:val="en-US"/>
        </w:rPr>
      </w:pPr>
    </w:p>
    <w:p w14:paraId="650542F0" w14:textId="37B37250" w:rsidR="402511F3" w:rsidRDefault="1233C12A" w:rsidP="402511F3">
      <w:pPr>
        <w:rPr>
          <w:lang w:val="en-US"/>
        </w:rPr>
      </w:pPr>
      <w:r w:rsidRPr="1233C12A">
        <w:rPr>
          <w:lang w:val="en-US"/>
        </w:rPr>
        <w:t>The following table represents the feedback gained by a student called David:</w:t>
      </w:r>
    </w:p>
    <w:tbl>
      <w:tblPr>
        <w:tblStyle w:val="TableGrid"/>
        <w:tblW w:w="0" w:type="auto"/>
        <w:tblLayout w:type="fixed"/>
        <w:tblLook w:val="06A0" w:firstRow="1" w:lastRow="0" w:firstColumn="1" w:lastColumn="0" w:noHBand="1" w:noVBand="1"/>
      </w:tblPr>
      <w:tblGrid>
        <w:gridCol w:w="1305"/>
        <w:gridCol w:w="8333"/>
      </w:tblGrid>
      <w:tr w:rsidR="402511F3" w14:paraId="6E92E31B" w14:textId="77777777" w:rsidTr="29BB2048">
        <w:tc>
          <w:tcPr>
            <w:tcW w:w="1305" w:type="dxa"/>
          </w:tcPr>
          <w:p w14:paraId="606F83D7" w14:textId="6148C6B1" w:rsidR="402511F3" w:rsidRDefault="29BB2048" w:rsidP="29BB2048">
            <w:pPr>
              <w:rPr>
                <w:b/>
                <w:bCs/>
                <w:lang w:val="en-US"/>
              </w:rPr>
            </w:pPr>
            <w:r w:rsidRPr="29BB2048">
              <w:rPr>
                <w:b/>
                <w:bCs/>
                <w:lang w:val="en-US"/>
              </w:rPr>
              <w:t>Question:</w:t>
            </w:r>
          </w:p>
        </w:tc>
        <w:tc>
          <w:tcPr>
            <w:tcW w:w="8333" w:type="dxa"/>
          </w:tcPr>
          <w:p w14:paraId="5361C32B" w14:textId="082E3994" w:rsidR="402511F3" w:rsidRDefault="29BB2048" w:rsidP="29BB2048">
            <w:pPr>
              <w:rPr>
                <w:b/>
                <w:bCs/>
                <w:lang w:val="en-US"/>
              </w:rPr>
            </w:pPr>
            <w:r w:rsidRPr="29BB2048">
              <w:rPr>
                <w:b/>
                <w:bCs/>
                <w:lang w:val="en-US"/>
              </w:rPr>
              <w:t>Feedback:</w:t>
            </w:r>
          </w:p>
        </w:tc>
      </w:tr>
      <w:tr w:rsidR="402511F3" w:rsidRPr="00B50156" w14:paraId="75886C22" w14:textId="77777777" w:rsidTr="29BB2048">
        <w:tc>
          <w:tcPr>
            <w:tcW w:w="1305" w:type="dxa"/>
          </w:tcPr>
          <w:p w14:paraId="71FEB9EC" w14:textId="466EEC36" w:rsidR="402511F3" w:rsidRDefault="1233C12A" w:rsidP="402511F3">
            <w:pPr>
              <w:rPr>
                <w:lang w:val="en-US"/>
              </w:rPr>
            </w:pPr>
            <w:r w:rsidRPr="1233C12A">
              <w:rPr>
                <w:lang w:val="en-US"/>
              </w:rPr>
              <w:t>1</w:t>
            </w:r>
          </w:p>
        </w:tc>
        <w:tc>
          <w:tcPr>
            <w:tcW w:w="8333" w:type="dxa"/>
          </w:tcPr>
          <w:p w14:paraId="67EB3812" w14:textId="607216CB" w:rsidR="402511F3" w:rsidRDefault="402511F3" w:rsidP="402511F3">
            <w:pPr>
              <w:rPr>
                <w:lang w:val="en-US"/>
              </w:rPr>
            </w:pPr>
            <w:r w:rsidRPr="402511F3">
              <w:rPr>
                <w:lang w:val="en-US"/>
              </w:rPr>
              <w:t>I think your prototype shows potential but, for now, I don’t see much of an added value, so I would not use it.</w:t>
            </w:r>
          </w:p>
        </w:tc>
      </w:tr>
      <w:tr w:rsidR="402511F3" w:rsidRPr="00B50156" w14:paraId="74E5C876" w14:textId="77777777" w:rsidTr="29BB2048">
        <w:tc>
          <w:tcPr>
            <w:tcW w:w="1305" w:type="dxa"/>
          </w:tcPr>
          <w:p w14:paraId="706C174A" w14:textId="0BA747C9" w:rsidR="402511F3" w:rsidRDefault="1233C12A" w:rsidP="402511F3">
            <w:pPr>
              <w:rPr>
                <w:lang w:val="en-US"/>
              </w:rPr>
            </w:pPr>
            <w:r w:rsidRPr="1233C12A">
              <w:rPr>
                <w:lang w:val="en-US"/>
              </w:rPr>
              <w:t>2</w:t>
            </w:r>
          </w:p>
        </w:tc>
        <w:tc>
          <w:tcPr>
            <w:tcW w:w="8333" w:type="dxa"/>
          </w:tcPr>
          <w:p w14:paraId="14F61FCB" w14:textId="5166507F" w:rsidR="402511F3" w:rsidRDefault="402511F3" w:rsidP="402511F3">
            <w:pPr>
              <w:pStyle w:val="ListParagraph"/>
              <w:numPr>
                <w:ilvl w:val="0"/>
                <w:numId w:val="44"/>
              </w:numPr>
              <w:rPr>
                <w:lang w:val="en-US"/>
              </w:rPr>
            </w:pPr>
            <w:r w:rsidRPr="402511F3">
              <w:rPr>
                <w:lang w:val="en-US"/>
              </w:rPr>
              <w:t>Although it has a more interactive feeling than Moodle, I would not say it feels like a chatbot.</w:t>
            </w:r>
          </w:p>
          <w:p w14:paraId="60F09A15" w14:textId="67B80AD5" w:rsidR="402511F3" w:rsidRDefault="402511F3" w:rsidP="402511F3">
            <w:pPr>
              <w:pStyle w:val="ListParagraph"/>
              <w:numPr>
                <w:ilvl w:val="0"/>
                <w:numId w:val="43"/>
              </w:numPr>
              <w:rPr>
                <w:lang w:val="en-US"/>
              </w:rPr>
            </w:pPr>
            <w:r w:rsidRPr="402511F3">
              <w:rPr>
                <w:lang w:val="en-US"/>
              </w:rPr>
              <w:t>One should be able to write questions to the chatbot and get answers to them.</w:t>
            </w:r>
          </w:p>
          <w:p w14:paraId="7D918362" w14:textId="1E1ED921" w:rsidR="402511F3" w:rsidRDefault="402511F3" w:rsidP="402511F3">
            <w:pPr>
              <w:pStyle w:val="ListParagraph"/>
              <w:numPr>
                <w:ilvl w:val="0"/>
                <w:numId w:val="42"/>
              </w:numPr>
              <w:rPr>
                <w:lang w:val="en-US"/>
              </w:rPr>
            </w:pPr>
            <w:r w:rsidRPr="402511F3">
              <w:rPr>
                <w:lang w:val="en-US"/>
              </w:rPr>
              <w:t>Needs a better design, I hope the current visual design is just a mock-up</w:t>
            </w:r>
          </w:p>
        </w:tc>
      </w:tr>
    </w:tbl>
    <w:p w14:paraId="38581881" w14:textId="2A649820" w:rsidR="402511F3" w:rsidRPr="00F961BF" w:rsidRDefault="402511F3" w:rsidP="402511F3">
      <w:pPr>
        <w:rPr>
          <w:lang w:val="en-US"/>
        </w:rPr>
      </w:pPr>
    </w:p>
    <w:p w14:paraId="70FD7C33" w14:textId="270B1651" w:rsidR="00971018" w:rsidRDefault="29BB2048" w:rsidP="29BB2048">
      <w:pPr>
        <w:pStyle w:val="Heading3"/>
        <w:rPr>
          <w:lang w:val="en-US"/>
        </w:rPr>
      </w:pPr>
      <w:bookmarkStart w:id="22" w:name="_Toc25128073"/>
      <w:commentRangeStart w:id="23"/>
      <w:r w:rsidRPr="29BB2048">
        <w:rPr>
          <w:lang w:val="en-US"/>
        </w:rPr>
        <w:t>Interpretation of Feedback</w:t>
      </w:r>
      <w:commentRangeEnd w:id="23"/>
      <w:r w:rsidR="00082ACE">
        <w:rPr>
          <w:rStyle w:val="CommentReference"/>
        </w:rPr>
        <w:commentReference w:id="23"/>
      </w:r>
      <w:bookmarkEnd w:id="22"/>
    </w:p>
    <w:p w14:paraId="79FC6904" w14:textId="14A9F8ED" w:rsidR="1233C12A" w:rsidRDefault="1233C12A" w:rsidP="1233C12A">
      <w:pPr>
        <w:rPr>
          <w:rFonts w:eastAsia="Calibri"/>
          <w:lang w:val="en-US"/>
        </w:rPr>
      </w:pPr>
      <w:r w:rsidRPr="1233C12A">
        <w:rPr>
          <w:rFonts w:eastAsia="Calibri"/>
          <w:lang w:val="en-US"/>
        </w:rPr>
        <w:t>The aim of this section to point out how the gained feedback did become interpreted by the project team.</w:t>
      </w:r>
    </w:p>
    <w:p w14:paraId="0201D51C" w14:textId="6C8C5B0E" w:rsidR="00082ACE" w:rsidRPr="00082ACE" w:rsidRDefault="1233C12A" w:rsidP="00082ACE">
      <w:pPr>
        <w:rPr>
          <w:lang w:val="en-US" w:eastAsia="de-DE"/>
        </w:rPr>
      </w:pPr>
      <w:r w:rsidRPr="1233C12A">
        <w:rPr>
          <w:lang w:val="en-US" w:eastAsia="de-DE"/>
        </w:rPr>
        <w:t>Overall the two students like the idea of having more information about why a certain answer is correct or wrong. The additional “chatter” from the chatbot in comparison to the Moodle quiz seems to make them feel more addressed, but once they know the questions and want to rehearse them, they want to be able to skip it and go straight to a specific question. We conclude that a mere chatbot might not be enough, but we also need a structure where the student can directly jump to one specific question in order to study the questions better. For one student our prototype could not transfer the chatbot feeling sufficiently, but this was also not the aim of the prototype. The technical limitations of PowerPoint brought up some issues, such that you cannot choose several correct answers within one question.</w:t>
      </w:r>
    </w:p>
    <w:p w14:paraId="11071160" w14:textId="594B4E65" w:rsidR="1233C12A" w:rsidRDefault="1233C12A" w:rsidP="1233C12A">
      <w:pPr>
        <w:rPr>
          <w:lang w:val="en-US" w:eastAsia="de-DE"/>
        </w:rPr>
      </w:pPr>
    </w:p>
    <w:p w14:paraId="491CEEBC" w14:textId="2CB9D11A" w:rsidR="6EDA0F41" w:rsidRPr="001A08F3" w:rsidRDefault="215462C6" w:rsidP="215462C6">
      <w:pPr>
        <w:pStyle w:val="Heading2"/>
        <w:rPr>
          <w:lang w:val="en-US"/>
        </w:rPr>
      </w:pPr>
      <w:bookmarkStart w:id="24" w:name="_Toc25128074"/>
      <w:r w:rsidRPr="215462C6">
        <w:rPr>
          <w:rFonts w:eastAsia="Calibri"/>
          <w:lang w:val="en-US"/>
        </w:rPr>
        <w:t>C</w:t>
      </w:r>
      <w:commentRangeStart w:id="25"/>
      <w:commentRangeStart w:id="26"/>
      <w:commentRangeStart w:id="27"/>
      <w:r w:rsidRPr="215462C6">
        <w:rPr>
          <w:rFonts w:eastAsia="Calibri"/>
          <w:lang w:val="en-US"/>
        </w:rPr>
        <w:t>oaching Session with the Project Sponsor</w:t>
      </w:r>
      <w:commentRangeEnd w:id="25"/>
      <w:r w:rsidR="402511F3">
        <w:commentReference w:id="25"/>
      </w:r>
      <w:commentRangeEnd w:id="26"/>
      <w:r w:rsidR="402511F3">
        <w:commentReference w:id="26"/>
      </w:r>
      <w:commentRangeEnd w:id="27"/>
      <w:r w:rsidR="402511F3">
        <w:commentReference w:id="27"/>
      </w:r>
      <w:bookmarkEnd w:id="24"/>
    </w:p>
    <w:p w14:paraId="20B9D86B" w14:textId="51251422" w:rsidR="00122B43" w:rsidRPr="00122B43" w:rsidRDefault="604CD782" w:rsidP="604CD782">
      <w:pPr>
        <w:rPr>
          <w:lang w:val="en-US"/>
        </w:rPr>
      </w:pPr>
      <w:r w:rsidRPr="604CD782">
        <w:rPr>
          <w:lang w:val="en-US"/>
        </w:rPr>
        <w:t xml:space="preserve">As the last sub-chapter, the coaching session with the project sponsor Knut Hinkelmann will become reviewed. </w:t>
      </w:r>
    </w:p>
    <w:p w14:paraId="25607C8B" w14:textId="6580D95B" w:rsidR="00122B43" w:rsidRPr="00122B43" w:rsidRDefault="00122B43" w:rsidP="00122B43">
      <w:pPr>
        <w:rPr>
          <w:lang w:val="en-US"/>
        </w:rPr>
      </w:pPr>
      <w:r w:rsidRPr="00122B43">
        <w:rPr>
          <w:lang w:val="en-US"/>
        </w:rPr>
        <w:t>After trying out the "Quiz Chatbot" prototype with students, we sat down with our project spon</w:t>
      </w:r>
      <w:r>
        <w:rPr>
          <w:lang w:val="en-US"/>
        </w:rPr>
        <w:t>sor,</w:t>
      </w:r>
      <w:r w:rsidRPr="00122B43">
        <w:rPr>
          <w:lang w:val="en-US"/>
        </w:rPr>
        <w:t xml:space="preserve"> Knut. We showed him our identified business needs and requirements. We then presented him with our prototype and explained how </w:t>
      </w:r>
      <w:r w:rsidR="006E2CA8">
        <w:rPr>
          <w:lang w:val="en-US"/>
        </w:rPr>
        <w:t>the students</w:t>
      </w:r>
      <w:r w:rsidRPr="00122B43">
        <w:rPr>
          <w:lang w:val="en-US"/>
        </w:rPr>
        <w:t xml:space="preserve"> received </w:t>
      </w:r>
      <w:r w:rsidR="006E2CA8">
        <w:rPr>
          <w:lang w:val="en-US"/>
        </w:rPr>
        <w:t>it</w:t>
      </w:r>
      <w:r w:rsidRPr="00122B43">
        <w:rPr>
          <w:lang w:val="en-US"/>
        </w:rPr>
        <w:t xml:space="preserve">. From this, Knut deduced that we had deviated a little from his defined scope. </w:t>
      </w:r>
      <w:commentRangeStart w:id="28"/>
      <w:commentRangeStart w:id="29"/>
      <w:r w:rsidRPr="00122B43">
        <w:rPr>
          <w:lang w:val="en-US"/>
        </w:rPr>
        <w:t xml:space="preserve">He said it was not only about </w:t>
      </w:r>
      <w:r w:rsidR="002E1D7E">
        <w:rPr>
          <w:lang w:val="en-US"/>
        </w:rPr>
        <w:t>allowing</w:t>
      </w:r>
      <w:r w:rsidRPr="00122B43">
        <w:rPr>
          <w:lang w:val="en-US"/>
        </w:rPr>
        <w:t xml:space="preserve"> students to be asked about the knowledge of the Business Intelligence module</w:t>
      </w:r>
      <w:r w:rsidR="00C117A4">
        <w:rPr>
          <w:lang w:val="en-US"/>
        </w:rPr>
        <w:t>.</w:t>
      </w:r>
      <w:r w:rsidR="00095517">
        <w:rPr>
          <w:lang w:val="en-US"/>
        </w:rPr>
        <w:t xml:space="preserve"> </w:t>
      </w:r>
      <w:r w:rsidR="007D320D">
        <w:rPr>
          <w:lang w:val="en-US"/>
        </w:rPr>
        <w:t>In</w:t>
      </w:r>
      <w:r w:rsidR="002E1D7E">
        <w:rPr>
          <w:lang w:val="en-US"/>
        </w:rPr>
        <w:t xml:space="preserve"> fact</w:t>
      </w:r>
      <w:r w:rsidR="007D320D">
        <w:rPr>
          <w:lang w:val="en-US"/>
        </w:rPr>
        <w:t>, the students</w:t>
      </w:r>
      <w:r w:rsidRPr="00122B43">
        <w:rPr>
          <w:lang w:val="en-US"/>
        </w:rPr>
        <w:t xml:space="preserve"> </w:t>
      </w:r>
      <w:r w:rsidR="002E1D7E">
        <w:rPr>
          <w:lang w:val="en-US"/>
        </w:rPr>
        <w:t>could also be</w:t>
      </w:r>
      <w:r w:rsidRPr="00122B43">
        <w:rPr>
          <w:lang w:val="en-US"/>
        </w:rPr>
        <w:t xml:space="preserve"> able to ask the bot questions </w:t>
      </w:r>
      <w:r w:rsidR="002E1D7E">
        <w:rPr>
          <w:lang w:val="en-US"/>
        </w:rPr>
        <w:t>in an interactive way</w:t>
      </w:r>
      <w:r w:rsidR="006661D0">
        <w:rPr>
          <w:lang w:val="en-US"/>
        </w:rPr>
        <w:t xml:space="preserve">, as if in a </w:t>
      </w:r>
      <w:r w:rsidR="64DFA0FD" w:rsidRPr="64DFA0FD">
        <w:rPr>
          <w:lang w:val="en-US"/>
        </w:rPr>
        <w:t>conversation</w:t>
      </w:r>
      <w:commentRangeEnd w:id="28"/>
      <w:r w:rsidR="64DFA0FD">
        <w:rPr>
          <w:rStyle w:val="CommentReference"/>
        </w:rPr>
        <w:commentReference w:id="28"/>
      </w:r>
      <w:commentRangeEnd w:id="29"/>
      <w:r w:rsidR="64DFA0FD">
        <w:rPr>
          <w:rStyle w:val="CommentReference"/>
        </w:rPr>
        <w:commentReference w:id="29"/>
      </w:r>
      <w:r w:rsidRPr="00122B43">
        <w:rPr>
          <w:lang w:val="en-US"/>
        </w:rPr>
        <w:t xml:space="preserve">. At the moment, the current prototype of the quiz bot does not cover the latter. He also asks himself whether a quiz bot alone offers any added value compared to the current Moodle quiz. </w:t>
      </w:r>
    </w:p>
    <w:p w14:paraId="5BB326F9" w14:textId="6C81E9B3" w:rsidR="6EDA0F41" w:rsidRPr="00CE2FEB" w:rsidRDefault="00122B43" w:rsidP="6EDA0F41">
      <w:pPr>
        <w:rPr>
          <w:lang w:val="en-US" w:eastAsia="de-DE"/>
        </w:rPr>
      </w:pPr>
      <w:r w:rsidRPr="00122B43">
        <w:rPr>
          <w:lang w:val="en-US"/>
        </w:rPr>
        <w:t xml:space="preserve">Knut recommended that we concentrate entirely on the continuing development of the prototypes, where we would incorporate the students' interactive questions. For the time being, it would be secondary for him to point out alternative solutions. We did not see this as a hard condition at the start of the project. So maybe we should rather deal with the technical feasibility. </w:t>
      </w:r>
      <w:commentRangeStart w:id="30"/>
      <w:r w:rsidRPr="00122B43">
        <w:rPr>
          <w:lang w:val="en-US"/>
        </w:rPr>
        <w:t>Knut pointed out that this technical feasibility could also include an explanation of connections between Dessa's main application and, if necessary, for more specific requests, alternative applications from where the information could be extracted</w:t>
      </w:r>
      <w:commentRangeEnd w:id="30"/>
      <w:r w:rsidR="00543825">
        <w:rPr>
          <w:rStyle w:val="CommentReference"/>
        </w:rPr>
        <w:commentReference w:id="30"/>
      </w:r>
      <w:r w:rsidRPr="00122B43">
        <w:rPr>
          <w:lang w:val="en-US"/>
        </w:rPr>
        <w:t>. In that sense, we should investigate the question of where the knowledge is stored and in what conditions the chatbot system</w:t>
      </w:r>
      <w:r w:rsidR="003C688B">
        <w:rPr>
          <w:lang w:val="en-US"/>
        </w:rPr>
        <w:t xml:space="preserve"> can access it</w:t>
      </w:r>
      <w:r w:rsidRPr="00122B43">
        <w:rPr>
          <w:lang w:val="en-US"/>
        </w:rPr>
        <w:t>.</w:t>
      </w:r>
    </w:p>
    <w:p w14:paraId="07C494DB" w14:textId="664D15DD" w:rsidR="1233C12A" w:rsidRDefault="1233C12A" w:rsidP="1233C12A">
      <w:pPr>
        <w:rPr>
          <w:lang w:val="en-US"/>
        </w:rPr>
      </w:pPr>
    </w:p>
    <w:p w14:paraId="53B10442" w14:textId="003D7F4D" w:rsidR="6EDA0F41" w:rsidRPr="003B673D" w:rsidRDefault="6EDA0F41" w:rsidP="6EDA0F41">
      <w:pPr>
        <w:pStyle w:val="Heading1"/>
        <w:rPr>
          <w:lang w:val="en-US"/>
        </w:rPr>
      </w:pPr>
      <w:bookmarkStart w:id="31" w:name="_Toc25128075"/>
      <w:r w:rsidRPr="6EDA0F41">
        <w:rPr>
          <w:lang w:val="en-US"/>
        </w:rPr>
        <w:lastRenderedPageBreak/>
        <w:t xml:space="preserve">Clarification </w:t>
      </w:r>
      <w:r w:rsidR="00F62BB8">
        <w:rPr>
          <w:lang w:val="en-US"/>
        </w:rPr>
        <w:t xml:space="preserve">on </w:t>
      </w:r>
      <w:r w:rsidRPr="6EDA0F41">
        <w:rPr>
          <w:lang w:val="en-US"/>
        </w:rPr>
        <w:t>how the solution achieves value</w:t>
      </w:r>
      <w:bookmarkEnd w:id="31"/>
    </w:p>
    <w:p w14:paraId="7FD0C4E4" w14:textId="003D7F4D" w:rsidR="00785928" w:rsidRPr="00785928" w:rsidRDefault="7C872F02" w:rsidP="00785928">
      <w:pPr>
        <w:rPr>
          <w:lang w:val="en-US" w:eastAsia="de-DE"/>
        </w:rPr>
      </w:pPr>
      <w:r w:rsidRPr="7C872F02">
        <w:rPr>
          <w:lang w:val="en-US" w:eastAsia="de-DE"/>
        </w:rPr>
        <w:t>This chapter is supposed to display the reader a clarification on how a chatbot solution can bring additional value for the related stakeholders.</w:t>
      </w:r>
    </w:p>
    <w:p w14:paraId="0E828E4D" w14:textId="589D343F" w:rsidR="00E015A2" w:rsidRPr="00E015A2" w:rsidRDefault="00B324EA" w:rsidP="00E015A2">
      <w:pPr>
        <w:rPr>
          <w:lang w:val="en-US" w:eastAsia="de-DE"/>
        </w:rPr>
      </w:pPr>
      <w:r>
        <w:rPr>
          <w:lang w:val="en-US" w:eastAsia="de-DE"/>
        </w:rPr>
        <w:t>T</w:t>
      </w:r>
      <w:r w:rsidR="7F792210" w:rsidRPr="7F792210">
        <w:rPr>
          <w:lang w:val="en-US" w:eastAsia="de-DE"/>
        </w:rPr>
        <w:t xml:space="preserve">o do so, the </w:t>
      </w:r>
      <w:r w:rsidR="1051A1AA" w:rsidRPr="1051A1AA">
        <w:rPr>
          <w:lang w:val="en-US" w:eastAsia="de-DE"/>
        </w:rPr>
        <w:t xml:space="preserve">project team has collected </w:t>
      </w:r>
      <w:r w:rsidR="5B584AB9" w:rsidRPr="5B584AB9">
        <w:rPr>
          <w:lang w:val="en-US" w:eastAsia="de-DE"/>
        </w:rPr>
        <w:t xml:space="preserve">the most important </w:t>
      </w:r>
      <w:r w:rsidR="03588AE7" w:rsidRPr="03588AE7">
        <w:rPr>
          <w:lang w:val="en-US" w:eastAsia="de-DE"/>
        </w:rPr>
        <w:t xml:space="preserve">business needs according </w:t>
      </w:r>
      <w:r>
        <w:rPr>
          <w:lang w:val="en-US" w:eastAsia="de-DE"/>
        </w:rPr>
        <w:t>to</w:t>
      </w:r>
      <w:r w:rsidR="03588AE7" w:rsidRPr="03588AE7">
        <w:rPr>
          <w:lang w:val="en-US" w:eastAsia="de-DE"/>
        </w:rPr>
        <w:t xml:space="preserve"> the identified stakeholders. These needs </w:t>
      </w:r>
      <w:r w:rsidR="00F62BB8">
        <w:rPr>
          <w:lang w:val="en-US" w:eastAsia="de-DE"/>
        </w:rPr>
        <w:t>were</w:t>
      </w:r>
      <w:r w:rsidR="4B7EC781" w:rsidRPr="4B7EC781">
        <w:rPr>
          <w:lang w:val="en-US" w:eastAsia="de-DE"/>
        </w:rPr>
        <w:t xml:space="preserve"> </w:t>
      </w:r>
      <w:r w:rsidR="39D58A2A" w:rsidRPr="39D58A2A">
        <w:rPr>
          <w:lang w:val="en-US" w:eastAsia="de-DE"/>
        </w:rPr>
        <w:t xml:space="preserve">identified in </w:t>
      </w:r>
      <w:r w:rsidR="275E1A78" w:rsidRPr="275E1A78">
        <w:rPr>
          <w:lang w:val="en-US" w:eastAsia="de-DE"/>
        </w:rPr>
        <w:t>several meetings</w:t>
      </w:r>
      <w:r w:rsidR="0034E7C3" w:rsidRPr="0034E7C3">
        <w:rPr>
          <w:lang w:val="en-US" w:eastAsia="de-DE"/>
        </w:rPr>
        <w:t xml:space="preserve"> with </w:t>
      </w:r>
      <w:r w:rsidR="7EC1C2B5" w:rsidRPr="7EC1C2B5">
        <w:rPr>
          <w:lang w:val="en-US" w:eastAsia="de-DE"/>
        </w:rPr>
        <w:t xml:space="preserve">different </w:t>
      </w:r>
      <w:r w:rsidR="76DD5502" w:rsidRPr="76DD5502">
        <w:rPr>
          <w:lang w:val="en-US" w:eastAsia="de-DE"/>
        </w:rPr>
        <w:t xml:space="preserve">students as well as the </w:t>
      </w:r>
      <w:r w:rsidR="553E07DB" w:rsidRPr="553E07DB">
        <w:rPr>
          <w:lang w:val="en-US" w:eastAsia="de-DE"/>
        </w:rPr>
        <w:t>corresponding</w:t>
      </w:r>
      <w:r w:rsidR="730E138C" w:rsidRPr="730E138C">
        <w:rPr>
          <w:lang w:val="en-US" w:eastAsia="de-DE"/>
        </w:rPr>
        <w:t xml:space="preserve"> </w:t>
      </w:r>
      <w:r w:rsidR="7FB6D91C" w:rsidRPr="7FB6D91C">
        <w:rPr>
          <w:lang w:val="en-US" w:eastAsia="de-DE"/>
        </w:rPr>
        <w:t xml:space="preserve">lecturer of the module Business </w:t>
      </w:r>
      <w:r w:rsidR="553E07DB" w:rsidRPr="553E07DB">
        <w:rPr>
          <w:lang w:val="en-US" w:eastAsia="de-DE"/>
        </w:rPr>
        <w:t xml:space="preserve">Intelligence. </w:t>
      </w:r>
      <w:r w:rsidR="00DB1C3D">
        <w:rPr>
          <w:lang w:val="en-US" w:eastAsia="de-DE"/>
        </w:rPr>
        <w:t>Accordingly</w:t>
      </w:r>
      <w:r w:rsidR="05EA3078" w:rsidRPr="05EA3078">
        <w:rPr>
          <w:lang w:val="en-US" w:eastAsia="de-DE"/>
        </w:rPr>
        <w:t>, these needs</w:t>
      </w:r>
      <w:r w:rsidR="3D250C82" w:rsidRPr="3D250C82">
        <w:rPr>
          <w:lang w:val="en-US" w:eastAsia="de-DE"/>
        </w:rPr>
        <w:t xml:space="preserve"> </w:t>
      </w:r>
      <w:r w:rsidR="00DB1C3D">
        <w:rPr>
          <w:lang w:val="en-US" w:eastAsia="de-DE"/>
        </w:rPr>
        <w:t>were</w:t>
      </w:r>
      <w:r w:rsidR="3D250C82" w:rsidRPr="3D250C82">
        <w:rPr>
          <w:lang w:val="en-US" w:eastAsia="de-DE"/>
        </w:rPr>
        <w:t xml:space="preserve"> </w:t>
      </w:r>
      <w:r w:rsidR="6E8EDFC5" w:rsidRPr="6E8EDFC5">
        <w:rPr>
          <w:lang w:val="en-US" w:eastAsia="de-DE"/>
        </w:rPr>
        <w:t xml:space="preserve">listed in </w:t>
      </w:r>
      <w:r w:rsidR="03040915" w:rsidRPr="03040915">
        <w:rPr>
          <w:lang w:val="en-US" w:eastAsia="de-DE"/>
        </w:rPr>
        <w:t xml:space="preserve">the </w:t>
      </w:r>
      <w:r w:rsidR="14711CC5" w:rsidRPr="14711CC5">
        <w:rPr>
          <w:lang w:val="en-US" w:eastAsia="de-DE"/>
        </w:rPr>
        <w:t>following two tables</w:t>
      </w:r>
      <w:r w:rsidR="5C88AE3E" w:rsidRPr="5C88AE3E">
        <w:rPr>
          <w:lang w:val="en-US" w:eastAsia="de-DE"/>
        </w:rPr>
        <w:t xml:space="preserve"> and </w:t>
      </w:r>
      <w:r w:rsidR="008C3716">
        <w:rPr>
          <w:lang w:val="en-US" w:eastAsia="de-DE"/>
        </w:rPr>
        <w:t xml:space="preserve">associated </w:t>
      </w:r>
      <w:r w:rsidR="5C88AE3E" w:rsidRPr="5C88AE3E">
        <w:rPr>
          <w:lang w:val="en-US" w:eastAsia="de-DE"/>
        </w:rPr>
        <w:t xml:space="preserve">with a potential </w:t>
      </w:r>
      <w:r w:rsidR="617D2B27" w:rsidRPr="617D2B27">
        <w:rPr>
          <w:lang w:val="en-US" w:eastAsia="de-DE"/>
        </w:rPr>
        <w:t xml:space="preserve">value, which can </w:t>
      </w:r>
      <w:r w:rsidR="007432BB">
        <w:rPr>
          <w:lang w:val="en-US" w:eastAsia="de-DE"/>
        </w:rPr>
        <w:t xml:space="preserve">be </w:t>
      </w:r>
      <w:r w:rsidR="4173E3B0" w:rsidRPr="4173E3B0">
        <w:rPr>
          <w:lang w:val="en-US" w:eastAsia="de-DE"/>
        </w:rPr>
        <w:t>delivered</w:t>
      </w:r>
      <w:r w:rsidR="5277F6E3" w:rsidRPr="5277F6E3">
        <w:rPr>
          <w:lang w:val="en-US" w:eastAsia="de-DE"/>
        </w:rPr>
        <w:t xml:space="preserve"> by a chatbot</w:t>
      </w:r>
      <w:r w:rsidR="4F610A36" w:rsidRPr="4F610A36">
        <w:rPr>
          <w:lang w:val="en-US" w:eastAsia="de-DE"/>
        </w:rPr>
        <w:t xml:space="preserve"> to </w:t>
      </w:r>
      <w:r w:rsidR="12924DC6" w:rsidRPr="12924DC6">
        <w:rPr>
          <w:lang w:val="en-US" w:eastAsia="de-DE"/>
        </w:rPr>
        <w:t>satisfy th</w:t>
      </w:r>
      <w:r w:rsidR="008C3716">
        <w:rPr>
          <w:lang w:val="en-US" w:eastAsia="de-DE"/>
        </w:rPr>
        <w:t>e</w:t>
      </w:r>
      <w:r w:rsidR="12924DC6" w:rsidRPr="12924DC6">
        <w:rPr>
          <w:lang w:val="en-US" w:eastAsia="de-DE"/>
        </w:rPr>
        <w:t xml:space="preserve"> </w:t>
      </w:r>
      <w:r w:rsidR="28BAA612" w:rsidRPr="28BAA612">
        <w:rPr>
          <w:lang w:val="en-US" w:eastAsia="de-DE"/>
        </w:rPr>
        <w:t>particular need</w:t>
      </w:r>
      <w:r w:rsidR="36BB141F" w:rsidRPr="36BB141F">
        <w:rPr>
          <w:lang w:val="en-US" w:eastAsia="de-DE"/>
        </w:rPr>
        <w:t>.</w:t>
      </w:r>
    </w:p>
    <w:p w14:paraId="456516E8" w14:textId="4FECA1D2" w:rsidR="00156846" w:rsidRPr="00156846" w:rsidRDefault="36BB141F" w:rsidP="00156846">
      <w:pPr>
        <w:rPr>
          <w:lang w:val="en-US" w:eastAsia="de-DE"/>
        </w:rPr>
      </w:pPr>
      <w:r w:rsidRPr="36BB141F">
        <w:rPr>
          <w:lang w:val="en-US" w:eastAsia="de-DE"/>
        </w:rPr>
        <w:t xml:space="preserve">The following table visualizes the </w:t>
      </w:r>
      <w:r w:rsidR="5087ECFA" w:rsidRPr="5087ECFA">
        <w:rPr>
          <w:lang w:val="en-US" w:eastAsia="de-DE"/>
        </w:rPr>
        <w:t xml:space="preserve">identified needs as well as </w:t>
      </w:r>
      <w:r w:rsidR="0EC83B23" w:rsidRPr="0EC83B23">
        <w:rPr>
          <w:lang w:val="en-US" w:eastAsia="de-DE"/>
        </w:rPr>
        <w:t xml:space="preserve">the potential value </w:t>
      </w:r>
      <w:r w:rsidR="013496E4" w:rsidRPr="013496E4">
        <w:rPr>
          <w:lang w:val="en-US" w:eastAsia="de-DE"/>
        </w:rPr>
        <w:t xml:space="preserve">offered by a chatbot </w:t>
      </w:r>
      <w:r w:rsidR="0CF02172" w:rsidRPr="0CF02172">
        <w:rPr>
          <w:lang w:val="en-US" w:eastAsia="de-DE"/>
        </w:rPr>
        <w:t>regarding the lecturer</w:t>
      </w:r>
      <w:r w:rsidR="1BE7DE8A" w:rsidRPr="1BE7DE8A">
        <w:rPr>
          <w:lang w:val="en-US" w:eastAsia="de-DE"/>
        </w:rPr>
        <w:t>:</w:t>
      </w:r>
    </w:p>
    <w:tbl>
      <w:tblPr>
        <w:tblStyle w:val="TableGrid"/>
        <w:tblW w:w="9638" w:type="dxa"/>
        <w:tblLayout w:type="fixed"/>
        <w:tblLook w:val="06A0" w:firstRow="1" w:lastRow="0" w:firstColumn="1" w:lastColumn="0" w:noHBand="1" w:noVBand="1"/>
      </w:tblPr>
      <w:tblGrid>
        <w:gridCol w:w="690"/>
        <w:gridCol w:w="4410"/>
        <w:gridCol w:w="4538"/>
      </w:tblGrid>
      <w:tr w:rsidR="356931E0" w:rsidRPr="00B50156" w14:paraId="318C51BA" w14:textId="77777777" w:rsidTr="7B6410AD">
        <w:tc>
          <w:tcPr>
            <w:tcW w:w="690" w:type="dxa"/>
          </w:tcPr>
          <w:p w14:paraId="16D90A0B" w14:textId="583A7E27" w:rsidR="356931E0" w:rsidRDefault="5A424B64" w:rsidP="356931E0">
            <w:pPr>
              <w:rPr>
                <w:b/>
                <w:lang w:val="en-US" w:eastAsia="de-DE"/>
              </w:rPr>
            </w:pPr>
            <w:r w:rsidRPr="28F76862">
              <w:rPr>
                <w:b/>
                <w:lang w:val="en-US" w:eastAsia="de-DE"/>
              </w:rPr>
              <w:t>No</w:t>
            </w:r>
            <w:r w:rsidR="36542D1C" w:rsidRPr="28F76862">
              <w:rPr>
                <w:b/>
                <w:lang w:val="en-US" w:eastAsia="de-DE"/>
              </w:rPr>
              <w:t>.:</w:t>
            </w:r>
          </w:p>
        </w:tc>
        <w:tc>
          <w:tcPr>
            <w:tcW w:w="4410" w:type="dxa"/>
          </w:tcPr>
          <w:p w14:paraId="492FCE1D" w14:textId="04E56E93" w:rsidR="356931E0" w:rsidRDefault="36542D1C" w:rsidP="356931E0">
            <w:pPr>
              <w:rPr>
                <w:b/>
                <w:lang w:val="en-US" w:eastAsia="de-DE"/>
              </w:rPr>
            </w:pPr>
            <w:r w:rsidRPr="28F76862">
              <w:rPr>
                <w:b/>
                <w:lang w:val="en-US" w:eastAsia="de-DE"/>
              </w:rPr>
              <w:t>Business Need:</w:t>
            </w:r>
          </w:p>
        </w:tc>
        <w:tc>
          <w:tcPr>
            <w:tcW w:w="4538" w:type="dxa"/>
          </w:tcPr>
          <w:p w14:paraId="60708236" w14:textId="559B6A8A" w:rsidR="356931E0" w:rsidRDefault="55198F57" w:rsidP="356931E0">
            <w:pPr>
              <w:rPr>
                <w:b/>
                <w:lang w:val="en-US" w:eastAsia="de-DE"/>
              </w:rPr>
            </w:pPr>
            <w:r w:rsidRPr="28F76862">
              <w:rPr>
                <w:b/>
                <w:lang w:val="en-US" w:eastAsia="de-DE"/>
              </w:rPr>
              <w:t xml:space="preserve">Potential Business Value provided </w:t>
            </w:r>
            <w:r w:rsidR="2734F373" w:rsidRPr="28F76862">
              <w:rPr>
                <w:b/>
                <w:lang w:val="en-US" w:eastAsia="de-DE"/>
              </w:rPr>
              <w:t>by a Chatbot:</w:t>
            </w:r>
          </w:p>
        </w:tc>
      </w:tr>
      <w:tr w:rsidR="356931E0" w:rsidRPr="00B50156" w14:paraId="2C04A6AB" w14:textId="77777777" w:rsidTr="7B6410AD">
        <w:tc>
          <w:tcPr>
            <w:tcW w:w="690" w:type="dxa"/>
          </w:tcPr>
          <w:p w14:paraId="2A0E9023" w14:textId="2C3FB0B3" w:rsidR="356931E0" w:rsidRDefault="7B43F7E4" w:rsidP="356931E0">
            <w:pPr>
              <w:rPr>
                <w:lang w:val="en-US" w:eastAsia="de-DE"/>
              </w:rPr>
            </w:pPr>
            <w:r w:rsidRPr="7B43F7E4">
              <w:rPr>
                <w:lang w:val="en-US" w:eastAsia="de-DE"/>
              </w:rPr>
              <w:t>1</w:t>
            </w:r>
          </w:p>
        </w:tc>
        <w:tc>
          <w:tcPr>
            <w:tcW w:w="4410" w:type="dxa"/>
          </w:tcPr>
          <w:p w14:paraId="63CF60D6" w14:textId="6FC494B5" w:rsidR="356931E0" w:rsidRDefault="682031E5" w:rsidP="356931E0">
            <w:pPr>
              <w:rPr>
                <w:rFonts w:eastAsia="Arial" w:cs="Arial"/>
                <w:lang w:val="en-US"/>
              </w:rPr>
            </w:pPr>
            <w:r w:rsidRPr="682031E5">
              <w:rPr>
                <w:rFonts w:eastAsia="Arial" w:cs="Arial"/>
                <w:lang w:val="en-US"/>
              </w:rPr>
              <w:t>The teacher needs to make</w:t>
            </w:r>
            <w:r w:rsidR="437E0007" w:rsidRPr="437E0007">
              <w:rPr>
                <w:rFonts w:eastAsia="Arial" w:cs="Arial"/>
                <w:lang w:val="en-US"/>
              </w:rPr>
              <w:t xml:space="preserve"> sure that the students have understood the core concepts of the </w:t>
            </w:r>
            <w:r w:rsidR="68805609" w:rsidRPr="68805609">
              <w:rPr>
                <w:rFonts w:eastAsia="Arial" w:cs="Arial"/>
                <w:lang w:val="en-US"/>
              </w:rPr>
              <w:t>module</w:t>
            </w:r>
            <w:r w:rsidR="30418EDB" w:rsidRPr="30418EDB">
              <w:rPr>
                <w:rFonts w:eastAsia="Arial" w:cs="Arial"/>
                <w:lang w:val="en-US"/>
              </w:rPr>
              <w:t>.</w:t>
            </w:r>
          </w:p>
        </w:tc>
        <w:tc>
          <w:tcPr>
            <w:tcW w:w="4538" w:type="dxa"/>
          </w:tcPr>
          <w:p w14:paraId="6904107E" w14:textId="2693809B" w:rsidR="356931E0" w:rsidRDefault="28F76862" w:rsidP="356931E0">
            <w:pPr>
              <w:rPr>
                <w:lang w:val="en-US" w:eastAsia="de-DE"/>
              </w:rPr>
            </w:pPr>
            <w:r w:rsidRPr="28F76862">
              <w:rPr>
                <w:lang w:val="en-US" w:eastAsia="de-DE"/>
              </w:rPr>
              <w:t xml:space="preserve">A chatbot can provide a </w:t>
            </w:r>
            <w:r w:rsidR="30418EDB" w:rsidRPr="30418EDB">
              <w:rPr>
                <w:lang w:val="en-US" w:eastAsia="de-DE"/>
              </w:rPr>
              <w:t>quiz set</w:t>
            </w:r>
            <w:r w:rsidR="57AFB1A5" w:rsidRPr="57AFB1A5">
              <w:rPr>
                <w:lang w:val="en-US" w:eastAsia="de-DE"/>
              </w:rPr>
              <w:t xml:space="preserve"> for the students,</w:t>
            </w:r>
            <w:r w:rsidR="6B9B67D5" w:rsidRPr="6B9B67D5">
              <w:rPr>
                <w:lang w:val="en-US" w:eastAsia="de-DE"/>
              </w:rPr>
              <w:t xml:space="preserve"> where the students can </w:t>
            </w:r>
            <w:r w:rsidR="00793182">
              <w:rPr>
                <w:lang w:val="en-US" w:eastAsia="de-DE"/>
              </w:rPr>
              <w:t>verify</w:t>
            </w:r>
            <w:r w:rsidR="6B9B67D5" w:rsidRPr="6B9B67D5">
              <w:rPr>
                <w:lang w:val="en-US" w:eastAsia="de-DE"/>
              </w:rPr>
              <w:t xml:space="preserve"> </w:t>
            </w:r>
            <w:r w:rsidR="00793182">
              <w:rPr>
                <w:lang w:val="en-US" w:eastAsia="de-DE"/>
              </w:rPr>
              <w:t>by</w:t>
            </w:r>
            <w:r w:rsidR="6B9B67D5" w:rsidRPr="6B9B67D5">
              <w:rPr>
                <w:lang w:val="en-US" w:eastAsia="de-DE"/>
              </w:rPr>
              <w:t xml:space="preserve"> </w:t>
            </w:r>
            <w:r w:rsidR="30418EDB" w:rsidRPr="30418EDB">
              <w:rPr>
                <w:lang w:val="en-US" w:eastAsia="de-DE"/>
              </w:rPr>
              <w:t xml:space="preserve">themselves if they have understood the most important core concepts of the </w:t>
            </w:r>
            <w:r w:rsidR="290352FE" w:rsidRPr="290352FE">
              <w:rPr>
                <w:lang w:val="en-US" w:eastAsia="de-DE"/>
              </w:rPr>
              <w:t>module</w:t>
            </w:r>
            <w:r w:rsidR="30418EDB" w:rsidRPr="30418EDB">
              <w:rPr>
                <w:lang w:val="en-US" w:eastAsia="de-DE"/>
              </w:rPr>
              <w:t>.</w:t>
            </w:r>
          </w:p>
        </w:tc>
      </w:tr>
      <w:tr w:rsidR="356931E0" w:rsidRPr="00B50156" w14:paraId="5CDFAC24" w14:textId="77777777" w:rsidTr="7B6410AD">
        <w:tc>
          <w:tcPr>
            <w:tcW w:w="690" w:type="dxa"/>
          </w:tcPr>
          <w:p w14:paraId="175D87B1" w14:textId="2C3FB0B3" w:rsidR="356931E0" w:rsidRDefault="7B43F7E4" w:rsidP="356931E0">
            <w:pPr>
              <w:rPr>
                <w:lang w:val="en-US" w:eastAsia="de-DE"/>
              </w:rPr>
            </w:pPr>
            <w:r w:rsidRPr="7B43F7E4">
              <w:rPr>
                <w:lang w:val="en-US" w:eastAsia="de-DE"/>
              </w:rPr>
              <w:t>2</w:t>
            </w:r>
          </w:p>
        </w:tc>
        <w:tc>
          <w:tcPr>
            <w:tcW w:w="4410" w:type="dxa"/>
          </w:tcPr>
          <w:p w14:paraId="6F48F862" w14:textId="2ACF3312" w:rsidR="356931E0" w:rsidRDefault="30418EDB" w:rsidP="356931E0">
            <w:pPr>
              <w:rPr>
                <w:rFonts w:eastAsia="Arial" w:cs="Arial"/>
                <w:lang w:val="en-US"/>
              </w:rPr>
            </w:pPr>
            <w:r w:rsidRPr="30418EDB">
              <w:rPr>
                <w:rFonts w:eastAsia="Arial" w:cs="Arial"/>
                <w:lang w:val="en-US"/>
              </w:rPr>
              <w:t>The teacher needs to avoid</w:t>
            </w:r>
            <w:r w:rsidR="12B71363" w:rsidRPr="12B71363">
              <w:rPr>
                <w:rFonts w:eastAsia="Arial" w:cs="Arial"/>
                <w:lang w:val="en-US"/>
              </w:rPr>
              <w:t xml:space="preserve"> that missing understanding is detected only in the exam</w:t>
            </w:r>
            <w:r w:rsidRPr="30418EDB">
              <w:rPr>
                <w:rFonts w:eastAsia="Arial" w:cs="Arial"/>
                <w:lang w:val="en-US"/>
              </w:rPr>
              <w:t>.</w:t>
            </w:r>
          </w:p>
        </w:tc>
        <w:tc>
          <w:tcPr>
            <w:tcW w:w="4538" w:type="dxa"/>
          </w:tcPr>
          <w:p w14:paraId="407B00D8" w14:textId="21EA4967" w:rsidR="356931E0" w:rsidRDefault="30418EDB" w:rsidP="356931E0">
            <w:pPr>
              <w:rPr>
                <w:lang w:val="en-US" w:eastAsia="de-DE"/>
              </w:rPr>
            </w:pPr>
            <w:r w:rsidRPr="30418EDB">
              <w:rPr>
                <w:lang w:val="en-US" w:eastAsia="de-DE"/>
              </w:rPr>
              <w:t xml:space="preserve">A chatbot solution can offer a quiz </w:t>
            </w:r>
            <w:r w:rsidR="5C44839A" w:rsidRPr="5C44839A">
              <w:rPr>
                <w:lang w:val="en-US" w:eastAsia="de-DE"/>
              </w:rPr>
              <w:t>sets</w:t>
            </w:r>
            <w:r w:rsidRPr="30418EDB">
              <w:rPr>
                <w:lang w:val="en-US" w:eastAsia="de-DE"/>
              </w:rPr>
              <w:t xml:space="preserve"> for students </w:t>
            </w:r>
            <w:r w:rsidR="00B324EA">
              <w:rPr>
                <w:lang w:val="en-US" w:eastAsia="de-DE"/>
              </w:rPr>
              <w:t>so</w:t>
            </w:r>
            <w:r w:rsidRPr="30418EDB">
              <w:rPr>
                <w:lang w:val="en-US" w:eastAsia="de-DE"/>
              </w:rPr>
              <w:t xml:space="preserve"> that they can assess their </w:t>
            </w:r>
            <w:r w:rsidR="5C44839A" w:rsidRPr="5C44839A">
              <w:rPr>
                <w:lang w:val="en-US" w:eastAsia="de-DE"/>
              </w:rPr>
              <w:t xml:space="preserve">individual </w:t>
            </w:r>
            <w:r w:rsidRPr="30418EDB">
              <w:rPr>
                <w:lang w:val="en-US" w:eastAsia="de-DE"/>
              </w:rPr>
              <w:t xml:space="preserve">knowledge. </w:t>
            </w:r>
            <w:r w:rsidR="00B324EA">
              <w:rPr>
                <w:lang w:val="en-US" w:eastAsia="de-DE"/>
              </w:rPr>
              <w:t>Besides</w:t>
            </w:r>
            <w:r w:rsidRPr="30418EDB">
              <w:rPr>
                <w:lang w:val="en-US" w:eastAsia="de-DE"/>
              </w:rPr>
              <w:t>, a chatbot would offer an interface, where students can ask</w:t>
            </w:r>
            <w:r w:rsidR="7B728BFA" w:rsidRPr="7B728BFA">
              <w:rPr>
                <w:lang w:val="en-US" w:eastAsia="de-DE"/>
              </w:rPr>
              <w:t>,</w:t>
            </w:r>
            <w:r w:rsidRPr="30418EDB">
              <w:rPr>
                <w:lang w:val="en-US" w:eastAsia="de-DE"/>
              </w:rPr>
              <w:t xml:space="preserve"> what the relevant learnings to avoid that missing understanding is detected only in the exam.</w:t>
            </w:r>
          </w:p>
        </w:tc>
      </w:tr>
      <w:tr w:rsidR="356931E0" w:rsidRPr="00B50156" w14:paraId="1AB0EA93" w14:textId="77777777" w:rsidTr="7B6410AD">
        <w:tc>
          <w:tcPr>
            <w:tcW w:w="690" w:type="dxa"/>
          </w:tcPr>
          <w:p w14:paraId="1F42DBD4" w14:textId="2C3FB0B3" w:rsidR="356931E0" w:rsidRDefault="7B43F7E4" w:rsidP="356931E0">
            <w:pPr>
              <w:rPr>
                <w:lang w:val="en-US" w:eastAsia="de-DE"/>
              </w:rPr>
            </w:pPr>
            <w:r w:rsidRPr="7B43F7E4">
              <w:rPr>
                <w:lang w:val="en-US" w:eastAsia="de-DE"/>
              </w:rPr>
              <w:t>3</w:t>
            </w:r>
          </w:p>
        </w:tc>
        <w:tc>
          <w:tcPr>
            <w:tcW w:w="4410" w:type="dxa"/>
          </w:tcPr>
          <w:p w14:paraId="3262232E" w14:textId="2406B560" w:rsidR="356931E0" w:rsidRDefault="30418EDB" w:rsidP="356931E0">
            <w:pPr>
              <w:rPr>
                <w:rFonts w:eastAsia="Arial" w:cs="Arial"/>
                <w:lang w:val="en-US"/>
              </w:rPr>
            </w:pPr>
            <w:r w:rsidRPr="30418EDB">
              <w:rPr>
                <w:rFonts w:eastAsia="Arial" w:cs="Arial"/>
                <w:lang w:val="en-US"/>
              </w:rPr>
              <w:t xml:space="preserve">The teacher should receive information regarding which concepts do need more </w:t>
            </w:r>
            <w:r w:rsidR="0E4E8BEA" w:rsidRPr="0E4E8BEA">
              <w:rPr>
                <w:rFonts w:eastAsia="Arial" w:cs="Arial"/>
                <w:lang w:val="en-US"/>
              </w:rPr>
              <w:t>explanations</w:t>
            </w:r>
            <w:r w:rsidRPr="30418EDB">
              <w:rPr>
                <w:rFonts w:eastAsia="Arial" w:cs="Arial"/>
                <w:lang w:val="en-US"/>
              </w:rPr>
              <w:t xml:space="preserve"> </w:t>
            </w:r>
            <w:r w:rsidR="3761AEE9" w:rsidRPr="3761AEE9">
              <w:rPr>
                <w:rFonts w:eastAsia="Arial" w:cs="Arial"/>
                <w:lang w:val="en-US"/>
              </w:rPr>
              <w:t xml:space="preserve">during the </w:t>
            </w:r>
            <w:r w:rsidR="0D223A43" w:rsidRPr="0D223A43">
              <w:rPr>
                <w:rFonts w:eastAsia="Arial" w:cs="Arial"/>
                <w:lang w:val="en-US"/>
              </w:rPr>
              <w:t>teaching time</w:t>
            </w:r>
            <w:r w:rsidR="33D473D9" w:rsidRPr="33D473D9">
              <w:rPr>
                <w:rFonts w:eastAsia="Arial" w:cs="Arial"/>
                <w:lang w:val="en-US"/>
              </w:rPr>
              <w:t>.</w:t>
            </w:r>
          </w:p>
        </w:tc>
        <w:tc>
          <w:tcPr>
            <w:tcW w:w="4538" w:type="dxa"/>
          </w:tcPr>
          <w:p w14:paraId="3C2DE8E3" w14:textId="6C551BD6" w:rsidR="356931E0" w:rsidRDefault="2D2C0ED0" w:rsidP="356931E0">
            <w:pPr>
              <w:rPr>
                <w:lang w:val="en-US" w:eastAsia="de-DE"/>
              </w:rPr>
            </w:pPr>
            <w:r w:rsidRPr="2D2C0ED0">
              <w:rPr>
                <w:lang w:val="en-US" w:eastAsia="de-DE"/>
              </w:rPr>
              <w:t>By using a chatbot solution, the teacher can access a list containing the most entered keywords from the students. With this aid, the teacher clearly can identify the concepts which were requested the most, to provide deeper explanations during the lessons.</w:t>
            </w:r>
          </w:p>
        </w:tc>
      </w:tr>
      <w:tr w:rsidR="356931E0" w:rsidRPr="00B50156" w14:paraId="68FFBED7" w14:textId="77777777" w:rsidTr="7B6410AD">
        <w:tc>
          <w:tcPr>
            <w:tcW w:w="690" w:type="dxa"/>
          </w:tcPr>
          <w:p w14:paraId="6B9B9403" w14:textId="2C3FB0B3" w:rsidR="356931E0" w:rsidRDefault="7B43F7E4" w:rsidP="356931E0">
            <w:pPr>
              <w:rPr>
                <w:lang w:val="en-US" w:eastAsia="de-DE"/>
              </w:rPr>
            </w:pPr>
            <w:r w:rsidRPr="7B43F7E4">
              <w:rPr>
                <w:lang w:val="en-US" w:eastAsia="de-DE"/>
              </w:rPr>
              <w:t>4</w:t>
            </w:r>
          </w:p>
        </w:tc>
        <w:tc>
          <w:tcPr>
            <w:tcW w:w="4410" w:type="dxa"/>
          </w:tcPr>
          <w:p w14:paraId="1DC34AD4" w14:textId="6108ECE2" w:rsidR="356931E0" w:rsidRDefault="64154023" w:rsidP="356931E0">
            <w:pPr>
              <w:rPr>
                <w:lang w:val="en-US"/>
              </w:rPr>
            </w:pPr>
            <w:r w:rsidRPr="64154023">
              <w:rPr>
                <w:rFonts w:eastAsia="Arial" w:cs="Arial"/>
                <w:lang w:val="en-US"/>
              </w:rPr>
              <w:t xml:space="preserve">Flipped classroom: making sure that the students have the required understanding </w:t>
            </w:r>
            <w:r w:rsidRPr="64154023">
              <w:rPr>
                <w:rFonts w:eastAsia="Arial" w:cs="Arial"/>
                <w:lang w:val="en-US"/>
              </w:rPr>
              <w:lastRenderedPageBreak/>
              <w:t>before class for a successful group session in class.</w:t>
            </w:r>
          </w:p>
        </w:tc>
        <w:tc>
          <w:tcPr>
            <w:tcW w:w="4538" w:type="dxa"/>
          </w:tcPr>
          <w:p w14:paraId="347C7FAD" w14:textId="03FDC3E3" w:rsidR="356931E0" w:rsidRDefault="2D2C0ED0" w:rsidP="356931E0">
            <w:pPr>
              <w:rPr>
                <w:lang w:val="en-US" w:eastAsia="de-DE"/>
              </w:rPr>
            </w:pPr>
            <w:r w:rsidRPr="2D2C0ED0">
              <w:rPr>
                <w:lang w:val="en-US" w:eastAsia="de-DE"/>
              </w:rPr>
              <w:lastRenderedPageBreak/>
              <w:t xml:space="preserve">With a quiz offered by a chatbot solution, the students can assess their knowledge </w:t>
            </w:r>
            <w:r w:rsidRPr="2D2C0ED0">
              <w:rPr>
                <w:lang w:val="en-US" w:eastAsia="de-DE"/>
              </w:rPr>
              <w:lastRenderedPageBreak/>
              <w:t xml:space="preserve">regarding the prerequisites of the given lesson, </w:t>
            </w:r>
            <w:r w:rsidR="00E83187">
              <w:rPr>
                <w:lang w:val="en-US" w:eastAsia="de-DE"/>
              </w:rPr>
              <w:t>e.g.,</w:t>
            </w:r>
            <w:r w:rsidRPr="2D2C0ED0">
              <w:rPr>
                <w:lang w:val="en-US" w:eastAsia="de-DE"/>
              </w:rPr>
              <w:t xml:space="preserve"> the primers.</w:t>
            </w:r>
          </w:p>
        </w:tc>
      </w:tr>
    </w:tbl>
    <w:p w14:paraId="03CE4BBC" w14:textId="705BC8BD" w:rsidR="64154023" w:rsidRDefault="64154023" w:rsidP="64154023">
      <w:pPr>
        <w:rPr>
          <w:rFonts w:eastAsia="Arial" w:cs="Arial"/>
          <w:lang w:val="en-US"/>
        </w:rPr>
      </w:pPr>
    </w:p>
    <w:p w14:paraId="2C735621" w14:textId="39509A7B" w:rsidR="64154023" w:rsidRDefault="2D2C0ED0" w:rsidP="64154023">
      <w:pPr>
        <w:rPr>
          <w:rFonts w:eastAsia="Arial" w:cs="Arial"/>
          <w:lang w:val="en-US"/>
        </w:rPr>
      </w:pPr>
      <w:r w:rsidRPr="2D2C0ED0">
        <w:rPr>
          <w:rFonts w:eastAsia="Arial" w:cs="Arial"/>
          <w:lang w:val="en-US"/>
        </w:rPr>
        <w:t>The following table is supposed to visualize the business needs of the students. Here as well</w:t>
      </w:r>
      <w:r w:rsidR="00E83187">
        <w:rPr>
          <w:rFonts w:eastAsia="Arial" w:cs="Arial"/>
          <w:lang w:val="en-US"/>
        </w:rPr>
        <w:t>,</w:t>
      </w:r>
      <w:r w:rsidRPr="2D2C0ED0">
        <w:rPr>
          <w:rFonts w:eastAsia="Arial" w:cs="Arial"/>
          <w:lang w:val="en-US"/>
        </w:rPr>
        <w:t xml:space="preserve"> the business needs to become matched with the respective business value to be gained by implementing a chatbot solution:</w:t>
      </w:r>
    </w:p>
    <w:tbl>
      <w:tblPr>
        <w:tblStyle w:val="TableGrid"/>
        <w:tblW w:w="0" w:type="auto"/>
        <w:tblLayout w:type="fixed"/>
        <w:tblLook w:val="06A0" w:firstRow="1" w:lastRow="0" w:firstColumn="1" w:lastColumn="0" w:noHBand="1" w:noVBand="1"/>
      </w:tblPr>
      <w:tblGrid>
        <w:gridCol w:w="720"/>
        <w:gridCol w:w="4395"/>
        <w:gridCol w:w="4523"/>
      </w:tblGrid>
      <w:tr w:rsidR="7755056F" w:rsidRPr="00B50156" w14:paraId="7863D33E" w14:textId="77777777" w:rsidTr="2D2C0ED0">
        <w:tc>
          <w:tcPr>
            <w:tcW w:w="720" w:type="dxa"/>
          </w:tcPr>
          <w:p w14:paraId="72A11C5B" w14:textId="583A7E27" w:rsidR="7755056F" w:rsidRDefault="2D2C0ED0" w:rsidP="7755056F">
            <w:pPr>
              <w:rPr>
                <w:b/>
                <w:bCs/>
                <w:lang w:val="en-US" w:eastAsia="de-DE"/>
              </w:rPr>
            </w:pPr>
            <w:r w:rsidRPr="2D2C0ED0">
              <w:rPr>
                <w:b/>
                <w:bCs/>
                <w:lang w:val="en-US" w:eastAsia="de-DE"/>
              </w:rPr>
              <w:t>No.:</w:t>
            </w:r>
          </w:p>
        </w:tc>
        <w:tc>
          <w:tcPr>
            <w:tcW w:w="4395" w:type="dxa"/>
          </w:tcPr>
          <w:p w14:paraId="4FC4326F" w14:textId="04E56E93" w:rsidR="7755056F" w:rsidRDefault="2D2C0ED0" w:rsidP="7755056F">
            <w:pPr>
              <w:rPr>
                <w:b/>
                <w:bCs/>
                <w:lang w:val="en-US" w:eastAsia="de-DE"/>
              </w:rPr>
            </w:pPr>
            <w:r w:rsidRPr="2D2C0ED0">
              <w:rPr>
                <w:b/>
                <w:bCs/>
                <w:lang w:val="en-US" w:eastAsia="de-DE"/>
              </w:rPr>
              <w:t>Business Need:</w:t>
            </w:r>
          </w:p>
        </w:tc>
        <w:tc>
          <w:tcPr>
            <w:tcW w:w="4523" w:type="dxa"/>
          </w:tcPr>
          <w:p w14:paraId="2C15888B" w14:textId="559B6A8A" w:rsidR="7755056F" w:rsidRDefault="2D2C0ED0" w:rsidP="7755056F">
            <w:pPr>
              <w:rPr>
                <w:b/>
                <w:bCs/>
                <w:lang w:val="en-US" w:eastAsia="de-DE"/>
              </w:rPr>
            </w:pPr>
            <w:r w:rsidRPr="2D2C0ED0">
              <w:rPr>
                <w:b/>
                <w:bCs/>
                <w:lang w:val="en-US" w:eastAsia="de-DE"/>
              </w:rPr>
              <w:t>Potential Business Value provided by a Chatbot:</w:t>
            </w:r>
          </w:p>
        </w:tc>
      </w:tr>
      <w:tr w:rsidR="7755056F" w:rsidRPr="00B50156" w14:paraId="0CB4B9B4" w14:textId="77777777" w:rsidTr="2D2C0ED0">
        <w:tc>
          <w:tcPr>
            <w:tcW w:w="720" w:type="dxa"/>
          </w:tcPr>
          <w:p w14:paraId="30CF92C0" w14:textId="1960E72A" w:rsidR="7755056F" w:rsidRDefault="2D2C0ED0" w:rsidP="7755056F">
            <w:pPr>
              <w:rPr>
                <w:rFonts w:eastAsia="Arial" w:cs="Arial"/>
                <w:lang w:val="en-US"/>
              </w:rPr>
            </w:pPr>
            <w:r w:rsidRPr="2D2C0ED0">
              <w:rPr>
                <w:rFonts w:eastAsia="Arial" w:cs="Arial"/>
                <w:lang w:val="en-US"/>
              </w:rPr>
              <w:t>1</w:t>
            </w:r>
          </w:p>
        </w:tc>
        <w:tc>
          <w:tcPr>
            <w:tcW w:w="4395" w:type="dxa"/>
          </w:tcPr>
          <w:p w14:paraId="65E2665D" w14:textId="6443314E" w:rsidR="7755056F" w:rsidRDefault="2D2C0ED0" w:rsidP="2D2C0ED0">
            <w:pPr>
              <w:rPr>
                <w:rFonts w:eastAsia="Arial" w:cs="Arial"/>
                <w:lang w:val="en-US"/>
              </w:rPr>
            </w:pPr>
            <w:r w:rsidRPr="2D2C0ED0">
              <w:rPr>
                <w:rFonts w:eastAsia="Arial" w:cs="Arial"/>
                <w:lang w:val="en-US"/>
              </w:rPr>
              <w:t xml:space="preserve">The general motivation regarding </w:t>
            </w:r>
            <w:r w:rsidR="00E83187">
              <w:rPr>
                <w:rFonts w:eastAsia="Arial" w:cs="Arial"/>
                <w:lang w:val="en-US"/>
              </w:rPr>
              <w:t xml:space="preserve">the </w:t>
            </w:r>
            <w:r w:rsidRPr="2D2C0ED0">
              <w:rPr>
                <w:rFonts w:eastAsia="Arial" w:cs="Arial"/>
                <w:lang w:val="en-US"/>
              </w:rPr>
              <w:t xml:space="preserve">self-study of the </w:t>
            </w:r>
            <w:r w:rsidR="6CD4568A" w:rsidRPr="6CD4568A">
              <w:rPr>
                <w:rFonts w:eastAsia="Arial" w:cs="Arial"/>
                <w:lang w:val="en-US"/>
              </w:rPr>
              <w:t xml:space="preserve">module </w:t>
            </w:r>
            <w:r w:rsidRPr="2D2C0ED0">
              <w:rPr>
                <w:rFonts w:eastAsia="Arial" w:cs="Arial"/>
                <w:lang w:val="en-US"/>
              </w:rPr>
              <w:t>Business Intelligence should become enhanced.</w:t>
            </w:r>
          </w:p>
        </w:tc>
        <w:tc>
          <w:tcPr>
            <w:tcW w:w="4523" w:type="dxa"/>
          </w:tcPr>
          <w:p w14:paraId="14A5856B" w14:textId="6BFA678D" w:rsidR="7755056F" w:rsidRDefault="2D2C0ED0" w:rsidP="2D2C0ED0">
            <w:pPr>
              <w:rPr>
                <w:rFonts w:eastAsia="Arial" w:cs="Arial"/>
                <w:lang w:val="en-US"/>
              </w:rPr>
            </w:pPr>
            <w:r w:rsidRPr="2D2C0ED0">
              <w:rPr>
                <w:rFonts w:eastAsia="Arial" w:cs="Arial"/>
                <w:lang w:val="en-US"/>
              </w:rPr>
              <w:t>By having a fast reactive and interactive chatbot, which provides information regarding the most important concepts as well as quizzes, the motivation of students can be raised.</w:t>
            </w:r>
          </w:p>
        </w:tc>
      </w:tr>
      <w:tr w:rsidR="7755056F" w:rsidRPr="00B50156" w14:paraId="741DB347" w14:textId="77777777" w:rsidTr="2D2C0ED0">
        <w:tc>
          <w:tcPr>
            <w:tcW w:w="720" w:type="dxa"/>
          </w:tcPr>
          <w:p w14:paraId="5D14E83B" w14:textId="6E3D2494" w:rsidR="7755056F" w:rsidRDefault="2D2C0ED0" w:rsidP="7755056F">
            <w:pPr>
              <w:rPr>
                <w:rFonts w:eastAsia="Arial" w:cs="Arial"/>
                <w:lang w:val="en-US"/>
              </w:rPr>
            </w:pPr>
            <w:r w:rsidRPr="2D2C0ED0">
              <w:rPr>
                <w:rFonts w:eastAsia="Arial" w:cs="Arial"/>
                <w:lang w:val="en-US"/>
              </w:rPr>
              <w:t>2</w:t>
            </w:r>
          </w:p>
        </w:tc>
        <w:tc>
          <w:tcPr>
            <w:tcW w:w="4395" w:type="dxa"/>
          </w:tcPr>
          <w:p w14:paraId="0E1FE664" w14:textId="12FFDCE9" w:rsidR="7755056F" w:rsidRDefault="2D2C0ED0" w:rsidP="2D2C0ED0">
            <w:pPr>
              <w:rPr>
                <w:rFonts w:eastAsia="Arial" w:cs="Arial"/>
                <w:lang w:val="en-US"/>
              </w:rPr>
            </w:pPr>
            <w:r w:rsidRPr="2D2C0ED0">
              <w:rPr>
                <w:rFonts w:eastAsia="Arial" w:cs="Arial"/>
                <w:lang w:val="en-US"/>
              </w:rPr>
              <w:t xml:space="preserve">The students need to possess </w:t>
            </w:r>
            <w:r w:rsidR="64DFA0FD" w:rsidRPr="64DFA0FD">
              <w:rPr>
                <w:rFonts w:eastAsia="Arial" w:cs="Arial"/>
                <w:lang w:val="en-US"/>
              </w:rPr>
              <w:t>an</w:t>
            </w:r>
            <w:r w:rsidRPr="2D2C0ED0">
              <w:rPr>
                <w:rFonts w:eastAsia="Arial" w:cs="Arial"/>
                <w:lang w:val="en-US"/>
              </w:rPr>
              <w:t xml:space="preserve"> effective learning tool.</w:t>
            </w:r>
          </w:p>
        </w:tc>
        <w:tc>
          <w:tcPr>
            <w:tcW w:w="4523" w:type="dxa"/>
          </w:tcPr>
          <w:p w14:paraId="0E201BE9" w14:textId="7C84A227" w:rsidR="7755056F" w:rsidRDefault="2D2C0ED0" w:rsidP="2D2C0ED0">
            <w:pPr>
              <w:rPr>
                <w:rFonts w:eastAsia="Arial" w:cs="Arial"/>
                <w:lang w:val="en-US"/>
              </w:rPr>
            </w:pPr>
            <w:r w:rsidRPr="2D2C0ED0">
              <w:rPr>
                <w:rFonts w:eastAsia="Arial" w:cs="Arial"/>
                <w:lang w:val="en-US"/>
              </w:rPr>
              <w:t>By having a well-designed chatbot, which possess</w:t>
            </w:r>
            <w:r w:rsidR="002F67E5">
              <w:rPr>
                <w:rFonts w:eastAsia="Arial" w:cs="Arial"/>
                <w:lang w:val="en-US"/>
              </w:rPr>
              <w:t>es</w:t>
            </w:r>
            <w:r w:rsidRPr="2D2C0ED0">
              <w:rPr>
                <w:rFonts w:eastAsia="Arial" w:cs="Arial"/>
                <w:lang w:val="en-US"/>
              </w:rPr>
              <w:t xml:space="preserve"> the knowledge about the required concepts, </w:t>
            </w:r>
            <w:r w:rsidR="64DFA0FD" w:rsidRPr="64DFA0FD">
              <w:rPr>
                <w:rFonts w:eastAsia="Arial" w:cs="Arial"/>
                <w:lang w:val="en-US"/>
              </w:rPr>
              <w:t>as well as providing</w:t>
            </w:r>
            <w:r w:rsidRPr="2D2C0ED0">
              <w:rPr>
                <w:rFonts w:eastAsia="Arial" w:cs="Arial"/>
                <w:lang w:val="en-US"/>
              </w:rPr>
              <w:t xml:space="preserve"> interactive quizzes</w:t>
            </w:r>
            <w:r w:rsidR="64DFA0FD" w:rsidRPr="64DFA0FD">
              <w:rPr>
                <w:rFonts w:eastAsia="Arial" w:cs="Arial"/>
                <w:lang w:val="en-US"/>
              </w:rPr>
              <w:t>, it</w:t>
            </w:r>
            <w:r w:rsidRPr="2D2C0ED0">
              <w:rPr>
                <w:rFonts w:eastAsia="Arial" w:cs="Arial"/>
                <w:lang w:val="en-US"/>
              </w:rPr>
              <w:t xml:space="preserve"> can serve students as an effective learning tool.</w:t>
            </w:r>
          </w:p>
        </w:tc>
      </w:tr>
    </w:tbl>
    <w:p w14:paraId="4A4A7891" w14:textId="6C1AA6AD" w:rsidR="2D2C0ED0" w:rsidRPr="00AE6A4A" w:rsidRDefault="2D2C0ED0">
      <w:pPr>
        <w:rPr>
          <w:lang w:val="en-US"/>
        </w:rPr>
      </w:pPr>
    </w:p>
    <w:p w14:paraId="019988BD" w14:textId="0A7AD90C" w:rsidR="00047219" w:rsidRDefault="00047219">
      <w:pPr>
        <w:tabs>
          <w:tab w:val="clear" w:pos="851"/>
        </w:tabs>
        <w:spacing w:after="0" w:line="240" w:lineRule="auto"/>
        <w:jc w:val="left"/>
        <w:rPr>
          <w:rFonts w:eastAsia="Arial" w:cs="Arial"/>
          <w:lang w:val="en-US"/>
        </w:rPr>
      </w:pPr>
      <w:r>
        <w:rPr>
          <w:rFonts w:eastAsia="Arial" w:cs="Arial"/>
          <w:lang w:val="en-US"/>
        </w:rPr>
        <w:br w:type="page"/>
      </w:r>
    </w:p>
    <w:p w14:paraId="25E54D0B" w14:textId="2225299E" w:rsidR="0093577F" w:rsidRDefault="00047219" w:rsidP="00047219">
      <w:pPr>
        <w:pStyle w:val="Heading1"/>
        <w:rPr>
          <w:rFonts w:eastAsia="Arial"/>
          <w:lang w:val="en-US"/>
        </w:rPr>
      </w:pPr>
      <w:bookmarkStart w:id="32" w:name="_Toc25128076"/>
      <w:r>
        <w:rPr>
          <w:rFonts w:eastAsia="Arial"/>
          <w:lang w:val="en-US"/>
        </w:rPr>
        <w:lastRenderedPageBreak/>
        <w:t>Outlook</w:t>
      </w:r>
      <w:bookmarkEnd w:id="32"/>
    </w:p>
    <w:p w14:paraId="44CAD41E" w14:textId="7A3C1B25" w:rsidR="39CA0934" w:rsidRPr="007E53B9" w:rsidRDefault="4292C414" w:rsidP="1F5317E7">
      <w:pPr>
        <w:rPr>
          <w:rFonts w:eastAsia="Arial"/>
          <w:lang w:val="en-US"/>
        </w:rPr>
      </w:pPr>
      <w:r w:rsidRPr="4292C414">
        <w:rPr>
          <w:rFonts w:eastAsia="Arial"/>
          <w:lang w:val="en-US" w:eastAsia="de-DE"/>
        </w:rPr>
        <w:t xml:space="preserve">As the last chapter of this report, the </w:t>
      </w:r>
      <w:r w:rsidR="39CA0934" w:rsidRPr="39CA0934">
        <w:rPr>
          <w:rFonts w:eastAsia="Arial"/>
          <w:lang w:val="en-US" w:eastAsia="de-DE"/>
        </w:rPr>
        <w:t xml:space="preserve">project team </w:t>
      </w:r>
      <w:r w:rsidR="007F65D9">
        <w:rPr>
          <w:rFonts w:eastAsia="Arial"/>
          <w:lang w:val="en-US" w:eastAsia="de-DE"/>
        </w:rPr>
        <w:t>provides</w:t>
      </w:r>
      <w:r w:rsidR="1F5317E7" w:rsidRPr="1F5317E7">
        <w:rPr>
          <w:rFonts w:eastAsia="Arial"/>
          <w:lang w:val="en-US" w:eastAsia="de-DE"/>
        </w:rPr>
        <w:t xml:space="preserve"> an outlook</w:t>
      </w:r>
      <w:r w:rsidR="00D73EE2">
        <w:rPr>
          <w:rFonts w:eastAsia="Arial"/>
          <w:lang w:val="en-US" w:eastAsia="de-DE"/>
        </w:rPr>
        <w:t xml:space="preserve"> on possible upcoming tasks</w:t>
      </w:r>
      <w:r w:rsidR="64DFA0FD" w:rsidRPr="64DFA0FD">
        <w:rPr>
          <w:rFonts w:eastAsia="Arial"/>
          <w:lang w:val="en-US" w:eastAsia="de-DE"/>
        </w:rPr>
        <w:t>. This was conducted in order</w:t>
      </w:r>
      <w:r w:rsidR="007F65D9">
        <w:rPr>
          <w:rFonts w:eastAsia="Arial"/>
          <w:lang w:val="en-US" w:eastAsia="de-DE"/>
        </w:rPr>
        <w:t xml:space="preserve"> to </w:t>
      </w:r>
      <w:r w:rsidR="006D1CC2">
        <w:rPr>
          <w:rFonts w:eastAsia="Arial"/>
          <w:lang w:val="en-US" w:eastAsia="de-DE"/>
        </w:rPr>
        <w:t>indicate in which direction the project could evolve.</w:t>
      </w:r>
      <w:r w:rsidR="64DFA0FD" w:rsidRPr="64DFA0FD">
        <w:rPr>
          <w:rFonts w:eastAsia="Arial"/>
          <w:lang w:val="en-US" w:eastAsia="de-DE"/>
        </w:rPr>
        <w:t xml:space="preserve"> These tasks did become listed up in the following table:</w:t>
      </w:r>
    </w:p>
    <w:tbl>
      <w:tblPr>
        <w:tblStyle w:val="TableGrid"/>
        <w:tblW w:w="0" w:type="auto"/>
        <w:tblLayout w:type="fixed"/>
        <w:tblLook w:val="06A0" w:firstRow="1" w:lastRow="0" w:firstColumn="1" w:lastColumn="0" w:noHBand="1" w:noVBand="1"/>
      </w:tblPr>
      <w:tblGrid>
        <w:gridCol w:w="1215"/>
        <w:gridCol w:w="8423"/>
      </w:tblGrid>
      <w:tr w:rsidR="64DFA0FD" w14:paraId="77CB79A2" w14:textId="77777777" w:rsidTr="64DFA0FD">
        <w:tc>
          <w:tcPr>
            <w:tcW w:w="1215" w:type="dxa"/>
          </w:tcPr>
          <w:p w14:paraId="40BE22D6" w14:textId="01237FCE" w:rsidR="64DFA0FD" w:rsidRDefault="64DFA0FD" w:rsidP="64DFA0FD">
            <w:pPr>
              <w:rPr>
                <w:rFonts w:eastAsia="Arial"/>
                <w:b/>
                <w:bCs/>
                <w:lang w:val="en-US" w:eastAsia="de-DE"/>
              </w:rPr>
            </w:pPr>
            <w:r w:rsidRPr="64DFA0FD">
              <w:rPr>
                <w:rFonts w:eastAsia="Arial"/>
                <w:b/>
                <w:bCs/>
                <w:lang w:val="en-US" w:eastAsia="de-DE"/>
              </w:rPr>
              <w:t>No.:</w:t>
            </w:r>
          </w:p>
        </w:tc>
        <w:tc>
          <w:tcPr>
            <w:tcW w:w="8423" w:type="dxa"/>
          </w:tcPr>
          <w:p w14:paraId="59C73F31" w14:textId="47F2E874" w:rsidR="64DFA0FD" w:rsidRDefault="64DFA0FD" w:rsidP="64DFA0FD">
            <w:pPr>
              <w:rPr>
                <w:rFonts w:eastAsia="Arial"/>
                <w:b/>
                <w:bCs/>
                <w:lang w:val="en-US" w:eastAsia="de-DE"/>
              </w:rPr>
            </w:pPr>
            <w:r w:rsidRPr="64DFA0FD">
              <w:rPr>
                <w:rFonts w:eastAsia="Arial"/>
                <w:b/>
                <w:bCs/>
                <w:lang w:val="en-US" w:eastAsia="de-DE"/>
              </w:rPr>
              <w:t>Task:</w:t>
            </w:r>
            <w:r w:rsidRPr="64DFA0FD">
              <w:rPr>
                <w:rStyle w:val="FootnoteReference"/>
                <w:rFonts w:eastAsia="Arial"/>
                <w:b/>
                <w:bCs/>
                <w:lang w:val="en-US" w:eastAsia="de-DE"/>
              </w:rPr>
              <w:footnoteReference w:id="2"/>
            </w:r>
          </w:p>
        </w:tc>
      </w:tr>
      <w:tr w:rsidR="64DFA0FD" w:rsidRPr="00B50156" w14:paraId="1A0CEA31" w14:textId="77777777" w:rsidTr="64DFA0FD">
        <w:tc>
          <w:tcPr>
            <w:tcW w:w="1215" w:type="dxa"/>
          </w:tcPr>
          <w:p w14:paraId="65CD2DB2" w14:textId="23B5DA20" w:rsidR="64DFA0FD" w:rsidRDefault="64DFA0FD" w:rsidP="64DFA0FD">
            <w:pPr>
              <w:rPr>
                <w:rFonts w:eastAsia="Arial"/>
                <w:lang w:val="en-US" w:eastAsia="de-DE"/>
              </w:rPr>
            </w:pPr>
            <w:r w:rsidRPr="64DFA0FD">
              <w:rPr>
                <w:rFonts w:eastAsia="Arial"/>
                <w:lang w:val="en-US" w:eastAsia="de-DE"/>
              </w:rPr>
              <w:t>1</w:t>
            </w:r>
          </w:p>
        </w:tc>
        <w:tc>
          <w:tcPr>
            <w:tcW w:w="8423" w:type="dxa"/>
          </w:tcPr>
          <w:p w14:paraId="2CEB2F13" w14:textId="73D14F41" w:rsidR="64DFA0FD" w:rsidRDefault="64DFA0FD" w:rsidP="64DFA0FD">
            <w:pPr>
              <w:rPr>
                <w:rFonts w:eastAsia="Arial"/>
                <w:lang w:val="en-US" w:eastAsia="de-DE"/>
              </w:rPr>
            </w:pPr>
            <w:r w:rsidRPr="64DFA0FD">
              <w:rPr>
                <w:rFonts w:eastAsia="Arial"/>
                <w:lang w:val="en-US" w:eastAsia="de-DE"/>
              </w:rPr>
              <w:t>Dive into the classification of the possible questions asked by the student to Dessa into “templates.” Those “templates” can be identified by putting together questions with the same (or at least very similar) wording. Example of “template categories could be:</w:t>
            </w:r>
          </w:p>
          <w:p w14:paraId="3D03EF55" w14:textId="3BE1E239" w:rsidR="64DFA0FD" w:rsidRDefault="64DFA0FD" w:rsidP="64DFA0FD">
            <w:pPr>
              <w:pStyle w:val="ListParagraph"/>
              <w:numPr>
                <w:ilvl w:val="1"/>
                <w:numId w:val="50"/>
              </w:numPr>
              <w:rPr>
                <w:szCs w:val="22"/>
                <w:lang w:val="en-US" w:eastAsia="de-DE"/>
              </w:rPr>
            </w:pPr>
            <w:r w:rsidRPr="64DFA0FD">
              <w:rPr>
                <w:rFonts w:eastAsia="Arial"/>
                <w:lang w:val="en-US" w:eastAsia="de-DE"/>
              </w:rPr>
              <w:t xml:space="preserve"> "Why is…?"</w:t>
            </w:r>
          </w:p>
          <w:p w14:paraId="6C1B89E1" w14:textId="6BB6FB78" w:rsidR="64DFA0FD" w:rsidRDefault="64DFA0FD" w:rsidP="64DFA0FD">
            <w:pPr>
              <w:pStyle w:val="ListParagraph"/>
              <w:numPr>
                <w:ilvl w:val="1"/>
                <w:numId w:val="50"/>
              </w:numPr>
              <w:rPr>
                <w:szCs w:val="22"/>
                <w:lang w:val="en-US" w:eastAsia="de-DE"/>
              </w:rPr>
            </w:pPr>
            <w:r w:rsidRPr="64DFA0FD">
              <w:rPr>
                <w:rFonts w:eastAsia="Arial"/>
                <w:lang w:val="en-US" w:eastAsia="de-DE"/>
              </w:rPr>
              <w:t>"Why is it called…?"</w:t>
            </w:r>
          </w:p>
          <w:p w14:paraId="2F5D8906" w14:textId="075A0F9A" w:rsidR="64DFA0FD" w:rsidRDefault="64DFA0FD" w:rsidP="64DFA0FD">
            <w:pPr>
              <w:pStyle w:val="ListParagraph"/>
              <w:numPr>
                <w:ilvl w:val="1"/>
                <w:numId w:val="50"/>
              </w:numPr>
              <w:rPr>
                <w:szCs w:val="22"/>
                <w:lang w:val="en-US" w:eastAsia="de-DE"/>
              </w:rPr>
            </w:pPr>
            <w:r w:rsidRPr="64DFA0FD">
              <w:rPr>
                <w:rFonts w:eastAsia="Arial"/>
                <w:lang w:val="en-US" w:eastAsia="de-DE"/>
              </w:rPr>
              <w:t>"What is…?", “What is the definition o…?”, “Please explain the concept of…?”</w:t>
            </w:r>
          </w:p>
          <w:p w14:paraId="2BAC7ED7" w14:textId="4910AC2A" w:rsidR="64DFA0FD" w:rsidRDefault="64DFA0FD" w:rsidP="64DFA0FD">
            <w:pPr>
              <w:pStyle w:val="ListParagraph"/>
              <w:numPr>
                <w:ilvl w:val="1"/>
                <w:numId w:val="50"/>
              </w:numPr>
              <w:rPr>
                <w:szCs w:val="22"/>
                <w:lang w:val="en-US" w:eastAsia="de-DE"/>
              </w:rPr>
            </w:pPr>
            <w:r w:rsidRPr="64DFA0FD">
              <w:rPr>
                <w:rFonts w:eastAsia="Arial"/>
                <w:lang w:val="en-US" w:eastAsia="de-DE"/>
              </w:rPr>
              <w:t>"What is important about…?</w:t>
            </w:r>
          </w:p>
          <w:p w14:paraId="0BA87A7B" w14:textId="07EC9F66" w:rsidR="64DFA0FD" w:rsidRDefault="64DFA0FD" w:rsidP="64DFA0FD">
            <w:pPr>
              <w:pStyle w:val="ListParagraph"/>
              <w:numPr>
                <w:ilvl w:val="1"/>
                <w:numId w:val="50"/>
              </w:numPr>
              <w:rPr>
                <w:szCs w:val="22"/>
                <w:lang w:val="en-US" w:eastAsia="de-DE"/>
              </w:rPr>
            </w:pPr>
            <w:r w:rsidRPr="64DFA0FD">
              <w:rPr>
                <w:rFonts w:eastAsia="Arial"/>
                <w:lang w:val="en-US" w:eastAsia="de-DE"/>
              </w:rPr>
              <w:t>“Please explain the relationship between … ?”</w:t>
            </w:r>
          </w:p>
          <w:p w14:paraId="20942468" w14:textId="76448ABC" w:rsidR="64DFA0FD" w:rsidRDefault="64DFA0FD" w:rsidP="64DFA0FD">
            <w:pPr>
              <w:pStyle w:val="ListParagraph"/>
              <w:numPr>
                <w:ilvl w:val="1"/>
                <w:numId w:val="50"/>
              </w:numPr>
              <w:rPr>
                <w:szCs w:val="22"/>
                <w:lang w:val="en-US" w:eastAsia="de-DE"/>
              </w:rPr>
            </w:pPr>
            <w:r w:rsidRPr="64DFA0FD">
              <w:rPr>
                <w:rFonts w:eastAsia="Arial"/>
                <w:lang w:val="en-US" w:eastAsia="de-DE"/>
              </w:rPr>
              <w:t>etc.</w:t>
            </w:r>
          </w:p>
          <w:p w14:paraId="20D90E49" w14:textId="7259078B" w:rsidR="64DFA0FD" w:rsidRDefault="64DFA0FD" w:rsidP="64DFA0FD">
            <w:pPr>
              <w:pStyle w:val="ListParagraph"/>
              <w:ind w:left="0"/>
              <w:rPr>
                <w:rFonts w:eastAsia="Arial"/>
                <w:lang w:val="en-US" w:eastAsia="de-DE"/>
              </w:rPr>
            </w:pPr>
            <w:r w:rsidRPr="64DFA0FD">
              <w:rPr>
                <w:rFonts w:eastAsia="Arial"/>
                <w:lang w:val="en-US" w:eastAsia="de-DE"/>
              </w:rPr>
              <w:t>The project team is planning to do brainstorming in relation to this task on its first get together of the next sprint. The results of this would then be directly discussed with the project sponsor, Knut.</w:t>
            </w:r>
          </w:p>
        </w:tc>
      </w:tr>
      <w:tr w:rsidR="64DFA0FD" w:rsidRPr="00B50156" w14:paraId="7CBD3483" w14:textId="77777777" w:rsidTr="64DFA0FD">
        <w:tc>
          <w:tcPr>
            <w:tcW w:w="1215" w:type="dxa"/>
          </w:tcPr>
          <w:p w14:paraId="22833EBA" w14:textId="34B1BE5D" w:rsidR="64DFA0FD" w:rsidRDefault="64DFA0FD" w:rsidP="64DFA0FD">
            <w:pPr>
              <w:rPr>
                <w:rFonts w:eastAsia="Arial"/>
                <w:lang w:val="en-US" w:eastAsia="de-DE"/>
              </w:rPr>
            </w:pPr>
            <w:r w:rsidRPr="64DFA0FD">
              <w:rPr>
                <w:rFonts w:eastAsia="Arial"/>
                <w:lang w:val="en-US" w:eastAsia="de-DE"/>
              </w:rPr>
              <w:t>2</w:t>
            </w:r>
          </w:p>
        </w:tc>
        <w:tc>
          <w:tcPr>
            <w:tcW w:w="8423" w:type="dxa"/>
          </w:tcPr>
          <w:p w14:paraId="4CA139DE" w14:textId="4EC5889C" w:rsidR="64DFA0FD" w:rsidRDefault="64DFA0FD" w:rsidP="64DFA0FD">
            <w:pPr>
              <w:spacing w:after="0"/>
              <w:rPr>
                <w:rFonts w:eastAsia="Arial"/>
                <w:lang w:val="en-US" w:eastAsia="de-DE"/>
              </w:rPr>
            </w:pPr>
            <w:r w:rsidRPr="64DFA0FD">
              <w:rPr>
                <w:rFonts w:eastAsia="Arial"/>
                <w:lang w:val="en-US" w:eastAsia="de-DE"/>
              </w:rPr>
              <w:t>Using the already used prototyping tools, the project team could try to improve the functionalities of their prototype further. The analysis of the business needs of the stakeholders and the requirements for the solution derived from it should guide these improvement efforts. Possible directions (non-exhaustive):</w:t>
            </w:r>
          </w:p>
          <w:p w14:paraId="4E97C422" w14:textId="2F0F1957" w:rsidR="64DFA0FD" w:rsidRDefault="64DFA0FD" w:rsidP="64DFA0FD">
            <w:pPr>
              <w:pStyle w:val="ListParagraph"/>
              <w:numPr>
                <w:ilvl w:val="1"/>
                <w:numId w:val="48"/>
              </w:numPr>
              <w:spacing w:after="0"/>
              <w:rPr>
                <w:szCs w:val="22"/>
                <w:lang w:val="en-US" w:eastAsia="de-DE"/>
              </w:rPr>
            </w:pPr>
            <w:r w:rsidRPr="64DFA0FD">
              <w:rPr>
                <w:rFonts w:eastAsia="Arial"/>
                <w:lang w:val="en-US" w:eastAsia="de-DE"/>
              </w:rPr>
              <w:t>Determine where the knowledge can be stored and how Dessa’s system can retrieve the necessary information</w:t>
            </w:r>
          </w:p>
          <w:p w14:paraId="79E3B720" w14:textId="2C7EEDE5" w:rsidR="64DFA0FD" w:rsidRDefault="64DFA0FD" w:rsidP="64DFA0FD">
            <w:pPr>
              <w:pStyle w:val="ListParagraph"/>
              <w:numPr>
                <w:ilvl w:val="1"/>
                <w:numId w:val="48"/>
              </w:numPr>
              <w:spacing w:after="0"/>
              <w:rPr>
                <w:szCs w:val="22"/>
                <w:lang w:val="en-US" w:eastAsia="de-DE"/>
              </w:rPr>
            </w:pPr>
            <w:r w:rsidRPr="64DFA0FD">
              <w:rPr>
                <w:rFonts w:eastAsia="Arial"/>
                <w:lang w:val="en-US" w:eastAsia="de-DE"/>
              </w:rPr>
              <w:t>Investigate the technical feasibility of an open question functionality</w:t>
            </w:r>
          </w:p>
          <w:p w14:paraId="033C68B5" w14:textId="451C8CEB" w:rsidR="64DFA0FD" w:rsidRDefault="64DFA0FD" w:rsidP="64DFA0FD">
            <w:pPr>
              <w:pStyle w:val="ListParagraph"/>
              <w:numPr>
                <w:ilvl w:val="1"/>
                <w:numId w:val="48"/>
              </w:numPr>
              <w:spacing w:after="0"/>
              <w:rPr>
                <w:szCs w:val="22"/>
                <w:lang w:val="en-US" w:eastAsia="de-DE"/>
              </w:rPr>
            </w:pPr>
            <w:r w:rsidRPr="64DFA0FD">
              <w:rPr>
                <w:rFonts w:eastAsia="Arial"/>
                <w:lang w:val="en-US" w:eastAsia="de-DE"/>
              </w:rPr>
              <w:t>Test the newly developed prototypes again with stakeholders (Business intelligence lecturer, students from the business intelligence course) and eventually expand the testing to other potential users (other lecturers? other students?)</w:t>
            </w:r>
          </w:p>
          <w:p w14:paraId="254DF186" w14:textId="131DB015" w:rsidR="64DFA0FD" w:rsidRDefault="64DFA0FD" w:rsidP="64DFA0FD">
            <w:pPr>
              <w:rPr>
                <w:rFonts w:eastAsia="Arial"/>
                <w:lang w:val="en-US" w:eastAsia="de-DE"/>
              </w:rPr>
            </w:pPr>
          </w:p>
        </w:tc>
      </w:tr>
      <w:tr w:rsidR="64DFA0FD" w:rsidRPr="00B50156" w14:paraId="7B000C54" w14:textId="77777777" w:rsidTr="64DFA0FD">
        <w:tc>
          <w:tcPr>
            <w:tcW w:w="1215" w:type="dxa"/>
          </w:tcPr>
          <w:p w14:paraId="6DBD7542" w14:textId="62A40AA6" w:rsidR="64DFA0FD" w:rsidRDefault="64DFA0FD" w:rsidP="64DFA0FD">
            <w:pPr>
              <w:rPr>
                <w:rFonts w:eastAsia="Arial"/>
                <w:lang w:val="en-US" w:eastAsia="de-DE"/>
              </w:rPr>
            </w:pPr>
            <w:r w:rsidRPr="64DFA0FD">
              <w:rPr>
                <w:rFonts w:eastAsia="Arial"/>
                <w:lang w:val="en-US" w:eastAsia="de-DE"/>
              </w:rPr>
              <w:lastRenderedPageBreak/>
              <w:t>3</w:t>
            </w:r>
          </w:p>
        </w:tc>
        <w:tc>
          <w:tcPr>
            <w:tcW w:w="8423" w:type="dxa"/>
          </w:tcPr>
          <w:p w14:paraId="09434399" w14:textId="6B00C551" w:rsidR="64DFA0FD" w:rsidRDefault="64DFA0FD" w:rsidP="64DFA0FD">
            <w:pPr>
              <w:spacing w:after="0"/>
              <w:rPr>
                <w:rFonts w:eastAsia="Arial"/>
                <w:lang w:val="en-US" w:eastAsia="de-DE"/>
              </w:rPr>
            </w:pPr>
            <w:r w:rsidRPr="64DFA0FD">
              <w:rPr>
                <w:rFonts w:eastAsia="Arial"/>
                <w:lang w:val="en-US" w:eastAsia="de-DE"/>
              </w:rPr>
              <w:t>Prepare the pitching of the project results. The aim is to be able to show to the project sponsor what the results of the project were so far. Further, it should show in what areas further development efforts could be invested and to effectively convince why further development is justified.</w:t>
            </w:r>
          </w:p>
        </w:tc>
      </w:tr>
    </w:tbl>
    <w:p w14:paraId="659AEC5A" w14:textId="77777777" w:rsidR="001F6594" w:rsidRPr="00C85C7E" w:rsidRDefault="001F6594">
      <w:pPr>
        <w:rPr>
          <w:rFonts w:eastAsia="Arial"/>
          <w:lang w:val="en-US"/>
        </w:rPr>
      </w:pPr>
    </w:p>
    <w:sectPr w:rsidR="001F6594" w:rsidRPr="00C85C7E" w:rsidSect="0010371E">
      <w:pgSz w:w="11907" w:h="16840" w:code="9"/>
      <w:pgMar w:top="1701" w:right="851" w:bottom="1289" w:left="1418" w:header="680" w:footer="102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Chris Vogel" w:date="2019-11-18T20:06:00Z" w:initials="CV">
    <w:p w14:paraId="4A5A20D3" w14:textId="77777777" w:rsidR="00727310" w:rsidRPr="00727310" w:rsidRDefault="00514EEE" w:rsidP="00727310">
      <w:pPr>
        <w:spacing w:after="160" w:line="259" w:lineRule="auto"/>
        <w:rPr>
          <w:rFonts w:ascii="Calibri" w:eastAsia="Calibri" w:hAnsi="Calibri" w:cs="Calibri"/>
          <w:strike/>
        </w:rPr>
      </w:pPr>
      <w:r>
        <w:rPr>
          <w:rStyle w:val="CommentReference"/>
        </w:rPr>
        <w:annotationRef/>
      </w:r>
      <w:r w:rsidR="00727310" w:rsidRPr="00727310">
        <w:rPr>
          <w:rFonts w:ascii="Calibri" w:eastAsia="Calibri" w:hAnsi="Calibri" w:cs="Calibri"/>
          <w:i/>
          <w:strike/>
        </w:rPr>
        <w:t>Coaching with Holger</w:t>
      </w:r>
    </w:p>
    <w:p w14:paraId="7EAA2E5E" w14:textId="77777777" w:rsidR="00727310" w:rsidRPr="003B673D" w:rsidRDefault="00727310" w:rsidP="00727310">
      <w:pPr>
        <w:spacing w:after="160" w:line="259" w:lineRule="auto"/>
        <w:rPr>
          <w:rFonts w:ascii="Calibri" w:eastAsia="Calibri" w:hAnsi="Calibri" w:cs="Calibri"/>
        </w:rPr>
      </w:pPr>
      <w:r w:rsidRPr="00727310">
        <w:rPr>
          <w:rFonts w:ascii="Calibri" w:eastAsia="Calibri" w:hAnsi="Calibri" w:cs="Calibri"/>
          <w:i/>
          <w:strike/>
        </w:rPr>
        <w:t>Ein schritt weiter:</w:t>
      </w:r>
    </w:p>
    <w:p w14:paraId="61C1C5AE" w14:textId="77777777" w:rsidR="00727310" w:rsidRPr="00727310" w:rsidRDefault="00727310" w:rsidP="00727310">
      <w:pPr>
        <w:spacing w:after="160" w:line="259" w:lineRule="auto"/>
        <w:rPr>
          <w:rFonts w:ascii="Calibri" w:eastAsia="Calibri" w:hAnsi="Calibri" w:cs="Calibri"/>
          <w:strike/>
        </w:rPr>
      </w:pPr>
      <w:r w:rsidRPr="00727310">
        <w:rPr>
          <w:rFonts w:ascii="Calibri" w:eastAsia="Calibri" w:hAnsi="Calibri" w:cs="Calibri"/>
          <w:i/>
          <w:strike/>
          <w:lang w:val="de-DE"/>
        </w:rPr>
        <w:t xml:space="preserve">Wir haben den Zweck von active learning, </w:t>
      </w:r>
    </w:p>
    <w:p w14:paraId="61C99606" w14:textId="77777777" w:rsidR="00727310" w:rsidRPr="00727310" w:rsidRDefault="00727310" w:rsidP="00727310">
      <w:pPr>
        <w:spacing w:after="160" w:line="259" w:lineRule="auto"/>
        <w:rPr>
          <w:rFonts w:ascii="Calibri" w:eastAsia="Calibri" w:hAnsi="Calibri" w:cs="Calibri"/>
          <w:strike/>
        </w:rPr>
      </w:pPr>
      <w:r w:rsidRPr="00727310">
        <w:rPr>
          <w:rFonts w:ascii="Calibri" w:eastAsia="Calibri" w:hAnsi="Calibri" w:cs="Calibri"/>
          <w:i/>
          <w:strike/>
          <w:lang w:val="de-DE"/>
        </w:rPr>
        <w:t>Was kann man mit dem Chatbot machen?</w:t>
      </w:r>
    </w:p>
    <w:p w14:paraId="0D8D6103" w14:textId="77777777" w:rsidR="00727310" w:rsidRPr="003B673D" w:rsidRDefault="00727310" w:rsidP="00727310">
      <w:pPr>
        <w:spacing w:after="160" w:line="259" w:lineRule="auto"/>
        <w:rPr>
          <w:rFonts w:ascii="Calibri" w:eastAsia="Calibri" w:hAnsi="Calibri" w:cs="Calibri"/>
        </w:rPr>
      </w:pPr>
      <w:r w:rsidRPr="00727310">
        <w:rPr>
          <w:rFonts w:ascii="Calibri" w:eastAsia="Calibri" w:hAnsi="Calibri" w:cs="Calibri"/>
          <w:i/>
          <w:strike/>
          <w:lang w:val="de-DE"/>
        </w:rPr>
        <w:t>Scenario</w:t>
      </w:r>
    </w:p>
    <w:p w14:paraId="03CF7B19" w14:textId="77777777" w:rsidR="00727310" w:rsidRPr="003B673D" w:rsidRDefault="00727310" w:rsidP="00727310">
      <w:pPr>
        <w:spacing w:after="160" w:line="259" w:lineRule="auto"/>
        <w:rPr>
          <w:rFonts w:ascii="Calibri" w:eastAsia="Calibri" w:hAnsi="Calibri" w:cs="Calibri"/>
        </w:rPr>
      </w:pPr>
    </w:p>
    <w:p w14:paraId="49B21ABD" w14:textId="77777777" w:rsidR="00727310" w:rsidRPr="00727310" w:rsidRDefault="00727310" w:rsidP="00727310">
      <w:pPr>
        <w:spacing w:after="160" w:line="259" w:lineRule="auto"/>
        <w:rPr>
          <w:rFonts w:ascii="Calibri" w:eastAsia="Calibri" w:hAnsi="Calibri" w:cs="Calibri"/>
          <w:strike/>
        </w:rPr>
      </w:pPr>
      <w:r w:rsidRPr="00727310">
        <w:rPr>
          <w:rFonts w:ascii="Calibri" w:eastAsia="Calibri" w:hAnsi="Calibri" w:cs="Calibri"/>
          <w:i/>
          <w:strike/>
          <w:lang w:val="de-DE"/>
        </w:rPr>
        <w:t xml:space="preserve">Kosten/ Ergebniss Analyse für Google Dialog Lösung </w:t>
      </w:r>
    </w:p>
    <w:p w14:paraId="50B8A864" w14:textId="77777777" w:rsidR="00727310" w:rsidRPr="00727310" w:rsidRDefault="00727310" w:rsidP="00727310">
      <w:pPr>
        <w:spacing w:after="160" w:line="259" w:lineRule="auto"/>
        <w:rPr>
          <w:rFonts w:ascii="Calibri" w:eastAsia="Calibri" w:hAnsi="Calibri" w:cs="Calibri"/>
          <w:strike/>
        </w:rPr>
      </w:pPr>
      <w:r w:rsidRPr="00727310">
        <w:rPr>
          <w:rFonts w:ascii="Calibri" w:eastAsia="Calibri" w:hAnsi="Calibri" w:cs="Calibri"/>
          <w:i/>
          <w:strike/>
          <w:lang w:val="de-DE"/>
        </w:rPr>
        <w:t>Oder nicht einfacher Power Point zu verwenden.</w:t>
      </w:r>
    </w:p>
    <w:p w14:paraId="5720D51A" w14:textId="77777777" w:rsidR="00727310" w:rsidRPr="003B673D" w:rsidRDefault="00727310" w:rsidP="00727310">
      <w:pPr>
        <w:spacing w:after="160" w:line="259" w:lineRule="auto"/>
        <w:rPr>
          <w:rFonts w:ascii="Calibri" w:eastAsia="Calibri" w:hAnsi="Calibri" w:cs="Calibri"/>
        </w:rPr>
      </w:pPr>
      <w:r w:rsidRPr="00727310">
        <w:rPr>
          <w:rFonts w:ascii="Calibri" w:eastAsia="Calibri" w:hAnsi="Calibri" w:cs="Calibri"/>
          <w:i/>
          <w:strike/>
          <w:lang w:val="de-DE"/>
        </w:rPr>
        <w:t>Elyza system aus der 60er Jahren. Nur Key word analyse.</w:t>
      </w:r>
    </w:p>
    <w:p w14:paraId="219C18F2" w14:textId="77777777" w:rsidR="00727310" w:rsidRPr="003B673D" w:rsidRDefault="00727310" w:rsidP="00727310">
      <w:pPr>
        <w:spacing w:after="160" w:line="259" w:lineRule="auto"/>
        <w:rPr>
          <w:rFonts w:ascii="Calibri" w:eastAsia="Calibri" w:hAnsi="Calibri" w:cs="Calibri"/>
        </w:rPr>
      </w:pPr>
    </w:p>
    <w:p w14:paraId="7C75AEDD" w14:textId="77777777" w:rsidR="00727310" w:rsidRPr="008450F5" w:rsidRDefault="00727310" w:rsidP="00727310">
      <w:pPr>
        <w:spacing w:after="160" w:line="259" w:lineRule="auto"/>
        <w:rPr>
          <w:rFonts w:ascii="Calibri" w:eastAsia="Calibri" w:hAnsi="Calibri" w:cs="Calibri"/>
          <w:strike/>
        </w:rPr>
      </w:pPr>
      <w:r w:rsidRPr="008450F5">
        <w:rPr>
          <w:rFonts w:ascii="Calibri" w:eastAsia="Calibri" w:hAnsi="Calibri" w:cs="Calibri"/>
          <w:i/>
          <w:strike/>
          <w:lang w:val="de-DE"/>
        </w:rPr>
        <w:t>Was will der Kunde?</w:t>
      </w:r>
    </w:p>
    <w:p w14:paraId="49C241E8" w14:textId="77777777" w:rsidR="00727310" w:rsidRPr="003B673D" w:rsidRDefault="00727310" w:rsidP="00727310">
      <w:pPr>
        <w:spacing w:after="160" w:line="259" w:lineRule="auto"/>
        <w:rPr>
          <w:rFonts w:ascii="Calibri" w:eastAsia="Calibri" w:hAnsi="Calibri" w:cs="Calibri"/>
        </w:rPr>
      </w:pPr>
      <w:r w:rsidRPr="008450F5">
        <w:rPr>
          <w:rFonts w:ascii="Calibri" w:eastAsia="Calibri" w:hAnsi="Calibri" w:cs="Calibri"/>
          <w:i/>
          <w:strike/>
          <w:lang w:val="de-DE"/>
        </w:rPr>
        <w:t>Nicht zu viel spekulieren</w:t>
      </w:r>
    </w:p>
    <w:p w14:paraId="3C67313B" w14:textId="77777777" w:rsidR="00727310" w:rsidRPr="003B673D" w:rsidRDefault="00727310" w:rsidP="00727310">
      <w:pPr>
        <w:spacing w:after="160" w:line="259" w:lineRule="auto"/>
        <w:rPr>
          <w:rFonts w:ascii="Calibri" w:eastAsia="Calibri" w:hAnsi="Calibri" w:cs="Calibri"/>
        </w:rPr>
      </w:pPr>
    </w:p>
    <w:p w14:paraId="5DD87701" w14:textId="77777777" w:rsidR="00727310" w:rsidRPr="008450F5" w:rsidRDefault="00727310" w:rsidP="00727310">
      <w:pPr>
        <w:spacing w:after="160" w:line="259" w:lineRule="auto"/>
        <w:rPr>
          <w:rFonts w:ascii="Calibri" w:eastAsia="Calibri" w:hAnsi="Calibri" w:cs="Calibri"/>
          <w:strike/>
        </w:rPr>
      </w:pPr>
      <w:r w:rsidRPr="008450F5">
        <w:rPr>
          <w:rFonts w:ascii="Calibri" w:eastAsia="Calibri" w:hAnsi="Calibri" w:cs="Calibri"/>
          <w:i/>
          <w:strike/>
          <w:lang w:val="de-DE"/>
        </w:rPr>
        <w:t>Prototyp. Herausfinden ob unsere Solution wirklich aktive learning erzeugen kann?</w:t>
      </w:r>
    </w:p>
    <w:p w14:paraId="545A41A5" w14:textId="77777777" w:rsidR="00727310" w:rsidRPr="003330CD" w:rsidRDefault="00727310" w:rsidP="00727310">
      <w:pPr>
        <w:spacing w:after="160" w:line="259" w:lineRule="auto"/>
        <w:rPr>
          <w:rFonts w:ascii="Calibri" w:eastAsia="Calibri" w:hAnsi="Calibri" w:cs="Calibri"/>
          <w:strike/>
        </w:rPr>
      </w:pPr>
      <w:r w:rsidRPr="003330CD">
        <w:rPr>
          <w:rFonts w:ascii="Calibri" w:eastAsia="Calibri" w:hAnsi="Calibri" w:cs="Calibri"/>
          <w:i/>
          <w:strike/>
          <w:lang w:val="de-DE"/>
        </w:rPr>
        <w:t>Nach prototyp versuch.</w:t>
      </w:r>
    </w:p>
    <w:p w14:paraId="25954071" w14:textId="77777777" w:rsidR="00727310" w:rsidRPr="003330CD" w:rsidRDefault="00727310" w:rsidP="00727310">
      <w:pPr>
        <w:spacing w:after="160" w:line="259" w:lineRule="auto"/>
        <w:rPr>
          <w:rFonts w:ascii="Calibri" w:eastAsia="Calibri" w:hAnsi="Calibri" w:cs="Calibri"/>
          <w:strike/>
        </w:rPr>
      </w:pPr>
      <w:r w:rsidRPr="003330CD">
        <w:rPr>
          <w:rFonts w:ascii="Calibri" w:eastAsia="Calibri" w:hAnsi="Calibri" w:cs="Calibri"/>
          <w:i/>
          <w:strike/>
          <w:lang w:val="de-DE"/>
        </w:rPr>
        <w:t>Achtung wie wir Fragen stellen?</w:t>
      </w:r>
    </w:p>
    <w:p w14:paraId="69D5FF4C" w14:textId="77777777" w:rsidR="00727310" w:rsidRPr="003330CD" w:rsidRDefault="00727310" w:rsidP="00727310">
      <w:pPr>
        <w:pStyle w:val="ListParagraph"/>
        <w:numPr>
          <w:ilvl w:val="0"/>
          <w:numId w:val="29"/>
        </w:numPr>
        <w:spacing w:after="160" w:line="259" w:lineRule="auto"/>
        <w:rPr>
          <w:i/>
          <w:strike/>
          <w:lang w:val="en-US"/>
        </w:rPr>
      </w:pPr>
      <w:r w:rsidRPr="003330CD">
        <w:rPr>
          <w:rFonts w:ascii="Calibri" w:eastAsia="Calibri" w:hAnsi="Calibri" w:cs="Calibri"/>
          <w:i/>
          <w:strike/>
          <w:lang w:val="de-DE"/>
        </w:rPr>
        <w:t>Was könnte Man verbessern?</w:t>
      </w:r>
    </w:p>
    <w:p w14:paraId="51AFF50E" w14:textId="77777777" w:rsidR="00727310" w:rsidRPr="003330CD" w:rsidRDefault="00727310" w:rsidP="00727310">
      <w:pPr>
        <w:pStyle w:val="ListParagraph"/>
        <w:numPr>
          <w:ilvl w:val="0"/>
          <w:numId w:val="29"/>
        </w:numPr>
        <w:spacing w:after="160" w:line="259" w:lineRule="auto"/>
        <w:rPr>
          <w:i/>
          <w:strike/>
        </w:rPr>
      </w:pPr>
      <w:r w:rsidRPr="003330CD">
        <w:rPr>
          <w:rFonts w:ascii="Calibri" w:eastAsia="Calibri" w:hAnsi="Calibri" w:cs="Calibri"/>
          <w:i/>
          <w:strike/>
          <w:lang w:val="de-DE"/>
        </w:rPr>
        <w:t>Was bräuchtest du noch dazu um es wirklich zu verwenden?</w:t>
      </w:r>
    </w:p>
    <w:p w14:paraId="6658E9E2" w14:textId="77777777" w:rsidR="00727310" w:rsidRPr="003330CD" w:rsidRDefault="00727310" w:rsidP="00727310">
      <w:pPr>
        <w:spacing w:after="160" w:line="259" w:lineRule="auto"/>
        <w:rPr>
          <w:rFonts w:ascii="Calibri" w:eastAsia="Calibri" w:hAnsi="Calibri" w:cs="Calibri"/>
          <w:strike/>
          <w:lang w:val="en-US"/>
        </w:rPr>
      </w:pPr>
      <w:r w:rsidRPr="003330CD">
        <w:rPr>
          <w:rFonts w:ascii="Calibri" w:eastAsia="Calibri" w:hAnsi="Calibri" w:cs="Calibri"/>
          <w:i/>
          <w:strike/>
          <w:lang w:val="en-US"/>
        </w:rPr>
        <w:t>Technique im Babok. „Prototyp“.</w:t>
      </w:r>
    </w:p>
    <w:p w14:paraId="7C116E19" w14:textId="77777777" w:rsidR="00727310" w:rsidRPr="003B673D" w:rsidRDefault="00727310" w:rsidP="00727310">
      <w:pPr>
        <w:spacing w:after="160" w:line="259" w:lineRule="auto"/>
        <w:rPr>
          <w:rFonts w:ascii="Calibri" w:eastAsia="Calibri" w:hAnsi="Calibri" w:cs="Calibri"/>
        </w:rPr>
      </w:pPr>
      <w:r w:rsidRPr="003330CD">
        <w:rPr>
          <w:rFonts w:ascii="Calibri" w:eastAsia="Calibri" w:hAnsi="Calibri" w:cs="Calibri"/>
          <w:i/>
          <w:strike/>
          <w:lang w:val="en-US"/>
        </w:rPr>
        <w:t xml:space="preserve">Multiple Choice from Frieder. </w:t>
      </w:r>
      <w:r w:rsidRPr="003330CD">
        <w:rPr>
          <w:rFonts w:ascii="Calibri" w:eastAsia="Calibri" w:hAnsi="Calibri" w:cs="Calibri"/>
          <w:i/>
          <w:strike/>
          <w:lang w:val="de-DE"/>
        </w:rPr>
        <w:t>=/= Roboter. Ist der Chatbot wirklich besser? Annahme: mehr Interaktion um zu aktivieren</w:t>
      </w:r>
      <w:r w:rsidRPr="6B9B67D5">
        <w:rPr>
          <w:rFonts w:ascii="Calibri" w:eastAsia="Calibri" w:hAnsi="Calibri" w:cs="Calibri"/>
          <w:i/>
          <w:lang w:val="de-DE"/>
        </w:rPr>
        <w:t xml:space="preserve">. </w:t>
      </w:r>
    </w:p>
    <w:p w14:paraId="43B99D9B" w14:textId="77777777" w:rsidR="00727310" w:rsidRPr="003B673D" w:rsidRDefault="00727310" w:rsidP="00727310">
      <w:pPr>
        <w:spacing w:after="160" w:line="259" w:lineRule="auto"/>
        <w:rPr>
          <w:rFonts w:ascii="Calibri" w:eastAsia="Calibri" w:hAnsi="Calibri" w:cs="Calibri"/>
        </w:rPr>
      </w:pPr>
      <w:r w:rsidRPr="6B9B67D5">
        <w:rPr>
          <w:rFonts w:ascii="Calibri" w:eastAsia="Calibri" w:hAnsi="Calibri" w:cs="Calibri"/>
          <w:i/>
          <w:lang w:val="de-DE"/>
        </w:rPr>
        <w:t>Endziel: Chatbot weiter zu erweitern bis er aktiviert.</w:t>
      </w:r>
    </w:p>
    <w:p w14:paraId="42E02C22" w14:textId="77777777" w:rsidR="00727310" w:rsidRPr="003B673D" w:rsidRDefault="00727310" w:rsidP="00727310">
      <w:pPr>
        <w:spacing w:after="160" w:line="259" w:lineRule="auto"/>
        <w:rPr>
          <w:rFonts w:ascii="Calibri" w:eastAsia="Calibri" w:hAnsi="Calibri" w:cs="Calibri"/>
        </w:rPr>
      </w:pPr>
      <w:r w:rsidRPr="6B9B67D5">
        <w:rPr>
          <w:rFonts w:ascii="Calibri" w:eastAsia="Calibri" w:hAnsi="Calibri" w:cs="Calibri"/>
          <w:b/>
          <w:i/>
          <w:u w:val="single"/>
          <w:lang w:val="de-DE"/>
        </w:rPr>
        <w:t>Wie krieg ich die Leute aktiviert? / Wie krieg ich die Leute aktiviert mit einem Chatbot?</w:t>
      </w:r>
    </w:p>
    <w:p w14:paraId="2D09F29D" w14:textId="77777777" w:rsidR="00727310" w:rsidRPr="003B673D" w:rsidRDefault="00727310" w:rsidP="00727310">
      <w:pPr>
        <w:spacing w:after="160" w:line="259" w:lineRule="auto"/>
        <w:rPr>
          <w:rFonts w:ascii="Calibri" w:eastAsia="Calibri" w:hAnsi="Calibri" w:cs="Calibri"/>
        </w:rPr>
      </w:pPr>
      <w:r w:rsidRPr="6B9B67D5">
        <w:rPr>
          <w:rFonts w:ascii="Calibri" w:eastAsia="Calibri" w:hAnsi="Calibri" w:cs="Calibri"/>
          <w:b/>
          <w:i/>
          <w:u w:val="single"/>
          <w:lang w:val="de-DE"/>
        </w:rPr>
        <w:t>Versuchen herauszufinden mit einem Prototyp, Feedback vom Student bekommen, diesen Feedback compilen, Ergebnisse pitchen um weiteres Investment (Arbeit) zu bekommen.</w:t>
      </w:r>
    </w:p>
    <w:p w14:paraId="71AD37D7" w14:textId="77777777" w:rsidR="00727310" w:rsidRPr="003B673D" w:rsidRDefault="00727310" w:rsidP="00727310">
      <w:pPr>
        <w:spacing w:after="160" w:line="259" w:lineRule="auto"/>
        <w:rPr>
          <w:rFonts w:ascii="Calibri" w:eastAsia="Calibri" w:hAnsi="Calibri" w:cs="Calibri"/>
        </w:rPr>
      </w:pPr>
      <w:r w:rsidRPr="6B9B67D5">
        <w:rPr>
          <w:rFonts w:ascii="Calibri" w:eastAsia="Calibri" w:hAnsi="Calibri" w:cs="Calibri"/>
          <w:b/>
          <w:i/>
          <w:u w:val="single"/>
          <w:lang w:val="de-DE"/>
        </w:rPr>
        <w:t>Und alles auf Trello sehbar.</w:t>
      </w:r>
    </w:p>
    <w:p w14:paraId="1D4425E6" w14:textId="77777777" w:rsidR="00727310" w:rsidRDefault="00727310" w:rsidP="00727310">
      <w:pPr>
        <w:spacing w:after="160" w:line="259" w:lineRule="auto"/>
        <w:rPr>
          <w:rFonts w:ascii="Calibri" w:eastAsia="Calibri" w:hAnsi="Calibri" w:cs="Calibri"/>
          <w:lang w:val="en-US"/>
        </w:rPr>
      </w:pPr>
      <w:r w:rsidRPr="6B9B67D5">
        <w:rPr>
          <w:rFonts w:ascii="Calibri" w:eastAsia="Calibri" w:hAnsi="Calibri" w:cs="Calibri"/>
          <w:b/>
          <w:i/>
          <w:u w:val="single"/>
          <w:lang w:val="en-US"/>
        </w:rPr>
        <w:t>Nächsten drei sprints. Get the GO from hypothetical Investors</w:t>
      </w:r>
    </w:p>
    <w:p w14:paraId="5A6EA685" w14:textId="77777777" w:rsidR="00727310" w:rsidRDefault="00727310" w:rsidP="00727310">
      <w:pPr>
        <w:spacing w:after="160" w:line="259" w:lineRule="auto"/>
        <w:rPr>
          <w:rFonts w:ascii="Calibri" w:eastAsia="Calibri" w:hAnsi="Calibri" w:cs="Calibri"/>
          <w:lang w:val="en-US"/>
        </w:rPr>
      </w:pPr>
    </w:p>
    <w:p w14:paraId="61F71E79" w14:textId="77777777" w:rsidR="00727310" w:rsidRPr="003B673D" w:rsidRDefault="00727310" w:rsidP="00727310">
      <w:pPr>
        <w:spacing w:after="160" w:line="259" w:lineRule="auto"/>
        <w:rPr>
          <w:rFonts w:ascii="Calibri" w:eastAsia="Calibri" w:hAnsi="Calibri" w:cs="Calibri"/>
        </w:rPr>
      </w:pPr>
      <w:r w:rsidRPr="6B9B67D5">
        <w:rPr>
          <w:rFonts w:ascii="Calibri" w:eastAsia="Calibri" w:hAnsi="Calibri" w:cs="Calibri"/>
          <w:i/>
          <w:lang w:val="de-DE"/>
        </w:rPr>
        <w:t>Holger: Ich bekomme die Schüler aktiviert eher über meine Art und nicht über Inhalt?</w:t>
      </w:r>
    </w:p>
    <w:p w14:paraId="6058DFD9" w14:textId="77777777" w:rsidR="00727310" w:rsidRPr="001374AF" w:rsidRDefault="00727310" w:rsidP="00727310">
      <w:pPr>
        <w:spacing w:after="160" w:line="259" w:lineRule="auto"/>
        <w:rPr>
          <w:rFonts w:ascii="Calibri" w:eastAsia="Calibri" w:hAnsi="Calibri" w:cs="Calibri"/>
          <w:lang w:val="de-DE"/>
        </w:rPr>
      </w:pPr>
      <w:r w:rsidRPr="001374AF">
        <w:rPr>
          <w:rFonts w:ascii="Calibri" w:eastAsia="Calibri" w:hAnsi="Calibri" w:cs="Calibri"/>
          <w:lang w:val="de-DE"/>
        </w:rPr>
        <w:t>“</w:t>
      </w:r>
    </w:p>
    <w:p w14:paraId="4D51A1D9" w14:textId="4C906425" w:rsidR="00514EEE" w:rsidRDefault="00514EEE">
      <w:pPr>
        <w:pStyle w:val="CommentText"/>
      </w:pPr>
    </w:p>
  </w:comment>
  <w:comment w:id="11" w:author="Celia Schmid" w:date="2019-11-19T16:26:00Z" w:initials="CS">
    <w:p w14:paraId="223B64E6" w14:textId="1221602B" w:rsidR="00C14902" w:rsidRDefault="00C14902">
      <w:pPr>
        <w:pStyle w:val="CommentText"/>
      </w:pPr>
      <w:r>
        <w:rPr>
          <w:rStyle w:val="CommentReference"/>
        </w:rPr>
        <w:annotationRef/>
      </w:r>
      <w:r>
        <w:t>ich schaue noch drüber</w:t>
      </w:r>
    </w:p>
  </w:comment>
  <w:comment w:id="14" w:author="Chris Vogel" w:date="2019-11-18T20:13:00Z" w:initials="CV">
    <w:p w14:paraId="59471A83" w14:textId="6CEEC90C" w:rsidR="000B3D3C" w:rsidRDefault="000B3D3C">
      <w:pPr>
        <w:pStyle w:val="CommentText"/>
      </w:pPr>
      <w:r>
        <w:rPr>
          <w:rStyle w:val="CommentReference"/>
        </w:rPr>
        <w:annotationRef/>
      </w:r>
      <w:r>
        <w:t>Chris</w:t>
      </w:r>
    </w:p>
  </w:comment>
  <w:comment w:id="15" w:author="Celia Schmid" w:date="2019-11-19T15:50:00Z" w:initials="CS">
    <w:p w14:paraId="578F5EA5" w14:textId="314B5A4A" w:rsidR="00A112D3" w:rsidRDefault="00A112D3">
      <w:pPr>
        <w:pStyle w:val="CommentText"/>
      </w:pPr>
      <w:r>
        <w:rPr>
          <w:rStyle w:val="CommentReference"/>
        </w:rPr>
        <w:annotationRef/>
      </w:r>
      <w:r>
        <w:t>ich fange mal an</w:t>
      </w:r>
      <w:r w:rsidR="00C715B3">
        <w:t>, du kannst dann überarbeiten</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 w:author="Chris Vogel" w:date="2019-11-20T09:12:00Z" w:initials="CV">
    <w:p w14:paraId="19334A4D" w14:textId="78AF8244" w:rsidR="008C3584" w:rsidRDefault="008C3584">
      <w:pPr>
        <w:pStyle w:val="CommentText"/>
      </w:pPr>
      <w:r>
        <w:rPr>
          <w:rStyle w:val="CommentReference"/>
        </w:rPr>
        <w:annotationRef/>
      </w:r>
      <w:r>
        <w:t xml:space="preserve">Ok ich denke, du </w:t>
      </w:r>
      <w:r w:rsidR="00593567">
        <w:t xml:space="preserve">kannst dies besser beurteilen. Du kannst es vollkommen übernehmen </w:t>
      </w:r>
      <w:r w:rsidR="0059356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7" w:author="Franck Polin" w:date="2019-11-20T09:05:00Z" w:initials="PF(">
    <w:p w14:paraId="27FA115E" w14:textId="1ABFA54A" w:rsidR="00F355A3" w:rsidRPr="00F355A3" w:rsidRDefault="00F355A3">
      <w:pPr>
        <w:pStyle w:val="CommentText"/>
        <w:rPr>
          <w:lang w:val="en-US"/>
        </w:rPr>
      </w:pPr>
      <w:r>
        <w:rPr>
          <w:rStyle w:val="CommentReference"/>
        </w:rPr>
        <w:annotationRef/>
      </w:r>
      <w:r w:rsidRPr="00F355A3">
        <w:rPr>
          <w:lang w:val="en-US"/>
        </w:rPr>
        <w:t>I’m not sure if w</w:t>
      </w:r>
      <w:r>
        <w:rPr>
          <w:lang w:val="en-US"/>
        </w:rPr>
        <w:t>e have already this function in our prototype..</w:t>
      </w:r>
      <w:r>
        <w:rPr>
          <w:rStyle w:val="CommentReference"/>
        </w:rPr>
        <w:annotationRef/>
      </w:r>
    </w:p>
  </w:comment>
  <w:comment w:id="18" w:author="Celia Schmid" w:date="2019-11-20T13:39:00Z" w:initials="CS">
    <w:p w14:paraId="14ABAC9B" w14:textId="064FFB75" w:rsidR="00265B89" w:rsidRPr="00407977" w:rsidRDefault="00265B89">
      <w:pPr>
        <w:pStyle w:val="CommentText"/>
        <w:rPr>
          <w:lang w:val="en-US"/>
        </w:rPr>
      </w:pPr>
      <w:r>
        <w:rPr>
          <w:rStyle w:val="CommentReference"/>
        </w:rPr>
        <w:annotationRef/>
      </w:r>
      <w:r w:rsidRPr="00407977">
        <w:rPr>
          <w:lang w:val="en-US"/>
        </w:rPr>
        <w:t xml:space="preserve">Yes we </w:t>
      </w:r>
      <w:r w:rsidR="00FC3183" w:rsidRPr="00407977">
        <w:rPr>
          <w:lang w:val="en-US"/>
        </w:rPr>
        <w:t>do</w:t>
      </w:r>
      <w:r>
        <w:rPr>
          <w:rStyle w:val="CommentReference"/>
        </w:rPr>
        <w:annotationRef/>
      </w:r>
    </w:p>
  </w:comment>
  <w:comment w:id="19" w:author="Franck Polin" w:date="2019-11-20T13:42:00Z" w:initials="PF(">
    <w:p w14:paraId="66355D74" w14:textId="1A39463D" w:rsidR="00E56753" w:rsidRPr="007B390F" w:rsidRDefault="00E56753">
      <w:pPr>
        <w:pStyle w:val="CommentText"/>
        <w:rPr>
          <w:lang w:val="en-US"/>
        </w:rPr>
      </w:pPr>
      <w:r>
        <w:rPr>
          <w:rStyle w:val="CommentReference"/>
        </w:rPr>
        <w:annotationRef/>
      </w:r>
      <w:r w:rsidRPr="007B390F">
        <w:rPr>
          <w:lang w:val="en-US"/>
        </w:rPr>
        <w:t>Good. N</w:t>
      </w:r>
      <w:r w:rsidR="007B390F">
        <w:rPr>
          <w:lang w:val="en-US"/>
        </w:rPr>
        <w:t>e</w:t>
      </w:r>
      <w:r w:rsidR="007B390F" w:rsidRPr="007B390F">
        <w:rPr>
          <w:lang w:val="en-US"/>
        </w:rPr>
        <w:t>vermind my comment th</w:t>
      </w:r>
      <w:r w:rsidR="007B390F">
        <w:rPr>
          <w:lang w:val="en-US"/>
        </w:rPr>
        <w:t>en ^^</w:t>
      </w:r>
      <w:r>
        <w:rPr>
          <w:rStyle w:val="CommentReference"/>
        </w:rPr>
        <w:annotationRef/>
      </w:r>
    </w:p>
  </w:comment>
  <w:comment w:id="23" w:author="Celia Schmid" w:date="2019-11-19T16:35:00Z" w:initials="CS">
    <w:p w14:paraId="05E37A36" w14:textId="6FDCC23C" w:rsidR="00025C29" w:rsidRPr="00B50156" w:rsidRDefault="00025C29">
      <w:pPr>
        <w:pStyle w:val="CommentText"/>
      </w:pPr>
      <w:r>
        <w:rPr>
          <w:rStyle w:val="CommentReference"/>
        </w:rPr>
        <w:annotationRef/>
      </w:r>
      <w:r w:rsidRPr="00B50156">
        <w:t>mach ich noch</w:t>
      </w:r>
    </w:p>
  </w:comment>
  <w:comment w:id="25" w:author="Chris Vogel" w:date="2019-11-18T20:06:00Z" w:initials="CV">
    <w:p w14:paraId="7FBC3AFA" w14:textId="7F5297D3" w:rsidR="00514EEE" w:rsidRDefault="00514EEE">
      <w:pPr>
        <w:pStyle w:val="CommentText"/>
      </w:pPr>
      <w:r>
        <w:rPr>
          <w:rStyle w:val="CommentReference"/>
        </w:rPr>
        <w:annotationRef/>
      </w:r>
      <w:r>
        <w:t>Ich schau drüber</w:t>
      </w:r>
    </w:p>
  </w:comment>
  <w:comment w:id="26" w:author="Chris Vogel" w:date="2019-11-19T19:09:00Z" w:initials="CV">
    <w:p w14:paraId="65F66228" w14:textId="77777777" w:rsidR="00BE16CC" w:rsidRPr="001A08F3" w:rsidRDefault="00BE16CC" w:rsidP="00BE16CC">
      <w:pPr>
        <w:spacing w:after="160" w:line="259" w:lineRule="auto"/>
        <w:rPr>
          <w:rFonts w:ascii="Calibri" w:eastAsia="Calibri" w:hAnsi="Calibri" w:cs="Calibri"/>
          <w:lang w:val="en-US"/>
        </w:rPr>
      </w:pPr>
      <w:r>
        <w:rPr>
          <w:rStyle w:val="CommentReference"/>
        </w:rPr>
        <w:annotationRef/>
      </w:r>
      <w:r w:rsidRPr="001A08F3">
        <w:rPr>
          <w:rFonts w:ascii="Calibri" w:eastAsia="Calibri" w:hAnsi="Calibri" w:cs="Calibri"/>
          <w:lang w:val="en-US"/>
        </w:rPr>
        <w:t>Cf Evaluation Feedback report with sponsor</w:t>
      </w:r>
    </w:p>
    <w:p w14:paraId="38207EF6" w14:textId="77777777" w:rsidR="00BE16CC" w:rsidRPr="001A08F3" w:rsidRDefault="00BE16CC" w:rsidP="00BE16CC">
      <w:pPr>
        <w:pStyle w:val="ListParagraph"/>
        <w:numPr>
          <w:ilvl w:val="0"/>
          <w:numId w:val="28"/>
        </w:numPr>
        <w:spacing w:after="160" w:line="259" w:lineRule="auto"/>
        <w:rPr>
          <w:rFonts w:eastAsia="Calibri"/>
          <w:lang w:val="en-US"/>
        </w:rPr>
      </w:pPr>
      <w:r w:rsidRPr="001A08F3">
        <w:rPr>
          <w:rFonts w:ascii="Calibri" w:eastAsia="Calibri" w:hAnsi="Calibri" w:cs="Calibri"/>
          <w:lang w:val="en-US"/>
        </w:rPr>
        <w:t>“For now little added value of what I see on your simulation in comparison to moodle. Moodle has already a feedback option”</w:t>
      </w:r>
    </w:p>
    <w:p w14:paraId="51B36275" w14:textId="77777777" w:rsidR="00BE16CC" w:rsidRPr="001A08F3" w:rsidRDefault="00BE16CC" w:rsidP="00BE16CC">
      <w:pPr>
        <w:pStyle w:val="ListParagraph"/>
        <w:numPr>
          <w:ilvl w:val="0"/>
          <w:numId w:val="28"/>
        </w:numPr>
        <w:spacing w:after="160" w:line="259" w:lineRule="auto"/>
        <w:rPr>
          <w:lang w:val="en-US"/>
        </w:rPr>
      </w:pPr>
    </w:p>
    <w:p w14:paraId="69D4FA18" w14:textId="77777777" w:rsidR="00BE16CC" w:rsidRPr="001A08F3" w:rsidRDefault="00BE16CC" w:rsidP="00BE16CC">
      <w:pPr>
        <w:pStyle w:val="ListParagraph"/>
        <w:numPr>
          <w:ilvl w:val="0"/>
          <w:numId w:val="28"/>
        </w:numPr>
        <w:spacing w:after="160" w:line="259" w:lineRule="auto"/>
        <w:rPr>
          <w:lang w:val="en-US"/>
        </w:rPr>
      </w:pPr>
      <w:r w:rsidRPr="001A08F3">
        <w:rPr>
          <w:rFonts w:ascii="Calibri" w:eastAsia="Calibri" w:hAnsi="Calibri" w:cs="Calibri"/>
          <w:lang w:val="en-US"/>
        </w:rPr>
        <w:t>Please consider identifying templates of questions and for these types of question the main system for the chatbot could extract the information for each template in a different sub-system (system/sub-system hahaha)</w:t>
      </w:r>
    </w:p>
    <w:p w14:paraId="3EA10F18" w14:textId="77777777" w:rsidR="00BE16CC" w:rsidRDefault="00BE16CC">
      <w:pPr>
        <w:pStyle w:val="CommentText"/>
        <w:rPr>
          <w:lang w:val="en-US"/>
        </w:rPr>
      </w:pPr>
    </w:p>
    <w:p w14:paraId="09C9FCA1" w14:textId="77777777" w:rsidR="00EC060A" w:rsidRDefault="00EC060A">
      <w:pPr>
        <w:pStyle w:val="CommentText"/>
        <w:rPr>
          <w:lang w:val="en-US"/>
        </w:rPr>
      </w:pPr>
    </w:p>
    <w:p w14:paraId="3787AB36" w14:textId="23F1AEC2" w:rsidR="00EC060A" w:rsidRPr="00BE16CC" w:rsidRDefault="00EC060A">
      <w:pPr>
        <w:pStyle w:val="CommentText"/>
        <w:rPr>
          <w:lang w:val="en-US"/>
        </w:rPr>
      </w:pPr>
    </w:p>
  </w:comment>
  <w:comment w:id="27" w:author="Chris Vogel" w:date="2019-11-20T09:10:00Z" w:initials="CV">
    <w:p w14:paraId="2FFF8680" w14:textId="7E20CECC" w:rsidR="00EC060A" w:rsidRPr="00EC060A" w:rsidRDefault="00EC060A" w:rsidP="00EC060A">
      <w:r>
        <w:rPr>
          <w:rStyle w:val="CommentReference"/>
        </w:rPr>
        <w:annotationRef/>
      </w:r>
      <w:r w:rsidRPr="00EC060A">
        <w:t>Hey Chris, kannst du gerne Feedback geben ;)</w:t>
      </w:r>
      <w:r>
        <w:rPr>
          <w:rStyle w:val="CommentReference"/>
        </w:rPr>
        <w:annotationRef/>
      </w:r>
      <w:r w:rsidR="00400823">
        <w:t xml:space="preserve"> </w:t>
      </w:r>
      <w:r w:rsidR="00400823">
        <w:rPr>
          <w:rFonts w:ascii="Wingdings" w:eastAsia="Wingdings" w:hAnsi="Wingdings" w:cs="Wingdings"/>
        </w:rPr>
        <w:t></w:t>
      </w:r>
      <w:r w:rsidR="00400823">
        <w:t xml:space="preserve"> finde ich gut!</w:t>
      </w:r>
    </w:p>
    <w:p w14:paraId="78D7A3E7" w14:textId="77777777" w:rsidR="00EC060A" w:rsidRPr="00FC0E69" w:rsidRDefault="00EC060A" w:rsidP="00EC060A">
      <w:pPr>
        <w:rPr>
          <w:highlight w:val="yellow"/>
        </w:rPr>
      </w:pPr>
      <w:r w:rsidRPr="00FC0E69">
        <w:rPr>
          <w:highlight w:val="yellow"/>
        </w:rPr>
        <w:t xml:space="preserve">Nachdem wir den «Quiz-Chatbot»-Prototypen mit Studenten ausprobiert hatten, sind wir mit unserem Projektauftraggeber Knut zusammengesessen. Wir haben ihm unsere identifizierten Business Needs und Anforderungen aufgezeigt. Danach haben wir ihm unseren Prototypen präsentiert und erklärt, wie er bei den Studenten ankam. Daraus hat Knut abgeleitet, dass wir ein wenig von seinem definierten Scope abgekommen sind. Ihm ginge es nicht nur darum, dass wir den Studenten helfen, dass Sie mit dem Wissen des Moduls Business Intelligence abgefragt werden, sondern auch dass sie dem Bot interaktiv Fragen stellen können. Der aktuelle Prototyp des Quiz-Bot deckt letzteres im Moment nicht ab. Er frage sich auch, ob ein Quiz-Bot allein überhaupt einen Mehrwert gegenüber dem aktuellen Moodle-Quiz bietet. </w:t>
      </w:r>
    </w:p>
    <w:p w14:paraId="03B7D918" w14:textId="77777777" w:rsidR="00EC060A" w:rsidRPr="00FC0E69" w:rsidRDefault="00EC060A" w:rsidP="00EC060A">
      <w:pPr>
        <w:rPr>
          <w:highlight w:val="yellow"/>
        </w:rPr>
      </w:pPr>
      <w:r w:rsidRPr="00FC0E69">
        <w:rPr>
          <w:highlight w:val="yellow"/>
        </w:rPr>
        <w:t>Knut hat uns empfohlen, dass wir uns voll und ganz auf die Weiterentwicklung der Prototypen konzentrieren, wo wir das interaktive Fragestellen der Studenten einbauen. . Für den Moment wären für Ihn das Aufzeigen von alternativen Lösungen sekundär. Wenn dann sollten wir uns vielleicht eher noch mit der technischen Machbarkeit auseinandersetzen. Diese technische Machbarkeit beinhaltet ebenfalls eine Aufklärung von potentiellen Verbindungen zwischen das Haupttool von Dessa und gegeben falls, bei speziellere Requests, sekundäre Dienstleistungen und die angeschlossenen Systeme.</w:t>
      </w:r>
    </w:p>
    <w:p w14:paraId="3F103114" w14:textId="77777777" w:rsidR="00EC060A" w:rsidRPr="00FC0E69" w:rsidRDefault="00EC060A" w:rsidP="00EC060A">
      <w:pPr>
        <w:rPr>
          <w:highlight w:val="yellow"/>
        </w:rPr>
      </w:pPr>
      <w:r w:rsidRPr="00FC0E69">
        <w:rPr>
          <w:highlight w:val="yellow"/>
        </w:rPr>
        <w:t>Wir selbst haben dies beim Projekt Kick-Off nicht als harte Bedingung angesehen.</w:t>
      </w:r>
    </w:p>
    <w:p w14:paraId="66C1A489" w14:textId="6B37B16B" w:rsidR="00EC060A" w:rsidRDefault="00EC060A">
      <w:pPr>
        <w:pStyle w:val="CommentText"/>
      </w:pPr>
    </w:p>
  </w:comment>
  <w:comment w:id="28" w:author="Chris Vogel" w:date="2019-11-20T10:40:00Z" w:initials="CV">
    <w:p w14:paraId="649CFFBA" w14:textId="77777777" w:rsidR="00543825" w:rsidRDefault="00543825" w:rsidP="00543825">
      <w:pPr>
        <w:pStyle w:val="CommentText"/>
      </w:pPr>
      <w:r>
        <w:rPr>
          <w:rStyle w:val="CommentReference"/>
        </w:rPr>
        <w:annotationRef/>
      </w:r>
      <w:r>
        <w:rPr>
          <w:rStyle w:val="CommentReference"/>
        </w:rPr>
        <w:annotationRef/>
      </w:r>
      <w:r>
        <w:t xml:space="preserve">Grammarly sagt mir, der Satz ist zu lange/ zu kompliziert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Style w:val="CommentReference"/>
        </w:rPr>
        <w:annotationRef/>
      </w:r>
    </w:p>
    <w:p w14:paraId="17CD7F24" w14:textId="760B744F" w:rsidR="00543825" w:rsidRDefault="00543825">
      <w:pPr>
        <w:pStyle w:val="CommentText"/>
      </w:pPr>
    </w:p>
  </w:comment>
  <w:comment w:id="29" w:author="Franck Polin" w:date="2019-11-20T10:57:00Z" w:initials="PF(">
    <w:p w14:paraId="004C2067" w14:textId="77777777" w:rsidR="006661D0" w:rsidRDefault="006661D0">
      <w:pPr>
        <w:pStyle w:val="CommentText"/>
      </w:pPr>
      <w:r>
        <w:rPr>
          <w:rStyle w:val="CommentReference"/>
        </w:rPr>
        <w:annotationRef/>
      </w:r>
      <w:r>
        <w:t>So</w:t>
      </w:r>
      <w:r>
        <w:rPr>
          <w:rStyle w:val="CommentReference"/>
        </w:rPr>
        <w:annotationRef/>
      </w:r>
    </w:p>
    <w:p w14:paraId="042347F3" w14:textId="1CBFAC92" w:rsidR="006661D0" w:rsidRDefault="006661D0">
      <w:pPr>
        <w:pStyle w:val="CommentText"/>
      </w:pPr>
    </w:p>
  </w:comment>
  <w:comment w:id="30" w:author="Chris Vogel" w:date="2019-11-20T10:40:00Z" w:initials="CV">
    <w:p w14:paraId="373DE234" w14:textId="77777777" w:rsidR="00543825" w:rsidRDefault="00543825" w:rsidP="00543825">
      <w:pPr>
        <w:pStyle w:val="CommentText"/>
      </w:pPr>
      <w:r>
        <w:rPr>
          <w:rStyle w:val="CommentReference"/>
        </w:rPr>
        <w:annotationRef/>
      </w:r>
      <w:r>
        <w:rPr>
          <w:rStyle w:val="CommentReference"/>
        </w:rPr>
        <w:annotationRef/>
      </w:r>
      <w:r>
        <w:t xml:space="preserve">Grammarly sagt mir, der Satz ist zu lange/ zu kompliziert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79F090" w14:textId="5C1BC805" w:rsidR="00543825" w:rsidRDefault="0054382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1A1D9" w15:done="1"/>
  <w15:commentEx w15:paraId="223B64E6" w15:paraIdParent="4D51A1D9" w15:done="1"/>
  <w15:commentEx w15:paraId="59471A83" w15:done="1"/>
  <w15:commentEx w15:paraId="578F5EA5" w15:paraIdParent="59471A83" w15:done="1"/>
  <w15:commentEx w15:paraId="19334A4D" w15:paraIdParent="59471A83" w15:done="1"/>
  <w15:commentEx w15:paraId="27FA115E" w15:done="1"/>
  <w15:commentEx w15:paraId="14ABAC9B" w15:paraIdParent="27FA115E" w15:done="1"/>
  <w15:commentEx w15:paraId="66355D74" w15:paraIdParent="27FA115E" w15:done="1"/>
  <w15:commentEx w15:paraId="05E37A36" w15:done="1"/>
  <w15:commentEx w15:paraId="7FBC3AFA" w15:done="0"/>
  <w15:commentEx w15:paraId="3787AB36" w15:paraIdParent="7FBC3AFA" w15:done="0"/>
  <w15:commentEx w15:paraId="66C1A489" w15:paraIdParent="7FBC3AFA" w15:done="0"/>
  <w15:commentEx w15:paraId="17CD7F24" w15:done="0"/>
  <w15:commentEx w15:paraId="042347F3" w15:paraIdParent="17CD7F24" w15:done="0"/>
  <w15:commentEx w15:paraId="3079F0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1A1D9" w16cid:durableId="217D7829"/>
  <w16cid:commentId w16cid:paraId="223B64E6" w16cid:durableId="217E964E"/>
  <w16cid:commentId w16cid:paraId="59471A83" w16cid:durableId="217D79D7"/>
  <w16cid:commentId w16cid:paraId="578F5EA5" w16cid:durableId="217E8DBD"/>
  <w16cid:commentId w16cid:paraId="19334A4D" w16cid:durableId="217F81E9"/>
  <w16cid:commentId w16cid:paraId="27FA115E" w16cid:durableId="217F804E"/>
  <w16cid:commentId w16cid:paraId="14ABAC9B" w16cid:durableId="217FC094"/>
  <w16cid:commentId w16cid:paraId="66355D74" w16cid:durableId="217FC15A"/>
  <w16cid:commentId w16cid:paraId="05E37A36" w16cid:durableId="217E9834"/>
  <w16cid:commentId w16cid:paraId="7FBC3AFA" w16cid:durableId="217D7838"/>
  <w16cid:commentId w16cid:paraId="3787AB36" w16cid:durableId="217EBC50"/>
  <w16cid:commentId w16cid:paraId="66C1A489" w16cid:durableId="217F8194"/>
  <w16cid:commentId w16cid:paraId="17CD7F24" w16cid:durableId="217F9699"/>
  <w16cid:commentId w16cid:paraId="042347F3" w16cid:durableId="217F9A7E"/>
  <w16cid:commentId w16cid:paraId="3079F090" w16cid:durableId="217F96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EA6C9" w14:textId="77777777" w:rsidR="00F40AB9" w:rsidRDefault="00F40AB9">
      <w:r>
        <w:separator/>
      </w:r>
    </w:p>
  </w:endnote>
  <w:endnote w:type="continuationSeparator" w:id="0">
    <w:p w14:paraId="6F3D76B4" w14:textId="77777777" w:rsidR="00F40AB9" w:rsidRDefault="00F40AB9">
      <w:r>
        <w:continuationSeparator/>
      </w:r>
    </w:p>
  </w:endnote>
  <w:endnote w:type="continuationNotice" w:id="1">
    <w:p w14:paraId="259A9B06" w14:textId="77777777" w:rsidR="00F40AB9" w:rsidRDefault="00F40A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Segoe UI"/>
    <w:panose1 w:val="00000000000000000000"/>
    <w:charset w:val="00"/>
    <w:family w:val="swiss"/>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ArialMT">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81E19" w14:textId="77777777" w:rsidR="0071374E" w:rsidRDefault="0071374E"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123779D4" w14:textId="77777777" w:rsidR="0071374E" w:rsidRDefault="0071374E"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72FE" w14:textId="77777777" w:rsidR="0071374E" w:rsidRDefault="0071374E"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C6623" w14:textId="617E8F72" w:rsidR="0071374E" w:rsidRPr="005500E7" w:rsidRDefault="0071374E"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38F50" w14:textId="77777777" w:rsidR="0071374E" w:rsidRDefault="0071374E"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677F3" w14:textId="77777777" w:rsidR="00F40AB9" w:rsidRDefault="00F40AB9">
      <w:r>
        <w:separator/>
      </w:r>
    </w:p>
  </w:footnote>
  <w:footnote w:type="continuationSeparator" w:id="0">
    <w:p w14:paraId="41425BA9" w14:textId="77777777" w:rsidR="00F40AB9" w:rsidRDefault="00F40AB9">
      <w:r>
        <w:continuationSeparator/>
      </w:r>
    </w:p>
  </w:footnote>
  <w:footnote w:type="continuationNotice" w:id="1">
    <w:p w14:paraId="43940854" w14:textId="77777777" w:rsidR="00F40AB9" w:rsidRDefault="00F40AB9">
      <w:pPr>
        <w:spacing w:after="0" w:line="240" w:lineRule="auto"/>
      </w:pPr>
    </w:p>
  </w:footnote>
  <w:footnote w:id="2">
    <w:p w14:paraId="05171823" w14:textId="030D2AA4" w:rsidR="64DFA0FD" w:rsidRDefault="64DFA0FD" w:rsidP="64DFA0FD">
      <w:pPr>
        <w:pStyle w:val="FootnoteText"/>
      </w:pPr>
      <w:r w:rsidRPr="64DFA0FD">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3A94" w14:textId="77777777" w:rsidR="0071374E" w:rsidRDefault="0071374E">
    <w:pPr>
      <w:pStyle w:val="Header"/>
    </w:pPr>
    <w:r>
      <w:rPr>
        <w:noProof/>
        <w:lang w:eastAsia="de-CH"/>
      </w:rPr>
      <w:drawing>
        <wp:anchor distT="0" distB="0" distL="114300" distR="114300" simplePos="0" relativeHeight="251658243" behindDoc="0" locked="1" layoutInCell="1" allowOverlap="1" wp14:anchorId="5291F1F2" wp14:editId="550DC7E5">
          <wp:simplePos x="0" y="0"/>
          <wp:positionH relativeFrom="page">
            <wp:posOffset>3775710</wp:posOffset>
          </wp:positionH>
          <wp:positionV relativeFrom="page">
            <wp:posOffset>317500</wp:posOffset>
          </wp:positionV>
          <wp:extent cx="8890" cy="8890"/>
          <wp:effectExtent l="0" t="0" r="0" b="0"/>
          <wp:wrapNone/>
          <wp:docPr id="71"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
                  <a:stretch>
                    <a:fillRect/>
                  </a:stretch>
                </pic:blipFill>
                <pic:spPr>
                  <a:xfrm>
                    <a:off x="0" y="0"/>
                    <a:ext cx="8890" cy="889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F431F" w14:textId="705CB702" w:rsidR="0071374E" w:rsidRPr="00BA0923" w:rsidRDefault="0071374E" w:rsidP="00BA0923">
    <w:pPr>
      <w:pStyle w:val="Header"/>
    </w:pPr>
    <w:r>
      <w:rPr>
        <w:noProof/>
      </w:rPr>
      <w:drawing>
        <wp:anchor distT="0" distB="0" distL="114300" distR="114300" simplePos="0" relativeHeight="251658245" behindDoc="0" locked="0" layoutInCell="1" allowOverlap="1" wp14:anchorId="2FE5C96E" wp14:editId="1D6D44A0">
          <wp:simplePos x="0" y="0"/>
          <wp:positionH relativeFrom="margin">
            <wp:posOffset>-254971</wp:posOffset>
          </wp:positionH>
          <wp:positionV relativeFrom="margin">
            <wp:posOffset>-811194</wp:posOffset>
          </wp:positionV>
          <wp:extent cx="4478655" cy="431800"/>
          <wp:effectExtent l="0" t="0" r="0" b="6350"/>
          <wp:wrapSquare wrapText="bothSides"/>
          <wp:docPr id="2" name="Picture 2"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8244" behindDoc="0" locked="1" layoutInCell="1" allowOverlap="1" wp14:anchorId="287963CC" wp14:editId="0CBA6FD1">
          <wp:simplePos x="0" y="0"/>
          <wp:positionH relativeFrom="page">
            <wp:posOffset>3775710</wp:posOffset>
          </wp:positionH>
          <wp:positionV relativeFrom="page">
            <wp:posOffset>317500</wp:posOffset>
          </wp:positionV>
          <wp:extent cx="8890" cy="8890"/>
          <wp:effectExtent l="0" t="0" r="0" b="0"/>
          <wp:wrapNone/>
          <wp:docPr id="15"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
                  <a:stretch>
                    <a:fillRect/>
                  </a:stretch>
                </pic:blipFill>
                <pic:spPr>
                  <a:xfrm>
                    <a:off x="0" y="0"/>
                    <a:ext cx="8890" cy="8890"/>
                  </a:xfrm>
                  <a:prstGeom prst="rect">
                    <a:avLst/>
                  </a:prstGeom>
                </pic:spPr>
              </pic:pic>
            </a:graphicData>
          </a:graphic>
        </wp:anchor>
      </w:drawing>
    </w:r>
    <w:r>
      <w:rPr>
        <w:noProof/>
        <w:lang w:eastAsia="de-CH"/>
      </w:rPr>
      <w:drawing>
        <wp:anchor distT="0" distB="0" distL="114300" distR="114300" simplePos="0" relativeHeight="251658241" behindDoc="0" locked="0" layoutInCell="1" allowOverlap="1" wp14:anchorId="2A53A316" wp14:editId="67604D4F">
          <wp:simplePos x="0" y="0"/>
          <wp:positionH relativeFrom="page">
            <wp:posOffset>644525</wp:posOffset>
          </wp:positionH>
          <wp:positionV relativeFrom="page">
            <wp:posOffset>269875</wp:posOffset>
          </wp:positionV>
          <wp:extent cx="2331085" cy="362585"/>
          <wp:effectExtent l="0" t="0" r="0" b="0"/>
          <wp:wrapTopAndBottom/>
          <wp:docPr id="25" name="Bild 12" descr="FHNW_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HNW_H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D8C27" w14:textId="77777777" w:rsidR="0071374E" w:rsidRPr="0057787E" w:rsidRDefault="0071374E" w:rsidP="0057787E">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2" behindDoc="0" locked="1" layoutInCell="1" allowOverlap="1" wp14:anchorId="6A8AAB94" wp14:editId="7482CC3A">
          <wp:simplePos x="0" y="0"/>
          <wp:positionH relativeFrom="page">
            <wp:posOffset>3775710</wp:posOffset>
          </wp:positionH>
          <wp:positionV relativeFrom="page">
            <wp:posOffset>317500</wp:posOffset>
          </wp:positionV>
          <wp:extent cx="8890" cy="8890"/>
          <wp:effectExtent l="0" t="0" r="0" b="0"/>
          <wp:wrapNone/>
          <wp:docPr id="66"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
                  <a:stretch>
                    <a:fillRect/>
                  </a:stretch>
                </pic:blipFill>
                <pic:spPr>
                  <a:xfrm>
                    <a:off x="0" y="0"/>
                    <a:ext cx="8890" cy="889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DEF80" w14:textId="16CA1E52" w:rsidR="0071374E" w:rsidRPr="004D632A" w:rsidRDefault="0071374E" w:rsidP="004D632A">
    <w:pPr>
      <w:pStyle w:val="Header"/>
    </w:pPr>
    <w:r>
      <w:rPr>
        <w:noProof/>
      </w:rPr>
      <w:drawing>
        <wp:anchor distT="0" distB="0" distL="114300" distR="114300" simplePos="0" relativeHeight="251658246" behindDoc="0" locked="0" layoutInCell="1" allowOverlap="1" wp14:anchorId="62F9F3BF" wp14:editId="55A727A9">
          <wp:simplePos x="0" y="0"/>
          <wp:positionH relativeFrom="margin">
            <wp:posOffset>-279288</wp:posOffset>
          </wp:positionH>
          <wp:positionV relativeFrom="margin">
            <wp:posOffset>-734695</wp:posOffset>
          </wp:positionV>
          <wp:extent cx="4478655" cy="431800"/>
          <wp:effectExtent l="0" t="0" r="0" b="6350"/>
          <wp:wrapSquare wrapText="bothSides"/>
          <wp:docPr id="17" name="Picture 4"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982DD" w14:textId="77777777" w:rsidR="0071374E" w:rsidRPr="0057787E" w:rsidRDefault="0071374E" w:rsidP="0057787E">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0" behindDoc="0" locked="1" layoutInCell="1" allowOverlap="1" wp14:anchorId="55D08A2D" wp14:editId="68E60FAD">
          <wp:simplePos x="0" y="0"/>
          <wp:positionH relativeFrom="page">
            <wp:posOffset>3775710</wp:posOffset>
          </wp:positionH>
          <wp:positionV relativeFrom="page">
            <wp:posOffset>317500</wp:posOffset>
          </wp:positionV>
          <wp:extent cx="8890" cy="8890"/>
          <wp:effectExtent l="0" t="0" r="0" b="0"/>
          <wp:wrapNone/>
          <wp:docPr id="18"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
                  <a:stretch>
                    <a:fillRect/>
                  </a:stretch>
                </pic:blipFill>
                <pic:spPr>
                  <a:xfrm>
                    <a:off x="0" y="0"/>
                    <a:ext cx="8890" cy="8890"/>
                  </a:xfrm>
                  <a:prstGeom prst="rect">
                    <a:avLst/>
                  </a:prstGeom>
                </pic:spPr>
              </pic:pic>
            </a:graphicData>
          </a:graphic>
        </wp:anchor>
      </w:drawing>
    </w: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2F42E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3EC1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46B6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C030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A887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8F6FE9"/>
    <w:multiLevelType w:val="hybridMultilevel"/>
    <w:tmpl w:val="C742C1E2"/>
    <w:lvl w:ilvl="0" w:tplc="0DA0F3C8">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D970426"/>
    <w:multiLevelType w:val="hybridMultilevel"/>
    <w:tmpl w:val="4E36FF4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E963ACC"/>
    <w:multiLevelType w:val="hybridMultilevel"/>
    <w:tmpl w:val="BDFCF2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FBD6F00"/>
    <w:multiLevelType w:val="hybridMultilevel"/>
    <w:tmpl w:val="FFFFFFFF"/>
    <w:lvl w:ilvl="0" w:tplc="5EC4E052">
      <w:start w:val="1"/>
      <w:numFmt w:val="bullet"/>
      <w:lvlText w:val="-"/>
      <w:lvlJc w:val="left"/>
      <w:pPr>
        <w:ind w:left="720" w:hanging="360"/>
      </w:pPr>
      <w:rPr>
        <w:rFonts w:ascii="Calibri" w:hAnsi="Calibri" w:hint="default"/>
      </w:rPr>
    </w:lvl>
    <w:lvl w:ilvl="1" w:tplc="5D3E986C">
      <w:start w:val="1"/>
      <w:numFmt w:val="bullet"/>
      <w:lvlText w:val="o"/>
      <w:lvlJc w:val="left"/>
      <w:pPr>
        <w:ind w:left="1440" w:hanging="360"/>
      </w:pPr>
      <w:rPr>
        <w:rFonts w:ascii="Courier New" w:hAnsi="Courier New" w:hint="default"/>
      </w:rPr>
    </w:lvl>
    <w:lvl w:ilvl="2" w:tplc="E026A594">
      <w:start w:val="1"/>
      <w:numFmt w:val="bullet"/>
      <w:lvlText w:val=""/>
      <w:lvlJc w:val="left"/>
      <w:pPr>
        <w:ind w:left="2160" w:hanging="360"/>
      </w:pPr>
      <w:rPr>
        <w:rFonts w:ascii="Wingdings" w:hAnsi="Wingdings" w:hint="default"/>
      </w:rPr>
    </w:lvl>
    <w:lvl w:ilvl="3" w:tplc="9B56E2A0">
      <w:start w:val="1"/>
      <w:numFmt w:val="bullet"/>
      <w:lvlText w:val=""/>
      <w:lvlJc w:val="left"/>
      <w:pPr>
        <w:ind w:left="2880" w:hanging="360"/>
      </w:pPr>
      <w:rPr>
        <w:rFonts w:ascii="Symbol" w:hAnsi="Symbol" w:hint="default"/>
      </w:rPr>
    </w:lvl>
    <w:lvl w:ilvl="4" w:tplc="A13E374A">
      <w:start w:val="1"/>
      <w:numFmt w:val="bullet"/>
      <w:lvlText w:val="o"/>
      <w:lvlJc w:val="left"/>
      <w:pPr>
        <w:ind w:left="3600" w:hanging="360"/>
      </w:pPr>
      <w:rPr>
        <w:rFonts w:ascii="Courier New" w:hAnsi="Courier New" w:hint="default"/>
      </w:rPr>
    </w:lvl>
    <w:lvl w:ilvl="5" w:tplc="7C288334">
      <w:start w:val="1"/>
      <w:numFmt w:val="bullet"/>
      <w:lvlText w:val=""/>
      <w:lvlJc w:val="left"/>
      <w:pPr>
        <w:ind w:left="4320" w:hanging="360"/>
      </w:pPr>
      <w:rPr>
        <w:rFonts w:ascii="Wingdings" w:hAnsi="Wingdings" w:hint="default"/>
      </w:rPr>
    </w:lvl>
    <w:lvl w:ilvl="6" w:tplc="C1B0108A">
      <w:start w:val="1"/>
      <w:numFmt w:val="bullet"/>
      <w:lvlText w:val=""/>
      <w:lvlJc w:val="left"/>
      <w:pPr>
        <w:ind w:left="5040" w:hanging="360"/>
      </w:pPr>
      <w:rPr>
        <w:rFonts w:ascii="Symbol" w:hAnsi="Symbol" w:hint="default"/>
      </w:rPr>
    </w:lvl>
    <w:lvl w:ilvl="7" w:tplc="C7383026">
      <w:start w:val="1"/>
      <w:numFmt w:val="bullet"/>
      <w:lvlText w:val="o"/>
      <w:lvlJc w:val="left"/>
      <w:pPr>
        <w:ind w:left="5760" w:hanging="360"/>
      </w:pPr>
      <w:rPr>
        <w:rFonts w:ascii="Courier New" w:hAnsi="Courier New" w:hint="default"/>
      </w:rPr>
    </w:lvl>
    <w:lvl w:ilvl="8" w:tplc="9C1449DA">
      <w:start w:val="1"/>
      <w:numFmt w:val="bullet"/>
      <w:lvlText w:val=""/>
      <w:lvlJc w:val="left"/>
      <w:pPr>
        <w:ind w:left="6480" w:hanging="360"/>
      </w:pPr>
      <w:rPr>
        <w:rFonts w:ascii="Wingdings" w:hAnsi="Wingdings" w:hint="default"/>
      </w:rPr>
    </w:lvl>
  </w:abstractNum>
  <w:abstractNum w:abstractNumId="14" w15:restartNumberingAfterBreak="0">
    <w:nsid w:val="0FCE0A41"/>
    <w:multiLevelType w:val="hybridMultilevel"/>
    <w:tmpl w:val="27683670"/>
    <w:lvl w:ilvl="0" w:tplc="ED94C5A0">
      <w:start w:val="1"/>
      <w:numFmt w:val="bullet"/>
      <w:lvlText w:val=""/>
      <w:lvlJc w:val="left"/>
      <w:pPr>
        <w:ind w:left="720" w:hanging="360"/>
      </w:pPr>
      <w:rPr>
        <w:rFonts w:ascii="Symbol" w:hAnsi="Symbol" w:hint="default"/>
      </w:rPr>
    </w:lvl>
    <w:lvl w:ilvl="1" w:tplc="444C682C">
      <w:start w:val="1"/>
      <w:numFmt w:val="bullet"/>
      <w:lvlText w:val="o"/>
      <w:lvlJc w:val="left"/>
      <w:pPr>
        <w:ind w:left="1440" w:hanging="360"/>
      </w:pPr>
      <w:rPr>
        <w:rFonts w:ascii="Courier New" w:hAnsi="Courier New" w:hint="default"/>
      </w:rPr>
    </w:lvl>
    <w:lvl w:ilvl="2" w:tplc="E258F8FC">
      <w:start w:val="1"/>
      <w:numFmt w:val="bullet"/>
      <w:lvlText w:val=""/>
      <w:lvlJc w:val="left"/>
      <w:pPr>
        <w:ind w:left="2160" w:hanging="360"/>
      </w:pPr>
      <w:rPr>
        <w:rFonts w:ascii="Wingdings" w:hAnsi="Wingdings" w:hint="default"/>
      </w:rPr>
    </w:lvl>
    <w:lvl w:ilvl="3" w:tplc="6DE67B0E">
      <w:start w:val="1"/>
      <w:numFmt w:val="bullet"/>
      <w:lvlText w:val=""/>
      <w:lvlJc w:val="left"/>
      <w:pPr>
        <w:ind w:left="2880" w:hanging="360"/>
      </w:pPr>
      <w:rPr>
        <w:rFonts w:ascii="Symbol" w:hAnsi="Symbol" w:hint="default"/>
      </w:rPr>
    </w:lvl>
    <w:lvl w:ilvl="4" w:tplc="682E2DD4">
      <w:start w:val="1"/>
      <w:numFmt w:val="bullet"/>
      <w:lvlText w:val="o"/>
      <w:lvlJc w:val="left"/>
      <w:pPr>
        <w:ind w:left="3600" w:hanging="360"/>
      </w:pPr>
      <w:rPr>
        <w:rFonts w:ascii="Courier New" w:hAnsi="Courier New" w:hint="default"/>
      </w:rPr>
    </w:lvl>
    <w:lvl w:ilvl="5" w:tplc="9EAC96A6">
      <w:start w:val="1"/>
      <w:numFmt w:val="bullet"/>
      <w:lvlText w:val=""/>
      <w:lvlJc w:val="left"/>
      <w:pPr>
        <w:ind w:left="4320" w:hanging="360"/>
      </w:pPr>
      <w:rPr>
        <w:rFonts w:ascii="Wingdings" w:hAnsi="Wingdings" w:hint="default"/>
      </w:rPr>
    </w:lvl>
    <w:lvl w:ilvl="6" w:tplc="C5C223FA">
      <w:start w:val="1"/>
      <w:numFmt w:val="bullet"/>
      <w:lvlText w:val=""/>
      <w:lvlJc w:val="left"/>
      <w:pPr>
        <w:ind w:left="5040" w:hanging="360"/>
      </w:pPr>
      <w:rPr>
        <w:rFonts w:ascii="Symbol" w:hAnsi="Symbol" w:hint="default"/>
      </w:rPr>
    </w:lvl>
    <w:lvl w:ilvl="7" w:tplc="ACEED4C6">
      <w:start w:val="1"/>
      <w:numFmt w:val="bullet"/>
      <w:lvlText w:val="o"/>
      <w:lvlJc w:val="left"/>
      <w:pPr>
        <w:ind w:left="5760" w:hanging="360"/>
      </w:pPr>
      <w:rPr>
        <w:rFonts w:ascii="Courier New" w:hAnsi="Courier New" w:hint="default"/>
      </w:rPr>
    </w:lvl>
    <w:lvl w:ilvl="8" w:tplc="4E2AF488">
      <w:start w:val="1"/>
      <w:numFmt w:val="bullet"/>
      <w:lvlText w:val=""/>
      <w:lvlJc w:val="left"/>
      <w:pPr>
        <w:ind w:left="6480" w:hanging="360"/>
      </w:pPr>
      <w:rPr>
        <w:rFonts w:ascii="Wingdings" w:hAnsi="Wingdings" w:hint="default"/>
      </w:rPr>
    </w:lvl>
  </w:abstractNum>
  <w:abstractNum w:abstractNumId="15" w15:restartNumberingAfterBreak="0">
    <w:nsid w:val="103C0E78"/>
    <w:multiLevelType w:val="hybridMultilevel"/>
    <w:tmpl w:val="6DBC3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39E532B"/>
    <w:multiLevelType w:val="hybridMultilevel"/>
    <w:tmpl w:val="DFD2F68A"/>
    <w:lvl w:ilvl="0" w:tplc="BDA03D2C">
      <w:start w:val="1"/>
      <w:numFmt w:val="bullet"/>
      <w:lvlText w:val=""/>
      <w:lvlJc w:val="left"/>
      <w:pPr>
        <w:ind w:left="720" w:hanging="360"/>
      </w:pPr>
      <w:rPr>
        <w:rFonts w:ascii="Symbol" w:hAnsi="Symbol" w:hint="default"/>
      </w:rPr>
    </w:lvl>
    <w:lvl w:ilvl="1" w:tplc="303850FC">
      <w:start w:val="1"/>
      <w:numFmt w:val="bullet"/>
      <w:lvlText w:val="o"/>
      <w:lvlJc w:val="left"/>
      <w:pPr>
        <w:ind w:left="1440" w:hanging="360"/>
      </w:pPr>
      <w:rPr>
        <w:rFonts w:ascii="Courier New" w:hAnsi="Courier New" w:hint="default"/>
      </w:rPr>
    </w:lvl>
    <w:lvl w:ilvl="2" w:tplc="3F249CB2">
      <w:start w:val="1"/>
      <w:numFmt w:val="bullet"/>
      <w:lvlText w:val=""/>
      <w:lvlJc w:val="left"/>
      <w:pPr>
        <w:ind w:left="2160" w:hanging="360"/>
      </w:pPr>
      <w:rPr>
        <w:rFonts w:ascii="Wingdings" w:hAnsi="Wingdings" w:hint="default"/>
      </w:rPr>
    </w:lvl>
    <w:lvl w:ilvl="3" w:tplc="C180F36C">
      <w:start w:val="1"/>
      <w:numFmt w:val="bullet"/>
      <w:lvlText w:val=""/>
      <w:lvlJc w:val="left"/>
      <w:pPr>
        <w:ind w:left="2880" w:hanging="360"/>
      </w:pPr>
      <w:rPr>
        <w:rFonts w:ascii="Symbol" w:hAnsi="Symbol" w:hint="default"/>
      </w:rPr>
    </w:lvl>
    <w:lvl w:ilvl="4" w:tplc="377AC2D6">
      <w:start w:val="1"/>
      <w:numFmt w:val="bullet"/>
      <w:lvlText w:val="o"/>
      <w:lvlJc w:val="left"/>
      <w:pPr>
        <w:ind w:left="3600" w:hanging="360"/>
      </w:pPr>
      <w:rPr>
        <w:rFonts w:ascii="Courier New" w:hAnsi="Courier New" w:hint="default"/>
      </w:rPr>
    </w:lvl>
    <w:lvl w:ilvl="5" w:tplc="17069F12">
      <w:start w:val="1"/>
      <w:numFmt w:val="bullet"/>
      <w:lvlText w:val=""/>
      <w:lvlJc w:val="left"/>
      <w:pPr>
        <w:ind w:left="4320" w:hanging="360"/>
      </w:pPr>
      <w:rPr>
        <w:rFonts w:ascii="Wingdings" w:hAnsi="Wingdings" w:hint="default"/>
      </w:rPr>
    </w:lvl>
    <w:lvl w:ilvl="6" w:tplc="EA380C86">
      <w:start w:val="1"/>
      <w:numFmt w:val="bullet"/>
      <w:lvlText w:val=""/>
      <w:lvlJc w:val="left"/>
      <w:pPr>
        <w:ind w:left="5040" w:hanging="360"/>
      </w:pPr>
      <w:rPr>
        <w:rFonts w:ascii="Symbol" w:hAnsi="Symbol" w:hint="default"/>
      </w:rPr>
    </w:lvl>
    <w:lvl w:ilvl="7" w:tplc="B9801186">
      <w:start w:val="1"/>
      <w:numFmt w:val="bullet"/>
      <w:lvlText w:val="o"/>
      <w:lvlJc w:val="left"/>
      <w:pPr>
        <w:ind w:left="5760" w:hanging="360"/>
      </w:pPr>
      <w:rPr>
        <w:rFonts w:ascii="Courier New" w:hAnsi="Courier New" w:hint="default"/>
      </w:rPr>
    </w:lvl>
    <w:lvl w:ilvl="8" w:tplc="98CA240A">
      <w:start w:val="1"/>
      <w:numFmt w:val="bullet"/>
      <w:lvlText w:val=""/>
      <w:lvlJc w:val="left"/>
      <w:pPr>
        <w:ind w:left="6480" w:hanging="360"/>
      </w:pPr>
      <w:rPr>
        <w:rFonts w:ascii="Wingdings" w:hAnsi="Wingdings" w:hint="default"/>
      </w:rPr>
    </w:lvl>
  </w:abstractNum>
  <w:abstractNum w:abstractNumId="17" w15:restartNumberingAfterBreak="0">
    <w:nsid w:val="14CC116D"/>
    <w:multiLevelType w:val="hybridMultilevel"/>
    <w:tmpl w:val="8E480B3A"/>
    <w:lvl w:ilvl="0" w:tplc="1300307A">
      <w:start w:val="1"/>
      <w:numFmt w:val="bullet"/>
      <w:lvlText w:val=""/>
      <w:lvlJc w:val="left"/>
      <w:pPr>
        <w:ind w:left="720" w:hanging="360"/>
      </w:pPr>
      <w:rPr>
        <w:rFonts w:ascii="Symbol" w:hAnsi="Symbol" w:hint="default"/>
      </w:rPr>
    </w:lvl>
    <w:lvl w:ilvl="1" w:tplc="04BC07B0">
      <w:start w:val="1"/>
      <w:numFmt w:val="bullet"/>
      <w:lvlText w:val=""/>
      <w:lvlJc w:val="left"/>
      <w:pPr>
        <w:ind w:left="1440" w:hanging="360"/>
      </w:pPr>
      <w:rPr>
        <w:rFonts w:ascii="Symbol" w:hAnsi="Symbol" w:hint="default"/>
      </w:rPr>
    </w:lvl>
    <w:lvl w:ilvl="2" w:tplc="55B206CE">
      <w:start w:val="1"/>
      <w:numFmt w:val="bullet"/>
      <w:lvlText w:val=""/>
      <w:lvlJc w:val="left"/>
      <w:pPr>
        <w:ind w:left="2160" w:hanging="360"/>
      </w:pPr>
      <w:rPr>
        <w:rFonts w:ascii="Wingdings" w:hAnsi="Wingdings" w:hint="default"/>
      </w:rPr>
    </w:lvl>
    <w:lvl w:ilvl="3" w:tplc="5EA43B96">
      <w:start w:val="1"/>
      <w:numFmt w:val="bullet"/>
      <w:lvlText w:val=""/>
      <w:lvlJc w:val="left"/>
      <w:pPr>
        <w:ind w:left="2880" w:hanging="360"/>
      </w:pPr>
      <w:rPr>
        <w:rFonts w:ascii="Symbol" w:hAnsi="Symbol" w:hint="default"/>
      </w:rPr>
    </w:lvl>
    <w:lvl w:ilvl="4" w:tplc="5652F192">
      <w:start w:val="1"/>
      <w:numFmt w:val="bullet"/>
      <w:lvlText w:val="o"/>
      <w:lvlJc w:val="left"/>
      <w:pPr>
        <w:ind w:left="3600" w:hanging="360"/>
      </w:pPr>
      <w:rPr>
        <w:rFonts w:ascii="Courier New" w:hAnsi="Courier New" w:hint="default"/>
      </w:rPr>
    </w:lvl>
    <w:lvl w:ilvl="5" w:tplc="0726853E">
      <w:start w:val="1"/>
      <w:numFmt w:val="bullet"/>
      <w:lvlText w:val=""/>
      <w:lvlJc w:val="left"/>
      <w:pPr>
        <w:ind w:left="4320" w:hanging="360"/>
      </w:pPr>
      <w:rPr>
        <w:rFonts w:ascii="Wingdings" w:hAnsi="Wingdings" w:hint="default"/>
      </w:rPr>
    </w:lvl>
    <w:lvl w:ilvl="6" w:tplc="39246CCE">
      <w:start w:val="1"/>
      <w:numFmt w:val="bullet"/>
      <w:lvlText w:val=""/>
      <w:lvlJc w:val="left"/>
      <w:pPr>
        <w:ind w:left="5040" w:hanging="360"/>
      </w:pPr>
      <w:rPr>
        <w:rFonts w:ascii="Symbol" w:hAnsi="Symbol" w:hint="default"/>
      </w:rPr>
    </w:lvl>
    <w:lvl w:ilvl="7" w:tplc="A99C6122">
      <w:start w:val="1"/>
      <w:numFmt w:val="bullet"/>
      <w:lvlText w:val="o"/>
      <w:lvlJc w:val="left"/>
      <w:pPr>
        <w:ind w:left="5760" w:hanging="360"/>
      </w:pPr>
      <w:rPr>
        <w:rFonts w:ascii="Courier New" w:hAnsi="Courier New" w:hint="default"/>
      </w:rPr>
    </w:lvl>
    <w:lvl w:ilvl="8" w:tplc="BE2633A6">
      <w:start w:val="1"/>
      <w:numFmt w:val="bullet"/>
      <w:lvlText w:val=""/>
      <w:lvlJc w:val="left"/>
      <w:pPr>
        <w:ind w:left="6480" w:hanging="360"/>
      </w:pPr>
      <w:rPr>
        <w:rFonts w:ascii="Wingdings" w:hAnsi="Wingdings" w:hint="default"/>
      </w:rPr>
    </w:lvl>
  </w:abstractNum>
  <w:abstractNum w:abstractNumId="18" w15:restartNumberingAfterBreak="0">
    <w:nsid w:val="198772E0"/>
    <w:multiLevelType w:val="hybridMultilevel"/>
    <w:tmpl w:val="FFFFFFFF"/>
    <w:lvl w:ilvl="0" w:tplc="856E5E2A">
      <w:start w:val="1"/>
      <w:numFmt w:val="decimal"/>
      <w:lvlText w:val="%1."/>
      <w:lvlJc w:val="left"/>
      <w:pPr>
        <w:ind w:left="720" w:hanging="360"/>
      </w:pPr>
    </w:lvl>
    <w:lvl w:ilvl="1" w:tplc="D5A82342">
      <w:start w:val="1"/>
      <w:numFmt w:val="lowerLetter"/>
      <w:lvlText w:val="%2."/>
      <w:lvlJc w:val="left"/>
      <w:pPr>
        <w:ind w:left="1440" w:hanging="360"/>
      </w:pPr>
    </w:lvl>
    <w:lvl w:ilvl="2" w:tplc="EBE682DA">
      <w:start w:val="1"/>
      <w:numFmt w:val="lowerRoman"/>
      <w:lvlText w:val="%3."/>
      <w:lvlJc w:val="right"/>
      <w:pPr>
        <w:ind w:left="2160" w:hanging="180"/>
      </w:pPr>
    </w:lvl>
    <w:lvl w:ilvl="3" w:tplc="83C816A2">
      <w:start w:val="1"/>
      <w:numFmt w:val="decimal"/>
      <w:lvlText w:val="%4."/>
      <w:lvlJc w:val="left"/>
      <w:pPr>
        <w:ind w:left="2880" w:hanging="360"/>
      </w:pPr>
    </w:lvl>
    <w:lvl w:ilvl="4" w:tplc="BACA4ABA">
      <w:start w:val="1"/>
      <w:numFmt w:val="lowerLetter"/>
      <w:lvlText w:val="%5."/>
      <w:lvlJc w:val="left"/>
      <w:pPr>
        <w:ind w:left="3600" w:hanging="360"/>
      </w:pPr>
    </w:lvl>
    <w:lvl w:ilvl="5" w:tplc="14A0AE78">
      <w:start w:val="1"/>
      <w:numFmt w:val="lowerRoman"/>
      <w:lvlText w:val="%6."/>
      <w:lvlJc w:val="right"/>
      <w:pPr>
        <w:ind w:left="4320" w:hanging="180"/>
      </w:pPr>
    </w:lvl>
    <w:lvl w:ilvl="6" w:tplc="A24CF052">
      <w:start w:val="1"/>
      <w:numFmt w:val="decimal"/>
      <w:lvlText w:val="%7."/>
      <w:lvlJc w:val="left"/>
      <w:pPr>
        <w:ind w:left="5040" w:hanging="360"/>
      </w:pPr>
    </w:lvl>
    <w:lvl w:ilvl="7" w:tplc="3F4007A0">
      <w:start w:val="1"/>
      <w:numFmt w:val="lowerLetter"/>
      <w:lvlText w:val="%8."/>
      <w:lvlJc w:val="left"/>
      <w:pPr>
        <w:ind w:left="5760" w:hanging="360"/>
      </w:pPr>
    </w:lvl>
    <w:lvl w:ilvl="8" w:tplc="C5A4BD3E">
      <w:start w:val="1"/>
      <w:numFmt w:val="lowerRoman"/>
      <w:lvlText w:val="%9."/>
      <w:lvlJc w:val="right"/>
      <w:pPr>
        <w:ind w:left="6480" w:hanging="180"/>
      </w:pPr>
    </w:lvl>
  </w:abstractNum>
  <w:abstractNum w:abstractNumId="19" w15:restartNumberingAfterBreak="0">
    <w:nsid w:val="1B4C641A"/>
    <w:multiLevelType w:val="hybridMultilevel"/>
    <w:tmpl w:val="FFFFFFFF"/>
    <w:lvl w:ilvl="0" w:tplc="09C05196">
      <w:start w:val="1"/>
      <w:numFmt w:val="bullet"/>
      <w:lvlText w:val=""/>
      <w:lvlJc w:val="left"/>
      <w:pPr>
        <w:ind w:left="720" w:hanging="360"/>
      </w:pPr>
      <w:rPr>
        <w:rFonts w:ascii="Symbol" w:hAnsi="Symbol" w:hint="default"/>
      </w:rPr>
    </w:lvl>
    <w:lvl w:ilvl="1" w:tplc="46966A0E">
      <w:start w:val="1"/>
      <w:numFmt w:val="bullet"/>
      <w:lvlText w:val=""/>
      <w:lvlJc w:val="left"/>
      <w:pPr>
        <w:ind w:left="1440" w:hanging="360"/>
      </w:pPr>
      <w:rPr>
        <w:rFonts w:ascii="Symbol" w:hAnsi="Symbol" w:hint="default"/>
      </w:rPr>
    </w:lvl>
    <w:lvl w:ilvl="2" w:tplc="26F2683A">
      <w:start w:val="1"/>
      <w:numFmt w:val="bullet"/>
      <w:lvlText w:val=""/>
      <w:lvlJc w:val="left"/>
      <w:pPr>
        <w:ind w:left="2160" w:hanging="360"/>
      </w:pPr>
      <w:rPr>
        <w:rFonts w:ascii="Wingdings" w:hAnsi="Wingdings" w:hint="default"/>
      </w:rPr>
    </w:lvl>
    <w:lvl w:ilvl="3" w:tplc="F342E1C2">
      <w:start w:val="1"/>
      <w:numFmt w:val="bullet"/>
      <w:lvlText w:val=""/>
      <w:lvlJc w:val="left"/>
      <w:pPr>
        <w:ind w:left="2880" w:hanging="360"/>
      </w:pPr>
      <w:rPr>
        <w:rFonts w:ascii="Symbol" w:hAnsi="Symbol" w:hint="default"/>
      </w:rPr>
    </w:lvl>
    <w:lvl w:ilvl="4" w:tplc="859A0D52">
      <w:start w:val="1"/>
      <w:numFmt w:val="bullet"/>
      <w:lvlText w:val="o"/>
      <w:lvlJc w:val="left"/>
      <w:pPr>
        <w:ind w:left="3600" w:hanging="360"/>
      </w:pPr>
      <w:rPr>
        <w:rFonts w:ascii="Courier New" w:hAnsi="Courier New" w:hint="default"/>
      </w:rPr>
    </w:lvl>
    <w:lvl w:ilvl="5" w:tplc="6B4E2CA2">
      <w:start w:val="1"/>
      <w:numFmt w:val="bullet"/>
      <w:lvlText w:val=""/>
      <w:lvlJc w:val="left"/>
      <w:pPr>
        <w:ind w:left="4320" w:hanging="360"/>
      </w:pPr>
      <w:rPr>
        <w:rFonts w:ascii="Wingdings" w:hAnsi="Wingdings" w:hint="default"/>
      </w:rPr>
    </w:lvl>
    <w:lvl w:ilvl="6" w:tplc="CAEE8382">
      <w:start w:val="1"/>
      <w:numFmt w:val="bullet"/>
      <w:lvlText w:val=""/>
      <w:lvlJc w:val="left"/>
      <w:pPr>
        <w:ind w:left="5040" w:hanging="360"/>
      </w:pPr>
      <w:rPr>
        <w:rFonts w:ascii="Symbol" w:hAnsi="Symbol" w:hint="default"/>
      </w:rPr>
    </w:lvl>
    <w:lvl w:ilvl="7" w:tplc="7ACEA2A4">
      <w:start w:val="1"/>
      <w:numFmt w:val="bullet"/>
      <w:lvlText w:val="o"/>
      <w:lvlJc w:val="left"/>
      <w:pPr>
        <w:ind w:left="5760" w:hanging="360"/>
      </w:pPr>
      <w:rPr>
        <w:rFonts w:ascii="Courier New" w:hAnsi="Courier New" w:hint="default"/>
      </w:rPr>
    </w:lvl>
    <w:lvl w:ilvl="8" w:tplc="DC5EADBA">
      <w:start w:val="1"/>
      <w:numFmt w:val="bullet"/>
      <w:lvlText w:val=""/>
      <w:lvlJc w:val="left"/>
      <w:pPr>
        <w:ind w:left="6480" w:hanging="360"/>
      </w:pPr>
      <w:rPr>
        <w:rFonts w:ascii="Wingdings" w:hAnsi="Wingdings" w:hint="default"/>
      </w:rPr>
    </w:lvl>
  </w:abstractNum>
  <w:abstractNum w:abstractNumId="20" w15:restartNumberingAfterBreak="0">
    <w:nsid w:val="1BB81D1C"/>
    <w:multiLevelType w:val="hybridMultilevel"/>
    <w:tmpl w:val="FFFFFFFF"/>
    <w:lvl w:ilvl="0" w:tplc="C270B8D2">
      <w:start w:val="1"/>
      <w:numFmt w:val="bullet"/>
      <w:lvlText w:val=""/>
      <w:lvlJc w:val="left"/>
      <w:pPr>
        <w:ind w:left="720" w:hanging="360"/>
      </w:pPr>
      <w:rPr>
        <w:rFonts w:ascii="Symbol" w:hAnsi="Symbol" w:hint="default"/>
      </w:rPr>
    </w:lvl>
    <w:lvl w:ilvl="1" w:tplc="DC5AF8A8">
      <w:start w:val="1"/>
      <w:numFmt w:val="bullet"/>
      <w:lvlText w:val="o"/>
      <w:lvlJc w:val="left"/>
      <w:pPr>
        <w:ind w:left="1440" w:hanging="360"/>
      </w:pPr>
      <w:rPr>
        <w:rFonts w:ascii="Courier New" w:hAnsi="Courier New" w:hint="default"/>
      </w:rPr>
    </w:lvl>
    <w:lvl w:ilvl="2" w:tplc="084811AC">
      <w:start w:val="1"/>
      <w:numFmt w:val="bullet"/>
      <w:lvlText w:val=""/>
      <w:lvlJc w:val="left"/>
      <w:pPr>
        <w:ind w:left="2160" w:hanging="360"/>
      </w:pPr>
      <w:rPr>
        <w:rFonts w:ascii="Wingdings" w:hAnsi="Wingdings" w:hint="default"/>
      </w:rPr>
    </w:lvl>
    <w:lvl w:ilvl="3" w:tplc="331C0DC4">
      <w:start w:val="1"/>
      <w:numFmt w:val="bullet"/>
      <w:lvlText w:val=""/>
      <w:lvlJc w:val="left"/>
      <w:pPr>
        <w:ind w:left="2880" w:hanging="360"/>
      </w:pPr>
      <w:rPr>
        <w:rFonts w:ascii="Symbol" w:hAnsi="Symbol" w:hint="default"/>
      </w:rPr>
    </w:lvl>
    <w:lvl w:ilvl="4" w:tplc="532E9D5C">
      <w:start w:val="1"/>
      <w:numFmt w:val="bullet"/>
      <w:lvlText w:val="o"/>
      <w:lvlJc w:val="left"/>
      <w:pPr>
        <w:ind w:left="3600" w:hanging="360"/>
      </w:pPr>
      <w:rPr>
        <w:rFonts w:ascii="Courier New" w:hAnsi="Courier New" w:hint="default"/>
      </w:rPr>
    </w:lvl>
    <w:lvl w:ilvl="5" w:tplc="747C39A4">
      <w:start w:val="1"/>
      <w:numFmt w:val="bullet"/>
      <w:lvlText w:val=""/>
      <w:lvlJc w:val="left"/>
      <w:pPr>
        <w:ind w:left="4320" w:hanging="360"/>
      </w:pPr>
      <w:rPr>
        <w:rFonts w:ascii="Wingdings" w:hAnsi="Wingdings" w:hint="default"/>
      </w:rPr>
    </w:lvl>
    <w:lvl w:ilvl="6" w:tplc="CDE8D09A">
      <w:start w:val="1"/>
      <w:numFmt w:val="bullet"/>
      <w:lvlText w:val=""/>
      <w:lvlJc w:val="left"/>
      <w:pPr>
        <w:ind w:left="5040" w:hanging="360"/>
      </w:pPr>
      <w:rPr>
        <w:rFonts w:ascii="Symbol" w:hAnsi="Symbol" w:hint="default"/>
      </w:rPr>
    </w:lvl>
    <w:lvl w:ilvl="7" w:tplc="52AAB904">
      <w:start w:val="1"/>
      <w:numFmt w:val="bullet"/>
      <w:lvlText w:val="o"/>
      <w:lvlJc w:val="left"/>
      <w:pPr>
        <w:ind w:left="5760" w:hanging="360"/>
      </w:pPr>
      <w:rPr>
        <w:rFonts w:ascii="Courier New" w:hAnsi="Courier New" w:hint="default"/>
      </w:rPr>
    </w:lvl>
    <w:lvl w:ilvl="8" w:tplc="8514D508">
      <w:start w:val="1"/>
      <w:numFmt w:val="bullet"/>
      <w:lvlText w:val=""/>
      <w:lvlJc w:val="left"/>
      <w:pPr>
        <w:ind w:left="6480" w:hanging="360"/>
      </w:pPr>
      <w:rPr>
        <w:rFonts w:ascii="Wingdings" w:hAnsi="Wingdings" w:hint="default"/>
      </w:rPr>
    </w:lvl>
  </w:abstractNum>
  <w:abstractNum w:abstractNumId="21" w15:restartNumberingAfterBreak="0">
    <w:nsid w:val="1E945752"/>
    <w:multiLevelType w:val="hybridMultilevel"/>
    <w:tmpl w:val="FFFFFFFF"/>
    <w:lvl w:ilvl="0" w:tplc="47E826A0">
      <w:start w:val="1"/>
      <w:numFmt w:val="bullet"/>
      <w:lvlText w:val=""/>
      <w:lvlJc w:val="left"/>
      <w:pPr>
        <w:ind w:left="720" w:hanging="360"/>
      </w:pPr>
      <w:rPr>
        <w:rFonts w:ascii="Symbol" w:hAnsi="Symbol" w:hint="default"/>
      </w:rPr>
    </w:lvl>
    <w:lvl w:ilvl="1" w:tplc="3F54DA8C">
      <w:start w:val="1"/>
      <w:numFmt w:val="bullet"/>
      <w:lvlText w:val="o"/>
      <w:lvlJc w:val="left"/>
      <w:pPr>
        <w:ind w:left="1440" w:hanging="360"/>
      </w:pPr>
      <w:rPr>
        <w:rFonts w:ascii="Courier New" w:hAnsi="Courier New" w:hint="default"/>
      </w:rPr>
    </w:lvl>
    <w:lvl w:ilvl="2" w:tplc="AA2859BE">
      <w:start w:val="1"/>
      <w:numFmt w:val="bullet"/>
      <w:lvlText w:val=""/>
      <w:lvlJc w:val="left"/>
      <w:pPr>
        <w:ind w:left="2160" w:hanging="360"/>
      </w:pPr>
      <w:rPr>
        <w:rFonts w:ascii="Wingdings" w:hAnsi="Wingdings" w:hint="default"/>
      </w:rPr>
    </w:lvl>
    <w:lvl w:ilvl="3" w:tplc="5B72A13C">
      <w:start w:val="1"/>
      <w:numFmt w:val="bullet"/>
      <w:lvlText w:val=""/>
      <w:lvlJc w:val="left"/>
      <w:pPr>
        <w:ind w:left="2880" w:hanging="360"/>
      </w:pPr>
      <w:rPr>
        <w:rFonts w:ascii="Symbol" w:hAnsi="Symbol" w:hint="default"/>
      </w:rPr>
    </w:lvl>
    <w:lvl w:ilvl="4" w:tplc="1FEE42AC">
      <w:start w:val="1"/>
      <w:numFmt w:val="bullet"/>
      <w:lvlText w:val="o"/>
      <w:lvlJc w:val="left"/>
      <w:pPr>
        <w:ind w:left="3600" w:hanging="360"/>
      </w:pPr>
      <w:rPr>
        <w:rFonts w:ascii="Courier New" w:hAnsi="Courier New" w:hint="default"/>
      </w:rPr>
    </w:lvl>
    <w:lvl w:ilvl="5" w:tplc="2BB87B72">
      <w:start w:val="1"/>
      <w:numFmt w:val="bullet"/>
      <w:lvlText w:val=""/>
      <w:lvlJc w:val="left"/>
      <w:pPr>
        <w:ind w:left="4320" w:hanging="360"/>
      </w:pPr>
      <w:rPr>
        <w:rFonts w:ascii="Wingdings" w:hAnsi="Wingdings" w:hint="default"/>
      </w:rPr>
    </w:lvl>
    <w:lvl w:ilvl="6" w:tplc="4B72E72E">
      <w:start w:val="1"/>
      <w:numFmt w:val="bullet"/>
      <w:lvlText w:val=""/>
      <w:lvlJc w:val="left"/>
      <w:pPr>
        <w:ind w:left="5040" w:hanging="360"/>
      </w:pPr>
      <w:rPr>
        <w:rFonts w:ascii="Symbol" w:hAnsi="Symbol" w:hint="default"/>
      </w:rPr>
    </w:lvl>
    <w:lvl w:ilvl="7" w:tplc="57BAFC96">
      <w:start w:val="1"/>
      <w:numFmt w:val="bullet"/>
      <w:lvlText w:val="o"/>
      <w:lvlJc w:val="left"/>
      <w:pPr>
        <w:ind w:left="5760" w:hanging="360"/>
      </w:pPr>
      <w:rPr>
        <w:rFonts w:ascii="Courier New" w:hAnsi="Courier New" w:hint="default"/>
      </w:rPr>
    </w:lvl>
    <w:lvl w:ilvl="8" w:tplc="C07A969C">
      <w:start w:val="1"/>
      <w:numFmt w:val="bullet"/>
      <w:lvlText w:val=""/>
      <w:lvlJc w:val="left"/>
      <w:pPr>
        <w:ind w:left="6480" w:hanging="360"/>
      </w:pPr>
      <w:rPr>
        <w:rFonts w:ascii="Wingdings" w:hAnsi="Wingdings" w:hint="default"/>
      </w:rPr>
    </w:lvl>
  </w:abstractNum>
  <w:abstractNum w:abstractNumId="22" w15:restartNumberingAfterBreak="0">
    <w:nsid w:val="1FE31162"/>
    <w:multiLevelType w:val="hybridMultilevel"/>
    <w:tmpl w:val="5A60A73A"/>
    <w:lvl w:ilvl="0" w:tplc="02D048A6">
      <w:start w:val="1"/>
      <w:numFmt w:val="decimal"/>
      <w:lvlText w:val="%1."/>
      <w:lvlJc w:val="left"/>
      <w:pPr>
        <w:ind w:left="705" w:hanging="705"/>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21420FD6"/>
    <w:multiLevelType w:val="hybridMultilevel"/>
    <w:tmpl w:val="73D2BB9E"/>
    <w:lvl w:ilvl="0" w:tplc="04090001">
      <w:start w:val="1"/>
      <w:numFmt w:val="bullet"/>
      <w:lvlText w:val=""/>
      <w:lvlJc w:val="left"/>
      <w:pPr>
        <w:ind w:left="720" w:hanging="360"/>
      </w:pPr>
      <w:rPr>
        <w:rFonts w:ascii="Symbol" w:hAnsi="Symbol" w:hint="default"/>
      </w:rPr>
    </w:lvl>
    <w:lvl w:ilvl="1" w:tplc="D5A82342">
      <w:start w:val="1"/>
      <w:numFmt w:val="lowerLetter"/>
      <w:lvlText w:val="%2."/>
      <w:lvlJc w:val="left"/>
      <w:pPr>
        <w:ind w:left="1440" w:hanging="360"/>
      </w:pPr>
    </w:lvl>
    <w:lvl w:ilvl="2" w:tplc="EBE682DA">
      <w:start w:val="1"/>
      <w:numFmt w:val="lowerRoman"/>
      <w:lvlText w:val="%3."/>
      <w:lvlJc w:val="right"/>
      <w:pPr>
        <w:ind w:left="2160" w:hanging="180"/>
      </w:pPr>
    </w:lvl>
    <w:lvl w:ilvl="3" w:tplc="83C816A2">
      <w:start w:val="1"/>
      <w:numFmt w:val="decimal"/>
      <w:lvlText w:val="%4."/>
      <w:lvlJc w:val="left"/>
      <w:pPr>
        <w:ind w:left="2880" w:hanging="360"/>
      </w:pPr>
    </w:lvl>
    <w:lvl w:ilvl="4" w:tplc="BACA4ABA">
      <w:start w:val="1"/>
      <w:numFmt w:val="lowerLetter"/>
      <w:lvlText w:val="%5."/>
      <w:lvlJc w:val="left"/>
      <w:pPr>
        <w:ind w:left="3600" w:hanging="360"/>
      </w:pPr>
    </w:lvl>
    <w:lvl w:ilvl="5" w:tplc="14A0AE78">
      <w:start w:val="1"/>
      <w:numFmt w:val="lowerRoman"/>
      <w:lvlText w:val="%6."/>
      <w:lvlJc w:val="right"/>
      <w:pPr>
        <w:ind w:left="4320" w:hanging="180"/>
      </w:pPr>
    </w:lvl>
    <w:lvl w:ilvl="6" w:tplc="A24CF052">
      <w:start w:val="1"/>
      <w:numFmt w:val="decimal"/>
      <w:lvlText w:val="%7."/>
      <w:lvlJc w:val="left"/>
      <w:pPr>
        <w:ind w:left="5040" w:hanging="360"/>
      </w:pPr>
    </w:lvl>
    <w:lvl w:ilvl="7" w:tplc="3F4007A0">
      <w:start w:val="1"/>
      <w:numFmt w:val="lowerLetter"/>
      <w:lvlText w:val="%8."/>
      <w:lvlJc w:val="left"/>
      <w:pPr>
        <w:ind w:left="5760" w:hanging="360"/>
      </w:pPr>
    </w:lvl>
    <w:lvl w:ilvl="8" w:tplc="C5A4BD3E">
      <w:start w:val="1"/>
      <w:numFmt w:val="lowerRoman"/>
      <w:lvlText w:val="%9."/>
      <w:lvlJc w:val="right"/>
      <w:pPr>
        <w:ind w:left="6480" w:hanging="180"/>
      </w:pPr>
    </w:lvl>
  </w:abstractNum>
  <w:abstractNum w:abstractNumId="24" w15:restartNumberingAfterBreak="0">
    <w:nsid w:val="25B42838"/>
    <w:multiLevelType w:val="hybridMultilevel"/>
    <w:tmpl w:val="33407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64C6C30"/>
    <w:multiLevelType w:val="hybridMultilevel"/>
    <w:tmpl w:val="FFFFFFFF"/>
    <w:lvl w:ilvl="0" w:tplc="640C7BBC">
      <w:start w:val="1"/>
      <w:numFmt w:val="bullet"/>
      <w:lvlText w:val=""/>
      <w:lvlJc w:val="left"/>
      <w:pPr>
        <w:ind w:left="720" w:hanging="360"/>
      </w:pPr>
      <w:rPr>
        <w:rFonts w:ascii="Symbol" w:hAnsi="Symbol" w:hint="default"/>
      </w:rPr>
    </w:lvl>
    <w:lvl w:ilvl="1" w:tplc="68F03BDC">
      <w:start w:val="1"/>
      <w:numFmt w:val="bullet"/>
      <w:lvlText w:val=""/>
      <w:lvlJc w:val="left"/>
      <w:pPr>
        <w:ind w:left="1440" w:hanging="360"/>
      </w:pPr>
      <w:rPr>
        <w:rFonts w:ascii="Symbol" w:hAnsi="Symbol" w:hint="default"/>
      </w:rPr>
    </w:lvl>
    <w:lvl w:ilvl="2" w:tplc="DFFAF81A">
      <w:start w:val="1"/>
      <w:numFmt w:val="bullet"/>
      <w:lvlText w:val=""/>
      <w:lvlJc w:val="left"/>
      <w:pPr>
        <w:ind w:left="2160" w:hanging="360"/>
      </w:pPr>
      <w:rPr>
        <w:rFonts w:ascii="Wingdings" w:hAnsi="Wingdings" w:hint="default"/>
      </w:rPr>
    </w:lvl>
    <w:lvl w:ilvl="3" w:tplc="AD145410">
      <w:start w:val="1"/>
      <w:numFmt w:val="bullet"/>
      <w:lvlText w:val=""/>
      <w:lvlJc w:val="left"/>
      <w:pPr>
        <w:ind w:left="2880" w:hanging="360"/>
      </w:pPr>
      <w:rPr>
        <w:rFonts w:ascii="Symbol" w:hAnsi="Symbol" w:hint="default"/>
      </w:rPr>
    </w:lvl>
    <w:lvl w:ilvl="4" w:tplc="435ED9CC">
      <w:start w:val="1"/>
      <w:numFmt w:val="bullet"/>
      <w:lvlText w:val="o"/>
      <w:lvlJc w:val="left"/>
      <w:pPr>
        <w:ind w:left="3600" w:hanging="360"/>
      </w:pPr>
      <w:rPr>
        <w:rFonts w:ascii="Courier New" w:hAnsi="Courier New" w:hint="default"/>
      </w:rPr>
    </w:lvl>
    <w:lvl w:ilvl="5" w:tplc="E5A0C79A">
      <w:start w:val="1"/>
      <w:numFmt w:val="bullet"/>
      <w:lvlText w:val=""/>
      <w:lvlJc w:val="left"/>
      <w:pPr>
        <w:ind w:left="4320" w:hanging="360"/>
      </w:pPr>
      <w:rPr>
        <w:rFonts w:ascii="Wingdings" w:hAnsi="Wingdings" w:hint="default"/>
      </w:rPr>
    </w:lvl>
    <w:lvl w:ilvl="6" w:tplc="DCB6DFC2">
      <w:start w:val="1"/>
      <w:numFmt w:val="bullet"/>
      <w:lvlText w:val=""/>
      <w:lvlJc w:val="left"/>
      <w:pPr>
        <w:ind w:left="5040" w:hanging="360"/>
      </w:pPr>
      <w:rPr>
        <w:rFonts w:ascii="Symbol" w:hAnsi="Symbol" w:hint="default"/>
      </w:rPr>
    </w:lvl>
    <w:lvl w:ilvl="7" w:tplc="DAEE63D4">
      <w:start w:val="1"/>
      <w:numFmt w:val="bullet"/>
      <w:lvlText w:val="o"/>
      <w:lvlJc w:val="left"/>
      <w:pPr>
        <w:ind w:left="5760" w:hanging="360"/>
      </w:pPr>
      <w:rPr>
        <w:rFonts w:ascii="Courier New" w:hAnsi="Courier New" w:hint="default"/>
      </w:rPr>
    </w:lvl>
    <w:lvl w:ilvl="8" w:tplc="183E5B50">
      <w:start w:val="1"/>
      <w:numFmt w:val="bullet"/>
      <w:lvlText w:val=""/>
      <w:lvlJc w:val="left"/>
      <w:pPr>
        <w:ind w:left="6480" w:hanging="360"/>
      </w:pPr>
      <w:rPr>
        <w:rFonts w:ascii="Wingdings" w:hAnsi="Wingdings" w:hint="default"/>
      </w:rPr>
    </w:lvl>
  </w:abstractNum>
  <w:abstractNum w:abstractNumId="26" w15:restartNumberingAfterBreak="0">
    <w:nsid w:val="2C572DF8"/>
    <w:multiLevelType w:val="hybridMultilevel"/>
    <w:tmpl w:val="7698306A"/>
    <w:lvl w:ilvl="0" w:tplc="99864E5A">
      <w:start w:val="1"/>
      <w:numFmt w:val="bullet"/>
      <w:lvlText w:val=""/>
      <w:lvlJc w:val="left"/>
      <w:pPr>
        <w:ind w:left="720" w:hanging="360"/>
      </w:pPr>
      <w:rPr>
        <w:rFonts w:ascii="Symbol" w:hAnsi="Symbol" w:hint="default"/>
      </w:rPr>
    </w:lvl>
    <w:lvl w:ilvl="1" w:tplc="4014B726">
      <w:start w:val="1"/>
      <w:numFmt w:val="bullet"/>
      <w:lvlText w:val="o"/>
      <w:lvlJc w:val="left"/>
      <w:pPr>
        <w:ind w:left="1440" w:hanging="360"/>
      </w:pPr>
      <w:rPr>
        <w:rFonts w:ascii="Courier New" w:hAnsi="Courier New" w:hint="default"/>
      </w:rPr>
    </w:lvl>
    <w:lvl w:ilvl="2" w:tplc="B874C164">
      <w:start w:val="1"/>
      <w:numFmt w:val="bullet"/>
      <w:lvlText w:val=""/>
      <w:lvlJc w:val="left"/>
      <w:pPr>
        <w:ind w:left="2160" w:hanging="360"/>
      </w:pPr>
      <w:rPr>
        <w:rFonts w:ascii="Wingdings" w:hAnsi="Wingdings" w:hint="default"/>
      </w:rPr>
    </w:lvl>
    <w:lvl w:ilvl="3" w:tplc="9D30B970">
      <w:start w:val="1"/>
      <w:numFmt w:val="bullet"/>
      <w:lvlText w:val=""/>
      <w:lvlJc w:val="left"/>
      <w:pPr>
        <w:ind w:left="2880" w:hanging="360"/>
      </w:pPr>
      <w:rPr>
        <w:rFonts w:ascii="Symbol" w:hAnsi="Symbol" w:hint="default"/>
      </w:rPr>
    </w:lvl>
    <w:lvl w:ilvl="4" w:tplc="6E982EFA">
      <w:start w:val="1"/>
      <w:numFmt w:val="bullet"/>
      <w:lvlText w:val="o"/>
      <w:lvlJc w:val="left"/>
      <w:pPr>
        <w:ind w:left="3600" w:hanging="360"/>
      </w:pPr>
      <w:rPr>
        <w:rFonts w:ascii="Courier New" w:hAnsi="Courier New" w:hint="default"/>
      </w:rPr>
    </w:lvl>
    <w:lvl w:ilvl="5" w:tplc="B5B21AB8">
      <w:start w:val="1"/>
      <w:numFmt w:val="bullet"/>
      <w:lvlText w:val=""/>
      <w:lvlJc w:val="left"/>
      <w:pPr>
        <w:ind w:left="4320" w:hanging="360"/>
      </w:pPr>
      <w:rPr>
        <w:rFonts w:ascii="Wingdings" w:hAnsi="Wingdings" w:hint="default"/>
      </w:rPr>
    </w:lvl>
    <w:lvl w:ilvl="6" w:tplc="45CE5506">
      <w:start w:val="1"/>
      <w:numFmt w:val="bullet"/>
      <w:lvlText w:val=""/>
      <w:lvlJc w:val="left"/>
      <w:pPr>
        <w:ind w:left="5040" w:hanging="360"/>
      </w:pPr>
      <w:rPr>
        <w:rFonts w:ascii="Symbol" w:hAnsi="Symbol" w:hint="default"/>
      </w:rPr>
    </w:lvl>
    <w:lvl w:ilvl="7" w:tplc="60A29AA2">
      <w:start w:val="1"/>
      <w:numFmt w:val="bullet"/>
      <w:lvlText w:val="o"/>
      <w:lvlJc w:val="left"/>
      <w:pPr>
        <w:ind w:left="5760" w:hanging="360"/>
      </w:pPr>
      <w:rPr>
        <w:rFonts w:ascii="Courier New" w:hAnsi="Courier New" w:hint="default"/>
      </w:rPr>
    </w:lvl>
    <w:lvl w:ilvl="8" w:tplc="D7E29094">
      <w:start w:val="1"/>
      <w:numFmt w:val="bullet"/>
      <w:lvlText w:val=""/>
      <w:lvlJc w:val="left"/>
      <w:pPr>
        <w:ind w:left="6480" w:hanging="360"/>
      </w:pPr>
      <w:rPr>
        <w:rFonts w:ascii="Wingdings" w:hAnsi="Wingdings" w:hint="default"/>
      </w:rPr>
    </w:lvl>
  </w:abstractNum>
  <w:abstractNum w:abstractNumId="27" w15:restartNumberingAfterBreak="0">
    <w:nsid w:val="32272E4F"/>
    <w:multiLevelType w:val="hybridMultilevel"/>
    <w:tmpl w:val="A07AD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7C54D18"/>
    <w:multiLevelType w:val="hybridMultilevel"/>
    <w:tmpl w:val="FFFFFFFF"/>
    <w:lvl w:ilvl="0" w:tplc="ADAC102A">
      <w:start w:val="1"/>
      <w:numFmt w:val="bullet"/>
      <w:lvlText w:val=""/>
      <w:lvlJc w:val="left"/>
      <w:pPr>
        <w:ind w:left="720" w:hanging="360"/>
      </w:pPr>
      <w:rPr>
        <w:rFonts w:ascii="Symbol" w:hAnsi="Symbol" w:hint="default"/>
      </w:rPr>
    </w:lvl>
    <w:lvl w:ilvl="1" w:tplc="5EE623DA">
      <w:start w:val="1"/>
      <w:numFmt w:val="bullet"/>
      <w:lvlText w:val="o"/>
      <w:lvlJc w:val="left"/>
      <w:pPr>
        <w:ind w:left="1440" w:hanging="360"/>
      </w:pPr>
      <w:rPr>
        <w:rFonts w:ascii="Courier New" w:hAnsi="Courier New" w:hint="default"/>
      </w:rPr>
    </w:lvl>
    <w:lvl w:ilvl="2" w:tplc="C14051E2">
      <w:start w:val="1"/>
      <w:numFmt w:val="bullet"/>
      <w:lvlText w:val=""/>
      <w:lvlJc w:val="left"/>
      <w:pPr>
        <w:ind w:left="2160" w:hanging="360"/>
      </w:pPr>
      <w:rPr>
        <w:rFonts w:ascii="Wingdings" w:hAnsi="Wingdings" w:hint="default"/>
      </w:rPr>
    </w:lvl>
    <w:lvl w:ilvl="3" w:tplc="E06E7826">
      <w:start w:val="1"/>
      <w:numFmt w:val="bullet"/>
      <w:lvlText w:val=""/>
      <w:lvlJc w:val="left"/>
      <w:pPr>
        <w:ind w:left="2880" w:hanging="360"/>
      </w:pPr>
      <w:rPr>
        <w:rFonts w:ascii="Symbol" w:hAnsi="Symbol" w:hint="default"/>
      </w:rPr>
    </w:lvl>
    <w:lvl w:ilvl="4" w:tplc="A8E6312E">
      <w:start w:val="1"/>
      <w:numFmt w:val="bullet"/>
      <w:lvlText w:val="o"/>
      <w:lvlJc w:val="left"/>
      <w:pPr>
        <w:ind w:left="3600" w:hanging="360"/>
      </w:pPr>
      <w:rPr>
        <w:rFonts w:ascii="Courier New" w:hAnsi="Courier New" w:hint="default"/>
      </w:rPr>
    </w:lvl>
    <w:lvl w:ilvl="5" w:tplc="10FCF7A6">
      <w:start w:val="1"/>
      <w:numFmt w:val="bullet"/>
      <w:lvlText w:val=""/>
      <w:lvlJc w:val="left"/>
      <w:pPr>
        <w:ind w:left="4320" w:hanging="360"/>
      </w:pPr>
      <w:rPr>
        <w:rFonts w:ascii="Wingdings" w:hAnsi="Wingdings" w:hint="default"/>
      </w:rPr>
    </w:lvl>
    <w:lvl w:ilvl="6" w:tplc="37A41382">
      <w:start w:val="1"/>
      <w:numFmt w:val="bullet"/>
      <w:lvlText w:val=""/>
      <w:lvlJc w:val="left"/>
      <w:pPr>
        <w:ind w:left="5040" w:hanging="360"/>
      </w:pPr>
      <w:rPr>
        <w:rFonts w:ascii="Symbol" w:hAnsi="Symbol" w:hint="default"/>
      </w:rPr>
    </w:lvl>
    <w:lvl w:ilvl="7" w:tplc="E25C9876">
      <w:start w:val="1"/>
      <w:numFmt w:val="bullet"/>
      <w:lvlText w:val="o"/>
      <w:lvlJc w:val="left"/>
      <w:pPr>
        <w:ind w:left="5760" w:hanging="360"/>
      </w:pPr>
      <w:rPr>
        <w:rFonts w:ascii="Courier New" w:hAnsi="Courier New" w:hint="default"/>
      </w:rPr>
    </w:lvl>
    <w:lvl w:ilvl="8" w:tplc="5E3A53FE">
      <w:start w:val="1"/>
      <w:numFmt w:val="bullet"/>
      <w:lvlText w:val=""/>
      <w:lvlJc w:val="left"/>
      <w:pPr>
        <w:ind w:left="6480" w:hanging="360"/>
      </w:pPr>
      <w:rPr>
        <w:rFonts w:ascii="Wingdings" w:hAnsi="Wingdings" w:hint="default"/>
      </w:rPr>
    </w:lvl>
  </w:abstractNum>
  <w:abstractNum w:abstractNumId="29" w15:restartNumberingAfterBreak="0">
    <w:nsid w:val="401B0929"/>
    <w:multiLevelType w:val="hybridMultilevel"/>
    <w:tmpl w:val="AFA83D30"/>
    <w:lvl w:ilvl="0" w:tplc="44BC6B46">
      <w:start w:val="1"/>
      <w:numFmt w:val="low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196616E"/>
    <w:multiLevelType w:val="hybridMultilevel"/>
    <w:tmpl w:val="29228838"/>
    <w:lvl w:ilvl="0" w:tplc="3350F1F6">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27667E7"/>
    <w:multiLevelType w:val="hybridMultilevel"/>
    <w:tmpl w:val="ADB69E70"/>
    <w:lvl w:ilvl="0" w:tplc="DBACE49A">
      <w:start w:val="1"/>
      <w:numFmt w:val="decimal"/>
      <w:lvlText w:val="%1."/>
      <w:lvlJc w:val="left"/>
      <w:pPr>
        <w:ind w:left="720" w:hanging="360"/>
      </w:pPr>
    </w:lvl>
    <w:lvl w:ilvl="1" w:tplc="6BE23610">
      <w:start w:val="1"/>
      <w:numFmt w:val="lowerLetter"/>
      <w:lvlText w:val="%2."/>
      <w:lvlJc w:val="left"/>
      <w:pPr>
        <w:ind w:left="1440" w:hanging="360"/>
      </w:pPr>
    </w:lvl>
    <w:lvl w:ilvl="2" w:tplc="61A2EBEC">
      <w:start w:val="1"/>
      <w:numFmt w:val="lowerRoman"/>
      <w:lvlText w:val="%3."/>
      <w:lvlJc w:val="right"/>
      <w:pPr>
        <w:ind w:left="2160" w:hanging="180"/>
      </w:pPr>
    </w:lvl>
    <w:lvl w:ilvl="3" w:tplc="4B545120">
      <w:start w:val="1"/>
      <w:numFmt w:val="decimal"/>
      <w:lvlText w:val="%4."/>
      <w:lvlJc w:val="left"/>
      <w:pPr>
        <w:ind w:left="2880" w:hanging="360"/>
      </w:pPr>
    </w:lvl>
    <w:lvl w:ilvl="4" w:tplc="C136BD56">
      <w:start w:val="1"/>
      <w:numFmt w:val="lowerLetter"/>
      <w:lvlText w:val="%5."/>
      <w:lvlJc w:val="left"/>
      <w:pPr>
        <w:ind w:left="3600" w:hanging="360"/>
      </w:pPr>
    </w:lvl>
    <w:lvl w:ilvl="5" w:tplc="015093AE">
      <w:start w:val="1"/>
      <w:numFmt w:val="lowerRoman"/>
      <w:lvlText w:val="%6."/>
      <w:lvlJc w:val="right"/>
      <w:pPr>
        <w:ind w:left="4320" w:hanging="180"/>
      </w:pPr>
    </w:lvl>
    <w:lvl w:ilvl="6" w:tplc="F450416E">
      <w:start w:val="1"/>
      <w:numFmt w:val="decimal"/>
      <w:lvlText w:val="%7."/>
      <w:lvlJc w:val="left"/>
      <w:pPr>
        <w:ind w:left="5040" w:hanging="360"/>
      </w:pPr>
    </w:lvl>
    <w:lvl w:ilvl="7" w:tplc="8EA6EB48">
      <w:start w:val="1"/>
      <w:numFmt w:val="lowerLetter"/>
      <w:lvlText w:val="%8."/>
      <w:lvlJc w:val="left"/>
      <w:pPr>
        <w:ind w:left="5760" w:hanging="360"/>
      </w:pPr>
    </w:lvl>
    <w:lvl w:ilvl="8" w:tplc="EB1083A8">
      <w:start w:val="1"/>
      <w:numFmt w:val="lowerRoman"/>
      <w:lvlText w:val="%9."/>
      <w:lvlJc w:val="right"/>
      <w:pPr>
        <w:ind w:left="6480" w:hanging="180"/>
      </w:pPr>
    </w:lvl>
  </w:abstractNum>
  <w:abstractNum w:abstractNumId="32" w15:restartNumberingAfterBreak="0">
    <w:nsid w:val="48BC26B6"/>
    <w:multiLevelType w:val="hybridMultilevel"/>
    <w:tmpl w:val="1C8461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F792D7F"/>
    <w:multiLevelType w:val="multilevel"/>
    <w:tmpl w:val="9EB63EF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0" w:firstLine="0"/>
      </w:pPr>
      <w:rPr>
        <w:rFonts w:hint="default"/>
        <w:lang w:val="de-CH"/>
      </w:rPr>
    </w:lvl>
    <w:lvl w:ilvl="2">
      <w:start w:val="1"/>
      <w:numFmt w:val="decimal"/>
      <w:pStyle w:val="Heading3"/>
      <w:lvlText w:val="%1.%2.%3"/>
      <w:lvlJc w:val="left"/>
      <w:pPr>
        <w:tabs>
          <w:tab w:val="num" w:pos="1146"/>
        </w:tabs>
        <w:ind w:left="0" w:firstLine="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54661D61"/>
    <w:multiLevelType w:val="hybridMultilevel"/>
    <w:tmpl w:val="730E4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657A2D"/>
    <w:multiLevelType w:val="hybridMultilevel"/>
    <w:tmpl w:val="E0D4D46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EE0A5E"/>
    <w:multiLevelType w:val="hybridMultilevel"/>
    <w:tmpl w:val="D6D40744"/>
    <w:lvl w:ilvl="0" w:tplc="1010B97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D6D6991"/>
    <w:multiLevelType w:val="hybridMultilevel"/>
    <w:tmpl w:val="FFFFFFFF"/>
    <w:lvl w:ilvl="0" w:tplc="72DA8566">
      <w:start w:val="1"/>
      <w:numFmt w:val="bullet"/>
      <w:lvlText w:val=""/>
      <w:lvlJc w:val="left"/>
      <w:pPr>
        <w:ind w:left="720" w:hanging="360"/>
      </w:pPr>
      <w:rPr>
        <w:rFonts w:ascii="Symbol" w:hAnsi="Symbol" w:hint="default"/>
      </w:rPr>
    </w:lvl>
    <w:lvl w:ilvl="1" w:tplc="08284CA6">
      <w:start w:val="1"/>
      <w:numFmt w:val="bullet"/>
      <w:lvlText w:val="o"/>
      <w:lvlJc w:val="left"/>
      <w:pPr>
        <w:ind w:left="1440" w:hanging="360"/>
      </w:pPr>
      <w:rPr>
        <w:rFonts w:ascii="Courier New" w:hAnsi="Courier New" w:hint="default"/>
      </w:rPr>
    </w:lvl>
    <w:lvl w:ilvl="2" w:tplc="E9E2379A">
      <w:start w:val="1"/>
      <w:numFmt w:val="bullet"/>
      <w:lvlText w:val=""/>
      <w:lvlJc w:val="left"/>
      <w:pPr>
        <w:ind w:left="2160" w:hanging="360"/>
      </w:pPr>
      <w:rPr>
        <w:rFonts w:ascii="Wingdings" w:hAnsi="Wingdings" w:hint="default"/>
      </w:rPr>
    </w:lvl>
    <w:lvl w:ilvl="3" w:tplc="600652D0">
      <w:start w:val="1"/>
      <w:numFmt w:val="bullet"/>
      <w:lvlText w:val=""/>
      <w:lvlJc w:val="left"/>
      <w:pPr>
        <w:ind w:left="2880" w:hanging="360"/>
      </w:pPr>
      <w:rPr>
        <w:rFonts w:ascii="Symbol" w:hAnsi="Symbol" w:hint="default"/>
      </w:rPr>
    </w:lvl>
    <w:lvl w:ilvl="4" w:tplc="8FBA7136">
      <w:start w:val="1"/>
      <w:numFmt w:val="bullet"/>
      <w:lvlText w:val="o"/>
      <w:lvlJc w:val="left"/>
      <w:pPr>
        <w:ind w:left="3600" w:hanging="360"/>
      </w:pPr>
      <w:rPr>
        <w:rFonts w:ascii="Courier New" w:hAnsi="Courier New" w:hint="default"/>
      </w:rPr>
    </w:lvl>
    <w:lvl w:ilvl="5" w:tplc="A49A406E">
      <w:start w:val="1"/>
      <w:numFmt w:val="bullet"/>
      <w:lvlText w:val=""/>
      <w:lvlJc w:val="left"/>
      <w:pPr>
        <w:ind w:left="4320" w:hanging="360"/>
      </w:pPr>
      <w:rPr>
        <w:rFonts w:ascii="Wingdings" w:hAnsi="Wingdings" w:hint="default"/>
      </w:rPr>
    </w:lvl>
    <w:lvl w:ilvl="6" w:tplc="24D8D964">
      <w:start w:val="1"/>
      <w:numFmt w:val="bullet"/>
      <w:lvlText w:val=""/>
      <w:lvlJc w:val="left"/>
      <w:pPr>
        <w:ind w:left="5040" w:hanging="360"/>
      </w:pPr>
      <w:rPr>
        <w:rFonts w:ascii="Symbol" w:hAnsi="Symbol" w:hint="default"/>
      </w:rPr>
    </w:lvl>
    <w:lvl w:ilvl="7" w:tplc="6AC6B160">
      <w:start w:val="1"/>
      <w:numFmt w:val="bullet"/>
      <w:lvlText w:val="o"/>
      <w:lvlJc w:val="left"/>
      <w:pPr>
        <w:ind w:left="5760" w:hanging="360"/>
      </w:pPr>
      <w:rPr>
        <w:rFonts w:ascii="Courier New" w:hAnsi="Courier New" w:hint="default"/>
      </w:rPr>
    </w:lvl>
    <w:lvl w:ilvl="8" w:tplc="620240D0">
      <w:start w:val="1"/>
      <w:numFmt w:val="bullet"/>
      <w:lvlText w:val=""/>
      <w:lvlJc w:val="left"/>
      <w:pPr>
        <w:ind w:left="6480" w:hanging="360"/>
      </w:pPr>
      <w:rPr>
        <w:rFonts w:ascii="Wingdings" w:hAnsi="Wingdings" w:hint="default"/>
      </w:rPr>
    </w:lvl>
  </w:abstractNum>
  <w:abstractNum w:abstractNumId="38" w15:restartNumberingAfterBreak="0">
    <w:nsid w:val="5E3907A8"/>
    <w:multiLevelType w:val="hybridMultilevel"/>
    <w:tmpl w:val="FFFFFFFF"/>
    <w:lvl w:ilvl="0" w:tplc="AF50426E">
      <w:start w:val="1"/>
      <w:numFmt w:val="bullet"/>
      <w:lvlText w:val="-"/>
      <w:lvlJc w:val="left"/>
      <w:pPr>
        <w:ind w:left="720" w:hanging="360"/>
      </w:pPr>
      <w:rPr>
        <w:rFonts w:ascii="Calibri" w:hAnsi="Calibri" w:hint="default"/>
      </w:rPr>
    </w:lvl>
    <w:lvl w:ilvl="1" w:tplc="CCCEA95C">
      <w:start w:val="1"/>
      <w:numFmt w:val="bullet"/>
      <w:lvlText w:val="o"/>
      <w:lvlJc w:val="left"/>
      <w:pPr>
        <w:ind w:left="1440" w:hanging="360"/>
      </w:pPr>
      <w:rPr>
        <w:rFonts w:ascii="Courier New" w:hAnsi="Courier New" w:hint="default"/>
      </w:rPr>
    </w:lvl>
    <w:lvl w:ilvl="2" w:tplc="9EA22AFA">
      <w:start w:val="1"/>
      <w:numFmt w:val="bullet"/>
      <w:lvlText w:val=""/>
      <w:lvlJc w:val="left"/>
      <w:pPr>
        <w:ind w:left="2160" w:hanging="360"/>
      </w:pPr>
      <w:rPr>
        <w:rFonts w:ascii="Wingdings" w:hAnsi="Wingdings" w:hint="default"/>
      </w:rPr>
    </w:lvl>
    <w:lvl w:ilvl="3" w:tplc="05222252">
      <w:start w:val="1"/>
      <w:numFmt w:val="bullet"/>
      <w:lvlText w:val=""/>
      <w:lvlJc w:val="left"/>
      <w:pPr>
        <w:ind w:left="2880" w:hanging="360"/>
      </w:pPr>
      <w:rPr>
        <w:rFonts w:ascii="Symbol" w:hAnsi="Symbol" w:hint="default"/>
      </w:rPr>
    </w:lvl>
    <w:lvl w:ilvl="4" w:tplc="03985640">
      <w:start w:val="1"/>
      <w:numFmt w:val="bullet"/>
      <w:lvlText w:val="o"/>
      <w:lvlJc w:val="left"/>
      <w:pPr>
        <w:ind w:left="3600" w:hanging="360"/>
      </w:pPr>
      <w:rPr>
        <w:rFonts w:ascii="Courier New" w:hAnsi="Courier New" w:hint="default"/>
      </w:rPr>
    </w:lvl>
    <w:lvl w:ilvl="5" w:tplc="39E20D9A">
      <w:start w:val="1"/>
      <w:numFmt w:val="bullet"/>
      <w:lvlText w:val=""/>
      <w:lvlJc w:val="left"/>
      <w:pPr>
        <w:ind w:left="4320" w:hanging="360"/>
      </w:pPr>
      <w:rPr>
        <w:rFonts w:ascii="Wingdings" w:hAnsi="Wingdings" w:hint="default"/>
      </w:rPr>
    </w:lvl>
    <w:lvl w:ilvl="6" w:tplc="3D6CBB42">
      <w:start w:val="1"/>
      <w:numFmt w:val="bullet"/>
      <w:lvlText w:val=""/>
      <w:lvlJc w:val="left"/>
      <w:pPr>
        <w:ind w:left="5040" w:hanging="360"/>
      </w:pPr>
      <w:rPr>
        <w:rFonts w:ascii="Symbol" w:hAnsi="Symbol" w:hint="default"/>
      </w:rPr>
    </w:lvl>
    <w:lvl w:ilvl="7" w:tplc="797CF89E">
      <w:start w:val="1"/>
      <w:numFmt w:val="bullet"/>
      <w:lvlText w:val="o"/>
      <w:lvlJc w:val="left"/>
      <w:pPr>
        <w:ind w:left="5760" w:hanging="360"/>
      </w:pPr>
      <w:rPr>
        <w:rFonts w:ascii="Courier New" w:hAnsi="Courier New" w:hint="default"/>
      </w:rPr>
    </w:lvl>
    <w:lvl w:ilvl="8" w:tplc="46102230">
      <w:start w:val="1"/>
      <w:numFmt w:val="bullet"/>
      <w:lvlText w:val=""/>
      <w:lvlJc w:val="left"/>
      <w:pPr>
        <w:ind w:left="6480" w:hanging="360"/>
      </w:pPr>
      <w:rPr>
        <w:rFonts w:ascii="Wingdings" w:hAnsi="Wingdings" w:hint="default"/>
      </w:rPr>
    </w:lvl>
  </w:abstractNum>
  <w:abstractNum w:abstractNumId="39" w15:restartNumberingAfterBreak="0">
    <w:nsid w:val="5FEF0E4E"/>
    <w:multiLevelType w:val="hybridMultilevel"/>
    <w:tmpl w:val="CF14B35E"/>
    <w:lvl w:ilvl="0" w:tplc="C270B8D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1C80701"/>
    <w:multiLevelType w:val="hybridMultilevel"/>
    <w:tmpl w:val="C4849568"/>
    <w:lvl w:ilvl="0" w:tplc="4BC8A6F4">
      <w:start w:val="1"/>
      <w:numFmt w:val="bullet"/>
      <w:lvlText w:val=""/>
      <w:lvlJc w:val="left"/>
      <w:pPr>
        <w:ind w:left="720" w:hanging="360"/>
      </w:pPr>
      <w:rPr>
        <w:rFonts w:ascii="Symbol" w:hAnsi="Symbol" w:hint="default"/>
      </w:rPr>
    </w:lvl>
    <w:lvl w:ilvl="1" w:tplc="64385330">
      <w:start w:val="1"/>
      <w:numFmt w:val="bullet"/>
      <w:lvlText w:val=""/>
      <w:lvlJc w:val="left"/>
      <w:pPr>
        <w:ind w:left="1440" w:hanging="360"/>
      </w:pPr>
      <w:rPr>
        <w:rFonts w:ascii="Symbol" w:hAnsi="Symbol" w:hint="default"/>
      </w:rPr>
    </w:lvl>
    <w:lvl w:ilvl="2" w:tplc="D534D9F0">
      <w:start w:val="1"/>
      <w:numFmt w:val="bullet"/>
      <w:lvlText w:val=""/>
      <w:lvlJc w:val="left"/>
      <w:pPr>
        <w:ind w:left="2160" w:hanging="360"/>
      </w:pPr>
      <w:rPr>
        <w:rFonts w:ascii="Wingdings" w:hAnsi="Wingdings" w:hint="default"/>
      </w:rPr>
    </w:lvl>
    <w:lvl w:ilvl="3" w:tplc="5B6EDFDC">
      <w:start w:val="1"/>
      <w:numFmt w:val="bullet"/>
      <w:lvlText w:val=""/>
      <w:lvlJc w:val="left"/>
      <w:pPr>
        <w:ind w:left="2880" w:hanging="360"/>
      </w:pPr>
      <w:rPr>
        <w:rFonts w:ascii="Symbol" w:hAnsi="Symbol" w:hint="default"/>
      </w:rPr>
    </w:lvl>
    <w:lvl w:ilvl="4" w:tplc="7910C060">
      <w:start w:val="1"/>
      <w:numFmt w:val="bullet"/>
      <w:lvlText w:val="o"/>
      <w:lvlJc w:val="left"/>
      <w:pPr>
        <w:ind w:left="3600" w:hanging="360"/>
      </w:pPr>
      <w:rPr>
        <w:rFonts w:ascii="Courier New" w:hAnsi="Courier New" w:hint="default"/>
      </w:rPr>
    </w:lvl>
    <w:lvl w:ilvl="5" w:tplc="BA3E5F96">
      <w:start w:val="1"/>
      <w:numFmt w:val="bullet"/>
      <w:lvlText w:val=""/>
      <w:lvlJc w:val="left"/>
      <w:pPr>
        <w:ind w:left="4320" w:hanging="360"/>
      </w:pPr>
      <w:rPr>
        <w:rFonts w:ascii="Wingdings" w:hAnsi="Wingdings" w:hint="default"/>
      </w:rPr>
    </w:lvl>
    <w:lvl w:ilvl="6" w:tplc="75F001F2">
      <w:start w:val="1"/>
      <w:numFmt w:val="bullet"/>
      <w:lvlText w:val=""/>
      <w:lvlJc w:val="left"/>
      <w:pPr>
        <w:ind w:left="5040" w:hanging="360"/>
      </w:pPr>
      <w:rPr>
        <w:rFonts w:ascii="Symbol" w:hAnsi="Symbol" w:hint="default"/>
      </w:rPr>
    </w:lvl>
    <w:lvl w:ilvl="7" w:tplc="202EE1DE">
      <w:start w:val="1"/>
      <w:numFmt w:val="bullet"/>
      <w:lvlText w:val="o"/>
      <w:lvlJc w:val="left"/>
      <w:pPr>
        <w:ind w:left="5760" w:hanging="360"/>
      </w:pPr>
      <w:rPr>
        <w:rFonts w:ascii="Courier New" w:hAnsi="Courier New" w:hint="default"/>
      </w:rPr>
    </w:lvl>
    <w:lvl w:ilvl="8" w:tplc="7DCC842C">
      <w:start w:val="1"/>
      <w:numFmt w:val="bullet"/>
      <w:lvlText w:val=""/>
      <w:lvlJc w:val="left"/>
      <w:pPr>
        <w:ind w:left="6480" w:hanging="360"/>
      </w:pPr>
      <w:rPr>
        <w:rFonts w:ascii="Wingdings" w:hAnsi="Wingdings" w:hint="default"/>
      </w:rPr>
    </w:lvl>
  </w:abstractNum>
  <w:abstractNum w:abstractNumId="41" w15:restartNumberingAfterBreak="0">
    <w:nsid w:val="6269272E"/>
    <w:multiLevelType w:val="hybridMultilevel"/>
    <w:tmpl w:val="7938E056"/>
    <w:lvl w:ilvl="0" w:tplc="06ECF940">
      <w:start w:val="1"/>
      <w:numFmt w:val="bullet"/>
      <w:lvlText w:val=""/>
      <w:lvlJc w:val="left"/>
      <w:pPr>
        <w:ind w:left="720" w:hanging="360"/>
      </w:pPr>
      <w:rPr>
        <w:rFonts w:ascii="Symbol" w:hAnsi="Symbol" w:hint="default"/>
      </w:rPr>
    </w:lvl>
    <w:lvl w:ilvl="1" w:tplc="C8EA4392">
      <w:start w:val="1"/>
      <w:numFmt w:val="bullet"/>
      <w:lvlText w:val="o"/>
      <w:lvlJc w:val="left"/>
      <w:pPr>
        <w:ind w:left="1440" w:hanging="360"/>
      </w:pPr>
      <w:rPr>
        <w:rFonts w:ascii="Courier New" w:hAnsi="Courier New" w:hint="default"/>
      </w:rPr>
    </w:lvl>
    <w:lvl w:ilvl="2" w:tplc="AB22BA94">
      <w:start w:val="1"/>
      <w:numFmt w:val="bullet"/>
      <w:lvlText w:val=""/>
      <w:lvlJc w:val="left"/>
      <w:pPr>
        <w:ind w:left="2160" w:hanging="360"/>
      </w:pPr>
      <w:rPr>
        <w:rFonts w:ascii="Wingdings" w:hAnsi="Wingdings" w:hint="default"/>
      </w:rPr>
    </w:lvl>
    <w:lvl w:ilvl="3" w:tplc="4EA8F98C">
      <w:start w:val="1"/>
      <w:numFmt w:val="bullet"/>
      <w:lvlText w:val=""/>
      <w:lvlJc w:val="left"/>
      <w:pPr>
        <w:ind w:left="2880" w:hanging="360"/>
      </w:pPr>
      <w:rPr>
        <w:rFonts w:ascii="Symbol" w:hAnsi="Symbol" w:hint="default"/>
      </w:rPr>
    </w:lvl>
    <w:lvl w:ilvl="4" w:tplc="FA7E7A16">
      <w:start w:val="1"/>
      <w:numFmt w:val="bullet"/>
      <w:lvlText w:val="o"/>
      <w:lvlJc w:val="left"/>
      <w:pPr>
        <w:ind w:left="3600" w:hanging="360"/>
      </w:pPr>
      <w:rPr>
        <w:rFonts w:ascii="Courier New" w:hAnsi="Courier New" w:hint="default"/>
      </w:rPr>
    </w:lvl>
    <w:lvl w:ilvl="5" w:tplc="0BB6B206">
      <w:start w:val="1"/>
      <w:numFmt w:val="bullet"/>
      <w:lvlText w:val=""/>
      <w:lvlJc w:val="left"/>
      <w:pPr>
        <w:ind w:left="4320" w:hanging="360"/>
      </w:pPr>
      <w:rPr>
        <w:rFonts w:ascii="Wingdings" w:hAnsi="Wingdings" w:hint="default"/>
      </w:rPr>
    </w:lvl>
    <w:lvl w:ilvl="6" w:tplc="147AF21A">
      <w:start w:val="1"/>
      <w:numFmt w:val="bullet"/>
      <w:lvlText w:val=""/>
      <w:lvlJc w:val="left"/>
      <w:pPr>
        <w:ind w:left="5040" w:hanging="360"/>
      </w:pPr>
      <w:rPr>
        <w:rFonts w:ascii="Symbol" w:hAnsi="Symbol" w:hint="default"/>
      </w:rPr>
    </w:lvl>
    <w:lvl w:ilvl="7" w:tplc="8FDEC430">
      <w:start w:val="1"/>
      <w:numFmt w:val="bullet"/>
      <w:lvlText w:val="o"/>
      <w:lvlJc w:val="left"/>
      <w:pPr>
        <w:ind w:left="5760" w:hanging="360"/>
      </w:pPr>
      <w:rPr>
        <w:rFonts w:ascii="Courier New" w:hAnsi="Courier New" w:hint="default"/>
      </w:rPr>
    </w:lvl>
    <w:lvl w:ilvl="8" w:tplc="08981EA8">
      <w:start w:val="1"/>
      <w:numFmt w:val="bullet"/>
      <w:lvlText w:val=""/>
      <w:lvlJc w:val="left"/>
      <w:pPr>
        <w:ind w:left="6480" w:hanging="360"/>
      </w:pPr>
      <w:rPr>
        <w:rFonts w:ascii="Wingdings" w:hAnsi="Wingdings" w:hint="default"/>
      </w:rPr>
    </w:lvl>
  </w:abstractNum>
  <w:abstractNum w:abstractNumId="42" w15:restartNumberingAfterBreak="0">
    <w:nsid w:val="6508393E"/>
    <w:multiLevelType w:val="hybridMultilevel"/>
    <w:tmpl w:val="FFFFFFFF"/>
    <w:lvl w:ilvl="0" w:tplc="948EAC5A">
      <w:start w:val="1"/>
      <w:numFmt w:val="bullet"/>
      <w:lvlText w:val=""/>
      <w:lvlJc w:val="left"/>
      <w:pPr>
        <w:ind w:left="720" w:hanging="360"/>
      </w:pPr>
      <w:rPr>
        <w:rFonts w:ascii="Symbol" w:hAnsi="Symbol" w:hint="default"/>
      </w:rPr>
    </w:lvl>
    <w:lvl w:ilvl="1" w:tplc="A09ACCE6">
      <w:start w:val="1"/>
      <w:numFmt w:val="bullet"/>
      <w:lvlText w:val="o"/>
      <w:lvlJc w:val="left"/>
      <w:pPr>
        <w:ind w:left="1440" w:hanging="360"/>
      </w:pPr>
      <w:rPr>
        <w:rFonts w:ascii="Courier New" w:hAnsi="Courier New" w:hint="default"/>
      </w:rPr>
    </w:lvl>
    <w:lvl w:ilvl="2" w:tplc="4B543F8E">
      <w:start w:val="1"/>
      <w:numFmt w:val="bullet"/>
      <w:lvlText w:val=""/>
      <w:lvlJc w:val="left"/>
      <w:pPr>
        <w:ind w:left="2160" w:hanging="360"/>
      </w:pPr>
      <w:rPr>
        <w:rFonts w:ascii="Wingdings" w:hAnsi="Wingdings" w:hint="default"/>
      </w:rPr>
    </w:lvl>
    <w:lvl w:ilvl="3" w:tplc="AD565010">
      <w:start w:val="1"/>
      <w:numFmt w:val="bullet"/>
      <w:lvlText w:val=""/>
      <w:lvlJc w:val="left"/>
      <w:pPr>
        <w:ind w:left="2880" w:hanging="360"/>
      </w:pPr>
      <w:rPr>
        <w:rFonts w:ascii="Symbol" w:hAnsi="Symbol" w:hint="default"/>
      </w:rPr>
    </w:lvl>
    <w:lvl w:ilvl="4" w:tplc="03563882">
      <w:start w:val="1"/>
      <w:numFmt w:val="bullet"/>
      <w:lvlText w:val="o"/>
      <w:lvlJc w:val="left"/>
      <w:pPr>
        <w:ind w:left="3600" w:hanging="360"/>
      </w:pPr>
      <w:rPr>
        <w:rFonts w:ascii="Courier New" w:hAnsi="Courier New" w:hint="default"/>
      </w:rPr>
    </w:lvl>
    <w:lvl w:ilvl="5" w:tplc="3C760154">
      <w:start w:val="1"/>
      <w:numFmt w:val="bullet"/>
      <w:lvlText w:val=""/>
      <w:lvlJc w:val="left"/>
      <w:pPr>
        <w:ind w:left="4320" w:hanging="360"/>
      </w:pPr>
      <w:rPr>
        <w:rFonts w:ascii="Wingdings" w:hAnsi="Wingdings" w:hint="default"/>
      </w:rPr>
    </w:lvl>
    <w:lvl w:ilvl="6" w:tplc="33A4713E">
      <w:start w:val="1"/>
      <w:numFmt w:val="bullet"/>
      <w:lvlText w:val=""/>
      <w:lvlJc w:val="left"/>
      <w:pPr>
        <w:ind w:left="5040" w:hanging="360"/>
      </w:pPr>
      <w:rPr>
        <w:rFonts w:ascii="Symbol" w:hAnsi="Symbol" w:hint="default"/>
      </w:rPr>
    </w:lvl>
    <w:lvl w:ilvl="7" w:tplc="E804682C">
      <w:start w:val="1"/>
      <w:numFmt w:val="bullet"/>
      <w:lvlText w:val="o"/>
      <w:lvlJc w:val="left"/>
      <w:pPr>
        <w:ind w:left="5760" w:hanging="360"/>
      </w:pPr>
      <w:rPr>
        <w:rFonts w:ascii="Courier New" w:hAnsi="Courier New" w:hint="default"/>
      </w:rPr>
    </w:lvl>
    <w:lvl w:ilvl="8" w:tplc="D6FE62F0">
      <w:start w:val="1"/>
      <w:numFmt w:val="bullet"/>
      <w:lvlText w:val=""/>
      <w:lvlJc w:val="left"/>
      <w:pPr>
        <w:ind w:left="6480" w:hanging="360"/>
      </w:pPr>
      <w:rPr>
        <w:rFonts w:ascii="Wingdings" w:hAnsi="Wingdings" w:hint="default"/>
      </w:rPr>
    </w:lvl>
  </w:abstractNum>
  <w:abstractNum w:abstractNumId="43" w15:restartNumberingAfterBreak="0">
    <w:nsid w:val="67347D47"/>
    <w:multiLevelType w:val="hybridMultilevel"/>
    <w:tmpl w:val="FFFFFFFF"/>
    <w:lvl w:ilvl="0" w:tplc="9E9C4C9A">
      <w:start w:val="1"/>
      <w:numFmt w:val="bullet"/>
      <w:lvlText w:val=""/>
      <w:lvlJc w:val="left"/>
      <w:pPr>
        <w:ind w:left="720" w:hanging="360"/>
      </w:pPr>
      <w:rPr>
        <w:rFonts w:ascii="Symbol" w:hAnsi="Symbol" w:hint="default"/>
      </w:rPr>
    </w:lvl>
    <w:lvl w:ilvl="1" w:tplc="1AC8B096">
      <w:start w:val="1"/>
      <w:numFmt w:val="bullet"/>
      <w:lvlText w:val="o"/>
      <w:lvlJc w:val="left"/>
      <w:pPr>
        <w:ind w:left="1440" w:hanging="360"/>
      </w:pPr>
      <w:rPr>
        <w:rFonts w:ascii="Courier New" w:hAnsi="Courier New" w:hint="default"/>
      </w:rPr>
    </w:lvl>
    <w:lvl w:ilvl="2" w:tplc="0D06D9A8">
      <w:start w:val="1"/>
      <w:numFmt w:val="bullet"/>
      <w:lvlText w:val=""/>
      <w:lvlJc w:val="left"/>
      <w:pPr>
        <w:ind w:left="2160" w:hanging="360"/>
      </w:pPr>
      <w:rPr>
        <w:rFonts w:ascii="Wingdings" w:hAnsi="Wingdings" w:hint="default"/>
      </w:rPr>
    </w:lvl>
    <w:lvl w:ilvl="3" w:tplc="C23E69C0">
      <w:start w:val="1"/>
      <w:numFmt w:val="bullet"/>
      <w:lvlText w:val=""/>
      <w:lvlJc w:val="left"/>
      <w:pPr>
        <w:ind w:left="2880" w:hanging="360"/>
      </w:pPr>
      <w:rPr>
        <w:rFonts w:ascii="Symbol" w:hAnsi="Symbol" w:hint="default"/>
      </w:rPr>
    </w:lvl>
    <w:lvl w:ilvl="4" w:tplc="74BA9352">
      <w:start w:val="1"/>
      <w:numFmt w:val="bullet"/>
      <w:lvlText w:val="o"/>
      <w:lvlJc w:val="left"/>
      <w:pPr>
        <w:ind w:left="3600" w:hanging="360"/>
      </w:pPr>
      <w:rPr>
        <w:rFonts w:ascii="Courier New" w:hAnsi="Courier New" w:hint="default"/>
      </w:rPr>
    </w:lvl>
    <w:lvl w:ilvl="5" w:tplc="2EA61576">
      <w:start w:val="1"/>
      <w:numFmt w:val="bullet"/>
      <w:lvlText w:val=""/>
      <w:lvlJc w:val="left"/>
      <w:pPr>
        <w:ind w:left="4320" w:hanging="360"/>
      </w:pPr>
      <w:rPr>
        <w:rFonts w:ascii="Wingdings" w:hAnsi="Wingdings" w:hint="default"/>
      </w:rPr>
    </w:lvl>
    <w:lvl w:ilvl="6" w:tplc="D89ECC60">
      <w:start w:val="1"/>
      <w:numFmt w:val="bullet"/>
      <w:lvlText w:val=""/>
      <w:lvlJc w:val="left"/>
      <w:pPr>
        <w:ind w:left="5040" w:hanging="360"/>
      </w:pPr>
      <w:rPr>
        <w:rFonts w:ascii="Symbol" w:hAnsi="Symbol" w:hint="default"/>
      </w:rPr>
    </w:lvl>
    <w:lvl w:ilvl="7" w:tplc="F992E392">
      <w:start w:val="1"/>
      <w:numFmt w:val="bullet"/>
      <w:lvlText w:val="o"/>
      <w:lvlJc w:val="left"/>
      <w:pPr>
        <w:ind w:left="5760" w:hanging="360"/>
      </w:pPr>
      <w:rPr>
        <w:rFonts w:ascii="Courier New" w:hAnsi="Courier New" w:hint="default"/>
      </w:rPr>
    </w:lvl>
    <w:lvl w:ilvl="8" w:tplc="E6E8F20C">
      <w:start w:val="1"/>
      <w:numFmt w:val="bullet"/>
      <w:lvlText w:val=""/>
      <w:lvlJc w:val="left"/>
      <w:pPr>
        <w:ind w:left="6480" w:hanging="360"/>
      </w:pPr>
      <w:rPr>
        <w:rFonts w:ascii="Wingdings" w:hAnsi="Wingdings" w:hint="default"/>
      </w:rPr>
    </w:lvl>
  </w:abstractNum>
  <w:abstractNum w:abstractNumId="44" w15:restartNumberingAfterBreak="0">
    <w:nsid w:val="68F26284"/>
    <w:multiLevelType w:val="hybridMultilevel"/>
    <w:tmpl w:val="44FE4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39E4BC3"/>
    <w:multiLevelType w:val="hybridMultilevel"/>
    <w:tmpl w:val="FFFFFFFF"/>
    <w:lvl w:ilvl="0" w:tplc="89DAD5D2">
      <w:start w:val="1"/>
      <w:numFmt w:val="decimal"/>
      <w:lvlText w:val="%1."/>
      <w:lvlJc w:val="left"/>
      <w:pPr>
        <w:ind w:left="720" w:hanging="360"/>
      </w:pPr>
    </w:lvl>
    <w:lvl w:ilvl="1" w:tplc="9726327A">
      <w:start w:val="1"/>
      <w:numFmt w:val="lowerLetter"/>
      <w:lvlText w:val="%2."/>
      <w:lvlJc w:val="left"/>
      <w:pPr>
        <w:ind w:left="1440" w:hanging="360"/>
      </w:pPr>
    </w:lvl>
    <w:lvl w:ilvl="2" w:tplc="E0A0E92A">
      <w:start w:val="1"/>
      <w:numFmt w:val="lowerRoman"/>
      <w:lvlText w:val="%3."/>
      <w:lvlJc w:val="right"/>
      <w:pPr>
        <w:ind w:left="2160" w:hanging="180"/>
      </w:pPr>
    </w:lvl>
    <w:lvl w:ilvl="3" w:tplc="80A264A6">
      <w:start w:val="1"/>
      <w:numFmt w:val="decimal"/>
      <w:lvlText w:val="%4."/>
      <w:lvlJc w:val="left"/>
      <w:pPr>
        <w:ind w:left="2880" w:hanging="360"/>
      </w:pPr>
    </w:lvl>
    <w:lvl w:ilvl="4" w:tplc="897025E6">
      <w:start w:val="1"/>
      <w:numFmt w:val="lowerLetter"/>
      <w:lvlText w:val="%5."/>
      <w:lvlJc w:val="left"/>
      <w:pPr>
        <w:ind w:left="3600" w:hanging="360"/>
      </w:pPr>
    </w:lvl>
    <w:lvl w:ilvl="5" w:tplc="61F6B42A">
      <w:start w:val="1"/>
      <w:numFmt w:val="lowerRoman"/>
      <w:lvlText w:val="%6."/>
      <w:lvlJc w:val="right"/>
      <w:pPr>
        <w:ind w:left="4320" w:hanging="180"/>
      </w:pPr>
    </w:lvl>
    <w:lvl w:ilvl="6" w:tplc="22627E22">
      <w:start w:val="1"/>
      <w:numFmt w:val="decimal"/>
      <w:lvlText w:val="%7."/>
      <w:lvlJc w:val="left"/>
      <w:pPr>
        <w:ind w:left="5040" w:hanging="360"/>
      </w:pPr>
    </w:lvl>
    <w:lvl w:ilvl="7" w:tplc="679C535E">
      <w:start w:val="1"/>
      <w:numFmt w:val="lowerLetter"/>
      <w:lvlText w:val="%8."/>
      <w:lvlJc w:val="left"/>
      <w:pPr>
        <w:ind w:left="5760" w:hanging="360"/>
      </w:pPr>
    </w:lvl>
    <w:lvl w:ilvl="8" w:tplc="A5BED46E">
      <w:start w:val="1"/>
      <w:numFmt w:val="lowerRoman"/>
      <w:lvlText w:val="%9."/>
      <w:lvlJc w:val="right"/>
      <w:pPr>
        <w:ind w:left="6480" w:hanging="180"/>
      </w:pPr>
    </w:lvl>
  </w:abstractNum>
  <w:abstractNum w:abstractNumId="46" w15:restartNumberingAfterBreak="0">
    <w:nsid w:val="781100CC"/>
    <w:multiLevelType w:val="hybridMultilevel"/>
    <w:tmpl w:val="9F0AA974"/>
    <w:lvl w:ilvl="0" w:tplc="7CBE101A">
      <w:start w:val="1"/>
      <w:numFmt w:val="bullet"/>
      <w:lvlText w:val="-"/>
      <w:lvlJc w:val="left"/>
      <w:pPr>
        <w:ind w:left="720" w:hanging="360"/>
      </w:pPr>
      <w:rPr>
        <w:rFonts w:ascii="Calibri" w:hAnsi="Calibri" w:hint="default"/>
      </w:rPr>
    </w:lvl>
    <w:lvl w:ilvl="1" w:tplc="F1E21996">
      <w:start w:val="1"/>
      <w:numFmt w:val="bullet"/>
      <w:lvlText w:val="o"/>
      <w:lvlJc w:val="left"/>
      <w:pPr>
        <w:ind w:left="1440" w:hanging="360"/>
      </w:pPr>
      <w:rPr>
        <w:rFonts w:ascii="Courier New" w:hAnsi="Courier New" w:hint="default"/>
      </w:rPr>
    </w:lvl>
    <w:lvl w:ilvl="2" w:tplc="EBC2126C">
      <w:start w:val="1"/>
      <w:numFmt w:val="bullet"/>
      <w:lvlText w:val=""/>
      <w:lvlJc w:val="left"/>
      <w:pPr>
        <w:ind w:left="2160" w:hanging="360"/>
      </w:pPr>
      <w:rPr>
        <w:rFonts w:ascii="Wingdings" w:hAnsi="Wingdings" w:hint="default"/>
      </w:rPr>
    </w:lvl>
    <w:lvl w:ilvl="3" w:tplc="26BE929C">
      <w:start w:val="1"/>
      <w:numFmt w:val="bullet"/>
      <w:lvlText w:val=""/>
      <w:lvlJc w:val="left"/>
      <w:pPr>
        <w:ind w:left="2880" w:hanging="360"/>
      </w:pPr>
      <w:rPr>
        <w:rFonts w:ascii="Symbol" w:hAnsi="Symbol" w:hint="default"/>
      </w:rPr>
    </w:lvl>
    <w:lvl w:ilvl="4" w:tplc="E390C786">
      <w:start w:val="1"/>
      <w:numFmt w:val="bullet"/>
      <w:lvlText w:val="o"/>
      <w:lvlJc w:val="left"/>
      <w:pPr>
        <w:ind w:left="3600" w:hanging="360"/>
      </w:pPr>
      <w:rPr>
        <w:rFonts w:ascii="Courier New" w:hAnsi="Courier New" w:hint="default"/>
      </w:rPr>
    </w:lvl>
    <w:lvl w:ilvl="5" w:tplc="FA6CC084">
      <w:start w:val="1"/>
      <w:numFmt w:val="bullet"/>
      <w:lvlText w:val=""/>
      <w:lvlJc w:val="left"/>
      <w:pPr>
        <w:ind w:left="4320" w:hanging="360"/>
      </w:pPr>
      <w:rPr>
        <w:rFonts w:ascii="Wingdings" w:hAnsi="Wingdings" w:hint="default"/>
      </w:rPr>
    </w:lvl>
    <w:lvl w:ilvl="6" w:tplc="1E5AB160">
      <w:start w:val="1"/>
      <w:numFmt w:val="bullet"/>
      <w:lvlText w:val=""/>
      <w:lvlJc w:val="left"/>
      <w:pPr>
        <w:ind w:left="5040" w:hanging="360"/>
      </w:pPr>
      <w:rPr>
        <w:rFonts w:ascii="Symbol" w:hAnsi="Symbol" w:hint="default"/>
      </w:rPr>
    </w:lvl>
    <w:lvl w:ilvl="7" w:tplc="2E365A88">
      <w:start w:val="1"/>
      <w:numFmt w:val="bullet"/>
      <w:lvlText w:val="o"/>
      <w:lvlJc w:val="left"/>
      <w:pPr>
        <w:ind w:left="5760" w:hanging="360"/>
      </w:pPr>
      <w:rPr>
        <w:rFonts w:ascii="Courier New" w:hAnsi="Courier New" w:hint="default"/>
      </w:rPr>
    </w:lvl>
    <w:lvl w:ilvl="8" w:tplc="64EACA00">
      <w:start w:val="1"/>
      <w:numFmt w:val="bullet"/>
      <w:lvlText w:val=""/>
      <w:lvlJc w:val="left"/>
      <w:pPr>
        <w:ind w:left="6480" w:hanging="360"/>
      </w:pPr>
      <w:rPr>
        <w:rFonts w:ascii="Wingdings" w:hAnsi="Wingdings" w:hint="default"/>
      </w:rPr>
    </w:lvl>
  </w:abstractNum>
  <w:abstractNum w:abstractNumId="47" w15:restartNumberingAfterBreak="0">
    <w:nsid w:val="7C2A398C"/>
    <w:multiLevelType w:val="hybridMultilevel"/>
    <w:tmpl w:val="EDFA44C2"/>
    <w:lvl w:ilvl="0" w:tplc="532422A0">
      <w:start w:val="1"/>
      <w:numFmt w:val="bullet"/>
      <w:lvlText w:val=""/>
      <w:lvlJc w:val="left"/>
      <w:pPr>
        <w:ind w:left="720" w:hanging="360"/>
      </w:pPr>
      <w:rPr>
        <w:rFonts w:ascii="Symbol" w:hAnsi="Symbol" w:hint="default"/>
      </w:rPr>
    </w:lvl>
    <w:lvl w:ilvl="1" w:tplc="AA12FFBC">
      <w:start w:val="1"/>
      <w:numFmt w:val="bullet"/>
      <w:lvlText w:val="o"/>
      <w:lvlJc w:val="left"/>
      <w:pPr>
        <w:ind w:left="1440" w:hanging="360"/>
      </w:pPr>
      <w:rPr>
        <w:rFonts w:ascii="Courier New" w:hAnsi="Courier New" w:hint="default"/>
      </w:rPr>
    </w:lvl>
    <w:lvl w:ilvl="2" w:tplc="687CF092">
      <w:start w:val="1"/>
      <w:numFmt w:val="bullet"/>
      <w:lvlText w:val=""/>
      <w:lvlJc w:val="left"/>
      <w:pPr>
        <w:ind w:left="2160" w:hanging="360"/>
      </w:pPr>
      <w:rPr>
        <w:rFonts w:ascii="Wingdings" w:hAnsi="Wingdings" w:hint="default"/>
      </w:rPr>
    </w:lvl>
    <w:lvl w:ilvl="3" w:tplc="A4304D72">
      <w:start w:val="1"/>
      <w:numFmt w:val="bullet"/>
      <w:lvlText w:val=""/>
      <w:lvlJc w:val="left"/>
      <w:pPr>
        <w:ind w:left="2880" w:hanging="360"/>
      </w:pPr>
      <w:rPr>
        <w:rFonts w:ascii="Symbol" w:hAnsi="Symbol" w:hint="default"/>
      </w:rPr>
    </w:lvl>
    <w:lvl w:ilvl="4" w:tplc="813EC9EE">
      <w:start w:val="1"/>
      <w:numFmt w:val="bullet"/>
      <w:lvlText w:val="o"/>
      <w:lvlJc w:val="left"/>
      <w:pPr>
        <w:ind w:left="3600" w:hanging="360"/>
      </w:pPr>
      <w:rPr>
        <w:rFonts w:ascii="Courier New" w:hAnsi="Courier New" w:hint="default"/>
      </w:rPr>
    </w:lvl>
    <w:lvl w:ilvl="5" w:tplc="3D02CC3E">
      <w:start w:val="1"/>
      <w:numFmt w:val="bullet"/>
      <w:lvlText w:val=""/>
      <w:lvlJc w:val="left"/>
      <w:pPr>
        <w:ind w:left="4320" w:hanging="360"/>
      </w:pPr>
      <w:rPr>
        <w:rFonts w:ascii="Wingdings" w:hAnsi="Wingdings" w:hint="default"/>
      </w:rPr>
    </w:lvl>
    <w:lvl w:ilvl="6" w:tplc="1E82C07A">
      <w:start w:val="1"/>
      <w:numFmt w:val="bullet"/>
      <w:lvlText w:val=""/>
      <w:lvlJc w:val="left"/>
      <w:pPr>
        <w:ind w:left="5040" w:hanging="360"/>
      </w:pPr>
      <w:rPr>
        <w:rFonts w:ascii="Symbol" w:hAnsi="Symbol" w:hint="default"/>
      </w:rPr>
    </w:lvl>
    <w:lvl w:ilvl="7" w:tplc="BC3AB6C4">
      <w:start w:val="1"/>
      <w:numFmt w:val="bullet"/>
      <w:lvlText w:val="o"/>
      <w:lvlJc w:val="left"/>
      <w:pPr>
        <w:ind w:left="5760" w:hanging="360"/>
      </w:pPr>
      <w:rPr>
        <w:rFonts w:ascii="Courier New" w:hAnsi="Courier New" w:hint="default"/>
      </w:rPr>
    </w:lvl>
    <w:lvl w:ilvl="8" w:tplc="18F48B18">
      <w:start w:val="1"/>
      <w:numFmt w:val="bullet"/>
      <w:lvlText w:val=""/>
      <w:lvlJc w:val="left"/>
      <w:pPr>
        <w:ind w:left="6480" w:hanging="360"/>
      </w:pPr>
      <w:rPr>
        <w:rFonts w:ascii="Wingdings" w:hAnsi="Wingdings" w:hint="default"/>
      </w:rPr>
    </w:lvl>
  </w:abstractNum>
  <w:abstractNum w:abstractNumId="48" w15:restartNumberingAfterBreak="0">
    <w:nsid w:val="7DEF1F5F"/>
    <w:multiLevelType w:val="hybridMultilevel"/>
    <w:tmpl w:val="FFFFFFFF"/>
    <w:lvl w:ilvl="0" w:tplc="5AEC96DC">
      <w:start w:val="1"/>
      <w:numFmt w:val="bullet"/>
      <w:lvlText w:val=""/>
      <w:lvlJc w:val="left"/>
      <w:pPr>
        <w:ind w:left="720" w:hanging="360"/>
      </w:pPr>
      <w:rPr>
        <w:rFonts w:ascii="Symbol" w:hAnsi="Symbol" w:hint="default"/>
      </w:rPr>
    </w:lvl>
    <w:lvl w:ilvl="1" w:tplc="DFCACD2E">
      <w:start w:val="1"/>
      <w:numFmt w:val="bullet"/>
      <w:lvlText w:val="o"/>
      <w:lvlJc w:val="left"/>
      <w:pPr>
        <w:ind w:left="1440" w:hanging="360"/>
      </w:pPr>
      <w:rPr>
        <w:rFonts w:ascii="Courier New" w:hAnsi="Courier New" w:hint="default"/>
      </w:rPr>
    </w:lvl>
    <w:lvl w:ilvl="2" w:tplc="FF040278">
      <w:start w:val="1"/>
      <w:numFmt w:val="bullet"/>
      <w:lvlText w:val=""/>
      <w:lvlJc w:val="left"/>
      <w:pPr>
        <w:ind w:left="2160" w:hanging="360"/>
      </w:pPr>
      <w:rPr>
        <w:rFonts w:ascii="Wingdings" w:hAnsi="Wingdings" w:hint="default"/>
      </w:rPr>
    </w:lvl>
    <w:lvl w:ilvl="3" w:tplc="2696C018">
      <w:start w:val="1"/>
      <w:numFmt w:val="bullet"/>
      <w:lvlText w:val=""/>
      <w:lvlJc w:val="left"/>
      <w:pPr>
        <w:ind w:left="2880" w:hanging="360"/>
      </w:pPr>
      <w:rPr>
        <w:rFonts w:ascii="Symbol" w:hAnsi="Symbol" w:hint="default"/>
      </w:rPr>
    </w:lvl>
    <w:lvl w:ilvl="4" w:tplc="088A099A">
      <w:start w:val="1"/>
      <w:numFmt w:val="bullet"/>
      <w:lvlText w:val="o"/>
      <w:lvlJc w:val="left"/>
      <w:pPr>
        <w:ind w:left="3600" w:hanging="360"/>
      </w:pPr>
      <w:rPr>
        <w:rFonts w:ascii="Courier New" w:hAnsi="Courier New" w:hint="default"/>
      </w:rPr>
    </w:lvl>
    <w:lvl w:ilvl="5" w:tplc="A522A302">
      <w:start w:val="1"/>
      <w:numFmt w:val="bullet"/>
      <w:lvlText w:val=""/>
      <w:lvlJc w:val="left"/>
      <w:pPr>
        <w:ind w:left="4320" w:hanging="360"/>
      </w:pPr>
      <w:rPr>
        <w:rFonts w:ascii="Wingdings" w:hAnsi="Wingdings" w:hint="default"/>
      </w:rPr>
    </w:lvl>
    <w:lvl w:ilvl="6" w:tplc="055CDE5C">
      <w:start w:val="1"/>
      <w:numFmt w:val="bullet"/>
      <w:lvlText w:val=""/>
      <w:lvlJc w:val="left"/>
      <w:pPr>
        <w:ind w:left="5040" w:hanging="360"/>
      </w:pPr>
      <w:rPr>
        <w:rFonts w:ascii="Symbol" w:hAnsi="Symbol" w:hint="default"/>
      </w:rPr>
    </w:lvl>
    <w:lvl w:ilvl="7" w:tplc="FC1EA4E4">
      <w:start w:val="1"/>
      <w:numFmt w:val="bullet"/>
      <w:lvlText w:val="o"/>
      <w:lvlJc w:val="left"/>
      <w:pPr>
        <w:ind w:left="5760" w:hanging="360"/>
      </w:pPr>
      <w:rPr>
        <w:rFonts w:ascii="Courier New" w:hAnsi="Courier New" w:hint="default"/>
      </w:rPr>
    </w:lvl>
    <w:lvl w:ilvl="8" w:tplc="4372F0D0">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13"/>
  </w:num>
  <w:num w:numId="4">
    <w:abstractNumId w:val="37"/>
  </w:num>
  <w:num w:numId="5">
    <w:abstractNumId w:val="42"/>
  </w:num>
  <w:num w:numId="6">
    <w:abstractNumId w:val="45"/>
  </w:num>
  <w:num w:numId="7">
    <w:abstractNumId w:val="9"/>
  </w:num>
  <w:num w:numId="8">
    <w:abstractNumId w:val="7"/>
  </w:num>
  <w:num w:numId="9">
    <w:abstractNumId w:val="6"/>
  </w:num>
  <w:num w:numId="10">
    <w:abstractNumId w:val="5"/>
  </w:num>
  <w:num w:numId="11">
    <w:abstractNumId w:val="4"/>
  </w:num>
  <w:num w:numId="12">
    <w:abstractNumId w:val="33"/>
  </w:num>
  <w:num w:numId="13">
    <w:abstractNumId w:val="15"/>
  </w:num>
  <w:num w:numId="14">
    <w:abstractNumId w:val="36"/>
  </w:num>
  <w:num w:numId="15">
    <w:abstractNumId w:val="30"/>
  </w:num>
  <w:num w:numId="16">
    <w:abstractNumId w:val="10"/>
  </w:num>
  <w:num w:numId="17">
    <w:abstractNumId w:val="32"/>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1"/>
  </w:num>
  <w:num w:numId="21">
    <w:abstractNumId w:val="29"/>
  </w:num>
  <w:num w:numId="22">
    <w:abstractNumId w:val="22"/>
  </w:num>
  <w:num w:numId="23">
    <w:abstractNumId w:val="16"/>
  </w:num>
  <w:num w:numId="24">
    <w:abstractNumId w:val="46"/>
  </w:num>
  <w:num w:numId="25">
    <w:abstractNumId w:val="14"/>
  </w:num>
  <w:num w:numId="26">
    <w:abstractNumId w:val="41"/>
  </w:num>
  <w:num w:numId="27">
    <w:abstractNumId w:val="31"/>
  </w:num>
  <w:num w:numId="28">
    <w:abstractNumId w:val="28"/>
  </w:num>
  <w:num w:numId="29">
    <w:abstractNumId w:val="38"/>
  </w:num>
  <w:num w:numId="30">
    <w:abstractNumId w:val="43"/>
  </w:num>
  <w:num w:numId="31">
    <w:abstractNumId w:val="20"/>
  </w:num>
  <w:num w:numId="32">
    <w:abstractNumId w:val="18"/>
  </w:num>
  <w:num w:numId="33">
    <w:abstractNumId w:val="23"/>
  </w:num>
  <w:num w:numId="34">
    <w:abstractNumId w:val="39"/>
  </w:num>
  <w:num w:numId="35">
    <w:abstractNumId w:val="8"/>
  </w:num>
  <w:num w:numId="36">
    <w:abstractNumId w:val="3"/>
  </w:num>
  <w:num w:numId="37">
    <w:abstractNumId w:val="2"/>
  </w:num>
  <w:num w:numId="38">
    <w:abstractNumId w:val="1"/>
  </w:num>
  <w:num w:numId="39">
    <w:abstractNumId w:val="0"/>
  </w:num>
  <w:num w:numId="40">
    <w:abstractNumId w:val="35"/>
  </w:num>
  <w:num w:numId="41">
    <w:abstractNumId w:val="34"/>
  </w:num>
  <w:num w:numId="42">
    <w:abstractNumId w:val="24"/>
  </w:num>
  <w:num w:numId="43">
    <w:abstractNumId w:val="44"/>
  </w:num>
  <w:num w:numId="44">
    <w:abstractNumId w:val="27"/>
  </w:num>
  <w:num w:numId="45">
    <w:abstractNumId w:val="17"/>
  </w:num>
  <w:num w:numId="46">
    <w:abstractNumId w:val="47"/>
  </w:num>
  <w:num w:numId="47">
    <w:abstractNumId w:val="40"/>
  </w:num>
  <w:num w:numId="48">
    <w:abstractNumId w:val="19"/>
  </w:num>
  <w:num w:numId="49">
    <w:abstractNumId w:val="21"/>
  </w:num>
  <w:num w:numId="50">
    <w:abstractNumId w:val="2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Vogel">
    <w15:presenceInfo w15:providerId="Windows Live" w15:userId="ee30c02376b44bd2"/>
  </w15:person>
  <w15:person w15:author="Celia Schmid">
    <w15:presenceInfo w15:providerId="Windows Live" w15:userId="9e5512ea6f04a8c4"/>
  </w15:person>
  <w15:person w15:author="Franck Polin">
    <w15:presenceInfo w15:providerId="Windows Live" w15:userId="f3a2e042413df1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activeWritingStyle w:appName="MSWord" w:lang="en-GB" w:vendorID="64" w:dllVersion="6" w:nlCheck="1" w:checkStyle="1"/>
  <w:activeWritingStyle w:appName="MSWord" w:lang="en-US" w:vendorID="64" w:dllVersion="6" w:nlCheck="1" w:checkStyle="1"/>
  <w:activeWritingStyle w:appName="MSWord" w:lang="de-CH" w:vendorID="64" w:dllVersion="6" w:nlCheck="1" w:checkStyle="0"/>
  <w:activeWritingStyle w:appName="MSWord" w:lang="fr-CH" w:vendorID="64" w:dllVersion="6" w:nlCheck="1" w:checkStyle="0"/>
  <w:activeWritingStyle w:appName="MSWord" w:lang="de-DE"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de-DE" w:vendorID="64" w:dllVersion="4096" w:nlCheck="1" w:checkStyle="0"/>
  <w:activeWritingStyle w:appName="MSWord" w:lang="it-IT" w:vendorID="64" w:dllVersion="4096" w:nlCheck="1" w:checkStyle="0"/>
  <w:activeWritingStyle w:appName="MSWord" w:lang="fr-FR" w:vendorID="64" w:dllVersion="0"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3NDE1NTeyNLSwsDBS0lEKTi0uzszPAykwrAUAy2rXRiwAAAA="/>
  </w:docVars>
  <w:rsids>
    <w:rsidRoot w:val="000D0889"/>
    <w:rsid w:val="000002CA"/>
    <w:rsid w:val="00000C9C"/>
    <w:rsid w:val="00000CAA"/>
    <w:rsid w:val="00000CEC"/>
    <w:rsid w:val="0000121B"/>
    <w:rsid w:val="0000122B"/>
    <w:rsid w:val="000015A0"/>
    <w:rsid w:val="00001619"/>
    <w:rsid w:val="0000169A"/>
    <w:rsid w:val="00001C28"/>
    <w:rsid w:val="00001ECF"/>
    <w:rsid w:val="00002454"/>
    <w:rsid w:val="0000249D"/>
    <w:rsid w:val="000028B5"/>
    <w:rsid w:val="00002A80"/>
    <w:rsid w:val="00002EFF"/>
    <w:rsid w:val="00002F8D"/>
    <w:rsid w:val="00002F98"/>
    <w:rsid w:val="000030B5"/>
    <w:rsid w:val="000033D8"/>
    <w:rsid w:val="00003637"/>
    <w:rsid w:val="00003BB5"/>
    <w:rsid w:val="00003E61"/>
    <w:rsid w:val="00003F5C"/>
    <w:rsid w:val="00004068"/>
    <w:rsid w:val="000046D6"/>
    <w:rsid w:val="00004A6C"/>
    <w:rsid w:val="00004AC3"/>
    <w:rsid w:val="00004D8E"/>
    <w:rsid w:val="00004F30"/>
    <w:rsid w:val="00004FA3"/>
    <w:rsid w:val="0000502B"/>
    <w:rsid w:val="00005140"/>
    <w:rsid w:val="00005407"/>
    <w:rsid w:val="000057AA"/>
    <w:rsid w:val="00005BFE"/>
    <w:rsid w:val="00005E86"/>
    <w:rsid w:val="00005EB2"/>
    <w:rsid w:val="000064DB"/>
    <w:rsid w:val="000069D3"/>
    <w:rsid w:val="00006BBE"/>
    <w:rsid w:val="00006CB6"/>
    <w:rsid w:val="00006D3C"/>
    <w:rsid w:val="0000770A"/>
    <w:rsid w:val="00007786"/>
    <w:rsid w:val="00007B32"/>
    <w:rsid w:val="00007BE4"/>
    <w:rsid w:val="00007CC9"/>
    <w:rsid w:val="00007D2D"/>
    <w:rsid w:val="00007D7C"/>
    <w:rsid w:val="00007EA2"/>
    <w:rsid w:val="00007F91"/>
    <w:rsid w:val="00010459"/>
    <w:rsid w:val="00010777"/>
    <w:rsid w:val="00010836"/>
    <w:rsid w:val="0001096D"/>
    <w:rsid w:val="00010B20"/>
    <w:rsid w:val="00010C0E"/>
    <w:rsid w:val="0001103F"/>
    <w:rsid w:val="00011204"/>
    <w:rsid w:val="0001129F"/>
    <w:rsid w:val="000112EA"/>
    <w:rsid w:val="000112ED"/>
    <w:rsid w:val="00011683"/>
    <w:rsid w:val="000116A9"/>
    <w:rsid w:val="000118D3"/>
    <w:rsid w:val="00011992"/>
    <w:rsid w:val="000119C7"/>
    <w:rsid w:val="00011D9F"/>
    <w:rsid w:val="00012060"/>
    <w:rsid w:val="00012092"/>
    <w:rsid w:val="00012266"/>
    <w:rsid w:val="000124FE"/>
    <w:rsid w:val="0001250F"/>
    <w:rsid w:val="000126C2"/>
    <w:rsid w:val="00012A3B"/>
    <w:rsid w:val="00012AFC"/>
    <w:rsid w:val="00012CCC"/>
    <w:rsid w:val="00012D25"/>
    <w:rsid w:val="00012E3D"/>
    <w:rsid w:val="00012E7F"/>
    <w:rsid w:val="000130C9"/>
    <w:rsid w:val="00013485"/>
    <w:rsid w:val="0001349A"/>
    <w:rsid w:val="000138C2"/>
    <w:rsid w:val="00013A9B"/>
    <w:rsid w:val="00013C9F"/>
    <w:rsid w:val="000144B4"/>
    <w:rsid w:val="000145A4"/>
    <w:rsid w:val="000145E9"/>
    <w:rsid w:val="000147ED"/>
    <w:rsid w:val="000149DD"/>
    <w:rsid w:val="00014AA4"/>
    <w:rsid w:val="00014EAE"/>
    <w:rsid w:val="00014EDA"/>
    <w:rsid w:val="0001501F"/>
    <w:rsid w:val="00015493"/>
    <w:rsid w:val="000158B5"/>
    <w:rsid w:val="000159D5"/>
    <w:rsid w:val="00015A19"/>
    <w:rsid w:val="00015BD5"/>
    <w:rsid w:val="00015E46"/>
    <w:rsid w:val="00015EBE"/>
    <w:rsid w:val="00015FD4"/>
    <w:rsid w:val="0001613A"/>
    <w:rsid w:val="00016288"/>
    <w:rsid w:val="00016330"/>
    <w:rsid w:val="00016A65"/>
    <w:rsid w:val="00016B28"/>
    <w:rsid w:val="0001705F"/>
    <w:rsid w:val="0001742F"/>
    <w:rsid w:val="000175C7"/>
    <w:rsid w:val="00017B72"/>
    <w:rsid w:val="00017D2C"/>
    <w:rsid w:val="0002021E"/>
    <w:rsid w:val="0002042C"/>
    <w:rsid w:val="0002096D"/>
    <w:rsid w:val="000209AD"/>
    <w:rsid w:val="00020C2F"/>
    <w:rsid w:val="00020C70"/>
    <w:rsid w:val="0002109E"/>
    <w:rsid w:val="000211DD"/>
    <w:rsid w:val="00021234"/>
    <w:rsid w:val="000213BB"/>
    <w:rsid w:val="00021590"/>
    <w:rsid w:val="000215CB"/>
    <w:rsid w:val="000216DC"/>
    <w:rsid w:val="00021737"/>
    <w:rsid w:val="000221A6"/>
    <w:rsid w:val="000221DC"/>
    <w:rsid w:val="000226A5"/>
    <w:rsid w:val="00022866"/>
    <w:rsid w:val="00022D0C"/>
    <w:rsid w:val="00022E68"/>
    <w:rsid w:val="000234C9"/>
    <w:rsid w:val="00023556"/>
    <w:rsid w:val="0002356D"/>
    <w:rsid w:val="000235FD"/>
    <w:rsid w:val="0002395A"/>
    <w:rsid w:val="00023B61"/>
    <w:rsid w:val="000241B3"/>
    <w:rsid w:val="0002423B"/>
    <w:rsid w:val="00024253"/>
    <w:rsid w:val="0002431B"/>
    <w:rsid w:val="0002443E"/>
    <w:rsid w:val="00024778"/>
    <w:rsid w:val="00024A2F"/>
    <w:rsid w:val="00024D2F"/>
    <w:rsid w:val="00024DB6"/>
    <w:rsid w:val="00024E7D"/>
    <w:rsid w:val="00024E99"/>
    <w:rsid w:val="00025290"/>
    <w:rsid w:val="00025416"/>
    <w:rsid w:val="000255DE"/>
    <w:rsid w:val="0002562A"/>
    <w:rsid w:val="000256CE"/>
    <w:rsid w:val="00025BD3"/>
    <w:rsid w:val="00025C29"/>
    <w:rsid w:val="00025C2F"/>
    <w:rsid w:val="00025E2B"/>
    <w:rsid w:val="00025E7C"/>
    <w:rsid w:val="00025FB6"/>
    <w:rsid w:val="00025FB8"/>
    <w:rsid w:val="000262F9"/>
    <w:rsid w:val="000263A6"/>
    <w:rsid w:val="000264A0"/>
    <w:rsid w:val="000264D3"/>
    <w:rsid w:val="0002689B"/>
    <w:rsid w:val="000269BA"/>
    <w:rsid w:val="00026BA8"/>
    <w:rsid w:val="00026BBA"/>
    <w:rsid w:val="00026D6B"/>
    <w:rsid w:val="000271D0"/>
    <w:rsid w:val="00027234"/>
    <w:rsid w:val="00027305"/>
    <w:rsid w:val="000273D8"/>
    <w:rsid w:val="000274F5"/>
    <w:rsid w:val="0002751D"/>
    <w:rsid w:val="000275E0"/>
    <w:rsid w:val="0002783B"/>
    <w:rsid w:val="0002789C"/>
    <w:rsid w:val="000278DB"/>
    <w:rsid w:val="000278E1"/>
    <w:rsid w:val="00027ADE"/>
    <w:rsid w:val="00027FF7"/>
    <w:rsid w:val="00030547"/>
    <w:rsid w:val="00030A39"/>
    <w:rsid w:val="00030BA6"/>
    <w:rsid w:val="00031017"/>
    <w:rsid w:val="00031341"/>
    <w:rsid w:val="000314EE"/>
    <w:rsid w:val="00031586"/>
    <w:rsid w:val="00031902"/>
    <w:rsid w:val="00031B47"/>
    <w:rsid w:val="00031B9B"/>
    <w:rsid w:val="00031CFF"/>
    <w:rsid w:val="00031D39"/>
    <w:rsid w:val="00031DED"/>
    <w:rsid w:val="0003206F"/>
    <w:rsid w:val="0003230D"/>
    <w:rsid w:val="00032F7F"/>
    <w:rsid w:val="00033250"/>
    <w:rsid w:val="00033395"/>
    <w:rsid w:val="0003364A"/>
    <w:rsid w:val="000336A3"/>
    <w:rsid w:val="000337BA"/>
    <w:rsid w:val="00033C71"/>
    <w:rsid w:val="000340E2"/>
    <w:rsid w:val="00034383"/>
    <w:rsid w:val="0003465E"/>
    <w:rsid w:val="0003477D"/>
    <w:rsid w:val="00034809"/>
    <w:rsid w:val="000348D7"/>
    <w:rsid w:val="00034A3A"/>
    <w:rsid w:val="00034DA9"/>
    <w:rsid w:val="00034E73"/>
    <w:rsid w:val="00034F1B"/>
    <w:rsid w:val="00034F1E"/>
    <w:rsid w:val="00035340"/>
    <w:rsid w:val="000355DB"/>
    <w:rsid w:val="00035868"/>
    <w:rsid w:val="00035AB2"/>
    <w:rsid w:val="00035C1B"/>
    <w:rsid w:val="00035DFD"/>
    <w:rsid w:val="000362F5"/>
    <w:rsid w:val="00036411"/>
    <w:rsid w:val="000366A4"/>
    <w:rsid w:val="00036850"/>
    <w:rsid w:val="00036D89"/>
    <w:rsid w:val="00037104"/>
    <w:rsid w:val="00037298"/>
    <w:rsid w:val="00037386"/>
    <w:rsid w:val="00037434"/>
    <w:rsid w:val="00037710"/>
    <w:rsid w:val="00037DFC"/>
    <w:rsid w:val="00040020"/>
    <w:rsid w:val="000401D7"/>
    <w:rsid w:val="000405EE"/>
    <w:rsid w:val="00040786"/>
    <w:rsid w:val="00040D1E"/>
    <w:rsid w:val="000414E3"/>
    <w:rsid w:val="000418C6"/>
    <w:rsid w:val="00041EF6"/>
    <w:rsid w:val="0004206D"/>
    <w:rsid w:val="000420AF"/>
    <w:rsid w:val="000420C4"/>
    <w:rsid w:val="00042535"/>
    <w:rsid w:val="00042A2D"/>
    <w:rsid w:val="00042AC5"/>
    <w:rsid w:val="00042D18"/>
    <w:rsid w:val="00043127"/>
    <w:rsid w:val="000432A9"/>
    <w:rsid w:val="00043526"/>
    <w:rsid w:val="0004382A"/>
    <w:rsid w:val="000439E0"/>
    <w:rsid w:val="00043C8D"/>
    <w:rsid w:val="00043EC7"/>
    <w:rsid w:val="00044277"/>
    <w:rsid w:val="0004463C"/>
    <w:rsid w:val="00044802"/>
    <w:rsid w:val="00044EC3"/>
    <w:rsid w:val="0004503A"/>
    <w:rsid w:val="0004541F"/>
    <w:rsid w:val="000454A3"/>
    <w:rsid w:val="000454DF"/>
    <w:rsid w:val="00045C0B"/>
    <w:rsid w:val="00045D62"/>
    <w:rsid w:val="00045F75"/>
    <w:rsid w:val="0004688D"/>
    <w:rsid w:val="000468E1"/>
    <w:rsid w:val="00046B02"/>
    <w:rsid w:val="00046CF0"/>
    <w:rsid w:val="00047060"/>
    <w:rsid w:val="00047219"/>
    <w:rsid w:val="000474D5"/>
    <w:rsid w:val="000476F7"/>
    <w:rsid w:val="0004772E"/>
    <w:rsid w:val="00047DCE"/>
    <w:rsid w:val="00047EB1"/>
    <w:rsid w:val="00050201"/>
    <w:rsid w:val="0005048F"/>
    <w:rsid w:val="000504CB"/>
    <w:rsid w:val="00050552"/>
    <w:rsid w:val="0005059C"/>
    <w:rsid w:val="00050646"/>
    <w:rsid w:val="000506DF"/>
    <w:rsid w:val="000508A7"/>
    <w:rsid w:val="000509BB"/>
    <w:rsid w:val="00050A22"/>
    <w:rsid w:val="00050B56"/>
    <w:rsid w:val="00050C90"/>
    <w:rsid w:val="000516BD"/>
    <w:rsid w:val="0005170D"/>
    <w:rsid w:val="00051860"/>
    <w:rsid w:val="00051906"/>
    <w:rsid w:val="00051C58"/>
    <w:rsid w:val="00051E01"/>
    <w:rsid w:val="0005210F"/>
    <w:rsid w:val="000521E8"/>
    <w:rsid w:val="0005245E"/>
    <w:rsid w:val="00052486"/>
    <w:rsid w:val="00052915"/>
    <w:rsid w:val="00052996"/>
    <w:rsid w:val="00052DD3"/>
    <w:rsid w:val="00052FB5"/>
    <w:rsid w:val="00053008"/>
    <w:rsid w:val="0005300B"/>
    <w:rsid w:val="00053048"/>
    <w:rsid w:val="000530A0"/>
    <w:rsid w:val="000531DC"/>
    <w:rsid w:val="000535AE"/>
    <w:rsid w:val="00053A99"/>
    <w:rsid w:val="00053BC2"/>
    <w:rsid w:val="00053C1E"/>
    <w:rsid w:val="00053E07"/>
    <w:rsid w:val="000547B9"/>
    <w:rsid w:val="000547D6"/>
    <w:rsid w:val="00054880"/>
    <w:rsid w:val="000553D2"/>
    <w:rsid w:val="000554F4"/>
    <w:rsid w:val="000556B2"/>
    <w:rsid w:val="00055964"/>
    <w:rsid w:val="00055AAB"/>
    <w:rsid w:val="00055BB5"/>
    <w:rsid w:val="00055FEB"/>
    <w:rsid w:val="00056563"/>
    <w:rsid w:val="000569AF"/>
    <w:rsid w:val="00056AE7"/>
    <w:rsid w:val="00056DD8"/>
    <w:rsid w:val="00056E0A"/>
    <w:rsid w:val="00056E84"/>
    <w:rsid w:val="00056F61"/>
    <w:rsid w:val="00057F22"/>
    <w:rsid w:val="00060133"/>
    <w:rsid w:val="00060262"/>
    <w:rsid w:val="0006049A"/>
    <w:rsid w:val="000606A1"/>
    <w:rsid w:val="00060800"/>
    <w:rsid w:val="00060F08"/>
    <w:rsid w:val="00060F92"/>
    <w:rsid w:val="00060F9E"/>
    <w:rsid w:val="0006128F"/>
    <w:rsid w:val="0006129D"/>
    <w:rsid w:val="000612B1"/>
    <w:rsid w:val="000614C3"/>
    <w:rsid w:val="0006152B"/>
    <w:rsid w:val="0006160B"/>
    <w:rsid w:val="00061662"/>
    <w:rsid w:val="0006191B"/>
    <w:rsid w:val="0006197F"/>
    <w:rsid w:val="00061B90"/>
    <w:rsid w:val="00061E1B"/>
    <w:rsid w:val="0006214E"/>
    <w:rsid w:val="000623D2"/>
    <w:rsid w:val="0006242D"/>
    <w:rsid w:val="00062648"/>
    <w:rsid w:val="00062739"/>
    <w:rsid w:val="00062A92"/>
    <w:rsid w:val="00062A9E"/>
    <w:rsid w:val="00062B3C"/>
    <w:rsid w:val="00063140"/>
    <w:rsid w:val="00063384"/>
    <w:rsid w:val="000635F4"/>
    <w:rsid w:val="00063678"/>
    <w:rsid w:val="00063833"/>
    <w:rsid w:val="00063837"/>
    <w:rsid w:val="00063AB8"/>
    <w:rsid w:val="00063E39"/>
    <w:rsid w:val="00063FB8"/>
    <w:rsid w:val="0006447D"/>
    <w:rsid w:val="000644E4"/>
    <w:rsid w:val="000646AF"/>
    <w:rsid w:val="00064993"/>
    <w:rsid w:val="00064B05"/>
    <w:rsid w:val="00064B1C"/>
    <w:rsid w:val="00064B85"/>
    <w:rsid w:val="00064B94"/>
    <w:rsid w:val="00064D84"/>
    <w:rsid w:val="00064E87"/>
    <w:rsid w:val="00064E8A"/>
    <w:rsid w:val="0006534A"/>
    <w:rsid w:val="0006539A"/>
    <w:rsid w:val="000653A0"/>
    <w:rsid w:val="0006581E"/>
    <w:rsid w:val="0006584B"/>
    <w:rsid w:val="0006585C"/>
    <w:rsid w:val="000661DA"/>
    <w:rsid w:val="00066290"/>
    <w:rsid w:val="00066CA0"/>
    <w:rsid w:val="00066CE7"/>
    <w:rsid w:val="00066CF0"/>
    <w:rsid w:val="000670AC"/>
    <w:rsid w:val="00067189"/>
    <w:rsid w:val="0006762C"/>
    <w:rsid w:val="00067D4C"/>
    <w:rsid w:val="00067F73"/>
    <w:rsid w:val="0007032C"/>
    <w:rsid w:val="00070702"/>
    <w:rsid w:val="0007071B"/>
    <w:rsid w:val="0007094E"/>
    <w:rsid w:val="00070E2D"/>
    <w:rsid w:val="00070E7B"/>
    <w:rsid w:val="00070E98"/>
    <w:rsid w:val="00070F16"/>
    <w:rsid w:val="0007115B"/>
    <w:rsid w:val="00071384"/>
    <w:rsid w:val="0007147B"/>
    <w:rsid w:val="00071E46"/>
    <w:rsid w:val="00072391"/>
    <w:rsid w:val="0007274D"/>
    <w:rsid w:val="000729D8"/>
    <w:rsid w:val="00072B34"/>
    <w:rsid w:val="00072FC4"/>
    <w:rsid w:val="0007302F"/>
    <w:rsid w:val="00073898"/>
    <w:rsid w:val="00073FD2"/>
    <w:rsid w:val="000740E5"/>
    <w:rsid w:val="00074163"/>
    <w:rsid w:val="0007430F"/>
    <w:rsid w:val="0007464F"/>
    <w:rsid w:val="00074737"/>
    <w:rsid w:val="000749CF"/>
    <w:rsid w:val="00074AA0"/>
    <w:rsid w:val="00075037"/>
    <w:rsid w:val="0007551A"/>
    <w:rsid w:val="000755EB"/>
    <w:rsid w:val="0007579A"/>
    <w:rsid w:val="00076110"/>
    <w:rsid w:val="000761DB"/>
    <w:rsid w:val="000762C4"/>
    <w:rsid w:val="000766EC"/>
    <w:rsid w:val="00076CCA"/>
    <w:rsid w:val="000772F1"/>
    <w:rsid w:val="0007744E"/>
    <w:rsid w:val="00077575"/>
    <w:rsid w:val="00077B79"/>
    <w:rsid w:val="00077DCC"/>
    <w:rsid w:val="000807FB"/>
    <w:rsid w:val="000808B2"/>
    <w:rsid w:val="00080908"/>
    <w:rsid w:val="00080964"/>
    <w:rsid w:val="00080D14"/>
    <w:rsid w:val="00080E78"/>
    <w:rsid w:val="0008136F"/>
    <w:rsid w:val="000814D0"/>
    <w:rsid w:val="00081661"/>
    <w:rsid w:val="0008193F"/>
    <w:rsid w:val="000819D2"/>
    <w:rsid w:val="00081A42"/>
    <w:rsid w:val="00081D24"/>
    <w:rsid w:val="00082182"/>
    <w:rsid w:val="000822A5"/>
    <w:rsid w:val="0008261F"/>
    <w:rsid w:val="0008289B"/>
    <w:rsid w:val="00082ACE"/>
    <w:rsid w:val="00082B5B"/>
    <w:rsid w:val="00082E22"/>
    <w:rsid w:val="00082F84"/>
    <w:rsid w:val="0008313E"/>
    <w:rsid w:val="00083597"/>
    <w:rsid w:val="0008378C"/>
    <w:rsid w:val="00084323"/>
    <w:rsid w:val="00084904"/>
    <w:rsid w:val="00084BA5"/>
    <w:rsid w:val="00084C6E"/>
    <w:rsid w:val="00084D2C"/>
    <w:rsid w:val="00085018"/>
    <w:rsid w:val="00085317"/>
    <w:rsid w:val="000859BA"/>
    <w:rsid w:val="00085BDC"/>
    <w:rsid w:val="00085D3B"/>
    <w:rsid w:val="000860AD"/>
    <w:rsid w:val="00086483"/>
    <w:rsid w:val="00086642"/>
    <w:rsid w:val="000867CC"/>
    <w:rsid w:val="00086896"/>
    <w:rsid w:val="0008694B"/>
    <w:rsid w:val="00086D26"/>
    <w:rsid w:val="0008711E"/>
    <w:rsid w:val="00087127"/>
    <w:rsid w:val="000878D8"/>
    <w:rsid w:val="00087B33"/>
    <w:rsid w:val="00087D17"/>
    <w:rsid w:val="00091168"/>
    <w:rsid w:val="00091351"/>
    <w:rsid w:val="000914C1"/>
    <w:rsid w:val="0009156B"/>
    <w:rsid w:val="000916DD"/>
    <w:rsid w:val="000917A0"/>
    <w:rsid w:val="000918EC"/>
    <w:rsid w:val="00091B94"/>
    <w:rsid w:val="000921D0"/>
    <w:rsid w:val="000921F8"/>
    <w:rsid w:val="0009233E"/>
    <w:rsid w:val="000923FA"/>
    <w:rsid w:val="00092455"/>
    <w:rsid w:val="00092584"/>
    <w:rsid w:val="00092778"/>
    <w:rsid w:val="00092893"/>
    <w:rsid w:val="00092B1D"/>
    <w:rsid w:val="000930DE"/>
    <w:rsid w:val="000930F5"/>
    <w:rsid w:val="00093508"/>
    <w:rsid w:val="0009359A"/>
    <w:rsid w:val="000938AD"/>
    <w:rsid w:val="0009452F"/>
    <w:rsid w:val="00094A40"/>
    <w:rsid w:val="00094A4D"/>
    <w:rsid w:val="00094EA2"/>
    <w:rsid w:val="00094EC9"/>
    <w:rsid w:val="00094EDE"/>
    <w:rsid w:val="00094F0F"/>
    <w:rsid w:val="00094F8F"/>
    <w:rsid w:val="00095286"/>
    <w:rsid w:val="00095460"/>
    <w:rsid w:val="00095517"/>
    <w:rsid w:val="0009555D"/>
    <w:rsid w:val="000955CD"/>
    <w:rsid w:val="0009570C"/>
    <w:rsid w:val="00095AF8"/>
    <w:rsid w:val="00095BF4"/>
    <w:rsid w:val="00095C7A"/>
    <w:rsid w:val="00095DB1"/>
    <w:rsid w:val="00095E92"/>
    <w:rsid w:val="00096356"/>
    <w:rsid w:val="0009638B"/>
    <w:rsid w:val="0009676C"/>
    <w:rsid w:val="00096A92"/>
    <w:rsid w:val="00096D86"/>
    <w:rsid w:val="00096E72"/>
    <w:rsid w:val="00096FC4"/>
    <w:rsid w:val="000972B1"/>
    <w:rsid w:val="00097373"/>
    <w:rsid w:val="00097958"/>
    <w:rsid w:val="00097BA4"/>
    <w:rsid w:val="00097DAB"/>
    <w:rsid w:val="00097DB2"/>
    <w:rsid w:val="000A01B9"/>
    <w:rsid w:val="000A021D"/>
    <w:rsid w:val="000A09E1"/>
    <w:rsid w:val="000A0BE6"/>
    <w:rsid w:val="000A0D60"/>
    <w:rsid w:val="000A0E9B"/>
    <w:rsid w:val="000A1075"/>
    <w:rsid w:val="000A134B"/>
    <w:rsid w:val="000A179E"/>
    <w:rsid w:val="000A17C4"/>
    <w:rsid w:val="000A1848"/>
    <w:rsid w:val="000A18DE"/>
    <w:rsid w:val="000A1908"/>
    <w:rsid w:val="000A1CA6"/>
    <w:rsid w:val="000A1DCB"/>
    <w:rsid w:val="000A1F12"/>
    <w:rsid w:val="000A22DA"/>
    <w:rsid w:val="000A257C"/>
    <w:rsid w:val="000A26E9"/>
    <w:rsid w:val="000A2B18"/>
    <w:rsid w:val="000A2DB8"/>
    <w:rsid w:val="000A2DFB"/>
    <w:rsid w:val="000A2E58"/>
    <w:rsid w:val="000A2EAF"/>
    <w:rsid w:val="000A31BC"/>
    <w:rsid w:val="000A334C"/>
    <w:rsid w:val="000A3686"/>
    <w:rsid w:val="000A377F"/>
    <w:rsid w:val="000A380F"/>
    <w:rsid w:val="000A382B"/>
    <w:rsid w:val="000A3ADA"/>
    <w:rsid w:val="000A3C54"/>
    <w:rsid w:val="000A4118"/>
    <w:rsid w:val="000A4758"/>
    <w:rsid w:val="000A475A"/>
    <w:rsid w:val="000A4C4C"/>
    <w:rsid w:val="000A54C8"/>
    <w:rsid w:val="000A583C"/>
    <w:rsid w:val="000A58B7"/>
    <w:rsid w:val="000A5B9F"/>
    <w:rsid w:val="000A5BA7"/>
    <w:rsid w:val="000A5BFF"/>
    <w:rsid w:val="000A6252"/>
    <w:rsid w:val="000A652E"/>
    <w:rsid w:val="000A6A61"/>
    <w:rsid w:val="000A6E45"/>
    <w:rsid w:val="000A7065"/>
    <w:rsid w:val="000A7178"/>
    <w:rsid w:val="000A7252"/>
    <w:rsid w:val="000A76A5"/>
    <w:rsid w:val="000A7B35"/>
    <w:rsid w:val="000A7CC9"/>
    <w:rsid w:val="000B0087"/>
    <w:rsid w:val="000B02C0"/>
    <w:rsid w:val="000B0349"/>
    <w:rsid w:val="000B0571"/>
    <w:rsid w:val="000B073F"/>
    <w:rsid w:val="000B082E"/>
    <w:rsid w:val="000B0E5C"/>
    <w:rsid w:val="000B1588"/>
    <w:rsid w:val="000B16D7"/>
    <w:rsid w:val="000B1A2F"/>
    <w:rsid w:val="000B1A7A"/>
    <w:rsid w:val="000B1C01"/>
    <w:rsid w:val="000B1D42"/>
    <w:rsid w:val="000B1FCA"/>
    <w:rsid w:val="000B2551"/>
    <w:rsid w:val="000B258A"/>
    <w:rsid w:val="000B25F8"/>
    <w:rsid w:val="000B2683"/>
    <w:rsid w:val="000B27B2"/>
    <w:rsid w:val="000B2895"/>
    <w:rsid w:val="000B2F09"/>
    <w:rsid w:val="000B32FF"/>
    <w:rsid w:val="000B33E0"/>
    <w:rsid w:val="000B3409"/>
    <w:rsid w:val="000B379C"/>
    <w:rsid w:val="000B3857"/>
    <w:rsid w:val="000B38E4"/>
    <w:rsid w:val="000B3D3C"/>
    <w:rsid w:val="000B46AE"/>
    <w:rsid w:val="000B47D5"/>
    <w:rsid w:val="000B4942"/>
    <w:rsid w:val="000B4A3D"/>
    <w:rsid w:val="000B4A76"/>
    <w:rsid w:val="000B4ADE"/>
    <w:rsid w:val="000B4D79"/>
    <w:rsid w:val="000B4E0D"/>
    <w:rsid w:val="000B4EB3"/>
    <w:rsid w:val="000B51F8"/>
    <w:rsid w:val="000B5370"/>
    <w:rsid w:val="000B5389"/>
    <w:rsid w:val="000B5532"/>
    <w:rsid w:val="000B563F"/>
    <w:rsid w:val="000B57FD"/>
    <w:rsid w:val="000B5C1C"/>
    <w:rsid w:val="000B628D"/>
    <w:rsid w:val="000B6707"/>
    <w:rsid w:val="000B6781"/>
    <w:rsid w:val="000B68ED"/>
    <w:rsid w:val="000B69AB"/>
    <w:rsid w:val="000B6B57"/>
    <w:rsid w:val="000B6DD6"/>
    <w:rsid w:val="000B6F87"/>
    <w:rsid w:val="000B6F96"/>
    <w:rsid w:val="000B6FF3"/>
    <w:rsid w:val="000B7102"/>
    <w:rsid w:val="000B7231"/>
    <w:rsid w:val="000B7454"/>
    <w:rsid w:val="000B7AEC"/>
    <w:rsid w:val="000B7CF9"/>
    <w:rsid w:val="000C0377"/>
    <w:rsid w:val="000C0825"/>
    <w:rsid w:val="000C09D1"/>
    <w:rsid w:val="000C0AD7"/>
    <w:rsid w:val="000C0BEB"/>
    <w:rsid w:val="000C0D7D"/>
    <w:rsid w:val="000C0E7C"/>
    <w:rsid w:val="000C1287"/>
    <w:rsid w:val="000C15BE"/>
    <w:rsid w:val="000C1B3A"/>
    <w:rsid w:val="000C1B42"/>
    <w:rsid w:val="000C1C3F"/>
    <w:rsid w:val="000C200B"/>
    <w:rsid w:val="000C2273"/>
    <w:rsid w:val="000C26C8"/>
    <w:rsid w:val="000C2AF1"/>
    <w:rsid w:val="000C2C2A"/>
    <w:rsid w:val="000C2D84"/>
    <w:rsid w:val="000C2EA2"/>
    <w:rsid w:val="000C2FD4"/>
    <w:rsid w:val="000C3371"/>
    <w:rsid w:val="000C33A7"/>
    <w:rsid w:val="000C34A6"/>
    <w:rsid w:val="000C361C"/>
    <w:rsid w:val="000C3B06"/>
    <w:rsid w:val="000C3B43"/>
    <w:rsid w:val="000C3BE9"/>
    <w:rsid w:val="000C3C57"/>
    <w:rsid w:val="000C3D10"/>
    <w:rsid w:val="000C3F1C"/>
    <w:rsid w:val="000C40D2"/>
    <w:rsid w:val="000C4305"/>
    <w:rsid w:val="000C44B7"/>
    <w:rsid w:val="000C462C"/>
    <w:rsid w:val="000C4A78"/>
    <w:rsid w:val="000C4C74"/>
    <w:rsid w:val="000C59D3"/>
    <w:rsid w:val="000C60BD"/>
    <w:rsid w:val="000C6353"/>
    <w:rsid w:val="000C6541"/>
    <w:rsid w:val="000C658B"/>
    <w:rsid w:val="000C6694"/>
    <w:rsid w:val="000C69E1"/>
    <w:rsid w:val="000C6EB6"/>
    <w:rsid w:val="000C6FD9"/>
    <w:rsid w:val="000C73E9"/>
    <w:rsid w:val="000C7625"/>
    <w:rsid w:val="000C76D7"/>
    <w:rsid w:val="000C7BCE"/>
    <w:rsid w:val="000C7D2A"/>
    <w:rsid w:val="000C7E5B"/>
    <w:rsid w:val="000C7EA2"/>
    <w:rsid w:val="000D0290"/>
    <w:rsid w:val="000D06D5"/>
    <w:rsid w:val="000D0889"/>
    <w:rsid w:val="000D0ECD"/>
    <w:rsid w:val="000D114E"/>
    <w:rsid w:val="000D1206"/>
    <w:rsid w:val="000D168E"/>
    <w:rsid w:val="000D1B59"/>
    <w:rsid w:val="000D1F87"/>
    <w:rsid w:val="000D2187"/>
    <w:rsid w:val="000D25BF"/>
    <w:rsid w:val="000D25ED"/>
    <w:rsid w:val="000D270E"/>
    <w:rsid w:val="000D287E"/>
    <w:rsid w:val="000D2D12"/>
    <w:rsid w:val="000D2D33"/>
    <w:rsid w:val="000D3014"/>
    <w:rsid w:val="000D39BA"/>
    <w:rsid w:val="000D3FB6"/>
    <w:rsid w:val="000D400D"/>
    <w:rsid w:val="000D4025"/>
    <w:rsid w:val="000D42E2"/>
    <w:rsid w:val="000D46E5"/>
    <w:rsid w:val="000D4AFA"/>
    <w:rsid w:val="000D4B3F"/>
    <w:rsid w:val="000D4BD2"/>
    <w:rsid w:val="000D509B"/>
    <w:rsid w:val="000D5842"/>
    <w:rsid w:val="000D5955"/>
    <w:rsid w:val="000D601B"/>
    <w:rsid w:val="000D6064"/>
    <w:rsid w:val="000D63E0"/>
    <w:rsid w:val="000D6CD6"/>
    <w:rsid w:val="000D7119"/>
    <w:rsid w:val="000D7467"/>
    <w:rsid w:val="000D75CA"/>
    <w:rsid w:val="000D7ABC"/>
    <w:rsid w:val="000D7AC0"/>
    <w:rsid w:val="000D7F3E"/>
    <w:rsid w:val="000E0939"/>
    <w:rsid w:val="000E10DA"/>
    <w:rsid w:val="000E178F"/>
    <w:rsid w:val="000E195D"/>
    <w:rsid w:val="000E1E0B"/>
    <w:rsid w:val="000E1EB1"/>
    <w:rsid w:val="000E21F2"/>
    <w:rsid w:val="000E2210"/>
    <w:rsid w:val="000E223D"/>
    <w:rsid w:val="000E2645"/>
    <w:rsid w:val="000E279A"/>
    <w:rsid w:val="000E2A23"/>
    <w:rsid w:val="000E2F25"/>
    <w:rsid w:val="000E3341"/>
    <w:rsid w:val="000E3511"/>
    <w:rsid w:val="000E3982"/>
    <w:rsid w:val="000E3AEB"/>
    <w:rsid w:val="000E3CF9"/>
    <w:rsid w:val="000E3EFB"/>
    <w:rsid w:val="000E3F4B"/>
    <w:rsid w:val="000E4536"/>
    <w:rsid w:val="000E4703"/>
    <w:rsid w:val="000E4820"/>
    <w:rsid w:val="000E4956"/>
    <w:rsid w:val="000E4CF0"/>
    <w:rsid w:val="000E4D70"/>
    <w:rsid w:val="000E5ACA"/>
    <w:rsid w:val="000E5BA1"/>
    <w:rsid w:val="000E5DBF"/>
    <w:rsid w:val="000E5FA6"/>
    <w:rsid w:val="000E6493"/>
    <w:rsid w:val="000E64F5"/>
    <w:rsid w:val="000E65B1"/>
    <w:rsid w:val="000E6E00"/>
    <w:rsid w:val="000E6EAD"/>
    <w:rsid w:val="000E6F05"/>
    <w:rsid w:val="000E7226"/>
    <w:rsid w:val="000E7373"/>
    <w:rsid w:val="000E739E"/>
    <w:rsid w:val="000E7B03"/>
    <w:rsid w:val="000E7CF5"/>
    <w:rsid w:val="000F002F"/>
    <w:rsid w:val="000F014F"/>
    <w:rsid w:val="000F0283"/>
    <w:rsid w:val="000F032F"/>
    <w:rsid w:val="000F0DFF"/>
    <w:rsid w:val="000F1010"/>
    <w:rsid w:val="000F1036"/>
    <w:rsid w:val="000F1050"/>
    <w:rsid w:val="000F125F"/>
    <w:rsid w:val="000F15FC"/>
    <w:rsid w:val="000F1644"/>
    <w:rsid w:val="000F1ADC"/>
    <w:rsid w:val="000F2262"/>
    <w:rsid w:val="000F269E"/>
    <w:rsid w:val="000F2784"/>
    <w:rsid w:val="000F293D"/>
    <w:rsid w:val="000F2A0D"/>
    <w:rsid w:val="000F2EEC"/>
    <w:rsid w:val="000F3140"/>
    <w:rsid w:val="000F3321"/>
    <w:rsid w:val="000F3638"/>
    <w:rsid w:val="000F397B"/>
    <w:rsid w:val="000F3B4F"/>
    <w:rsid w:val="000F3D2B"/>
    <w:rsid w:val="000F3DBD"/>
    <w:rsid w:val="000F421E"/>
    <w:rsid w:val="000F439C"/>
    <w:rsid w:val="000F46E1"/>
    <w:rsid w:val="000F47E9"/>
    <w:rsid w:val="000F485C"/>
    <w:rsid w:val="000F496E"/>
    <w:rsid w:val="000F4E4D"/>
    <w:rsid w:val="000F4E9E"/>
    <w:rsid w:val="000F5174"/>
    <w:rsid w:val="000F5190"/>
    <w:rsid w:val="000F55AE"/>
    <w:rsid w:val="000F56D3"/>
    <w:rsid w:val="000F5DAB"/>
    <w:rsid w:val="000F669A"/>
    <w:rsid w:val="000F6983"/>
    <w:rsid w:val="000F6A99"/>
    <w:rsid w:val="000F6C37"/>
    <w:rsid w:val="000F71A4"/>
    <w:rsid w:val="000F7249"/>
    <w:rsid w:val="000F7340"/>
    <w:rsid w:val="000F7411"/>
    <w:rsid w:val="000F7563"/>
    <w:rsid w:val="000F7965"/>
    <w:rsid w:val="000F7CE1"/>
    <w:rsid w:val="000F7EBD"/>
    <w:rsid w:val="00100034"/>
    <w:rsid w:val="0010013E"/>
    <w:rsid w:val="00100594"/>
    <w:rsid w:val="00100793"/>
    <w:rsid w:val="0010096F"/>
    <w:rsid w:val="00100B80"/>
    <w:rsid w:val="00100C57"/>
    <w:rsid w:val="00100D9A"/>
    <w:rsid w:val="00101045"/>
    <w:rsid w:val="00101123"/>
    <w:rsid w:val="0010140B"/>
    <w:rsid w:val="001014E1"/>
    <w:rsid w:val="00101747"/>
    <w:rsid w:val="00101885"/>
    <w:rsid w:val="00101889"/>
    <w:rsid w:val="00101BD8"/>
    <w:rsid w:val="00101C5D"/>
    <w:rsid w:val="00101E80"/>
    <w:rsid w:val="001021B9"/>
    <w:rsid w:val="00102295"/>
    <w:rsid w:val="00102525"/>
    <w:rsid w:val="00103309"/>
    <w:rsid w:val="001034A2"/>
    <w:rsid w:val="0010371E"/>
    <w:rsid w:val="001038D9"/>
    <w:rsid w:val="00103D46"/>
    <w:rsid w:val="001040DE"/>
    <w:rsid w:val="001044C6"/>
    <w:rsid w:val="00104972"/>
    <w:rsid w:val="001049F8"/>
    <w:rsid w:val="00104A4B"/>
    <w:rsid w:val="00104B03"/>
    <w:rsid w:val="00104B68"/>
    <w:rsid w:val="00104CD9"/>
    <w:rsid w:val="00104DC5"/>
    <w:rsid w:val="00104E6B"/>
    <w:rsid w:val="00104EE4"/>
    <w:rsid w:val="00105124"/>
    <w:rsid w:val="001051AD"/>
    <w:rsid w:val="001051D2"/>
    <w:rsid w:val="001053E2"/>
    <w:rsid w:val="001055F2"/>
    <w:rsid w:val="00105677"/>
    <w:rsid w:val="0010569D"/>
    <w:rsid w:val="001056DC"/>
    <w:rsid w:val="001056EA"/>
    <w:rsid w:val="00105995"/>
    <w:rsid w:val="00105C4B"/>
    <w:rsid w:val="00106BF2"/>
    <w:rsid w:val="00107317"/>
    <w:rsid w:val="001074F5"/>
    <w:rsid w:val="001079AB"/>
    <w:rsid w:val="00107B3B"/>
    <w:rsid w:val="00107B58"/>
    <w:rsid w:val="00107E2C"/>
    <w:rsid w:val="00110338"/>
    <w:rsid w:val="00110519"/>
    <w:rsid w:val="00110600"/>
    <w:rsid w:val="001108F3"/>
    <w:rsid w:val="00110AE2"/>
    <w:rsid w:val="00110B49"/>
    <w:rsid w:val="00110B98"/>
    <w:rsid w:val="00110BE8"/>
    <w:rsid w:val="00110CBD"/>
    <w:rsid w:val="00111413"/>
    <w:rsid w:val="0011142B"/>
    <w:rsid w:val="00111562"/>
    <w:rsid w:val="001117F9"/>
    <w:rsid w:val="001119EA"/>
    <w:rsid w:val="00111BAC"/>
    <w:rsid w:val="00111D33"/>
    <w:rsid w:val="00111E61"/>
    <w:rsid w:val="00112211"/>
    <w:rsid w:val="00112570"/>
    <w:rsid w:val="00112704"/>
    <w:rsid w:val="001127A5"/>
    <w:rsid w:val="00112A06"/>
    <w:rsid w:val="00112B70"/>
    <w:rsid w:val="00112C53"/>
    <w:rsid w:val="00112D24"/>
    <w:rsid w:val="00112F14"/>
    <w:rsid w:val="001130B7"/>
    <w:rsid w:val="00113135"/>
    <w:rsid w:val="001131F1"/>
    <w:rsid w:val="0011324C"/>
    <w:rsid w:val="0011327B"/>
    <w:rsid w:val="00113299"/>
    <w:rsid w:val="001135FD"/>
    <w:rsid w:val="00113626"/>
    <w:rsid w:val="00113662"/>
    <w:rsid w:val="00113AED"/>
    <w:rsid w:val="00113B81"/>
    <w:rsid w:val="00113C54"/>
    <w:rsid w:val="001145F2"/>
    <w:rsid w:val="00114804"/>
    <w:rsid w:val="00114D8F"/>
    <w:rsid w:val="00115160"/>
    <w:rsid w:val="001153E8"/>
    <w:rsid w:val="001153F7"/>
    <w:rsid w:val="0011546C"/>
    <w:rsid w:val="00115492"/>
    <w:rsid w:val="00115576"/>
    <w:rsid w:val="00115990"/>
    <w:rsid w:val="00115A1E"/>
    <w:rsid w:val="00115A25"/>
    <w:rsid w:val="00115B19"/>
    <w:rsid w:val="00115B1F"/>
    <w:rsid w:val="00115B5B"/>
    <w:rsid w:val="00115B78"/>
    <w:rsid w:val="00116244"/>
    <w:rsid w:val="001162BE"/>
    <w:rsid w:val="0011637D"/>
    <w:rsid w:val="00116B05"/>
    <w:rsid w:val="00116D02"/>
    <w:rsid w:val="00116DEC"/>
    <w:rsid w:val="00116E61"/>
    <w:rsid w:val="00117095"/>
    <w:rsid w:val="001175B7"/>
    <w:rsid w:val="001175DE"/>
    <w:rsid w:val="0011760C"/>
    <w:rsid w:val="00117ACF"/>
    <w:rsid w:val="001206E3"/>
    <w:rsid w:val="00120A3B"/>
    <w:rsid w:val="001210D7"/>
    <w:rsid w:val="0012122A"/>
    <w:rsid w:val="00121368"/>
    <w:rsid w:val="0012164D"/>
    <w:rsid w:val="001216DA"/>
    <w:rsid w:val="00121A4B"/>
    <w:rsid w:val="00121BEC"/>
    <w:rsid w:val="00121C31"/>
    <w:rsid w:val="00121F05"/>
    <w:rsid w:val="00122033"/>
    <w:rsid w:val="001221EB"/>
    <w:rsid w:val="00122B43"/>
    <w:rsid w:val="00122B4F"/>
    <w:rsid w:val="00122C43"/>
    <w:rsid w:val="00122D83"/>
    <w:rsid w:val="00122D8E"/>
    <w:rsid w:val="00122E4D"/>
    <w:rsid w:val="00122F42"/>
    <w:rsid w:val="00123323"/>
    <w:rsid w:val="0012333D"/>
    <w:rsid w:val="001233B7"/>
    <w:rsid w:val="001236E2"/>
    <w:rsid w:val="001238E5"/>
    <w:rsid w:val="00123A81"/>
    <w:rsid w:val="001240E0"/>
    <w:rsid w:val="001240E2"/>
    <w:rsid w:val="00124742"/>
    <w:rsid w:val="00124770"/>
    <w:rsid w:val="001249B0"/>
    <w:rsid w:val="001249F7"/>
    <w:rsid w:val="00124C36"/>
    <w:rsid w:val="00124FAC"/>
    <w:rsid w:val="001253DC"/>
    <w:rsid w:val="00125415"/>
    <w:rsid w:val="001254A1"/>
    <w:rsid w:val="001257A4"/>
    <w:rsid w:val="001258E4"/>
    <w:rsid w:val="00125EB9"/>
    <w:rsid w:val="00125FC3"/>
    <w:rsid w:val="00126205"/>
    <w:rsid w:val="001267E2"/>
    <w:rsid w:val="00126C16"/>
    <w:rsid w:val="00126E92"/>
    <w:rsid w:val="00126EAF"/>
    <w:rsid w:val="00126F25"/>
    <w:rsid w:val="0012712F"/>
    <w:rsid w:val="001277ED"/>
    <w:rsid w:val="00127C32"/>
    <w:rsid w:val="0013008A"/>
    <w:rsid w:val="001300F3"/>
    <w:rsid w:val="00130101"/>
    <w:rsid w:val="001301D6"/>
    <w:rsid w:val="001302C2"/>
    <w:rsid w:val="00130832"/>
    <w:rsid w:val="001309CF"/>
    <w:rsid w:val="00130B23"/>
    <w:rsid w:val="00130C5D"/>
    <w:rsid w:val="00130EB3"/>
    <w:rsid w:val="0013120B"/>
    <w:rsid w:val="00131235"/>
    <w:rsid w:val="0013143D"/>
    <w:rsid w:val="001315EC"/>
    <w:rsid w:val="0013187D"/>
    <w:rsid w:val="001318B5"/>
    <w:rsid w:val="00131DF4"/>
    <w:rsid w:val="00131E4E"/>
    <w:rsid w:val="00131F5D"/>
    <w:rsid w:val="00132560"/>
    <w:rsid w:val="0013281B"/>
    <w:rsid w:val="00132828"/>
    <w:rsid w:val="0013341D"/>
    <w:rsid w:val="00133473"/>
    <w:rsid w:val="00133BFA"/>
    <w:rsid w:val="00134133"/>
    <w:rsid w:val="001343FA"/>
    <w:rsid w:val="001348D0"/>
    <w:rsid w:val="00134AFD"/>
    <w:rsid w:val="00134BBA"/>
    <w:rsid w:val="00134DEE"/>
    <w:rsid w:val="00134E53"/>
    <w:rsid w:val="00134E56"/>
    <w:rsid w:val="00134F15"/>
    <w:rsid w:val="00135258"/>
    <w:rsid w:val="00135790"/>
    <w:rsid w:val="00135A5C"/>
    <w:rsid w:val="00135AE7"/>
    <w:rsid w:val="00136443"/>
    <w:rsid w:val="0013652D"/>
    <w:rsid w:val="001367D4"/>
    <w:rsid w:val="001368E5"/>
    <w:rsid w:val="00136AF7"/>
    <w:rsid w:val="00136D14"/>
    <w:rsid w:val="00136D1F"/>
    <w:rsid w:val="00136F32"/>
    <w:rsid w:val="00136F7C"/>
    <w:rsid w:val="00137137"/>
    <w:rsid w:val="00137283"/>
    <w:rsid w:val="001374AF"/>
    <w:rsid w:val="00137964"/>
    <w:rsid w:val="00137A4A"/>
    <w:rsid w:val="00137D94"/>
    <w:rsid w:val="00137E39"/>
    <w:rsid w:val="00140156"/>
    <w:rsid w:val="001406EA"/>
    <w:rsid w:val="00140B8C"/>
    <w:rsid w:val="00140D12"/>
    <w:rsid w:val="00140D13"/>
    <w:rsid w:val="00141307"/>
    <w:rsid w:val="00141315"/>
    <w:rsid w:val="00141482"/>
    <w:rsid w:val="00141CCE"/>
    <w:rsid w:val="00141E86"/>
    <w:rsid w:val="001424BD"/>
    <w:rsid w:val="00142F64"/>
    <w:rsid w:val="00142FE0"/>
    <w:rsid w:val="0014344D"/>
    <w:rsid w:val="001434B3"/>
    <w:rsid w:val="001436D9"/>
    <w:rsid w:val="0014377B"/>
    <w:rsid w:val="00143817"/>
    <w:rsid w:val="00143850"/>
    <w:rsid w:val="00143AFA"/>
    <w:rsid w:val="00143E76"/>
    <w:rsid w:val="001442D7"/>
    <w:rsid w:val="00144394"/>
    <w:rsid w:val="0014478D"/>
    <w:rsid w:val="00144A9E"/>
    <w:rsid w:val="0014515F"/>
    <w:rsid w:val="00145183"/>
    <w:rsid w:val="001456A0"/>
    <w:rsid w:val="00145A3C"/>
    <w:rsid w:val="00145B1A"/>
    <w:rsid w:val="00145B26"/>
    <w:rsid w:val="00145B7A"/>
    <w:rsid w:val="00145DAA"/>
    <w:rsid w:val="00145E50"/>
    <w:rsid w:val="00146063"/>
    <w:rsid w:val="0014606B"/>
    <w:rsid w:val="00146522"/>
    <w:rsid w:val="00147430"/>
    <w:rsid w:val="00147445"/>
    <w:rsid w:val="001474A0"/>
    <w:rsid w:val="0014753B"/>
    <w:rsid w:val="00147797"/>
    <w:rsid w:val="00147AD8"/>
    <w:rsid w:val="00147EDA"/>
    <w:rsid w:val="00147F62"/>
    <w:rsid w:val="0015014B"/>
    <w:rsid w:val="00150582"/>
    <w:rsid w:val="00150631"/>
    <w:rsid w:val="001509CF"/>
    <w:rsid w:val="00150CCD"/>
    <w:rsid w:val="00150D7C"/>
    <w:rsid w:val="00150EB2"/>
    <w:rsid w:val="00150F8D"/>
    <w:rsid w:val="00151006"/>
    <w:rsid w:val="00151042"/>
    <w:rsid w:val="00151348"/>
    <w:rsid w:val="00151687"/>
    <w:rsid w:val="0015183E"/>
    <w:rsid w:val="0015215D"/>
    <w:rsid w:val="0015273D"/>
    <w:rsid w:val="00152861"/>
    <w:rsid w:val="001528F4"/>
    <w:rsid w:val="001529B5"/>
    <w:rsid w:val="00152DAC"/>
    <w:rsid w:val="00153023"/>
    <w:rsid w:val="001531CB"/>
    <w:rsid w:val="001531DF"/>
    <w:rsid w:val="00153858"/>
    <w:rsid w:val="00153BEB"/>
    <w:rsid w:val="00153CF1"/>
    <w:rsid w:val="0015427E"/>
    <w:rsid w:val="001542CF"/>
    <w:rsid w:val="0015456A"/>
    <w:rsid w:val="00154AE5"/>
    <w:rsid w:val="00154C55"/>
    <w:rsid w:val="00154D8D"/>
    <w:rsid w:val="00154E59"/>
    <w:rsid w:val="00155277"/>
    <w:rsid w:val="00155309"/>
    <w:rsid w:val="00155382"/>
    <w:rsid w:val="001554DC"/>
    <w:rsid w:val="00155634"/>
    <w:rsid w:val="00155663"/>
    <w:rsid w:val="001556D5"/>
    <w:rsid w:val="001556F3"/>
    <w:rsid w:val="00155CBB"/>
    <w:rsid w:val="00155D16"/>
    <w:rsid w:val="001560FE"/>
    <w:rsid w:val="00156140"/>
    <w:rsid w:val="0015659A"/>
    <w:rsid w:val="001567EA"/>
    <w:rsid w:val="00156846"/>
    <w:rsid w:val="00156DC9"/>
    <w:rsid w:val="0015719E"/>
    <w:rsid w:val="001571C6"/>
    <w:rsid w:val="001573D3"/>
    <w:rsid w:val="00157AB4"/>
    <w:rsid w:val="00157B9D"/>
    <w:rsid w:val="001605DE"/>
    <w:rsid w:val="001606BE"/>
    <w:rsid w:val="00160A82"/>
    <w:rsid w:val="00160CBF"/>
    <w:rsid w:val="00160D05"/>
    <w:rsid w:val="00160E63"/>
    <w:rsid w:val="00160E6C"/>
    <w:rsid w:val="00160E9A"/>
    <w:rsid w:val="00160EE5"/>
    <w:rsid w:val="0016103E"/>
    <w:rsid w:val="0016118D"/>
    <w:rsid w:val="0016122D"/>
    <w:rsid w:val="001618F0"/>
    <w:rsid w:val="00161B7D"/>
    <w:rsid w:val="00161D22"/>
    <w:rsid w:val="00162D01"/>
    <w:rsid w:val="001630C3"/>
    <w:rsid w:val="00163113"/>
    <w:rsid w:val="001631CA"/>
    <w:rsid w:val="00163639"/>
    <w:rsid w:val="00163672"/>
    <w:rsid w:val="00163673"/>
    <w:rsid w:val="00163967"/>
    <w:rsid w:val="00163BEB"/>
    <w:rsid w:val="00163D74"/>
    <w:rsid w:val="00163D7D"/>
    <w:rsid w:val="00163EEC"/>
    <w:rsid w:val="00163F7D"/>
    <w:rsid w:val="00163FCE"/>
    <w:rsid w:val="001642B8"/>
    <w:rsid w:val="0016438B"/>
    <w:rsid w:val="00164621"/>
    <w:rsid w:val="00164AB1"/>
    <w:rsid w:val="00164AB6"/>
    <w:rsid w:val="0016505D"/>
    <w:rsid w:val="0016565C"/>
    <w:rsid w:val="00165756"/>
    <w:rsid w:val="00165C25"/>
    <w:rsid w:val="00165D4D"/>
    <w:rsid w:val="00166010"/>
    <w:rsid w:val="001660BF"/>
    <w:rsid w:val="001661B0"/>
    <w:rsid w:val="0016649F"/>
    <w:rsid w:val="0016667A"/>
    <w:rsid w:val="0016668E"/>
    <w:rsid w:val="001666A4"/>
    <w:rsid w:val="0016671A"/>
    <w:rsid w:val="00166B2B"/>
    <w:rsid w:val="00166E5A"/>
    <w:rsid w:val="00167054"/>
    <w:rsid w:val="001671D7"/>
    <w:rsid w:val="001672D1"/>
    <w:rsid w:val="001672DA"/>
    <w:rsid w:val="0016734F"/>
    <w:rsid w:val="00167702"/>
    <w:rsid w:val="00167952"/>
    <w:rsid w:val="00167C47"/>
    <w:rsid w:val="00167C7F"/>
    <w:rsid w:val="0017013A"/>
    <w:rsid w:val="001703CA"/>
    <w:rsid w:val="00170619"/>
    <w:rsid w:val="00170B7B"/>
    <w:rsid w:val="00170E22"/>
    <w:rsid w:val="00170F3E"/>
    <w:rsid w:val="00171473"/>
    <w:rsid w:val="00171501"/>
    <w:rsid w:val="00171541"/>
    <w:rsid w:val="00171561"/>
    <w:rsid w:val="00171690"/>
    <w:rsid w:val="00171BC4"/>
    <w:rsid w:val="001720A7"/>
    <w:rsid w:val="001721A2"/>
    <w:rsid w:val="001727BA"/>
    <w:rsid w:val="00172BE0"/>
    <w:rsid w:val="0017309B"/>
    <w:rsid w:val="001739FC"/>
    <w:rsid w:val="00173A2F"/>
    <w:rsid w:val="00173B72"/>
    <w:rsid w:val="00173CA0"/>
    <w:rsid w:val="00174329"/>
    <w:rsid w:val="001743E8"/>
    <w:rsid w:val="00174A1B"/>
    <w:rsid w:val="00174B2C"/>
    <w:rsid w:val="00174C59"/>
    <w:rsid w:val="00175080"/>
    <w:rsid w:val="0017544D"/>
    <w:rsid w:val="001754CD"/>
    <w:rsid w:val="00175630"/>
    <w:rsid w:val="00175701"/>
    <w:rsid w:val="001758F2"/>
    <w:rsid w:val="00175B70"/>
    <w:rsid w:val="00175E34"/>
    <w:rsid w:val="00175E8E"/>
    <w:rsid w:val="00175EA4"/>
    <w:rsid w:val="00175FA4"/>
    <w:rsid w:val="00176309"/>
    <w:rsid w:val="001766D7"/>
    <w:rsid w:val="001767F9"/>
    <w:rsid w:val="00176820"/>
    <w:rsid w:val="0017692A"/>
    <w:rsid w:val="00176BD0"/>
    <w:rsid w:val="00176CA1"/>
    <w:rsid w:val="00177612"/>
    <w:rsid w:val="00177799"/>
    <w:rsid w:val="001778C3"/>
    <w:rsid w:val="00177A6C"/>
    <w:rsid w:val="00177CF5"/>
    <w:rsid w:val="0018071F"/>
    <w:rsid w:val="0018076E"/>
    <w:rsid w:val="0018091C"/>
    <w:rsid w:val="00180D99"/>
    <w:rsid w:val="00180DB1"/>
    <w:rsid w:val="00180EE6"/>
    <w:rsid w:val="00181020"/>
    <w:rsid w:val="00181091"/>
    <w:rsid w:val="001811FB"/>
    <w:rsid w:val="00181B42"/>
    <w:rsid w:val="00181CC8"/>
    <w:rsid w:val="00181EEC"/>
    <w:rsid w:val="00181F13"/>
    <w:rsid w:val="00182208"/>
    <w:rsid w:val="0018267A"/>
    <w:rsid w:val="00182880"/>
    <w:rsid w:val="0018297F"/>
    <w:rsid w:val="00182A0D"/>
    <w:rsid w:val="00182BCD"/>
    <w:rsid w:val="00182FD0"/>
    <w:rsid w:val="001834C7"/>
    <w:rsid w:val="00183731"/>
    <w:rsid w:val="00183890"/>
    <w:rsid w:val="00183955"/>
    <w:rsid w:val="00183AA8"/>
    <w:rsid w:val="00183AFC"/>
    <w:rsid w:val="00183B19"/>
    <w:rsid w:val="00183D05"/>
    <w:rsid w:val="00183DF3"/>
    <w:rsid w:val="00183EAF"/>
    <w:rsid w:val="00184155"/>
    <w:rsid w:val="00184924"/>
    <w:rsid w:val="00184A8E"/>
    <w:rsid w:val="00184E2E"/>
    <w:rsid w:val="0018547A"/>
    <w:rsid w:val="00185A4B"/>
    <w:rsid w:val="00185E0D"/>
    <w:rsid w:val="00186257"/>
    <w:rsid w:val="00186323"/>
    <w:rsid w:val="001866C1"/>
    <w:rsid w:val="0018681B"/>
    <w:rsid w:val="00186933"/>
    <w:rsid w:val="00186B13"/>
    <w:rsid w:val="0018720E"/>
    <w:rsid w:val="0018766C"/>
    <w:rsid w:val="00187B2B"/>
    <w:rsid w:val="00187B40"/>
    <w:rsid w:val="00187B47"/>
    <w:rsid w:val="00187BE4"/>
    <w:rsid w:val="00187C1D"/>
    <w:rsid w:val="00187F48"/>
    <w:rsid w:val="00187F62"/>
    <w:rsid w:val="0019001F"/>
    <w:rsid w:val="0019003A"/>
    <w:rsid w:val="001901F0"/>
    <w:rsid w:val="00190694"/>
    <w:rsid w:val="0019085A"/>
    <w:rsid w:val="00190978"/>
    <w:rsid w:val="00190CA4"/>
    <w:rsid w:val="00190CCD"/>
    <w:rsid w:val="00190DD7"/>
    <w:rsid w:val="00190E10"/>
    <w:rsid w:val="00190FDF"/>
    <w:rsid w:val="0019120F"/>
    <w:rsid w:val="00191466"/>
    <w:rsid w:val="00191482"/>
    <w:rsid w:val="00191A2B"/>
    <w:rsid w:val="00191ADA"/>
    <w:rsid w:val="00191CFA"/>
    <w:rsid w:val="001920B3"/>
    <w:rsid w:val="00192123"/>
    <w:rsid w:val="001926F4"/>
    <w:rsid w:val="00192858"/>
    <w:rsid w:val="00192864"/>
    <w:rsid w:val="00192A0A"/>
    <w:rsid w:val="0019312C"/>
    <w:rsid w:val="001934B0"/>
    <w:rsid w:val="0019357F"/>
    <w:rsid w:val="0019371E"/>
    <w:rsid w:val="00193745"/>
    <w:rsid w:val="001937E1"/>
    <w:rsid w:val="00193E31"/>
    <w:rsid w:val="00193F84"/>
    <w:rsid w:val="001941D8"/>
    <w:rsid w:val="001949A6"/>
    <w:rsid w:val="00194E4C"/>
    <w:rsid w:val="00194FEF"/>
    <w:rsid w:val="00195262"/>
    <w:rsid w:val="001954F2"/>
    <w:rsid w:val="001957F1"/>
    <w:rsid w:val="00195E3F"/>
    <w:rsid w:val="00195F9C"/>
    <w:rsid w:val="001962B6"/>
    <w:rsid w:val="0019639D"/>
    <w:rsid w:val="00196412"/>
    <w:rsid w:val="00196432"/>
    <w:rsid w:val="0019653B"/>
    <w:rsid w:val="0019679E"/>
    <w:rsid w:val="001968D4"/>
    <w:rsid w:val="00197005"/>
    <w:rsid w:val="00197034"/>
    <w:rsid w:val="001977BA"/>
    <w:rsid w:val="001977CB"/>
    <w:rsid w:val="00197B38"/>
    <w:rsid w:val="00197DC8"/>
    <w:rsid w:val="00197EFD"/>
    <w:rsid w:val="001A07C0"/>
    <w:rsid w:val="001A08D4"/>
    <w:rsid w:val="001A08F3"/>
    <w:rsid w:val="001A0A87"/>
    <w:rsid w:val="001A0C13"/>
    <w:rsid w:val="001A0F6C"/>
    <w:rsid w:val="001A0FE0"/>
    <w:rsid w:val="001A14AE"/>
    <w:rsid w:val="001A16BE"/>
    <w:rsid w:val="001A1BA4"/>
    <w:rsid w:val="001A1C4A"/>
    <w:rsid w:val="001A2368"/>
    <w:rsid w:val="001A2488"/>
    <w:rsid w:val="001A2556"/>
    <w:rsid w:val="001A26A0"/>
    <w:rsid w:val="001A2812"/>
    <w:rsid w:val="001A2B36"/>
    <w:rsid w:val="001A2B54"/>
    <w:rsid w:val="001A2D36"/>
    <w:rsid w:val="001A30C9"/>
    <w:rsid w:val="001A36D5"/>
    <w:rsid w:val="001A37A8"/>
    <w:rsid w:val="001A3B0A"/>
    <w:rsid w:val="001A3BCA"/>
    <w:rsid w:val="001A3CB0"/>
    <w:rsid w:val="001A3F91"/>
    <w:rsid w:val="001A4169"/>
    <w:rsid w:val="001A4291"/>
    <w:rsid w:val="001A42C0"/>
    <w:rsid w:val="001A4604"/>
    <w:rsid w:val="001A46F1"/>
    <w:rsid w:val="001A4761"/>
    <w:rsid w:val="001A4C20"/>
    <w:rsid w:val="001A4F47"/>
    <w:rsid w:val="001A500F"/>
    <w:rsid w:val="001A5035"/>
    <w:rsid w:val="001A565E"/>
    <w:rsid w:val="001A5780"/>
    <w:rsid w:val="001A57A6"/>
    <w:rsid w:val="001A59D0"/>
    <w:rsid w:val="001A5AD2"/>
    <w:rsid w:val="001A5D41"/>
    <w:rsid w:val="001A5F68"/>
    <w:rsid w:val="001A5FFD"/>
    <w:rsid w:val="001A6618"/>
    <w:rsid w:val="001A66FB"/>
    <w:rsid w:val="001A6A20"/>
    <w:rsid w:val="001A6B2D"/>
    <w:rsid w:val="001A6B45"/>
    <w:rsid w:val="001A6C06"/>
    <w:rsid w:val="001A6D51"/>
    <w:rsid w:val="001A6E5F"/>
    <w:rsid w:val="001A6FE5"/>
    <w:rsid w:val="001A70DA"/>
    <w:rsid w:val="001A79EA"/>
    <w:rsid w:val="001A7B97"/>
    <w:rsid w:val="001A7FE8"/>
    <w:rsid w:val="001B00FC"/>
    <w:rsid w:val="001B056D"/>
    <w:rsid w:val="001B06D0"/>
    <w:rsid w:val="001B06D2"/>
    <w:rsid w:val="001B0745"/>
    <w:rsid w:val="001B08E3"/>
    <w:rsid w:val="001B0C7F"/>
    <w:rsid w:val="001B10E6"/>
    <w:rsid w:val="001B1174"/>
    <w:rsid w:val="001B11FE"/>
    <w:rsid w:val="001B1357"/>
    <w:rsid w:val="001B137A"/>
    <w:rsid w:val="001B13AC"/>
    <w:rsid w:val="001B161A"/>
    <w:rsid w:val="001B1637"/>
    <w:rsid w:val="001B178C"/>
    <w:rsid w:val="001B17C9"/>
    <w:rsid w:val="001B182B"/>
    <w:rsid w:val="001B1E89"/>
    <w:rsid w:val="001B2112"/>
    <w:rsid w:val="001B2180"/>
    <w:rsid w:val="001B2587"/>
    <w:rsid w:val="001B28DD"/>
    <w:rsid w:val="001B2A36"/>
    <w:rsid w:val="001B2C6D"/>
    <w:rsid w:val="001B2EDA"/>
    <w:rsid w:val="001B2F08"/>
    <w:rsid w:val="001B3043"/>
    <w:rsid w:val="001B370E"/>
    <w:rsid w:val="001B3941"/>
    <w:rsid w:val="001B3A77"/>
    <w:rsid w:val="001B3F87"/>
    <w:rsid w:val="001B3FA6"/>
    <w:rsid w:val="001B4009"/>
    <w:rsid w:val="001B40A0"/>
    <w:rsid w:val="001B4259"/>
    <w:rsid w:val="001B478A"/>
    <w:rsid w:val="001B4872"/>
    <w:rsid w:val="001B4E33"/>
    <w:rsid w:val="001B5243"/>
    <w:rsid w:val="001B5CE8"/>
    <w:rsid w:val="001B5DA7"/>
    <w:rsid w:val="001B5DD1"/>
    <w:rsid w:val="001B6501"/>
    <w:rsid w:val="001B6B4D"/>
    <w:rsid w:val="001B6D84"/>
    <w:rsid w:val="001B7090"/>
    <w:rsid w:val="001B72DC"/>
    <w:rsid w:val="001B794F"/>
    <w:rsid w:val="001B799A"/>
    <w:rsid w:val="001B7DD3"/>
    <w:rsid w:val="001B7FB7"/>
    <w:rsid w:val="001B7FC1"/>
    <w:rsid w:val="001C00BE"/>
    <w:rsid w:val="001C0D23"/>
    <w:rsid w:val="001C142F"/>
    <w:rsid w:val="001C14F3"/>
    <w:rsid w:val="001C1518"/>
    <w:rsid w:val="001C19FC"/>
    <w:rsid w:val="001C1B67"/>
    <w:rsid w:val="001C1C1D"/>
    <w:rsid w:val="001C1EBC"/>
    <w:rsid w:val="001C27B5"/>
    <w:rsid w:val="001C2A65"/>
    <w:rsid w:val="001C2B06"/>
    <w:rsid w:val="001C2C98"/>
    <w:rsid w:val="001C30CD"/>
    <w:rsid w:val="001C3196"/>
    <w:rsid w:val="001C3669"/>
    <w:rsid w:val="001C3B97"/>
    <w:rsid w:val="001C3E27"/>
    <w:rsid w:val="001C3ECD"/>
    <w:rsid w:val="001C3EFA"/>
    <w:rsid w:val="001C4196"/>
    <w:rsid w:val="001C4384"/>
    <w:rsid w:val="001C4577"/>
    <w:rsid w:val="001C487B"/>
    <w:rsid w:val="001C4B60"/>
    <w:rsid w:val="001C4CF9"/>
    <w:rsid w:val="001C4DD5"/>
    <w:rsid w:val="001C4EA0"/>
    <w:rsid w:val="001C4EFA"/>
    <w:rsid w:val="001C4F11"/>
    <w:rsid w:val="001C4FB9"/>
    <w:rsid w:val="001C4FD4"/>
    <w:rsid w:val="001C5041"/>
    <w:rsid w:val="001C563D"/>
    <w:rsid w:val="001C5A32"/>
    <w:rsid w:val="001C5A60"/>
    <w:rsid w:val="001C5BEA"/>
    <w:rsid w:val="001C5FF4"/>
    <w:rsid w:val="001C6421"/>
    <w:rsid w:val="001C65D5"/>
    <w:rsid w:val="001C664C"/>
    <w:rsid w:val="001C66B0"/>
    <w:rsid w:val="001C66E5"/>
    <w:rsid w:val="001C6856"/>
    <w:rsid w:val="001C6AD1"/>
    <w:rsid w:val="001C6C0C"/>
    <w:rsid w:val="001C6DDE"/>
    <w:rsid w:val="001C6FE2"/>
    <w:rsid w:val="001C712A"/>
    <w:rsid w:val="001C71E4"/>
    <w:rsid w:val="001C7385"/>
    <w:rsid w:val="001C789F"/>
    <w:rsid w:val="001C791B"/>
    <w:rsid w:val="001C7A59"/>
    <w:rsid w:val="001C7F11"/>
    <w:rsid w:val="001C7F3C"/>
    <w:rsid w:val="001C7FEF"/>
    <w:rsid w:val="001D04BF"/>
    <w:rsid w:val="001D0623"/>
    <w:rsid w:val="001D0903"/>
    <w:rsid w:val="001D0D4D"/>
    <w:rsid w:val="001D0D6A"/>
    <w:rsid w:val="001D0F10"/>
    <w:rsid w:val="001D0FEA"/>
    <w:rsid w:val="001D16E8"/>
    <w:rsid w:val="001D1A86"/>
    <w:rsid w:val="001D1CF7"/>
    <w:rsid w:val="001D1EF0"/>
    <w:rsid w:val="001D21DD"/>
    <w:rsid w:val="001D23A7"/>
    <w:rsid w:val="001D2440"/>
    <w:rsid w:val="001D291D"/>
    <w:rsid w:val="001D2ED0"/>
    <w:rsid w:val="001D30B2"/>
    <w:rsid w:val="001D33D3"/>
    <w:rsid w:val="001D3423"/>
    <w:rsid w:val="001D35E0"/>
    <w:rsid w:val="001D366A"/>
    <w:rsid w:val="001D38C8"/>
    <w:rsid w:val="001D3911"/>
    <w:rsid w:val="001D3959"/>
    <w:rsid w:val="001D3D1E"/>
    <w:rsid w:val="001D3D23"/>
    <w:rsid w:val="001D3DAF"/>
    <w:rsid w:val="001D43CE"/>
    <w:rsid w:val="001D471F"/>
    <w:rsid w:val="001D48A8"/>
    <w:rsid w:val="001D4943"/>
    <w:rsid w:val="001D4A19"/>
    <w:rsid w:val="001D4DCB"/>
    <w:rsid w:val="001D4FFC"/>
    <w:rsid w:val="001D501B"/>
    <w:rsid w:val="001D5977"/>
    <w:rsid w:val="001D5EC5"/>
    <w:rsid w:val="001D5F10"/>
    <w:rsid w:val="001D664F"/>
    <w:rsid w:val="001D6EF7"/>
    <w:rsid w:val="001D709C"/>
    <w:rsid w:val="001D71F8"/>
    <w:rsid w:val="001E05B0"/>
    <w:rsid w:val="001E05D8"/>
    <w:rsid w:val="001E0A54"/>
    <w:rsid w:val="001E0D03"/>
    <w:rsid w:val="001E0D9D"/>
    <w:rsid w:val="001E0DCC"/>
    <w:rsid w:val="001E0FFE"/>
    <w:rsid w:val="001E1027"/>
    <w:rsid w:val="001E11CA"/>
    <w:rsid w:val="001E11EB"/>
    <w:rsid w:val="001E1A0D"/>
    <w:rsid w:val="001E1A72"/>
    <w:rsid w:val="001E1C00"/>
    <w:rsid w:val="001E1D6D"/>
    <w:rsid w:val="001E2059"/>
    <w:rsid w:val="001E2241"/>
    <w:rsid w:val="001E27D0"/>
    <w:rsid w:val="001E2859"/>
    <w:rsid w:val="001E29A1"/>
    <w:rsid w:val="001E29C5"/>
    <w:rsid w:val="001E324C"/>
    <w:rsid w:val="001E34C3"/>
    <w:rsid w:val="001E3991"/>
    <w:rsid w:val="001E3E01"/>
    <w:rsid w:val="001E3FB7"/>
    <w:rsid w:val="001E4569"/>
    <w:rsid w:val="001E480D"/>
    <w:rsid w:val="001E4854"/>
    <w:rsid w:val="001E4A17"/>
    <w:rsid w:val="001E4C33"/>
    <w:rsid w:val="001E4CDB"/>
    <w:rsid w:val="001E4F9C"/>
    <w:rsid w:val="001E525B"/>
    <w:rsid w:val="001E5374"/>
    <w:rsid w:val="001E53FE"/>
    <w:rsid w:val="001E601E"/>
    <w:rsid w:val="001E60FF"/>
    <w:rsid w:val="001E6412"/>
    <w:rsid w:val="001E6573"/>
    <w:rsid w:val="001E6845"/>
    <w:rsid w:val="001E6A0A"/>
    <w:rsid w:val="001E6A4A"/>
    <w:rsid w:val="001E6B82"/>
    <w:rsid w:val="001E6BA0"/>
    <w:rsid w:val="001E6EBA"/>
    <w:rsid w:val="001E743E"/>
    <w:rsid w:val="001E75B5"/>
    <w:rsid w:val="001E7E5E"/>
    <w:rsid w:val="001E7F63"/>
    <w:rsid w:val="001F0109"/>
    <w:rsid w:val="001F0264"/>
    <w:rsid w:val="001F0662"/>
    <w:rsid w:val="001F07CF"/>
    <w:rsid w:val="001F0C95"/>
    <w:rsid w:val="001F0F33"/>
    <w:rsid w:val="001F12FA"/>
    <w:rsid w:val="001F156A"/>
    <w:rsid w:val="001F1889"/>
    <w:rsid w:val="001F1A49"/>
    <w:rsid w:val="001F2224"/>
    <w:rsid w:val="001F22CD"/>
    <w:rsid w:val="001F24EB"/>
    <w:rsid w:val="001F2608"/>
    <w:rsid w:val="001F284A"/>
    <w:rsid w:val="001F2BEB"/>
    <w:rsid w:val="001F2F5F"/>
    <w:rsid w:val="001F30C3"/>
    <w:rsid w:val="001F30CF"/>
    <w:rsid w:val="001F3378"/>
    <w:rsid w:val="001F3722"/>
    <w:rsid w:val="001F3911"/>
    <w:rsid w:val="001F44BA"/>
    <w:rsid w:val="001F44D4"/>
    <w:rsid w:val="001F459A"/>
    <w:rsid w:val="001F4600"/>
    <w:rsid w:val="001F4708"/>
    <w:rsid w:val="001F47BD"/>
    <w:rsid w:val="001F48A2"/>
    <w:rsid w:val="001F48E4"/>
    <w:rsid w:val="001F4A85"/>
    <w:rsid w:val="001F4CBB"/>
    <w:rsid w:val="001F4F63"/>
    <w:rsid w:val="001F5126"/>
    <w:rsid w:val="001F51CC"/>
    <w:rsid w:val="001F5301"/>
    <w:rsid w:val="001F5342"/>
    <w:rsid w:val="001F54BC"/>
    <w:rsid w:val="001F59FD"/>
    <w:rsid w:val="001F5A18"/>
    <w:rsid w:val="001F5A6F"/>
    <w:rsid w:val="001F5C4D"/>
    <w:rsid w:val="001F5E02"/>
    <w:rsid w:val="001F6000"/>
    <w:rsid w:val="001F6046"/>
    <w:rsid w:val="001F6594"/>
    <w:rsid w:val="001F6930"/>
    <w:rsid w:val="001F6A4C"/>
    <w:rsid w:val="001F6B43"/>
    <w:rsid w:val="001F72C5"/>
    <w:rsid w:val="001F745E"/>
    <w:rsid w:val="001F74FA"/>
    <w:rsid w:val="001F7664"/>
    <w:rsid w:val="001F76DD"/>
    <w:rsid w:val="001F785D"/>
    <w:rsid w:val="001F7864"/>
    <w:rsid w:val="001F7BEA"/>
    <w:rsid w:val="001F7C20"/>
    <w:rsid w:val="001F7C99"/>
    <w:rsid w:val="001F7E5C"/>
    <w:rsid w:val="00200070"/>
    <w:rsid w:val="00200605"/>
    <w:rsid w:val="00200742"/>
    <w:rsid w:val="002009D2"/>
    <w:rsid w:val="00200B34"/>
    <w:rsid w:val="0020108A"/>
    <w:rsid w:val="00201331"/>
    <w:rsid w:val="0020144B"/>
    <w:rsid w:val="0020162A"/>
    <w:rsid w:val="0020182A"/>
    <w:rsid w:val="002019F4"/>
    <w:rsid w:val="002019FE"/>
    <w:rsid w:val="00201A19"/>
    <w:rsid w:val="00201BB3"/>
    <w:rsid w:val="00201D4E"/>
    <w:rsid w:val="00201F4D"/>
    <w:rsid w:val="00201F8A"/>
    <w:rsid w:val="0020200A"/>
    <w:rsid w:val="00202200"/>
    <w:rsid w:val="00202784"/>
    <w:rsid w:val="00202907"/>
    <w:rsid w:val="0020293F"/>
    <w:rsid w:val="00202BD6"/>
    <w:rsid w:val="00202EE9"/>
    <w:rsid w:val="00203030"/>
    <w:rsid w:val="0020349A"/>
    <w:rsid w:val="002034A3"/>
    <w:rsid w:val="002034F7"/>
    <w:rsid w:val="00203603"/>
    <w:rsid w:val="00203A86"/>
    <w:rsid w:val="002040B5"/>
    <w:rsid w:val="0020413D"/>
    <w:rsid w:val="00204167"/>
    <w:rsid w:val="0020434B"/>
    <w:rsid w:val="00204AD3"/>
    <w:rsid w:val="00204AE4"/>
    <w:rsid w:val="00204F75"/>
    <w:rsid w:val="00205101"/>
    <w:rsid w:val="0020588C"/>
    <w:rsid w:val="002059D4"/>
    <w:rsid w:val="00205BCD"/>
    <w:rsid w:val="00205DEB"/>
    <w:rsid w:val="00205F53"/>
    <w:rsid w:val="00206311"/>
    <w:rsid w:val="002066C0"/>
    <w:rsid w:val="00206770"/>
    <w:rsid w:val="0020685C"/>
    <w:rsid w:val="0020689C"/>
    <w:rsid w:val="002068CC"/>
    <w:rsid w:val="00206C12"/>
    <w:rsid w:val="00206C5A"/>
    <w:rsid w:val="00206D18"/>
    <w:rsid w:val="00206D89"/>
    <w:rsid w:val="002073D8"/>
    <w:rsid w:val="00207522"/>
    <w:rsid w:val="002076A6"/>
    <w:rsid w:val="0021030F"/>
    <w:rsid w:val="0021034B"/>
    <w:rsid w:val="002105C3"/>
    <w:rsid w:val="00210921"/>
    <w:rsid w:val="002109B2"/>
    <w:rsid w:val="00210A44"/>
    <w:rsid w:val="00210A7D"/>
    <w:rsid w:val="00210AF0"/>
    <w:rsid w:val="002110AF"/>
    <w:rsid w:val="00211405"/>
    <w:rsid w:val="00211411"/>
    <w:rsid w:val="00211495"/>
    <w:rsid w:val="002115DF"/>
    <w:rsid w:val="002117EB"/>
    <w:rsid w:val="0021180E"/>
    <w:rsid w:val="002118F8"/>
    <w:rsid w:val="00211BA4"/>
    <w:rsid w:val="0021284A"/>
    <w:rsid w:val="00212C24"/>
    <w:rsid w:val="00212CC3"/>
    <w:rsid w:val="00212EBF"/>
    <w:rsid w:val="0021321D"/>
    <w:rsid w:val="00213CEA"/>
    <w:rsid w:val="00213D48"/>
    <w:rsid w:val="00213D50"/>
    <w:rsid w:val="00213F95"/>
    <w:rsid w:val="00213FDB"/>
    <w:rsid w:val="00214125"/>
    <w:rsid w:val="0021458E"/>
    <w:rsid w:val="00214856"/>
    <w:rsid w:val="002149BE"/>
    <w:rsid w:val="00214A13"/>
    <w:rsid w:val="00214A4B"/>
    <w:rsid w:val="00214D49"/>
    <w:rsid w:val="00214ED9"/>
    <w:rsid w:val="00215273"/>
    <w:rsid w:val="00215324"/>
    <w:rsid w:val="002156DE"/>
    <w:rsid w:val="0021572A"/>
    <w:rsid w:val="002157F8"/>
    <w:rsid w:val="00215895"/>
    <w:rsid w:val="00215A7D"/>
    <w:rsid w:val="00215D5A"/>
    <w:rsid w:val="00215E41"/>
    <w:rsid w:val="00215FF0"/>
    <w:rsid w:val="0021600E"/>
    <w:rsid w:val="002160B5"/>
    <w:rsid w:val="0021613B"/>
    <w:rsid w:val="0021623B"/>
    <w:rsid w:val="0021653C"/>
    <w:rsid w:val="00216693"/>
    <w:rsid w:val="00216897"/>
    <w:rsid w:val="002168F4"/>
    <w:rsid w:val="00216A2A"/>
    <w:rsid w:val="00216A8C"/>
    <w:rsid w:val="00216BA0"/>
    <w:rsid w:val="00216C29"/>
    <w:rsid w:val="00216F34"/>
    <w:rsid w:val="00217451"/>
    <w:rsid w:val="002177C8"/>
    <w:rsid w:val="00217812"/>
    <w:rsid w:val="002178AB"/>
    <w:rsid w:val="002201F0"/>
    <w:rsid w:val="00220305"/>
    <w:rsid w:val="002204D7"/>
    <w:rsid w:val="00220744"/>
    <w:rsid w:val="002208BB"/>
    <w:rsid w:val="00220BF2"/>
    <w:rsid w:val="00220C1E"/>
    <w:rsid w:val="00221173"/>
    <w:rsid w:val="002213F6"/>
    <w:rsid w:val="002214E5"/>
    <w:rsid w:val="0022150B"/>
    <w:rsid w:val="0022177A"/>
    <w:rsid w:val="00221E54"/>
    <w:rsid w:val="00221E60"/>
    <w:rsid w:val="00221F8C"/>
    <w:rsid w:val="002222F1"/>
    <w:rsid w:val="00222421"/>
    <w:rsid w:val="002228AE"/>
    <w:rsid w:val="00222B8C"/>
    <w:rsid w:val="0022322B"/>
    <w:rsid w:val="00223269"/>
    <w:rsid w:val="002236E3"/>
    <w:rsid w:val="002236E6"/>
    <w:rsid w:val="002238E6"/>
    <w:rsid w:val="00223E09"/>
    <w:rsid w:val="00223E0F"/>
    <w:rsid w:val="002246A0"/>
    <w:rsid w:val="00224B79"/>
    <w:rsid w:val="00225053"/>
    <w:rsid w:val="002252E7"/>
    <w:rsid w:val="00225376"/>
    <w:rsid w:val="00225498"/>
    <w:rsid w:val="00225500"/>
    <w:rsid w:val="0022552E"/>
    <w:rsid w:val="00225F8F"/>
    <w:rsid w:val="0022672E"/>
    <w:rsid w:val="002268B2"/>
    <w:rsid w:val="00226D2D"/>
    <w:rsid w:val="00227157"/>
    <w:rsid w:val="00227521"/>
    <w:rsid w:val="00227601"/>
    <w:rsid w:val="00227BCF"/>
    <w:rsid w:val="00227C9A"/>
    <w:rsid w:val="00227F21"/>
    <w:rsid w:val="00227F58"/>
    <w:rsid w:val="00230165"/>
    <w:rsid w:val="00230226"/>
    <w:rsid w:val="0023025D"/>
    <w:rsid w:val="00230A02"/>
    <w:rsid w:val="00230AA3"/>
    <w:rsid w:val="00230B0F"/>
    <w:rsid w:val="0023178E"/>
    <w:rsid w:val="00231D18"/>
    <w:rsid w:val="00231D31"/>
    <w:rsid w:val="00231E19"/>
    <w:rsid w:val="00232134"/>
    <w:rsid w:val="00232235"/>
    <w:rsid w:val="00232344"/>
    <w:rsid w:val="00232553"/>
    <w:rsid w:val="00232A16"/>
    <w:rsid w:val="00232A89"/>
    <w:rsid w:val="00232B35"/>
    <w:rsid w:val="00232D0A"/>
    <w:rsid w:val="00232D57"/>
    <w:rsid w:val="002330EE"/>
    <w:rsid w:val="0023337C"/>
    <w:rsid w:val="00233382"/>
    <w:rsid w:val="00233777"/>
    <w:rsid w:val="00233989"/>
    <w:rsid w:val="00233D11"/>
    <w:rsid w:val="00233FC1"/>
    <w:rsid w:val="00234133"/>
    <w:rsid w:val="00234202"/>
    <w:rsid w:val="002343CB"/>
    <w:rsid w:val="0023458A"/>
    <w:rsid w:val="002346A0"/>
    <w:rsid w:val="00234DD9"/>
    <w:rsid w:val="00234E2B"/>
    <w:rsid w:val="0023539D"/>
    <w:rsid w:val="002353F9"/>
    <w:rsid w:val="002354E6"/>
    <w:rsid w:val="002355F5"/>
    <w:rsid w:val="00235712"/>
    <w:rsid w:val="002357E6"/>
    <w:rsid w:val="002358C4"/>
    <w:rsid w:val="00235BD2"/>
    <w:rsid w:val="002363C6"/>
    <w:rsid w:val="002366EB"/>
    <w:rsid w:val="00236998"/>
    <w:rsid w:val="00236D6A"/>
    <w:rsid w:val="00236E42"/>
    <w:rsid w:val="00236F52"/>
    <w:rsid w:val="0023707A"/>
    <w:rsid w:val="00237311"/>
    <w:rsid w:val="002373EC"/>
    <w:rsid w:val="00237B6B"/>
    <w:rsid w:val="00237E5B"/>
    <w:rsid w:val="00237E8F"/>
    <w:rsid w:val="00237F91"/>
    <w:rsid w:val="00240185"/>
    <w:rsid w:val="002407AF"/>
    <w:rsid w:val="0024086D"/>
    <w:rsid w:val="0024089E"/>
    <w:rsid w:val="00240C4C"/>
    <w:rsid w:val="00240EB2"/>
    <w:rsid w:val="00240F05"/>
    <w:rsid w:val="0024101C"/>
    <w:rsid w:val="00241196"/>
    <w:rsid w:val="00241844"/>
    <w:rsid w:val="002419B5"/>
    <w:rsid w:val="00241A64"/>
    <w:rsid w:val="00241D45"/>
    <w:rsid w:val="00241EC6"/>
    <w:rsid w:val="00241EEA"/>
    <w:rsid w:val="00241FE4"/>
    <w:rsid w:val="00242092"/>
    <w:rsid w:val="0024218E"/>
    <w:rsid w:val="002424EA"/>
    <w:rsid w:val="00242590"/>
    <w:rsid w:val="00242839"/>
    <w:rsid w:val="00242929"/>
    <w:rsid w:val="00242BEE"/>
    <w:rsid w:val="0024316E"/>
    <w:rsid w:val="0024321A"/>
    <w:rsid w:val="0024324F"/>
    <w:rsid w:val="002435A6"/>
    <w:rsid w:val="00243C90"/>
    <w:rsid w:val="00244433"/>
    <w:rsid w:val="00244554"/>
    <w:rsid w:val="0024496E"/>
    <w:rsid w:val="00244A70"/>
    <w:rsid w:val="00244F72"/>
    <w:rsid w:val="002452F5"/>
    <w:rsid w:val="00245312"/>
    <w:rsid w:val="00245320"/>
    <w:rsid w:val="002456E8"/>
    <w:rsid w:val="002457EC"/>
    <w:rsid w:val="00245A7D"/>
    <w:rsid w:val="00245D54"/>
    <w:rsid w:val="00245FD6"/>
    <w:rsid w:val="00246002"/>
    <w:rsid w:val="002464EF"/>
    <w:rsid w:val="0024664F"/>
    <w:rsid w:val="00246682"/>
    <w:rsid w:val="002466B1"/>
    <w:rsid w:val="00246815"/>
    <w:rsid w:val="002468C0"/>
    <w:rsid w:val="002468DC"/>
    <w:rsid w:val="00246D3C"/>
    <w:rsid w:val="00246D91"/>
    <w:rsid w:val="00246DB8"/>
    <w:rsid w:val="00246E43"/>
    <w:rsid w:val="00246F7B"/>
    <w:rsid w:val="002473C9"/>
    <w:rsid w:val="002476C3"/>
    <w:rsid w:val="00247B6B"/>
    <w:rsid w:val="00247C17"/>
    <w:rsid w:val="00247E45"/>
    <w:rsid w:val="00247EBF"/>
    <w:rsid w:val="00247F20"/>
    <w:rsid w:val="00250274"/>
    <w:rsid w:val="00250334"/>
    <w:rsid w:val="002503AA"/>
    <w:rsid w:val="002506D6"/>
    <w:rsid w:val="0025079A"/>
    <w:rsid w:val="0025091C"/>
    <w:rsid w:val="00250A39"/>
    <w:rsid w:val="00251205"/>
    <w:rsid w:val="00251852"/>
    <w:rsid w:val="00251CB4"/>
    <w:rsid w:val="00251E55"/>
    <w:rsid w:val="00252314"/>
    <w:rsid w:val="00252CDD"/>
    <w:rsid w:val="00252D88"/>
    <w:rsid w:val="00252F62"/>
    <w:rsid w:val="002530F9"/>
    <w:rsid w:val="0025310A"/>
    <w:rsid w:val="00253DD3"/>
    <w:rsid w:val="00253E03"/>
    <w:rsid w:val="00253F52"/>
    <w:rsid w:val="00254261"/>
    <w:rsid w:val="002542DD"/>
    <w:rsid w:val="002549A5"/>
    <w:rsid w:val="00254B37"/>
    <w:rsid w:val="00254BF8"/>
    <w:rsid w:val="00254D3C"/>
    <w:rsid w:val="002554C7"/>
    <w:rsid w:val="002555E7"/>
    <w:rsid w:val="002558E2"/>
    <w:rsid w:val="00255D0C"/>
    <w:rsid w:val="00255F9B"/>
    <w:rsid w:val="00256171"/>
    <w:rsid w:val="002565B5"/>
    <w:rsid w:val="002567C6"/>
    <w:rsid w:val="00256817"/>
    <w:rsid w:val="00256C00"/>
    <w:rsid w:val="00256CE9"/>
    <w:rsid w:val="00256EE1"/>
    <w:rsid w:val="00257585"/>
    <w:rsid w:val="0025759C"/>
    <w:rsid w:val="002576FD"/>
    <w:rsid w:val="00257BE9"/>
    <w:rsid w:val="00257D71"/>
    <w:rsid w:val="00257E85"/>
    <w:rsid w:val="00260442"/>
    <w:rsid w:val="00260675"/>
    <w:rsid w:val="00260887"/>
    <w:rsid w:val="00260AA8"/>
    <w:rsid w:val="00260C30"/>
    <w:rsid w:val="00260E34"/>
    <w:rsid w:val="0026105E"/>
    <w:rsid w:val="0026115A"/>
    <w:rsid w:val="002611C3"/>
    <w:rsid w:val="00261A96"/>
    <w:rsid w:val="00261AE2"/>
    <w:rsid w:val="00261B6D"/>
    <w:rsid w:val="00261C1C"/>
    <w:rsid w:val="00261CB9"/>
    <w:rsid w:val="0026232E"/>
    <w:rsid w:val="002624C0"/>
    <w:rsid w:val="002625B3"/>
    <w:rsid w:val="00262813"/>
    <w:rsid w:val="00262A4E"/>
    <w:rsid w:val="00262E16"/>
    <w:rsid w:val="00262E34"/>
    <w:rsid w:val="00263057"/>
    <w:rsid w:val="00263585"/>
    <w:rsid w:val="00263A0A"/>
    <w:rsid w:val="00263E24"/>
    <w:rsid w:val="00263F78"/>
    <w:rsid w:val="002640F1"/>
    <w:rsid w:val="00264173"/>
    <w:rsid w:val="002643CB"/>
    <w:rsid w:val="002643D6"/>
    <w:rsid w:val="002646D1"/>
    <w:rsid w:val="00264E26"/>
    <w:rsid w:val="0026515C"/>
    <w:rsid w:val="002655D0"/>
    <w:rsid w:val="00265747"/>
    <w:rsid w:val="002658A5"/>
    <w:rsid w:val="00265A06"/>
    <w:rsid w:val="00265B89"/>
    <w:rsid w:val="00265E37"/>
    <w:rsid w:val="00266131"/>
    <w:rsid w:val="002661E6"/>
    <w:rsid w:val="00266377"/>
    <w:rsid w:val="00266A58"/>
    <w:rsid w:val="00266E4C"/>
    <w:rsid w:val="00266E91"/>
    <w:rsid w:val="002673E6"/>
    <w:rsid w:val="002673FE"/>
    <w:rsid w:val="00267512"/>
    <w:rsid w:val="002678EB"/>
    <w:rsid w:val="00267CBA"/>
    <w:rsid w:val="00267CE2"/>
    <w:rsid w:val="00267D83"/>
    <w:rsid w:val="00267DBE"/>
    <w:rsid w:val="00267FE4"/>
    <w:rsid w:val="00270018"/>
    <w:rsid w:val="002702F6"/>
    <w:rsid w:val="002703E3"/>
    <w:rsid w:val="0027086D"/>
    <w:rsid w:val="00270925"/>
    <w:rsid w:val="00270AA5"/>
    <w:rsid w:val="00270C56"/>
    <w:rsid w:val="00271057"/>
    <w:rsid w:val="0027112A"/>
    <w:rsid w:val="0027151C"/>
    <w:rsid w:val="00271581"/>
    <w:rsid w:val="002718B0"/>
    <w:rsid w:val="00271B3B"/>
    <w:rsid w:val="00271C2A"/>
    <w:rsid w:val="00271E8A"/>
    <w:rsid w:val="00272253"/>
    <w:rsid w:val="002722D1"/>
    <w:rsid w:val="0027231A"/>
    <w:rsid w:val="00272346"/>
    <w:rsid w:val="0027260E"/>
    <w:rsid w:val="00272B51"/>
    <w:rsid w:val="00272D50"/>
    <w:rsid w:val="002730C4"/>
    <w:rsid w:val="002748FB"/>
    <w:rsid w:val="00274CA4"/>
    <w:rsid w:val="00274DCD"/>
    <w:rsid w:val="00274E32"/>
    <w:rsid w:val="00274F27"/>
    <w:rsid w:val="00274FF0"/>
    <w:rsid w:val="002755CE"/>
    <w:rsid w:val="00275B61"/>
    <w:rsid w:val="00276399"/>
    <w:rsid w:val="002763CB"/>
    <w:rsid w:val="0027662A"/>
    <w:rsid w:val="0027663B"/>
    <w:rsid w:val="00276A0E"/>
    <w:rsid w:val="00276AB6"/>
    <w:rsid w:val="00276EFF"/>
    <w:rsid w:val="002772B2"/>
    <w:rsid w:val="002774FF"/>
    <w:rsid w:val="00277588"/>
    <w:rsid w:val="002775C6"/>
    <w:rsid w:val="00277661"/>
    <w:rsid w:val="00277842"/>
    <w:rsid w:val="0027784C"/>
    <w:rsid w:val="00277C3D"/>
    <w:rsid w:val="0028009D"/>
    <w:rsid w:val="002800AA"/>
    <w:rsid w:val="00280596"/>
    <w:rsid w:val="00280609"/>
    <w:rsid w:val="00280972"/>
    <w:rsid w:val="00280D31"/>
    <w:rsid w:val="00280EA5"/>
    <w:rsid w:val="00280F30"/>
    <w:rsid w:val="00280F6C"/>
    <w:rsid w:val="00280FAD"/>
    <w:rsid w:val="002810A5"/>
    <w:rsid w:val="002811B9"/>
    <w:rsid w:val="00281858"/>
    <w:rsid w:val="00281DBC"/>
    <w:rsid w:val="00282184"/>
    <w:rsid w:val="002825A0"/>
    <w:rsid w:val="002828AA"/>
    <w:rsid w:val="00282BF6"/>
    <w:rsid w:val="00282F28"/>
    <w:rsid w:val="00283314"/>
    <w:rsid w:val="0028335D"/>
    <w:rsid w:val="0028386F"/>
    <w:rsid w:val="00283A14"/>
    <w:rsid w:val="00283E5B"/>
    <w:rsid w:val="00284036"/>
    <w:rsid w:val="00284213"/>
    <w:rsid w:val="00284410"/>
    <w:rsid w:val="002845D6"/>
    <w:rsid w:val="00284757"/>
    <w:rsid w:val="00284975"/>
    <w:rsid w:val="00284B97"/>
    <w:rsid w:val="00284C6A"/>
    <w:rsid w:val="00284D14"/>
    <w:rsid w:val="00284F71"/>
    <w:rsid w:val="00285A75"/>
    <w:rsid w:val="00285ADA"/>
    <w:rsid w:val="00285BF0"/>
    <w:rsid w:val="00285C91"/>
    <w:rsid w:val="00285D4A"/>
    <w:rsid w:val="00285DE0"/>
    <w:rsid w:val="00286057"/>
    <w:rsid w:val="002863E2"/>
    <w:rsid w:val="002866A7"/>
    <w:rsid w:val="002868CC"/>
    <w:rsid w:val="00286968"/>
    <w:rsid w:val="00286988"/>
    <w:rsid w:val="00287052"/>
    <w:rsid w:val="00287185"/>
    <w:rsid w:val="002878BC"/>
    <w:rsid w:val="002879DB"/>
    <w:rsid w:val="00287BF1"/>
    <w:rsid w:val="00290497"/>
    <w:rsid w:val="00290587"/>
    <w:rsid w:val="00290AA0"/>
    <w:rsid w:val="00290C4B"/>
    <w:rsid w:val="00290C8F"/>
    <w:rsid w:val="00291226"/>
    <w:rsid w:val="002914A6"/>
    <w:rsid w:val="00291620"/>
    <w:rsid w:val="00291788"/>
    <w:rsid w:val="002919E6"/>
    <w:rsid w:val="00291BE6"/>
    <w:rsid w:val="002923C4"/>
    <w:rsid w:val="0029242D"/>
    <w:rsid w:val="00292812"/>
    <w:rsid w:val="0029293D"/>
    <w:rsid w:val="00292C8E"/>
    <w:rsid w:val="00292CC5"/>
    <w:rsid w:val="00292FE6"/>
    <w:rsid w:val="00293696"/>
    <w:rsid w:val="00293835"/>
    <w:rsid w:val="00293C66"/>
    <w:rsid w:val="00294090"/>
    <w:rsid w:val="00294104"/>
    <w:rsid w:val="002942CC"/>
    <w:rsid w:val="002944DA"/>
    <w:rsid w:val="0029460A"/>
    <w:rsid w:val="00294A36"/>
    <w:rsid w:val="00294C12"/>
    <w:rsid w:val="00294E7C"/>
    <w:rsid w:val="00294F01"/>
    <w:rsid w:val="002950E0"/>
    <w:rsid w:val="0029534A"/>
    <w:rsid w:val="0029545B"/>
    <w:rsid w:val="00295797"/>
    <w:rsid w:val="002957EE"/>
    <w:rsid w:val="00295824"/>
    <w:rsid w:val="00295929"/>
    <w:rsid w:val="0029596C"/>
    <w:rsid w:val="00295AE2"/>
    <w:rsid w:val="00295D35"/>
    <w:rsid w:val="00295EE7"/>
    <w:rsid w:val="002961A5"/>
    <w:rsid w:val="00296353"/>
    <w:rsid w:val="002963FC"/>
    <w:rsid w:val="00296A0B"/>
    <w:rsid w:val="00296A43"/>
    <w:rsid w:val="00296A6E"/>
    <w:rsid w:val="00296CA5"/>
    <w:rsid w:val="00296CCB"/>
    <w:rsid w:val="002972D0"/>
    <w:rsid w:val="00297394"/>
    <w:rsid w:val="00297EDB"/>
    <w:rsid w:val="00297F40"/>
    <w:rsid w:val="002A02A3"/>
    <w:rsid w:val="002A068D"/>
    <w:rsid w:val="002A0905"/>
    <w:rsid w:val="002A0E82"/>
    <w:rsid w:val="002A1006"/>
    <w:rsid w:val="002A114D"/>
    <w:rsid w:val="002A126E"/>
    <w:rsid w:val="002A127B"/>
    <w:rsid w:val="002A14CE"/>
    <w:rsid w:val="002A1AC5"/>
    <w:rsid w:val="002A1AF7"/>
    <w:rsid w:val="002A1C77"/>
    <w:rsid w:val="002A1FB1"/>
    <w:rsid w:val="002A22C4"/>
    <w:rsid w:val="002A22D3"/>
    <w:rsid w:val="002A2691"/>
    <w:rsid w:val="002A29D7"/>
    <w:rsid w:val="002A2B00"/>
    <w:rsid w:val="002A2D6E"/>
    <w:rsid w:val="002A3431"/>
    <w:rsid w:val="002A3492"/>
    <w:rsid w:val="002A357E"/>
    <w:rsid w:val="002A35BD"/>
    <w:rsid w:val="002A3703"/>
    <w:rsid w:val="002A3A92"/>
    <w:rsid w:val="002A3B36"/>
    <w:rsid w:val="002A3D02"/>
    <w:rsid w:val="002A3E37"/>
    <w:rsid w:val="002A41E2"/>
    <w:rsid w:val="002A41FC"/>
    <w:rsid w:val="002A44B6"/>
    <w:rsid w:val="002A49E7"/>
    <w:rsid w:val="002A4AAB"/>
    <w:rsid w:val="002A4AC0"/>
    <w:rsid w:val="002A4C78"/>
    <w:rsid w:val="002A4F46"/>
    <w:rsid w:val="002A4F8C"/>
    <w:rsid w:val="002A4FC2"/>
    <w:rsid w:val="002A50D1"/>
    <w:rsid w:val="002A560C"/>
    <w:rsid w:val="002A56B6"/>
    <w:rsid w:val="002A6054"/>
    <w:rsid w:val="002A6485"/>
    <w:rsid w:val="002A66C6"/>
    <w:rsid w:val="002A677A"/>
    <w:rsid w:val="002A69F9"/>
    <w:rsid w:val="002A6CE1"/>
    <w:rsid w:val="002A6DB3"/>
    <w:rsid w:val="002A7051"/>
    <w:rsid w:val="002A732C"/>
    <w:rsid w:val="002A7D4D"/>
    <w:rsid w:val="002A7D53"/>
    <w:rsid w:val="002A7E2B"/>
    <w:rsid w:val="002A7EC4"/>
    <w:rsid w:val="002B008C"/>
    <w:rsid w:val="002B02C4"/>
    <w:rsid w:val="002B03E4"/>
    <w:rsid w:val="002B0481"/>
    <w:rsid w:val="002B0C1E"/>
    <w:rsid w:val="002B0D51"/>
    <w:rsid w:val="002B0D8D"/>
    <w:rsid w:val="002B0F3D"/>
    <w:rsid w:val="002B1157"/>
    <w:rsid w:val="002B1365"/>
    <w:rsid w:val="002B1866"/>
    <w:rsid w:val="002B1875"/>
    <w:rsid w:val="002B195D"/>
    <w:rsid w:val="002B1CCA"/>
    <w:rsid w:val="002B1DCF"/>
    <w:rsid w:val="002B1E09"/>
    <w:rsid w:val="002B1E44"/>
    <w:rsid w:val="002B204E"/>
    <w:rsid w:val="002B29CC"/>
    <w:rsid w:val="002B2A61"/>
    <w:rsid w:val="002B305A"/>
    <w:rsid w:val="002B30C9"/>
    <w:rsid w:val="002B30D6"/>
    <w:rsid w:val="002B31A8"/>
    <w:rsid w:val="002B3473"/>
    <w:rsid w:val="002B350E"/>
    <w:rsid w:val="002B36AA"/>
    <w:rsid w:val="002B3984"/>
    <w:rsid w:val="002B3A39"/>
    <w:rsid w:val="002B3F14"/>
    <w:rsid w:val="002B43F4"/>
    <w:rsid w:val="002B4518"/>
    <w:rsid w:val="002B4A29"/>
    <w:rsid w:val="002B4D4A"/>
    <w:rsid w:val="002B501B"/>
    <w:rsid w:val="002B50F0"/>
    <w:rsid w:val="002B5117"/>
    <w:rsid w:val="002B5183"/>
    <w:rsid w:val="002B5336"/>
    <w:rsid w:val="002B53A4"/>
    <w:rsid w:val="002B5647"/>
    <w:rsid w:val="002B5C40"/>
    <w:rsid w:val="002B5C55"/>
    <w:rsid w:val="002B5E08"/>
    <w:rsid w:val="002B618C"/>
    <w:rsid w:val="002B6420"/>
    <w:rsid w:val="002B6A00"/>
    <w:rsid w:val="002B6A46"/>
    <w:rsid w:val="002B6F93"/>
    <w:rsid w:val="002B6FB7"/>
    <w:rsid w:val="002B7272"/>
    <w:rsid w:val="002B74CE"/>
    <w:rsid w:val="002B7704"/>
    <w:rsid w:val="002B791E"/>
    <w:rsid w:val="002B7A68"/>
    <w:rsid w:val="002B7A96"/>
    <w:rsid w:val="002B7A99"/>
    <w:rsid w:val="002B7CE9"/>
    <w:rsid w:val="002B7D87"/>
    <w:rsid w:val="002B7D9F"/>
    <w:rsid w:val="002B7F5F"/>
    <w:rsid w:val="002C0387"/>
    <w:rsid w:val="002C04CB"/>
    <w:rsid w:val="002C053A"/>
    <w:rsid w:val="002C064D"/>
    <w:rsid w:val="002C0773"/>
    <w:rsid w:val="002C0835"/>
    <w:rsid w:val="002C0929"/>
    <w:rsid w:val="002C0994"/>
    <w:rsid w:val="002C0D9A"/>
    <w:rsid w:val="002C10AD"/>
    <w:rsid w:val="002C1427"/>
    <w:rsid w:val="002C16FC"/>
    <w:rsid w:val="002C19CA"/>
    <w:rsid w:val="002C1B28"/>
    <w:rsid w:val="002C1B40"/>
    <w:rsid w:val="002C1C76"/>
    <w:rsid w:val="002C1EFB"/>
    <w:rsid w:val="002C1FD8"/>
    <w:rsid w:val="002C218F"/>
    <w:rsid w:val="002C227E"/>
    <w:rsid w:val="002C2965"/>
    <w:rsid w:val="002C297F"/>
    <w:rsid w:val="002C29D3"/>
    <w:rsid w:val="002C3111"/>
    <w:rsid w:val="002C3198"/>
    <w:rsid w:val="002C3376"/>
    <w:rsid w:val="002C361D"/>
    <w:rsid w:val="002C39BD"/>
    <w:rsid w:val="002C3D54"/>
    <w:rsid w:val="002C40AD"/>
    <w:rsid w:val="002C44ED"/>
    <w:rsid w:val="002C45F7"/>
    <w:rsid w:val="002C46B0"/>
    <w:rsid w:val="002C46C4"/>
    <w:rsid w:val="002C47EB"/>
    <w:rsid w:val="002C4E31"/>
    <w:rsid w:val="002C4E76"/>
    <w:rsid w:val="002C523A"/>
    <w:rsid w:val="002C58AF"/>
    <w:rsid w:val="002C595E"/>
    <w:rsid w:val="002C5B10"/>
    <w:rsid w:val="002C5BF7"/>
    <w:rsid w:val="002C5CC3"/>
    <w:rsid w:val="002C5FCE"/>
    <w:rsid w:val="002C62AE"/>
    <w:rsid w:val="002C69B1"/>
    <w:rsid w:val="002C6B55"/>
    <w:rsid w:val="002C6C41"/>
    <w:rsid w:val="002C6DCC"/>
    <w:rsid w:val="002C6E64"/>
    <w:rsid w:val="002C6EEA"/>
    <w:rsid w:val="002C703D"/>
    <w:rsid w:val="002C707C"/>
    <w:rsid w:val="002C70AF"/>
    <w:rsid w:val="002C75BE"/>
    <w:rsid w:val="002C7637"/>
    <w:rsid w:val="002C7682"/>
    <w:rsid w:val="002C7C29"/>
    <w:rsid w:val="002C7F11"/>
    <w:rsid w:val="002D027A"/>
    <w:rsid w:val="002D0893"/>
    <w:rsid w:val="002D0CC4"/>
    <w:rsid w:val="002D0F4A"/>
    <w:rsid w:val="002D126A"/>
    <w:rsid w:val="002D1A21"/>
    <w:rsid w:val="002D1CA9"/>
    <w:rsid w:val="002D1ECC"/>
    <w:rsid w:val="002D21FA"/>
    <w:rsid w:val="002D2278"/>
    <w:rsid w:val="002D238B"/>
    <w:rsid w:val="002D28E8"/>
    <w:rsid w:val="002D2B52"/>
    <w:rsid w:val="002D2D5B"/>
    <w:rsid w:val="002D3037"/>
    <w:rsid w:val="002D315B"/>
    <w:rsid w:val="002D35CE"/>
    <w:rsid w:val="002D3905"/>
    <w:rsid w:val="002D3CB2"/>
    <w:rsid w:val="002D3DAB"/>
    <w:rsid w:val="002D3F13"/>
    <w:rsid w:val="002D420D"/>
    <w:rsid w:val="002D4562"/>
    <w:rsid w:val="002D47C7"/>
    <w:rsid w:val="002D4833"/>
    <w:rsid w:val="002D4A24"/>
    <w:rsid w:val="002D4A4B"/>
    <w:rsid w:val="002D4E66"/>
    <w:rsid w:val="002D4F95"/>
    <w:rsid w:val="002D5291"/>
    <w:rsid w:val="002D5482"/>
    <w:rsid w:val="002D54A1"/>
    <w:rsid w:val="002D5B9A"/>
    <w:rsid w:val="002D5C45"/>
    <w:rsid w:val="002D6510"/>
    <w:rsid w:val="002D7033"/>
    <w:rsid w:val="002D72B4"/>
    <w:rsid w:val="002D72F9"/>
    <w:rsid w:val="002D7461"/>
    <w:rsid w:val="002D75F2"/>
    <w:rsid w:val="002D7A40"/>
    <w:rsid w:val="002D7A43"/>
    <w:rsid w:val="002E0390"/>
    <w:rsid w:val="002E0480"/>
    <w:rsid w:val="002E05FA"/>
    <w:rsid w:val="002E0EE4"/>
    <w:rsid w:val="002E0F72"/>
    <w:rsid w:val="002E11A7"/>
    <w:rsid w:val="002E1319"/>
    <w:rsid w:val="002E1494"/>
    <w:rsid w:val="002E1835"/>
    <w:rsid w:val="002E1A72"/>
    <w:rsid w:val="002E1CE6"/>
    <w:rsid w:val="002E1D7E"/>
    <w:rsid w:val="002E20A2"/>
    <w:rsid w:val="002E2163"/>
    <w:rsid w:val="002E2238"/>
    <w:rsid w:val="002E23CA"/>
    <w:rsid w:val="002E2732"/>
    <w:rsid w:val="002E2C12"/>
    <w:rsid w:val="002E3123"/>
    <w:rsid w:val="002E3531"/>
    <w:rsid w:val="002E39FF"/>
    <w:rsid w:val="002E3CBA"/>
    <w:rsid w:val="002E3DB5"/>
    <w:rsid w:val="002E41C3"/>
    <w:rsid w:val="002E41F7"/>
    <w:rsid w:val="002E428E"/>
    <w:rsid w:val="002E43E7"/>
    <w:rsid w:val="002E455F"/>
    <w:rsid w:val="002E4CE7"/>
    <w:rsid w:val="002E50C3"/>
    <w:rsid w:val="002E55B9"/>
    <w:rsid w:val="002E57CD"/>
    <w:rsid w:val="002E5A27"/>
    <w:rsid w:val="002E5A84"/>
    <w:rsid w:val="002E5C26"/>
    <w:rsid w:val="002E5F50"/>
    <w:rsid w:val="002E64CD"/>
    <w:rsid w:val="002E659F"/>
    <w:rsid w:val="002E68AB"/>
    <w:rsid w:val="002E690F"/>
    <w:rsid w:val="002E6BE6"/>
    <w:rsid w:val="002E6CF9"/>
    <w:rsid w:val="002E7009"/>
    <w:rsid w:val="002E712D"/>
    <w:rsid w:val="002E791B"/>
    <w:rsid w:val="002E7DC2"/>
    <w:rsid w:val="002E7E4C"/>
    <w:rsid w:val="002F00F9"/>
    <w:rsid w:val="002F0631"/>
    <w:rsid w:val="002F066F"/>
    <w:rsid w:val="002F0982"/>
    <w:rsid w:val="002F09AD"/>
    <w:rsid w:val="002F0CC5"/>
    <w:rsid w:val="002F0D5C"/>
    <w:rsid w:val="002F0F2D"/>
    <w:rsid w:val="002F1043"/>
    <w:rsid w:val="002F1125"/>
    <w:rsid w:val="002F114A"/>
    <w:rsid w:val="002F1199"/>
    <w:rsid w:val="002F1FD1"/>
    <w:rsid w:val="002F21C4"/>
    <w:rsid w:val="002F281F"/>
    <w:rsid w:val="002F283C"/>
    <w:rsid w:val="002F2CE8"/>
    <w:rsid w:val="002F30E2"/>
    <w:rsid w:val="002F312B"/>
    <w:rsid w:val="002F331B"/>
    <w:rsid w:val="002F3527"/>
    <w:rsid w:val="002F35FA"/>
    <w:rsid w:val="002F3734"/>
    <w:rsid w:val="002F3774"/>
    <w:rsid w:val="002F37C2"/>
    <w:rsid w:val="002F3CE9"/>
    <w:rsid w:val="002F3FAA"/>
    <w:rsid w:val="002F424A"/>
    <w:rsid w:val="002F4675"/>
    <w:rsid w:val="002F4730"/>
    <w:rsid w:val="002F4F6E"/>
    <w:rsid w:val="002F51CC"/>
    <w:rsid w:val="002F56C9"/>
    <w:rsid w:val="002F5802"/>
    <w:rsid w:val="002F595D"/>
    <w:rsid w:val="002F59CF"/>
    <w:rsid w:val="002F5ACA"/>
    <w:rsid w:val="002F5C4C"/>
    <w:rsid w:val="002F5E12"/>
    <w:rsid w:val="002F5F3F"/>
    <w:rsid w:val="002F600E"/>
    <w:rsid w:val="002F6524"/>
    <w:rsid w:val="002F67E5"/>
    <w:rsid w:val="002F6825"/>
    <w:rsid w:val="002F6918"/>
    <w:rsid w:val="002F6A9F"/>
    <w:rsid w:val="002F6F1A"/>
    <w:rsid w:val="002F70C7"/>
    <w:rsid w:val="002F720C"/>
    <w:rsid w:val="002F7458"/>
    <w:rsid w:val="002F7543"/>
    <w:rsid w:val="002F7672"/>
    <w:rsid w:val="002F76F7"/>
    <w:rsid w:val="002F7B5A"/>
    <w:rsid w:val="002F7BF0"/>
    <w:rsid w:val="002F7D24"/>
    <w:rsid w:val="003005A4"/>
    <w:rsid w:val="00300B8F"/>
    <w:rsid w:val="00301028"/>
    <w:rsid w:val="003013AD"/>
    <w:rsid w:val="0030154E"/>
    <w:rsid w:val="0030165D"/>
    <w:rsid w:val="00301A9A"/>
    <w:rsid w:val="00301BC0"/>
    <w:rsid w:val="00301E01"/>
    <w:rsid w:val="00301F0B"/>
    <w:rsid w:val="0030226C"/>
    <w:rsid w:val="003022F2"/>
    <w:rsid w:val="00302845"/>
    <w:rsid w:val="003029EE"/>
    <w:rsid w:val="00302B40"/>
    <w:rsid w:val="00302D00"/>
    <w:rsid w:val="00302DCD"/>
    <w:rsid w:val="00303326"/>
    <w:rsid w:val="003036A0"/>
    <w:rsid w:val="003036DC"/>
    <w:rsid w:val="00303BC0"/>
    <w:rsid w:val="0030408D"/>
    <w:rsid w:val="0030411B"/>
    <w:rsid w:val="003041FE"/>
    <w:rsid w:val="003045D0"/>
    <w:rsid w:val="00304639"/>
    <w:rsid w:val="003046F8"/>
    <w:rsid w:val="00304D31"/>
    <w:rsid w:val="00304D52"/>
    <w:rsid w:val="00305013"/>
    <w:rsid w:val="003051C2"/>
    <w:rsid w:val="003054C8"/>
    <w:rsid w:val="00305663"/>
    <w:rsid w:val="003059F5"/>
    <w:rsid w:val="003059FE"/>
    <w:rsid w:val="00305DCE"/>
    <w:rsid w:val="00305F5D"/>
    <w:rsid w:val="003063F0"/>
    <w:rsid w:val="00306714"/>
    <w:rsid w:val="00306A28"/>
    <w:rsid w:val="00306B52"/>
    <w:rsid w:val="00307565"/>
    <w:rsid w:val="003078A6"/>
    <w:rsid w:val="00307D07"/>
    <w:rsid w:val="00307DC2"/>
    <w:rsid w:val="00307E7E"/>
    <w:rsid w:val="00307F93"/>
    <w:rsid w:val="00310071"/>
    <w:rsid w:val="00310264"/>
    <w:rsid w:val="00310706"/>
    <w:rsid w:val="00310724"/>
    <w:rsid w:val="0031092E"/>
    <w:rsid w:val="0031116D"/>
    <w:rsid w:val="00311215"/>
    <w:rsid w:val="003117F1"/>
    <w:rsid w:val="003119E8"/>
    <w:rsid w:val="00311C82"/>
    <w:rsid w:val="00311CFF"/>
    <w:rsid w:val="00311D62"/>
    <w:rsid w:val="003120B7"/>
    <w:rsid w:val="00312633"/>
    <w:rsid w:val="00312957"/>
    <w:rsid w:val="00312A47"/>
    <w:rsid w:val="00312C2B"/>
    <w:rsid w:val="00312D13"/>
    <w:rsid w:val="00312D94"/>
    <w:rsid w:val="00312F63"/>
    <w:rsid w:val="003130C5"/>
    <w:rsid w:val="0031313E"/>
    <w:rsid w:val="0031321D"/>
    <w:rsid w:val="00313340"/>
    <w:rsid w:val="003138C1"/>
    <w:rsid w:val="00313964"/>
    <w:rsid w:val="00313C9D"/>
    <w:rsid w:val="00314027"/>
    <w:rsid w:val="003143AE"/>
    <w:rsid w:val="00314525"/>
    <w:rsid w:val="0031480F"/>
    <w:rsid w:val="00314887"/>
    <w:rsid w:val="00314894"/>
    <w:rsid w:val="003148F9"/>
    <w:rsid w:val="00314F56"/>
    <w:rsid w:val="0031521F"/>
    <w:rsid w:val="00315278"/>
    <w:rsid w:val="003159E4"/>
    <w:rsid w:val="00315BEE"/>
    <w:rsid w:val="00315DFA"/>
    <w:rsid w:val="00315E4B"/>
    <w:rsid w:val="00315F52"/>
    <w:rsid w:val="00315F83"/>
    <w:rsid w:val="00316575"/>
    <w:rsid w:val="003166E4"/>
    <w:rsid w:val="00316989"/>
    <w:rsid w:val="0031733B"/>
    <w:rsid w:val="0031769A"/>
    <w:rsid w:val="00317836"/>
    <w:rsid w:val="003178F6"/>
    <w:rsid w:val="00317AAB"/>
    <w:rsid w:val="0032045F"/>
    <w:rsid w:val="00320517"/>
    <w:rsid w:val="00320524"/>
    <w:rsid w:val="0032095D"/>
    <w:rsid w:val="00320D4E"/>
    <w:rsid w:val="0032111C"/>
    <w:rsid w:val="003214A1"/>
    <w:rsid w:val="003216F0"/>
    <w:rsid w:val="0032192D"/>
    <w:rsid w:val="00322092"/>
    <w:rsid w:val="003229D4"/>
    <w:rsid w:val="003229DB"/>
    <w:rsid w:val="00322F59"/>
    <w:rsid w:val="003235E7"/>
    <w:rsid w:val="00323F8E"/>
    <w:rsid w:val="0032423E"/>
    <w:rsid w:val="00324264"/>
    <w:rsid w:val="003242A8"/>
    <w:rsid w:val="0032437E"/>
    <w:rsid w:val="0032445F"/>
    <w:rsid w:val="003244A0"/>
    <w:rsid w:val="003249B3"/>
    <w:rsid w:val="00324A5C"/>
    <w:rsid w:val="00324FA1"/>
    <w:rsid w:val="00325334"/>
    <w:rsid w:val="003257F5"/>
    <w:rsid w:val="00325C81"/>
    <w:rsid w:val="00325CFE"/>
    <w:rsid w:val="00325DCB"/>
    <w:rsid w:val="00325E1F"/>
    <w:rsid w:val="00325E70"/>
    <w:rsid w:val="00326016"/>
    <w:rsid w:val="003261D2"/>
    <w:rsid w:val="00326310"/>
    <w:rsid w:val="00326DF9"/>
    <w:rsid w:val="00327152"/>
    <w:rsid w:val="00327577"/>
    <w:rsid w:val="00327622"/>
    <w:rsid w:val="00327705"/>
    <w:rsid w:val="00327987"/>
    <w:rsid w:val="00327D8E"/>
    <w:rsid w:val="00330037"/>
    <w:rsid w:val="003302F7"/>
    <w:rsid w:val="00330624"/>
    <w:rsid w:val="00331165"/>
    <w:rsid w:val="00331805"/>
    <w:rsid w:val="00331A1C"/>
    <w:rsid w:val="00331C1F"/>
    <w:rsid w:val="00332519"/>
    <w:rsid w:val="00332942"/>
    <w:rsid w:val="0033297E"/>
    <w:rsid w:val="00332D93"/>
    <w:rsid w:val="00333041"/>
    <w:rsid w:val="003330CD"/>
    <w:rsid w:val="003335B9"/>
    <w:rsid w:val="003335F8"/>
    <w:rsid w:val="003340BD"/>
    <w:rsid w:val="00334352"/>
    <w:rsid w:val="00334861"/>
    <w:rsid w:val="003349D2"/>
    <w:rsid w:val="00334A46"/>
    <w:rsid w:val="00334B7D"/>
    <w:rsid w:val="00335418"/>
    <w:rsid w:val="00335444"/>
    <w:rsid w:val="00335526"/>
    <w:rsid w:val="003357EE"/>
    <w:rsid w:val="00335803"/>
    <w:rsid w:val="00335F93"/>
    <w:rsid w:val="003363D3"/>
    <w:rsid w:val="00336914"/>
    <w:rsid w:val="003369F9"/>
    <w:rsid w:val="00336AB9"/>
    <w:rsid w:val="00336F78"/>
    <w:rsid w:val="00337176"/>
    <w:rsid w:val="00337370"/>
    <w:rsid w:val="003373BE"/>
    <w:rsid w:val="00337903"/>
    <w:rsid w:val="00337C2C"/>
    <w:rsid w:val="003403A0"/>
    <w:rsid w:val="0034049E"/>
    <w:rsid w:val="00340989"/>
    <w:rsid w:val="00340D86"/>
    <w:rsid w:val="00340E1E"/>
    <w:rsid w:val="0034127A"/>
    <w:rsid w:val="0034128E"/>
    <w:rsid w:val="0034138C"/>
    <w:rsid w:val="003415E8"/>
    <w:rsid w:val="003416D8"/>
    <w:rsid w:val="00341827"/>
    <w:rsid w:val="00341A1F"/>
    <w:rsid w:val="00341F92"/>
    <w:rsid w:val="0034209A"/>
    <w:rsid w:val="003420E4"/>
    <w:rsid w:val="003421D2"/>
    <w:rsid w:val="003423B9"/>
    <w:rsid w:val="0034274E"/>
    <w:rsid w:val="00342886"/>
    <w:rsid w:val="00342A5E"/>
    <w:rsid w:val="00342ADA"/>
    <w:rsid w:val="00342D49"/>
    <w:rsid w:val="00342DCD"/>
    <w:rsid w:val="00343086"/>
    <w:rsid w:val="003433CF"/>
    <w:rsid w:val="00343550"/>
    <w:rsid w:val="00343592"/>
    <w:rsid w:val="00343ABB"/>
    <w:rsid w:val="00343FC2"/>
    <w:rsid w:val="003441C9"/>
    <w:rsid w:val="003443A7"/>
    <w:rsid w:val="0034440A"/>
    <w:rsid w:val="003446D9"/>
    <w:rsid w:val="00344D55"/>
    <w:rsid w:val="003454ED"/>
    <w:rsid w:val="0034594C"/>
    <w:rsid w:val="00345A27"/>
    <w:rsid w:val="00345BCE"/>
    <w:rsid w:val="00345C84"/>
    <w:rsid w:val="0034615B"/>
    <w:rsid w:val="003461D1"/>
    <w:rsid w:val="0034656B"/>
    <w:rsid w:val="0034684C"/>
    <w:rsid w:val="00346857"/>
    <w:rsid w:val="00346A78"/>
    <w:rsid w:val="00346C0E"/>
    <w:rsid w:val="00347058"/>
    <w:rsid w:val="00347232"/>
    <w:rsid w:val="00347913"/>
    <w:rsid w:val="00347BE5"/>
    <w:rsid w:val="00347C00"/>
    <w:rsid w:val="00347E4F"/>
    <w:rsid w:val="00347FEA"/>
    <w:rsid w:val="0034E7C3"/>
    <w:rsid w:val="00350067"/>
    <w:rsid w:val="00350343"/>
    <w:rsid w:val="00350545"/>
    <w:rsid w:val="00350819"/>
    <w:rsid w:val="00350942"/>
    <w:rsid w:val="0035095D"/>
    <w:rsid w:val="00350A3B"/>
    <w:rsid w:val="00350AFB"/>
    <w:rsid w:val="00350FEC"/>
    <w:rsid w:val="00351076"/>
    <w:rsid w:val="003515F4"/>
    <w:rsid w:val="003516DE"/>
    <w:rsid w:val="003518D0"/>
    <w:rsid w:val="0035196E"/>
    <w:rsid w:val="003519D1"/>
    <w:rsid w:val="00351A28"/>
    <w:rsid w:val="00351EF9"/>
    <w:rsid w:val="00351FC9"/>
    <w:rsid w:val="003522D6"/>
    <w:rsid w:val="0035281E"/>
    <w:rsid w:val="00352870"/>
    <w:rsid w:val="003529C8"/>
    <w:rsid w:val="00352A6E"/>
    <w:rsid w:val="00352B2C"/>
    <w:rsid w:val="00352BD0"/>
    <w:rsid w:val="00352C70"/>
    <w:rsid w:val="00352F60"/>
    <w:rsid w:val="00352F72"/>
    <w:rsid w:val="00353207"/>
    <w:rsid w:val="00353229"/>
    <w:rsid w:val="003532F9"/>
    <w:rsid w:val="003535D7"/>
    <w:rsid w:val="00353698"/>
    <w:rsid w:val="0035381B"/>
    <w:rsid w:val="00354569"/>
    <w:rsid w:val="00354732"/>
    <w:rsid w:val="00354C15"/>
    <w:rsid w:val="00354C94"/>
    <w:rsid w:val="00354E93"/>
    <w:rsid w:val="00354F9B"/>
    <w:rsid w:val="003550C4"/>
    <w:rsid w:val="003553BB"/>
    <w:rsid w:val="00355611"/>
    <w:rsid w:val="00355704"/>
    <w:rsid w:val="00355B67"/>
    <w:rsid w:val="00355FE3"/>
    <w:rsid w:val="00356091"/>
    <w:rsid w:val="00356309"/>
    <w:rsid w:val="003569EE"/>
    <w:rsid w:val="00356B00"/>
    <w:rsid w:val="00356CF1"/>
    <w:rsid w:val="00356F9C"/>
    <w:rsid w:val="0035714E"/>
    <w:rsid w:val="0035746A"/>
    <w:rsid w:val="00357821"/>
    <w:rsid w:val="003578CB"/>
    <w:rsid w:val="00357D0D"/>
    <w:rsid w:val="00357D71"/>
    <w:rsid w:val="00360564"/>
    <w:rsid w:val="0036064A"/>
    <w:rsid w:val="003606BF"/>
    <w:rsid w:val="0036073A"/>
    <w:rsid w:val="00360B44"/>
    <w:rsid w:val="00360E51"/>
    <w:rsid w:val="003615E7"/>
    <w:rsid w:val="00361680"/>
    <w:rsid w:val="00361F8D"/>
    <w:rsid w:val="0036204C"/>
    <w:rsid w:val="003620E0"/>
    <w:rsid w:val="003621C5"/>
    <w:rsid w:val="00362294"/>
    <w:rsid w:val="0036325B"/>
    <w:rsid w:val="0036338C"/>
    <w:rsid w:val="003633DE"/>
    <w:rsid w:val="00363A52"/>
    <w:rsid w:val="00363D94"/>
    <w:rsid w:val="00363DD6"/>
    <w:rsid w:val="00363E6B"/>
    <w:rsid w:val="00363EE4"/>
    <w:rsid w:val="00363FFC"/>
    <w:rsid w:val="00364411"/>
    <w:rsid w:val="00364E1D"/>
    <w:rsid w:val="003651ED"/>
    <w:rsid w:val="00365314"/>
    <w:rsid w:val="00365566"/>
    <w:rsid w:val="0036559A"/>
    <w:rsid w:val="00365683"/>
    <w:rsid w:val="003656BC"/>
    <w:rsid w:val="003657D5"/>
    <w:rsid w:val="00365A94"/>
    <w:rsid w:val="00365A98"/>
    <w:rsid w:val="00366000"/>
    <w:rsid w:val="0036640B"/>
    <w:rsid w:val="0036643A"/>
    <w:rsid w:val="003666D2"/>
    <w:rsid w:val="0036682E"/>
    <w:rsid w:val="003668A4"/>
    <w:rsid w:val="003668AC"/>
    <w:rsid w:val="00366B18"/>
    <w:rsid w:val="00366DD5"/>
    <w:rsid w:val="00367564"/>
    <w:rsid w:val="00367682"/>
    <w:rsid w:val="00367728"/>
    <w:rsid w:val="003679E9"/>
    <w:rsid w:val="00367C81"/>
    <w:rsid w:val="00370239"/>
    <w:rsid w:val="003705F5"/>
    <w:rsid w:val="003706CE"/>
    <w:rsid w:val="003707D3"/>
    <w:rsid w:val="0037081A"/>
    <w:rsid w:val="0037088C"/>
    <w:rsid w:val="003708DD"/>
    <w:rsid w:val="00370CDC"/>
    <w:rsid w:val="00370F2E"/>
    <w:rsid w:val="00370FD0"/>
    <w:rsid w:val="0037159B"/>
    <w:rsid w:val="00371962"/>
    <w:rsid w:val="00371971"/>
    <w:rsid w:val="00371AA0"/>
    <w:rsid w:val="00371CDC"/>
    <w:rsid w:val="00371E0A"/>
    <w:rsid w:val="00372617"/>
    <w:rsid w:val="0037278A"/>
    <w:rsid w:val="0037296B"/>
    <w:rsid w:val="00372F06"/>
    <w:rsid w:val="00372FA3"/>
    <w:rsid w:val="00372FD1"/>
    <w:rsid w:val="0037323F"/>
    <w:rsid w:val="003734D2"/>
    <w:rsid w:val="003737F9"/>
    <w:rsid w:val="00373835"/>
    <w:rsid w:val="00373BEB"/>
    <w:rsid w:val="00374050"/>
    <w:rsid w:val="003742C2"/>
    <w:rsid w:val="00374375"/>
    <w:rsid w:val="003743B0"/>
    <w:rsid w:val="003747E0"/>
    <w:rsid w:val="00374B8F"/>
    <w:rsid w:val="00374D2C"/>
    <w:rsid w:val="00374DF3"/>
    <w:rsid w:val="00374E3D"/>
    <w:rsid w:val="00374E66"/>
    <w:rsid w:val="00374FA9"/>
    <w:rsid w:val="00374FD6"/>
    <w:rsid w:val="0037504E"/>
    <w:rsid w:val="00375339"/>
    <w:rsid w:val="0037540A"/>
    <w:rsid w:val="00375490"/>
    <w:rsid w:val="003754EC"/>
    <w:rsid w:val="003758E2"/>
    <w:rsid w:val="0037595E"/>
    <w:rsid w:val="00375985"/>
    <w:rsid w:val="003759FC"/>
    <w:rsid w:val="00375DFF"/>
    <w:rsid w:val="00375FB2"/>
    <w:rsid w:val="003763C4"/>
    <w:rsid w:val="00376A05"/>
    <w:rsid w:val="00376A92"/>
    <w:rsid w:val="00376BE4"/>
    <w:rsid w:val="003770E9"/>
    <w:rsid w:val="003771CA"/>
    <w:rsid w:val="00377382"/>
    <w:rsid w:val="00377976"/>
    <w:rsid w:val="00377988"/>
    <w:rsid w:val="00377B49"/>
    <w:rsid w:val="00377BF4"/>
    <w:rsid w:val="00377DDE"/>
    <w:rsid w:val="00377E5F"/>
    <w:rsid w:val="00377F60"/>
    <w:rsid w:val="00377FB3"/>
    <w:rsid w:val="003807B7"/>
    <w:rsid w:val="0038089A"/>
    <w:rsid w:val="00380F5C"/>
    <w:rsid w:val="003811E3"/>
    <w:rsid w:val="00381394"/>
    <w:rsid w:val="003814AE"/>
    <w:rsid w:val="0038173E"/>
    <w:rsid w:val="00381A21"/>
    <w:rsid w:val="00381AE5"/>
    <w:rsid w:val="00381EC5"/>
    <w:rsid w:val="00382252"/>
    <w:rsid w:val="00382262"/>
    <w:rsid w:val="003822A3"/>
    <w:rsid w:val="00382485"/>
    <w:rsid w:val="00382498"/>
    <w:rsid w:val="003825DA"/>
    <w:rsid w:val="003825F8"/>
    <w:rsid w:val="00382827"/>
    <w:rsid w:val="003829D4"/>
    <w:rsid w:val="00382AEF"/>
    <w:rsid w:val="00383CBA"/>
    <w:rsid w:val="00383E33"/>
    <w:rsid w:val="0038439D"/>
    <w:rsid w:val="0038449B"/>
    <w:rsid w:val="0038469F"/>
    <w:rsid w:val="0038470F"/>
    <w:rsid w:val="00384847"/>
    <w:rsid w:val="0038484B"/>
    <w:rsid w:val="00384A13"/>
    <w:rsid w:val="00384A76"/>
    <w:rsid w:val="00384E00"/>
    <w:rsid w:val="003850DA"/>
    <w:rsid w:val="00385259"/>
    <w:rsid w:val="00385418"/>
    <w:rsid w:val="0038570B"/>
    <w:rsid w:val="00385A9F"/>
    <w:rsid w:val="00385FBB"/>
    <w:rsid w:val="00385FBD"/>
    <w:rsid w:val="0038667B"/>
    <w:rsid w:val="00386A9A"/>
    <w:rsid w:val="00386FD5"/>
    <w:rsid w:val="00387035"/>
    <w:rsid w:val="003874DD"/>
    <w:rsid w:val="0038768C"/>
    <w:rsid w:val="0038782C"/>
    <w:rsid w:val="0038792B"/>
    <w:rsid w:val="00387A25"/>
    <w:rsid w:val="00387CF4"/>
    <w:rsid w:val="00390178"/>
    <w:rsid w:val="00390198"/>
    <w:rsid w:val="003901A9"/>
    <w:rsid w:val="003904F4"/>
    <w:rsid w:val="00390667"/>
    <w:rsid w:val="00390D2B"/>
    <w:rsid w:val="00390EA9"/>
    <w:rsid w:val="00390FFC"/>
    <w:rsid w:val="0039111B"/>
    <w:rsid w:val="003911B3"/>
    <w:rsid w:val="003912BF"/>
    <w:rsid w:val="0039165C"/>
    <w:rsid w:val="00391778"/>
    <w:rsid w:val="003918EE"/>
    <w:rsid w:val="0039193D"/>
    <w:rsid w:val="00391E6E"/>
    <w:rsid w:val="0039226D"/>
    <w:rsid w:val="003925F6"/>
    <w:rsid w:val="0039280C"/>
    <w:rsid w:val="003929D3"/>
    <w:rsid w:val="00392C61"/>
    <w:rsid w:val="00392E4A"/>
    <w:rsid w:val="003932D1"/>
    <w:rsid w:val="0039333E"/>
    <w:rsid w:val="003934DA"/>
    <w:rsid w:val="00393701"/>
    <w:rsid w:val="003938D0"/>
    <w:rsid w:val="003938D7"/>
    <w:rsid w:val="00393F4F"/>
    <w:rsid w:val="00393FBB"/>
    <w:rsid w:val="00394096"/>
    <w:rsid w:val="003944D1"/>
    <w:rsid w:val="003944DF"/>
    <w:rsid w:val="00394998"/>
    <w:rsid w:val="00394FDD"/>
    <w:rsid w:val="00395104"/>
    <w:rsid w:val="0039516D"/>
    <w:rsid w:val="00395287"/>
    <w:rsid w:val="0039567C"/>
    <w:rsid w:val="003957E1"/>
    <w:rsid w:val="00395885"/>
    <w:rsid w:val="00395AC6"/>
    <w:rsid w:val="00395B44"/>
    <w:rsid w:val="00395BFC"/>
    <w:rsid w:val="00395FB7"/>
    <w:rsid w:val="00395FC8"/>
    <w:rsid w:val="0039623A"/>
    <w:rsid w:val="00396349"/>
    <w:rsid w:val="0039674E"/>
    <w:rsid w:val="00396997"/>
    <w:rsid w:val="00396A24"/>
    <w:rsid w:val="003970AC"/>
    <w:rsid w:val="003972ED"/>
    <w:rsid w:val="00397410"/>
    <w:rsid w:val="00397521"/>
    <w:rsid w:val="0039784F"/>
    <w:rsid w:val="003978B6"/>
    <w:rsid w:val="00397B19"/>
    <w:rsid w:val="00397C4D"/>
    <w:rsid w:val="00397DE0"/>
    <w:rsid w:val="003A0133"/>
    <w:rsid w:val="003A0136"/>
    <w:rsid w:val="003A0608"/>
    <w:rsid w:val="003A122D"/>
    <w:rsid w:val="003A1382"/>
    <w:rsid w:val="003A13D4"/>
    <w:rsid w:val="003A1C45"/>
    <w:rsid w:val="003A1C5C"/>
    <w:rsid w:val="003A1CBF"/>
    <w:rsid w:val="003A1E4E"/>
    <w:rsid w:val="003A20AE"/>
    <w:rsid w:val="003A2278"/>
    <w:rsid w:val="003A24D4"/>
    <w:rsid w:val="003A2556"/>
    <w:rsid w:val="003A26D3"/>
    <w:rsid w:val="003A2D20"/>
    <w:rsid w:val="003A2E9A"/>
    <w:rsid w:val="003A39FF"/>
    <w:rsid w:val="003A3CA7"/>
    <w:rsid w:val="003A3E42"/>
    <w:rsid w:val="003A3FB4"/>
    <w:rsid w:val="003A4078"/>
    <w:rsid w:val="003A4116"/>
    <w:rsid w:val="003A42FA"/>
    <w:rsid w:val="003A43BD"/>
    <w:rsid w:val="003A477A"/>
    <w:rsid w:val="003A4869"/>
    <w:rsid w:val="003A48DF"/>
    <w:rsid w:val="003A4C12"/>
    <w:rsid w:val="003A4C22"/>
    <w:rsid w:val="003A4CDE"/>
    <w:rsid w:val="003A4DAC"/>
    <w:rsid w:val="003A4E1A"/>
    <w:rsid w:val="003A5060"/>
    <w:rsid w:val="003A514A"/>
    <w:rsid w:val="003A5277"/>
    <w:rsid w:val="003A5421"/>
    <w:rsid w:val="003A5F57"/>
    <w:rsid w:val="003A6642"/>
    <w:rsid w:val="003A6694"/>
    <w:rsid w:val="003A691C"/>
    <w:rsid w:val="003A69B0"/>
    <w:rsid w:val="003A6A8E"/>
    <w:rsid w:val="003A6A98"/>
    <w:rsid w:val="003A6C29"/>
    <w:rsid w:val="003A6E1C"/>
    <w:rsid w:val="003A76C6"/>
    <w:rsid w:val="003A7802"/>
    <w:rsid w:val="003A7B29"/>
    <w:rsid w:val="003A7CF0"/>
    <w:rsid w:val="003A7DF4"/>
    <w:rsid w:val="003A7FA5"/>
    <w:rsid w:val="003B046B"/>
    <w:rsid w:val="003B049E"/>
    <w:rsid w:val="003B05A6"/>
    <w:rsid w:val="003B062A"/>
    <w:rsid w:val="003B0977"/>
    <w:rsid w:val="003B0A10"/>
    <w:rsid w:val="003B0C03"/>
    <w:rsid w:val="003B0FB2"/>
    <w:rsid w:val="003B0FC8"/>
    <w:rsid w:val="003B10D8"/>
    <w:rsid w:val="003B1929"/>
    <w:rsid w:val="003B1A36"/>
    <w:rsid w:val="003B1BD1"/>
    <w:rsid w:val="003B1D17"/>
    <w:rsid w:val="003B1E10"/>
    <w:rsid w:val="003B1F2D"/>
    <w:rsid w:val="003B2147"/>
    <w:rsid w:val="003B221D"/>
    <w:rsid w:val="003B24BB"/>
    <w:rsid w:val="003B2AC0"/>
    <w:rsid w:val="003B2BEF"/>
    <w:rsid w:val="003B2EA6"/>
    <w:rsid w:val="003B2EAF"/>
    <w:rsid w:val="003B2F27"/>
    <w:rsid w:val="003B30F0"/>
    <w:rsid w:val="003B30FD"/>
    <w:rsid w:val="003B31DD"/>
    <w:rsid w:val="003B3238"/>
    <w:rsid w:val="003B349D"/>
    <w:rsid w:val="003B35DF"/>
    <w:rsid w:val="003B36C8"/>
    <w:rsid w:val="003B37A4"/>
    <w:rsid w:val="003B398B"/>
    <w:rsid w:val="003B3B8A"/>
    <w:rsid w:val="003B3C10"/>
    <w:rsid w:val="003B3EB2"/>
    <w:rsid w:val="003B3EDD"/>
    <w:rsid w:val="003B3F47"/>
    <w:rsid w:val="003B3FB7"/>
    <w:rsid w:val="003B4081"/>
    <w:rsid w:val="003B42ED"/>
    <w:rsid w:val="003B4AB7"/>
    <w:rsid w:val="003B4B6A"/>
    <w:rsid w:val="003B4CFC"/>
    <w:rsid w:val="003B4D3F"/>
    <w:rsid w:val="003B5566"/>
    <w:rsid w:val="003B592F"/>
    <w:rsid w:val="003B5E14"/>
    <w:rsid w:val="003B60B3"/>
    <w:rsid w:val="003B6185"/>
    <w:rsid w:val="003B62BC"/>
    <w:rsid w:val="003B6339"/>
    <w:rsid w:val="003B673D"/>
    <w:rsid w:val="003B6936"/>
    <w:rsid w:val="003B6F38"/>
    <w:rsid w:val="003B7A41"/>
    <w:rsid w:val="003B7B5D"/>
    <w:rsid w:val="003B7C5C"/>
    <w:rsid w:val="003C058D"/>
    <w:rsid w:val="003C085E"/>
    <w:rsid w:val="003C0B5B"/>
    <w:rsid w:val="003C0BA4"/>
    <w:rsid w:val="003C0CB8"/>
    <w:rsid w:val="003C0E20"/>
    <w:rsid w:val="003C0EDA"/>
    <w:rsid w:val="003C0FDF"/>
    <w:rsid w:val="003C1328"/>
    <w:rsid w:val="003C13B2"/>
    <w:rsid w:val="003C1458"/>
    <w:rsid w:val="003C14AA"/>
    <w:rsid w:val="003C1519"/>
    <w:rsid w:val="003C151F"/>
    <w:rsid w:val="003C1748"/>
    <w:rsid w:val="003C1A62"/>
    <w:rsid w:val="003C1A6C"/>
    <w:rsid w:val="003C1C21"/>
    <w:rsid w:val="003C1D0F"/>
    <w:rsid w:val="003C226D"/>
    <w:rsid w:val="003C23D1"/>
    <w:rsid w:val="003C2429"/>
    <w:rsid w:val="003C2E3F"/>
    <w:rsid w:val="003C2F02"/>
    <w:rsid w:val="003C3174"/>
    <w:rsid w:val="003C32C0"/>
    <w:rsid w:val="003C34ED"/>
    <w:rsid w:val="003C351F"/>
    <w:rsid w:val="003C3602"/>
    <w:rsid w:val="003C3EE4"/>
    <w:rsid w:val="003C476D"/>
    <w:rsid w:val="003C48AE"/>
    <w:rsid w:val="003C48E4"/>
    <w:rsid w:val="003C4988"/>
    <w:rsid w:val="003C4E40"/>
    <w:rsid w:val="003C4F76"/>
    <w:rsid w:val="003C50D1"/>
    <w:rsid w:val="003C5616"/>
    <w:rsid w:val="003C5633"/>
    <w:rsid w:val="003C5635"/>
    <w:rsid w:val="003C5702"/>
    <w:rsid w:val="003C5857"/>
    <w:rsid w:val="003C59C6"/>
    <w:rsid w:val="003C652E"/>
    <w:rsid w:val="003C682F"/>
    <w:rsid w:val="003C688B"/>
    <w:rsid w:val="003C6AE1"/>
    <w:rsid w:val="003C6BD5"/>
    <w:rsid w:val="003C6CF7"/>
    <w:rsid w:val="003C6EEF"/>
    <w:rsid w:val="003C72C7"/>
    <w:rsid w:val="003C7776"/>
    <w:rsid w:val="003C77AA"/>
    <w:rsid w:val="003C79E4"/>
    <w:rsid w:val="003C7C9C"/>
    <w:rsid w:val="003D0404"/>
    <w:rsid w:val="003D09F6"/>
    <w:rsid w:val="003D0B0E"/>
    <w:rsid w:val="003D0B88"/>
    <w:rsid w:val="003D0C15"/>
    <w:rsid w:val="003D0C4C"/>
    <w:rsid w:val="003D0D86"/>
    <w:rsid w:val="003D107E"/>
    <w:rsid w:val="003D10E0"/>
    <w:rsid w:val="003D1441"/>
    <w:rsid w:val="003D17B4"/>
    <w:rsid w:val="003D205E"/>
    <w:rsid w:val="003D2301"/>
    <w:rsid w:val="003D263E"/>
    <w:rsid w:val="003D2FB8"/>
    <w:rsid w:val="003D3036"/>
    <w:rsid w:val="003D31F6"/>
    <w:rsid w:val="003D36E1"/>
    <w:rsid w:val="003D38C5"/>
    <w:rsid w:val="003D3C5E"/>
    <w:rsid w:val="003D3E0A"/>
    <w:rsid w:val="003D44E4"/>
    <w:rsid w:val="003D4BE7"/>
    <w:rsid w:val="003D4EE0"/>
    <w:rsid w:val="003D51DB"/>
    <w:rsid w:val="003D5404"/>
    <w:rsid w:val="003D5768"/>
    <w:rsid w:val="003D5ABA"/>
    <w:rsid w:val="003D5C58"/>
    <w:rsid w:val="003D5D8F"/>
    <w:rsid w:val="003D5E4C"/>
    <w:rsid w:val="003D5FAA"/>
    <w:rsid w:val="003D6050"/>
    <w:rsid w:val="003D60E6"/>
    <w:rsid w:val="003D6251"/>
    <w:rsid w:val="003D6B7C"/>
    <w:rsid w:val="003D6D72"/>
    <w:rsid w:val="003D703B"/>
    <w:rsid w:val="003D7445"/>
    <w:rsid w:val="003D7564"/>
    <w:rsid w:val="003D7806"/>
    <w:rsid w:val="003D7853"/>
    <w:rsid w:val="003D788E"/>
    <w:rsid w:val="003D79DC"/>
    <w:rsid w:val="003D7B44"/>
    <w:rsid w:val="003D7B92"/>
    <w:rsid w:val="003E0404"/>
    <w:rsid w:val="003E0529"/>
    <w:rsid w:val="003E06D3"/>
    <w:rsid w:val="003E12C0"/>
    <w:rsid w:val="003E1528"/>
    <w:rsid w:val="003E1CCC"/>
    <w:rsid w:val="003E21EF"/>
    <w:rsid w:val="003E2214"/>
    <w:rsid w:val="003E2810"/>
    <w:rsid w:val="003E28DB"/>
    <w:rsid w:val="003E2C77"/>
    <w:rsid w:val="003E3076"/>
    <w:rsid w:val="003E3079"/>
    <w:rsid w:val="003E3424"/>
    <w:rsid w:val="003E3BD9"/>
    <w:rsid w:val="003E3CAA"/>
    <w:rsid w:val="003E3ED0"/>
    <w:rsid w:val="003E4087"/>
    <w:rsid w:val="003E43BC"/>
    <w:rsid w:val="003E4566"/>
    <w:rsid w:val="003E46E6"/>
    <w:rsid w:val="003E4707"/>
    <w:rsid w:val="003E47EB"/>
    <w:rsid w:val="003E4882"/>
    <w:rsid w:val="003E48C4"/>
    <w:rsid w:val="003E4BD5"/>
    <w:rsid w:val="003E4FDB"/>
    <w:rsid w:val="003E50ED"/>
    <w:rsid w:val="003E5822"/>
    <w:rsid w:val="003E59D1"/>
    <w:rsid w:val="003E5BFF"/>
    <w:rsid w:val="003E5CCF"/>
    <w:rsid w:val="003E5D7B"/>
    <w:rsid w:val="003E5FE0"/>
    <w:rsid w:val="003E6316"/>
    <w:rsid w:val="003E6922"/>
    <w:rsid w:val="003E6A4C"/>
    <w:rsid w:val="003E6ABB"/>
    <w:rsid w:val="003E6BDF"/>
    <w:rsid w:val="003E71CC"/>
    <w:rsid w:val="003E75A7"/>
    <w:rsid w:val="003E7611"/>
    <w:rsid w:val="003E7C55"/>
    <w:rsid w:val="003E7D06"/>
    <w:rsid w:val="003E7D0A"/>
    <w:rsid w:val="003F00E0"/>
    <w:rsid w:val="003F01E1"/>
    <w:rsid w:val="003F0221"/>
    <w:rsid w:val="003F04C7"/>
    <w:rsid w:val="003F05FD"/>
    <w:rsid w:val="003F06AF"/>
    <w:rsid w:val="003F075F"/>
    <w:rsid w:val="003F0C1E"/>
    <w:rsid w:val="003F0CA7"/>
    <w:rsid w:val="003F0D59"/>
    <w:rsid w:val="003F109B"/>
    <w:rsid w:val="003F115C"/>
    <w:rsid w:val="003F1161"/>
    <w:rsid w:val="003F130A"/>
    <w:rsid w:val="003F134F"/>
    <w:rsid w:val="003F19AE"/>
    <w:rsid w:val="003F1C5B"/>
    <w:rsid w:val="003F2143"/>
    <w:rsid w:val="003F21F4"/>
    <w:rsid w:val="003F2395"/>
    <w:rsid w:val="003F2396"/>
    <w:rsid w:val="003F2D65"/>
    <w:rsid w:val="003F2E2D"/>
    <w:rsid w:val="003F30D9"/>
    <w:rsid w:val="003F3308"/>
    <w:rsid w:val="003F341D"/>
    <w:rsid w:val="003F35C9"/>
    <w:rsid w:val="003F3A8D"/>
    <w:rsid w:val="003F3B18"/>
    <w:rsid w:val="003F3E1B"/>
    <w:rsid w:val="003F40D2"/>
    <w:rsid w:val="003F474D"/>
    <w:rsid w:val="003F4973"/>
    <w:rsid w:val="003F4A3E"/>
    <w:rsid w:val="003F5227"/>
    <w:rsid w:val="003F54F3"/>
    <w:rsid w:val="003F57E3"/>
    <w:rsid w:val="003F57E7"/>
    <w:rsid w:val="003F590F"/>
    <w:rsid w:val="003F5CD5"/>
    <w:rsid w:val="003F5DC3"/>
    <w:rsid w:val="003F5E6B"/>
    <w:rsid w:val="003F653C"/>
    <w:rsid w:val="003F66F8"/>
    <w:rsid w:val="003F67E4"/>
    <w:rsid w:val="003F69AE"/>
    <w:rsid w:val="003F6CA9"/>
    <w:rsid w:val="003F6CFF"/>
    <w:rsid w:val="003F6D0B"/>
    <w:rsid w:val="003F6D2D"/>
    <w:rsid w:val="003F7049"/>
    <w:rsid w:val="003F73DD"/>
    <w:rsid w:val="003F77F7"/>
    <w:rsid w:val="003F7813"/>
    <w:rsid w:val="003F7A37"/>
    <w:rsid w:val="004005CA"/>
    <w:rsid w:val="00400823"/>
    <w:rsid w:val="004009C2"/>
    <w:rsid w:val="00401682"/>
    <w:rsid w:val="00401AD4"/>
    <w:rsid w:val="00401C17"/>
    <w:rsid w:val="00401FAD"/>
    <w:rsid w:val="00402088"/>
    <w:rsid w:val="004021C3"/>
    <w:rsid w:val="0040225B"/>
    <w:rsid w:val="0040232E"/>
    <w:rsid w:val="00402495"/>
    <w:rsid w:val="00402764"/>
    <w:rsid w:val="0040284B"/>
    <w:rsid w:val="00402858"/>
    <w:rsid w:val="00402A2B"/>
    <w:rsid w:val="00402CD3"/>
    <w:rsid w:val="004032E8"/>
    <w:rsid w:val="004032EE"/>
    <w:rsid w:val="00403667"/>
    <w:rsid w:val="004036E7"/>
    <w:rsid w:val="00403932"/>
    <w:rsid w:val="00403F22"/>
    <w:rsid w:val="00403F6F"/>
    <w:rsid w:val="00403F74"/>
    <w:rsid w:val="0040455A"/>
    <w:rsid w:val="004052C8"/>
    <w:rsid w:val="00405AEC"/>
    <w:rsid w:val="00405C12"/>
    <w:rsid w:val="00405DDB"/>
    <w:rsid w:val="00405EF7"/>
    <w:rsid w:val="00406187"/>
    <w:rsid w:val="00406474"/>
    <w:rsid w:val="004067F4"/>
    <w:rsid w:val="004068C3"/>
    <w:rsid w:val="00406B50"/>
    <w:rsid w:val="00406B87"/>
    <w:rsid w:val="00406D2A"/>
    <w:rsid w:val="00406D70"/>
    <w:rsid w:val="00406E78"/>
    <w:rsid w:val="00406EEA"/>
    <w:rsid w:val="00406F67"/>
    <w:rsid w:val="00407066"/>
    <w:rsid w:val="004071F4"/>
    <w:rsid w:val="00407919"/>
    <w:rsid w:val="00407977"/>
    <w:rsid w:val="004079A6"/>
    <w:rsid w:val="004079CD"/>
    <w:rsid w:val="00407A7F"/>
    <w:rsid w:val="00407CD4"/>
    <w:rsid w:val="00407E23"/>
    <w:rsid w:val="00410048"/>
    <w:rsid w:val="004102DF"/>
    <w:rsid w:val="004103CB"/>
    <w:rsid w:val="004104CD"/>
    <w:rsid w:val="0041055C"/>
    <w:rsid w:val="004105DA"/>
    <w:rsid w:val="00410680"/>
    <w:rsid w:val="004108E8"/>
    <w:rsid w:val="00410D0E"/>
    <w:rsid w:val="00411167"/>
    <w:rsid w:val="0041138C"/>
    <w:rsid w:val="004113B0"/>
    <w:rsid w:val="004115B8"/>
    <w:rsid w:val="004116B6"/>
    <w:rsid w:val="00411849"/>
    <w:rsid w:val="00411960"/>
    <w:rsid w:val="00411ACA"/>
    <w:rsid w:val="00411C39"/>
    <w:rsid w:val="00411EF8"/>
    <w:rsid w:val="00412144"/>
    <w:rsid w:val="00412277"/>
    <w:rsid w:val="00412678"/>
    <w:rsid w:val="00412694"/>
    <w:rsid w:val="00412A31"/>
    <w:rsid w:val="00412B6E"/>
    <w:rsid w:val="00412BA7"/>
    <w:rsid w:val="00412C73"/>
    <w:rsid w:val="00412CDB"/>
    <w:rsid w:val="00412F73"/>
    <w:rsid w:val="00413329"/>
    <w:rsid w:val="004134C8"/>
    <w:rsid w:val="00413EAC"/>
    <w:rsid w:val="0041406E"/>
    <w:rsid w:val="0041420A"/>
    <w:rsid w:val="0041442B"/>
    <w:rsid w:val="00414729"/>
    <w:rsid w:val="00414801"/>
    <w:rsid w:val="00414854"/>
    <w:rsid w:val="00414AAF"/>
    <w:rsid w:val="00414B16"/>
    <w:rsid w:val="00414C34"/>
    <w:rsid w:val="00414F6D"/>
    <w:rsid w:val="004150E2"/>
    <w:rsid w:val="0041532E"/>
    <w:rsid w:val="004158F9"/>
    <w:rsid w:val="00415947"/>
    <w:rsid w:val="004159CD"/>
    <w:rsid w:val="00415CD3"/>
    <w:rsid w:val="004160EC"/>
    <w:rsid w:val="0041640F"/>
    <w:rsid w:val="004164A3"/>
    <w:rsid w:val="0041678E"/>
    <w:rsid w:val="00416AC3"/>
    <w:rsid w:val="00416D97"/>
    <w:rsid w:val="00417554"/>
    <w:rsid w:val="004175F8"/>
    <w:rsid w:val="0041761D"/>
    <w:rsid w:val="004177EA"/>
    <w:rsid w:val="00417A8A"/>
    <w:rsid w:val="00417DF3"/>
    <w:rsid w:val="00417DF4"/>
    <w:rsid w:val="00417E87"/>
    <w:rsid w:val="00420057"/>
    <w:rsid w:val="004200A9"/>
    <w:rsid w:val="004200F1"/>
    <w:rsid w:val="0042011E"/>
    <w:rsid w:val="00420397"/>
    <w:rsid w:val="004203CB"/>
    <w:rsid w:val="0042061C"/>
    <w:rsid w:val="004206D8"/>
    <w:rsid w:val="00420906"/>
    <w:rsid w:val="0042123B"/>
    <w:rsid w:val="004214AE"/>
    <w:rsid w:val="004216B9"/>
    <w:rsid w:val="00421961"/>
    <w:rsid w:val="00421B5A"/>
    <w:rsid w:val="00421F8A"/>
    <w:rsid w:val="00422258"/>
    <w:rsid w:val="004224F1"/>
    <w:rsid w:val="00422550"/>
    <w:rsid w:val="0042269D"/>
    <w:rsid w:val="00422829"/>
    <w:rsid w:val="00422FCF"/>
    <w:rsid w:val="004232C1"/>
    <w:rsid w:val="004232C2"/>
    <w:rsid w:val="004236DE"/>
    <w:rsid w:val="00423741"/>
    <w:rsid w:val="00423786"/>
    <w:rsid w:val="00423A96"/>
    <w:rsid w:val="00423E08"/>
    <w:rsid w:val="0042446F"/>
    <w:rsid w:val="00424564"/>
    <w:rsid w:val="004245A7"/>
    <w:rsid w:val="0042463F"/>
    <w:rsid w:val="004247CE"/>
    <w:rsid w:val="004249BE"/>
    <w:rsid w:val="00424DD3"/>
    <w:rsid w:val="004250B4"/>
    <w:rsid w:val="004250FB"/>
    <w:rsid w:val="00425360"/>
    <w:rsid w:val="004253DF"/>
    <w:rsid w:val="00425600"/>
    <w:rsid w:val="004256D3"/>
    <w:rsid w:val="00425CF3"/>
    <w:rsid w:val="00426277"/>
    <w:rsid w:val="00426290"/>
    <w:rsid w:val="004265B0"/>
    <w:rsid w:val="004267F8"/>
    <w:rsid w:val="00426813"/>
    <w:rsid w:val="00426B96"/>
    <w:rsid w:val="00426CD3"/>
    <w:rsid w:val="00427696"/>
    <w:rsid w:val="00427717"/>
    <w:rsid w:val="00427893"/>
    <w:rsid w:val="00427ED3"/>
    <w:rsid w:val="00430630"/>
    <w:rsid w:val="004307EF"/>
    <w:rsid w:val="00430CB7"/>
    <w:rsid w:val="00430D9F"/>
    <w:rsid w:val="00430DB8"/>
    <w:rsid w:val="004312B7"/>
    <w:rsid w:val="00431585"/>
    <w:rsid w:val="0043174C"/>
    <w:rsid w:val="00431C8C"/>
    <w:rsid w:val="00432665"/>
    <w:rsid w:val="004326FE"/>
    <w:rsid w:val="004328CC"/>
    <w:rsid w:val="00432A05"/>
    <w:rsid w:val="00432AAD"/>
    <w:rsid w:val="00432B25"/>
    <w:rsid w:val="00433069"/>
    <w:rsid w:val="00433407"/>
    <w:rsid w:val="0043371F"/>
    <w:rsid w:val="00433759"/>
    <w:rsid w:val="00433843"/>
    <w:rsid w:val="0043396D"/>
    <w:rsid w:val="00434936"/>
    <w:rsid w:val="00434AC3"/>
    <w:rsid w:val="004356EC"/>
    <w:rsid w:val="00435859"/>
    <w:rsid w:val="0043599E"/>
    <w:rsid w:val="00435B1D"/>
    <w:rsid w:val="00435C23"/>
    <w:rsid w:val="00435DAF"/>
    <w:rsid w:val="0043619D"/>
    <w:rsid w:val="004361B7"/>
    <w:rsid w:val="00436700"/>
    <w:rsid w:val="00436764"/>
    <w:rsid w:val="0043697A"/>
    <w:rsid w:val="00436A2E"/>
    <w:rsid w:val="00436A59"/>
    <w:rsid w:val="00436D2B"/>
    <w:rsid w:val="00436DA1"/>
    <w:rsid w:val="00437316"/>
    <w:rsid w:val="0043758B"/>
    <w:rsid w:val="004379C9"/>
    <w:rsid w:val="00437DBD"/>
    <w:rsid w:val="00437F83"/>
    <w:rsid w:val="00440044"/>
    <w:rsid w:val="004400E9"/>
    <w:rsid w:val="00440294"/>
    <w:rsid w:val="004402F1"/>
    <w:rsid w:val="0044036F"/>
    <w:rsid w:val="00440382"/>
    <w:rsid w:val="00440865"/>
    <w:rsid w:val="00440AFF"/>
    <w:rsid w:val="00440DED"/>
    <w:rsid w:val="0044106B"/>
    <w:rsid w:val="0044157D"/>
    <w:rsid w:val="004416CC"/>
    <w:rsid w:val="00441D38"/>
    <w:rsid w:val="0044281B"/>
    <w:rsid w:val="00442CCA"/>
    <w:rsid w:val="00442CD7"/>
    <w:rsid w:val="00443097"/>
    <w:rsid w:val="0044330D"/>
    <w:rsid w:val="00443326"/>
    <w:rsid w:val="00443490"/>
    <w:rsid w:val="004436CC"/>
    <w:rsid w:val="00443AE7"/>
    <w:rsid w:val="00443BA4"/>
    <w:rsid w:val="00444740"/>
    <w:rsid w:val="00444828"/>
    <w:rsid w:val="00444845"/>
    <w:rsid w:val="00444FAE"/>
    <w:rsid w:val="004450D5"/>
    <w:rsid w:val="004454B0"/>
    <w:rsid w:val="00445B4A"/>
    <w:rsid w:val="00445FA0"/>
    <w:rsid w:val="00446295"/>
    <w:rsid w:val="00446490"/>
    <w:rsid w:val="0044678E"/>
    <w:rsid w:val="004467B9"/>
    <w:rsid w:val="00446B62"/>
    <w:rsid w:val="00446CD6"/>
    <w:rsid w:val="004471A2"/>
    <w:rsid w:val="004471AD"/>
    <w:rsid w:val="00447547"/>
    <w:rsid w:val="0044774E"/>
    <w:rsid w:val="00447A2B"/>
    <w:rsid w:val="00447BE7"/>
    <w:rsid w:val="00447D66"/>
    <w:rsid w:val="00447E5D"/>
    <w:rsid w:val="004502B6"/>
    <w:rsid w:val="004502EB"/>
    <w:rsid w:val="004507FB"/>
    <w:rsid w:val="00450A34"/>
    <w:rsid w:val="004512FB"/>
    <w:rsid w:val="00451307"/>
    <w:rsid w:val="004513CD"/>
    <w:rsid w:val="00451472"/>
    <w:rsid w:val="00451579"/>
    <w:rsid w:val="00451613"/>
    <w:rsid w:val="00451708"/>
    <w:rsid w:val="004517ED"/>
    <w:rsid w:val="0045199E"/>
    <w:rsid w:val="00451B8B"/>
    <w:rsid w:val="00451C6D"/>
    <w:rsid w:val="00451CC1"/>
    <w:rsid w:val="00452257"/>
    <w:rsid w:val="00452355"/>
    <w:rsid w:val="004525B8"/>
    <w:rsid w:val="0045293A"/>
    <w:rsid w:val="00452A11"/>
    <w:rsid w:val="00452AD7"/>
    <w:rsid w:val="00452B0B"/>
    <w:rsid w:val="0045396A"/>
    <w:rsid w:val="00453AE8"/>
    <w:rsid w:val="004540C6"/>
    <w:rsid w:val="00454424"/>
    <w:rsid w:val="004544E8"/>
    <w:rsid w:val="00454596"/>
    <w:rsid w:val="00454873"/>
    <w:rsid w:val="00454912"/>
    <w:rsid w:val="004549A2"/>
    <w:rsid w:val="00454E0B"/>
    <w:rsid w:val="00455187"/>
    <w:rsid w:val="00455315"/>
    <w:rsid w:val="004553D2"/>
    <w:rsid w:val="00455736"/>
    <w:rsid w:val="00455DB1"/>
    <w:rsid w:val="0045607F"/>
    <w:rsid w:val="00456553"/>
    <w:rsid w:val="0045661D"/>
    <w:rsid w:val="0045683B"/>
    <w:rsid w:val="00456A96"/>
    <w:rsid w:val="00456AFB"/>
    <w:rsid w:val="00456C2A"/>
    <w:rsid w:val="0045743A"/>
    <w:rsid w:val="004577BA"/>
    <w:rsid w:val="004578B1"/>
    <w:rsid w:val="00457AEB"/>
    <w:rsid w:val="00457BB5"/>
    <w:rsid w:val="00457C1C"/>
    <w:rsid w:val="004600F7"/>
    <w:rsid w:val="004603E9"/>
    <w:rsid w:val="004604CF"/>
    <w:rsid w:val="00460539"/>
    <w:rsid w:val="00460540"/>
    <w:rsid w:val="004609F5"/>
    <w:rsid w:val="00460AD0"/>
    <w:rsid w:val="00460BA1"/>
    <w:rsid w:val="00460CB1"/>
    <w:rsid w:val="00460E90"/>
    <w:rsid w:val="00460FF7"/>
    <w:rsid w:val="004611CF"/>
    <w:rsid w:val="00461218"/>
    <w:rsid w:val="00461327"/>
    <w:rsid w:val="00461560"/>
    <w:rsid w:val="004619B6"/>
    <w:rsid w:val="00461A20"/>
    <w:rsid w:val="00461BC7"/>
    <w:rsid w:val="00461C9C"/>
    <w:rsid w:val="00461F43"/>
    <w:rsid w:val="004626B1"/>
    <w:rsid w:val="004627F8"/>
    <w:rsid w:val="0046281F"/>
    <w:rsid w:val="0046286D"/>
    <w:rsid w:val="00462D21"/>
    <w:rsid w:val="00463021"/>
    <w:rsid w:val="004631D6"/>
    <w:rsid w:val="004632CC"/>
    <w:rsid w:val="0046353F"/>
    <w:rsid w:val="00463658"/>
    <w:rsid w:val="00463685"/>
    <w:rsid w:val="00463DF2"/>
    <w:rsid w:val="00463E9A"/>
    <w:rsid w:val="004642CF"/>
    <w:rsid w:val="004653DB"/>
    <w:rsid w:val="004653E4"/>
    <w:rsid w:val="0046568E"/>
    <w:rsid w:val="004657CD"/>
    <w:rsid w:val="00465916"/>
    <w:rsid w:val="00465B82"/>
    <w:rsid w:val="00465ECD"/>
    <w:rsid w:val="00466635"/>
    <w:rsid w:val="004666AD"/>
    <w:rsid w:val="00466797"/>
    <w:rsid w:val="0046694C"/>
    <w:rsid w:val="00466DC4"/>
    <w:rsid w:val="00466F49"/>
    <w:rsid w:val="00467167"/>
    <w:rsid w:val="00467352"/>
    <w:rsid w:val="0046736D"/>
    <w:rsid w:val="00467520"/>
    <w:rsid w:val="00467A23"/>
    <w:rsid w:val="00467A31"/>
    <w:rsid w:val="00467B35"/>
    <w:rsid w:val="00467C55"/>
    <w:rsid w:val="00467F03"/>
    <w:rsid w:val="00467FDA"/>
    <w:rsid w:val="004705C9"/>
    <w:rsid w:val="00470648"/>
    <w:rsid w:val="00470BB0"/>
    <w:rsid w:val="00470D72"/>
    <w:rsid w:val="00471166"/>
    <w:rsid w:val="004711C0"/>
    <w:rsid w:val="00471248"/>
    <w:rsid w:val="00471439"/>
    <w:rsid w:val="00471790"/>
    <w:rsid w:val="0047179A"/>
    <w:rsid w:val="004718E2"/>
    <w:rsid w:val="004719E2"/>
    <w:rsid w:val="00471B4B"/>
    <w:rsid w:val="00471F76"/>
    <w:rsid w:val="004724C6"/>
    <w:rsid w:val="00472F52"/>
    <w:rsid w:val="00472F76"/>
    <w:rsid w:val="00473028"/>
    <w:rsid w:val="00473045"/>
    <w:rsid w:val="004730D7"/>
    <w:rsid w:val="004732D7"/>
    <w:rsid w:val="00473343"/>
    <w:rsid w:val="00473465"/>
    <w:rsid w:val="004734C0"/>
    <w:rsid w:val="0047371F"/>
    <w:rsid w:val="00473856"/>
    <w:rsid w:val="0047385F"/>
    <w:rsid w:val="00473C8E"/>
    <w:rsid w:val="00473CB2"/>
    <w:rsid w:val="00473E13"/>
    <w:rsid w:val="00473FC6"/>
    <w:rsid w:val="0047403B"/>
    <w:rsid w:val="004743C2"/>
    <w:rsid w:val="00474492"/>
    <w:rsid w:val="00474A17"/>
    <w:rsid w:val="00474C3C"/>
    <w:rsid w:val="004750B6"/>
    <w:rsid w:val="004752CE"/>
    <w:rsid w:val="00475AD7"/>
    <w:rsid w:val="00475B95"/>
    <w:rsid w:val="00475ECB"/>
    <w:rsid w:val="00475F22"/>
    <w:rsid w:val="00476445"/>
    <w:rsid w:val="00476484"/>
    <w:rsid w:val="00476E84"/>
    <w:rsid w:val="00476F8B"/>
    <w:rsid w:val="00476F8C"/>
    <w:rsid w:val="00477218"/>
    <w:rsid w:val="0047728F"/>
    <w:rsid w:val="00477781"/>
    <w:rsid w:val="00477818"/>
    <w:rsid w:val="00477BB3"/>
    <w:rsid w:val="00477C53"/>
    <w:rsid w:val="00480165"/>
    <w:rsid w:val="00480991"/>
    <w:rsid w:val="00480D70"/>
    <w:rsid w:val="00480F92"/>
    <w:rsid w:val="00481013"/>
    <w:rsid w:val="00481295"/>
    <w:rsid w:val="00481314"/>
    <w:rsid w:val="00481373"/>
    <w:rsid w:val="004815E1"/>
    <w:rsid w:val="0048162F"/>
    <w:rsid w:val="00481D0B"/>
    <w:rsid w:val="00482199"/>
    <w:rsid w:val="004821C2"/>
    <w:rsid w:val="004821F9"/>
    <w:rsid w:val="0048228B"/>
    <w:rsid w:val="004824BD"/>
    <w:rsid w:val="004824E5"/>
    <w:rsid w:val="004826D1"/>
    <w:rsid w:val="00482B48"/>
    <w:rsid w:val="00482B56"/>
    <w:rsid w:val="00483061"/>
    <w:rsid w:val="00483573"/>
    <w:rsid w:val="00483771"/>
    <w:rsid w:val="004839D6"/>
    <w:rsid w:val="00483C60"/>
    <w:rsid w:val="00483FB7"/>
    <w:rsid w:val="004843B0"/>
    <w:rsid w:val="00484799"/>
    <w:rsid w:val="004849CC"/>
    <w:rsid w:val="00484CF4"/>
    <w:rsid w:val="00484D9D"/>
    <w:rsid w:val="00484E5A"/>
    <w:rsid w:val="00484E6F"/>
    <w:rsid w:val="00484EC6"/>
    <w:rsid w:val="004850A9"/>
    <w:rsid w:val="004856B4"/>
    <w:rsid w:val="004857E4"/>
    <w:rsid w:val="00485828"/>
    <w:rsid w:val="00485C32"/>
    <w:rsid w:val="00485D30"/>
    <w:rsid w:val="00485DC6"/>
    <w:rsid w:val="00485E31"/>
    <w:rsid w:val="00486470"/>
    <w:rsid w:val="00486651"/>
    <w:rsid w:val="004868B0"/>
    <w:rsid w:val="00486C38"/>
    <w:rsid w:val="00486DD4"/>
    <w:rsid w:val="00486E4D"/>
    <w:rsid w:val="00486F5E"/>
    <w:rsid w:val="00486FC9"/>
    <w:rsid w:val="00487553"/>
    <w:rsid w:val="004879DD"/>
    <w:rsid w:val="00487C28"/>
    <w:rsid w:val="00487CBB"/>
    <w:rsid w:val="00487CBC"/>
    <w:rsid w:val="00487D73"/>
    <w:rsid w:val="0049002C"/>
    <w:rsid w:val="004901AE"/>
    <w:rsid w:val="00490617"/>
    <w:rsid w:val="004906A4"/>
    <w:rsid w:val="004906BE"/>
    <w:rsid w:val="004907BC"/>
    <w:rsid w:val="00490A5D"/>
    <w:rsid w:val="00490C03"/>
    <w:rsid w:val="00490F16"/>
    <w:rsid w:val="00490F6D"/>
    <w:rsid w:val="0049127E"/>
    <w:rsid w:val="00491612"/>
    <w:rsid w:val="00491A46"/>
    <w:rsid w:val="00491CA0"/>
    <w:rsid w:val="00491CA7"/>
    <w:rsid w:val="00492044"/>
    <w:rsid w:val="004925C3"/>
    <w:rsid w:val="00492769"/>
    <w:rsid w:val="004927A1"/>
    <w:rsid w:val="00492875"/>
    <w:rsid w:val="00492A29"/>
    <w:rsid w:val="00492B40"/>
    <w:rsid w:val="00492DAB"/>
    <w:rsid w:val="00492E2B"/>
    <w:rsid w:val="00492E5D"/>
    <w:rsid w:val="00492F87"/>
    <w:rsid w:val="00492FD8"/>
    <w:rsid w:val="004930B8"/>
    <w:rsid w:val="00493311"/>
    <w:rsid w:val="00493631"/>
    <w:rsid w:val="004937D6"/>
    <w:rsid w:val="004938CE"/>
    <w:rsid w:val="004938DC"/>
    <w:rsid w:val="00493A78"/>
    <w:rsid w:val="00493BED"/>
    <w:rsid w:val="00494448"/>
    <w:rsid w:val="00494A55"/>
    <w:rsid w:val="00495070"/>
    <w:rsid w:val="00495443"/>
    <w:rsid w:val="00495A90"/>
    <w:rsid w:val="00495C21"/>
    <w:rsid w:val="00495EB2"/>
    <w:rsid w:val="00496310"/>
    <w:rsid w:val="00496A8B"/>
    <w:rsid w:val="00496CEC"/>
    <w:rsid w:val="004971C3"/>
    <w:rsid w:val="0049729D"/>
    <w:rsid w:val="004973DB"/>
    <w:rsid w:val="0049744F"/>
    <w:rsid w:val="0049790F"/>
    <w:rsid w:val="0049797F"/>
    <w:rsid w:val="004979EC"/>
    <w:rsid w:val="00497F78"/>
    <w:rsid w:val="004A0289"/>
    <w:rsid w:val="004A0536"/>
    <w:rsid w:val="004A06D2"/>
    <w:rsid w:val="004A0AF8"/>
    <w:rsid w:val="004A0B9C"/>
    <w:rsid w:val="004A0C49"/>
    <w:rsid w:val="004A0CDF"/>
    <w:rsid w:val="004A11D8"/>
    <w:rsid w:val="004A1262"/>
    <w:rsid w:val="004A1280"/>
    <w:rsid w:val="004A13B0"/>
    <w:rsid w:val="004A15B2"/>
    <w:rsid w:val="004A15D2"/>
    <w:rsid w:val="004A16F3"/>
    <w:rsid w:val="004A172E"/>
    <w:rsid w:val="004A1772"/>
    <w:rsid w:val="004A1990"/>
    <w:rsid w:val="004A1A7E"/>
    <w:rsid w:val="004A213F"/>
    <w:rsid w:val="004A2506"/>
    <w:rsid w:val="004A256A"/>
    <w:rsid w:val="004A268A"/>
    <w:rsid w:val="004A26C0"/>
    <w:rsid w:val="004A2702"/>
    <w:rsid w:val="004A2BD7"/>
    <w:rsid w:val="004A2F42"/>
    <w:rsid w:val="004A2F5A"/>
    <w:rsid w:val="004A2F70"/>
    <w:rsid w:val="004A2FDE"/>
    <w:rsid w:val="004A31BE"/>
    <w:rsid w:val="004A3494"/>
    <w:rsid w:val="004A3569"/>
    <w:rsid w:val="004A35B4"/>
    <w:rsid w:val="004A36D4"/>
    <w:rsid w:val="004A39CD"/>
    <w:rsid w:val="004A405D"/>
    <w:rsid w:val="004A4212"/>
    <w:rsid w:val="004A429D"/>
    <w:rsid w:val="004A44C9"/>
    <w:rsid w:val="004A469E"/>
    <w:rsid w:val="004A4D84"/>
    <w:rsid w:val="004A5251"/>
    <w:rsid w:val="004A5269"/>
    <w:rsid w:val="004A5483"/>
    <w:rsid w:val="004A55B5"/>
    <w:rsid w:val="004A59BB"/>
    <w:rsid w:val="004A5A02"/>
    <w:rsid w:val="004A5A41"/>
    <w:rsid w:val="004A5AAD"/>
    <w:rsid w:val="004A5C8C"/>
    <w:rsid w:val="004A5E48"/>
    <w:rsid w:val="004A61FC"/>
    <w:rsid w:val="004A626E"/>
    <w:rsid w:val="004A638F"/>
    <w:rsid w:val="004A641F"/>
    <w:rsid w:val="004A6887"/>
    <w:rsid w:val="004A6914"/>
    <w:rsid w:val="004A7127"/>
    <w:rsid w:val="004A71A7"/>
    <w:rsid w:val="004A7204"/>
    <w:rsid w:val="004A73C3"/>
    <w:rsid w:val="004A7584"/>
    <w:rsid w:val="004A765E"/>
    <w:rsid w:val="004A7921"/>
    <w:rsid w:val="004A79AF"/>
    <w:rsid w:val="004A79E3"/>
    <w:rsid w:val="004A7AAE"/>
    <w:rsid w:val="004A7CFF"/>
    <w:rsid w:val="004A7D71"/>
    <w:rsid w:val="004A7DB5"/>
    <w:rsid w:val="004A7E60"/>
    <w:rsid w:val="004B000F"/>
    <w:rsid w:val="004B00F5"/>
    <w:rsid w:val="004B026F"/>
    <w:rsid w:val="004B039C"/>
    <w:rsid w:val="004B05DE"/>
    <w:rsid w:val="004B0876"/>
    <w:rsid w:val="004B09D7"/>
    <w:rsid w:val="004B0FA5"/>
    <w:rsid w:val="004B11AD"/>
    <w:rsid w:val="004B129D"/>
    <w:rsid w:val="004B12CA"/>
    <w:rsid w:val="004B12E2"/>
    <w:rsid w:val="004B1806"/>
    <w:rsid w:val="004B1855"/>
    <w:rsid w:val="004B1A56"/>
    <w:rsid w:val="004B1D54"/>
    <w:rsid w:val="004B2417"/>
    <w:rsid w:val="004B2489"/>
    <w:rsid w:val="004B2678"/>
    <w:rsid w:val="004B2C50"/>
    <w:rsid w:val="004B2D10"/>
    <w:rsid w:val="004B2F47"/>
    <w:rsid w:val="004B323D"/>
    <w:rsid w:val="004B3427"/>
    <w:rsid w:val="004B3463"/>
    <w:rsid w:val="004B3598"/>
    <w:rsid w:val="004B37A5"/>
    <w:rsid w:val="004B382E"/>
    <w:rsid w:val="004B3830"/>
    <w:rsid w:val="004B397F"/>
    <w:rsid w:val="004B3B4E"/>
    <w:rsid w:val="004B3B74"/>
    <w:rsid w:val="004B3BEE"/>
    <w:rsid w:val="004B3DD1"/>
    <w:rsid w:val="004B42B2"/>
    <w:rsid w:val="004B4875"/>
    <w:rsid w:val="004B4AA8"/>
    <w:rsid w:val="004B4B9F"/>
    <w:rsid w:val="004B4D34"/>
    <w:rsid w:val="004B5398"/>
    <w:rsid w:val="004B597D"/>
    <w:rsid w:val="004B5F74"/>
    <w:rsid w:val="004B5FDA"/>
    <w:rsid w:val="004B607A"/>
    <w:rsid w:val="004B6083"/>
    <w:rsid w:val="004B6210"/>
    <w:rsid w:val="004B6228"/>
    <w:rsid w:val="004B6258"/>
    <w:rsid w:val="004B64F4"/>
    <w:rsid w:val="004B6650"/>
    <w:rsid w:val="004B6724"/>
    <w:rsid w:val="004B6824"/>
    <w:rsid w:val="004B6881"/>
    <w:rsid w:val="004B6AE6"/>
    <w:rsid w:val="004B6B75"/>
    <w:rsid w:val="004B6D22"/>
    <w:rsid w:val="004B718F"/>
    <w:rsid w:val="004B7ADB"/>
    <w:rsid w:val="004B7EB2"/>
    <w:rsid w:val="004C0283"/>
    <w:rsid w:val="004C0965"/>
    <w:rsid w:val="004C0A45"/>
    <w:rsid w:val="004C0BB4"/>
    <w:rsid w:val="004C1183"/>
    <w:rsid w:val="004C11FA"/>
    <w:rsid w:val="004C12BA"/>
    <w:rsid w:val="004C12F9"/>
    <w:rsid w:val="004C148C"/>
    <w:rsid w:val="004C1619"/>
    <w:rsid w:val="004C1CCE"/>
    <w:rsid w:val="004C216C"/>
    <w:rsid w:val="004C2342"/>
    <w:rsid w:val="004C2383"/>
    <w:rsid w:val="004C268D"/>
    <w:rsid w:val="004C2738"/>
    <w:rsid w:val="004C2868"/>
    <w:rsid w:val="004C2A61"/>
    <w:rsid w:val="004C2A94"/>
    <w:rsid w:val="004C2B2C"/>
    <w:rsid w:val="004C2C2D"/>
    <w:rsid w:val="004C2E8F"/>
    <w:rsid w:val="004C2F94"/>
    <w:rsid w:val="004C2FB4"/>
    <w:rsid w:val="004C3138"/>
    <w:rsid w:val="004C3302"/>
    <w:rsid w:val="004C3879"/>
    <w:rsid w:val="004C3C8F"/>
    <w:rsid w:val="004C42F2"/>
    <w:rsid w:val="004C4710"/>
    <w:rsid w:val="004C4872"/>
    <w:rsid w:val="004C4C57"/>
    <w:rsid w:val="004C4CCC"/>
    <w:rsid w:val="004C4D2A"/>
    <w:rsid w:val="004C503E"/>
    <w:rsid w:val="004C5063"/>
    <w:rsid w:val="004C5251"/>
    <w:rsid w:val="004C589B"/>
    <w:rsid w:val="004C5905"/>
    <w:rsid w:val="004C59A1"/>
    <w:rsid w:val="004C5B99"/>
    <w:rsid w:val="004C5D4E"/>
    <w:rsid w:val="004C5F06"/>
    <w:rsid w:val="004C5FDD"/>
    <w:rsid w:val="004C5FFF"/>
    <w:rsid w:val="004C605A"/>
    <w:rsid w:val="004C60AE"/>
    <w:rsid w:val="004C63EC"/>
    <w:rsid w:val="004C64F4"/>
    <w:rsid w:val="004C68B7"/>
    <w:rsid w:val="004C6A30"/>
    <w:rsid w:val="004C6AB3"/>
    <w:rsid w:val="004C7236"/>
    <w:rsid w:val="004C742D"/>
    <w:rsid w:val="004C762B"/>
    <w:rsid w:val="004C79D5"/>
    <w:rsid w:val="004C7E84"/>
    <w:rsid w:val="004D0216"/>
    <w:rsid w:val="004D0394"/>
    <w:rsid w:val="004D06F3"/>
    <w:rsid w:val="004D087D"/>
    <w:rsid w:val="004D0AF7"/>
    <w:rsid w:val="004D0E57"/>
    <w:rsid w:val="004D11D7"/>
    <w:rsid w:val="004D11EB"/>
    <w:rsid w:val="004D1203"/>
    <w:rsid w:val="004D16B5"/>
    <w:rsid w:val="004D170F"/>
    <w:rsid w:val="004D1922"/>
    <w:rsid w:val="004D1E08"/>
    <w:rsid w:val="004D1ECB"/>
    <w:rsid w:val="004D2166"/>
    <w:rsid w:val="004D21D1"/>
    <w:rsid w:val="004D22C6"/>
    <w:rsid w:val="004D23BD"/>
    <w:rsid w:val="004D2594"/>
    <w:rsid w:val="004D25FD"/>
    <w:rsid w:val="004D2A37"/>
    <w:rsid w:val="004D2B7C"/>
    <w:rsid w:val="004D2CA6"/>
    <w:rsid w:val="004D30E7"/>
    <w:rsid w:val="004D3197"/>
    <w:rsid w:val="004D333E"/>
    <w:rsid w:val="004D34FD"/>
    <w:rsid w:val="004D35B7"/>
    <w:rsid w:val="004D3A9D"/>
    <w:rsid w:val="004D3C14"/>
    <w:rsid w:val="004D3E82"/>
    <w:rsid w:val="004D4385"/>
    <w:rsid w:val="004D465C"/>
    <w:rsid w:val="004D492C"/>
    <w:rsid w:val="004D4BDC"/>
    <w:rsid w:val="004D4C8D"/>
    <w:rsid w:val="004D5249"/>
    <w:rsid w:val="004D5AB0"/>
    <w:rsid w:val="004D6001"/>
    <w:rsid w:val="004D60B2"/>
    <w:rsid w:val="004D632A"/>
    <w:rsid w:val="004D65AD"/>
    <w:rsid w:val="004D6FBC"/>
    <w:rsid w:val="004D7294"/>
    <w:rsid w:val="004D76A8"/>
    <w:rsid w:val="004D76BF"/>
    <w:rsid w:val="004D76C9"/>
    <w:rsid w:val="004D793D"/>
    <w:rsid w:val="004D799C"/>
    <w:rsid w:val="004D7B77"/>
    <w:rsid w:val="004E00DF"/>
    <w:rsid w:val="004E04BC"/>
    <w:rsid w:val="004E052B"/>
    <w:rsid w:val="004E05C2"/>
    <w:rsid w:val="004E060C"/>
    <w:rsid w:val="004E06D3"/>
    <w:rsid w:val="004E089E"/>
    <w:rsid w:val="004E0CC9"/>
    <w:rsid w:val="004E0E55"/>
    <w:rsid w:val="004E104A"/>
    <w:rsid w:val="004E11B9"/>
    <w:rsid w:val="004E1330"/>
    <w:rsid w:val="004E1670"/>
    <w:rsid w:val="004E180C"/>
    <w:rsid w:val="004E1949"/>
    <w:rsid w:val="004E1AB6"/>
    <w:rsid w:val="004E221D"/>
    <w:rsid w:val="004E2618"/>
    <w:rsid w:val="004E2D67"/>
    <w:rsid w:val="004E2F6C"/>
    <w:rsid w:val="004E307C"/>
    <w:rsid w:val="004E3254"/>
    <w:rsid w:val="004E34D7"/>
    <w:rsid w:val="004E367E"/>
    <w:rsid w:val="004E3774"/>
    <w:rsid w:val="004E377B"/>
    <w:rsid w:val="004E3811"/>
    <w:rsid w:val="004E3903"/>
    <w:rsid w:val="004E41E5"/>
    <w:rsid w:val="004E43F2"/>
    <w:rsid w:val="004E44AC"/>
    <w:rsid w:val="004E4727"/>
    <w:rsid w:val="004E49F5"/>
    <w:rsid w:val="004E4AE7"/>
    <w:rsid w:val="004E531D"/>
    <w:rsid w:val="004E563E"/>
    <w:rsid w:val="004E5B43"/>
    <w:rsid w:val="004E5CA8"/>
    <w:rsid w:val="004E5ECF"/>
    <w:rsid w:val="004E6069"/>
    <w:rsid w:val="004E6378"/>
    <w:rsid w:val="004E63E2"/>
    <w:rsid w:val="004E6686"/>
    <w:rsid w:val="004E66A3"/>
    <w:rsid w:val="004E6726"/>
    <w:rsid w:val="004E6745"/>
    <w:rsid w:val="004E67A8"/>
    <w:rsid w:val="004E6802"/>
    <w:rsid w:val="004E6964"/>
    <w:rsid w:val="004E69BD"/>
    <w:rsid w:val="004E6A25"/>
    <w:rsid w:val="004E6B76"/>
    <w:rsid w:val="004E6C19"/>
    <w:rsid w:val="004E6F43"/>
    <w:rsid w:val="004E7026"/>
    <w:rsid w:val="004E71FE"/>
    <w:rsid w:val="004E73DD"/>
    <w:rsid w:val="004E749B"/>
    <w:rsid w:val="004E7539"/>
    <w:rsid w:val="004E7716"/>
    <w:rsid w:val="004E7A6B"/>
    <w:rsid w:val="004E7AF2"/>
    <w:rsid w:val="004E7C56"/>
    <w:rsid w:val="004E7E12"/>
    <w:rsid w:val="004F00E6"/>
    <w:rsid w:val="004F0525"/>
    <w:rsid w:val="004F08A5"/>
    <w:rsid w:val="004F0D8F"/>
    <w:rsid w:val="004F0DEA"/>
    <w:rsid w:val="004F123A"/>
    <w:rsid w:val="004F14C9"/>
    <w:rsid w:val="004F15AA"/>
    <w:rsid w:val="004F16B6"/>
    <w:rsid w:val="004F1B49"/>
    <w:rsid w:val="004F1BB1"/>
    <w:rsid w:val="004F1D44"/>
    <w:rsid w:val="004F1DCA"/>
    <w:rsid w:val="004F1E4F"/>
    <w:rsid w:val="004F2032"/>
    <w:rsid w:val="004F227F"/>
    <w:rsid w:val="004F2290"/>
    <w:rsid w:val="004F22B7"/>
    <w:rsid w:val="004F23FB"/>
    <w:rsid w:val="004F26B5"/>
    <w:rsid w:val="004F2E21"/>
    <w:rsid w:val="004F2EE3"/>
    <w:rsid w:val="004F3226"/>
    <w:rsid w:val="004F33A0"/>
    <w:rsid w:val="004F37A1"/>
    <w:rsid w:val="004F3A21"/>
    <w:rsid w:val="004F410C"/>
    <w:rsid w:val="004F4188"/>
    <w:rsid w:val="004F41E7"/>
    <w:rsid w:val="004F436C"/>
    <w:rsid w:val="004F4742"/>
    <w:rsid w:val="004F4A3F"/>
    <w:rsid w:val="004F4B8D"/>
    <w:rsid w:val="004F50EE"/>
    <w:rsid w:val="004F517B"/>
    <w:rsid w:val="004F5904"/>
    <w:rsid w:val="004F5A77"/>
    <w:rsid w:val="004F5F00"/>
    <w:rsid w:val="004F605A"/>
    <w:rsid w:val="004F6302"/>
    <w:rsid w:val="004F6FB8"/>
    <w:rsid w:val="004F7000"/>
    <w:rsid w:val="004F730D"/>
    <w:rsid w:val="004F756B"/>
    <w:rsid w:val="004F75FD"/>
    <w:rsid w:val="004F77E9"/>
    <w:rsid w:val="00500239"/>
    <w:rsid w:val="005003E7"/>
    <w:rsid w:val="005006A1"/>
    <w:rsid w:val="00500C53"/>
    <w:rsid w:val="00500F5D"/>
    <w:rsid w:val="00501088"/>
    <w:rsid w:val="005011E4"/>
    <w:rsid w:val="00501327"/>
    <w:rsid w:val="005014C4"/>
    <w:rsid w:val="00501511"/>
    <w:rsid w:val="005015B3"/>
    <w:rsid w:val="00501834"/>
    <w:rsid w:val="00501C19"/>
    <w:rsid w:val="00501F50"/>
    <w:rsid w:val="00502057"/>
    <w:rsid w:val="00502082"/>
    <w:rsid w:val="0050209E"/>
    <w:rsid w:val="005022BF"/>
    <w:rsid w:val="0050253D"/>
    <w:rsid w:val="005027DA"/>
    <w:rsid w:val="00502B2E"/>
    <w:rsid w:val="00502B47"/>
    <w:rsid w:val="005031EE"/>
    <w:rsid w:val="005032AE"/>
    <w:rsid w:val="005037E0"/>
    <w:rsid w:val="0050385A"/>
    <w:rsid w:val="00503A5C"/>
    <w:rsid w:val="00503B6E"/>
    <w:rsid w:val="00503BFF"/>
    <w:rsid w:val="00503C28"/>
    <w:rsid w:val="00503C94"/>
    <w:rsid w:val="0050402F"/>
    <w:rsid w:val="005041F3"/>
    <w:rsid w:val="005042D6"/>
    <w:rsid w:val="0050445E"/>
    <w:rsid w:val="0050463D"/>
    <w:rsid w:val="005047FC"/>
    <w:rsid w:val="005049A2"/>
    <w:rsid w:val="00504E20"/>
    <w:rsid w:val="00505467"/>
    <w:rsid w:val="0050558F"/>
    <w:rsid w:val="005055B9"/>
    <w:rsid w:val="005058F6"/>
    <w:rsid w:val="0050598F"/>
    <w:rsid w:val="00505B55"/>
    <w:rsid w:val="0050608B"/>
    <w:rsid w:val="005060D8"/>
    <w:rsid w:val="0050639B"/>
    <w:rsid w:val="00506582"/>
    <w:rsid w:val="005066C4"/>
    <w:rsid w:val="00506754"/>
    <w:rsid w:val="00506EA0"/>
    <w:rsid w:val="00506FDF"/>
    <w:rsid w:val="005072BB"/>
    <w:rsid w:val="00507598"/>
    <w:rsid w:val="00507843"/>
    <w:rsid w:val="00507B15"/>
    <w:rsid w:val="00507F85"/>
    <w:rsid w:val="0051026F"/>
    <w:rsid w:val="0051083F"/>
    <w:rsid w:val="0051091F"/>
    <w:rsid w:val="00510A2F"/>
    <w:rsid w:val="00510D57"/>
    <w:rsid w:val="00510E09"/>
    <w:rsid w:val="00510ED0"/>
    <w:rsid w:val="00511504"/>
    <w:rsid w:val="005117B7"/>
    <w:rsid w:val="00511DA3"/>
    <w:rsid w:val="005120FB"/>
    <w:rsid w:val="005121F4"/>
    <w:rsid w:val="0051266E"/>
    <w:rsid w:val="00512A61"/>
    <w:rsid w:val="00512B53"/>
    <w:rsid w:val="0051300D"/>
    <w:rsid w:val="0051326C"/>
    <w:rsid w:val="005140DB"/>
    <w:rsid w:val="00514205"/>
    <w:rsid w:val="005142CE"/>
    <w:rsid w:val="00514587"/>
    <w:rsid w:val="005147DD"/>
    <w:rsid w:val="00514B20"/>
    <w:rsid w:val="00514DE9"/>
    <w:rsid w:val="00514EEE"/>
    <w:rsid w:val="00515569"/>
    <w:rsid w:val="0051587C"/>
    <w:rsid w:val="00515A37"/>
    <w:rsid w:val="005163C2"/>
    <w:rsid w:val="005169AD"/>
    <w:rsid w:val="00516B6E"/>
    <w:rsid w:val="00516D7E"/>
    <w:rsid w:val="00516F94"/>
    <w:rsid w:val="00517171"/>
    <w:rsid w:val="00517392"/>
    <w:rsid w:val="00517586"/>
    <w:rsid w:val="005176E9"/>
    <w:rsid w:val="0051796E"/>
    <w:rsid w:val="00517F53"/>
    <w:rsid w:val="00520071"/>
    <w:rsid w:val="005200F5"/>
    <w:rsid w:val="00520553"/>
    <w:rsid w:val="0052060D"/>
    <w:rsid w:val="00520681"/>
    <w:rsid w:val="00520863"/>
    <w:rsid w:val="005208D7"/>
    <w:rsid w:val="00520B6B"/>
    <w:rsid w:val="00520C79"/>
    <w:rsid w:val="00520D3F"/>
    <w:rsid w:val="00520E6D"/>
    <w:rsid w:val="00520F32"/>
    <w:rsid w:val="0052104F"/>
    <w:rsid w:val="005212D7"/>
    <w:rsid w:val="00521508"/>
    <w:rsid w:val="00521FE5"/>
    <w:rsid w:val="00522113"/>
    <w:rsid w:val="00522445"/>
    <w:rsid w:val="00522578"/>
    <w:rsid w:val="00522ADC"/>
    <w:rsid w:val="00522E8D"/>
    <w:rsid w:val="00522FB8"/>
    <w:rsid w:val="005232EF"/>
    <w:rsid w:val="0052488E"/>
    <w:rsid w:val="00524CE5"/>
    <w:rsid w:val="00524DFF"/>
    <w:rsid w:val="00524F6A"/>
    <w:rsid w:val="005251E2"/>
    <w:rsid w:val="005251FB"/>
    <w:rsid w:val="00525649"/>
    <w:rsid w:val="00525739"/>
    <w:rsid w:val="00525A81"/>
    <w:rsid w:val="00525ABB"/>
    <w:rsid w:val="00525CDC"/>
    <w:rsid w:val="00525D97"/>
    <w:rsid w:val="005260A0"/>
    <w:rsid w:val="00526106"/>
    <w:rsid w:val="00526367"/>
    <w:rsid w:val="00526752"/>
    <w:rsid w:val="00526AD3"/>
    <w:rsid w:val="00526BD4"/>
    <w:rsid w:val="00526D45"/>
    <w:rsid w:val="00526E97"/>
    <w:rsid w:val="00527172"/>
    <w:rsid w:val="00527486"/>
    <w:rsid w:val="005274BF"/>
    <w:rsid w:val="0052770B"/>
    <w:rsid w:val="00527B3C"/>
    <w:rsid w:val="00527BFD"/>
    <w:rsid w:val="00527DE5"/>
    <w:rsid w:val="00530136"/>
    <w:rsid w:val="005301F3"/>
    <w:rsid w:val="00530299"/>
    <w:rsid w:val="005303C4"/>
    <w:rsid w:val="00530433"/>
    <w:rsid w:val="005306AA"/>
    <w:rsid w:val="0053087B"/>
    <w:rsid w:val="00530E54"/>
    <w:rsid w:val="00531129"/>
    <w:rsid w:val="005315B9"/>
    <w:rsid w:val="005316E0"/>
    <w:rsid w:val="00531A3C"/>
    <w:rsid w:val="00531A54"/>
    <w:rsid w:val="005320A9"/>
    <w:rsid w:val="005320C2"/>
    <w:rsid w:val="0053242C"/>
    <w:rsid w:val="0053257C"/>
    <w:rsid w:val="00532861"/>
    <w:rsid w:val="00532A03"/>
    <w:rsid w:val="00532A82"/>
    <w:rsid w:val="00532AD3"/>
    <w:rsid w:val="00532C7A"/>
    <w:rsid w:val="00533175"/>
    <w:rsid w:val="005334CC"/>
    <w:rsid w:val="00533504"/>
    <w:rsid w:val="0053360F"/>
    <w:rsid w:val="005336F6"/>
    <w:rsid w:val="0053376B"/>
    <w:rsid w:val="00533B91"/>
    <w:rsid w:val="00533BC2"/>
    <w:rsid w:val="00533D2A"/>
    <w:rsid w:val="00533D4B"/>
    <w:rsid w:val="00534529"/>
    <w:rsid w:val="005348C1"/>
    <w:rsid w:val="0053499C"/>
    <w:rsid w:val="00534D3B"/>
    <w:rsid w:val="00534E22"/>
    <w:rsid w:val="00535273"/>
    <w:rsid w:val="0053587E"/>
    <w:rsid w:val="0053592E"/>
    <w:rsid w:val="00535F75"/>
    <w:rsid w:val="00535F82"/>
    <w:rsid w:val="005360A8"/>
    <w:rsid w:val="0053610B"/>
    <w:rsid w:val="005364C1"/>
    <w:rsid w:val="0053672C"/>
    <w:rsid w:val="0053676D"/>
    <w:rsid w:val="00536AD2"/>
    <w:rsid w:val="00536D26"/>
    <w:rsid w:val="0053719F"/>
    <w:rsid w:val="0053726E"/>
    <w:rsid w:val="005374BA"/>
    <w:rsid w:val="005378B2"/>
    <w:rsid w:val="00537A47"/>
    <w:rsid w:val="00537AA1"/>
    <w:rsid w:val="00540007"/>
    <w:rsid w:val="005403E1"/>
    <w:rsid w:val="005405FF"/>
    <w:rsid w:val="00540B40"/>
    <w:rsid w:val="00540CFD"/>
    <w:rsid w:val="00540D18"/>
    <w:rsid w:val="005414F3"/>
    <w:rsid w:val="005418E7"/>
    <w:rsid w:val="00541D2B"/>
    <w:rsid w:val="0054242F"/>
    <w:rsid w:val="005424F3"/>
    <w:rsid w:val="00542747"/>
    <w:rsid w:val="005429F0"/>
    <w:rsid w:val="00542C7F"/>
    <w:rsid w:val="00542DFF"/>
    <w:rsid w:val="0054344C"/>
    <w:rsid w:val="005434D4"/>
    <w:rsid w:val="0054356E"/>
    <w:rsid w:val="00543825"/>
    <w:rsid w:val="00543975"/>
    <w:rsid w:val="00543AAC"/>
    <w:rsid w:val="00543FA7"/>
    <w:rsid w:val="00543FB8"/>
    <w:rsid w:val="005441B3"/>
    <w:rsid w:val="005444A7"/>
    <w:rsid w:val="005444BE"/>
    <w:rsid w:val="005445C7"/>
    <w:rsid w:val="00544E32"/>
    <w:rsid w:val="005450AA"/>
    <w:rsid w:val="005450F2"/>
    <w:rsid w:val="005452D0"/>
    <w:rsid w:val="005453BA"/>
    <w:rsid w:val="005453BE"/>
    <w:rsid w:val="005454CB"/>
    <w:rsid w:val="0054569D"/>
    <w:rsid w:val="005456FF"/>
    <w:rsid w:val="00545A58"/>
    <w:rsid w:val="00546327"/>
    <w:rsid w:val="005468B3"/>
    <w:rsid w:val="00546F00"/>
    <w:rsid w:val="0054734D"/>
    <w:rsid w:val="005473B7"/>
    <w:rsid w:val="005476CC"/>
    <w:rsid w:val="0054777D"/>
    <w:rsid w:val="00547D83"/>
    <w:rsid w:val="00547E76"/>
    <w:rsid w:val="005500E7"/>
    <w:rsid w:val="005500EE"/>
    <w:rsid w:val="0055051F"/>
    <w:rsid w:val="005505BE"/>
    <w:rsid w:val="00550781"/>
    <w:rsid w:val="00550A97"/>
    <w:rsid w:val="00550E76"/>
    <w:rsid w:val="00550F78"/>
    <w:rsid w:val="00550FE0"/>
    <w:rsid w:val="005519F7"/>
    <w:rsid w:val="00551CA8"/>
    <w:rsid w:val="00551F6F"/>
    <w:rsid w:val="00551F85"/>
    <w:rsid w:val="005525EA"/>
    <w:rsid w:val="00552A45"/>
    <w:rsid w:val="00552B1F"/>
    <w:rsid w:val="00553124"/>
    <w:rsid w:val="0055312F"/>
    <w:rsid w:val="00553132"/>
    <w:rsid w:val="005532D6"/>
    <w:rsid w:val="00553404"/>
    <w:rsid w:val="00553A05"/>
    <w:rsid w:val="00553B08"/>
    <w:rsid w:val="00553EAD"/>
    <w:rsid w:val="0055445E"/>
    <w:rsid w:val="00554578"/>
    <w:rsid w:val="00554AD8"/>
    <w:rsid w:val="00554D3C"/>
    <w:rsid w:val="00554DA4"/>
    <w:rsid w:val="00554DBC"/>
    <w:rsid w:val="00554E8A"/>
    <w:rsid w:val="00554F3F"/>
    <w:rsid w:val="005552BB"/>
    <w:rsid w:val="0055530F"/>
    <w:rsid w:val="005553D1"/>
    <w:rsid w:val="00555577"/>
    <w:rsid w:val="005555E7"/>
    <w:rsid w:val="005555FD"/>
    <w:rsid w:val="005557C0"/>
    <w:rsid w:val="005565D5"/>
    <w:rsid w:val="005568DA"/>
    <w:rsid w:val="00556AB0"/>
    <w:rsid w:val="00556C23"/>
    <w:rsid w:val="00556C31"/>
    <w:rsid w:val="00556D5D"/>
    <w:rsid w:val="00556DC6"/>
    <w:rsid w:val="0055705F"/>
    <w:rsid w:val="005575CB"/>
    <w:rsid w:val="0055765E"/>
    <w:rsid w:val="00557A7D"/>
    <w:rsid w:val="005601DD"/>
    <w:rsid w:val="0056027C"/>
    <w:rsid w:val="00560361"/>
    <w:rsid w:val="005606A5"/>
    <w:rsid w:val="00560B65"/>
    <w:rsid w:val="005611D1"/>
    <w:rsid w:val="00561266"/>
    <w:rsid w:val="0056187B"/>
    <w:rsid w:val="005618B9"/>
    <w:rsid w:val="005618E7"/>
    <w:rsid w:val="00561E6D"/>
    <w:rsid w:val="00561FAC"/>
    <w:rsid w:val="00562072"/>
    <w:rsid w:val="005626CD"/>
    <w:rsid w:val="0056270A"/>
    <w:rsid w:val="00562A49"/>
    <w:rsid w:val="00562A58"/>
    <w:rsid w:val="00562DED"/>
    <w:rsid w:val="00563022"/>
    <w:rsid w:val="00563318"/>
    <w:rsid w:val="005633BE"/>
    <w:rsid w:val="005634C3"/>
    <w:rsid w:val="00563706"/>
    <w:rsid w:val="00563C0C"/>
    <w:rsid w:val="00563DAD"/>
    <w:rsid w:val="00564230"/>
    <w:rsid w:val="005643C3"/>
    <w:rsid w:val="0056457F"/>
    <w:rsid w:val="005646FF"/>
    <w:rsid w:val="00564782"/>
    <w:rsid w:val="00564873"/>
    <w:rsid w:val="005648FC"/>
    <w:rsid w:val="00564C15"/>
    <w:rsid w:val="00564C8D"/>
    <w:rsid w:val="00564D24"/>
    <w:rsid w:val="00564F8D"/>
    <w:rsid w:val="00565814"/>
    <w:rsid w:val="005659FA"/>
    <w:rsid w:val="00565AD7"/>
    <w:rsid w:val="00565EFC"/>
    <w:rsid w:val="00566109"/>
    <w:rsid w:val="005666A3"/>
    <w:rsid w:val="00566AD5"/>
    <w:rsid w:val="00566E77"/>
    <w:rsid w:val="005671E0"/>
    <w:rsid w:val="0056751E"/>
    <w:rsid w:val="005675BE"/>
    <w:rsid w:val="00567711"/>
    <w:rsid w:val="005677E8"/>
    <w:rsid w:val="00567AD4"/>
    <w:rsid w:val="00567B35"/>
    <w:rsid w:val="00567BCE"/>
    <w:rsid w:val="00570184"/>
    <w:rsid w:val="0057018F"/>
    <w:rsid w:val="00570489"/>
    <w:rsid w:val="005706F5"/>
    <w:rsid w:val="005708E0"/>
    <w:rsid w:val="005709AA"/>
    <w:rsid w:val="00570E89"/>
    <w:rsid w:val="00571029"/>
    <w:rsid w:val="00571271"/>
    <w:rsid w:val="005712D0"/>
    <w:rsid w:val="00571366"/>
    <w:rsid w:val="005715E4"/>
    <w:rsid w:val="00571A88"/>
    <w:rsid w:val="00571D00"/>
    <w:rsid w:val="00571EFD"/>
    <w:rsid w:val="005722CD"/>
    <w:rsid w:val="00572419"/>
    <w:rsid w:val="00572732"/>
    <w:rsid w:val="00572DEB"/>
    <w:rsid w:val="00573150"/>
    <w:rsid w:val="005737F5"/>
    <w:rsid w:val="00573C50"/>
    <w:rsid w:val="00573C68"/>
    <w:rsid w:val="00573E79"/>
    <w:rsid w:val="0057412A"/>
    <w:rsid w:val="00574179"/>
    <w:rsid w:val="005741BC"/>
    <w:rsid w:val="005745AC"/>
    <w:rsid w:val="005746F6"/>
    <w:rsid w:val="00574A62"/>
    <w:rsid w:val="00574CE9"/>
    <w:rsid w:val="00574D5A"/>
    <w:rsid w:val="00574F63"/>
    <w:rsid w:val="005750C2"/>
    <w:rsid w:val="005751E5"/>
    <w:rsid w:val="00575887"/>
    <w:rsid w:val="00575B98"/>
    <w:rsid w:val="00575C63"/>
    <w:rsid w:val="00575CD2"/>
    <w:rsid w:val="00575D74"/>
    <w:rsid w:val="00576112"/>
    <w:rsid w:val="005764C0"/>
    <w:rsid w:val="00576558"/>
    <w:rsid w:val="005765AD"/>
    <w:rsid w:val="005767E3"/>
    <w:rsid w:val="00576BC3"/>
    <w:rsid w:val="00576D9D"/>
    <w:rsid w:val="00576DC8"/>
    <w:rsid w:val="005773C3"/>
    <w:rsid w:val="0057761F"/>
    <w:rsid w:val="00577773"/>
    <w:rsid w:val="0057787E"/>
    <w:rsid w:val="00577A5F"/>
    <w:rsid w:val="00577A9A"/>
    <w:rsid w:val="00577C4D"/>
    <w:rsid w:val="00577F6A"/>
    <w:rsid w:val="005800AB"/>
    <w:rsid w:val="00580436"/>
    <w:rsid w:val="005804A6"/>
    <w:rsid w:val="005808BC"/>
    <w:rsid w:val="00580B44"/>
    <w:rsid w:val="00580DC7"/>
    <w:rsid w:val="00580E0A"/>
    <w:rsid w:val="00581398"/>
    <w:rsid w:val="00581708"/>
    <w:rsid w:val="0058173F"/>
    <w:rsid w:val="0058185D"/>
    <w:rsid w:val="005818E6"/>
    <w:rsid w:val="005819CC"/>
    <w:rsid w:val="00581A36"/>
    <w:rsid w:val="00581F61"/>
    <w:rsid w:val="005822B5"/>
    <w:rsid w:val="005823E3"/>
    <w:rsid w:val="005824FD"/>
    <w:rsid w:val="00582588"/>
    <w:rsid w:val="0058269A"/>
    <w:rsid w:val="00582A03"/>
    <w:rsid w:val="00582A3E"/>
    <w:rsid w:val="00582A97"/>
    <w:rsid w:val="00582D71"/>
    <w:rsid w:val="005834B0"/>
    <w:rsid w:val="005834E4"/>
    <w:rsid w:val="0058398C"/>
    <w:rsid w:val="005839D9"/>
    <w:rsid w:val="00583AED"/>
    <w:rsid w:val="00583F0D"/>
    <w:rsid w:val="00583F8B"/>
    <w:rsid w:val="00584043"/>
    <w:rsid w:val="0058439E"/>
    <w:rsid w:val="005843C7"/>
    <w:rsid w:val="005844BD"/>
    <w:rsid w:val="00584E0A"/>
    <w:rsid w:val="00584E5D"/>
    <w:rsid w:val="0058524C"/>
    <w:rsid w:val="00585555"/>
    <w:rsid w:val="00585558"/>
    <w:rsid w:val="00585E0A"/>
    <w:rsid w:val="0058625A"/>
    <w:rsid w:val="0058628E"/>
    <w:rsid w:val="005863BA"/>
    <w:rsid w:val="005865F5"/>
    <w:rsid w:val="00586B68"/>
    <w:rsid w:val="00586C4D"/>
    <w:rsid w:val="00586C60"/>
    <w:rsid w:val="00586E62"/>
    <w:rsid w:val="00586F4C"/>
    <w:rsid w:val="00587311"/>
    <w:rsid w:val="00587484"/>
    <w:rsid w:val="00587633"/>
    <w:rsid w:val="005877BF"/>
    <w:rsid w:val="00587F1F"/>
    <w:rsid w:val="005901E5"/>
    <w:rsid w:val="005901F5"/>
    <w:rsid w:val="0059035A"/>
    <w:rsid w:val="00590640"/>
    <w:rsid w:val="0059073F"/>
    <w:rsid w:val="00590BFA"/>
    <w:rsid w:val="00590D6F"/>
    <w:rsid w:val="00590D74"/>
    <w:rsid w:val="0059102E"/>
    <w:rsid w:val="0059134A"/>
    <w:rsid w:val="0059148D"/>
    <w:rsid w:val="00591896"/>
    <w:rsid w:val="005919B3"/>
    <w:rsid w:val="00591C73"/>
    <w:rsid w:val="00591D87"/>
    <w:rsid w:val="00591DBF"/>
    <w:rsid w:val="00592000"/>
    <w:rsid w:val="005922B7"/>
    <w:rsid w:val="00592345"/>
    <w:rsid w:val="0059263F"/>
    <w:rsid w:val="00592831"/>
    <w:rsid w:val="00592C54"/>
    <w:rsid w:val="005931E1"/>
    <w:rsid w:val="005931F6"/>
    <w:rsid w:val="00593564"/>
    <w:rsid w:val="00593567"/>
    <w:rsid w:val="00593940"/>
    <w:rsid w:val="00593948"/>
    <w:rsid w:val="00594008"/>
    <w:rsid w:val="0059429D"/>
    <w:rsid w:val="00594465"/>
    <w:rsid w:val="00594516"/>
    <w:rsid w:val="00594921"/>
    <w:rsid w:val="005949BA"/>
    <w:rsid w:val="00594A7A"/>
    <w:rsid w:val="00594D61"/>
    <w:rsid w:val="005955DE"/>
    <w:rsid w:val="00595956"/>
    <w:rsid w:val="005959BB"/>
    <w:rsid w:val="00595B7D"/>
    <w:rsid w:val="00595CAB"/>
    <w:rsid w:val="00595FBC"/>
    <w:rsid w:val="0059618D"/>
    <w:rsid w:val="0059634D"/>
    <w:rsid w:val="005963A2"/>
    <w:rsid w:val="005964B3"/>
    <w:rsid w:val="0059658C"/>
    <w:rsid w:val="005965AF"/>
    <w:rsid w:val="00596681"/>
    <w:rsid w:val="00596730"/>
    <w:rsid w:val="00596B54"/>
    <w:rsid w:val="005970F1"/>
    <w:rsid w:val="0059765B"/>
    <w:rsid w:val="00597E77"/>
    <w:rsid w:val="005A00B9"/>
    <w:rsid w:val="005A02F2"/>
    <w:rsid w:val="005A08D7"/>
    <w:rsid w:val="005A0A6B"/>
    <w:rsid w:val="005A0C58"/>
    <w:rsid w:val="005A100E"/>
    <w:rsid w:val="005A16F7"/>
    <w:rsid w:val="005A1B2B"/>
    <w:rsid w:val="005A2493"/>
    <w:rsid w:val="005A2546"/>
    <w:rsid w:val="005A258D"/>
    <w:rsid w:val="005A314D"/>
    <w:rsid w:val="005A31A9"/>
    <w:rsid w:val="005A321F"/>
    <w:rsid w:val="005A33A8"/>
    <w:rsid w:val="005A3461"/>
    <w:rsid w:val="005A350E"/>
    <w:rsid w:val="005A36F6"/>
    <w:rsid w:val="005A37BB"/>
    <w:rsid w:val="005A3815"/>
    <w:rsid w:val="005A3B14"/>
    <w:rsid w:val="005A3D6F"/>
    <w:rsid w:val="005A4072"/>
    <w:rsid w:val="005A4361"/>
    <w:rsid w:val="005A446B"/>
    <w:rsid w:val="005A46A7"/>
    <w:rsid w:val="005A4707"/>
    <w:rsid w:val="005A4774"/>
    <w:rsid w:val="005A4925"/>
    <w:rsid w:val="005A5309"/>
    <w:rsid w:val="005A5452"/>
    <w:rsid w:val="005A5BB9"/>
    <w:rsid w:val="005A637E"/>
    <w:rsid w:val="005A63E7"/>
    <w:rsid w:val="005A6414"/>
    <w:rsid w:val="005A6569"/>
    <w:rsid w:val="005A6BEE"/>
    <w:rsid w:val="005A6C5C"/>
    <w:rsid w:val="005A6EAE"/>
    <w:rsid w:val="005A725C"/>
    <w:rsid w:val="005A756D"/>
    <w:rsid w:val="005A797F"/>
    <w:rsid w:val="005A79EF"/>
    <w:rsid w:val="005A7A27"/>
    <w:rsid w:val="005B0090"/>
    <w:rsid w:val="005B0311"/>
    <w:rsid w:val="005B036A"/>
    <w:rsid w:val="005B0836"/>
    <w:rsid w:val="005B0891"/>
    <w:rsid w:val="005B08B8"/>
    <w:rsid w:val="005B1093"/>
    <w:rsid w:val="005B14F5"/>
    <w:rsid w:val="005B157F"/>
    <w:rsid w:val="005B1717"/>
    <w:rsid w:val="005B1725"/>
    <w:rsid w:val="005B1A86"/>
    <w:rsid w:val="005B1BCE"/>
    <w:rsid w:val="005B1E76"/>
    <w:rsid w:val="005B20AD"/>
    <w:rsid w:val="005B2C1B"/>
    <w:rsid w:val="005B2E5A"/>
    <w:rsid w:val="005B30B5"/>
    <w:rsid w:val="005B3123"/>
    <w:rsid w:val="005B3909"/>
    <w:rsid w:val="005B399E"/>
    <w:rsid w:val="005B3CA3"/>
    <w:rsid w:val="005B3FC4"/>
    <w:rsid w:val="005B45A2"/>
    <w:rsid w:val="005B464B"/>
    <w:rsid w:val="005B47A6"/>
    <w:rsid w:val="005B4B58"/>
    <w:rsid w:val="005B4B9B"/>
    <w:rsid w:val="005B53B8"/>
    <w:rsid w:val="005B53C0"/>
    <w:rsid w:val="005B5493"/>
    <w:rsid w:val="005B5746"/>
    <w:rsid w:val="005B59DB"/>
    <w:rsid w:val="005B5A95"/>
    <w:rsid w:val="005B6139"/>
    <w:rsid w:val="005B62AB"/>
    <w:rsid w:val="005B65F1"/>
    <w:rsid w:val="005B66D4"/>
    <w:rsid w:val="005B6708"/>
    <w:rsid w:val="005B6781"/>
    <w:rsid w:val="005B6970"/>
    <w:rsid w:val="005B6CAE"/>
    <w:rsid w:val="005B6CD7"/>
    <w:rsid w:val="005B6D2B"/>
    <w:rsid w:val="005B6F55"/>
    <w:rsid w:val="005C03DC"/>
    <w:rsid w:val="005C042A"/>
    <w:rsid w:val="005C04A8"/>
    <w:rsid w:val="005C05CF"/>
    <w:rsid w:val="005C0AC1"/>
    <w:rsid w:val="005C0BDE"/>
    <w:rsid w:val="005C0E59"/>
    <w:rsid w:val="005C0F0A"/>
    <w:rsid w:val="005C0F97"/>
    <w:rsid w:val="005C11B6"/>
    <w:rsid w:val="005C125C"/>
    <w:rsid w:val="005C12B1"/>
    <w:rsid w:val="005C1459"/>
    <w:rsid w:val="005C1479"/>
    <w:rsid w:val="005C152F"/>
    <w:rsid w:val="005C15FA"/>
    <w:rsid w:val="005C197E"/>
    <w:rsid w:val="005C1B49"/>
    <w:rsid w:val="005C1F5E"/>
    <w:rsid w:val="005C2189"/>
    <w:rsid w:val="005C218B"/>
    <w:rsid w:val="005C22EE"/>
    <w:rsid w:val="005C2B71"/>
    <w:rsid w:val="005C2DC5"/>
    <w:rsid w:val="005C2F6E"/>
    <w:rsid w:val="005C300C"/>
    <w:rsid w:val="005C311B"/>
    <w:rsid w:val="005C315C"/>
    <w:rsid w:val="005C3309"/>
    <w:rsid w:val="005C33B8"/>
    <w:rsid w:val="005C3479"/>
    <w:rsid w:val="005C3712"/>
    <w:rsid w:val="005C3907"/>
    <w:rsid w:val="005C3DC9"/>
    <w:rsid w:val="005C3DF1"/>
    <w:rsid w:val="005C3EDC"/>
    <w:rsid w:val="005C3F9B"/>
    <w:rsid w:val="005C4288"/>
    <w:rsid w:val="005C4364"/>
    <w:rsid w:val="005C4604"/>
    <w:rsid w:val="005C49AF"/>
    <w:rsid w:val="005C4A82"/>
    <w:rsid w:val="005C4AAD"/>
    <w:rsid w:val="005C4BE4"/>
    <w:rsid w:val="005C4C55"/>
    <w:rsid w:val="005C4F3D"/>
    <w:rsid w:val="005C5210"/>
    <w:rsid w:val="005C5223"/>
    <w:rsid w:val="005C5487"/>
    <w:rsid w:val="005C5560"/>
    <w:rsid w:val="005C5651"/>
    <w:rsid w:val="005C57E4"/>
    <w:rsid w:val="005C585D"/>
    <w:rsid w:val="005C58FC"/>
    <w:rsid w:val="005C5ADC"/>
    <w:rsid w:val="005C5C88"/>
    <w:rsid w:val="005C5D13"/>
    <w:rsid w:val="005C5FBC"/>
    <w:rsid w:val="005C67A7"/>
    <w:rsid w:val="005C6918"/>
    <w:rsid w:val="005C6CAF"/>
    <w:rsid w:val="005C70CF"/>
    <w:rsid w:val="005C718B"/>
    <w:rsid w:val="005C7489"/>
    <w:rsid w:val="005C7A36"/>
    <w:rsid w:val="005C7B1D"/>
    <w:rsid w:val="005C7C3D"/>
    <w:rsid w:val="005C7E44"/>
    <w:rsid w:val="005D0048"/>
    <w:rsid w:val="005D00E2"/>
    <w:rsid w:val="005D012B"/>
    <w:rsid w:val="005D0686"/>
    <w:rsid w:val="005D0E7B"/>
    <w:rsid w:val="005D1066"/>
    <w:rsid w:val="005D12C7"/>
    <w:rsid w:val="005D12EF"/>
    <w:rsid w:val="005D13E2"/>
    <w:rsid w:val="005D1623"/>
    <w:rsid w:val="005D189C"/>
    <w:rsid w:val="005D192B"/>
    <w:rsid w:val="005D1A99"/>
    <w:rsid w:val="005D1FF2"/>
    <w:rsid w:val="005D20C7"/>
    <w:rsid w:val="005D2132"/>
    <w:rsid w:val="005D21B9"/>
    <w:rsid w:val="005D2394"/>
    <w:rsid w:val="005D2909"/>
    <w:rsid w:val="005D294C"/>
    <w:rsid w:val="005D2C54"/>
    <w:rsid w:val="005D2D23"/>
    <w:rsid w:val="005D2D54"/>
    <w:rsid w:val="005D2D98"/>
    <w:rsid w:val="005D30BA"/>
    <w:rsid w:val="005D32F7"/>
    <w:rsid w:val="005D3588"/>
    <w:rsid w:val="005D3597"/>
    <w:rsid w:val="005D389F"/>
    <w:rsid w:val="005D39BE"/>
    <w:rsid w:val="005D4358"/>
    <w:rsid w:val="005D46F8"/>
    <w:rsid w:val="005D4717"/>
    <w:rsid w:val="005D4941"/>
    <w:rsid w:val="005D5045"/>
    <w:rsid w:val="005D50C4"/>
    <w:rsid w:val="005D51D6"/>
    <w:rsid w:val="005D52DB"/>
    <w:rsid w:val="005D54BE"/>
    <w:rsid w:val="005D558B"/>
    <w:rsid w:val="005D589E"/>
    <w:rsid w:val="005D597E"/>
    <w:rsid w:val="005D5B0B"/>
    <w:rsid w:val="005D5BE6"/>
    <w:rsid w:val="005D5DE9"/>
    <w:rsid w:val="005D5F8D"/>
    <w:rsid w:val="005D6063"/>
    <w:rsid w:val="005D60F7"/>
    <w:rsid w:val="005D60FB"/>
    <w:rsid w:val="005D61CF"/>
    <w:rsid w:val="005D6495"/>
    <w:rsid w:val="005D6649"/>
    <w:rsid w:val="005D6A5E"/>
    <w:rsid w:val="005D6ACD"/>
    <w:rsid w:val="005D6CB6"/>
    <w:rsid w:val="005D6DD8"/>
    <w:rsid w:val="005D6E64"/>
    <w:rsid w:val="005D6EB1"/>
    <w:rsid w:val="005D6ECB"/>
    <w:rsid w:val="005D6F43"/>
    <w:rsid w:val="005D7103"/>
    <w:rsid w:val="005D7316"/>
    <w:rsid w:val="005D789B"/>
    <w:rsid w:val="005D7C9C"/>
    <w:rsid w:val="005E02BC"/>
    <w:rsid w:val="005E05DD"/>
    <w:rsid w:val="005E06E8"/>
    <w:rsid w:val="005E0947"/>
    <w:rsid w:val="005E1102"/>
    <w:rsid w:val="005E1272"/>
    <w:rsid w:val="005E143B"/>
    <w:rsid w:val="005E15E1"/>
    <w:rsid w:val="005E1B4A"/>
    <w:rsid w:val="005E1C58"/>
    <w:rsid w:val="005E1D5C"/>
    <w:rsid w:val="005E1DB9"/>
    <w:rsid w:val="005E1E0E"/>
    <w:rsid w:val="005E2007"/>
    <w:rsid w:val="005E2069"/>
    <w:rsid w:val="005E2091"/>
    <w:rsid w:val="005E247E"/>
    <w:rsid w:val="005E262B"/>
    <w:rsid w:val="005E28F3"/>
    <w:rsid w:val="005E2D40"/>
    <w:rsid w:val="005E3080"/>
    <w:rsid w:val="005E30A4"/>
    <w:rsid w:val="005E30E9"/>
    <w:rsid w:val="005E34E9"/>
    <w:rsid w:val="005E357B"/>
    <w:rsid w:val="005E35CF"/>
    <w:rsid w:val="005E361E"/>
    <w:rsid w:val="005E3702"/>
    <w:rsid w:val="005E3BC5"/>
    <w:rsid w:val="005E3C93"/>
    <w:rsid w:val="005E3CD4"/>
    <w:rsid w:val="005E3D0B"/>
    <w:rsid w:val="005E40B3"/>
    <w:rsid w:val="005E4390"/>
    <w:rsid w:val="005E4473"/>
    <w:rsid w:val="005E459D"/>
    <w:rsid w:val="005E4F0E"/>
    <w:rsid w:val="005E4FF7"/>
    <w:rsid w:val="005E507A"/>
    <w:rsid w:val="005E5308"/>
    <w:rsid w:val="005E5311"/>
    <w:rsid w:val="005E551D"/>
    <w:rsid w:val="005E56A8"/>
    <w:rsid w:val="005E56D9"/>
    <w:rsid w:val="005E5741"/>
    <w:rsid w:val="005E593C"/>
    <w:rsid w:val="005E5CF4"/>
    <w:rsid w:val="005E5DC3"/>
    <w:rsid w:val="005E5DF7"/>
    <w:rsid w:val="005E6245"/>
    <w:rsid w:val="005E62E9"/>
    <w:rsid w:val="005E67B3"/>
    <w:rsid w:val="005E680F"/>
    <w:rsid w:val="005E6916"/>
    <w:rsid w:val="005E6ADF"/>
    <w:rsid w:val="005E6B33"/>
    <w:rsid w:val="005E70B5"/>
    <w:rsid w:val="005E7706"/>
    <w:rsid w:val="005E7921"/>
    <w:rsid w:val="005E7B73"/>
    <w:rsid w:val="005E7BF8"/>
    <w:rsid w:val="005F01E0"/>
    <w:rsid w:val="005F08CE"/>
    <w:rsid w:val="005F0BE7"/>
    <w:rsid w:val="005F0C67"/>
    <w:rsid w:val="005F14D1"/>
    <w:rsid w:val="005F14EC"/>
    <w:rsid w:val="005F14FE"/>
    <w:rsid w:val="005F1A46"/>
    <w:rsid w:val="005F1B55"/>
    <w:rsid w:val="005F1BA6"/>
    <w:rsid w:val="005F1D39"/>
    <w:rsid w:val="005F1F48"/>
    <w:rsid w:val="005F21DA"/>
    <w:rsid w:val="005F2628"/>
    <w:rsid w:val="005F26EC"/>
    <w:rsid w:val="005F2B86"/>
    <w:rsid w:val="005F3072"/>
    <w:rsid w:val="005F3107"/>
    <w:rsid w:val="005F31C1"/>
    <w:rsid w:val="005F34B8"/>
    <w:rsid w:val="005F351F"/>
    <w:rsid w:val="005F386C"/>
    <w:rsid w:val="005F386E"/>
    <w:rsid w:val="005F4119"/>
    <w:rsid w:val="005F4217"/>
    <w:rsid w:val="005F429A"/>
    <w:rsid w:val="005F437E"/>
    <w:rsid w:val="005F48C1"/>
    <w:rsid w:val="005F49FB"/>
    <w:rsid w:val="005F52A9"/>
    <w:rsid w:val="005F53DB"/>
    <w:rsid w:val="005F53EB"/>
    <w:rsid w:val="005F5616"/>
    <w:rsid w:val="005F5627"/>
    <w:rsid w:val="005F57D8"/>
    <w:rsid w:val="005F590D"/>
    <w:rsid w:val="005F5B22"/>
    <w:rsid w:val="005F5B2F"/>
    <w:rsid w:val="005F5ECA"/>
    <w:rsid w:val="005F6233"/>
    <w:rsid w:val="005F6733"/>
    <w:rsid w:val="005F67D4"/>
    <w:rsid w:val="005F6C3C"/>
    <w:rsid w:val="005F7400"/>
    <w:rsid w:val="005F78CA"/>
    <w:rsid w:val="005F792F"/>
    <w:rsid w:val="005F7C01"/>
    <w:rsid w:val="005F7DDE"/>
    <w:rsid w:val="005F7F4C"/>
    <w:rsid w:val="0060001F"/>
    <w:rsid w:val="0060096D"/>
    <w:rsid w:val="00600D6A"/>
    <w:rsid w:val="0060106D"/>
    <w:rsid w:val="00601077"/>
    <w:rsid w:val="00601159"/>
    <w:rsid w:val="006012DE"/>
    <w:rsid w:val="0060141F"/>
    <w:rsid w:val="00601452"/>
    <w:rsid w:val="0060170F"/>
    <w:rsid w:val="006018A2"/>
    <w:rsid w:val="00601996"/>
    <w:rsid w:val="00601C9A"/>
    <w:rsid w:val="00601D04"/>
    <w:rsid w:val="00602122"/>
    <w:rsid w:val="00602B52"/>
    <w:rsid w:val="00602CE8"/>
    <w:rsid w:val="00602D6B"/>
    <w:rsid w:val="00602FB6"/>
    <w:rsid w:val="00603209"/>
    <w:rsid w:val="006033A1"/>
    <w:rsid w:val="006035BB"/>
    <w:rsid w:val="006038B0"/>
    <w:rsid w:val="00603D6C"/>
    <w:rsid w:val="0060406C"/>
    <w:rsid w:val="006040B0"/>
    <w:rsid w:val="006040F1"/>
    <w:rsid w:val="00604137"/>
    <w:rsid w:val="006043BB"/>
    <w:rsid w:val="00604870"/>
    <w:rsid w:val="00604E94"/>
    <w:rsid w:val="0060545C"/>
    <w:rsid w:val="006056BF"/>
    <w:rsid w:val="006056F5"/>
    <w:rsid w:val="00605748"/>
    <w:rsid w:val="006057D6"/>
    <w:rsid w:val="00605A9F"/>
    <w:rsid w:val="00605D28"/>
    <w:rsid w:val="00605F49"/>
    <w:rsid w:val="006061F8"/>
    <w:rsid w:val="00606384"/>
    <w:rsid w:val="006063D4"/>
    <w:rsid w:val="0060674F"/>
    <w:rsid w:val="006067DE"/>
    <w:rsid w:val="00606993"/>
    <w:rsid w:val="00606C23"/>
    <w:rsid w:val="00606C81"/>
    <w:rsid w:val="00606F37"/>
    <w:rsid w:val="006070A4"/>
    <w:rsid w:val="00607146"/>
    <w:rsid w:val="006073A9"/>
    <w:rsid w:val="00607417"/>
    <w:rsid w:val="00607507"/>
    <w:rsid w:val="00607562"/>
    <w:rsid w:val="00607875"/>
    <w:rsid w:val="0061010F"/>
    <w:rsid w:val="006109F2"/>
    <w:rsid w:val="00610C96"/>
    <w:rsid w:val="00610DD0"/>
    <w:rsid w:val="0061110A"/>
    <w:rsid w:val="00611150"/>
    <w:rsid w:val="00611197"/>
    <w:rsid w:val="0061128A"/>
    <w:rsid w:val="00611BCF"/>
    <w:rsid w:val="00611F98"/>
    <w:rsid w:val="00612143"/>
    <w:rsid w:val="006124BA"/>
    <w:rsid w:val="00612BE3"/>
    <w:rsid w:val="00612D44"/>
    <w:rsid w:val="00613064"/>
    <w:rsid w:val="006131D6"/>
    <w:rsid w:val="00613243"/>
    <w:rsid w:val="006132E1"/>
    <w:rsid w:val="00613333"/>
    <w:rsid w:val="0061361C"/>
    <w:rsid w:val="006137A2"/>
    <w:rsid w:val="00613B5B"/>
    <w:rsid w:val="00613C8F"/>
    <w:rsid w:val="006140C0"/>
    <w:rsid w:val="00614151"/>
    <w:rsid w:val="006143C1"/>
    <w:rsid w:val="006147C2"/>
    <w:rsid w:val="00614B0F"/>
    <w:rsid w:val="00614F80"/>
    <w:rsid w:val="006158D5"/>
    <w:rsid w:val="00615E19"/>
    <w:rsid w:val="00615ED1"/>
    <w:rsid w:val="006163FB"/>
    <w:rsid w:val="00616677"/>
    <w:rsid w:val="006168E3"/>
    <w:rsid w:val="00616D04"/>
    <w:rsid w:val="0061714B"/>
    <w:rsid w:val="00617265"/>
    <w:rsid w:val="00617616"/>
    <w:rsid w:val="00617B4C"/>
    <w:rsid w:val="00617B95"/>
    <w:rsid w:val="00620275"/>
    <w:rsid w:val="006204EB"/>
    <w:rsid w:val="00620500"/>
    <w:rsid w:val="00620759"/>
    <w:rsid w:val="00620813"/>
    <w:rsid w:val="00620AD8"/>
    <w:rsid w:val="00620D8B"/>
    <w:rsid w:val="00621124"/>
    <w:rsid w:val="00621212"/>
    <w:rsid w:val="00621247"/>
    <w:rsid w:val="006218EF"/>
    <w:rsid w:val="00621E2D"/>
    <w:rsid w:val="006221B8"/>
    <w:rsid w:val="006223CC"/>
    <w:rsid w:val="006224F8"/>
    <w:rsid w:val="0062264B"/>
    <w:rsid w:val="00622672"/>
    <w:rsid w:val="00622886"/>
    <w:rsid w:val="006228E0"/>
    <w:rsid w:val="00623035"/>
    <w:rsid w:val="006232F2"/>
    <w:rsid w:val="00623535"/>
    <w:rsid w:val="0062386F"/>
    <w:rsid w:val="00623D72"/>
    <w:rsid w:val="00624033"/>
    <w:rsid w:val="006246F9"/>
    <w:rsid w:val="00624AB8"/>
    <w:rsid w:val="00624CB9"/>
    <w:rsid w:val="00624D4E"/>
    <w:rsid w:val="00624E30"/>
    <w:rsid w:val="006253A5"/>
    <w:rsid w:val="00625722"/>
    <w:rsid w:val="006257F8"/>
    <w:rsid w:val="00625D48"/>
    <w:rsid w:val="00626063"/>
    <w:rsid w:val="006262D8"/>
    <w:rsid w:val="006267B2"/>
    <w:rsid w:val="00626B1B"/>
    <w:rsid w:val="00626D19"/>
    <w:rsid w:val="00627326"/>
    <w:rsid w:val="00627369"/>
    <w:rsid w:val="00627575"/>
    <w:rsid w:val="006277B8"/>
    <w:rsid w:val="0062788D"/>
    <w:rsid w:val="00627BC2"/>
    <w:rsid w:val="00627D59"/>
    <w:rsid w:val="00627E31"/>
    <w:rsid w:val="00627F1F"/>
    <w:rsid w:val="00630642"/>
    <w:rsid w:val="0063080B"/>
    <w:rsid w:val="00630DF9"/>
    <w:rsid w:val="00630E06"/>
    <w:rsid w:val="0063115C"/>
    <w:rsid w:val="006311DC"/>
    <w:rsid w:val="006313D7"/>
    <w:rsid w:val="0063160C"/>
    <w:rsid w:val="00631DD7"/>
    <w:rsid w:val="00631F55"/>
    <w:rsid w:val="00631F6A"/>
    <w:rsid w:val="0063216F"/>
    <w:rsid w:val="006321E9"/>
    <w:rsid w:val="006325E1"/>
    <w:rsid w:val="00632B3F"/>
    <w:rsid w:val="00632DB3"/>
    <w:rsid w:val="00632E04"/>
    <w:rsid w:val="00633272"/>
    <w:rsid w:val="00633344"/>
    <w:rsid w:val="00633606"/>
    <w:rsid w:val="0063378D"/>
    <w:rsid w:val="006337FB"/>
    <w:rsid w:val="00633CB6"/>
    <w:rsid w:val="00633D6D"/>
    <w:rsid w:val="00633F00"/>
    <w:rsid w:val="00633F2D"/>
    <w:rsid w:val="00634164"/>
    <w:rsid w:val="006344C9"/>
    <w:rsid w:val="00634657"/>
    <w:rsid w:val="00634D75"/>
    <w:rsid w:val="00634FCA"/>
    <w:rsid w:val="006355D5"/>
    <w:rsid w:val="006357C9"/>
    <w:rsid w:val="006357D0"/>
    <w:rsid w:val="0063586E"/>
    <w:rsid w:val="006358A0"/>
    <w:rsid w:val="00635EAF"/>
    <w:rsid w:val="00635EC5"/>
    <w:rsid w:val="006364BC"/>
    <w:rsid w:val="006365A5"/>
    <w:rsid w:val="00636AEB"/>
    <w:rsid w:val="00636DAC"/>
    <w:rsid w:val="00636EF7"/>
    <w:rsid w:val="006373F7"/>
    <w:rsid w:val="006375AC"/>
    <w:rsid w:val="00637D77"/>
    <w:rsid w:val="00637EA1"/>
    <w:rsid w:val="00637EFC"/>
    <w:rsid w:val="006405A2"/>
    <w:rsid w:val="00640610"/>
    <w:rsid w:val="00640AA4"/>
    <w:rsid w:val="006414CD"/>
    <w:rsid w:val="006414D7"/>
    <w:rsid w:val="006414D8"/>
    <w:rsid w:val="00641798"/>
    <w:rsid w:val="00641C77"/>
    <w:rsid w:val="00642308"/>
    <w:rsid w:val="0064231F"/>
    <w:rsid w:val="0064251B"/>
    <w:rsid w:val="0064291F"/>
    <w:rsid w:val="00642994"/>
    <w:rsid w:val="00642E3B"/>
    <w:rsid w:val="00642E8D"/>
    <w:rsid w:val="00642F13"/>
    <w:rsid w:val="00643446"/>
    <w:rsid w:val="0064351E"/>
    <w:rsid w:val="006437BE"/>
    <w:rsid w:val="006439B4"/>
    <w:rsid w:val="00643B68"/>
    <w:rsid w:val="00643D6E"/>
    <w:rsid w:val="00643DE2"/>
    <w:rsid w:val="00643DE7"/>
    <w:rsid w:val="00643F3D"/>
    <w:rsid w:val="00644057"/>
    <w:rsid w:val="0064408E"/>
    <w:rsid w:val="00644147"/>
    <w:rsid w:val="006441AC"/>
    <w:rsid w:val="006442D9"/>
    <w:rsid w:val="0064433A"/>
    <w:rsid w:val="006444F4"/>
    <w:rsid w:val="00644B6E"/>
    <w:rsid w:val="00644D08"/>
    <w:rsid w:val="00644F2C"/>
    <w:rsid w:val="00644F54"/>
    <w:rsid w:val="00645BAF"/>
    <w:rsid w:val="00645D75"/>
    <w:rsid w:val="00645D81"/>
    <w:rsid w:val="006462F1"/>
    <w:rsid w:val="00646300"/>
    <w:rsid w:val="006468B2"/>
    <w:rsid w:val="0064690F"/>
    <w:rsid w:val="00646DEE"/>
    <w:rsid w:val="0064732A"/>
    <w:rsid w:val="006473AB"/>
    <w:rsid w:val="006474CA"/>
    <w:rsid w:val="006476B1"/>
    <w:rsid w:val="0064789C"/>
    <w:rsid w:val="00647993"/>
    <w:rsid w:val="00647A2A"/>
    <w:rsid w:val="00647A6E"/>
    <w:rsid w:val="00647B7C"/>
    <w:rsid w:val="00647C18"/>
    <w:rsid w:val="00647DBA"/>
    <w:rsid w:val="00647EA9"/>
    <w:rsid w:val="00647F2A"/>
    <w:rsid w:val="00650655"/>
    <w:rsid w:val="00650859"/>
    <w:rsid w:val="00650919"/>
    <w:rsid w:val="00650BC3"/>
    <w:rsid w:val="00650E5C"/>
    <w:rsid w:val="00650F80"/>
    <w:rsid w:val="00650FBA"/>
    <w:rsid w:val="00651097"/>
    <w:rsid w:val="006510D6"/>
    <w:rsid w:val="006513D2"/>
    <w:rsid w:val="00651B85"/>
    <w:rsid w:val="00651C16"/>
    <w:rsid w:val="00651C75"/>
    <w:rsid w:val="00651D1B"/>
    <w:rsid w:val="00651D3E"/>
    <w:rsid w:val="00651D40"/>
    <w:rsid w:val="0065201D"/>
    <w:rsid w:val="006521D5"/>
    <w:rsid w:val="006523EF"/>
    <w:rsid w:val="006525E6"/>
    <w:rsid w:val="006525F1"/>
    <w:rsid w:val="00652B99"/>
    <w:rsid w:val="00652E8C"/>
    <w:rsid w:val="00652EBB"/>
    <w:rsid w:val="00652FE1"/>
    <w:rsid w:val="00652FE9"/>
    <w:rsid w:val="00653194"/>
    <w:rsid w:val="006534D5"/>
    <w:rsid w:val="006535D6"/>
    <w:rsid w:val="00653A49"/>
    <w:rsid w:val="00653FB4"/>
    <w:rsid w:val="00654308"/>
    <w:rsid w:val="00654B9D"/>
    <w:rsid w:val="00654C61"/>
    <w:rsid w:val="00654D0E"/>
    <w:rsid w:val="00654FDD"/>
    <w:rsid w:val="0065535D"/>
    <w:rsid w:val="00655396"/>
    <w:rsid w:val="00655BB5"/>
    <w:rsid w:val="00655C6C"/>
    <w:rsid w:val="00655E8D"/>
    <w:rsid w:val="00655FCC"/>
    <w:rsid w:val="0065601E"/>
    <w:rsid w:val="00656A2C"/>
    <w:rsid w:val="00656E70"/>
    <w:rsid w:val="006573D3"/>
    <w:rsid w:val="00657615"/>
    <w:rsid w:val="0065785E"/>
    <w:rsid w:val="006579D9"/>
    <w:rsid w:val="00657B85"/>
    <w:rsid w:val="00657BE3"/>
    <w:rsid w:val="00657C81"/>
    <w:rsid w:val="00660230"/>
    <w:rsid w:val="00660236"/>
    <w:rsid w:val="00660389"/>
    <w:rsid w:val="006608C2"/>
    <w:rsid w:val="00660C7E"/>
    <w:rsid w:val="00660D2D"/>
    <w:rsid w:val="00660EE4"/>
    <w:rsid w:val="00660FCA"/>
    <w:rsid w:val="006610DF"/>
    <w:rsid w:val="00661117"/>
    <w:rsid w:val="0066148F"/>
    <w:rsid w:val="006615CB"/>
    <w:rsid w:val="0066170B"/>
    <w:rsid w:val="00661796"/>
    <w:rsid w:val="006618C4"/>
    <w:rsid w:val="006618FC"/>
    <w:rsid w:val="00661BA3"/>
    <w:rsid w:val="00661EAA"/>
    <w:rsid w:val="00662433"/>
    <w:rsid w:val="0066243B"/>
    <w:rsid w:val="006625B8"/>
    <w:rsid w:val="00662D5D"/>
    <w:rsid w:val="0066331C"/>
    <w:rsid w:val="006637B9"/>
    <w:rsid w:val="006637C2"/>
    <w:rsid w:val="006639CE"/>
    <w:rsid w:val="00663ACA"/>
    <w:rsid w:val="00663CF2"/>
    <w:rsid w:val="00663D20"/>
    <w:rsid w:val="00663EBB"/>
    <w:rsid w:val="0066408B"/>
    <w:rsid w:val="006641A1"/>
    <w:rsid w:val="006642BF"/>
    <w:rsid w:val="0066433E"/>
    <w:rsid w:val="0066439F"/>
    <w:rsid w:val="006649EA"/>
    <w:rsid w:val="00664ECF"/>
    <w:rsid w:val="006651E6"/>
    <w:rsid w:val="006655D0"/>
    <w:rsid w:val="006655FC"/>
    <w:rsid w:val="00665903"/>
    <w:rsid w:val="00665964"/>
    <w:rsid w:val="00665A18"/>
    <w:rsid w:val="00665E3E"/>
    <w:rsid w:val="00665F30"/>
    <w:rsid w:val="006661D0"/>
    <w:rsid w:val="00666384"/>
    <w:rsid w:val="0066640A"/>
    <w:rsid w:val="0066651F"/>
    <w:rsid w:val="0066688C"/>
    <w:rsid w:val="00666AD8"/>
    <w:rsid w:val="00666CFF"/>
    <w:rsid w:val="00666D41"/>
    <w:rsid w:val="0066706B"/>
    <w:rsid w:val="00667118"/>
    <w:rsid w:val="00667224"/>
    <w:rsid w:val="00667249"/>
    <w:rsid w:val="0066744B"/>
    <w:rsid w:val="006677A1"/>
    <w:rsid w:val="006678B1"/>
    <w:rsid w:val="006678EB"/>
    <w:rsid w:val="0066791B"/>
    <w:rsid w:val="00667953"/>
    <w:rsid w:val="00667969"/>
    <w:rsid w:val="00667B2F"/>
    <w:rsid w:val="00667EBE"/>
    <w:rsid w:val="00667F68"/>
    <w:rsid w:val="00667FC7"/>
    <w:rsid w:val="0067030C"/>
    <w:rsid w:val="00670416"/>
    <w:rsid w:val="006705E8"/>
    <w:rsid w:val="006709AF"/>
    <w:rsid w:val="00670A86"/>
    <w:rsid w:val="00670DC3"/>
    <w:rsid w:val="00670F9D"/>
    <w:rsid w:val="0067147C"/>
    <w:rsid w:val="00671A32"/>
    <w:rsid w:val="006722D9"/>
    <w:rsid w:val="006723D2"/>
    <w:rsid w:val="00672AAE"/>
    <w:rsid w:val="006733AB"/>
    <w:rsid w:val="006736B5"/>
    <w:rsid w:val="006736B6"/>
    <w:rsid w:val="006736FD"/>
    <w:rsid w:val="00673826"/>
    <w:rsid w:val="0067390C"/>
    <w:rsid w:val="00673915"/>
    <w:rsid w:val="006740B5"/>
    <w:rsid w:val="00674142"/>
    <w:rsid w:val="006742C0"/>
    <w:rsid w:val="00674339"/>
    <w:rsid w:val="006744DB"/>
    <w:rsid w:val="006745D2"/>
    <w:rsid w:val="0067476B"/>
    <w:rsid w:val="0067483E"/>
    <w:rsid w:val="006749BE"/>
    <w:rsid w:val="00674D07"/>
    <w:rsid w:val="00675004"/>
    <w:rsid w:val="006757A4"/>
    <w:rsid w:val="006760F4"/>
    <w:rsid w:val="00676379"/>
    <w:rsid w:val="00676A73"/>
    <w:rsid w:val="00676BF7"/>
    <w:rsid w:val="00676CEC"/>
    <w:rsid w:val="00676EBA"/>
    <w:rsid w:val="00677205"/>
    <w:rsid w:val="00677298"/>
    <w:rsid w:val="00677467"/>
    <w:rsid w:val="0067772E"/>
    <w:rsid w:val="0067778B"/>
    <w:rsid w:val="0067787C"/>
    <w:rsid w:val="006779D8"/>
    <w:rsid w:val="00677E3E"/>
    <w:rsid w:val="006801D1"/>
    <w:rsid w:val="0068034A"/>
    <w:rsid w:val="006803AA"/>
    <w:rsid w:val="00680649"/>
    <w:rsid w:val="00680A0E"/>
    <w:rsid w:val="00680F58"/>
    <w:rsid w:val="00681005"/>
    <w:rsid w:val="006812D9"/>
    <w:rsid w:val="00681351"/>
    <w:rsid w:val="0068135E"/>
    <w:rsid w:val="00681363"/>
    <w:rsid w:val="00681C4B"/>
    <w:rsid w:val="00681D1F"/>
    <w:rsid w:val="00681FC2"/>
    <w:rsid w:val="00682066"/>
    <w:rsid w:val="00682126"/>
    <w:rsid w:val="006821B8"/>
    <w:rsid w:val="00682299"/>
    <w:rsid w:val="0068246D"/>
    <w:rsid w:val="00682736"/>
    <w:rsid w:val="006828EA"/>
    <w:rsid w:val="00682903"/>
    <w:rsid w:val="00682BDF"/>
    <w:rsid w:val="00682C10"/>
    <w:rsid w:val="006831DA"/>
    <w:rsid w:val="006836CE"/>
    <w:rsid w:val="006837CB"/>
    <w:rsid w:val="00683870"/>
    <w:rsid w:val="00683D46"/>
    <w:rsid w:val="006848B2"/>
    <w:rsid w:val="00684A89"/>
    <w:rsid w:val="00684BA2"/>
    <w:rsid w:val="00684DD8"/>
    <w:rsid w:val="00685262"/>
    <w:rsid w:val="006853B7"/>
    <w:rsid w:val="0068549B"/>
    <w:rsid w:val="006854EA"/>
    <w:rsid w:val="00685548"/>
    <w:rsid w:val="00685AE2"/>
    <w:rsid w:val="00685C5E"/>
    <w:rsid w:val="00685CF6"/>
    <w:rsid w:val="00685E39"/>
    <w:rsid w:val="006863E6"/>
    <w:rsid w:val="006866AD"/>
    <w:rsid w:val="006868FC"/>
    <w:rsid w:val="006869EB"/>
    <w:rsid w:val="00686A2D"/>
    <w:rsid w:val="006870BC"/>
    <w:rsid w:val="0068712E"/>
    <w:rsid w:val="006872FD"/>
    <w:rsid w:val="0068730C"/>
    <w:rsid w:val="006873A5"/>
    <w:rsid w:val="00687448"/>
    <w:rsid w:val="006874FC"/>
    <w:rsid w:val="006875D7"/>
    <w:rsid w:val="00687659"/>
    <w:rsid w:val="00687C7A"/>
    <w:rsid w:val="00687ED0"/>
    <w:rsid w:val="00687F38"/>
    <w:rsid w:val="00687F69"/>
    <w:rsid w:val="00690700"/>
    <w:rsid w:val="00690959"/>
    <w:rsid w:val="00690B7A"/>
    <w:rsid w:val="00690D37"/>
    <w:rsid w:val="00690FAF"/>
    <w:rsid w:val="00690FB3"/>
    <w:rsid w:val="00691135"/>
    <w:rsid w:val="006913DC"/>
    <w:rsid w:val="006915EC"/>
    <w:rsid w:val="00691EDA"/>
    <w:rsid w:val="00692220"/>
    <w:rsid w:val="00692310"/>
    <w:rsid w:val="006925B6"/>
    <w:rsid w:val="00692671"/>
    <w:rsid w:val="00692934"/>
    <w:rsid w:val="00692AA0"/>
    <w:rsid w:val="00692B78"/>
    <w:rsid w:val="00692F11"/>
    <w:rsid w:val="00692F8E"/>
    <w:rsid w:val="00693023"/>
    <w:rsid w:val="00693096"/>
    <w:rsid w:val="0069342D"/>
    <w:rsid w:val="006934D8"/>
    <w:rsid w:val="006935E7"/>
    <w:rsid w:val="006938FA"/>
    <w:rsid w:val="00693ACB"/>
    <w:rsid w:val="00693C4C"/>
    <w:rsid w:val="00693CDA"/>
    <w:rsid w:val="00693DDA"/>
    <w:rsid w:val="00694052"/>
    <w:rsid w:val="00694337"/>
    <w:rsid w:val="0069440C"/>
    <w:rsid w:val="0069463F"/>
    <w:rsid w:val="00694814"/>
    <w:rsid w:val="006949BB"/>
    <w:rsid w:val="00694B7A"/>
    <w:rsid w:val="00694B7C"/>
    <w:rsid w:val="00694D98"/>
    <w:rsid w:val="00694DFF"/>
    <w:rsid w:val="006956CF"/>
    <w:rsid w:val="006957BE"/>
    <w:rsid w:val="006959FC"/>
    <w:rsid w:val="00695DE6"/>
    <w:rsid w:val="006966AD"/>
    <w:rsid w:val="006966D9"/>
    <w:rsid w:val="00696770"/>
    <w:rsid w:val="006968EC"/>
    <w:rsid w:val="0069699A"/>
    <w:rsid w:val="00696A10"/>
    <w:rsid w:val="00696A18"/>
    <w:rsid w:val="00697497"/>
    <w:rsid w:val="006974FD"/>
    <w:rsid w:val="006977F2"/>
    <w:rsid w:val="006978CD"/>
    <w:rsid w:val="00697B98"/>
    <w:rsid w:val="00697B9E"/>
    <w:rsid w:val="00697FE6"/>
    <w:rsid w:val="006A0008"/>
    <w:rsid w:val="006A0A06"/>
    <w:rsid w:val="006A0B7E"/>
    <w:rsid w:val="006A0D5E"/>
    <w:rsid w:val="006A0F1B"/>
    <w:rsid w:val="006A10AF"/>
    <w:rsid w:val="006A13F2"/>
    <w:rsid w:val="006A16B2"/>
    <w:rsid w:val="006A16DB"/>
    <w:rsid w:val="006A176D"/>
    <w:rsid w:val="006A1B4B"/>
    <w:rsid w:val="006A224B"/>
    <w:rsid w:val="006A2E05"/>
    <w:rsid w:val="006A2E0B"/>
    <w:rsid w:val="006A2E72"/>
    <w:rsid w:val="006A31BC"/>
    <w:rsid w:val="006A3510"/>
    <w:rsid w:val="006A387F"/>
    <w:rsid w:val="006A3A06"/>
    <w:rsid w:val="006A3AC8"/>
    <w:rsid w:val="006A3BDD"/>
    <w:rsid w:val="006A4231"/>
    <w:rsid w:val="006A4406"/>
    <w:rsid w:val="006A48E8"/>
    <w:rsid w:val="006A48F7"/>
    <w:rsid w:val="006A4B99"/>
    <w:rsid w:val="006A4D4F"/>
    <w:rsid w:val="006A4DFD"/>
    <w:rsid w:val="006A5009"/>
    <w:rsid w:val="006A510E"/>
    <w:rsid w:val="006A5407"/>
    <w:rsid w:val="006A552E"/>
    <w:rsid w:val="006A5672"/>
    <w:rsid w:val="006A582B"/>
    <w:rsid w:val="006A5843"/>
    <w:rsid w:val="006A5A14"/>
    <w:rsid w:val="006A5B1D"/>
    <w:rsid w:val="006A5E9F"/>
    <w:rsid w:val="006A6886"/>
    <w:rsid w:val="006A6C7F"/>
    <w:rsid w:val="006A6DAF"/>
    <w:rsid w:val="006A6F08"/>
    <w:rsid w:val="006A7481"/>
    <w:rsid w:val="006A7725"/>
    <w:rsid w:val="006A79D0"/>
    <w:rsid w:val="006A7E9E"/>
    <w:rsid w:val="006A7FC3"/>
    <w:rsid w:val="006B003F"/>
    <w:rsid w:val="006B0122"/>
    <w:rsid w:val="006B0217"/>
    <w:rsid w:val="006B0273"/>
    <w:rsid w:val="006B02F9"/>
    <w:rsid w:val="006B0327"/>
    <w:rsid w:val="006B044F"/>
    <w:rsid w:val="006B060B"/>
    <w:rsid w:val="006B062F"/>
    <w:rsid w:val="006B0725"/>
    <w:rsid w:val="006B074F"/>
    <w:rsid w:val="006B0763"/>
    <w:rsid w:val="006B08F1"/>
    <w:rsid w:val="006B0B1C"/>
    <w:rsid w:val="006B0C8B"/>
    <w:rsid w:val="006B0D98"/>
    <w:rsid w:val="006B0F3F"/>
    <w:rsid w:val="006B10DE"/>
    <w:rsid w:val="006B1177"/>
    <w:rsid w:val="006B15B7"/>
    <w:rsid w:val="006B1B94"/>
    <w:rsid w:val="006B20AA"/>
    <w:rsid w:val="006B2BA9"/>
    <w:rsid w:val="006B2C11"/>
    <w:rsid w:val="006B2DD0"/>
    <w:rsid w:val="006B3144"/>
    <w:rsid w:val="006B3550"/>
    <w:rsid w:val="006B377B"/>
    <w:rsid w:val="006B3B38"/>
    <w:rsid w:val="006B3D81"/>
    <w:rsid w:val="006B3EAF"/>
    <w:rsid w:val="006B3EF0"/>
    <w:rsid w:val="006B44EF"/>
    <w:rsid w:val="006B4616"/>
    <w:rsid w:val="006B4907"/>
    <w:rsid w:val="006B4A7A"/>
    <w:rsid w:val="006B4CCC"/>
    <w:rsid w:val="006B4D64"/>
    <w:rsid w:val="006B4E80"/>
    <w:rsid w:val="006B53D5"/>
    <w:rsid w:val="006B551D"/>
    <w:rsid w:val="006B5685"/>
    <w:rsid w:val="006B6094"/>
    <w:rsid w:val="006B6344"/>
    <w:rsid w:val="006B6363"/>
    <w:rsid w:val="006B637D"/>
    <w:rsid w:val="006B6AC8"/>
    <w:rsid w:val="006B70DB"/>
    <w:rsid w:val="006B72E9"/>
    <w:rsid w:val="006B7391"/>
    <w:rsid w:val="006B747A"/>
    <w:rsid w:val="006B74EA"/>
    <w:rsid w:val="006B77E7"/>
    <w:rsid w:val="006B77F7"/>
    <w:rsid w:val="006B7AA2"/>
    <w:rsid w:val="006B7F65"/>
    <w:rsid w:val="006C0448"/>
    <w:rsid w:val="006C0786"/>
    <w:rsid w:val="006C0B07"/>
    <w:rsid w:val="006C0D4D"/>
    <w:rsid w:val="006C0F26"/>
    <w:rsid w:val="006C107D"/>
    <w:rsid w:val="006C11EA"/>
    <w:rsid w:val="006C1275"/>
    <w:rsid w:val="006C14FF"/>
    <w:rsid w:val="006C15DA"/>
    <w:rsid w:val="006C1648"/>
    <w:rsid w:val="006C1C1E"/>
    <w:rsid w:val="006C1D54"/>
    <w:rsid w:val="006C1EA9"/>
    <w:rsid w:val="006C2201"/>
    <w:rsid w:val="006C2DF6"/>
    <w:rsid w:val="006C2F41"/>
    <w:rsid w:val="006C2F7D"/>
    <w:rsid w:val="006C2FA9"/>
    <w:rsid w:val="006C3477"/>
    <w:rsid w:val="006C3509"/>
    <w:rsid w:val="006C364E"/>
    <w:rsid w:val="006C3688"/>
    <w:rsid w:val="006C37F0"/>
    <w:rsid w:val="006C3AE8"/>
    <w:rsid w:val="006C3BC8"/>
    <w:rsid w:val="006C3C16"/>
    <w:rsid w:val="006C3D08"/>
    <w:rsid w:val="006C3D78"/>
    <w:rsid w:val="006C40B8"/>
    <w:rsid w:val="006C4262"/>
    <w:rsid w:val="006C471B"/>
    <w:rsid w:val="006C4748"/>
    <w:rsid w:val="006C4FFC"/>
    <w:rsid w:val="006C5356"/>
    <w:rsid w:val="006C53ED"/>
    <w:rsid w:val="006C5417"/>
    <w:rsid w:val="006C5431"/>
    <w:rsid w:val="006C5618"/>
    <w:rsid w:val="006C563F"/>
    <w:rsid w:val="006C5C6A"/>
    <w:rsid w:val="006C5E27"/>
    <w:rsid w:val="006C5E45"/>
    <w:rsid w:val="006C6075"/>
    <w:rsid w:val="006C61F2"/>
    <w:rsid w:val="006C647F"/>
    <w:rsid w:val="006C656E"/>
    <w:rsid w:val="006C71A1"/>
    <w:rsid w:val="006C7210"/>
    <w:rsid w:val="006C7464"/>
    <w:rsid w:val="006C7A50"/>
    <w:rsid w:val="006C7B83"/>
    <w:rsid w:val="006C7D34"/>
    <w:rsid w:val="006C7D3E"/>
    <w:rsid w:val="006C7E05"/>
    <w:rsid w:val="006C7E9E"/>
    <w:rsid w:val="006D02E9"/>
    <w:rsid w:val="006D05BA"/>
    <w:rsid w:val="006D05F1"/>
    <w:rsid w:val="006D0684"/>
    <w:rsid w:val="006D09FB"/>
    <w:rsid w:val="006D0E3F"/>
    <w:rsid w:val="006D1096"/>
    <w:rsid w:val="006D10D2"/>
    <w:rsid w:val="006D13F7"/>
    <w:rsid w:val="006D14E6"/>
    <w:rsid w:val="006D157A"/>
    <w:rsid w:val="006D1A85"/>
    <w:rsid w:val="006D1C13"/>
    <w:rsid w:val="006D1CC2"/>
    <w:rsid w:val="006D1DA9"/>
    <w:rsid w:val="006D205D"/>
    <w:rsid w:val="006D213D"/>
    <w:rsid w:val="006D286A"/>
    <w:rsid w:val="006D29DB"/>
    <w:rsid w:val="006D2A9C"/>
    <w:rsid w:val="006D2DDF"/>
    <w:rsid w:val="006D2E7B"/>
    <w:rsid w:val="006D30BE"/>
    <w:rsid w:val="006D35A4"/>
    <w:rsid w:val="006D35DB"/>
    <w:rsid w:val="006D3A1F"/>
    <w:rsid w:val="006D3BFE"/>
    <w:rsid w:val="006D4133"/>
    <w:rsid w:val="006D42EB"/>
    <w:rsid w:val="006D4311"/>
    <w:rsid w:val="006D4501"/>
    <w:rsid w:val="006D45C6"/>
    <w:rsid w:val="006D4C60"/>
    <w:rsid w:val="006D4E06"/>
    <w:rsid w:val="006D4F9A"/>
    <w:rsid w:val="006D50A9"/>
    <w:rsid w:val="006D5259"/>
    <w:rsid w:val="006D543F"/>
    <w:rsid w:val="006D5514"/>
    <w:rsid w:val="006D564C"/>
    <w:rsid w:val="006D5A78"/>
    <w:rsid w:val="006D5AFD"/>
    <w:rsid w:val="006D5C84"/>
    <w:rsid w:val="006D5CA8"/>
    <w:rsid w:val="006D603C"/>
    <w:rsid w:val="006D60BC"/>
    <w:rsid w:val="006D63B6"/>
    <w:rsid w:val="006D678B"/>
    <w:rsid w:val="006D6C97"/>
    <w:rsid w:val="006D6DAD"/>
    <w:rsid w:val="006D7276"/>
    <w:rsid w:val="006D7576"/>
    <w:rsid w:val="006D798F"/>
    <w:rsid w:val="006E0006"/>
    <w:rsid w:val="006E0245"/>
    <w:rsid w:val="006E02B3"/>
    <w:rsid w:val="006E0336"/>
    <w:rsid w:val="006E0610"/>
    <w:rsid w:val="006E0748"/>
    <w:rsid w:val="006E0F8D"/>
    <w:rsid w:val="006E13D0"/>
    <w:rsid w:val="006E14AB"/>
    <w:rsid w:val="006E16D6"/>
    <w:rsid w:val="006E17BD"/>
    <w:rsid w:val="006E18D0"/>
    <w:rsid w:val="006E19D4"/>
    <w:rsid w:val="006E1AB2"/>
    <w:rsid w:val="006E1BE9"/>
    <w:rsid w:val="006E2073"/>
    <w:rsid w:val="006E27C5"/>
    <w:rsid w:val="006E2A6B"/>
    <w:rsid w:val="006E2B8D"/>
    <w:rsid w:val="006E2CA8"/>
    <w:rsid w:val="006E30F7"/>
    <w:rsid w:val="006E369E"/>
    <w:rsid w:val="006E36C1"/>
    <w:rsid w:val="006E3896"/>
    <w:rsid w:val="006E3DC9"/>
    <w:rsid w:val="006E424A"/>
    <w:rsid w:val="006E4422"/>
    <w:rsid w:val="006E5848"/>
    <w:rsid w:val="006E59D3"/>
    <w:rsid w:val="006E5E59"/>
    <w:rsid w:val="006E60A0"/>
    <w:rsid w:val="006E658F"/>
    <w:rsid w:val="006E65CC"/>
    <w:rsid w:val="006E6655"/>
    <w:rsid w:val="006E68E1"/>
    <w:rsid w:val="006E6A9E"/>
    <w:rsid w:val="006E6CC8"/>
    <w:rsid w:val="006E6F81"/>
    <w:rsid w:val="006E704F"/>
    <w:rsid w:val="006E7198"/>
    <w:rsid w:val="006E752D"/>
    <w:rsid w:val="006E76BB"/>
    <w:rsid w:val="006E7859"/>
    <w:rsid w:val="006E7BFA"/>
    <w:rsid w:val="006E7E40"/>
    <w:rsid w:val="006F00C0"/>
    <w:rsid w:val="006F02AD"/>
    <w:rsid w:val="006F04EF"/>
    <w:rsid w:val="006F061B"/>
    <w:rsid w:val="006F090B"/>
    <w:rsid w:val="006F098F"/>
    <w:rsid w:val="006F0A3C"/>
    <w:rsid w:val="006F1059"/>
    <w:rsid w:val="006F1575"/>
    <w:rsid w:val="006F1592"/>
    <w:rsid w:val="006F18D5"/>
    <w:rsid w:val="006F1E6F"/>
    <w:rsid w:val="006F1EF4"/>
    <w:rsid w:val="006F20E6"/>
    <w:rsid w:val="006F22AE"/>
    <w:rsid w:val="006F262C"/>
    <w:rsid w:val="006F2B62"/>
    <w:rsid w:val="006F2C79"/>
    <w:rsid w:val="006F2DA2"/>
    <w:rsid w:val="006F38B7"/>
    <w:rsid w:val="006F3D58"/>
    <w:rsid w:val="006F4026"/>
    <w:rsid w:val="006F4094"/>
    <w:rsid w:val="006F41A1"/>
    <w:rsid w:val="006F41E6"/>
    <w:rsid w:val="006F428D"/>
    <w:rsid w:val="006F4462"/>
    <w:rsid w:val="006F4566"/>
    <w:rsid w:val="006F4757"/>
    <w:rsid w:val="006F4971"/>
    <w:rsid w:val="006F4B85"/>
    <w:rsid w:val="006F4DB7"/>
    <w:rsid w:val="006F4E76"/>
    <w:rsid w:val="006F5073"/>
    <w:rsid w:val="006F509C"/>
    <w:rsid w:val="006F50CF"/>
    <w:rsid w:val="006F514D"/>
    <w:rsid w:val="006F51D6"/>
    <w:rsid w:val="006F5212"/>
    <w:rsid w:val="006F568E"/>
    <w:rsid w:val="006F571F"/>
    <w:rsid w:val="006F579D"/>
    <w:rsid w:val="006F5A5E"/>
    <w:rsid w:val="006F5A85"/>
    <w:rsid w:val="006F5C03"/>
    <w:rsid w:val="006F5DB3"/>
    <w:rsid w:val="006F5DF4"/>
    <w:rsid w:val="006F5F41"/>
    <w:rsid w:val="006F5FDE"/>
    <w:rsid w:val="006F61FC"/>
    <w:rsid w:val="006F634C"/>
    <w:rsid w:val="006F6439"/>
    <w:rsid w:val="006F676E"/>
    <w:rsid w:val="006F6BE5"/>
    <w:rsid w:val="006F6E5B"/>
    <w:rsid w:val="006F6FC8"/>
    <w:rsid w:val="006F725E"/>
    <w:rsid w:val="006F74B9"/>
    <w:rsid w:val="006F7563"/>
    <w:rsid w:val="006F7962"/>
    <w:rsid w:val="006F7B2C"/>
    <w:rsid w:val="006F7B60"/>
    <w:rsid w:val="006F7C91"/>
    <w:rsid w:val="006F7CDB"/>
    <w:rsid w:val="006F7EA8"/>
    <w:rsid w:val="00700144"/>
    <w:rsid w:val="0070020D"/>
    <w:rsid w:val="0070030E"/>
    <w:rsid w:val="007007FB"/>
    <w:rsid w:val="00700B72"/>
    <w:rsid w:val="00700D7E"/>
    <w:rsid w:val="00700DCA"/>
    <w:rsid w:val="00700DF0"/>
    <w:rsid w:val="007013FB"/>
    <w:rsid w:val="007016A4"/>
    <w:rsid w:val="00701A89"/>
    <w:rsid w:val="00701C1E"/>
    <w:rsid w:val="00701C65"/>
    <w:rsid w:val="00701E2A"/>
    <w:rsid w:val="0070205A"/>
    <w:rsid w:val="00702214"/>
    <w:rsid w:val="00702368"/>
    <w:rsid w:val="007025EE"/>
    <w:rsid w:val="00702795"/>
    <w:rsid w:val="00702950"/>
    <w:rsid w:val="00702DAD"/>
    <w:rsid w:val="00703A71"/>
    <w:rsid w:val="00703B07"/>
    <w:rsid w:val="00704294"/>
    <w:rsid w:val="0070489B"/>
    <w:rsid w:val="0070492E"/>
    <w:rsid w:val="0070495E"/>
    <w:rsid w:val="00704B88"/>
    <w:rsid w:val="00704E1C"/>
    <w:rsid w:val="00704E49"/>
    <w:rsid w:val="00705125"/>
    <w:rsid w:val="007055DA"/>
    <w:rsid w:val="007058E9"/>
    <w:rsid w:val="00705A27"/>
    <w:rsid w:val="00705A4C"/>
    <w:rsid w:val="00705B84"/>
    <w:rsid w:val="00705BB0"/>
    <w:rsid w:val="00705BE5"/>
    <w:rsid w:val="00705C8D"/>
    <w:rsid w:val="0070664D"/>
    <w:rsid w:val="007068D8"/>
    <w:rsid w:val="007068DF"/>
    <w:rsid w:val="0070717C"/>
    <w:rsid w:val="007072BE"/>
    <w:rsid w:val="00707443"/>
    <w:rsid w:val="00707CCD"/>
    <w:rsid w:val="00707E17"/>
    <w:rsid w:val="00710000"/>
    <w:rsid w:val="0071015E"/>
    <w:rsid w:val="007102FA"/>
    <w:rsid w:val="007105E7"/>
    <w:rsid w:val="007107CB"/>
    <w:rsid w:val="0071086B"/>
    <w:rsid w:val="00710CE6"/>
    <w:rsid w:val="00710DC5"/>
    <w:rsid w:val="00710FEE"/>
    <w:rsid w:val="00711057"/>
    <w:rsid w:val="00711105"/>
    <w:rsid w:val="00711195"/>
    <w:rsid w:val="007113F1"/>
    <w:rsid w:val="007114AB"/>
    <w:rsid w:val="00711572"/>
    <w:rsid w:val="00711982"/>
    <w:rsid w:val="00711D8F"/>
    <w:rsid w:val="00711E56"/>
    <w:rsid w:val="007129A8"/>
    <w:rsid w:val="00712E57"/>
    <w:rsid w:val="00712E9A"/>
    <w:rsid w:val="0071374E"/>
    <w:rsid w:val="00713BD9"/>
    <w:rsid w:val="00713C16"/>
    <w:rsid w:val="00713D5E"/>
    <w:rsid w:val="007141A6"/>
    <w:rsid w:val="007146EB"/>
    <w:rsid w:val="00714EE8"/>
    <w:rsid w:val="0071503C"/>
    <w:rsid w:val="007153A3"/>
    <w:rsid w:val="00715418"/>
    <w:rsid w:val="0071575B"/>
    <w:rsid w:val="00715CDC"/>
    <w:rsid w:val="00715D80"/>
    <w:rsid w:val="00715E49"/>
    <w:rsid w:val="00715FB2"/>
    <w:rsid w:val="007161E1"/>
    <w:rsid w:val="007163CB"/>
    <w:rsid w:val="0071643A"/>
    <w:rsid w:val="007165A0"/>
    <w:rsid w:val="007168A8"/>
    <w:rsid w:val="00716D53"/>
    <w:rsid w:val="00716D8B"/>
    <w:rsid w:val="007170EE"/>
    <w:rsid w:val="0071784B"/>
    <w:rsid w:val="00717875"/>
    <w:rsid w:val="007178AD"/>
    <w:rsid w:val="007178BF"/>
    <w:rsid w:val="00720241"/>
    <w:rsid w:val="007206D1"/>
    <w:rsid w:val="007209CA"/>
    <w:rsid w:val="00720B30"/>
    <w:rsid w:val="007210B8"/>
    <w:rsid w:val="00721396"/>
    <w:rsid w:val="00721430"/>
    <w:rsid w:val="007214AB"/>
    <w:rsid w:val="007218D5"/>
    <w:rsid w:val="007219C0"/>
    <w:rsid w:val="00721D40"/>
    <w:rsid w:val="00721E99"/>
    <w:rsid w:val="00721F9A"/>
    <w:rsid w:val="00722172"/>
    <w:rsid w:val="00722217"/>
    <w:rsid w:val="00722613"/>
    <w:rsid w:val="0072261C"/>
    <w:rsid w:val="0072268C"/>
    <w:rsid w:val="00722A3C"/>
    <w:rsid w:val="00722AB5"/>
    <w:rsid w:val="00722AB7"/>
    <w:rsid w:val="00722B49"/>
    <w:rsid w:val="00722E23"/>
    <w:rsid w:val="00722F22"/>
    <w:rsid w:val="00722FC6"/>
    <w:rsid w:val="00723A79"/>
    <w:rsid w:val="00723C09"/>
    <w:rsid w:val="0072418F"/>
    <w:rsid w:val="00724316"/>
    <w:rsid w:val="00724D2D"/>
    <w:rsid w:val="00725258"/>
    <w:rsid w:val="0072525B"/>
    <w:rsid w:val="007253CC"/>
    <w:rsid w:val="007255A8"/>
    <w:rsid w:val="007256E6"/>
    <w:rsid w:val="00725A16"/>
    <w:rsid w:val="00725B88"/>
    <w:rsid w:val="00725FCC"/>
    <w:rsid w:val="00726018"/>
    <w:rsid w:val="007261BA"/>
    <w:rsid w:val="007262B6"/>
    <w:rsid w:val="00726453"/>
    <w:rsid w:val="007264E6"/>
    <w:rsid w:val="00726C20"/>
    <w:rsid w:val="00726C39"/>
    <w:rsid w:val="00726D0E"/>
    <w:rsid w:val="00726D62"/>
    <w:rsid w:val="00726E37"/>
    <w:rsid w:val="00727310"/>
    <w:rsid w:val="00727509"/>
    <w:rsid w:val="007277D7"/>
    <w:rsid w:val="0072792F"/>
    <w:rsid w:val="00727B8B"/>
    <w:rsid w:val="00727C59"/>
    <w:rsid w:val="00727D4A"/>
    <w:rsid w:val="00727EFD"/>
    <w:rsid w:val="0073004F"/>
    <w:rsid w:val="00730297"/>
    <w:rsid w:val="007304CF"/>
    <w:rsid w:val="00730533"/>
    <w:rsid w:val="007305D9"/>
    <w:rsid w:val="007306B7"/>
    <w:rsid w:val="00730723"/>
    <w:rsid w:val="007308BC"/>
    <w:rsid w:val="00730A57"/>
    <w:rsid w:val="00730E6A"/>
    <w:rsid w:val="00731587"/>
    <w:rsid w:val="007315E9"/>
    <w:rsid w:val="0073195E"/>
    <w:rsid w:val="0073215A"/>
    <w:rsid w:val="00732390"/>
    <w:rsid w:val="00732BCE"/>
    <w:rsid w:val="00732C1E"/>
    <w:rsid w:val="00732DBA"/>
    <w:rsid w:val="00732E2C"/>
    <w:rsid w:val="0073307C"/>
    <w:rsid w:val="00733150"/>
    <w:rsid w:val="00733681"/>
    <w:rsid w:val="00733812"/>
    <w:rsid w:val="00733A10"/>
    <w:rsid w:val="00733C2B"/>
    <w:rsid w:val="00733E3C"/>
    <w:rsid w:val="00733EC3"/>
    <w:rsid w:val="00733F83"/>
    <w:rsid w:val="0073410F"/>
    <w:rsid w:val="00734176"/>
    <w:rsid w:val="007343B4"/>
    <w:rsid w:val="0073459A"/>
    <w:rsid w:val="00734663"/>
    <w:rsid w:val="007346BA"/>
    <w:rsid w:val="007349A4"/>
    <w:rsid w:val="00734F8F"/>
    <w:rsid w:val="0073515B"/>
    <w:rsid w:val="007354E9"/>
    <w:rsid w:val="007355B8"/>
    <w:rsid w:val="007355E7"/>
    <w:rsid w:val="007356B0"/>
    <w:rsid w:val="007357AE"/>
    <w:rsid w:val="00735AB2"/>
    <w:rsid w:val="00735AC8"/>
    <w:rsid w:val="00735E9E"/>
    <w:rsid w:val="00735F2A"/>
    <w:rsid w:val="00736119"/>
    <w:rsid w:val="007361E8"/>
    <w:rsid w:val="007362DB"/>
    <w:rsid w:val="0073685B"/>
    <w:rsid w:val="00736879"/>
    <w:rsid w:val="007369E1"/>
    <w:rsid w:val="00736DA1"/>
    <w:rsid w:val="00736EA6"/>
    <w:rsid w:val="007376EF"/>
    <w:rsid w:val="00737976"/>
    <w:rsid w:val="00737FD7"/>
    <w:rsid w:val="0074024B"/>
    <w:rsid w:val="00740303"/>
    <w:rsid w:val="00740471"/>
    <w:rsid w:val="00740611"/>
    <w:rsid w:val="00740926"/>
    <w:rsid w:val="00740AD5"/>
    <w:rsid w:val="007411DD"/>
    <w:rsid w:val="007413A1"/>
    <w:rsid w:val="007415C6"/>
    <w:rsid w:val="00741656"/>
    <w:rsid w:val="007416EA"/>
    <w:rsid w:val="007417EE"/>
    <w:rsid w:val="00741E30"/>
    <w:rsid w:val="00741FED"/>
    <w:rsid w:val="00742259"/>
    <w:rsid w:val="007423AA"/>
    <w:rsid w:val="007423F5"/>
    <w:rsid w:val="00742485"/>
    <w:rsid w:val="007429BD"/>
    <w:rsid w:val="007429F4"/>
    <w:rsid w:val="00742BB9"/>
    <w:rsid w:val="007432BB"/>
    <w:rsid w:val="00743491"/>
    <w:rsid w:val="00743A3B"/>
    <w:rsid w:val="00743DFA"/>
    <w:rsid w:val="00743EAA"/>
    <w:rsid w:val="0074408F"/>
    <w:rsid w:val="00744779"/>
    <w:rsid w:val="007447CB"/>
    <w:rsid w:val="0074497E"/>
    <w:rsid w:val="00744A09"/>
    <w:rsid w:val="00744AF5"/>
    <w:rsid w:val="00744CFC"/>
    <w:rsid w:val="0074562E"/>
    <w:rsid w:val="00745D4C"/>
    <w:rsid w:val="00745DBF"/>
    <w:rsid w:val="00745E09"/>
    <w:rsid w:val="00745F56"/>
    <w:rsid w:val="00745FFE"/>
    <w:rsid w:val="0074621E"/>
    <w:rsid w:val="0074630E"/>
    <w:rsid w:val="00746590"/>
    <w:rsid w:val="0074678D"/>
    <w:rsid w:val="00746A97"/>
    <w:rsid w:val="00747081"/>
    <w:rsid w:val="007472A2"/>
    <w:rsid w:val="00747746"/>
    <w:rsid w:val="00747B72"/>
    <w:rsid w:val="00747B9E"/>
    <w:rsid w:val="00747C1A"/>
    <w:rsid w:val="00747C33"/>
    <w:rsid w:val="00747E4C"/>
    <w:rsid w:val="00747F30"/>
    <w:rsid w:val="00750021"/>
    <w:rsid w:val="0075013C"/>
    <w:rsid w:val="007501B2"/>
    <w:rsid w:val="007502FA"/>
    <w:rsid w:val="0075032F"/>
    <w:rsid w:val="007505EC"/>
    <w:rsid w:val="00750ABC"/>
    <w:rsid w:val="00751056"/>
    <w:rsid w:val="007514D5"/>
    <w:rsid w:val="00751B6B"/>
    <w:rsid w:val="00751C15"/>
    <w:rsid w:val="00751ED0"/>
    <w:rsid w:val="00751FC8"/>
    <w:rsid w:val="00752027"/>
    <w:rsid w:val="0075251F"/>
    <w:rsid w:val="00752575"/>
    <w:rsid w:val="00752630"/>
    <w:rsid w:val="00753384"/>
    <w:rsid w:val="007539D8"/>
    <w:rsid w:val="00753F52"/>
    <w:rsid w:val="007547E7"/>
    <w:rsid w:val="00754B3E"/>
    <w:rsid w:val="00754C28"/>
    <w:rsid w:val="0075501B"/>
    <w:rsid w:val="00755126"/>
    <w:rsid w:val="007557A1"/>
    <w:rsid w:val="0075586C"/>
    <w:rsid w:val="00755EC3"/>
    <w:rsid w:val="00756220"/>
    <w:rsid w:val="00756668"/>
    <w:rsid w:val="0075693A"/>
    <w:rsid w:val="00756B3C"/>
    <w:rsid w:val="00756B83"/>
    <w:rsid w:val="00756E07"/>
    <w:rsid w:val="00756F0E"/>
    <w:rsid w:val="00756FBA"/>
    <w:rsid w:val="00756FC0"/>
    <w:rsid w:val="0075702E"/>
    <w:rsid w:val="007570F1"/>
    <w:rsid w:val="0075745D"/>
    <w:rsid w:val="0075776C"/>
    <w:rsid w:val="00757BB9"/>
    <w:rsid w:val="00757E74"/>
    <w:rsid w:val="007600FB"/>
    <w:rsid w:val="007601E1"/>
    <w:rsid w:val="007603C6"/>
    <w:rsid w:val="00760480"/>
    <w:rsid w:val="00760A80"/>
    <w:rsid w:val="00760B92"/>
    <w:rsid w:val="00760C89"/>
    <w:rsid w:val="00760DFD"/>
    <w:rsid w:val="00760DFF"/>
    <w:rsid w:val="00760E30"/>
    <w:rsid w:val="00760F38"/>
    <w:rsid w:val="00761103"/>
    <w:rsid w:val="0076145A"/>
    <w:rsid w:val="00761597"/>
    <w:rsid w:val="00761622"/>
    <w:rsid w:val="00761885"/>
    <w:rsid w:val="00761AE7"/>
    <w:rsid w:val="00761C9E"/>
    <w:rsid w:val="00761F1C"/>
    <w:rsid w:val="007626C8"/>
    <w:rsid w:val="007627F2"/>
    <w:rsid w:val="00762A8C"/>
    <w:rsid w:val="00762FE2"/>
    <w:rsid w:val="007633FD"/>
    <w:rsid w:val="00763B82"/>
    <w:rsid w:val="00763EFE"/>
    <w:rsid w:val="00763FCC"/>
    <w:rsid w:val="0076404C"/>
    <w:rsid w:val="007643E7"/>
    <w:rsid w:val="00764587"/>
    <w:rsid w:val="00764899"/>
    <w:rsid w:val="00764955"/>
    <w:rsid w:val="00764B64"/>
    <w:rsid w:val="00764C4A"/>
    <w:rsid w:val="00765216"/>
    <w:rsid w:val="0076523E"/>
    <w:rsid w:val="0076542B"/>
    <w:rsid w:val="00765675"/>
    <w:rsid w:val="007656A1"/>
    <w:rsid w:val="00765AEB"/>
    <w:rsid w:val="00765B65"/>
    <w:rsid w:val="0076632C"/>
    <w:rsid w:val="00766339"/>
    <w:rsid w:val="007663D0"/>
    <w:rsid w:val="00766A27"/>
    <w:rsid w:val="00766DA4"/>
    <w:rsid w:val="00766E74"/>
    <w:rsid w:val="007670C0"/>
    <w:rsid w:val="007673D6"/>
    <w:rsid w:val="007674A5"/>
    <w:rsid w:val="00767B52"/>
    <w:rsid w:val="00767F95"/>
    <w:rsid w:val="0077004C"/>
    <w:rsid w:val="0077051A"/>
    <w:rsid w:val="00770726"/>
    <w:rsid w:val="007708EC"/>
    <w:rsid w:val="00770964"/>
    <w:rsid w:val="00770C9F"/>
    <w:rsid w:val="00770FA3"/>
    <w:rsid w:val="00771396"/>
    <w:rsid w:val="00771A14"/>
    <w:rsid w:val="00771CE6"/>
    <w:rsid w:val="00771E45"/>
    <w:rsid w:val="00771F6C"/>
    <w:rsid w:val="007722AD"/>
    <w:rsid w:val="0077246F"/>
    <w:rsid w:val="00772670"/>
    <w:rsid w:val="00772B4E"/>
    <w:rsid w:val="00772B83"/>
    <w:rsid w:val="00772B8B"/>
    <w:rsid w:val="00772B99"/>
    <w:rsid w:val="007733B6"/>
    <w:rsid w:val="007733C4"/>
    <w:rsid w:val="007739B3"/>
    <w:rsid w:val="00773B9E"/>
    <w:rsid w:val="00773B9F"/>
    <w:rsid w:val="00773D08"/>
    <w:rsid w:val="00773DDE"/>
    <w:rsid w:val="007740A8"/>
    <w:rsid w:val="00774242"/>
    <w:rsid w:val="00774CFE"/>
    <w:rsid w:val="00774E55"/>
    <w:rsid w:val="0077508F"/>
    <w:rsid w:val="0077530D"/>
    <w:rsid w:val="00775440"/>
    <w:rsid w:val="007754A4"/>
    <w:rsid w:val="007759B2"/>
    <w:rsid w:val="00775F37"/>
    <w:rsid w:val="00776226"/>
    <w:rsid w:val="007763E9"/>
    <w:rsid w:val="007765BA"/>
    <w:rsid w:val="00776804"/>
    <w:rsid w:val="007768A8"/>
    <w:rsid w:val="007769E2"/>
    <w:rsid w:val="00776F3D"/>
    <w:rsid w:val="00777252"/>
    <w:rsid w:val="007777BD"/>
    <w:rsid w:val="00777CE5"/>
    <w:rsid w:val="0078022D"/>
    <w:rsid w:val="00780250"/>
    <w:rsid w:val="00780656"/>
    <w:rsid w:val="007806E2"/>
    <w:rsid w:val="00780B3A"/>
    <w:rsid w:val="00780E4D"/>
    <w:rsid w:val="00780F0D"/>
    <w:rsid w:val="00780FDE"/>
    <w:rsid w:val="00781012"/>
    <w:rsid w:val="007810BF"/>
    <w:rsid w:val="007813F5"/>
    <w:rsid w:val="00781471"/>
    <w:rsid w:val="00781482"/>
    <w:rsid w:val="007815E3"/>
    <w:rsid w:val="00781608"/>
    <w:rsid w:val="0078178A"/>
    <w:rsid w:val="007817D8"/>
    <w:rsid w:val="007817F1"/>
    <w:rsid w:val="0078184B"/>
    <w:rsid w:val="00781A1D"/>
    <w:rsid w:val="00781C09"/>
    <w:rsid w:val="00781D31"/>
    <w:rsid w:val="00781F8F"/>
    <w:rsid w:val="0078203B"/>
    <w:rsid w:val="007823DB"/>
    <w:rsid w:val="0078265F"/>
    <w:rsid w:val="007826CF"/>
    <w:rsid w:val="007826E5"/>
    <w:rsid w:val="0078270E"/>
    <w:rsid w:val="007828FC"/>
    <w:rsid w:val="00782C9E"/>
    <w:rsid w:val="00782F79"/>
    <w:rsid w:val="007830F4"/>
    <w:rsid w:val="00783126"/>
    <w:rsid w:val="007831E8"/>
    <w:rsid w:val="007837AD"/>
    <w:rsid w:val="00783801"/>
    <w:rsid w:val="00783917"/>
    <w:rsid w:val="00783A08"/>
    <w:rsid w:val="00783B10"/>
    <w:rsid w:val="00783D16"/>
    <w:rsid w:val="0078405D"/>
    <w:rsid w:val="007842A3"/>
    <w:rsid w:val="00784495"/>
    <w:rsid w:val="007846D7"/>
    <w:rsid w:val="00784D53"/>
    <w:rsid w:val="007850AB"/>
    <w:rsid w:val="0078516E"/>
    <w:rsid w:val="007851B5"/>
    <w:rsid w:val="007856A0"/>
    <w:rsid w:val="00785820"/>
    <w:rsid w:val="00785928"/>
    <w:rsid w:val="00785CC7"/>
    <w:rsid w:val="00785D05"/>
    <w:rsid w:val="00786186"/>
    <w:rsid w:val="00786263"/>
    <w:rsid w:val="00786610"/>
    <w:rsid w:val="00786D34"/>
    <w:rsid w:val="0078710F"/>
    <w:rsid w:val="00787233"/>
    <w:rsid w:val="007872B0"/>
    <w:rsid w:val="007872ED"/>
    <w:rsid w:val="00787486"/>
    <w:rsid w:val="0078759B"/>
    <w:rsid w:val="00787618"/>
    <w:rsid w:val="00787901"/>
    <w:rsid w:val="00787A31"/>
    <w:rsid w:val="00787A83"/>
    <w:rsid w:val="00787B5E"/>
    <w:rsid w:val="007901B9"/>
    <w:rsid w:val="007902CA"/>
    <w:rsid w:val="007902EF"/>
    <w:rsid w:val="007906A5"/>
    <w:rsid w:val="00790B55"/>
    <w:rsid w:val="00790BF5"/>
    <w:rsid w:val="00790C61"/>
    <w:rsid w:val="0079142A"/>
    <w:rsid w:val="00791757"/>
    <w:rsid w:val="007918AF"/>
    <w:rsid w:val="00791B45"/>
    <w:rsid w:val="00791E77"/>
    <w:rsid w:val="007922B4"/>
    <w:rsid w:val="0079245A"/>
    <w:rsid w:val="00792641"/>
    <w:rsid w:val="00792646"/>
    <w:rsid w:val="00792707"/>
    <w:rsid w:val="00792BDC"/>
    <w:rsid w:val="00792FF4"/>
    <w:rsid w:val="00793182"/>
    <w:rsid w:val="007931BF"/>
    <w:rsid w:val="007931E8"/>
    <w:rsid w:val="0079326B"/>
    <w:rsid w:val="0079333F"/>
    <w:rsid w:val="007935BF"/>
    <w:rsid w:val="007935EB"/>
    <w:rsid w:val="00793650"/>
    <w:rsid w:val="00793AD4"/>
    <w:rsid w:val="00793D9E"/>
    <w:rsid w:val="007949B6"/>
    <w:rsid w:val="007949C9"/>
    <w:rsid w:val="00794A7C"/>
    <w:rsid w:val="00794A9C"/>
    <w:rsid w:val="00794B76"/>
    <w:rsid w:val="00795173"/>
    <w:rsid w:val="00795470"/>
    <w:rsid w:val="007955FE"/>
    <w:rsid w:val="0079588B"/>
    <w:rsid w:val="00795A5A"/>
    <w:rsid w:val="00795C2B"/>
    <w:rsid w:val="00795CD4"/>
    <w:rsid w:val="0079610E"/>
    <w:rsid w:val="00796339"/>
    <w:rsid w:val="00796595"/>
    <w:rsid w:val="0079693E"/>
    <w:rsid w:val="00796BDB"/>
    <w:rsid w:val="00796DD4"/>
    <w:rsid w:val="00797053"/>
    <w:rsid w:val="007970F7"/>
    <w:rsid w:val="00797329"/>
    <w:rsid w:val="0079777A"/>
    <w:rsid w:val="00797DE3"/>
    <w:rsid w:val="00797E7F"/>
    <w:rsid w:val="007A012A"/>
    <w:rsid w:val="007A03DE"/>
    <w:rsid w:val="007A0429"/>
    <w:rsid w:val="007A04E0"/>
    <w:rsid w:val="007A0555"/>
    <w:rsid w:val="007A0579"/>
    <w:rsid w:val="007A0658"/>
    <w:rsid w:val="007A084D"/>
    <w:rsid w:val="007A08A8"/>
    <w:rsid w:val="007A1042"/>
    <w:rsid w:val="007A1364"/>
    <w:rsid w:val="007A1630"/>
    <w:rsid w:val="007A165B"/>
    <w:rsid w:val="007A17BA"/>
    <w:rsid w:val="007A1815"/>
    <w:rsid w:val="007A19B1"/>
    <w:rsid w:val="007A2120"/>
    <w:rsid w:val="007A288A"/>
    <w:rsid w:val="007A294B"/>
    <w:rsid w:val="007A2958"/>
    <w:rsid w:val="007A29F2"/>
    <w:rsid w:val="007A2A66"/>
    <w:rsid w:val="007A2CFD"/>
    <w:rsid w:val="007A2E2A"/>
    <w:rsid w:val="007A2FAB"/>
    <w:rsid w:val="007A3836"/>
    <w:rsid w:val="007A38D2"/>
    <w:rsid w:val="007A3FB5"/>
    <w:rsid w:val="007A4194"/>
    <w:rsid w:val="007A4214"/>
    <w:rsid w:val="007A4233"/>
    <w:rsid w:val="007A4616"/>
    <w:rsid w:val="007A4692"/>
    <w:rsid w:val="007A49FC"/>
    <w:rsid w:val="007A4CDD"/>
    <w:rsid w:val="007A575B"/>
    <w:rsid w:val="007A586F"/>
    <w:rsid w:val="007A5A56"/>
    <w:rsid w:val="007A62C6"/>
    <w:rsid w:val="007A65D7"/>
    <w:rsid w:val="007A6FE9"/>
    <w:rsid w:val="007A7142"/>
    <w:rsid w:val="007A755F"/>
    <w:rsid w:val="007A77B7"/>
    <w:rsid w:val="007A78BD"/>
    <w:rsid w:val="007A7955"/>
    <w:rsid w:val="007A7D8A"/>
    <w:rsid w:val="007A7DEC"/>
    <w:rsid w:val="007B031E"/>
    <w:rsid w:val="007B049A"/>
    <w:rsid w:val="007B07AD"/>
    <w:rsid w:val="007B07F0"/>
    <w:rsid w:val="007B0A36"/>
    <w:rsid w:val="007B0C32"/>
    <w:rsid w:val="007B0C72"/>
    <w:rsid w:val="007B0E44"/>
    <w:rsid w:val="007B0F9F"/>
    <w:rsid w:val="007B11CE"/>
    <w:rsid w:val="007B1990"/>
    <w:rsid w:val="007B19E4"/>
    <w:rsid w:val="007B1C43"/>
    <w:rsid w:val="007B20C5"/>
    <w:rsid w:val="007B2332"/>
    <w:rsid w:val="007B241F"/>
    <w:rsid w:val="007B24A0"/>
    <w:rsid w:val="007B260A"/>
    <w:rsid w:val="007B2754"/>
    <w:rsid w:val="007B2792"/>
    <w:rsid w:val="007B283C"/>
    <w:rsid w:val="007B2B8A"/>
    <w:rsid w:val="007B2BD1"/>
    <w:rsid w:val="007B2BEA"/>
    <w:rsid w:val="007B30C4"/>
    <w:rsid w:val="007B3312"/>
    <w:rsid w:val="007B359F"/>
    <w:rsid w:val="007B38A6"/>
    <w:rsid w:val="007B390F"/>
    <w:rsid w:val="007B3ACC"/>
    <w:rsid w:val="007B3C76"/>
    <w:rsid w:val="007B415E"/>
    <w:rsid w:val="007B4160"/>
    <w:rsid w:val="007B424E"/>
    <w:rsid w:val="007B4620"/>
    <w:rsid w:val="007B46A1"/>
    <w:rsid w:val="007B46B7"/>
    <w:rsid w:val="007B47DE"/>
    <w:rsid w:val="007B4BB8"/>
    <w:rsid w:val="007B4C55"/>
    <w:rsid w:val="007B569B"/>
    <w:rsid w:val="007B56E5"/>
    <w:rsid w:val="007B57BE"/>
    <w:rsid w:val="007B5964"/>
    <w:rsid w:val="007B5B45"/>
    <w:rsid w:val="007B5CB0"/>
    <w:rsid w:val="007B5F49"/>
    <w:rsid w:val="007B63B6"/>
    <w:rsid w:val="007B64F0"/>
    <w:rsid w:val="007B6653"/>
    <w:rsid w:val="007B67F3"/>
    <w:rsid w:val="007B6DB3"/>
    <w:rsid w:val="007B714B"/>
    <w:rsid w:val="007B74A4"/>
    <w:rsid w:val="007B74AF"/>
    <w:rsid w:val="007B7AC8"/>
    <w:rsid w:val="007B7EBE"/>
    <w:rsid w:val="007C00F1"/>
    <w:rsid w:val="007C03A9"/>
    <w:rsid w:val="007C0D45"/>
    <w:rsid w:val="007C0F22"/>
    <w:rsid w:val="007C117F"/>
    <w:rsid w:val="007C1485"/>
    <w:rsid w:val="007C169F"/>
    <w:rsid w:val="007C1F05"/>
    <w:rsid w:val="007C1F36"/>
    <w:rsid w:val="007C1FCE"/>
    <w:rsid w:val="007C2069"/>
    <w:rsid w:val="007C25B9"/>
    <w:rsid w:val="007C28EA"/>
    <w:rsid w:val="007C2C73"/>
    <w:rsid w:val="007C2CDF"/>
    <w:rsid w:val="007C2CE2"/>
    <w:rsid w:val="007C2E5F"/>
    <w:rsid w:val="007C3153"/>
    <w:rsid w:val="007C3163"/>
    <w:rsid w:val="007C31F7"/>
    <w:rsid w:val="007C3418"/>
    <w:rsid w:val="007C3A8D"/>
    <w:rsid w:val="007C3EC3"/>
    <w:rsid w:val="007C44AA"/>
    <w:rsid w:val="007C49C1"/>
    <w:rsid w:val="007C4ACB"/>
    <w:rsid w:val="007C4C62"/>
    <w:rsid w:val="007C5320"/>
    <w:rsid w:val="007C55B6"/>
    <w:rsid w:val="007C563A"/>
    <w:rsid w:val="007C56CC"/>
    <w:rsid w:val="007C5AA2"/>
    <w:rsid w:val="007C5E59"/>
    <w:rsid w:val="007C5FFA"/>
    <w:rsid w:val="007C63A6"/>
    <w:rsid w:val="007C6538"/>
    <w:rsid w:val="007C670C"/>
    <w:rsid w:val="007C6B32"/>
    <w:rsid w:val="007C6C15"/>
    <w:rsid w:val="007C6C83"/>
    <w:rsid w:val="007C720B"/>
    <w:rsid w:val="007C7257"/>
    <w:rsid w:val="007C76CE"/>
    <w:rsid w:val="007C77D0"/>
    <w:rsid w:val="007C793E"/>
    <w:rsid w:val="007C7C46"/>
    <w:rsid w:val="007C7D19"/>
    <w:rsid w:val="007D014C"/>
    <w:rsid w:val="007D05D3"/>
    <w:rsid w:val="007D0823"/>
    <w:rsid w:val="007D090C"/>
    <w:rsid w:val="007D0B43"/>
    <w:rsid w:val="007D0C16"/>
    <w:rsid w:val="007D0C25"/>
    <w:rsid w:val="007D10F1"/>
    <w:rsid w:val="007D115B"/>
    <w:rsid w:val="007D15FB"/>
    <w:rsid w:val="007D1CC5"/>
    <w:rsid w:val="007D22B4"/>
    <w:rsid w:val="007D2635"/>
    <w:rsid w:val="007D279B"/>
    <w:rsid w:val="007D29AC"/>
    <w:rsid w:val="007D2C64"/>
    <w:rsid w:val="007D3000"/>
    <w:rsid w:val="007D320D"/>
    <w:rsid w:val="007D3425"/>
    <w:rsid w:val="007D3503"/>
    <w:rsid w:val="007D3D40"/>
    <w:rsid w:val="007D4287"/>
    <w:rsid w:val="007D46C5"/>
    <w:rsid w:val="007D4A96"/>
    <w:rsid w:val="007D4B57"/>
    <w:rsid w:val="007D4CC0"/>
    <w:rsid w:val="007D4E29"/>
    <w:rsid w:val="007D5285"/>
    <w:rsid w:val="007D555C"/>
    <w:rsid w:val="007D5647"/>
    <w:rsid w:val="007D56EC"/>
    <w:rsid w:val="007D571C"/>
    <w:rsid w:val="007D58DA"/>
    <w:rsid w:val="007D5941"/>
    <w:rsid w:val="007D5D6E"/>
    <w:rsid w:val="007D5E69"/>
    <w:rsid w:val="007D5FA3"/>
    <w:rsid w:val="007D638B"/>
    <w:rsid w:val="007D68F5"/>
    <w:rsid w:val="007D6A8A"/>
    <w:rsid w:val="007D6FAB"/>
    <w:rsid w:val="007D70A2"/>
    <w:rsid w:val="007D70F5"/>
    <w:rsid w:val="007D7411"/>
    <w:rsid w:val="007D7813"/>
    <w:rsid w:val="007D78F4"/>
    <w:rsid w:val="007D7B4B"/>
    <w:rsid w:val="007D7EC0"/>
    <w:rsid w:val="007E017A"/>
    <w:rsid w:val="007E0254"/>
    <w:rsid w:val="007E02B9"/>
    <w:rsid w:val="007E0643"/>
    <w:rsid w:val="007E08CC"/>
    <w:rsid w:val="007E0ABD"/>
    <w:rsid w:val="007E0BF0"/>
    <w:rsid w:val="007E0E73"/>
    <w:rsid w:val="007E0EFD"/>
    <w:rsid w:val="007E0FDB"/>
    <w:rsid w:val="007E1532"/>
    <w:rsid w:val="007E1A52"/>
    <w:rsid w:val="007E2270"/>
    <w:rsid w:val="007E2A33"/>
    <w:rsid w:val="007E2B96"/>
    <w:rsid w:val="007E2BA8"/>
    <w:rsid w:val="007E2E1D"/>
    <w:rsid w:val="007E2F32"/>
    <w:rsid w:val="007E2FFF"/>
    <w:rsid w:val="007E318C"/>
    <w:rsid w:val="007E31C6"/>
    <w:rsid w:val="007E3378"/>
    <w:rsid w:val="007E3F5E"/>
    <w:rsid w:val="007E436B"/>
    <w:rsid w:val="007E475D"/>
    <w:rsid w:val="007E4781"/>
    <w:rsid w:val="007E4964"/>
    <w:rsid w:val="007E4F6F"/>
    <w:rsid w:val="007E50A6"/>
    <w:rsid w:val="007E50FE"/>
    <w:rsid w:val="007E53B9"/>
    <w:rsid w:val="007E5904"/>
    <w:rsid w:val="007E5910"/>
    <w:rsid w:val="007E5B4F"/>
    <w:rsid w:val="007E5EE1"/>
    <w:rsid w:val="007E6063"/>
    <w:rsid w:val="007E608F"/>
    <w:rsid w:val="007E6357"/>
    <w:rsid w:val="007E6404"/>
    <w:rsid w:val="007E66F8"/>
    <w:rsid w:val="007E69CA"/>
    <w:rsid w:val="007E6C6D"/>
    <w:rsid w:val="007E6C6E"/>
    <w:rsid w:val="007E6EC3"/>
    <w:rsid w:val="007E70B9"/>
    <w:rsid w:val="007E7226"/>
    <w:rsid w:val="007E733B"/>
    <w:rsid w:val="007E76C1"/>
    <w:rsid w:val="007E77F7"/>
    <w:rsid w:val="007E7C85"/>
    <w:rsid w:val="007F00F6"/>
    <w:rsid w:val="007F01F0"/>
    <w:rsid w:val="007F03AD"/>
    <w:rsid w:val="007F054C"/>
    <w:rsid w:val="007F056C"/>
    <w:rsid w:val="007F0BEC"/>
    <w:rsid w:val="007F0C06"/>
    <w:rsid w:val="007F0E97"/>
    <w:rsid w:val="007F0EE8"/>
    <w:rsid w:val="007F10B0"/>
    <w:rsid w:val="007F119A"/>
    <w:rsid w:val="007F131A"/>
    <w:rsid w:val="007F13AF"/>
    <w:rsid w:val="007F1523"/>
    <w:rsid w:val="007F1974"/>
    <w:rsid w:val="007F1B7E"/>
    <w:rsid w:val="007F1C3B"/>
    <w:rsid w:val="007F1CA6"/>
    <w:rsid w:val="007F1E06"/>
    <w:rsid w:val="007F1EDA"/>
    <w:rsid w:val="007F1F5E"/>
    <w:rsid w:val="007F2259"/>
    <w:rsid w:val="007F2778"/>
    <w:rsid w:val="007F280C"/>
    <w:rsid w:val="007F2B1A"/>
    <w:rsid w:val="007F2E8C"/>
    <w:rsid w:val="007F320C"/>
    <w:rsid w:val="007F3239"/>
    <w:rsid w:val="007F33D1"/>
    <w:rsid w:val="007F390A"/>
    <w:rsid w:val="007F3B81"/>
    <w:rsid w:val="007F3E63"/>
    <w:rsid w:val="007F3FF3"/>
    <w:rsid w:val="007F4261"/>
    <w:rsid w:val="007F4267"/>
    <w:rsid w:val="007F43E4"/>
    <w:rsid w:val="007F44F3"/>
    <w:rsid w:val="007F4758"/>
    <w:rsid w:val="007F4922"/>
    <w:rsid w:val="007F49E3"/>
    <w:rsid w:val="007F4A99"/>
    <w:rsid w:val="007F4BB1"/>
    <w:rsid w:val="007F4C64"/>
    <w:rsid w:val="007F5363"/>
    <w:rsid w:val="007F53E9"/>
    <w:rsid w:val="007F5642"/>
    <w:rsid w:val="007F564D"/>
    <w:rsid w:val="007F5ACB"/>
    <w:rsid w:val="007F5CAA"/>
    <w:rsid w:val="007F5CCE"/>
    <w:rsid w:val="007F5DAB"/>
    <w:rsid w:val="007F6196"/>
    <w:rsid w:val="007F629D"/>
    <w:rsid w:val="007F6524"/>
    <w:rsid w:val="007F65D9"/>
    <w:rsid w:val="007F661A"/>
    <w:rsid w:val="007F6783"/>
    <w:rsid w:val="007F69C8"/>
    <w:rsid w:val="007F6A36"/>
    <w:rsid w:val="007F6AD1"/>
    <w:rsid w:val="007F6B06"/>
    <w:rsid w:val="007F7203"/>
    <w:rsid w:val="007F7258"/>
    <w:rsid w:val="007F74FB"/>
    <w:rsid w:val="007F7D08"/>
    <w:rsid w:val="007F7D3B"/>
    <w:rsid w:val="008000E8"/>
    <w:rsid w:val="008001C1"/>
    <w:rsid w:val="008002D7"/>
    <w:rsid w:val="00800523"/>
    <w:rsid w:val="008009D1"/>
    <w:rsid w:val="008009EE"/>
    <w:rsid w:val="00801010"/>
    <w:rsid w:val="0080142F"/>
    <w:rsid w:val="0080182E"/>
    <w:rsid w:val="00801E14"/>
    <w:rsid w:val="00802289"/>
    <w:rsid w:val="008028ED"/>
    <w:rsid w:val="00802ACF"/>
    <w:rsid w:val="00802BE3"/>
    <w:rsid w:val="00803185"/>
    <w:rsid w:val="0080320E"/>
    <w:rsid w:val="00803440"/>
    <w:rsid w:val="0080376C"/>
    <w:rsid w:val="008037A7"/>
    <w:rsid w:val="00803D4D"/>
    <w:rsid w:val="00803FB8"/>
    <w:rsid w:val="0080402C"/>
    <w:rsid w:val="00804036"/>
    <w:rsid w:val="0080429D"/>
    <w:rsid w:val="00804725"/>
    <w:rsid w:val="00804A47"/>
    <w:rsid w:val="00805175"/>
    <w:rsid w:val="0080533F"/>
    <w:rsid w:val="008053C0"/>
    <w:rsid w:val="0080573A"/>
    <w:rsid w:val="0080587C"/>
    <w:rsid w:val="00805927"/>
    <w:rsid w:val="00805D23"/>
    <w:rsid w:val="00805D35"/>
    <w:rsid w:val="00805F35"/>
    <w:rsid w:val="008061EF"/>
    <w:rsid w:val="008064D1"/>
    <w:rsid w:val="00806515"/>
    <w:rsid w:val="0080653E"/>
    <w:rsid w:val="008065CD"/>
    <w:rsid w:val="00806796"/>
    <w:rsid w:val="00806888"/>
    <w:rsid w:val="008068E3"/>
    <w:rsid w:val="00806AB2"/>
    <w:rsid w:val="00806C04"/>
    <w:rsid w:val="00807090"/>
    <w:rsid w:val="008070F5"/>
    <w:rsid w:val="00807125"/>
    <w:rsid w:val="00807174"/>
    <w:rsid w:val="008071FC"/>
    <w:rsid w:val="00807216"/>
    <w:rsid w:val="0080798D"/>
    <w:rsid w:val="00807C04"/>
    <w:rsid w:val="00807C7F"/>
    <w:rsid w:val="00807DA2"/>
    <w:rsid w:val="00807DD4"/>
    <w:rsid w:val="00807F3A"/>
    <w:rsid w:val="00810280"/>
    <w:rsid w:val="00810305"/>
    <w:rsid w:val="00810EEA"/>
    <w:rsid w:val="00810F84"/>
    <w:rsid w:val="00810FCC"/>
    <w:rsid w:val="008112CB"/>
    <w:rsid w:val="00811320"/>
    <w:rsid w:val="00811388"/>
    <w:rsid w:val="0081154D"/>
    <w:rsid w:val="00811685"/>
    <w:rsid w:val="00811821"/>
    <w:rsid w:val="00811BC9"/>
    <w:rsid w:val="00811C1B"/>
    <w:rsid w:val="00812458"/>
    <w:rsid w:val="00812B14"/>
    <w:rsid w:val="00812B4D"/>
    <w:rsid w:val="00812BBE"/>
    <w:rsid w:val="00812C60"/>
    <w:rsid w:val="0081317B"/>
    <w:rsid w:val="0081334F"/>
    <w:rsid w:val="00813470"/>
    <w:rsid w:val="00813529"/>
    <w:rsid w:val="008135C8"/>
    <w:rsid w:val="00813C2A"/>
    <w:rsid w:val="00813D23"/>
    <w:rsid w:val="00813E8F"/>
    <w:rsid w:val="00813F1D"/>
    <w:rsid w:val="00814156"/>
    <w:rsid w:val="008141E0"/>
    <w:rsid w:val="00814280"/>
    <w:rsid w:val="008147A0"/>
    <w:rsid w:val="0081482B"/>
    <w:rsid w:val="00814AE0"/>
    <w:rsid w:val="00814BFA"/>
    <w:rsid w:val="00814E9E"/>
    <w:rsid w:val="00815390"/>
    <w:rsid w:val="00815598"/>
    <w:rsid w:val="008156CC"/>
    <w:rsid w:val="00816147"/>
    <w:rsid w:val="0081616F"/>
    <w:rsid w:val="00816171"/>
    <w:rsid w:val="00816764"/>
    <w:rsid w:val="0081685B"/>
    <w:rsid w:val="0081697C"/>
    <w:rsid w:val="00816A7F"/>
    <w:rsid w:val="00816CED"/>
    <w:rsid w:val="00816D0F"/>
    <w:rsid w:val="00816F56"/>
    <w:rsid w:val="00817127"/>
    <w:rsid w:val="00817290"/>
    <w:rsid w:val="008173FC"/>
    <w:rsid w:val="00817440"/>
    <w:rsid w:val="008176B1"/>
    <w:rsid w:val="008177C8"/>
    <w:rsid w:val="008179A7"/>
    <w:rsid w:val="008179DA"/>
    <w:rsid w:val="00817BEE"/>
    <w:rsid w:val="00820261"/>
    <w:rsid w:val="00820292"/>
    <w:rsid w:val="00820344"/>
    <w:rsid w:val="0082062F"/>
    <w:rsid w:val="0082069F"/>
    <w:rsid w:val="00820A92"/>
    <w:rsid w:val="00820D4C"/>
    <w:rsid w:val="0082134D"/>
    <w:rsid w:val="00821BDB"/>
    <w:rsid w:val="008222B9"/>
    <w:rsid w:val="00822348"/>
    <w:rsid w:val="0082253D"/>
    <w:rsid w:val="0082270B"/>
    <w:rsid w:val="008228EE"/>
    <w:rsid w:val="00822923"/>
    <w:rsid w:val="00822AFE"/>
    <w:rsid w:val="00822B4E"/>
    <w:rsid w:val="00822C92"/>
    <w:rsid w:val="00822F07"/>
    <w:rsid w:val="00822FCB"/>
    <w:rsid w:val="008230A7"/>
    <w:rsid w:val="008231C6"/>
    <w:rsid w:val="008234E4"/>
    <w:rsid w:val="00823923"/>
    <w:rsid w:val="00823936"/>
    <w:rsid w:val="00823C00"/>
    <w:rsid w:val="00823CE9"/>
    <w:rsid w:val="00823D97"/>
    <w:rsid w:val="008242F2"/>
    <w:rsid w:val="0082437B"/>
    <w:rsid w:val="00824777"/>
    <w:rsid w:val="00824B87"/>
    <w:rsid w:val="00824CAE"/>
    <w:rsid w:val="00824E83"/>
    <w:rsid w:val="00824F0B"/>
    <w:rsid w:val="0082500F"/>
    <w:rsid w:val="0082515F"/>
    <w:rsid w:val="008253A7"/>
    <w:rsid w:val="00825600"/>
    <w:rsid w:val="00825836"/>
    <w:rsid w:val="0082598B"/>
    <w:rsid w:val="00825AB7"/>
    <w:rsid w:val="00825CDB"/>
    <w:rsid w:val="00825E56"/>
    <w:rsid w:val="0082601F"/>
    <w:rsid w:val="0082680E"/>
    <w:rsid w:val="00826D4A"/>
    <w:rsid w:val="00826FDD"/>
    <w:rsid w:val="00827258"/>
    <w:rsid w:val="008272D9"/>
    <w:rsid w:val="008276C2"/>
    <w:rsid w:val="008277B0"/>
    <w:rsid w:val="00827960"/>
    <w:rsid w:val="00827BEC"/>
    <w:rsid w:val="00827C4C"/>
    <w:rsid w:val="00827E06"/>
    <w:rsid w:val="008302B9"/>
    <w:rsid w:val="00830452"/>
    <w:rsid w:val="00830564"/>
    <w:rsid w:val="008307A9"/>
    <w:rsid w:val="00830872"/>
    <w:rsid w:val="00830FD3"/>
    <w:rsid w:val="0083126A"/>
    <w:rsid w:val="008318FA"/>
    <w:rsid w:val="00832072"/>
    <w:rsid w:val="0083229C"/>
    <w:rsid w:val="0083250E"/>
    <w:rsid w:val="008325E8"/>
    <w:rsid w:val="00832D19"/>
    <w:rsid w:val="00832DC5"/>
    <w:rsid w:val="00832E9A"/>
    <w:rsid w:val="008330E4"/>
    <w:rsid w:val="00833280"/>
    <w:rsid w:val="00833359"/>
    <w:rsid w:val="008335B0"/>
    <w:rsid w:val="00833810"/>
    <w:rsid w:val="00833843"/>
    <w:rsid w:val="00833BDC"/>
    <w:rsid w:val="00833F6E"/>
    <w:rsid w:val="008340C2"/>
    <w:rsid w:val="008347FE"/>
    <w:rsid w:val="008348E3"/>
    <w:rsid w:val="00834DC1"/>
    <w:rsid w:val="00835037"/>
    <w:rsid w:val="0083505B"/>
    <w:rsid w:val="008359A4"/>
    <w:rsid w:val="00835D8B"/>
    <w:rsid w:val="00835EB8"/>
    <w:rsid w:val="008366E7"/>
    <w:rsid w:val="00836901"/>
    <w:rsid w:val="008369E8"/>
    <w:rsid w:val="00836AD1"/>
    <w:rsid w:val="00836D0B"/>
    <w:rsid w:val="00836E3E"/>
    <w:rsid w:val="00837020"/>
    <w:rsid w:val="008377BC"/>
    <w:rsid w:val="008379CC"/>
    <w:rsid w:val="0083D2D2"/>
    <w:rsid w:val="0084001E"/>
    <w:rsid w:val="008401E2"/>
    <w:rsid w:val="00840535"/>
    <w:rsid w:val="00840621"/>
    <w:rsid w:val="00840692"/>
    <w:rsid w:val="008406E4"/>
    <w:rsid w:val="00840CEA"/>
    <w:rsid w:val="008410D2"/>
    <w:rsid w:val="00841405"/>
    <w:rsid w:val="008418A2"/>
    <w:rsid w:val="0084196B"/>
    <w:rsid w:val="00841D20"/>
    <w:rsid w:val="00841E5B"/>
    <w:rsid w:val="00842138"/>
    <w:rsid w:val="00842223"/>
    <w:rsid w:val="0084244C"/>
    <w:rsid w:val="008428BD"/>
    <w:rsid w:val="0084294F"/>
    <w:rsid w:val="00842B62"/>
    <w:rsid w:val="00842B71"/>
    <w:rsid w:val="00842BE8"/>
    <w:rsid w:val="00842F6D"/>
    <w:rsid w:val="00843343"/>
    <w:rsid w:val="00843835"/>
    <w:rsid w:val="00843E2E"/>
    <w:rsid w:val="00843F50"/>
    <w:rsid w:val="008444AA"/>
    <w:rsid w:val="0084450D"/>
    <w:rsid w:val="00844738"/>
    <w:rsid w:val="008449FD"/>
    <w:rsid w:val="00845049"/>
    <w:rsid w:val="008450F5"/>
    <w:rsid w:val="008450FC"/>
    <w:rsid w:val="008451CE"/>
    <w:rsid w:val="008452D2"/>
    <w:rsid w:val="00845306"/>
    <w:rsid w:val="00845470"/>
    <w:rsid w:val="008455B1"/>
    <w:rsid w:val="0084599C"/>
    <w:rsid w:val="00845D29"/>
    <w:rsid w:val="00846229"/>
    <w:rsid w:val="008464F2"/>
    <w:rsid w:val="00846612"/>
    <w:rsid w:val="00846623"/>
    <w:rsid w:val="008468BA"/>
    <w:rsid w:val="0084692F"/>
    <w:rsid w:val="00846BE5"/>
    <w:rsid w:val="00846FBA"/>
    <w:rsid w:val="0084732B"/>
    <w:rsid w:val="00847518"/>
    <w:rsid w:val="00847A6D"/>
    <w:rsid w:val="00847A93"/>
    <w:rsid w:val="00847DB9"/>
    <w:rsid w:val="00847F72"/>
    <w:rsid w:val="0085042D"/>
    <w:rsid w:val="00850798"/>
    <w:rsid w:val="00850813"/>
    <w:rsid w:val="00850851"/>
    <w:rsid w:val="00850B47"/>
    <w:rsid w:val="00850C45"/>
    <w:rsid w:val="00850CA8"/>
    <w:rsid w:val="00850EBF"/>
    <w:rsid w:val="00850ECC"/>
    <w:rsid w:val="00850EFD"/>
    <w:rsid w:val="008515F2"/>
    <w:rsid w:val="00851E3D"/>
    <w:rsid w:val="008521FE"/>
    <w:rsid w:val="0085226F"/>
    <w:rsid w:val="00852327"/>
    <w:rsid w:val="00852687"/>
    <w:rsid w:val="00852854"/>
    <w:rsid w:val="00852B91"/>
    <w:rsid w:val="00852E17"/>
    <w:rsid w:val="00853360"/>
    <w:rsid w:val="00853582"/>
    <w:rsid w:val="00853642"/>
    <w:rsid w:val="00853848"/>
    <w:rsid w:val="00853CF5"/>
    <w:rsid w:val="00853E62"/>
    <w:rsid w:val="00853F16"/>
    <w:rsid w:val="008541CD"/>
    <w:rsid w:val="0085449F"/>
    <w:rsid w:val="00854577"/>
    <w:rsid w:val="00854B50"/>
    <w:rsid w:val="00855034"/>
    <w:rsid w:val="00855413"/>
    <w:rsid w:val="0085541C"/>
    <w:rsid w:val="008554AE"/>
    <w:rsid w:val="008556A9"/>
    <w:rsid w:val="008556C5"/>
    <w:rsid w:val="00855A7A"/>
    <w:rsid w:val="00855B38"/>
    <w:rsid w:val="00855F19"/>
    <w:rsid w:val="00855F78"/>
    <w:rsid w:val="00856344"/>
    <w:rsid w:val="008564EF"/>
    <w:rsid w:val="008565B8"/>
    <w:rsid w:val="008566F7"/>
    <w:rsid w:val="00856827"/>
    <w:rsid w:val="008568A2"/>
    <w:rsid w:val="00856929"/>
    <w:rsid w:val="008569DA"/>
    <w:rsid w:val="00856B28"/>
    <w:rsid w:val="00856C89"/>
    <w:rsid w:val="00856FC2"/>
    <w:rsid w:val="008572D2"/>
    <w:rsid w:val="00857338"/>
    <w:rsid w:val="0085734B"/>
    <w:rsid w:val="008574DF"/>
    <w:rsid w:val="00857CB4"/>
    <w:rsid w:val="00857D03"/>
    <w:rsid w:val="00857DE9"/>
    <w:rsid w:val="00857F9A"/>
    <w:rsid w:val="00860146"/>
    <w:rsid w:val="008601D8"/>
    <w:rsid w:val="00860453"/>
    <w:rsid w:val="008604FF"/>
    <w:rsid w:val="00860518"/>
    <w:rsid w:val="00860A28"/>
    <w:rsid w:val="00860BB5"/>
    <w:rsid w:val="00860C9A"/>
    <w:rsid w:val="00860E55"/>
    <w:rsid w:val="00861123"/>
    <w:rsid w:val="00861182"/>
    <w:rsid w:val="008617E8"/>
    <w:rsid w:val="0086194D"/>
    <w:rsid w:val="00861B17"/>
    <w:rsid w:val="00861BD7"/>
    <w:rsid w:val="00861E34"/>
    <w:rsid w:val="00862080"/>
    <w:rsid w:val="008629C9"/>
    <w:rsid w:val="00862D9F"/>
    <w:rsid w:val="00862DD0"/>
    <w:rsid w:val="00863191"/>
    <w:rsid w:val="00863494"/>
    <w:rsid w:val="0086358C"/>
    <w:rsid w:val="008635E7"/>
    <w:rsid w:val="0086393F"/>
    <w:rsid w:val="00863E8C"/>
    <w:rsid w:val="00863F81"/>
    <w:rsid w:val="0086467F"/>
    <w:rsid w:val="0086472E"/>
    <w:rsid w:val="00864FF2"/>
    <w:rsid w:val="008653E2"/>
    <w:rsid w:val="00865774"/>
    <w:rsid w:val="00865923"/>
    <w:rsid w:val="00865B16"/>
    <w:rsid w:val="00865E39"/>
    <w:rsid w:val="0086648B"/>
    <w:rsid w:val="00866627"/>
    <w:rsid w:val="00866766"/>
    <w:rsid w:val="00866BA4"/>
    <w:rsid w:val="00866BD1"/>
    <w:rsid w:val="00866F81"/>
    <w:rsid w:val="00867277"/>
    <w:rsid w:val="0086728C"/>
    <w:rsid w:val="00867D0A"/>
    <w:rsid w:val="00867E83"/>
    <w:rsid w:val="0087031A"/>
    <w:rsid w:val="0087039A"/>
    <w:rsid w:val="0087047F"/>
    <w:rsid w:val="0087074A"/>
    <w:rsid w:val="00870755"/>
    <w:rsid w:val="008707A5"/>
    <w:rsid w:val="008708F8"/>
    <w:rsid w:val="00870F32"/>
    <w:rsid w:val="0087106A"/>
    <w:rsid w:val="0087117E"/>
    <w:rsid w:val="00871275"/>
    <w:rsid w:val="008712C8"/>
    <w:rsid w:val="00871315"/>
    <w:rsid w:val="00871332"/>
    <w:rsid w:val="00871781"/>
    <w:rsid w:val="00871877"/>
    <w:rsid w:val="00871968"/>
    <w:rsid w:val="00871AD0"/>
    <w:rsid w:val="00871D3B"/>
    <w:rsid w:val="00871E2B"/>
    <w:rsid w:val="00871F74"/>
    <w:rsid w:val="0087216F"/>
    <w:rsid w:val="00872342"/>
    <w:rsid w:val="00872627"/>
    <w:rsid w:val="008726AF"/>
    <w:rsid w:val="008729A2"/>
    <w:rsid w:val="00872A3D"/>
    <w:rsid w:val="00872ECF"/>
    <w:rsid w:val="008731A0"/>
    <w:rsid w:val="00873302"/>
    <w:rsid w:val="00873622"/>
    <w:rsid w:val="00873F41"/>
    <w:rsid w:val="0087402E"/>
    <w:rsid w:val="00874047"/>
    <w:rsid w:val="008743D9"/>
    <w:rsid w:val="00874501"/>
    <w:rsid w:val="00874517"/>
    <w:rsid w:val="008745FC"/>
    <w:rsid w:val="008747CF"/>
    <w:rsid w:val="00874931"/>
    <w:rsid w:val="00874D6D"/>
    <w:rsid w:val="00874E98"/>
    <w:rsid w:val="00875361"/>
    <w:rsid w:val="00875A0D"/>
    <w:rsid w:val="00875D10"/>
    <w:rsid w:val="00875D58"/>
    <w:rsid w:val="0087639C"/>
    <w:rsid w:val="008764A6"/>
    <w:rsid w:val="00876834"/>
    <w:rsid w:val="0087761D"/>
    <w:rsid w:val="008778C9"/>
    <w:rsid w:val="008778EA"/>
    <w:rsid w:val="008801B3"/>
    <w:rsid w:val="0088035C"/>
    <w:rsid w:val="00880B5C"/>
    <w:rsid w:val="00880F79"/>
    <w:rsid w:val="00881371"/>
    <w:rsid w:val="008815B6"/>
    <w:rsid w:val="00881611"/>
    <w:rsid w:val="0088169A"/>
    <w:rsid w:val="00881E79"/>
    <w:rsid w:val="00882536"/>
    <w:rsid w:val="00882BDB"/>
    <w:rsid w:val="00882D18"/>
    <w:rsid w:val="00882DBB"/>
    <w:rsid w:val="00882F82"/>
    <w:rsid w:val="0088313D"/>
    <w:rsid w:val="00883713"/>
    <w:rsid w:val="00883EF1"/>
    <w:rsid w:val="0088438A"/>
    <w:rsid w:val="008847F3"/>
    <w:rsid w:val="00884919"/>
    <w:rsid w:val="00884D51"/>
    <w:rsid w:val="00885497"/>
    <w:rsid w:val="00885576"/>
    <w:rsid w:val="008855B1"/>
    <w:rsid w:val="00885806"/>
    <w:rsid w:val="008858AB"/>
    <w:rsid w:val="00885CB2"/>
    <w:rsid w:val="00885D3E"/>
    <w:rsid w:val="008865C2"/>
    <w:rsid w:val="0088694C"/>
    <w:rsid w:val="008869AA"/>
    <w:rsid w:val="008870A6"/>
    <w:rsid w:val="008870D8"/>
    <w:rsid w:val="00887786"/>
    <w:rsid w:val="008879F9"/>
    <w:rsid w:val="00890197"/>
    <w:rsid w:val="00890746"/>
    <w:rsid w:val="0089081A"/>
    <w:rsid w:val="0089096F"/>
    <w:rsid w:val="00890E00"/>
    <w:rsid w:val="00891251"/>
    <w:rsid w:val="008912E0"/>
    <w:rsid w:val="00891330"/>
    <w:rsid w:val="00891498"/>
    <w:rsid w:val="008914B8"/>
    <w:rsid w:val="00891985"/>
    <w:rsid w:val="008919A0"/>
    <w:rsid w:val="00891A18"/>
    <w:rsid w:val="00891A46"/>
    <w:rsid w:val="00891DC7"/>
    <w:rsid w:val="0089226C"/>
    <w:rsid w:val="00892274"/>
    <w:rsid w:val="008928D1"/>
    <w:rsid w:val="00892E68"/>
    <w:rsid w:val="00893303"/>
    <w:rsid w:val="008933C6"/>
    <w:rsid w:val="008934D1"/>
    <w:rsid w:val="00893814"/>
    <w:rsid w:val="008938B6"/>
    <w:rsid w:val="00893922"/>
    <w:rsid w:val="00893D94"/>
    <w:rsid w:val="008940B4"/>
    <w:rsid w:val="008940E6"/>
    <w:rsid w:val="00894181"/>
    <w:rsid w:val="008942F9"/>
    <w:rsid w:val="00894326"/>
    <w:rsid w:val="00894627"/>
    <w:rsid w:val="008948F0"/>
    <w:rsid w:val="00894D3D"/>
    <w:rsid w:val="00894F30"/>
    <w:rsid w:val="008957E8"/>
    <w:rsid w:val="00895DCB"/>
    <w:rsid w:val="008960CA"/>
    <w:rsid w:val="008961F4"/>
    <w:rsid w:val="008962B3"/>
    <w:rsid w:val="00896552"/>
    <w:rsid w:val="0089689A"/>
    <w:rsid w:val="008968E4"/>
    <w:rsid w:val="00896F3A"/>
    <w:rsid w:val="00896FCF"/>
    <w:rsid w:val="00897183"/>
    <w:rsid w:val="00897268"/>
    <w:rsid w:val="0089745C"/>
    <w:rsid w:val="00897916"/>
    <w:rsid w:val="00897A1F"/>
    <w:rsid w:val="00897A98"/>
    <w:rsid w:val="00897DF1"/>
    <w:rsid w:val="008A03EC"/>
    <w:rsid w:val="008A0482"/>
    <w:rsid w:val="008A0498"/>
    <w:rsid w:val="008A0548"/>
    <w:rsid w:val="008A087E"/>
    <w:rsid w:val="008A0B40"/>
    <w:rsid w:val="008A0C77"/>
    <w:rsid w:val="008A0ED5"/>
    <w:rsid w:val="008A1287"/>
    <w:rsid w:val="008A161B"/>
    <w:rsid w:val="008A1CA9"/>
    <w:rsid w:val="008A1D07"/>
    <w:rsid w:val="008A1D7F"/>
    <w:rsid w:val="008A1EEA"/>
    <w:rsid w:val="008A208A"/>
    <w:rsid w:val="008A21EB"/>
    <w:rsid w:val="008A21FA"/>
    <w:rsid w:val="008A2317"/>
    <w:rsid w:val="008A2530"/>
    <w:rsid w:val="008A2769"/>
    <w:rsid w:val="008A2CCE"/>
    <w:rsid w:val="008A35C5"/>
    <w:rsid w:val="008A3652"/>
    <w:rsid w:val="008A3689"/>
    <w:rsid w:val="008A36F8"/>
    <w:rsid w:val="008A377E"/>
    <w:rsid w:val="008A3B05"/>
    <w:rsid w:val="008A46CA"/>
    <w:rsid w:val="008A46E0"/>
    <w:rsid w:val="008A470C"/>
    <w:rsid w:val="008A496B"/>
    <w:rsid w:val="008A51F0"/>
    <w:rsid w:val="008A54BC"/>
    <w:rsid w:val="008A5784"/>
    <w:rsid w:val="008A5985"/>
    <w:rsid w:val="008A59C7"/>
    <w:rsid w:val="008A59FF"/>
    <w:rsid w:val="008A5A54"/>
    <w:rsid w:val="008A5BF9"/>
    <w:rsid w:val="008A5F26"/>
    <w:rsid w:val="008A6225"/>
    <w:rsid w:val="008A63E6"/>
    <w:rsid w:val="008A64BE"/>
    <w:rsid w:val="008A66F5"/>
    <w:rsid w:val="008A6AF2"/>
    <w:rsid w:val="008A6B45"/>
    <w:rsid w:val="008A6D7B"/>
    <w:rsid w:val="008A6D96"/>
    <w:rsid w:val="008A73E7"/>
    <w:rsid w:val="008A774E"/>
    <w:rsid w:val="008A79DB"/>
    <w:rsid w:val="008B023B"/>
    <w:rsid w:val="008B0785"/>
    <w:rsid w:val="008B089A"/>
    <w:rsid w:val="008B0981"/>
    <w:rsid w:val="008B0CD6"/>
    <w:rsid w:val="008B0D5C"/>
    <w:rsid w:val="008B0F72"/>
    <w:rsid w:val="008B101F"/>
    <w:rsid w:val="008B11E3"/>
    <w:rsid w:val="008B1899"/>
    <w:rsid w:val="008B1D4A"/>
    <w:rsid w:val="008B1F08"/>
    <w:rsid w:val="008B2385"/>
    <w:rsid w:val="008B25AD"/>
    <w:rsid w:val="008B27DD"/>
    <w:rsid w:val="008B28C2"/>
    <w:rsid w:val="008B28DD"/>
    <w:rsid w:val="008B2910"/>
    <w:rsid w:val="008B2A2E"/>
    <w:rsid w:val="008B30C8"/>
    <w:rsid w:val="008B3233"/>
    <w:rsid w:val="008B3282"/>
    <w:rsid w:val="008B390F"/>
    <w:rsid w:val="008B3A7D"/>
    <w:rsid w:val="008B3B7E"/>
    <w:rsid w:val="008B3C90"/>
    <w:rsid w:val="008B3D39"/>
    <w:rsid w:val="008B3D87"/>
    <w:rsid w:val="008B424F"/>
    <w:rsid w:val="008B4CEA"/>
    <w:rsid w:val="008B4DBF"/>
    <w:rsid w:val="008B4E1D"/>
    <w:rsid w:val="008B5520"/>
    <w:rsid w:val="008B5584"/>
    <w:rsid w:val="008B5610"/>
    <w:rsid w:val="008B569F"/>
    <w:rsid w:val="008B5ADF"/>
    <w:rsid w:val="008B5E3D"/>
    <w:rsid w:val="008B5FDD"/>
    <w:rsid w:val="008B6332"/>
    <w:rsid w:val="008B6503"/>
    <w:rsid w:val="008B6672"/>
    <w:rsid w:val="008B6758"/>
    <w:rsid w:val="008B6A4D"/>
    <w:rsid w:val="008B71B1"/>
    <w:rsid w:val="008B7409"/>
    <w:rsid w:val="008B742E"/>
    <w:rsid w:val="008B7511"/>
    <w:rsid w:val="008B7617"/>
    <w:rsid w:val="008B796E"/>
    <w:rsid w:val="008B7AE3"/>
    <w:rsid w:val="008B7C65"/>
    <w:rsid w:val="008B7D46"/>
    <w:rsid w:val="008C014E"/>
    <w:rsid w:val="008C0471"/>
    <w:rsid w:val="008C0637"/>
    <w:rsid w:val="008C0FD8"/>
    <w:rsid w:val="008C10F8"/>
    <w:rsid w:val="008C1137"/>
    <w:rsid w:val="008C1224"/>
    <w:rsid w:val="008C1A79"/>
    <w:rsid w:val="008C1E3B"/>
    <w:rsid w:val="008C2596"/>
    <w:rsid w:val="008C277E"/>
    <w:rsid w:val="008C27DE"/>
    <w:rsid w:val="008C28BC"/>
    <w:rsid w:val="008C2A4C"/>
    <w:rsid w:val="008C3130"/>
    <w:rsid w:val="008C317D"/>
    <w:rsid w:val="008C327C"/>
    <w:rsid w:val="008C3286"/>
    <w:rsid w:val="008C3376"/>
    <w:rsid w:val="008C350F"/>
    <w:rsid w:val="008C3584"/>
    <w:rsid w:val="008C35B7"/>
    <w:rsid w:val="008C3601"/>
    <w:rsid w:val="008C3716"/>
    <w:rsid w:val="008C3837"/>
    <w:rsid w:val="008C39D1"/>
    <w:rsid w:val="008C3BAD"/>
    <w:rsid w:val="008C3C32"/>
    <w:rsid w:val="008C3F92"/>
    <w:rsid w:val="008C3F98"/>
    <w:rsid w:val="008C4203"/>
    <w:rsid w:val="008C42A0"/>
    <w:rsid w:val="008C42CB"/>
    <w:rsid w:val="008C46D5"/>
    <w:rsid w:val="008C47D8"/>
    <w:rsid w:val="008C497E"/>
    <w:rsid w:val="008C4A96"/>
    <w:rsid w:val="008C4F18"/>
    <w:rsid w:val="008C51E0"/>
    <w:rsid w:val="008C54C7"/>
    <w:rsid w:val="008C5A0A"/>
    <w:rsid w:val="008C5E15"/>
    <w:rsid w:val="008C60DF"/>
    <w:rsid w:val="008C6251"/>
    <w:rsid w:val="008C65DC"/>
    <w:rsid w:val="008C662B"/>
    <w:rsid w:val="008C67AF"/>
    <w:rsid w:val="008C67B7"/>
    <w:rsid w:val="008C6E29"/>
    <w:rsid w:val="008C6F96"/>
    <w:rsid w:val="008C71C7"/>
    <w:rsid w:val="008C7430"/>
    <w:rsid w:val="008C7734"/>
    <w:rsid w:val="008C7A19"/>
    <w:rsid w:val="008C7D04"/>
    <w:rsid w:val="008C7DA9"/>
    <w:rsid w:val="008D03A0"/>
    <w:rsid w:val="008D03F1"/>
    <w:rsid w:val="008D06BD"/>
    <w:rsid w:val="008D072A"/>
    <w:rsid w:val="008D0730"/>
    <w:rsid w:val="008D0849"/>
    <w:rsid w:val="008D1004"/>
    <w:rsid w:val="008D10A1"/>
    <w:rsid w:val="008D1449"/>
    <w:rsid w:val="008D16A6"/>
    <w:rsid w:val="008D172B"/>
    <w:rsid w:val="008D17A2"/>
    <w:rsid w:val="008D1CE5"/>
    <w:rsid w:val="008D1D45"/>
    <w:rsid w:val="008D2201"/>
    <w:rsid w:val="008D2891"/>
    <w:rsid w:val="008D2A09"/>
    <w:rsid w:val="008D2AEB"/>
    <w:rsid w:val="008D2B0D"/>
    <w:rsid w:val="008D2E93"/>
    <w:rsid w:val="008D306D"/>
    <w:rsid w:val="008D313A"/>
    <w:rsid w:val="008D34C8"/>
    <w:rsid w:val="008D36EC"/>
    <w:rsid w:val="008D38EA"/>
    <w:rsid w:val="008D3A97"/>
    <w:rsid w:val="008D3B62"/>
    <w:rsid w:val="008D3EB1"/>
    <w:rsid w:val="008D3FF3"/>
    <w:rsid w:val="008D4103"/>
    <w:rsid w:val="008D41FF"/>
    <w:rsid w:val="008D454C"/>
    <w:rsid w:val="008D465D"/>
    <w:rsid w:val="008D47CF"/>
    <w:rsid w:val="008D4C2E"/>
    <w:rsid w:val="008D4D45"/>
    <w:rsid w:val="008D515B"/>
    <w:rsid w:val="008D5461"/>
    <w:rsid w:val="008D5AEA"/>
    <w:rsid w:val="008D5BCC"/>
    <w:rsid w:val="008D5D5C"/>
    <w:rsid w:val="008D5F2A"/>
    <w:rsid w:val="008D6085"/>
    <w:rsid w:val="008D63BA"/>
    <w:rsid w:val="008D651A"/>
    <w:rsid w:val="008D670D"/>
    <w:rsid w:val="008D671F"/>
    <w:rsid w:val="008D6837"/>
    <w:rsid w:val="008D6E14"/>
    <w:rsid w:val="008D6E3A"/>
    <w:rsid w:val="008D704F"/>
    <w:rsid w:val="008D7193"/>
    <w:rsid w:val="008D72E1"/>
    <w:rsid w:val="008D72ED"/>
    <w:rsid w:val="008D75D2"/>
    <w:rsid w:val="008D7679"/>
    <w:rsid w:val="008D76AA"/>
    <w:rsid w:val="008D7A63"/>
    <w:rsid w:val="008E02A9"/>
    <w:rsid w:val="008E03F5"/>
    <w:rsid w:val="008E06C1"/>
    <w:rsid w:val="008E0815"/>
    <w:rsid w:val="008E097C"/>
    <w:rsid w:val="008E0A70"/>
    <w:rsid w:val="008E0E26"/>
    <w:rsid w:val="008E0F42"/>
    <w:rsid w:val="008E1089"/>
    <w:rsid w:val="008E10C1"/>
    <w:rsid w:val="008E15D9"/>
    <w:rsid w:val="008E1923"/>
    <w:rsid w:val="008E196C"/>
    <w:rsid w:val="008E1EB5"/>
    <w:rsid w:val="008E1F4E"/>
    <w:rsid w:val="008E1FD6"/>
    <w:rsid w:val="008E2062"/>
    <w:rsid w:val="008E206A"/>
    <w:rsid w:val="008E20E7"/>
    <w:rsid w:val="008E2434"/>
    <w:rsid w:val="008E2C34"/>
    <w:rsid w:val="008E31DC"/>
    <w:rsid w:val="008E3289"/>
    <w:rsid w:val="008E32B0"/>
    <w:rsid w:val="008E3356"/>
    <w:rsid w:val="008E345F"/>
    <w:rsid w:val="008E3545"/>
    <w:rsid w:val="008E39FA"/>
    <w:rsid w:val="008E3BCF"/>
    <w:rsid w:val="008E3DA6"/>
    <w:rsid w:val="008E4187"/>
    <w:rsid w:val="008E4908"/>
    <w:rsid w:val="008E497A"/>
    <w:rsid w:val="008E4AF0"/>
    <w:rsid w:val="008E4C00"/>
    <w:rsid w:val="008E4C1B"/>
    <w:rsid w:val="008E4CE2"/>
    <w:rsid w:val="008E5D26"/>
    <w:rsid w:val="008E5EC7"/>
    <w:rsid w:val="008E6068"/>
    <w:rsid w:val="008E618A"/>
    <w:rsid w:val="008E6211"/>
    <w:rsid w:val="008E62C1"/>
    <w:rsid w:val="008E64DC"/>
    <w:rsid w:val="008E68EF"/>
    <w:rsid w:val="008E6933"/>
    <w:rsid w:val="008E6A4B"/>
    <w:rsid w:val="008E6AA6"/>
    <w:rsid w:val="008E6B93"/>
    <w:rsid w:val="008E6E61"/>
    <w:rsid w:val="008E7335"/>
    <w:rsid w:val="008E7507"/>
    <w:rsid w:val="008E75B9"/>
    <w:rsid w:val="008E768E"/>
    <w:rsid w:val="008E772E"/>
    <w:rsid w:val="008E790D"/>
    <w:rsid w:val="008E7A8A"/>
    <w:rsid w:val="008E7E7E"/>
    <w:rsid w:val="008F0225"/>
    <w:rsid w:val="008F0867"/>
    <w:rsid w:val="008F0A38"/>
    <w:rsid w:val="008F1129"/>
    <w:rsid w:val="008F1409"/>
    <w:rsid w:val="008F1488"/>
    <w:rsid w:val="008F15DE"/>
    <w:rsid w:val="008F1659"/>
    <w:rsid w:val="008F17B0"/>
    <w:rsid w:val="008F1D04"/>
    <w:rsid w:val="008F1D3B"/>
    <w:rsid w:val="008F20D9"/>
    <w:rsid w:val="008F2312"/>
    <w:rsid w:val="008F252E"/>
    <w:rsid w:val="008F2673"/>
    <w:rsid w:val="008F27DD"/>
    <w:rsid w:val="008F28EF"/>
    <w:rsid w:val="008F2C66"/>
    <w:rsid w:val="008F334E"/>
    <w:rsid w:val="008F3564"/>
    <w:rsid w:val="008F36C2"/>
    <w:rsid w:val="008F36FA"/>
    <w:rsid w:val="008F3743"/>
    <w:rsid w:val="008F39B3"/>
    <w:rsid w:val="008F3A25"/>
    <w:rsid w:val="008F3B7D"/>
    <w:rsid w:val="008F3F4A"/>
    <w:rsid w:val="008F4346"/>
    <w:rsid w:val="008F4447"/>
    <w:rsid w:val="008F444E"/>
    <w:rsid w:val="008F44EA"/>
    <w:rsid w:val="008F4752"/>
    <w:rsid w:val="008F4892"/>
    <w:rsid w:val="008F4C84"/>
    <w:rsid w:val="008F4EB9"/>
    <w:rsid w:val="008F50CF"/>
    <w:rsid w:val="008F54BB"/>
    <w:rsid w:val="008F55FF"/>
    <w:rsid w:val="008F5930"/>
    <w:rsid w:val="008F5C8F"/>
    <w:rsid w:val="008F5F5A"/>
    <w:rsid w:val="008F5F7E"/>
    <w:rsid w:val="008F6118"/>
    <w:rsid w:val="008F613C"/>
    <w:rsid w:val="008F61B6"/>
    <w:rsid w:val="008F667D"/>
    <w:rsid w:val="008F6832"/>
    <w:rsid w:val="008F6998"/>
    <w:rsid w:val="008F71E9"/>
    <w:rsid w:val="008F736A"/>
    <w:rsid w:val="008F75D3"/>
    <w:rsid w:val="008F79BC"/>
    <w:rsid w:val="008F7CD0"/>
    <w:rsid w:val="0090005F"/>
    <w:rsid w:val="009000F9"/>
    <w:rsid w:val="0090034F"/>
    <w:rsid w:val="0090036D"/>
    <w:rsid w:val="0090037D"/>
    <w:rsid w:val="0090039B"/>
    <w:rsid w:val="009003CD"/>
    <w:rsid w:val="009004C2"/>
    <w:rsid w:val="0090061D"/>
    <w:rsid w:val="009007CF"/>
    <w:rsid w:val="0090086A"/>
    <w:rsid w:val="00900C00"/>
    <w:rsid w:val="00900CC9"/>
    <w:rsid w:val="00900E3B"/>
    <w:rsid w:val="00901077"/>
    <w:rsid w:val="00901244"/>
    <w:rsid w:val="0090145D"/>
    <w:rsid w:val="00901487"/>
    <w:rsid w:val="009014A3"/>
    <w:rsid w:val="00901B06"/>
    <w:rsid w:val="00901C2B"/>
    <w:rsid w:val="00901C4E"/>
    <w:rsid w:val="00901DF4"/>
    <w:rsid w:val="00901F38"/>
    <w:rsid w:val="009020A5"/>
    <w:rsid w:val="0090242C"/>
    <w:rsid w:val="00902A52"/>
    <w:rsid w:val="009036E7"/>
    <w:rsid w:val="009039C3"/>
    <w:rsid w:val="00904281"/>
    <w:rsid w:val="00904482"/>
    <w:rsid w:val="00904A23"/>
    <w:rsid w:val="00904EBD"/>
    <w:rsid w:val="00904F69"/>
    <w:rsid w:val="00905284"/>
    <w:rsid w:val="009054C2"/>
    <w:rsid w:val="00905524"/>
    <w:rsid w:val="009056D2"/>
    <w:rsid w:val="0090582D"/>
    <w:rsid w:val="00905A61"/>
    <w:rsid w:val="00905EFF"/>
    <w:rsid w:val="00906159"/>
    <w:rsid w:val="009062C1"/>
    <w:rsid w:val="009063B5"/>
    <w:rsid w:val="0090643C"/>
    <w:rsid w:val="00906620"/>
    <w:rsid w:val="00906B6C"/>
    <w:rsid w:val="0090730B"/>
    <w:rsid w:val="0090747E"/>
    <w:rsid w:val="009075D1"/>
    <w:rsid w:val="009076E0"/>
    <w:rsid w:val="00907A69"/>
    <w:rsid w:val="00907C34"/>
    <w:rsid w:val="00907DDA"/>
    <w:rsid w:val="009104C9"/>
    <w:rsid w:val="0091099C"/>
    <w:rsid w:val="00910D72"/>
    <w:rsid w:val="00911286"/>
    <w:rsid w:val="00911359"/>
    <w:rsid w:val="009113A2"/>
    <w:rsid w:val="009114D7"/>
    <w:rsid w:val="00911548"/>
    <w:rsid w:val="009115BF"/>
    <w:rsid w:val="00911642"/>
    <w:rsid w:val="00911762"/>
    <w:rsid w:val="0091185D"/>
    <w:rsid w:val="0091198D"/>
    <w:rsid w:val="00911E9D"/>
    <w:rsid w:val="009123EB"/>
    <w:rsid w:val="009124DE"/>
    <w:rsid w:val="009126ED"/>
    <w:rsid w:val="009130CC"/>
    <w:rsid w:val="009133C3"/>
    <w:rsid w:val="00913500"/>
    <w:rsid w:val="00913812"/>
    <w:rsid w:val="00913993"/>
    <w:rsid w:val="00913FF8"/>
    <w:rsid w:val="009145FC"/>
    <w:rsid w:val="0091479A"/>
    <w:rsid w:val="00914DCE"/>
    <w:rsid w:val="0091516B"/>
    <w:rsid w:val="0091522F"/>
    <w:rsid w:val="009152F7"/>
    <w:rsid w:val="009156A2"/>
    <w:rsid w:val="00915E88"/>
    <w:rsid w:val="00916240"/>
    <w:rsid w:val="0091631B"/>
    <w:rsid w:val="0091645F"/>
    <w:rsid w:val="0091671A"/>
    <w:rsid w:val="00916D19"/>
    <w:rsid w:val="00916D85"/>
    <w:rsid w:val="00916DA7"/>
    <w:rsid w:val="0091759D"/>
    <w:rsid w:val="0091762C"/>
    <w:rsid w:val="009176C3"/>
    <w:rsid w:val="009179BB"/>
    <w:rsid w:val="00917A52"/>
    <w:rsid w:val="00917C19"/>
    <w:rsid w:val="00917E5F"/>
    <w:rsid w:val="00917F81"/>
    <w:rsid w:val="0092042D"/>
    <w:rsid w:val="00920521"/>
    <w:rsid w:val="00920610"/>
    <w:rsid w:val="00920C89"/>
    <w:rsid w:val="00920F56"/>
    <w:rsid w:val="00921223"/>
    <w:rsid w:val="0092130B"/>
    <w:rsid w:val="00921481"/>
    <w:rsid w:val="00921640"/>
    <w:rsid w:val="0092166B"/>
    <w:rsid w:val="009216CA"/>
    <w:rsid w:val="00921875"/>
    <w:rsid w:val="00921BD5"/>
    <w:rsid w:val="00921D3E"/>
    <w:rsid w:val="00921F2B"/>
    <w:rsid w:val="00921F3E"/>
    <w:rsid w:val="00922118"/>
    <w:rsid w:val="0092226F"/>
    <w:rsid w:val="00922706"/>
    <w:rsid w:val="0092283B"/>
    <w:rsid w:val="00922889"/>
    <w:rsid w:val="00922938"/>
    <w:rsid w:val="00922C12"/>
    <w:rsid w:val="00922C3A"/>
    <w:rsid w:val="00922C5A"/>
    <w:rsid w:val="0092303B"/>
    <w:rsid w:val="009230DE"/>
    <w:rsid w:val="009237EC"/>
    <w:rsid w:val="00923DE3"/>
    <w:rsid w:val="009240C0"/>
    <w:rsid w:val="00924156"/>
    <w:rsid w:val="00924526"/>
    <w:rsid w:val="00924662"/>
    <w:rsid w:val="0092472E"/>
    <w:rsid w:val="00924BCB"/>
    <w:rsid w:val="00924CFA"/>
    <w:rsid w:val="00924E48"/>
    <w:rsid w:val="0092540D"/>
    <w:rsid w:val="009254E5"/>
    <w:rsid w:val="00925555"/>
    <w:rsid w:val="00925AA1"/>
    <w:rsid w:val="00925C9E"/>
    <w:rsid w:val="00925F64"/>
    <w:rsid w:val="00925FB0"/>
    <w:rsid w:val="00926151"/>
    <w:rsid w:val="0092679F"/>
    <w:rsid w:val="009270A3"/>
    <w:rsid w:val="009270B2"/>
    <w:rsid w:val="0092733C"/>
    <w:rsid w:val="009273D6"/>
    <w:rsid w:val="00927913"/>
    <w:rsid w:val="00927D2B"/>
    <w:rsid w:val="00927EEC"/>
    <w:rsid w:val="0093012F"/>
    <w:rsid w:val="00930192"/>
    <w:rsid w:val="009303A0"/>
    <w:rsid w:val="009305C7"/>
    <w:rsid w:val="0093063F"/>
    <w:rsid w:val="0093094E"/>
    <w:rsid w:val="00930DBE"/>
    <w:rsid w:val="009312D9"/>
    <w:rsid w:val="0093142E"/>
    <w:rsid w:val="009315D9"/>
    <w:rsid w:val="00931C21"/>
    <w:rsid w:val="00931EB6"/>
    <w:rsid w:val="00931F73"/>
    <w:rsid w:val="00932216"/>
    <w:rsid w:val="009324A3"/>
    <w:rsid w:val="009324B7"/>
    <w:rsid w:val="00932554"/>
    <w:rsid w:val="009329FF"/>
    <w:rsid w:val="00932B95"/>
    <w:rsid w:val="00932BD9"/>
    <w:rsid w:val="00933161"/>
    <w:rsid w:val="009331A2"/>
    <w:rsid w:val="00933A7F"/>
    <w:rsid w:val="00933CC6"/>
    <w:rsid w:val="00934093"/>
    <w:rsid w:val="00934113"/>
    <w:rsid w:val="00934282"/>
    <w:rsid w:val="00934645"/>
    <w:rsid w:val="0093479C"/>
    <w:rsid w:val="00934E73"/>
    <w:rsid w:val="00935209"/>
    <w:rsid w:val="00935287"/>
    <w:rsid w:val="00935336"/>
    <w:rsid w:val="009355ED"/>
    <w:rsid w:val="0093564D"/>
    <w:rsid w:val="0093577F"/>
    <w:rsid w:val="00935C62"/>
    <w:rsid w:val="00935D0F"/>
    <w:rsid w:val="00935D36"/>
    <w:rsid w:val="00935DE4"/>
    <w:rsid w:val="009362EA"/>
    <w:rsid w:val="009365DF"/>
    <w:rsid w:val="00936E7B"/>
    <w:rsid w:val="00937167"/>
    <w:rsid w:val="009374D2"/>
    <w:rsid w:val="0093786D"/>
    <w:rsid w:val="0093797F"/>
    <w:rsid w:val="00937D73"/>
    <w:rsid w:val="0094035B"/>
    <w:rsid w:val="009405FE"/>
    <w:rsid w:val="00940866"/>
    <w:rsid w:val="009409F1"/>
    <w:rsid w:val="00940F64"/>
    <w:rsid w:val="00940FB3"/>
    <w:rsid w:val="009410CD"/>
    <w:rsid w:val="009415AE"/>
    <w:rsid w:val="009415D8"/>
    <w:rsid w:val="00941658"/>
    <w:rsid w:val="009416E0"/>
    <w:rsid w:val="00941768"/>
    <w:rsid w:val="00941A3B"/>
    <w:rsid w:val="00941D36"/>
    <w:rsid w:val="0094220F"/>
    <w:rsid w:val="00942BD4"/>
    <w:rsid w:val="00942C3B"/>
    <w:rsid w:val="00942CEA"/>
    <w:rsid w:val="0094324C"/>
    <w:rsid w:val="00943422"/>
    <w:rsid w:val="009437C6"/>
    <w:rsid w:val="009439EC"/>
    <w:rsid w:val="00943BCA"/>
    <w:rsid w:val="009442A8"/>
    <w:rsid w:val="00944370"/>
    <w:rsid w:val="00944465"/>
    <w:rsid w:val="00944C31"/>
    <w:rsid w:val="00944E44"/>
    <w:rsid w:val="0094512E"/>
    <w:rsid w:val="00945673"/>
    <w:rsid w:val="00945952"/>
    <w:rsid w:val="00945C92"/>
    <w:rsid w:val="00945F90"/>
    <w:rsid w:val="009464BA"/>
    <w:rsid w:val="00946D52"/>
    <w:rsid w:val="00946DE4"/>
    <w:rsid w:val="00947187"/>
    <w:rsid w:val="00947240"/>
    <w:rsid w:val="00947803"/>
    <w:rsid w:val="00947929"/>
    <w:rsid w:val="00947E1C"/>
    <w:rsid w:val="00947E25"/>
    <w:rsid w:val="00947EF6"/>
    <w:rsid w:val="00950659"/>
    <w:rsid w:val="0095076B"/>
    <w:rsid w:val="00950A99"/>
    <w:rsid w:val="00950C16"/>
    <w:rsid w:val="00950F76"/>
    <w:rsid w:val="00951109"/>
    <w:rsid w:val="009514D3"/>
    <w:rsid w:val="009515AC"/>
    <w:rsid w:val="00951855"/>
    <w:rsid w:val="00951F03"/>
    <w:rsid w:val="009520F5"/>
    <w:rsid w:val="00952646"/>
    <w:rsid w:val="00952974"/>
    <w:rsid w:val="00952BE2"/>
    <w:rsid w:val="00952C1C"/>
    <w:rsid w:val="00952E20"/>
    <w:rsid w:val="009530BD"/>
    <w:rsid w:val="0095320A"/>
    <w:rsid w:val="009532E7"/>
    <w:rsid w:val="00953315"/>
    <w:rsid w:val="00953422"/>
    <w:rsid w:val="0095384C"/>
    <w:rsid w:val="00953934"/>
    <w:rsid w:val="009544D9"/>
    <w:rsid w:val="00954592"/>
    <w:rsid w:val="00954675"/>
    <w:rsid w:val="00954818"/>
    <w:rsid w:val="00954E5E"/>
    <w:rsid w:val="00955060"/>
    <w:rsid w:val="009551C8"/>
    <w:rsid w:val="0095539B"/>
    <w:rsid w:val="009554E1"/>
    <w:rsid w:val="009559F7"/>
    <w:rsid w:val="00955C29"/>
    <w:rsid w:val="00955D53"/>
    <w:rsid w:val="009561F6"/>
    <w:rsid w:val="00956316"/>
    <w:rsid w:val="00956519"/>
    <w:rsid w:val="0095651C"/>
    <w:rsid w:val="0095679B"/>
    <w:rsid w:val="00956A74"/>
    <w:rsid w:val="00956B2E"/>
    <w:rsid w:val="00956EBB"/>
    <w:rsid w:val="0095703E"/>
    <w:rsid w:val="0095707D"/>
    <w:rsid w:val="00957129"/>
    <w:rsid w:val="0095785B"/>
    <w:rsid w:val="009579AF"/>
    <w:rsid w:val="00957D16"/>
    <w:rsid w:val="00957E0C"/>
    <w:rsid w:val="00960334"/>
    <w:rsid w:val="00960709"/>
    <w:rsid w:val="00960B0C"/>
    <w:rsid w:val="00960D27"/>
    <w:rsid w:val="00961723"/>
    <w:rsid w:val="00961CD4"/>
    <w:rsid w:val="00961F2E"/>
    <w:rsid w:val="009624D3"/>
    <w:rsid w:val="0096269D"/>
    <w:rsid w:val="00962814"/>
    <w:rsid w:val="00962B45"/>
    <w:rsid w:val="00962E68"/>
    <w:rsid w:val="00962EF7"/>
    <w:rsid w:val="009632C9"/>
    <w:rsid w:val="009633C2"/>
    <w:rsid w:val="00963400"/>
    <w:rsid w:val="0096360C"/>
    <w:rsid w:val="00963F2D"/>
    <w:rsid w:val="00963FC9"/>
    <w:rsid w:val="009642F2"/>
    <w:rsid w:val="00964416"/>
    <w:rsid w:val="009645C8"/>
    <w:rsid w:val="00964A84"/>
    <w:rsid w:val="00964C2E"/>
    <w:rsid w:val="00964F67"/>
    <w:rsid w:val="00965130"/>
    <w:rsid w:val="00965A6B"/>
    <w:rsid w:val="00965E4C"/>
    <w:rsid w:val="00965F5D"/>
    <w:rsid w:val="00966301"/>
    <w:rsid w:val="00966570"/>
    <w:rsid w:val="009669AC"/>
    <w:rsid w:val="00966D40"/>
    <w:rsid w:val="0096731B"/>
    <w:rsid w:val="009676D5"/>
    <w:rsid w:val="00967748"/>
    <w:rsid w:val="00967882"/>
    <w:rsid w:val="009679C9"/>
    <w:rsid w:val="00967D5A"/>
    <w:rsid w:val="00967ECC"/>
    <w:rsid w:val="009700EE"/>
    <w:rsid w:val="00970122"/>
    <w:rsid w:val="009705DD"/>
    <w:rsid w:val="00970604"/>
    <w:rsid w:val="0097095F"/>
    <w:rsid w:val="00970CF6"/>
    <w:rsid w:val="00970D07"/>
    <w:rsid w:val="00971018"/>
    <w:rsid w:val="0097116F"/>
    <w:rsid w:val="009712E3"/>
    <w:rsid w:val="00971540"/>
    <w:rsid w:val="009717EB"/>
    <w:rsid w:val="0097191D"/>
    <w:rsid w:val="009719D9"/>
    <w:rsid w:val="00971ACB"/>
    <w:rsid w:val="00971B7A"/>
    <w:rsid w:val="00971BBA"/>
    <w:rsid w:val="00972512"/>
    <w:rsid w:val="009725D6"/>
    <w:rsid w:val="009726BD"/>
    <w:rsid w:val="0097275E"/>
    <w:rsid w:val="00972B07"/>
    <w:rsid w:val="00972DD4"/>
    <w:rsid w:val="00973133"/>
    <w:rsid w:val="009733F0"/>
    <w:rsid w:val="00973404"/>
    <w:rsid w:val="009734AD"/>
    <w:rsid w:val="009734CC"/>
    <w:rsid w:val="00973772"/>
    <w:rsid w:val="00973816"/>
    <w:rsid w:val="0097390A"/>
    <w:rsid w:val="00973BC9"/>
    <w:rsid w:val="00973DC0"/>
    <w:rsid w:val="0097439A"/>
    <w:rsid w:val="009743C6"/>
    <w:rsid w:val="00974506"/>
    <w:rsid w:val="009745A2"/>
    <w:rsid w:val="00974962"/>
    <w:rsid w:val="00974C6E"/>
    <w:rsid w:val="00974DF2"/>
    <w:rsid w:val="00974E1C"/>
    <w:rsid w:val="00974F3D"/>
    <w:rsid w:val="00975661"/>
    <w:rsid w:val="009757AE"/>
    <w:rsid w:val="00975820"/>
    <w:rsid w:val="00975C25"/>
    <w:rsid w:val="00975D4A"/>
    <w:rsid w:val="00975E74"/>
    <w:rsid w:val="009760A6"/>
    <w:rsid w:val="009761EF"/>
    <w:rsid w:val="00976F29"/>
    <w:rsid w:val="00976F93"/>
    <w:rsid w:val="00977423"/>
    <w:rsid w:val="00977727"/>
    <w:rsid w:val="00977940"/>
    <w:rsid w:val="009779B8"/>
    <w:rsid w:val="009779EC"/>
    <w:rsid w:val="00977D00"/>
    <w:rsid w:val="00977DF4"/>
    <w:rsid w:val="009800CE"/>
    <w:rsid w:val="00980337"/>
    <w:rsid w:val="009804B6"/>
    <w:rsid w:val="009806E9"/>
    <w:rsid w:val="0098080B"/>
    <w:rsid w:val="00980A69"/>
    <w:rsid w:val="00980B0A"/>
    <w:rsid w:val="00980C76"/>
    <w:rsid w:val="00980F33"/>
    <w:rsid w:val="0098113D"/>
    <w:rsid w:val="009813DE"/>
    <w:rsid w:val="009816E4"/>
    <w:rsid w:val="00981746"/>
    <w:rsid w:val="00981831"/>
    <w:rsid w:val="00981C5C"/>
    <w:rsid w:val="00981F62"/>
    <w:rsid w:val="009829D5"/>
    <w:rsid w:val="00982C5C"/>
    <w:rsid w:val="00982FFD"/>
    <w:rsid w:val="00983166"/>
    <w:rsid w:val="00983168"/>
    <w:rsid w:val="009832D4"/>
    <w:rsid w:val="0098347B"/>
    <w:rsid w:val="00983A43"/>
    <w:rsid w:val="00983C45"/>
    <w:rsid w:val="00983C98"/>
    <w:rsid w:val="009842FB"/>
    <w:rsid w:val="00984561"/>
    <w:rsid w:val="00984666"/>
    <w:rsid w:val="009847A6"/>
    <w:rsid w:val="009847D6"/>
    <w:rsid w:val="0098495B"/>
    <w:rsid w:val="00984961"/>
    <w:rsid w:val="00984D87"/>
    <w:rsid w:val="009854A2"/>
    <w:rsid w:val="00985577"/>
    <w:rsid w:val="00985615"/>
    <w:rsid w:val="00985867"/>
    <w:rsid w:val="009859FD"/>
    <w:rsid w:val="00985C75"/>
    <w:rsid w:val="00985D65"/>
    <w:rsid w:val="00985DDD"/>
    <w:rsid w:val="00986364"/>
    <w:rsid w:val="00986DB0"/>
    <w:rsid w:val="00986F51"/>
    <w:rsid w:val="00987067"/>
    <w:rsid w:val="0098708B"/>
    <w:rsid w:val="009872CA"/>
    <w:rsid w:val="00987367"/>
    <w:rsid w:val="0098739E"/>
    <w:rsid w:val="009878DA"/>
    <w:rsid w:val="00987AD5"/>
    <w:rsid w:val="00987CB8"/>
    <w:rsid w:val="00987D1C"/>
    <w:rsid w:val="00987E37"/>
    <w:rsid w:val="0099012E"/>
    <w:rsid w:val="0099057D"/>
    <w:rsid w:val="0099067D"/>
    <w:rsid w:val="009906C7"/>
    <w:rsid w:val="009909EF"/>
    <w:rsid w:val="0099100D"/>
    <w:rsid w:val="00991292"/>
    <w:rsid w:val="00991644"/>
    <w:rsid w:val="00991ACA"/>
    <w:rsid w:val="00991E64"/>
    <w:rsid w:val="00991EDA"/>
    <w:rsid w:val="009923F8"/>
    <w:rsid w:val="00992A19"/>
    <w:rsid w:val="00992A38"/>
    <w:rsid w:val="00992A7C"/>
    <w:rsid w:val="00992C99"/>
    <w:rsid w:val="00993196"/>
    <w:rsid w:val="009934FA"/>
    <w:rsid w:val="00993784"/>
    <w:rsid w:val="00993829"/>
    <w:rsid w:val="00993892"/>
    <w:rsid w:val="009939CF"/>
    <w:rsid w:val="00993DF7"/>
    <w:rsid w:val="00994267"/>
    <w:rsid w:val="009944E5"/>
    <w:rsid w:val="009945B4"/>
    <w:rsid w:val="00995438"/>
    <w:rsid w:val="00995586"/>
    <w:rsid w:val="0099586C"/>
    <w:rsid w:val="00995BA6"/>
    <w:rsid w:val="00995C43"/>
    <w:rsid w:val="00995D58"/>
    <w:rsid w:val="00995F51"/>
    <w:rsid w:val="009962A9"/>
    <w:rsid w:val="00996594"/>
    <w:rsid w:val="00996634"/>
    <w:rsid w:val="00996A02"/>
    <w:rsid w:val="00996E4B"/>
    <w:rsid w:val="00996E75"/>
    <w:rsid w:val="00997130"/>
    <w:rsid w:val="009971A4"/>
    <w:rsid w:val="0099727C"/>
    <w:rsid w:val="00997309"/>
    <w:rsid w:val="009973BC"/>
    <w:rsid w:val="009974AE"/>
    <w:rsid w:val="00997664"/>
    <w:rsid w:val="0099779C"/>
    <w:rsid w:val="00997C9C"/>
    <w:rsid w:val="00997D2A"/>
    <w:rsid w:val="00997E2D"/>
    <w:rsid w:val="009A0430"/>
    <w:rsid w:val="009A05E4"/>
    <w:rsid w:val="009A0605"/>
    <w:rsid w:val="009A064E"/>
    <w:rsid w:val="009A0911"/>
    <w:rsid w:val="009A0AE4"/>
    <w:rsid w:val="009A0DD1"/>
    <w:rsid w:val="009A0EC2"/>
    <w:rsid w:val="009A103D"/>
    <w:rsid w:val="009A10B1"/>
    <w:rsid w:val="009A116F"/>
    <w:rsid w:val="009A119F"/>
    <w:rsid w:val="009A12AF"/>
    <w:rsid w:val="009A1B58"/>
    <w:rsid w:val="009A1C06"/>
    <w:rsid w:val="009A1E8C"/>
    <w:rsid w:val="009A2DC6"/>
    <w:rsid w:val="009A2EB9"/>
    <w:rsid w:val="009A31DE"/>
    <w:rsid w:val="009A31FA"/>
    <w:rsid w:val="009A3378"/>
    <w:rsid w:val="009A33C7"/>
    <w:rsid w:val="009A34E6"/>
    <w:rsid w:val="009A3587"/>
    <w:rsid w:val="009A3630"/>
    <w:rsid w:val="009A3A85"/>
    <w:rsid w:val="009A3AA9"/>
    <w:rsid w:val="009A3AD0"/>
    <w:rsid w:val="009A3EE0"/>
    <w:rsid w:val="009A4254"/>
    <w:rsid w:val="009A4374"/>
    <w:rsid w:val="009A498F"/>
    <w:rsid w:val="009A49BA"/>
    <w:rsid w:val="009A49E5"/>
    <w:rsid w:val="009A4A71"/>
    <w:rsid w:val="009A4A77"/>
    <w:rsid w:val="009A4AB1"/>
    <w:rsid w:val="009A4AEA"/>
    <w:rsid w:val="009A4E26"/>
    <w:rsid w:val="009A5189"/>
    <w:rsid w:val="009A5464"/>
    <w:rsid w:val="009A5A79"/>
    <w:rsid w:val="009A5C35"/>
    <w:rsid w:val="009A5CDD"/>
    <w:rsid w:val="009A5DFF"/>
    <w:rsid w:val="009A6270"/>
    <w:rsid w:val="009A6566"/>
    <w:rsid w:val="009A6777"/>
    <w:rsid w:val="009A6789"/>
    <w:rsid w:val="009A6A6E"/>
    <w:rsid w:val="009A6A88"/>
    <w:rsid w:val="009A6D2C"/>
    <w:rsid w:val="009A6DF1"/>
    <w:rsid w:val="009A6DFB"/>
    <w:rsid w:val="009A7222"/>
    <w:rsid w:val="009A73E6"/>
    <w:rsid w:val="009A7516"/>
    <w:rsid w:val="009A7942"/>
    <w:rsid w:val="009A7BED"/>
    <w:rsid w:val="009A7C72"/>
    <w:rsid w:val="009B037F"/>
    <w:rsid w:val="009B03EF"/>
    <w:rsid w:val="009B0597"/>
    <w:rsid w:val="009B05BC"/>
    <w:rsid w:val="009B0CDE"/>
    <w:rsid w:val="009B0DC1"/>
    <w:rsid w:val="009B1100"/>
    <w:rsid w:val="009B125D"/>
    <w:rsid w:val="009B1624"/>
    <w:rsid w:val="009B1707"/>
    <w:rsid w:val="009B28D3"/>
    <w:rsid w:val="009B2918"/>
    <w:rsid w:val="009B2A93"/>
    <w:rsid w:val="009B2DA4"/>
    <w:rsid w:val="009B36E0"/>
    <w:rsid w:val="009B371A"/>
    <w:rsid w:val="009B3A9E"/>
    <w:rsid w:val="009B4086"/>
    <w:rsid w:val="009B4412"/>
    <w:rsid w:val="009B481A"/>
    <w:rsid w:val="009B50A4"/>
    <w:rsid w:val="009B520B"/>
    <w:rsid w:val="009B55D1"/>
    <w:rsid w:val="009B5914"/>
    <w:rsid w:val="009B5B89"/>
    <w:rsid w:val="009B5D81"/>
    <w:rsid w:val="009B64A0"/>
    <w:rsid w:val="009B65AC"/>
    <w:rsid w:val="009B69BB"/>
    <w:rsid w:val="009B6B58"/>
    <w:rsid w:val="009B6B96"/>
    <w:rsid w:val="009B6C68"/>
    <w:rsid w:val="009B6D23"/>
    <w:rsid w:val="009B7223"/>
    <w:rsid w:val="009B7352"/>
    <w:rsid w:val="009B7581"/>
    <w:rsid w:val="009B7620"/>
    <w:rsid w:val="009B7649"/>
    <w:rsid w:val="009B76E0"/>
    <w:rsid w:val="009B772A"/>
    <w:rsid w:val="009B7900"/>
    <w:rsid w:val="009B7970"/>
    <w:rsid w:val="009B7BA6"/>
    <w:rsid w:val="009B7BD7"/>
    <w:rsid w:val="009B7C7A"/>
    <w:rsid w:val="009B7E41"/>
    <w:rsid w:val="009B7E7E"/>
    <w:rsid w:val="009B7FB1"/>
    <w:rsid w:val="009C01FC"/>
    <w:rsid w:val="009C0216"/>
    <w:rsid w:val="009C055B"/>
    <w:rsid w:val="009C073E"/>
    <w:rsid w:val="009C07C8"/>
    <w:rsid w:val="009C0AE5"/>
    <w:rsid w:val="009C0CBA"/>
    <w:rsid w:val="009C0E35"/>
    <w:rsid w:val="009C1159"/>
    <w:rsid w:val="009C1235"/>
    <w:rsid w:val="009C12F5"/>
    <w:rsid w:val="009C1325"/>
    <w:rsid w:val="009C16CA"/>
    <w:rsid w:val="009C183C"/>
    <w:rsid w:val="009C1893"/>
    <w:rsid w:val="009C1AAC"/>
    <w:rsid w:val="009C1B8E"/>
    <w:rsid w:val="009C1CAD"/>
    <w:rsid w:val="009C1DAE"/>
    <w:rsid w:val="009C1DD8"/>
    <w:rsid w:val="009C2502"/>
    <w:rsid w:val="009C26F0"/>
    <w:rsid w:val="009C2A4B"/>
    <w:rsid w:val="009C3026"/>
    <w:rsid w:val="009C3079"/>
    <w:rsid w:val="009C33AF"/>
    <w:rsid w:val="009C35B9"/>
    <w:rsid w:val="009C38DC"/>
    <w:rsid w:val="009C3918"/>
    <w:rsid w:val="009C3B63"/>
    <w:rsid w:val="009C3BCD"/>
    <w:rsid w:val="009C408B"/>
    <w:rsid w:val="009C4219"/>
    <w:rsid w:val="009C4408"/>
    <w:rsid w:val="009C4472"/>
    <w:rsid w:val="009C4726"/>
    <w:rsid w:val="009C4CA0"/>
    <w:rsid w:val="009C4E0B"/>
    <w:rsid w:val="009C4FAB"/>
    <w:rsid w:val="009C4FB7"/>
    <w:rsid w:val="009C5178"/>
    <w:rsid w:val="009C52B2"/>
    <w:rsid w:val="009C575F"/>
    <w:rsid w:val="009C5CAA"/>
    <w:rsid w:val="009C63FB"/>
    <w:rsid w:val="009C6562"/>
    <w:rsid w:val="009C6E65"/>
    <w:rsid w:val="009C6FBA"/>
    <w:rsid w:val="009C705E"/>
    <w:rsid w:val="009C718D"/>
    <w:rsid w:val="009C7306"/>
    <w:rsid w:val="009C7475"/>
    <w:rsid w:val="009C7C4C"/>
    <w:rsid w:val="009C7C71"/>
    <w:rsid w:val="009C7CF1"/>
    <w:rsid w:val="009D000B"/>
    <w:rsid w:val="009D01B4"/>
    <w:rsid w:val="009D029F"/>
    <w:rsid w:val="009D03AC"/>
    <w:rsid w:val="009D05DF"/>
    <w:rsid w:val="009D0A21"/>
    <w:rsid w:val="009D11A6"/>
    <w:rsid w:val="009D14D8"/>
    <w:rsid w:val="009D168B"/>
    <w:rsid w:val="009D16D1"/>
    <w:rsid w:val="009D1E18"/>
    <w:rsid w:val="009D1F27"/>
    <w:rsid w:val="009D228A"/>
    <w:rsid w:val="009D235D"/>
    <w:rsid w:val="009D23F6"/>
    <w:rsid w:val="009D26FD"/>
    <w:rsid w:val="009D27F2"/>
    <w:rsid w:val="009D2930"/>
    <w:rsid w:val="009D2A64"/>
    <w:rsid w:val="009D2AFF"/>
    <w:rsid w:val="009D2BA7"/>
    <w:rsid w:val="009D2CDC"/>
    <w:rsid w:val="009D2D34"/>
    <w:rsid w:val="009D2F82"/>
    <w:rsid w:val="009D330A"/>
    <w:rsid w:val="009D349E"/>
    <w:rsid w:val="009D3754"/>
    <w:rsid w:val="009D3C4E"/>
    <w:rsid w:val="009D3DF8"/>
    <w:rsid w:val="009D3E48"/>
    <w:rsid w:val="009D4223"/>
    <w:rsid w:val="009D47F8"/>
    <w:rsid w:val="009D48A7"/>
    <w:rsid w:val="009D4CB8"/>
    <w:rsid w:val="009D4D98"/>
    <w:rsid w:val="009D5693"/>
    <w:rsid w:val="009D56F1"/>
    <w:rsid w:val="009D581E"/>
    <w:rsid w:val="009D5ED7"/>
    <w:rsid w:val="009D604F"/>
    <w:rsid w:val="009D614A"/>
    <w:rsid w:val="009D6173"/>
    <w:rsid w:val="009D688E"/>
    <w:rsid w:val="009D6B14"/>
    <w:rsid w:val="009D6D75"/>
    <w:rsid w:val="009D6EA0"/>
    <w:rsid w:val="009D6FDA"/>
    <w:rsid w:val="009D74F0"/>
    <w:rsid w:val="009D76D4"/>
    <w:rsid w:val="009D783A"/>
    <w:rsid w:val="009D7B28"/>
    <w:rsid w:val="009D7F2A"/>
    <w:rsid w:val="009D7FC1"/>
    <w:rsid w:val="009E0093"/>
    <w:rsid w:val="009E0117"/>
    <w:rsid w:val="009E0233"/>
    <w:rsid w:val="009E05E3"/>
    <w:rsid w:val="009E067B"/>
    <w:rsid w:val="009E0722"/>
    <w:rsid w:val="009E0E34"/>
    <w:rsid w:val="009E10BB"/>
    <w:rsid w:val="009E1425"/>
    <w:rsid w:val="009E17AA"/>
    <w:rsid w:val="009E17F0"/>
    <w:rsid w:val="009E18E5"/>
    <w:rsid w:val="009E1B75"/>
    <w:rsid w:val="009E1C71"/>
    <w:rsid w:val="009E1D5A"/>
    <w:rsid w:val="009E2000"/>
    <w:rsid w:val="009E2544"/>
    <w:rsid w:val="009E2AD0"/>
    <w:rsid w:val="009E30A4"/>
    <w:rsid w:val="009E30BF"/>
    <w:rsid w:val="009E3695"/>
    <w:rsid w:val="009E3B75"/>
    <w:rsid w:val="009E3F72"/>
    <w:rsid w:val="009E4168"/>
    <w:rsid w:val="009E4195"/>
    <w:rsid w:val="009E4280"/>
    <w:rsid w:val="009E431B"/>
    <w:rsid w:val="009E467D"/>
    <w:rsid w:val="009E497E"/>
    <w:rsid w:val="009E4D13"/>
    <w:rsid w:val="009E4DD3"/>
    <w:rsid w:val="009E53BD"/>
    <w:rsid w:val="009E56BA"/>
    <w:rsid w:val="009E5865"/>
    <w:rsid w:val="009E5C07"/>
    <w:rsid w:val="009E5C86"/>
    <w:rsid w:val="009E5E24"/>
    <w:rsid w:val="009E5E57"/>
    <w:rsid w:val="009E5F08"/>
    <w:rsid w:val="009E5F35"/>
    <w:rsid w:val="009E5FCF"/>
    <w:rsid w:val="009E5FD0"/>
    <w:rsid w:val="009E601D"/>
    <w:rsid w:val="009E61A2"/>
    <w:rsid w:val="009E6292"/>
    <w:rsid w:val="009E6305"/>
    <w:rsid w:val="009E6B1D"/>
    <w:rsid w:val="009E6DA8"/>
    <w:rsid w:val="009E724B"/>
    <w:rsid w:val="009E7725"/>
    <w:rsid w:val="009E7788"/>
    <w:rsid w:val="009E7BDF"/>
    <w:rsid w:val="009F024E"/>
    <w:rsid w:val="009F0289"/>
    <w:rsid w:val="009F05A2"/>
    <w:rsid w:val="009F05B6"/>
    <w:rsid w:val="009F084B"/>
    <w:rsid w:val="009F0887"/>
    <w:rsid w:val="009F08B0"/>
    <w:rsid w:val="009F116D"/>
    <w:rsid w:val="009F1170"/>
    <w:rsid w:val="009F1A54"/>
    <w:rsid w:val="009F1ACA"/>
    <w:rsid w:val="009F1C8B"/>
    <w:rsid w:val="009F1EA1"/>
    <w:rsid w:val="009F23D5"/>
    <w:rsid w:val="009F257E"/>
    <w:rsid w:val="009F264B"/>
    <w:rsid w:val="009F27B1"/>
    <w:rsid w:val="009F2B24"/>
    <w:rsid w:val="009F2EF6"/>
    <w:rsid w:val="009F3163"/>
    <w:rsid w:val="009F3240"/>
    <w:rsid w:val="009F32D5"/>
    <w:rsid w:val="009F3476"/>
    <w:rsid w:val="009F3621"/>
    <w:rsid w:val="009F36B0"/>
    <w:rsid w:val="009F391A"/>
    <w:rsid w:val="009F39DB"/>
    <w:rsid w:val="009F3C3E"/>
    <w:rsid w:val="009F41A0"/>
    <w:rsid w:val="009F41FB"/>
    <w:rsid w:val="009F4314"/>
    <w:rsid w:val="009F4419"/>
    <w:rsid w:val="009F44A4"/>
    <w:rsid w:val="009F4548"/>
    <w:rsid w:val="009F4839"/>
    <w:rsid w:val="009F4BB3"/>
    <w:rsid w:val="009F4C64"/>
    <w:rsid w:val="009F5377"/>
    <w:rsid w:val="009F56D3"/>
    <w:rsid w:val="009F5A8F"/>
    <w:rsid w:val="009F62C5"/>
    <w:rsid w:val="009F6414"/>
    <w:rsid w:val="009F6746"/>
    <w:rsid w:val="009F68D8"/>
    <w:rsid w:val="009F6F03"/>
    <w:rsid w:val="009F6F52"/>
    <w:rsid w:val="009F74AC"/>
    <w:rsid w:val="009F759C"/>
    <w:rsid w:val="009F7B4D"/>
    <w:rsid w:val="009F7C3A"/>
    <w:rsid w:val="00A008AE"/>
    <w:rsid w:val="00A00AE4"/>
    <w:rsid w:val="00A00B3C"/>
    <w:rsid w:val="00A00C2C"/>
    <w:rsid w:val="00A0119F"/>
    <w:rsid w:val="00A012D3"/>
    <w:rsid w:val="00A0146E"/>
    <w:rsid w:val="00A017A7"/>
    <w:rsid w:val="00A019BA"/>
    <w:rsid w:val="00A01A35"/>
    <w:rsid w:val="00A01C43"/>
    <w:rsid w:val="00A01D6C"/>
    <w:rsid w:val="00A0226E"/>
    <w:rsid w:val="00A02336"/>
    <w:rsid w:val="00A0236C"/>
    <w:rsid w:val="00A02573"/>
    <w:rsid w:val="00A028D6"/>
    <w:rsid w:val="00A02D6F"/>
    <w:rsid w:val="00A02F96"/>
    <w:rsid w:val="00A03128"/>
    <w:rsid w:val="00A03612"/>
    <w:rsid w:val="00A038EE"/>
    <w:rsid w:val="00A03938"/>
    <w:rsid w:val="00A03985"/>
    <w:rsid w:val="00A03F7F"/>
    <w:rsid w:val="00A03FC3"/>
    <w:rsid w:val="00A04175"/>
    <w:rsid w:val="00A04269"/>
    <w:rsid w:val="00A04505"/>
    <w:rsid w:val="00A04857"/>
    <w:rsid w:val="00A04A7D"/>
    <w:rsid w:val="00A04AC7"/>
    <w:rsid w:val="00A04EED"/>
    <w:rsid w:val="00A05248"/>
    <w:rsid w:val="00A056C3"/>
    <w:rsid w:val="00A05764"/>
    <w:rsid w:val="00A057B0"/>
    <w:rsid w:val="00A05AF9"/>
    <w:rsid w:val="00A05DA6"/>
    <w:rsid w:val="00A060FB"/>
    <w:rsid w:val="00A0615D"/>
    <w:rsid w:val="00A0653C"/>
    <w:rsid w:val="00A065E4"/>
    <w:rsid w:val="00A065E9"/>
    <w:rsid w:val="00A0677A"/>
    <w:rsid w:val="00A06796"/>
    <w:rsid w:val="00A06D18"/>
    <w:rsid w:val="00A072AD"/>
    <w:rsid w:val="00A07317"/>
    <w:rsid w:val="00A07371"/>
    <w:rsid w:val="00A0737D"/>
    <w:rsid w:val="00A07383"/>
    <w:rsid w:val="00A0769E"/>
    <w:rsid w:val="00A07CA8"/>
    <w:rsid w:val="00A1005F"/>
    <w:rsid w:val="00A100F8"/>
    <w:rsid w:val="00A10196"/>
    <w:rsid w:val="00A1069D"/>
    <w:rsid w:val="00A10A7B"/>
    <w:rsid w:val="00A10AF8"/>
    <w:rsid w:val="00A10B7E"/>
    <w:rsid w:val="00A10C8C"/>
    <w:rsid w:val="00A10D28"/>
    <w:rsid w:val="00A10E2C"/>
    <w:rsid w:val="00A10FEA"/>
    <w:rsid w:val="00A112D3"/>
    <w:rsid w:val="00A1148C"/>
    <w:rsid w:val="00A11A57"/>
    <w:rsid w:val="00A11B7B"/>
    <w:rsid w:val="00A11B87"/>
    <w:rsid w:val="00A11EB5"/>
    <w:rsid w:val="00A12102"/>
    <w:rsid w:val="00A12334"/>
    <w:rsid w:val="00A12347"/>
    <w:rsid w:val="00A12A18"/>
    <w:rsid w:val="00A12A30"/>
    <w:rsid w:val="00A12AB7"/>
    <w:rsid w:val="00A12F8D"/>
    <w:rsid w:val="00A13293"/>
    <w:rsid w:val="00A13326"/>
    <w:rsid w:val="00A13510"/>
    <w:rsid w:val="00A13560"/>
    <w:rsid w:val="00A136B9"/>
    <w:rsid w:val="00A139ED"/>
    <w:rsid w:val="00A13A65"/>
    <w:rsid w:val="00A13AA8"/>
    <w:rsid w:val="00A13ADF"/>
    <w:rsid w:val="00A1402C"/>
    <w:rsid w:val="00A1406C"/>
    <w:rsid w:val="00A14458"/>
    <w:rsid w:val="00A146A3"/>
    <w:rsid w:val="00A14D3E"/>
    <w:rsid w:val="00A14D64"/>
    <w:rsid w:val="00A14FC7"/>
    <w:rsid w:val="00A152F6"/>
    <w:rsid w:val="00A154FA"/>
    <w:rsid w:val="00A15763"/>
    <w:rsid w:val="00A158B3"/>
    <w:rsid w:val="00A15948"/>
    <w:rsid w:val="00A15C1A"/>
    <w:rsid w:val="00A15E93"/>
    <w:rsid w:val="00A15FEA"/>
    <w:rsid w:val="00A16014"/>
    <w:rsid w:val="00A16197"/>
    <w:rsid w:val="00A1652A"/>
    <w:rsid w:val="00A16569"/>
    <w:rsid w:val="00A169F2"/>
    <w:rsid w:val="00A16A58"/>
    <w:rsid w:val="00A16AAA"/>
    <w:rsid w:val="00A16C07"/>
    <w:rsid w:val="00A16F71"/>
    <w:rsid w:val="00A17357"/>
    <w:rsid w:val="00A175F4"/>
    <w:rsid w:val="00A17712"/>
    <w:rsid w:val="00A17A1D"/>
    <w:rsid w:val="00A17A4A"/>
    <w:rsid w:val="00A17D5D"/>
    <w:rsid w:val="00A20484"/>
    <w:rsid w:val="00A20653"/>
    <w:rsid w:val="00A209BD"/>
    <w:rsid w:val="00A20A9B"/>
    <w:rsid w:val="00A20BB5"/>
    <w:rsid w:val="00A20DD9"/>
    <w:rsid w:val="00A20DDC"/>
    <w:rsid w:val="00A20EEB"/>
    <w:rsid w:val="00A20F66"/>
    <w:rsid w:val="00A21220"/>
    <w:rsid w:val="00A21234"/>
    <w:rsid w:val="00A212CB"/>
    <w:rsid w:val="00A2160C"/>
    <w:rsid w:val="00A21799"/>
    <w:rsid w:val="00A21A28"/>
    <w:rsid w:val="00A21C0D"/>
    <w:rsid w:val="00A21C73"/>
    <w:rsid w:val="00A21F7F"/>
    <w:rsid w:val="00A2218B"/>
    <w:rsid w:val="00A22257"/>
    <w:rsid w:val="00A223E4"/>
    <w:rsid w:val="00A22634"/>
    <w:rsid w:val="00A227CA"/>
    <w:rsid w:val="00A22A5B"/>
    <w:rsid w:val="00A22A80"/>
    <w:rsid w:val="00A22C3F"/>
    <w:rsid w:val="00A22FD1"/>
    <w:rsid w:val="00A230BA"/>
    <w:rsid w:val="00A23182"/>
    <w:rsid w:val="00A23353"/>
    <w:rsid w:val="00A23374"/>
    <w:rsid w:val="00A23435"/>
    <w:rsid w:val="00A23511"/>
    <w:rsid w:val="00A2353D"/>
    <w:rsid w:val="00A2353F"/>
    <w:rsid w:val="00A23689"/>
    <w:rsid w:val="00A23A44"/>
    <w:rsid w:val="00A23B99"/>
    <w:rsid w:val="00A23C75"/>
    <w:rsid w:val="00A241D0"/>
    <w:rsid w:val="00A24B5C"/>
    <w:rsid w:val="00A24F60"/>
    <w:rsid w:val="00A24FF8"/>
    <w:rsid w:val="00A2516E"/>
    <w:rsid w:val="00A2526F"/>
    <w:rsid w:val="00A25385"/>
    <w:rsid w:val="00A255F4"/>
    <w:rsid w:val="00A25724"/>
    <w:rsid w:val="00A25859"/>
    <w:rsid w:val="00A25863"/>
    <w:rsid w:val="00A25A09"/>
    <w:rsid w:val="00A25A44"/>
    <w:rsid w:val="00A25B38"/>
    <w:rsid w:val="00A26857"/>
    <w:rsid w:val="00A26A90"/>
    <w:rsid w:val="00A26B4C"/>
    <w:rsid w:val="00A26DB6"/>
    <w:rsid w:val="00A26DCD"/>
    <w:rsid w:val="00A26DF5"/>
    <w:rsid w:val="00A26EE5"/>
    <w:rsid w:val="00A274C9"/>
    <w:rsid w:val="00A2751D"/>
    <w:rsid w:val="00A2767A"/>
    <w:rsid w:val="00A276CF"/>
    <w:rsid w:val="00A27A30"/>
    <w:rsid w:val="00A27BF7"/>
    <w:rsid w:val="00A27D7F"/>
    <w:rsid w:val="00A27E1B"/>
    <w:rsid w:val="00A27E4A"/>
    <w:rsid w:val="00A303CC"/>
    <w:rsid w:val="00A304E0"/>
    <w:rsid w:val="00A30A77"/>
    <w:rsid w:val="00A30B37"/>
    <w:rsid w:val="00A30BC5"/>
    <w:rsid w:val="00A31172"/>
    <w:rsid w:val="00A3119D"/>
    <w:rsid w:val="00A3127A"/>
    <w:rsid w:val="00A31AFB"/>
    <w:rsid w:val="00A32054"/>
    <w:rsid w:val="00A323D9"/>
    <w:rsid w:val="00A325A9"/>
    <w:rsid w:val="00A3261C"/>
    <w:rsid w:val="00A329E5"/>
    <w:rsid w:val="00A329F3"/>
    <w:rsid w:val="00A32B2D"/>
    <w:rsid w:val="00A32D10"/>
    <w:rsid w:val="00A32F68"/>
    <w:rsid w:val="00A3325A"/>
    <w:rsid w:val="00A3357B"/>
    <w:rsid w:val="00A33620"/>
    <w:rsid w:val="00A336FB"/>
    <w:rsid w:val="00A3391D"/>
    <w:rsid w:val="00A3399D"/>
    <w:rsid w:val="00A33A66"/>
    <w:rsid w:val="00A33DF8"/>
    <w:rsid w:val="00A33EFE"/>
    <w:rsid w:val="00A3418E"/>
    <w:rsid w:val="00A342F7"/>
    <w:rsid w:val="00A34395"/>
    <w:rsid w:val="00A34450"/>
    <w:rsid w:val="00A344E2"/>
    <w:rsid w:val="00A34636"/>
    <w:rsid w:val="00A3495B"/>
    <w:rsid w:val="00A34BCF"/>
    <w:rsid w:val="00A34D0E"/>
    <w:rsid w:val="00A34E1F"/>
    <w:rsid w:val="00A34FBD"/>
    <w:rsid w:val="00A3519C"/>
    <w:rsid w:val="00A3526A"/>
    <w:rsid w:val="00A35368"/>
    <w:rsid w:val="00A3542E"/>
    <w:rsid w:val="00A35613"/>
    <w:rsid w:val="00A359DA"/>
    <w:rsid w:val="00A35FB8"/>
    <w:rsid w:val="00A363BA"/>
    <w:rsid w:val="00A3642C"/>
    <w:rsid w:val="00A36AD7"/>
    <w:rsid w:val="00A370BF"/>
    <w:rsid w:val="00A37112"/>
    <w:rsid w:val="00A37182"/>
    <w:rsid w:val="00A37351"/>
    <w:rsid w:val="00A3772D"/>
    <w:rsid w:val="00A3780F"/>
    <w:rsid w:val="00A379BF"/>
    <w:rsid w:val="00A379CC"/>
    <w:rsid w:val="00A37A7C"/>
    <w:rsid w:val="00A37AC7"/>
    <w:rsid w:val="00A40130"/>
    <w:rsid w:val="00A4016F"/>
    <w:rsid w:val="00A40742"/>
    <w:rsid w:val="00A409BF"/>
    <w:rsid w:val="00A40A81"/>
    <w:rsid w:val="00A40AC2"/>
    <w:rsid w:val="00A40AFD"/>
    <w:rsid w:val="00A40BE9"/>
    <w:rsid w:val="00A40EC2"/>
    <w:rsid w:val="00A41089"/>
    <w:rsid w:val="00A4117C"/>
    <w:rsid w:val="00A411B6"/>
    <w:rsid w:val="00A412F4"/>
    <w:rsid w:val="00A4130C"/>
    <w:rsid w:val="00A41592"/>
    <w:rsid w:val="00A416E2"/>
    <w:rsid w:val="00A41822"/>
    <w:rsid w:val="00A419A2"/>
    <w:rsid w:val="00A41A96"/>
    <w:rsid w:val="00A41AF9"/>
    <w:rsid w:val="00A41BEB"/>
    <w:rsid w:val="00A41D8D"/>
    <w:rsid w:val="00A422E9"/>
    <w:rsid w:val="00A42722"/>
    <w:rsid w:val="00A42871"/>
    <w:rsid w:val="00A42A56"/>
    <w:rsid w:val="00A42B83"/>
    <w:rsid w:val="00A42FDD"/>
    <w:rsid w:val="00A4305E"/>
    <w:rsid w:val="00A435E0"/>
    <w:rsid w:val="00A435EF"/>
    <w:rsid w:val="00A4399B"/>
    <w:rsid w:val="00A43E78"/>
    <w:rsid w:val="00A43EF5"/>
    <w:rsid w:val="00A44386"/>
    <w:rsid w:val="00A44503"/>
    <w:rsid w:val="00A445DF"/>
    <w:rsid w:val="00A446F1"/>
    <w:rsid w:val="00A44965"/>
    <w:rsid w:val="00A44C48"/>
    <w:rsid w:val="00A44DD9"/>
    <w:rsid w:val="00A45030"/>
    <w:rsid w:val="00A4521F"/>
    <w:rsid w:val="00A45700"/>
    <w:rsid w:val="00A4604F"/>
    <w:rsid w:val="00A46108"/>
    <w:rsid w:val="00A46605"/>
    <w:rsid w:val="00A466F6"/>
    <w:rsid w:val="00A4676B"/>
    <w:rsid w:val="00A46B01"/>
    <w:rsid w:val="00A46B50"/>
    <w:rsid w:val="00A46E46"/>
    <w:rsid w:val="00A4796F"/>
    <w:rsid w:val="00A47A03"/>
    <w:rsid w:val="00A47AC5"/>
    <w:rsid w:val="00A47C72"/>
    <w:rsid w:val="00A50097"/>
    <w:rsid w:val="00A50386"/>
    <w:rsid w:val="00A5060F"/>
    <w:rsid w:val="00A50615"/>
    <w:rsid w:val="00A5072B"/>
    <w:rsid w:val="00A5096B"/>
    <w:rsid w:val="00A50B26"/>
    <w:rsid w:val="00A51080"/>
    <w:rsid w:val="00A51084"/>
    <w:rsid w:val="00A51241"/>
    <w:rsid w:val="00A513EF"/>
    <w:rsid w:val="00A5182C"/>
    <w:rsid w:val="00A51889"/>
    <w:rsid w:val="00A51D0A"/>
    <w:rsid w:val="00A5200C"/>
    <w:rsid w:val="00A52067"/>
    <w:rsid w:val="00A520A1"/>
    <w:rsid w:val="00A52360"/>
    <w:rsid w:val="00A523E3"/>
    <w:rsid w:val="00A5266B"/>
    <w:rsid w:val="00A5292B"/>
    <w:rsid w:val="00A52A13"/>
    <w:rsid w:val="00A52B8C"/>
    <w:rsid w:val="00A52E55"/>
    <w:rsid w:val="00A5311C"/>
    <w:rsid w:val="00A53B41"/>
    <w:rsid w:val="00A53C86"/>
    <w:rsid w:val="00A54037"/>
    <w:rsid w:val="00A54710"/>
    <w:rsid w:val="00A54911"/>
    <w:rsid w:val="00A5498F"/>
    <w:rsid w:val="00A54A81"/>
    <w:rsid w:val="00A54AEB"/>
    <w:rsid w:val="00A55281"/>
    <w:rsid w:val="00A552D7"/>
    <w:rsid w:val="00A55344"/>
    <w:rsid w:val="00A5538A"/>
    <w:rsid w:val="00A5580F"/>
    <w:rsid w:val="00A558C6"/>
    <w:rsid w:val="00A55D67"/>
    <w:rsid w:val="00A55DDE"/>
    <w:rsid w:val="00A55DF2"/>
    <w:rsid w:val="00A5625E"/>
    <w:rsid w:val="00A562EB"/>
    <w:rsid w:val="00A56546"/>
    <w:rsid w:val="00A569A0"/>
    <w:rsid w:val="00A56A78"/>
    <w:rsid w:val="00A56B67"/>
    <w:rsid w:val="00A56B95"/>
    <w:rsid w:val="00A56CAF"/>
    <w:rsid w:val="00A56CD4"/>
    <w:rsid w:val="00A5710F"/>
    <w:rsid w:val="00A57125"/>
    <w:rsid w:val="00A5718A"/>
    <w:rsid w:val="00A572CB"/>
    <w:rsid w:val="00A5763E"/>
    <w:rsid w:val="00A57653"/>
    <w:rsid w:val="00A57773"/>
    <w:rsid w:val="00A5778C"/>
    <w:rsid w:val="00A578C8"/>
    <w:rsid w:val="00A579B3"/>
    <w:rsid w:val="00A57A19"/>
    <w:rsid w:val="00A600AB"/>
    <w:rsid w:val="00A602B7"/>
    <w:rsid w:val="00A60554"/>
    <w:rsid w:val="00A60741"/>
    <w:rsid w:val="00A60A35"/>
    <w:rsid w:val="00A60BBA"/>
    <w:rsid w:val="00A611C1"/>
    <w:rsid w:val="00A61492"/>
    <w:rsid w:val="00A61764"/>
    <w:rsid w:val="00A61797"/>
    <w:rsid w:val="00A61814"/>
    <w:rsid w:val="00A61883"/>
    <w:rsid w:val="00A61885"/>
    <w:rsid w:val="00A61978"/>
    <w:rsid w:val="00A61AC3"/>
    <w:rsid w:val="00A623EB"/>
    <w:rsid w:val="00A625D0"/>
    <w:rsid w:val="00A6270C"/>
    <w:rsid w:val="00A62C05"/>
    <w:rsid w:val="00A62D93"/>
    <w:rsid w:val="00A62DCD"/>
    <w:rsid w:val="00A62E1F"/>
    <w:rsid w:val="00A63031"/>
    <w:rsid w:val="00A63085"/>
    <w:rsid w:val="00A631AE"/>
    <w:rsid w:val="00A63508"/>
    <w:rsid w:val="00A63599"/>
    <w:rsid w:val="00A63651"/>
    <w:rsid w:val="00A6386D"/>
    <w:rsid w:val="00A6387D"/>
    <w:rsid w:val="00A63B03"/>
    <w:rsid w:val="00A63B42"/>
    <w:rsid w:val="00A6402C"/>
    <w:rsid w:val="00A64285"/>
    <w:rsid w:val="00A643C1"/>
    <w:rsid w:val="00A643EB"/>
    <w:rsid w:val="00A645A6"/>
    <w:rsid w:val="00A64DB5"/>
    <w:rsid w:val="00A64DC3"/>
    <w:rsid w:val="00A64E04"/>
    <w:rsid w:val="00A65036"/>
    <w:rsid w:val="00A6503C"/>
    <w:rsid w:val="00A65217"/>
    <w:rsid w:val="00A659A0"/>
    <w:rsid w:val="00A65CED"/>
    <w:rsid w:val="00A65D4D"/>
    <w:rsid w:val="00A660D8"/>
    <w:rsid w:val="00A6619E"/>
    <w:rsid w:val="00A666F5"/>
    <w:rsid w:val="00A6684E"/>
    <w:rsid w:val="00A66B51"/>
    <w:rsid w:val="00A66CF4"/>
    <w:rsid w:val="00A66E5B"/>
    <w:rsid w:val="00A66E96"/>
    <w:rsid w:val="00A66EAA"/>
    <w:rsid w:val="00A66FD8"/>
    <w:rsid w:val="00A670DB"/>
    <w:rsid w:val="00A67109"/>
    <w:rsid w:val="00A672CF"/>
    <w:rsid w:val="00A67427"/>
    <w:rsid w:val="00A67B14"/>
    <w:rsid w:val="00A67F13"/>
    <w:rsid w:val="00A67F21"/>
    <w:rsid w:val="00A70232"/>
    <w:rsid w:val="00A703C6"/>
    <w:rsid w:val="00A70D18"/>
    <w:rsid w:val="00A719BD"/>
    <w:rsid w:val="00A71BC8"/>
    <w:rsid w:val="00A71CE9"/>
    <w:rsid w:val="00A71F8A"/>
    <w:rsid w:val="00A72172"/>
    <w:rsid w:val="00A723E9"/>
    <w:rsid w:val="00A723F9"/>
    <w:rsid w:val="00A72554"/>
    <w:rsid w:val="00A7285D"/>
    <w:rsid w:val="00A72901"/>
    <w:rsid w:val="00A72A3A"/>
    <w:rsid w:val="00A72AA6"/>
    <w:rsid w:val="00A73349"/>
    <w:rsid w:val="00A73369"/>
    <w:rsid w:val="00A73556"/>
    <w:rsid w:val="00A7357F"/>
    <w:rsid w:val="00A7371B"/>
    <w:rsid w:val="00A737CB"/>
    <w:rsid w:val="00A739F7"/>
    <w:rsid w:val="00A74099"/>
    <w:rsid w:val="00A742B0"/>
    <w:rsid w:val="00A744DE"/>
    <w:rsid w:val="00A746B3"/>
    <w:rsid w:val="00A74715"/>
    <w:rsid w:val="00A748A1"/>
    <w:rsid w:val="00A74E63"/>
    <w:rsid w:val="00A7594C"/>
    <w:rsid w:val="00A75B71"/>
    <w:rsid w:val="00A75BE7"/>
    <w:rsid w:val="00A75C02"/>
    <w:rsid w:val="00A75F3E"/>
    <w:rsid w:val="00A762B8"/>
    <w:rsid w:val="00A7662E"/>
    <w:rsid w:val="00A767FF"/>
    <w:rsid w:val="00A76878"/>
    <w:rsid w:val="00A770B9"/>
    <w:rsid w:val="00A77370"/>
    <w:rsid w:val="00A773E3"/>
    <w:rsid w:val="00A77424"/>
    <w:rsid w:val="00A777C1"/>
    <w:rsid w:val="00A77817"/>
    <w:rsid w:val="00A7787E"/>
    <w:rsid w:val="00A800D8"/>
    <w:rsid w:val="00A80216"/>
    <w:rsid w:val="00A802FB"/>
    <w:rsid w:val="00A80344"/>
    <w:rsid w:val="00A80405"/>
    <w:rsid w:val="00A8089E"/>
    <w:rsid w:val="00A80CC1"/>
    <w:rsid w:val="00A8108F"/>
    <w:rsid w:val="00A81516"/>
    <w:rsid w:val="00A8161F"/>
    <w:rsid w:val="00A8181F"/>
    <w:rsid w:val="00A81942"/>
    <w:rsid w:val="00A81A9A"/>
    <w:rsid w:val="00A81F67"/>
    <w:rsid w:val="00A82468"/>
    <w:rsid w:val="00A826D4"/>
    <w:rsid w:val="00A82C8B"/>
    <w:rsid w:val="00A82F37"/>
    <w:rsid w:val="00A83083"/>
    <w:rsid w:val="00A83502"/>
    <w:rsid w:val="00A83CF1"/>
    <w:rsid w:val="00A83F15"/>
    <w:rsid w:val="00A84025"/>
    <w:rsid w:val="00A845A0"/>
    <w:rsid w:val="00A845C3"/>
    <w:rsid w:val="00A846AB"/>
    <w:rsid w:val="00A84984"/>
    <w:rsid w:val="00A84E5C"/>
    <w:rsid w:val="00A8508C"/>
    <w:rsid w:val="00A85154"/>
    <w:rsid w:val="00A8529A"/>
    <w:rsid w:val="00A85809"/>
    <w:rsid w:val="00A85AFC"/>
    <w:rsid w:val="00A860D4"/>
    <w:rsid w:val="00A86143"/>
    <w:rsid w:val="00A861F5"/>
    <w:rsid w:val="00A86275"/>
    <w:rsid w:val="00A86776"/>
    <w:rsid w:val="00A867C9"/>
    <w:rsid w:val="00A8680E"/>
    <w:rsid w:val="00A86D37"/>
    <w:rsid w:val="00A86D52"/>
    <w:rsid w:val="00A87013"/>
    <w:rsid w:val="00A87612"/>
    <w:rsid w:val="00A879D5"/>
    <w:rsid w:val="00A87A66"/>
    <w:rsid w:val="00A87C6D"/>
    <w:rsid w:val="00A87D68"/>
    <w:rsid w:val="00A87EA2"/>
    <w:rsid w:val="00A87EA4"/>
    <w:rsid w:val="00A87F92"/>
    <w:rsid w:val="00A90197"/>
    <w:rsid w:val="00A9024A"/>
    <w:rsid w:val="00A90301"/>
    <w:rsid w:val="00A903B2"/>
    <w:rsid w:val="00A906BD"/>
    <w:rsid w:val="00A90AD7"/>
    <w:rsid w:val="00A90F87"/>
    <w:rsid w:val="00A9109A"/>
    <w:rsid w:val="00A91352"/>
    <w:rsid w:val="00A9135A"/>
    <w:rsid w:val="00A914BE"/>
    <w:rsid w:val="00A914E2"/>
    <w:rsid w:val="00A916A5"/>
    <w:rsid w:val="00A91874"/>
    <w:rsid w:val="00A91A99"/>
    <w:rsid w:val="00A91C4F"/>
    <w:rsid w:val="00A91CDE"/>
    <w:rsid w:val="00A9206C"/>
    <w:rsid w:val="00A92142"/>
    <w:rsid w:val="00A92419"/>
    <w:rsid w:val="00A9293D"/>
    <w:rsid w:val="00A92DE7"/>
    <w:rsid w:val="00A92EB0"/>
    <w:rsid w:val="00A93757"/>
    <w:rsid w:val="00A93AF8"/>
    <w:rsid w:val="00A93BB8"/>
    <w:rsid w:val="00A93DAA"/>
    <w:rsid w:val="00A93E05"/>
    <w:rsid w:val="00A93EB9"/>
    <w:rsid w:val="00A94074"/>
    <w:rsid w:val="00A944A2"/>
    <w:rsid w:val="00A946D0"/>
    <w:rsid w:val="00A947F1"/>
    <w:rsid w:val="00A94A66"/>
    <w:rsid w:val="00A94CD3"/>
    <w:rsid w:val="00A952C0"/>
    <w:rsid w:val="00A95517"/>
    <w:rsid w:val="00A9561D"/>
    <w:rsid w:val="00A95651"/>
    <w:rsid w:val="00A956BF"/>
    <w:rsid w:val="00A95907"/>
    <w:rsid w:val="00A95A6E"/>
    <w:rsid w:val="00A95AA2"/>
    <w:rsid w:val="00A95FE4"/>
    <w:rsid w:val="00A95FF7"/>
    <w:rsid w:val="00A962C5"/>
    <w:rsid w:val="00A96D64"/>
    <w:rsid w:val="00A9711C"/>
    <w:rsid w:val="00A97156"/>
    <w:rsid w:val="00A97331"/>
    <w:rsid w:val="00A976EE"/>
    <w:rsid w:val="00A97A8B"/>
    <w:rsid w:val="00A97BC7"/>
    <w:rsid w:val="00A97E71"/>
    <w:rsid w:val="00A97F6E"/>
    <w:rsid w:val="00AA0086"/>
    <w:rsid w:val="00AA00AE"/>
    <w:rsid w:val="00AA01C2"/>
    <w:rsid w:val="00AA0327"/>
    <w:rsid w:val="00AA0679"/>
    <w:rsid w:val="00AA0795"/>
    <w:rsid w:val="00AA0D0D"/>
    <w:rsid w:val="00AA0E84"/>
    <w:rsid w:val="00AA0EFB"/>
    <w:rsid w:val="00AA0F2E"/>
    <w:rsid w:val="00AA1598"/>
    <w:rsid w:val="00AA167A"/>
    <w:rsid w:val="00AA17D8"/>
    <w:rsid w:val="00AA1BDA"/>
    <w:rsid w:val="00AA208F"/>
    <w:rsid w:val="00AA20B2"/>
    <w:rsid w:val="00AA253B"/>
    <w:rsid w:val="00AA28F7"/>
    <w:rsid w:val="00AA296C"/>
    <w:rsid w:val="00AA296F"/>
    <w:rsid w:val="00AA2D39"/>
    <w:rsid w:val="00AA2EF7"/>
    <w:rsid w:val="00AA3023"/>
    <w:rsid w:val="00AA30D8"/>
    <w:rsid w:val="00AA31A6"/>
    <w:rsid w:val="00AA35DE"/>
    <w:rsid w:val="00AA3E78"/>
    <w:rsid w:val="00AA40DD"/>
    <w:rsid w:val="00AA4173"/>
    <w:rsid w:val="00AA440D"/>
    <w:rsid w:val="00AA4500"/>
    <w:rsid w:val="00AA4552"/>
    <w:rsid w:val="00AA4616"/>
    <w:rsid w:val="00AA4769"/>
    <w:rsid w:val="00AA48CB"/>
    <w:rsid w:val="00AA4DB3"/>
    <w:rsid w:val="00AA5113"/>
    <w:rsid w:val="00AA53AB"/>
    <w:rsid w:val="00AA568A"/>
    <w:rsid w:val="00AA56E0"/>
    <w:rsid w:val="00AA5782"/>
    <w:rsid w:val="00AA5833"/>
    <w:rsid w:val="00AA5912"/>
    <w:rsid w:val="00AA5A14"/>
    <w:rsid w:val="00AA5A6B"/>
    <w:rsid w:val="00AA5B75"/>
    <w:rsid w:val="00AA5D30"/>
    <w:rsid w:val="00AA5E65"/>
    <w:rsid w:val="00AA5E7B"/>
    <w:rsid w:val="00AA5FED"/>
    <w:rsid w:val="00AA610B"/>
    <w:rsid w:val="00AA621D"/>
    <w:rsid w:val="00AA6B03"/>
    <w:rsid w:val="00AA6D63"/>
    <w:rsid w:val="00AA6D97"/>
    <w:rsid w:val="00AA6E1D"/>
    <w:rsid w:val="00AA77DC"/>
    <w:rsid w:val="00AA7814"/>
    <w:rsid w:val="00AA786B"/>
    <w:rsid w:val="00AA7877"/>
    <w:rsid w:val="00AA78EE"/>
    <w:rsid w:val="00AA78FC"/>
    <w:rsid w:val="00AA7B00"/>
    <w:rsid w:val="00AA7D83"/>
    <w:rsid w:val="00AA7FA2"/>
    <w:rsid w:val="00AA7FF2"/>
    <w:rsid w:val="00AB012B"/>
    <w:rsid w:val="00AB016A"/>
    <w:rsid w:val="00AB085C"/>
    <w:rsid w:val="00AB09E8"/>
    <w:rsid w:val="00AB1124"/>
    <w:rsid w:val="00AB1151"/>
    <w:rsid w:val="00AB16AB"/>
    <w:rsid w:val="00AB185F"/>
    <w:rsid w:val="00AB1974"/>
    <w:rsid w:val="00AB19AC"/>
    <w:rsid w:val="00AB1ADF"/>
    <w:rsid w:val="00AB1DD3"/>
    <w:rsid w:val="00AB1F6E"/>
    <w:rsid w:val="00AB25B4"/>
    <w:rsid w:val="00AB2B84"/>
    <w:rsid w:val="00AB2D39"/>
    <w:rsid w:val="00AB31F6"/>
    <w:rsid w:val="00AB341A"/>
    <w:rsid w:val="00AB34A3"/>
    <w:rsid w:val="00AB350C"/>
    <w:rsid w:val="00AB364D"/>
    <w:rsid w:val="00AB3673"/>
    <w:rsid w:val="00AB3991"/>
    <w:rsid w:val="00AB3A5A"/>
    <w:rsid w:val="00AB3B2F"/>
    <w:rsid w:val="00AB3C65"/>
    <w:rsid w:val="00AB3C9D"/>
    <w:rsid w:val="00AB4133"/>
    <w:rsid w:val="00AB4158"/>
    <w:rsid w:val="00AB42C0"/>
    <w:rsid w:val="00AB444C"/>
    <w:rsid w:val="00AB46B1"/>
    <w:rsid w:val="00AB46E2"/>
    <w:rsid w:val="00AB47A2"/>
    <w:rsid w:val="00AB48A5"/>
    <w:rsid w:val="00AB48A6"/>
    <w:rsid w:val="00AB497C"/>
    <w:rsid w:val="00AB4A13"/>
    <w:rsid w:val="00AB4B71"/>
    <w:rsid w:val="00AB4C90"/>
    <w:rsid w:val="00AB4E8F"/>
    <w:rsid w:val="00AB4EEB"/>
    <w:rsid w:val="00AB517D"/>
    <w:rsid w:val="00AB526C"/>
    <w:rsid w:val="00AB548F"/>
    <w:rsid w:val="00AB5F3C"/>
    <w:rsid w:val="00AB60BD"/>
    <w:rsid w:val="00AB66D8"/>
    <w:rsid w:val="00AB68EA"/>
    <w:rsid w:val="00AB6DD0"/>
    <w:rsid w:val="00AB726C"/>
    <w:rsid w:val="00AB7671"/>
    <w:rsid w:val="00AB771A"/>
    <w:rsid w:val="00AB7B8B"/>
    <w:rsid w:val="00AB7CA3"/>
    <w:rsid w:val="00AB7E5C"/>
    <w:rsid w:val="00AB7E65"/>
    <w:rsid w:val="00AC0110"/>
    <w:rsid w:val="00AC0363"/>
    <w:rsid w:val="00AC0529"/>
    <w:rsid w:val="00AC067A"/>
    <w:rsid w:val="00AC08C8"/>
    <w:rsid w:val="00AC08C9"/>
    <w:rsid w:val="00AC0DA3"/>
    <w:rsid w:val="00AC0EBC"/>
    <w:rsid w:val="00AC10F7"/>
    <w:rsid w:val="00AC13DB"/>
    <w:rsid w:val="00AC195A"/>
    <w:rsid w:val="00AC1994"/>
    <w:rsid w:val="00AC19B0"/>
    <w:rsid w:val="00AC1BA8"/>
    <w:rsid w:val="00AC1C07"/>
    <w:rsid w:val="00AC1D8B"/>
    <w:rsid w:val="00AC1DC0"/>
    <w:rsid w:val="00AC1F66"/>
    <w:rsid w:val="00AC249E"/>
    <w:rsid w:val="00AC25B6"/>
    <w:rsid w:val="00AC2756"/>
    <w:rsid w:val="00AC337F"/>
    <w:rsid w:val="00AC33A9"/>
    <w:rsid w:val="00AC35E3"/>
    <w:rsid w:val="00AC390E"/>
    <w:rsid w:val="00AC39F5"/>
    <w:rsid w:val="00AC3D98"/>
    <w:rsid w:val="00AC3FCD"/>
    <w:rsid w:val="00AC4042"/>
    <w:rsid w:val="00AC4218"/>
    <w:rsid w:val="00AC4698"/>
    <w:rsid w:val="00AC4B0D"/>
    <w:rsid w:val="00AC4C6B"/>
    <w:rsid w:val="00AC4E24"/>
    <w:rsid w:val="00AC524A"/>
    <w:rsid w:val="00AC54BB"/>
    <w:rsid w:val="00AC560A"/>
    <w:rsid w:val="00AC5BBA"/>
    <w:rsid w:val="00AC6059"/>
    <w:rsid w:val="00AC622F"/>
    <w:rsid w:val="00AC6618"/>
    <w:rsid w:val="00AC6648"/>
    <w:rsid w:val="00AC6B63"/>
    <w:rsid w:val="00AC70EB"/>
    <w:rsid w:val="00AC7583"/>
    <w:rsid w:val="00AC7834"/>
    <w:rsid w:val="00AC79CC"/>
    <w:rsid w:val="00AC7A5D"/>
    <w:rsid w:val="00AC7AE7"/>
    <w:rsid w:val="00AC7B87"/>
    <w:rsid w:val="00AC7E47"/>
    <w:rsid w:val="00AC7F5F"/>
    <w:rsid w:val="00AD003B"/>
    <w:rsid w:val="00AD0056"/>
    <w:rsid w:val="00AD0175"/>
    <w:rsid w:val="00AD019F"/>
    <w:rsid w:val="00AD057E"/>
    <w:rsid w:val="00AD080F"/>
    <w:rsid w:val="00AD083A"/>
    <w:rsid w:val="00AD08EE"/>
    <w:rsid w:val="00AD0A47"/>
    <w:rsid w:val="00AD0C3B"/>
    <w:rsid w:val="00AD1468"/>
    <w:rsid w:val="00AD14F8"/>
    <w:rsid w:val="00AD15F9"/>
    <w:rsid w:val="00AD1837"/>
    <w:rsid w:val="00AD1886"/>
    <w:rsid w:val="00AD1998"/>
    <w:rsid w:val="00AD19CC"/>
    <w:rsid w:val="00AD1D4E"/>
    <w:rsid w:val="00AD1E5D"/>
    <w:rsid w:val="00AD1EF3"/>
    <w:rsid w:val="00AD1F5F"/>
    <w:rsid w:val="00AD206D"/>
    <w:rsid w:val="00AD2118"/>
    <w:rsid w:val="00AD233E"/>
    <w:rsid w:val="00AD24B3"/>
    <w:rsid w:val="00AD29F5"/>
    <w:rsid w:val="00AD2C45"/>
    <w:rsid w:val="00AD2E3F"/>
    <w:rsid w:val="00AD3349"/>
    <w:rsid w:val="00AD3575"/>
    <w:rsid w:val="00AD3670"/>
    <w:rsid w:val="00AD36C9"/>
    <w:rsid w:val="00AD3739"/>
    <w:rsid w:val="00AD3790"/>
    <w:rsid w:val="00AD3809"/>
    <w:rsid w:val="00AD4031"/>
    <w:rsid w:val="00AD4922"/>
    <w:rsid w:val="00AD4A84"/>
    <w:rsid w:val="00AD4B81"/>
    <w:rsid w:val="00AD4C72"/>
    <w:rsid w:val="00AD4D28"/>
    <w:rsid w:val="00AD4F39"/>
    <w:rsid w:val="00AD4FB1"/>
    <w:rsid w:val="00AD514E"/>
    <w:rsid w:val="00AD52B1"/>
    <w:rsid w:val="00AD56CB"/>
    <w:rsid w:val="00AD5BF5"/>
    <w:rsid w:val="00AD5D3B"/>
    <w:rsid w:val="00AD6129"/>
    <w:rsid w:val="00AD6173"/>
    <w:rsid w:val="00AD61BC"/>
    <w:rsid w:val="00AD62D4"/>
    <w:rsid w:val="00AD64A7"/>
    <w:rsid w:val="00AD64CD"/>
    <w:rsid w:val="00AD6D03"/>
    <w:rsid w:val="00AD7082"/>
    <w:rsid w:val="00AD70E8"/>
    <w:rsid w:val="00AD715C"/>
    <w:rsid w:val="00AD71B7"/>
    <w:rsid w:val="00AD741F"/>
    <w:rsid w:val="00AD7730"/>
    <w:rsid w:val="00AD7BEE"/>
    <w:rsid w:val="00AE00DC"/>
    <w:rsid w:val="00AE01C3"/>
    <w:rsid w:val="00AE02A7"/>
    <w:rsid w:val="00AE0428"/>
    <w:rsid w:val="00AE0510"/>
    <w:rsid w:val="00AE0514"/>
    <w:rsid w:val="00AE0761"/>
    <w:rsid w:val="00AE0AA6"/>
    <w:rsid w:val="00AE0B87"/>
    <w:rsid w:val="00AE0BAB"/>
    <w:rsid w:val="00AE0FEC"/>
    <w:rsid w:val="00AE1013"/>
    <w:rsid w:val="00AE12C3"/>
    <w:rsid w:val="00AE1313"/>
    <w:rsid w:val="00AE17AF"/>
    <w:rsid w:val="00AE1844"/>
    <w:rsid w:val="00AE1A32"/>
    <w:rsid w:val="00AE1E01"/>
    <w:rsid w:val="00AE21E2"/>
    <w:rsid w:val="00AE24EA"/>
    <w:rsid w:val="00AE2546"/>
    <w:rsid w:val="00AE2589"/>
    <w:rsid w:val="00AE2720"/>
    <w:rsid w:val="00AE2F35"/>
    <w:rsid w:val="00AE3762"/>
    <w:rsid w:val="00AE3D95"/>
    <w:rsid w:val="00AE3DD2"/>
    <w:rsid w:val="00AE3F89"/>
    <w:rsid w:val="00AE44DF"/>
    <w:rsid w:val="00AE44F0"/>
    <w:rsid w:val="00AE450F"/>
    <w:rsid w:val="00AE4635"/>
    <w:rsid w:val="00AE46D2"/>
    <w:rsid w:val="00AE479F"/>
    <w:rsid w:val="00AE4983"/>
    <w:rsid w:val="00AE49E4"/>
    <w:rsid w:val="00AE4B3E"/>
    <w:rsid w:val="00AE4BD5"/>
    <w:rsid w:val="00AE5271"/>
    <w:rsid w:val="00AE554D"/>
    <w:rsid w:val="00AE595C"/>
    <w:rsid w:val="00AE5A7F"/>
    <w:rsid w:val="00AE5AA7"/>
    <w:rsid w:val="00AE5B82"/>
    <w:rsid w:val="00AE5BFA"/>
    <w:rsid w:val="00AE5E1E"/>
    <w:rsid w:val="00AE5ECD"/>
    <w:rsid w:val="00AE609F"/>
    <w:rsid w:val="00AE61E9"/>
    <w:rsid w:val="00AE628C"/>
    <w:rsid w:val="00AE631E"/>
    <w:rsid w:val="00AE6610"/>
    <w:rsid w:val="00AE6874"/>
    <w:rsid w:val="00AE6876"/>
    <w:rsid w:val="00AE691C"/>
    <w:rsid w:val="00AE6942"/>
    <w:rsid w:val="00AE6A4A"/>
    <w:rsid w:val="00AE704D"/>
    <w:rsid w:val="00AE7871"/>
    <w:rsid w:val="00AE79C8"/>
    <w:rsid w:val="00AE7A24"/>
    <w:rsid w:val="00AE7AE8"/>
    <w:rsid w:val="00AE7EF0"/>
    <w:rsid w:val="00AF02EE"/>
    <w:rsid w:val="00AF0650"/>
    <w:rsid w:val="00AF06A8"/>
    <w:rsid w:val="00AF0720"/>
    <w:rsid w:val="00AF0987"/>
    <w:rsid w:val="00AF0B18"/>
    <w:rsid w:val="00AF0B3C"/>
    <w:rsid w:val="00AF128B"/>
    <w:rsid w:val="00AF16E9"/>
    <w:rsid w:val="00AF16FC"/>
    <w:rsid w:val="00AF1A8A"/>
    <w:rsid w:val="00AF20C9"/>
    <w:rsid w:val="00AF234E"/>
    <w:rsid w:val="00AF254D"/>
    <w:rsid w:val="00AF2567"/>
    <w:rsid w:val="00AF2763"/>
    <w:rsid w:val="00AF290B"/>
    <w:rsid w:val="00AF2A72"/>
    <w:rsid w:val="00AF2C9C"/>
    <w:rsid w:val="00AF2D71"/>
    <w:rsid w:val="00AF2D85"/>
    <w:rsid w:val="00AF2EB6"/>
    <w:rsid w:val="00AF3021"/>
    <w:rsid w:val="00AF3111"/>
    <w:rsid w:val="00AF330B"/>
    <w:rsid w:val="00AF34F1"/>
    <w:rsid w:val="00AF35C8"/>
    <w:rsid w:val="00AF36AF"/>
    <w:rsid w:val="00AF3792"/>
    <w:rsid w:val="00AF3AE1"/>
    <w:rsid w:val="00AF408C"/>
    <w:rsid w:val="00AF41D0"/>
    <w:rsid w:val="00AF44D6"/>
    <w:rsid w:val="00AF455B"/>
    <w:rsid w:val="00AF45F1"/>
    <w:rsid w:val="00AF4AA1"/>
    <w:rsid w:val="00AF4B5F"/>
    <w:rsid w:val="00AF4B68"/>
    <w:rsid w:val="00AF4B88"/>
    <w:rsid w:val="00AF50CF"/>
    <w:rsid w:val="00AF5175"/>
    <w:rsid w:val="00AF52C5"/>
    <w:rsid w:val="00AF5406"/>
    <w:rsid w:val="00AF581B"/>
    <w:rsid w:val="00AF5948"/>
    <w:rsid w:val="00AF604A"/>
    <w:rsid w:val="00AF662D"/>
    <w:rsid w:val="00AF67DD"/>
    <w:rsid w:val="00AF6CAE"/>
    <w:rsid w:val="00AF6D28"/>
    <w:rsid w:val="00AF7058"/>
    <w:rsid w:val="00AF70B1"/>
    <w:rsid w:val="00AF7115"/>
    <w:rsid w:val="00AF711B"/>
    <w:rsid w:val="00AF7615"/>
    <w:rsid w:val="00AF7835"/>
    <w:rsid w:val="00AF7BA0"/>
    <w:rsid w:val="00AF7C3E"/>
    <w:rsid w:val="00AF7D36"/>
    <w:rsid w:val="00B00095"/>
    <w:rsid w:val="00B006A4"/>
    <w:rsid w:val="00B00828"/>
    <w:rsid w:val="00B00887"/>
    <w:rsid w:val="00B00B50"/>
    <w:rsid w:val="00B00BEE"/>
    <w:rsid w:val="00B00DE6"/>
    <w:rsid w:val="00B010AE"/>
    <w:rsid w:val="00B01115"/>
    <w:rsid w:val="00B01792"/>
    <w:rsid w:val="00B01851"/>
    <w:rsid w:val="00B01C25"/>
    <w:rsid w:val="00B01EF1"/>
    <w:rsid w:val="00B021C6"/>
    <w:rsid w:val="00B02350"/>
    <w:rsid w:val="00B023FC"/>
    <w:rsid w:val="00B02BB0"/>
    <w:rsid w:val="00B02E60"/>
    <w:rsid w:val="00B02EE5"/>
    <w:rsid w:val="00B032D0"/>
    <w:rsid w:val="00B036A1"/>
    <w:rsid w:val="00B037EB"/>
    <w:rsid w:val="00B03EB6"/>
    <w:rsid w:val="00B03FAB"/>
    <w:rsid w:val="00B0400C"/>
    <w:rsid w:val="00B042EB"/>
    <w:rsid w:val="00B04894"/>
    <w:rsid w:val="00B04D6B"/>
    <w:rsid w:val="00B05001"/>
    <w:rsid w:val="00B053D0"/>
    <w:rsid w:val="00B053D3"/>
    <w:rsid w:val="00B055D8"/>
    <w:rsid w:val="00B05A08"/>
    <w:rsid w:val="00B05B33"/>
    <w:rsid w:val="00B05D92"/>
    <w:rsid w:val="00B05E7D"/>
    <w:rsid w:val="00B05F15"/>
    <w:rsid w:val="00B0641D"/>
    <w:rsid w:val="00B06567"/>
    <w:rsid w:val="00B06924"/>
    <w:rsid w:val="00B069BD"/>
    <w:rsid w:val="00B06AC1"/>
    <w:rsid w:val="00B06BAC"/>
    <w:rsid w:val="00B06BCE"/>
    <w:rsid w:val="00B07129"/>
    <w:rsid w:val="00B072FF"/>
    <w:rsid w:val="00B07334"/>
    <w:rsid w:val="00B07343"/>
    <w:rsid w:val="00B073FB"/>
    <w:rsid w:val="00B0742F"/>
    <w:rsid w:val="00B0768E"/>
    <w:rsid w:val="00B0799B"/>
    <w:rsid w:val="00B07DFB"/>
    <w:rsid w:val="00B07E61"/>
    <w:rsid w:val="00B10079"/>
    <w:rsid w:val="00B10109"/>
    <w:rsid w:val="00B101D0"/>
    <w:rsid w:val="00B1033E"/>
    <w:rsid w:val="00B10380"/>
    <w:rsid w:val="00B103DE"/>
    <w:rsid w:val="00B1062B"/>
    <w:rsid w:val="00B107A6"/>
    <w:rsid w:val="00B109C8"/>
    <w:rsid w:val="00B10A2D"/>
    <w:rsid w:val="00B10A6F"/>
    <w:rsid w:val="00B10F66"/>
    <w:rsid w:val="00B11128"/>
    <w:rsid w:val="00B1114D"/>
    <w:rsid w:val="00B11257"/>
    <w:rsid w:val="00B1130B"/>
    <w:rsid w:val="00B115F4"/>
    <w:rsid w:val="00B11622"/>
    <w:rsid w:val="00B117F2"/>
    <w:rsid w:val="00B1181E"/>
    <w:rsid w:val="00B11917"/>
    <w:rsid w:val="00B11AC7"/>
    <w:rsid w:val="00B11BAC"/>
    <w:rsid w:val="00B11D66"/>
    <w:rsid w:val="00B12106"/>
    <w:rsid w:val="00B1254C"/>
    <w:rsid w:val="00B129C3"/>
    <w:rsid w:val="00B12AA9"/>
    <w:rsid w:val="00B12CE9"/>
    <w:rsid w:val="00B130EE"/>
    <w:rsid w:val="00B133E2"/>
    <w:rsid w:val="00B134F1"/>
    <w:rsid w:val="00B13662"/>
    <w:rsid w:val="00B136C0"/>
    <w:rsid w:val="00B13EFE"/>
    <w:rsid w:val="00B141FD"/>
    <w:rsid w:val="00B14397"/>
    <w:rsid w:val="00B144DD"/>
    <w:rsid w:val="00B1494C"/>
    <w:rsid w:val="00B14D0A"/>
    <w:rsid w:val="00B14FC5"/>
    <w:rsid w:val="00B15210"/>
    <w:rsid w:val="00B152EC"/>
    <w:rsid w:val="00B1539F"/>
    <w:rsid w:val="00B156B2"/>
    <w:rsid w:val="00B15B34"/>
    <w:rsid w:val="00B15C0A"/>
    <w:rsid w:val="00B15C7D"/>
    <w:rsid w:val="00B15D6D"/>
    <w:rsid w:val="00B15F44"/>
    <w:rsid w:val="00B1699B"/>
    <w:rsid w:val="00B16C4A"/>
    <w:rsid w:val="00B16D18"/>
    <w:rsid w:val="00B179AC"/>
    <w:rsid w:val="00B17A20"/>
    <w:rsid w:val="00B17B29"/>
    <w:rsid w:val="00B2002B"/>
    <w:rsid w:val="00B202EB"/>
    <w:rsid w:val="00B20382"/>
    <w:rsid w:val="00B203E1"/>
    <w:rsid w:val="00B2090A"/>
    <w:rsid w:val="00B20AA5"/>
    <w:rsid w:val="00B20C4A"/>
    <w:rsid w:val="00B20D66"/>
    <w:rsid w:val="00B20F4D"/>
    <w:rsid w:val="00B21582"/>
    <w:rsid w:val="00B215BD"/>
    <w:rsid w:val="00B21EFE"/>
    <w:rsid w:val="00B220D4"/>
    <w:rsid w:val="00B2286D"/>
    <w:rsid w:val="00B22CDE"/>
    <w:rsid w:val="00B22CFE"/>
    <w:rsid w:val="00B22E84"/>
    <w:rsid w:val="00B23B5A"/>
    <w:rsid w:val="00B23BE9"/>
    <w:rsid w:val="00B23EDB"/>
    <w:rsid w:val="00B240AD"/>
    <w:rsid w:val="00B24777"/>
    <w:rsid w:val="00B248E1"/>
    <w:rsid w:val="00B24970"/>
    <w:rsid w:val="00B24A65"/>
    <w:rsid w:val="00B24D68"/>
    <w:rsid w:val="00B25724"/>
    <w:rsid w:val="00B257D3"/>
    <w:rsid w:val="00B25BAF"/>
    <w:rsid w:val="00B25DE6"/>
    <w:rsid w:val="00B26337"/>
    <w:rsid w:val="00B263EB"/>
    <w:rsid w:val="00B26627"/>
    <w:rsid w:val="00B26A3D"/>
    <w:rsid w:val="00B270F1"/>
    <w:rsid w:val="00B272F1"/>
    <w:rsid w:val="00B273BC"/>
    <w:rsid w:val="00B27822"/>
    <w:rsid w:val="00B27A72"/>
    <w:rsid w:val="00B27AAA"/>
    <w:rsid w:val="00B27B2A"/>
    <w:rsid w:val="00B27D94"/>
    <w:rsid w:val="00B30054"/>
    <w:rsid w:val="00B3007E"/>
    <w:rsid w:val="00B300C2"/>
    <w:rsid w:val="00B30337"/>
    <w:rsid w:val="00B307B1"/>
    <w:rsid w:val="00B309D6"/>
    <w:rsid w:val="00B30DC4"/>
    <w:rsid w:val="00B30E6A"/>
    <w:rsid w:val="00B30EA0"/>
    <w:rsid w:val="00B31538"/>
    <w:rsid w:val="00B31787"/>
    <w:rsid w:val="00B31810"/>
    <w:rsid w:val="00B3197F"/>
    <w:rsid w:val="00B319F1"/>
    <w:rsid w:val="00B31C49"/>
    <w:rsid w:val="00B31DD4"/>
    <w:rsid w:val="00B31E29"/>
    <w:rsid w:val="00B31EC1"/>
    <w:rsid w:val="00B32027"/>
    <w:rsid w:val="00B321A7"/>
    <w:rsid w:val="00B322CD"/>
    <w:rsid w:val="00B324EA"/>
    <w:rsid w:val="00B32805"/>
    <w:rsid w:val="00B32C07"/>
    <w:rsid w:val="00B32CAF"/>
    <w:rsid w:val="00B32F20"/>
    <w:rsid w:val="00B33022"/>
    <w:rsid w:val="00B33043"/>
    <w:rsid w:val="00B331EB"/>
    <w:rsid w:val="00B3333A"/>
    <w:rsid w:val="00B3385C"/>
    <w:rsid w:val="00B33897"/>
    <w:rsid w:val="00B33C7C"/>
    <w:rsid w:val="00B341EF"/>
    <w:rsid w:val="00B342F7"/>
    <w:rsid w:val="00B3448D"/>
    <w:rsid w:val="00B345CC"/>
    <w:rsid w:val="00B34635"/>
    <w:rsid w:val="00B34715"/>
    <w:rsid w:val="00B34B0E"/>
    <w:rsid w:val="00B34F8D"/>
    <w:rsid w:val="00B35331"/>
    <w:rsid w:val="00B35AB4"/>
    <w:rsid w:val="00B35AC2"/>
    <w:rsid w:val="00B35F54"/>
    <w:rsid w:val="00B3611F"/>
    <w:rsid w:val="00B36321"/>
    <w:rsid w:val="00B3632A"/>
    <w:rsid w:val="00B363EA"/>
    <w:rsid w:val="00B36A27"/>
    <w:rsid w:val="00B36C4B"/>
    <w:rsid w:val="00B374DC"/>
    <w:rsid w:val="00B3760E"/>
    <w:rsid w:val="00B3775A"/>
    <w:rsid w:val="00B378E1"/>
    <w:rsid w:val="00B3797E"/>
    <w:rsid w:val="00B379D7"/>
    <w:rsid w:val="00B37A85"/>
    <w:rsid w:val="00B37AAD"/>
    <w:rsid w:val="00B37CCA"/>
    <w:rsid w:val="00B37D49"/>
    <w:rsid w:val="00B37FA3"/>
    <w:rsid w:val="00B4010D"/>
    <w:rsid w:val="00B4048C"/>
    <w:rsid w:val="00B4049D"/>
    <w:rsid w:val="00B40793"/>
    <w:rsid w:val="00B408D0"/>
    <w:rsid w:val="00B40A88"/>
    <w:rsid w:val="00B40B02"/>
    <w:rsid w:val="00B40ED4"/>
    <w:rsid w:val="00B41105"/>
    <w:rsid w:val="00B4110A"/>
    <w:rsid w:val="00B41424"/>
    <w:rsid w:val="00B415AC"/>
    <w:rsid w:val="00B41F79"/>
    <w:rsid w:val="00B421E5"/>
    <w:rsid w:val="00B4234A"/>
    <w:rsid w:val="00B42552"/>
    <w:rsid w:val="00B42606"/>
    <w:rsid w:val="00B42709"/>
    <w:rsid w:val="00B42C3A"/>
    <w:rsid w:val="00B42DEC"/>
    <w:rsid w:val="00B42F64"/>
    <w:rsid w:val="00B433C6"/>
    <w:rsid w:val="00B4391A"/>
    <w:rsid w:val="00B43CCF"/>
    <w:rsid w:val="00B4448F"/>
    <w:rsid w:val="00B444F4"/>
    <w:rsid w:val="00B44557"/>
    <w:rsid w:val="00B44877"/>
    <w:rsid w:val="00B44D9A"/>
    <w:rsid w:val="00B4542A"/>
    <w:rsid w:val="00B45C66"/>
    <w:rsid w:val="00B45EB0"/>
    <w:rsid w:val="00B46093"/>
    <w:rsid w:val="00B462EA"/>
    <w:rsid w:val="00B46499"/>
    <w:rsid w:val="00B46867"/>
    <w:rsid w:val="00B46986"/>
    <w:rsid w:val="00B46EA8"/>
    <w:rsid w:val="00B46F79"/>
    <w:rsid w:val="00B47296"/>
    <w:rsid w:val="00B47520"/>
    <w:rsid w:val="00B47681"/>
    <w:rsid w:val="00B47943"/>
    <w:rsid w:val="00B47FDB"/>
    <w:rsid w:val="00B5012A"/>
    <w:rsid w:val="00B50156"/>
    <w:rsid w:val="00B5016F"/>
    <w:rsid w:val="00B50540"/>
    <w:rsid w:val="00B5058D"/>
    <w:rsid w:val="00B50673"/>
    <w:rsid w:val="00B50A68"/>
    <w:rsid w:val="00B50CE8"/>
    <w:rsid w:val="00B50FCB"/>
    <w:rsid w:val="00B51356"/>
    <w:rsid w:val="00B51ACC"/>
    <w:rsid w:val="00B51E61"/>
    <w:rsid w:val="00B51ED6"/>
    <w:rsid w:val="00B51EE3"/>
    <w:rsid w:val="00B51F62"/>
    <w:rsid w:val="00B52A18"/>
    <w:rsid w:val="00B52B03"/>
    <w:rsid w:val="00B5346F"/>
    <w:rsid w:val="00B5379E"/>
    <w:rsid w:val="00B53A8C"/>
    <w:rsid w:val="00B53B68"/>
    <w:rsid w:val="00B53CC6"/>
    <w:rsid w:val="00B53D77"/>
    <w:rsid w:val="00B53E9D"/>
    <w:rsid w:val="00B54162"/>
    <w:rsid w:val="00B543AF"/>
    <w:rsid w:val="00B54940"/>
    <w:rsid w:val="00B54D4A"/>
    <w:rsid w:val="00B54D55"/>
    <w:rsid w:val="00B55014"/>
    <w:rsid w:val="00B55222"/>
    <w:rsid w:val="00B5533F"/>
    <w:rsid w:val="00B556A1"/>
    <w:rsid w:val="00B55775"/>
    <w:rsid w:val="00B55916"/>
    <w:rsid w:val="00B5596D"/>
    <w:rsid w:val="00B55C89"/>
    <w:rsid w:val="00B56012"/>
    <w:rsid w:val="00B56047"/>
    <w:rsid w:val="00B560F5"/>
    <w:rsid w:val="00B56308"/>
    <w:rsid w:val="00B56322"/>
    <w:rsid w:val="00B5676D"/>
    <w:rsid w:val="00B567D6"/>
    <w:rsid w:val="00B56AEA"/>
    <w:rsid w:val="00B56B64"/>
    <w:rsid w:val="00B56BD1"/>
    <w:rsid w:val="00B56E65"/>
    <w:rsid w:val="00B56ECB"/>
    <w:rsid w:val="00B571BF"/>
    <w:rsid w:val="00B572F0"/>
    <w:rsid w:val="00B576ED"/>
    <w:rsid w:val="00B57713"/>
    <w:rsid w:val="00B5778A"/>
    <w:rsid w:val="00B579EA"/>
    <w:rsid w:val="00B57BAD"/>
    <w:rsid w:val="00B57C8C"/>
    <w:rsid w:val="00B57D0E"/>
    <w:rsid w:val="00B60157"/>
    <w:rsid w:val="00B601B9"/>
    <w:rsid w:val="00B6088F"/>
    <w:rsid w:val="00B60896"/>
    <w:rsid w:val="00B60B61"/>
    <w:rsid w:val="00B61229"/>
    <w:rsid w:val="00B619FB"/>
    <w:rsid w:val="00B61BAB"/>
    <w:rsid w:val="00B61DA6"/>
    <w:rsid w:val="00B61ECF"/>
    <w:rsid w:val="00B6252F"/>
    <w:rsid w:val="00B625F6"/>
    <w:rsid w:val="00B62A13"/>
    <w:rsid w:val="00B62B74"/>
    <w:rsid w:val="00B62B94"/>
    <w:rsid w:val="00B62DD8"/>
    <w:rsid w:val="00B62E66"/>
    <w:rsid w:val="00B63096"/>
    <w:rsid w:val="00B63208"/>
    <w:rsid w:val="00B633B8"/>
    <w:rsid w:val="00B6342A"/>
    <w:rsid w:val="00B63493"/>
    <w:rsid w:val="00B638CD"/>
    <w:rsid w:val="00B63A20"/>
    <w:rsid w:val="00B63EF8"/>
    <w:rsid w:val="00B6408F"/>
    <w:rsid w:val="00B64156"/>
    <w:rsid w:val="00B6417A"/>
    <w:rsid w:val="00B641DE"/>
    <w:rsid w:val="00B64234"/>
    <w:rsid w:val="00B642CC"/>
    <w:rsid w:val="00B649A1"/>
    <w:rsid w:val="00B649F7"/>
    <w:rsid w:val="00B64DD9"/>
    <w:rsid w:val="00B64F75"/>
    <w:rsid w:val="00B65234"/>
    <w:rsid w:val="00B65631"/>
    <w:rsid w:val="00B65749"/>
    <w:rsid w:val="00B65901"/>
    <w:rsid w:val="00B65C3D"/>
    <w:rsid w:val="00B65DB6"/>
    <w:rsid w:val="00B65FB4"/>
    <w:rsid w:val="00B661A3"/>
    <w:rsid w:val="00B66210"/>
    <w:rsid w:val="00B665E1"/>
    <w:rsid w:val="00B666DE"/>
    <w:rsid w:val="00B666F1"/>
    <w:rsid w:val="00B66A08"/>
    <w:rsid w:val="00B66EBE"/>
    <w:rsid w:val="00B67058"/>
    <w:rsid w:val="00B676D3"/>
    <w:rsid w:val="00B67768"/>
    <w:rsid w:val="00B6778E"/>
    <w:rsid w:val="00B67A10"/>
    <w:rsid w:val="00B67ADA"/>
    <w:rsid w:val="00B67B81"/>
    <w:rsid w:val="00B67C45"/>
    <w:rsid w:val="00B67D34"/>
    <w:rsid w:val="00B67DBE"/>
    <w:rsid w:val="00B7004F"/>
    <w:rsid w:val="00B70377"/>
    <w:rsid w:val="00B7044C"/>
    <w:rsid w:val="00B7081E"/>
    <w:rsid w:val="00B70A10"/>
    <w:rsid w:val="00B70A28"/>
    <w:rsid w:val="00B70DCF"/>
    <w:rsid w:val="00B70E07"/>
    <w:rsid w:val="00B7151D"/>
    <w:rsid w:val="00B71556"/>
    <w:rsid w:val="00B719E8"/>
    <w:rsid w:val="00B71AC4"/>
    <w:rsid w:val="00B71B43"/>
    <w:rsid w:val="00B71FC4"/>
    <w:rsid w:val="00B72643"/>
    <w:rsid w:val="00B727C6"/>
    <w:rsid w:val="00B728A6"/>
    <w:rsid w:val="00B72D5D"/>
    <w:rsid w:val="00B72E13"/>
    <w:rsid w:val="00B72EAF"/>
    <w:rsid w:val="00B72ECB"/>
    <w:rsid w:val="00B7329B"/>
    <w:rsid w:val="00B73648"/>
    <w:rsid w:val="00B73911"/>
    <w:rsid w:val="00B73976"/>
    <w:rsid w:val="00B73A17"/>
    <w:rsid w:val="00B73CA6"/>
    <w:rsid w:val="00B73D11"/>
    <w:rsid w:val="00B742CC"/>
    <w:rsid w:val="00B7490B"/>
    <w:rsid w:val="00B74C3E"/>
    <w:rsid w:val="00B74DBB"/>
    <w:rsid w:val="00B75080"/>
    <w:rsid w:val="00B75111"/>
    <w:rsid w:val="00B758E2"/>
    <w:rsid w:val="00B759C1"/>
    <w:rsid w:val="00B75B06"/>
    <w:rsid w:val="00B75BC9"/>
    <w:rsid w:val="00B7642A"/>
    <w:rsid w:val="00B76493"/>
    <w:rsid w:val="00B76575"/>
    <w:rsid w:val="00B76937"/>
    <w:rsid w:val="00B7695E"/>
    <w:rsid w:val="00B76ADD"/>
    <w:rsid w:val="00B773D5"/>
    <w:rsid w:val="00B775C4"/>
    <w:rsid w:val="00B7779E"/>
    <w:rsid w:val="00B778FB"/>
    <w:rsid w:val="00B77A14"/>
    <w:rsid w:val="00B77A22"/>
    <w:rsid w:val="00B77C19"/>
    <w:rsid w:val="00B77CF5"/>
    <w:rsid w:val="00B802AE"/>
    <w:rsid w:val="00B80B8E"/>
    <w:rsid w:val="00B80C0C"/>
    <w:rsid w:val="00B80EFA"/>
    <w:rsid w:val="00B80F33"/>
    <w:rsid w:val="00B80FE0"/>
    <w:rsid w:val="00B8121C"/>
    <w:rsid w:val="00B8126B"/>
    <w:rsid w:val="00B812CE"/>
    <w:rsid w:val="00B8140F"/>
    <w:rsid w:val="00B81464"/>
    <w:rsid w:val="00B818AC"/>
    <w:rsid w:val="00B81F05"/>
    <w:rsid w:val="00B820AC"/>
    <w:rsid w:val="00B8210A"/>
    <w:rsid w:val="00B827D7"/>
    <w:rsid w:val="00B828D9"/>
    <w:rsid w:val="00B82BB2"/>
    <w:rsid w:val="00B82DA7"/>
    <w:rsid w:val="00B82E02"/>
    <w:rsid w:val="00B8301D"/>
    <w:rsid w:val="00B8323A"/>
    <w:rsid w:val="00B8349C"/>
    <w:rsid w:val="00B8363C"/>
    <w:rsid w:val="00B83BE4"/>
    <w:rsid w:val="00B83DBF"/>
    <w:rsid w:val="00B84023"/>
    <w:rsid w:val="00B840B6"/>
    <w:rsid w:val="00B84265"/>
    <w:rsid w:val="00B8426E"/>
    <w:rsid w:val="00B8433D"/>
    <w:rsid w:val="00B8453C"/>
    <w:rsid w:val="00B847F8"/>
    <w:rsid w:val="00B849E6"/>
    <w:rsid w:val="00B84B0B"/>
    <w:rsid w:val="00B84B6A"/>
    <w:rsid w:val="00B84B6D"/>
    <w:rsid w:val="00B851EE"/>
    <w:rsid w:val="00B85453"/>
    <w:rsid w:val="00B85486"/>
    <w:rsid w:val="00B85504"/>
    <w:rsid w:val="00B85598"/>
    <w:rsid w:val="00B85BC5"/>
    <w:rsid w:val="00B85FC2"/>
    <w:rsid w:val="00B85FE8"/>
    <w:rsid w:val="00B86237"/>
    <w:rsid w:val="00B86382"/>
    <w:rsid w:val="00B86970"/>
    <w:rsid w:val="00B86B1E"/>
    <w:rsid w:val="00B86E3D"/>
    <w:rsid w:val="00B87140"/>
    <w:rsid w:val="00B8746F"/>
    <w:rsid w:val="00B8773D"/>
    <w:rsid w:val="00B87CC6"/>
    <w:rsid w:val="00B903A5"/>
    <w:rsid w:val="00B904A6"/>
    <w:rsid w:val="00B90658"/>
    <w:rsid w:val="00B90936"/>
    <w:rsid w:val="00B90CFE"/>
    <w:rsid w:val="00B914F3"/>
    <w:rsid w:val="00B9171B"/>
    <w:rsid w:val="00B919C8"/>
    <w:rsid w:val="00B91D54"/>
    <w:rsid w:val="00B91DC7"/>
    <w:rsid w:val="00B91E64"/>
    <w:rsid w:val="00B91F5C"/>
    <w:rsid w:val="00B92148"/>
    <w:rsid w:val="00B9216B"/>
    <w:rsid w:val="00B925F0"/>
    <w:rsid w:val="00B927D4"/>
    <w:rsid w:val="00B935C5"/>
    <w:rsid w:val="00B93606"/>
    <w:rsid w:val="00B937BF"/>
    <w:rsid w:val="00B93AEC"/>
    <w:rsid w:val="00B93CE7"/>
    <w:rsid w:val="00B94018"/>
    <w:rsid w:val="00B941B9"/>
    <w:rsid w:val="00B9447D"/>
    <w:rsid w:val="00B944E3"/>
    <w:rsid w:val="00B946AB"/>
    <w:rsid w:val="00B94B73"/>
    <w:rsid w:val="00B94BF1"/>
    <w:rsid w:val="00B94F52"/>
    <w:rsid w:val="00B94F75"/>
    <w:rsid w:val="00B9520B"/>
    <w:rsid w:val="00B953B0"/>
    <w:rsid w:val="00B95421"/>
    <w:rsid w:val="00B95C68"/>
    <w:rsid w:val="00B95F79"/>
    <w:rsid w:val="00B95F8C"/>
    <w:rsid w:val="00B960B6"/>
    <w:rsid w:val="00B96218"/>
    <w:rsid w:val="00B9628C"/>
    <w:rsid w:val="00B96374"/>
    <w:rsid w:val="00B9668A"/>
    <w:rsid w:val="00B96AB8"/>
    <w:rsid w:val="00B96B66"/>
    <w:rsid w:val="00B96BDD"/>
    <w:rsid w:val="00B9747E"/>
    <w:rsid w:val="00B975CF"/>
    <w:rsid w:val="00B977AE"/>
    <w:rsid w:val="00B978F8"/>
    <w:rsid w:val="00B97C3B"/>
    <w:rsid w:val="00BA0614"/>
    <w:rsid w:val="00BA082E"/>
    <w:rsid w:val="00BA08EA"/>
    <w:rsid w:val="00BA0923"/>
    <w:rsid w:val="00BA0ABA"/>
    <w:rsid w:val="00BA0D09"/>
    <w:rsid w:val="00BA0FF4"/>
    <w:rsid w:val="00BA112E"/>
    <w:rsid w:val="00BA1570"/>
    <w:rsid w:val="00BA15F4"/>
    <w:rsid w:val="00BA16D4"/>
    <w:rsid w:val="00BA1B72"/>
    <w:rsid w:val="00BA1FBD"/>
    <w:rsid w:val="00BA277C"/>
    <w:rsid w:val="00BA285D"/>
    <w:rsid w:val="00BA29C5"/>
    <w:rsid w:val="00BA3208"/>
    <w:rsid w:val="00BA35E3"/>
    <w:rsid w:val="00BA367F"/>
    <w:rsid w:val="00BA3CAB"/>
    <w:rsid w:val="00BA3D1D"/>
    <w:rsid w:val="00BA41DF"/>
    <w:rsid w:val="00BA42ED"/>
    <w:rsid w:val="00BA4694"/>
    <w:rsid w:val="00BA4782"/>
    <w:rsid w:val="00BA4AF0"/>
    <w:rsid w:val="00BA4C14"/>
    <w:rsid w:val="00BA4D49"/>
    <w:rsid w:val="00BA4D93"/>
    <w:rsid w:val="00BA4EF2"/>
    <w:rsid w:val="00BA4F56"/>
    <w:rsid w:val="00BA5178"/>
    <w:rsid w:val="00BA5492"/>
    <w:rsid w:val="00BA54F8"/>
    <w:rsid w:val="00BA59E9"/>
    <w:rsid w:val="00BA5ABA"/>
    <w:rsid w:val="00BA5B1A"/>
    <w:rsid w:val="00BA5CF9"/>
    <w:rsid w:val="00BA5DE0"/>
    <w:rsid w:val="00BA60E2"/>
    <w:rsid w:val="00BA62B3"/>
    <w:rsid w:val="00BA681B"/>
    <w:rsid w:val="00BA6A52"/>
    <w:rsid w:val="00BA6B55"/>
    <w:rsid w:val="00BA6C21"/>
    <w:rsid w:val="00BA70E6"/>
    <w:rsid w:val="00BA72AB"/>
    <w:rsid w:val="00BA7580"/>
    <w:rsid w:val="00BA75DA"/>
    <w:rsid w:val="00BA75F8"/>
    <w:rsid w:val="00BA76E0"/>
    <w:rsid w:val="00BA7817"/>
    <w:rsid w:val="00BA7B29"/>
    <w:rsid w:val="00BB0C21"/>
    <w:rsid w:val="00BB118D"/>
    <w:rsid w:val="00BB1778"/>
    <w:rsid w:val="00BB184D"/>
    <w:rsid w:val="00BB1C1A"/>
    <w:rsid w:val="00BB1C2A"/>
    <w:rsid w:val="00BB1E0F"/>
    <w:rsid w:val="00BB1E8E"/>
    <w:rsid w:val="00BB1FA2"/>
    <w:rsid w:val="00BB1FF3"/>
    <w:rsid w:val="00BB22D6"/>
    <w:rsid w:val="00BB23C2"/>
    <w:rsid w:val="00BB2582"/>
    <w:rsid w:val="00BB2C27"/>
    <w:rsid w:val="00BB2CCD"/>
    <w:rsid w:val="00BB2E11"/>
    <w:rsid w:val="00BB2E52"/>
    <w:rsid w:val="00BB326C"/>
    <w:rsid w:val="00BB35B7"/>
    <w:rsid w:val="00BB35D5"/>
    <w:rsid w:val="00BB3676"/>
    <w:rsid w:val="00BB3698"/>
    <w:rsid w:val="00BB3A65"/>
    <w:rsid w:val="00BB3EA5"/>
    <w:rsid w:val="00BB3F26"/>
    <w:rsid w:val="00BB4110"/>
    <w:rsid w:val="00BB4129"/>
    <w:rsid w:val="00BB41D1"/>
    <w:rsid w:val="00BB45D2"/>
    <w:rsid w:val="00BB4811"/>
    <w:rsid w:val="00BB4B26"/>
    <w:rsid w:val="00BB4FE7"/>
    <w:rsid w:val="00BB502C"/>
    <w:rsid w:val="00BB5256"/>
    <w:rsid w:val="00BB5435"/>
    <w:rsid w:val="00BB5E65"/>
    <w:rsid w:val="00BB6135"/>
    <w:rsid w:val="00BB618C"/>
    <w:rsid w:val="00BB62C4"/>
    <w:rsid w:val="00BB6647"/>
    <w:rsid w:val="00BB6A09"/>
    <w:rsid w:val="00BB6C03"/>
    <w:rsid w:val="00BB728B"/>
    <w:rsid w:val="00BB74E3"/>
    <w:rsid w:val="00BB770D"/>
    <w:rsid w:val="00BB79C3"/>
    <w:rsid w:val="00BB79D1"/>
    <w:rsid w:val="00BB7BAB"/>
    <w:rsid w:val="00BB7E51"/>
    <w:rsid w:val="00BB7F58"/>
    <w:rsid w:val="00BC00AF"/>
    <w:rsid w:val="00BC0391"/>
    <w:rsid w:val="00BC069D"/>
    <w:rsid w:val="00BC06F6"/>
    <w:rsid w:val="00BC08D3"/>
    <w:rsid w:val="00BC0A04"/>
    <w:rsid w:val="00BC0EBD"/>
    <w:rsid w:val="00BC10A4"/>
    <w:rsid w:val="00BC126A"/>
    <w:rsid w:val="00BC1586"/>
    <w:rsid w:val="00BC1A1B"/>
    <w:rsid w:val="00BC1AF3"/>
    <w:rsid w:val="00BC1B14"/>
    <w:rsid w:val="00BC1B6E"/>
    <w:rsid w:val="00BC1CE7"/>
    <w:rsid w:val="00BC1CE8"/>
    <w:rsid w:val="00BC1D2F"/>
    <w:rsid w:val="00BC21CB"/>
    <w:rsid w:val="00BC2426"/>
    <w:rsid w:val="00BC266F"/>
    <w:rsid w:val="00BC2770"/>
    <w:rsid w:val="00BC28DF"/>
    <w:rsid w:val="00BC2901"/>
    <w:rsid w:val="00BC2ADE"/>
    <w:rsid w:val="00BC2B5E"/>
    <w:rsid w:val="00BC37D5"/>
    <w:rsid w:val="00BC3898"/>
    <w:rsid w:val="00BC3E1D"/>
    <w:rsid w:val="00BC3F0D"/>
    <w:rsid w:val="00BC3F26"/>
    <w:rsid w:val="00BC3F2C"/>
    <w:rsid w:val="00BC47DD"/>
    <w:rsid w:val="00BC493B"/>
    <w:rsid w:val="00BC4B01"/>
    <w:rsid w:val="00BC4BAC"/>
    <w:rsid w:val="00BC4FB8"/>
    <w:rsid w:val="00BC50B8"/>
    <w:rsid w:val="00BC50F3"/>
    <w:rsid w:val="00BC52C5"/>
    <w:rsid w:val="00BC54AF"/>
    <w:rsid w:val="00BC5833"/>
    <w:rsid w:val="00BC586F"/>
    <w:rsid w:val="00BC5C91"/>
    <w:rsid w:val="00BC5FCB"/>
    <w:rsid w:val="00BC6012"/>
    <w:rsid w:val="00BC6082"/>
    <w:rsid w:val="00BC67BA"/>
    <w:rsid w:val="00BC68F0"/>
    <w:rsid w:val="00BC69FB"/>
    <w:rsid w:val="00BC6AD6"/>
    <w:rsid w:val="00BC6C6B"/>
    <w:rsid w:val="00BC6D05"/>
    <w:rsid w:val="00BC6E00"/>
    <w:rsid w:val="00BC6E90"/>
    <w:rsid w:val="00BC7054"/>
    <w:rsid w:val="00BC738F"/>
    <w:rsid w:val="00BC7751"/>
    <w:rsid w:val="00BC790D"/>
    <w:rsid w:val="00BC7AA9"/>
    <w:rsid w:val="00BC7CEA"/>
    <w:rsid w:val="00BD010F"/>
    <w:rsid w:val="00BD0678"/>
    <w:rsid w:val="00BD086D"/>
    <w:rsid w:val="00BD139E"/>
    <w:rsid w:val="00BD1639"/>
    <w:rsid w:val="00BD1A36"/>
    <w:rsid w:val="00BD1E0E"/>
    <w:rsid w:val="00BD2486"/>
    <w:rsid w:val="00BD24E0"/>
    <w:rsid w:val="00BD25FA"/>
    <w:rsid w:val="00BD274A"/>
    <w:rsid w:val="00BD28AE"/>
    <w:rsid w:val="00BD2988"/>
    <w:rsid w:val="00BD2D7A"/>
    <w:rsid w:val="00BD2EF7"/>
    <w:rsid w:val="00BD2FF2"/>
    <w:rsid w:val="00BD31D3"/>
    <w:rsid w:val="00BD33CE"/>
    <w:rsid w:val="00BD3539"/>
    <w:rsid w:val="00BD3767"/>
    <w:rsid w:val="00BD39A9"/>
    <w:rsid w:val="00BD3C4A"/>
    <w:rsid w:val="00BD3E10"/>
    <w:rsid w:val="00BD4025"/>
    <w:rsid w:val="00BD40F9"/>
    <w:rsid w:val="00BD4365"/>
    <w:rsid w:val="00BD48B1"/>
    <w:rsid w:val="00BD50E0"/>
    <w:rsid w:val="00BD5414"/>
    <w:rsid w:val="00BD55FD"/>
    <w:rsid w:val="00BD57A9"/>
    <w:rsid w:val="00BD5915"/>
    <w:rsid w:val="00BD5A75"/>
    <w:rsid w:val="00BD5E4C"/>
    <w:rsid w:val="00BD5F07"/>
    <w:rsid w:val="00BD5F7B"/>
    <w:rsid w:val="00BD6359"/>
    <w:rsid w:val="00BD6CB2"/>
    <w:rsid w:val="00BD6EA5"/>
    <w:rsid w:val="00BD72FD"/>
    <w:rsid w:val="00BD7A83"/>
    <w:rsid w:val="00BD7AB6"/>
    <w:rsid w:val="00BD7C09"/>
    <w:rsid w:val="00BD7D9A"/>
    <w:rsid w:val="00BE00E6"/>
    <w:rsid w:val="00BE01BB"/>
    <w:rsid w:val="00BE05DE"/>
    <w:rsid w:val="00BE0A96"/>
    <w:rsid w:val="00BE0AA7"/>
    <w:rsid w:val="00BE0BA5"/>
    <w:rsid w:val="00BE0D08"/>
    <w:rsid w:val="00BE0E03"/>
    <w:rsid w:val="00BE0EE8"/>
    <w:rsid w:val="00BE113C"/>
    <w:rsid w:val="00BE12EA"/>
    <w:rsid w:val="00BE12F6"/>
    <w:rsid w:val="00BE14E5"/>
    <w:rsid w:val="00BE16CC"/>
    <w:rsid w:val="00BE1757"/>
    <w:rsid w:val="00BE18F4"/>
    <w:rsid w:val="00BE1A60"/>
    <w:rsid w:val="00BE1A86"/>
    <w:rsid w:val="00BE1B17"/>
    <w:rsid w:val="00BE1F02"/>
    <w:rsid w:val="00BE20E7"/>
    <w:rsid w:val="00BE2326"/>
    <w:rsid w:val="00BE237A"/>
    <w:rsid w:val="00BE2A33"/>
    <w:rsid w:val="00BE2E81"/>
    <w:rsid w:val="00BE3774"/>
    <w:rsid w:val="00BE3CDE"/>
    <w:rsid w:val="00BE403D"/>
    <w:rsid w:val="00BE412B"/>
    <w:rsid w:val="00BE43DD"/>
    <w:rsid w:val="00BE4BD1"/>
    <w:rsid w:val="00BE4BE8"/>
    <w:rsid w:val="00BE4E79"/>
    <w:rsid w:val="00BE52CD"/>
    <w:rsid w:val="00BE5619"/>
    <w:rsid w:val="00BE5B12"/>
    <w:rsid w:val="00BE5BE2"/>
    <w:rsid w:val="00BE5C57"/>
    <w:rsid w:val="00BE5DBD"/>
    <w:rsid w:val="00BE5EE9"/>
    <w:rsid w:val="00BE5F77"/>
    <w:rsid w:val="00BE60C6"/>
    <w:rsid w:val="00BE633A"/>
    <w:rsid w:val="00BE6386"/>
    <w:rsid w:val="00BE642B"/>
    <w:rsid w:val="00BE64EA"/>
    <w:rsid w:val="00BE6618"/>
    <w:rsid w:val="00BE68E2"/>
    <w:rsid w:val="00BE6D30"/>
    <w:rsid w:val="00BE746C"/>
    <w:rsid w:val="00BE75E6"/>
    <w:rsid w:val="00BE7862"/>
    <w:rsid w:val="00BE79D1"/>
    <w:rsid w:val="00BE7D87"/>
    <w:rsid w:val="00BE7EE3"/>
    <w:rsid w:val="00BF01C4"/>
    <w:rsid w:val="00BF01EE"/>
    <w:rsid w:val="00BF0212"/>
    <w:rsid w:val="00BF0543"/>
    <w:rsid w:val="00BF0601"/>
    <w:rsid w:val="00BF1092"/>
    <w:rsid w:val="00BF18B0"/>
    <w:rsid w:val="00BF1A03"/>
    <w:rsid w:val="00BF1B5B"/>
    <w:rsid w:val="00BF1C7E"/>
    <w:rsid w:val="00BF1CEF"/>
    <w:rsid w:val="00BF1E15"/>
    <w:rsid w:val="00BF2268"/>
    <w:rsid w:val="00BF2367"/>
    <w:rsid w:val="00BF23D6"/>
    <w:rsid w:val="00BF2497"/>
    <w:rsid w:val="00BF2826"/>
    <w:rsid w:val="00BF3440"/>
    <w:rsid w:val="00BF3874"/>
    <w:rsid w:val="00BF38E0"/>
    <w:rsid w:val="00BF394B"/>
    <w:rsid w:val="00BF394D"/>
    <w:rsid w:val="00BF3AAF"/>
    <w:rsid w:val="00BF3E97"/>
    <w:rsid w:val="00BF3FF1"/>
    <w:rsid w:val="00BF4068"/>
    <w:rsid w:val="00BF40A9"/>
    <w:rsid w:val="00BF40E6"/>
    <w:rsid w:val="00BF428C"/>
    <w:rsid w:val="00BF489B"/>
    <w:rsid w:val="00BF48AF"/>
    <w:rsid w:val="00BF48D3"/>
    <w:rsid w:val="00BF4909"/>
    <w:rsid w:val="00BF4A52"/>
    <w:rsid w:val="00BF4B13"/>
    <w:rsid w:val="00BF5663"/>
    <w:rsid w:val="00BF5786"/>
    <w:rsid w:val="00BF57B9"/>
    <w:rsid w:val="00BF5F14"/>
    <w:rsid w:val="00BF6070"/>
    <w:rsid w:val="00BF612C"/>
    <w:rsid w:val="00BF6531"/>
    <w:rsid w:val="00BF6B17"/>
    <w:rsid w:val="00BF6B9C"/>
    <w:rsid w:val="00BF6DF9"/>
    <w:rsid w:val="00BF6E52"/>
    <w:rsid w:val="00BF6FB1"/>
    <w:rsid w:val="00BF70BE"/>
    <w:rsid w:val="00BF73EC"/>
    <w:rsid w:val="00BF748D"/>
    <w:rsid w:val="00BF762A"/>
    <w:rsid w:val="00BF768C"/>
    <w:rsid w:val="00BF7AD0"/>
    <w:rsid w:val="00BF7C26"/>
    <w:rsid w:val="00BF7DB0"/>
    <w:rsid w:val="00C0002F"/>
    <w:rsid w:val="00C0026D"/>
    <w:rsid w:val="00C00350"/>
    <w:rsid w:val="00C00788"/>
    <w:rsid w:val="00C00D21"/>
    <w:rsid w:val="00C01292"/>
    <w:rsid w:val="00C018AC"/>
    <w:rsid w:val="00C01A15"/>
    <w:rsid w:val="00C01BF1"/>
    <w:rsid w:val="00C01C3D"/>
    <w:rsid w:val="00C01C3F"/>
    <w:rsid w:val="00C01D16"/>
    <w:rsid w:val="00C01D80"/>
    <w:rsid w:val="00C01ED6"/>
    <w:rsid w:val="00C02006"/>
    <w:rsid w:val="00C02697"/>
    <w:rsid w:val="00C027FC"/>
    <w:rsid w:val="00C02871"/>
    <w:rsid w:val="00C0289B"/>
    <w:rsid w:val="00C02C78"/>
    <w:rsid w:val="00C02E19"/>
    <w:rsid w:val="00C03388"/>
    <w:rsid w:val="00C03403"/>
    <w:rsid w:val="00C034D2"/>
    <w:rsid w:val="00C03668"/>
    <w:rsid w:val="00C039A3"/>
    <w:rsid w:val="00C03B02"/>
    <w:rsid w:val="00C03B10"/>
    <w:rsid w:val="00C03B72"/>
    <w:rsid w:val="00C03DAB"/>
    <w:rsid w:val="00C03E8C"/>
    <w:rsid w:val="00C03FA6"/>
    <w:rsid w:val="00C044C2"/>
    <w:rsid w:val="00C04595"/>
    <w:rsid w:val="00C045AE"/>
    <w:rsid w:val="00C04629"/>
    <w:rsid w:val="00C047B2"/>
    <w:rsid w:val="00C047E0"/>
    <w:rsid w:val="00C04A3D"/>
    <w:rsid w:val="00C04C1A"/>
    <w:rsid w:val="00C0554C"/>
    <w:rsid w:val="00C05624"/>
    <w:rsid w:val="00C056F1"/>
    <w:rsid w:val="00C0573D"/>
    <w:rsid w:val="00C05905"/>
    <w:rsid w:val="00C05B81"/>
    <w:rsid w:val="00C05D25"/>
    <w:rsid w:val="00C05EFB"/>
    <w:rsid w:val="00C060EF"/>
    <w:rsid w:val="00C064B9"/>
    <w:rsid w:val="00C0652C"/>
    <w:rsid w:val="00C06A23"/>
    <w:rsid w:val="00C06A65"/>
    <w:rsid w:val="00C06F23"/>
    <w:rsid w:val="00C07559"/>
    <w:rsid w:val="00C07771"/>
    <w:rsid w:val="00C10114"/>
    <w:rsid w:val="00C101CD"/>
    <w:rsid w:val="00C10209"/>
    <w:rsid w:val="00C10295"/>
    <w:rsid w:val="00C104B4"/>
    <w:rsid w:val="00C10553"/>
    <w:rsid w:val="00C10866"/>
    <w:rsid w:val="00C1096B"/>
    <w:rsid w:val="00C10D09"/>
    <w:rsid w:val="00C1100C"/>
    <w:rsid w:val="00C11405"/>
    <w:rsid w:val="00C115B1"/>
    <w:rsid w:val="00C11712"/>
    <w:rsid w:val="00C117A4"/>
    <w:rsid w:val="00C11909"/>
    <w:rsid w:val="00C11BD9"/>
    <w:rsid w:val="00C11D27"/>
    <w:rsid w:val="00C124E0"/>
    <w:rsid w:val="00C12993"/>
    <w:rsid w:val="00C12AA7"/>
    <w:rsid w:val="00C12C97"/>
    <w:rsid w:val="00C13502"/>
    <w:rsid w:val="00C13888"/>
    <w:rsid w:val="00C1394A"/>
    <w:rsid w:val="00C13957"/>
    <w:rsid w:val="00C13E4F"/>
    <w:rsid w:val="00C13E5E"/>
    <w:rsid w:val="00C13EFB"/>
    <w:rsid w:val="00C140C4"/>
    <w:rsid w:val="00C1429E"/>
    <w:rsid w:val="00C142E6"/>
    <w:rsid w:val="00C146E1"/>
    <w:rsid w:val="00C14781"/>
    <w:rsid w:val="00C14902"/>
    <w:rsid w:val="00C14BFE"/>
    <w:rsid w:val="00C153CF"/>
    <w:rsid w:val="00C15438"/>
    <w:rsid w:val="00C154A8"/>
    <w:rsid w:val="00C15591"/>
    <w:rsid w:val="00C15674"/>
    <w:rsid w:val="00C15719"/>
    <w:rsid w:val="00C15ACB"/>
    <w:rsid w:val="00C15E88"/>
    <w:rsid w:val="00C1610E"/>
    <w:rsid w:val="00C16348"/>
    <w:rsid w:val="00C16483"/>
    <w:rsid w:val="00C164DC"/>
    <w:rsid w:val="00C166D1"/>
    <w:rsid w:val="00C1699D"/>
    <w:rsid w:val="00C16B26"/>
    <w:rsid w:val="00C16ECE"/>
    <w:rsid w:val="00C16FA5"/>
    <w:rsid w:val="00C16FBD"/>
    <w:rsid w:val="00C170CE"/>
    <w:rsid w:val="00C17214"/>
    <w:rsid w:val="00C17547"/>
    <w:rsid w:val="00C17652"/>
    <w:rsid w:val="00C17789"/>
    <w:rsid w:val="00C1783B"/>
    <w:rsid w:val="00C17C27"/>
    <w:rsid w:val="00C17C4C"/>
    <w:rsid w:val="00C17D47"/>
    <w:rsid w:val="00C17DAD"/>
    <w:rsid w:val="00C17E95"/>
    <w:rsid w:val="00C200BB"/>
    <w:rsid w:val="00C201C6"/>
    <w:rsid w:val="00C20565"/>
    <w:rsid w:val="00C209B9"/>
    <w:rsid w:val="00C210C7"/>
    <w:rsid w:val="00C211F1"/>
    <w:rsid w:val="00C2166A"/>
    <w:rsid w:val="00C21BC0"/>
    <w:rsid w:val="00C21EEB"/>
    <w:rsid w:val="00C2202B"/>
    <w:rsid w:val="00C2207D"/>
    <w:rsid w:val="00C22114"/>
    <w:rsid w:val="00C22284"/>
    <w:rsid w:val="00C229E3"/>
    <w:rsid w:val="00C22A7D"/>
    <w:rsid w:val="00C22CED"/>
    <w:rsid w:val="00C22D25"/>
    <w:rsid w:val="00C22D48"/>
    <w:rsid w:val="00C23139"/>
    <w:rsid w:val="00C23190"/>
    <w:rsid w:val="00C23267"/>
    <w:rsid w:val="00C232D0"/>
    <w:rsid w:val="00C232FA"/>
    <w:rsid w:val="00C23ADB"/>
    <w:rsid w:val="00C23E1B"/>
    <w:rsid w:val="00C23F48"/>
    <w:rsid w:val="00C2425A"/>
    <w:rsid w:val="00C244A9"/>
    <w:rsid w:val="00C24550"/>
    <w:rsid w:val="00C2489E"/>
    <w:rsid w:val="00C24A56"/>
    <w:rsid w:val="00C24BC2"/>
    <w:rsid w:val="00C24CFD"/>
    <w:rsid w:val="00C24E18"/>
    <w:rsid w:val="00C25648"/>
    <w:rsid w:val="00C259AC"/>
    <w:rsid w:val="00C25AAF"/>
    <w:rsid w:val="00C25CD6"/>
    <w:rsid w:val="00C2614B"/>
    <w:rsid w:val="00C265EB"/>
    <w:rsid w:val="00C2662B"/>
    <w:rsid w:val="00C26C50"/>
    <w:rsid w:val="00C26C51"/>
    <w:rsid w:val="00C26D9E"/>
    <w:rsid w:val="00C26EB8"/>
    <w:rsid w:val="00C2705D"/>
    <w:rsid w:val="00C27348"/>
    <w:rsid w:val="00C274F0"/>
    <w:rsid w:val="00C277E7"/>
    <w:rsid w:val="00C27904"/>
    <w:rsid w:val="00C27A34"/>
    <w:rsid w:val="00C27A58"/>
    <w:rsid w:val="00C27AD5"/>
    <w:rsid w:val="00C27C73"/>
    <w:rsid w:val="00C27DA6"/>
    <w:rsid w:val="00C30005"/>
    <w:rsid w:val="00C30638"/>
    <w:rsid w:val="00C306AB"/>
    <w:rsid w:val="00C30B27"/>
    <w:rsid w:val="00C30BE4"/>
    <w:rsid w:val="00C30EF5"/>
    <w:rsid w:val="00C315E3"/>
    <w:rsid w:val="00C31D6C"/>
    <w:rsid w:val="00C320CC"/>
    <w:rsid w:val="00C321A2"/>
    <w:rsid w:val="00C321A4"/>
    <w:rsid w:val="00C32EB0"/>
    <w:rsid w:val="00C331D6"/>
    <w:rsid w:val="00C33432"/>
    <w:rsid w:val="00C3345A"/>
    <w:rsid w:val="00C33646"/>
    <w:rsid w:val="00C337CE"/>
    <w:rsid w:val="00C33B1A"/>
    <w:rsid w:val="00C33E2B"/>
    <w:rsid w:val="00C340A4"/>
    <w:rsid w:val="00C34322"/>
    <w:rsid w:val="00C34492"/>
    <w:rsid w:val="00C34511"/>
    <w:rsid w:val="00C3491B"/>
    <w:rsid w:val="00C34A7A"/>
    <w:rsid w:val="00C34B70"/>
    <w:rsid w:val="00C34EB0"/>
    <w:rsid w:val="00C354BE"/>
    <w:rsid w:val="00C35721"/>
    <w:rsid w:val="00C3580E"/>
    <w:rsid w:val="00C35BA8"/>
    <w:rsid w:val="00C35BFE"/>
    <w:rsid w:val="00C362F7"/>
    <w:rsid w:val="00C363A3"/>
    <w:rsid w:val="00C3643E"/>
    <w:rsid w:val="00C36572"/>
    <w:rsid w:val="00C3667C"/>
    <w:rsid w:val="00C3686F"/>
    <w:rsid w:val="00C36954"/>
    <w:rsid w:val="00C36B17"/>
    <w:rsid w:val="00C36C85"/>
    <w:rsid w:val="00C36E13"/>
    <w:rsid w:val="00C36E1D"/>
    <w:rsid w:val="00C37265"/>
    <w:rsid w:val="00C3737C"/>
    <w:rsid w:val="00C374F8"/>
    <w:rsid w:val="00C375AD"/>
    <w:rsid w:val="00C3769C"/>
    <w:rsid w:val="00C3792D"/>
    <w:rsid w:val="00C37963"/>
    <w:rsid w:val="00C4055A"/>
    <w:rsid w:val="00C40A91"/>
    <w:rsid w:val="00C40C76"/>
    <w:rsid w:val="00C40CDE"/>
    <w:rsid w:val="00C412D1"/>
    <w:rsid w:val="00C41480"/>
    <w:rsid w:val="00C4161D"/>
    <w:rsid w:val="00C416AA"/>
    <w:rsid w:val="00C416C3"/>
    <w:rsid w:val="00C419C2"/>
    <w:rsid w:val="00C41A3F"/>
    <w:rsid w:val="00C41F7E"/>
    <w:rsid w:val="00C42226"/>
    <w:rsid w:val="00C4243E"/>
    <w:rsid w:val="00C42469"/>
    <w:rsid w:val="00C425FF"/>
    <w:rsid w:val="00C429AE"/>
    <w:rsid w:val="00C42A27"/>
    <w:rsid w:val="00C433A7"/>
    <w:rsid w:val="00C43474"/>
    <w:rsid w:val="00C436AE"/>
    <w:rsid w:val="00C4374A"/>
    <w:rsid w:val="00C43A12"/>
    <w:rsid w:val="00C43A9E"/>
    <w:rsid w:val="00C43DBD"/>
    <w:rsid w:val="00C43FE5"/>
    <w:rsid w:val="00C4410E"/>
    <w:rsid w:val="00C44322"/>
    <w:rsid w:val="00C445DF"/>
    <w:rsid w:val="00C445E8"/>
    <w:rsid w:val="00C4483D"/>
    <w:rsid w:val="00C4485B"/>
    <w:rsid w:val="00C44F7C"/>
    <w:rsid w:val="00C4507C"/>
    <w:rsid w:val="00C452AC"/>
    <w:rsid w:val="00C45493"/>
    <w:rsid w:val="00C458EC"/>
    <w:rsid w:val="00C45BA3"/>
    <w:rsid w:val="00C46135"/>
    <w:rsid w:val="00C461F6"/>
    <w:rsid w:val="00C46240"/>
    <w:rsid w:val="00C466E3"/>
    <w:rsid w:val="00C4680D"/>
    <w:rsid w:val="00C4692B"/>
    <w:rsid w:val="00C46A98"/>
    <w:rsid w:val="00C46BE5"/>
    <w:rsid w:val="00C46CA9"/>
    <w:rsid w:val="00C46FAE"/>
    <w:rsid w:val="00C471BE"/>
    <w:rsid w:val="00C47267"/>
    <w:rsid w:val="00C47340"/>
    <w:rsid w:val="00C4799A"/>
    <w:rsid w:val="00C47C93"/>
    <w:rsid w:val="00C47EA3"/>
    <w:rsid w:val="00C47EBC"/>
    <w:rsid w:val="00C5031D"/>
    <w:rsid w:val="00C5036F"/>
    <w:rsid w:val="00C506F9"/>
    <w:rsid w:val="00C50961"/>
    <w:rsid w:val="00C50E6F"/>
    <w:rsid w:val="00C515F8"/>
    <w:rsid w:val="00C51A30"/>
    <w:rsid w:val="00C51D44"/>
    <w:rsid w:val="00C51DB0"/>
    <w:rsid w:val="00C52119"/>
    <w:rsid w:val="00C52328"/>
    <w:rsid w:val="00C52409"/>
    <w:rsid w:val="00C52889"/>
    <w:rsid w:val="00C530AC"/>
    <w:rsid w:val="00C53339"/>
    <w:rsid w:val="00C535D1"/>
    <w:rsid w:val="00C537AC"/>
    <w:rsid w:val="00C53954"/>
    <w:rsid w:val="00C53973"/>
    <w:rsid w:val="00C53AA0"/>
    <w:rsid w:val="00C53B7B"/>
    <w:rsid w:val="00C53C06"/>
    <w:rsid w:val="00C53D8D"/>
    <w:rsid w:val="00C53D98"/>
    <w:rsid w:val="00C543DE"/>
    <w:rsid w:val="00C546EF"/>
    <w:rsid w:val="00C54772"/>
    <w:rsid w:val="00C548D4"/>
    <w:rsid w:val="00C54C93"/>
    <w:rsid w:val="00C54CB5"/>
    <w:rsid w:val="00C55102"/>
    <w:rsid w:val="00C5515D"/>
    <w:rsid w:val="00C5522E"/>
    <w:rsid w:val="00C55850"/>
    <w:rsid w:val="00C55BCE"/>
    <w:rsid w:val="00C55C39"/>
    <w:rsid w:val="00C55CE2"/>
    <w:rsid w:val="00C55F5E"/>
    <w:rsid w:val="00C55FA7"/>
    <w:rsid w:val="00C56821"/>
    <w:rsid w:val="00C569B4"/>
    <w:rsid w:val="00C56BE5"/>
    <w:rsid w:val="00C56C4E"/>
    <w:rsid w:val="00C56D03"/>
    <w:rsid w:val="00C56E0A"/>
    <w:rsid w:val="00C56E55"/>
    <w:rsid w:val="00C56F23"/>
    <w:rsid w:val="00C5733D"/>
    <w:rsid w:val="00C57403"/>
    <w:rsid w:val="00C5775F"/>
    <w:rsid w:val="00C577A7"/>
    <w:rsid w:val="00C577E0"/>
    <w:rsid w:val="00C57967"/>
    <w:rsid w:val="00C57CCE"/>
    <w:rsid w:val="00C57D56"/>
    <w:rsid w:val="00C57D84"/>
    <w:rsid w:val="00C57DF9"/>
    <w:rsid w:val="00C600AD"/>
    <w:rsid w:val="00C600D4"/>
    <w:rsid w:val="00C60C7D"/>
    <w:rsid w:val="00C60CC2"/>
    <w:rsid w:val="00C60CE4"/>
    <w:rsid w:val="00C6101A"/>
    <w:rsid w:val="00C615C7"/>
    <w:rsid w:val="00C6177E"/>
    <w:rsid w:val="00C617A9"/>
    <w:rsid w:val="00C618D3"/>
    <w:rsid w:val="00C61D9F"/>
    <w:rsid w:val="00C6201E"/>
    <w:rsid w:val="00C62EC3"/>
    <w:rsid w:val="00C62F0E"/>
    <w:rsid w:val="00C6324D"/>
    <w:rsid w:val="00C64184"/>
    <w:rsid w:val="00C641B3"/>
    <w:rsid w:val="00C641FB"/>
    <w:rsid w:val="00C642A3"/>
    <w:rsid w:val="00C642F7"/>
    <w:rsid w:val="00C64457"/>
    <w:rsid w:val="00C646DE"/>
    <w:rsid w:val="00C64851"/>
    <w:rsid w:val="00C64B07"/>
    <w:rsid w:val="00C64B20"/>
    <w:rsid w:val="00C656A8"/>
    <w:rsid w:val="00C656B9"/>
    <w:rsid w:val="00C659C6"/>
    <w:rsid w:val="00C65A1D"/>
    <w:rsid w:val="00C65AC6"/>
    <w:rsid w:val="00C65ADE"/>
    <w:rsid w:val="00C65E7C"/>
    <w:rsid w:val="00C668E1"/>
    <w:rsid w:val="00C669F2"/>
    <w:rsid w:val="00C66DB5"/>
    <w:rsid w:val="00C66E44"/>
    <w:rsid w:val="00C66F46"/>
    <w:rsid w:val="00C6748A"/>
    <w:rsid w:val="00C67537"/>
    <w:rsid w:val="00C67630"/>
    <w:rsid w:val="00C676D8"/>
    <w:rsid w:val="00C67A4D"/>
    <w:rsid w:val="00C67B17"/>
    <w:rsid w:val="00C67BE3"/>
    <w:rsid w:val="00C67EA7"/>
    <w:rsid w:val="00C67F23"/>
    <w:rsid w:val="00C67FAB"/>
    <w:rsid w:val="00C67FD6"/>
    <w:rsid w:val="00C7008B"/>
    <w:rsid w:val="00C705B1"/>
    <w:rsid w:val="00C7076F"/>
    <w:rsid w:val="00C7141B"/>
    <w:rsid w:val="00C71496"/>
    <w:rsid w:val="00C7152F"/>
    <w:rsid w:val="00C715B3"/>
    <w:rsid w:val="00C71D0C"/>
    <w:rsid w:val="00C71ECA"/>
    <w:rsid w:val="00C71F5B"/>
    <w:rsid w:val="00C72119"/>
    <w:rsid w:val="00C722EB"/>
    <w:rsid w:val="00C72530"/>
    <w:rsid w:val="00C72589"/>
    <w:rsid w:val="00C72637"/>
    <w:rsid w:val="00C7269B"/>
    <w:rsid w:val="00C7285A"/>
    <w:rsid w:val="00C729B0"/>
    <w:rsid w:val="00C72B44"/>
    <w:rsid w:val="00C72B58"/>
    <w:rsid w:val="00C72F29"/>
    <w:rsid w:val="00C731CB"/>
    <w:rsid w:val="00C73229"/>
    <w:rsid w:val="00C73453"/>
    <w:rsid w:val="00C73512"/>
    <w:rsid w:val="00C7370E"/>
    <w:rsid w:val="00C739C9"/>
    <w:rsid w:val="00C73ACE"/>
    <w:rsid w:val="00C73CF0"/>
    <w:rsid w:val="00C7469C"/>
    <w:rsid w:val="00C7470E"/>
    <w:rsid w:val="00C74758"/>
    <w:rsid w:val="00C747C0"/>
    <w:rsid w:val="00C7484C"/>
    <w:rsid w:val="00C74D8D"/>
    <w:rsid w:val="00C75011"/>
    <w:rsid w:val="00C75311"/>
    <w:rsid w:val="00C753B2"/>
    <w:rsid w:val="00C753B3"/>
    <w:rsid w:val="00C75556"/>
    <w:rsid w:val="00C7555B"/>
    <w:rsid w:val="00C7575C"/>
    <w:rsid w:val="00C75901"/>
    <w:rsid w:val="00C75AC2"/>
    <w:rsid w:val="00C75C14"/>
    <w:rsid w:val="00C75D43"/>
    <w:rsid w:val="00C75D9F"/>
    <w:rsid w:val="00C75DDE"/>
    <w:rsid w:val="00C75E33"/>
    <w:rsid w:val="00C765D7"/>
    <w:rsid w:val="00C76775"/>
    <w:rsid w:val="00C76E21"/>
    <w:rsid w:val="00C76E23"/>
    <w:rsid w:val="00C76F13"/>
    <w:rsid w:val="00C770A9"/>
    <w:rsid w:val="00C7729E"/>
    <w:rsid w:val="00C77527"/>
    <w:rsid w:val="00C777BE"/>
    <w:rsid w:val="00C77A17"/>
    <w:rsid w:val="00C77A42"/>
    <w:rsid w:val="00C77A73"/>
    <w:rsid w:val="00C77ACB"/>
    <w:rsid w:val="00C77B4E"/>
    <w:rsid w:val="00C80176"/>
    <w:rsid w:val="00C801CC"/>
    <w:rsid w:val="00C802E3"/>
    <w:rsid w:val="00C804B0"/>
    <w:rsid w:val="00C804E3"/>
    <w:rsid w:val="00C807D9"/>
    <w:rsid w:val="00C808EB"/>
    <w:rsid w:val="00C80FBA"/>
    <w:rsid w:val="00C81144"/>
    <w:rsid w:val="00C814C5"/>
    <w:rsid w:val="00C81722"/>
    <w:rsid w:val="00C817B1"/>
    <w:rsid w:val="00C81CB4"/>
    <w:rsid w:val="00C81E96"/>
    <w:rsid w:val="00C81EFF"/>
    <w:rsid w:val="00C82285"/>
    <w:rsid w:val="00C82408"/>
    <w:rsid w:val="00C8298D"/>
    <w:rsid w:val="00C82A1E"/>
    <w:rsid w:val="00C83035"/>
    <w:rsid w:val="00C83520"/>
    <w:rsid w:val="00C8377F"/>
    <w:rsid w:val="00C839B6"/>
    <w:rsid w:val="00C83A15"/>
    <w:rsid w:val="00C83D06"/>
    <w:rsid w:val="00C842FD"/>
    <w:rsid w:val="00C8473A"/>
    <w:rsid w:val="00C84D96"/>
    <w:rsid w:val="00C8526A"/>
    <w:rsid w:val="00C85355"/>
    <w:rsid w:val="00C85487"/>
    <w:rsid w:val="00C8553E"/>
    <w:rsid w:val="00C856FF"/>
    <w:rsid w:val="00C85909"/>
    <w:rsid w:val="00C85988"/>
    <w:rsid w:val="00C859DB"/>
    <w:rsid w:val="00C85C7E"/>
    <w:rsid w:val="00C85F42"/>
    <w:rsid w:val="00C862C2"/>
    <w:rsid w:val="00C863A6"/>
    <w:rsid w:val="00C864F3"/>
    <w:rsid w:val="00C8651D"/>
    <w:rsid w:val="00C86686"/>
    <w:rsid w:val="00C86773"/>
    <w:rsid w:val="00C8686D"/>
    <w:rsid w:val="00C86AC5"/>
    <w:rsid w:val="00C86C28"/>
    <w:rsid w:val="00C86D99"/>
    <w:rsid w:val="00C8707E"/>
    <w:rsid w:val="00C8755B"/>
    <w:rsid w:val="00C87AFA"/>
    <w:rsid w:val="00C87B3C"/>
    <w:rsid w:val="00C87BBE"/>
    <w:rsid w:val="00C9045B"/>
    <w:rsid w:val="00C904A8"/>
    <w:rsid w:val="00C904F4"/>
    <w:rsid w:val="00C9081F"/>
    <w:rsid w:val="00C908EA"/>
    <w:rsid w:val="00C90A03"/>
    <w:rsid w:val="00C90A27"/>
    <w:rsid w:val="00C90C46"/>
    <w:rsid w:val="00C91908"/>
    <w:rsid w:val="00C91D67"/>
    <w:rsid w:val="00C91DFC"/>
    <w:rsid w:val="00C91E28"/>
    <w:rsid w:val="00C92029"/>
    <w:rsid w:val="00C92069"/>
    <w:rsid w:val="00C9231B"/>
    <w:rsid w:val="00C92C6A"/>
    <w:rsid w:val="00C92D0F"/>
    <w:rsid w:val="00C934DE"/>
    <w:rsid w:val="00C93503"/>
    <w:rsid w:val="00C93551"/>
    <w:rsid w:val="00C9388F"/>
    <w:rsid w:val="00C93BA5"/>
    <w:rsid w:val="00C94398"/>
    <w:rsid w:val="00C94566"/>
    <w:rsid w:val="00C94722"/>
    <w:rsid w:val="00C94A62"/>
    <w:rsid w:val="00C94A76"/>
    <w:rsid w:val="00C94C5D"/>
    <w:rsid w:val="00C94C60"/>
    <w:rsid w:val="00C94D89"/>
    <w:rsid w:val="00C95463"/>
    <w:rsid w:val="00C956F0"/>
    <w:rsid w:val="00C9595E"/>
    <w:rsid w:val="00C95A02"/>
    <w:rsid w:val="00C95DF5"/>
    <w:rsid w:val="00C963AC"/>
    <w:rsid w:val="00C9656F"/>
    <w:rsid w:val="00C96B7B"/>
    <w:rsid w:val="00C96C16"/>
    <w:rsid w:val="00C96C5C"/>
    <w:rsid w:val="00C97122"/>
    <w:rsid w:val="00C977DF"/>
    <w:rsid w:val="00C97ADC"/>
    <w:rsid w:val="00C97D9B"/>
    <w:rsid w:val="00CA021A"/>
    <w:rsid w:val="00CA033B"/>
    <w:rsid w:val="00CA0549"/>
    <w:rsid w:val="00CA055C"/>
    <w:rsid w:val="00CA05CA"/>
    <w:rsid w:val="00CA08FC"/>
    <w:rsid w:val="00CA0BFE"/>
    <w:rsid w:val="00CA10E3"/>
    <w:rsid w:val="00CA1137"/>
    <w:rsid w:val="00CA115A"/>
    <w:rsid w:val="00CA1339"/>
    <w:rsid w:val="00CA13F9"/>
    <w:rsid w:val="00CA1404"/>
    <w:rsid w:val="00CA1D28"/>
    <w:rsid w:val="00CA1DE7"/>
    <w:rsid w:val="00CA254F"/>
    <w:rsid w:val="00CA287C"/>
    <w:rsid w:val="00CA2C19"/>
    <w:rsid w:val="00CA2D21"/>
    <w:rsid w:val="00CA2F26"/>
    <w:rsid w:val="00CA3605"/>
    <w:rsid w:val="00CA38B5"/>
    <w:rsid w:val="00CA396F"/>
    <w:rsid w:val="00CA425A"/>
    <w:rsid w:val="00CA42AE"/>
    <w:rsid w:val="00CA4B30"/>
    <w:rsid w:val="00CA4B89"/>
    <w:rsid w:val="00CA4F20"/>
    <w:rsid w:val="00CA4FAA"/>
    <w:rsid w:val="00CA506C"/>
    <w:rsid w:val="00CA55E2"/>
    <w:rsid w:val="00CA5B03"/>
    <w:rsid w:val="00CA5F58"/>
    <w:rsid w:val="00CA6008"/>
    <w:rsid w:val="00CA610D"/>
    <w:rsid w:val="00CA6249"/>
    <w:rsid w:val="00CA627F"/>
    <w:rsid w:val="00CA62F8"/>
    <w:rsid w:val="00CA6838"/>
    <w:rsid w:val="00CA6AC5"/>
    <w:rsid w:val="00CA6B62"/>
    <w:rsid w:val="00CA6C61"/>
    <w:rsid w:val="00CA6C98"/>
    <w:rsid w:val="00CA6D81"/>
    <w:rsid w:val="00CA6F63"/>
    <w:rsid w:val="00CA73A7"/>
    <w:rsid w:val="00CA762C"/>
    <w:rsid w:val="00CA7737"/>
    <w:rsid w:val="00CA77C9"/>
    <w:rsid w:val="00CA7891"/>
    <w:rsid w:val="00CA7FE5"/>
    <w:rsid w:val="00CB0685"/>
    <w:rsid w:val="00CB07D4"/>
    <w:rsid w:val="00CB0948"/>
    <w:rsid w:val="00CB0976"/>
    <w:rsid w:val="00CB09DC"/>
    <w:rsid w:val="00CB0C81"/>
    <w:rsid w:val="00CB0C87"/>
    <w:rsid w:val="00CB101F"/>
    <w:rsid w:val="00CB10DE"/>
    <w:rsid w:val="00CB1199"/>
    <w:rsid w:val="00CB1448"/>
    <w:rsid w:val="00CB1575"/>
    <w:rsid w:val="00CB1602"/>
    <w:rsid w:val="00CB1DC2"/>
    <w:rsid w:val="00CB1E32"/>
    <w:rsid w:val="00CB1F80"/>
    <w:rsid w:val="00CB24E4"/>
    <w:rsid w:val="00CB2EB9"/>
    <w:rsid w:val="00CB2FDE"/>
    <w:rsid w:val="00CB3A43"/>
    <w:rsid w:val="00CB3A75"/>
    <w:rsid w:val="00CB3BFB"/>
    <w:rsid w:val="00CB3C59"/>
    <w:rsid w:val="00CB3F4D"/>
    <w:rsid w:val="00CB426B"/>
    <w:rsid w:val="00CB43FB"/>
    <w:rsid w:val="00CB4554"/>
    <w:rsid w:val="00CB4740"/>
    <w:rsid w:val="00CB4871"/>
    <w:rsid w:val="00CB4F29"/>
    <w:rsid w:val="00CB53BF"/>
    <w:rsid w:val="00CB5472"/>
    <w:rsid w:val="00CB5556"/>
    <w:rsid w:val="00CB579D"/>
    <w:rsid w:val="00CB58B7"/>
    <w:rsid w:val="00CB5BA0"/>
    <w:rsid w:val="00CB5FF2"/>
    <w:rsid w:val="00CB63B7"/>
    <w:rsid w:val="00CB6446"/>
    <w:rsid w:val="00CB6618"/>
    <w:rsid w:val="00CB684B"/>
    <w:rsid w:val="00CB686A"/>
    <w:rsid w:val="00CB6990"/>
    <w:rsid w:val="00CB6CA3"/>
    <w:rsid w:val="00CB6D6B"/>
    <w:rsid w:val="00CB6DCA"/>
    <w:rsid w:val="00CB6E55"/>
    <w:rsid w:val="00CB6F6E"/>
    <w:rsid w:val="00CB7293"/>
    <w:rsid w:val="00CB739C"/>
    <w:rsid w:val="00CB75B3"/>
    <w:rsid w:val="00CB761C"/>
    <w:rsid w:val="00CB7745"/>
    <w:rsid w:val="00CB77ED"/>
    <w:rsid w:val="00CB7A15"/>
    <w:rsid w:val="00CB7A43"/>
    <w:rsid w:val="00CB7BD5"/>
    <w:rsid w:val="00CB7CC8"/>
    <w:rsid w:val="00CB7D87"/>
    <w:rsid w:val="00CB7F03"/>
    <w:rsid w:val="00CB7FF7"/>
    <w:rsid w:val="00CC014A"/>
    <w:rsid w:val="00CC0198"/>
    <w:rsid w:val="00CC0737"/>
    <w:rsid w:val="00CC0A3B"/>
    <w:rsid w:val="00CC0C47"/>
    <w:rsid w:val="00CC0C65"/>
    <w:rsid w:val="00CC0CBA"/>
    <w:rsid w:val="00CC10A6"/>
    <w:rsid w:val="00CC16CD"/>
    <w:rsid w:val="00CC184D"/>
    <w:rsid w:val="00CC1908"/>
    <w:rsid w:val="00CC192E"/>
    <w:rsid w:val="00CC1A29"/>
    <w:rsid w:val="00CC1CAF"/>
    <w:rsid w:val="00CC1E77"/>
    <w:rsid w:val="00CC1EA8"/>
    <w:rsid w:val="00CC25A9"/>
    <w:rsid w:val="00CC25F0"/>
    <w:rsid w:val="00CC2642"/>
    <w:rsid w:val="00CC2CB9"/>
    <w:rsid w:val="00CC2DE4"/>
    <w:rsid w:val="00CC2F2D"/>
    <w:rsid w:val="00CC37B9"/>
    <w:rsid w:val="00CC3CBF"/>
    <w:rsid w:val="00CC3D05"/>
    <w:rsid w:val="00CC4116"/>
    <w:rsid w:val="00CC4199"/>
    <w:rsid w:val="00CC423E"/>
    <w:rsid w:val="00CC453B"/>
    <w:rsid w:val="00CC459B"/>
    <w:rsid w:val="00CC4867"/>
    <w:rsid w:val="00CC4875"/>
    <w:rsid w:val="00CC4898"/>
    <w:rsid w:val="00CC4B2C"/>
    <w:rsid w:val="00CC50B7"/>
    <w:rsid w:val="00CC524D"/>
    <w:rsid w:val="00CC5299"/>
    <w:rsid w:val="00CC53D3"/>
    <w:rsid w:val="00CC5B45"/>
    <w:rsid w:val="00CC5BDA"/>
    <w:rsid w:val="00CC5D19"/>
    <w:rsid w:val="00CC5F4B"/>
    <w:rsid w:val="00CC5FAC"/>
    <w:rsid w:val="00CC622C"/>
    <w:rsid w:val="00CC63C4"/>
    <w:rsid w:val="00CC67AC"/>
    <w:rsid w:val="00CC67E6"/>
    <w:rsid w:val="00CC693D"/>
    <w:rsid w:val="00CC70DA"/>
    <w:rsid w:val="00CC7323"/>
    <w:rsid w:val="00CC75FA"/>
    <w:rsid w:val="00CC7D1C"/>
    <w:rsid w:val="00CC7DC8"/>
    <w:rsid w:val="00CD00A3"/>
    <w:rsid w:val="00CD0592"/>
    <w:rsid w:val="00CD085C"/>
    <w:rsid w:val="00CD0C79"/>
    <w:rsid w:val="00CD0D06"/>
    <w:rsid w:val="00CD0DD4"/>
    <w:rsid w:val="00CD10C7"/>
    <w:rsid w:val="00CD1184"/>
    <w:rsid w:val="00CD13B9"/>
    <w:rsid w:val="00CD1517"/>
    <w:rsid w:val="00CD151D"/>
    <w:rsid w:val="00CD1BDB"/>
    <w:rsid w:val="00CD1CDA"/>
    <w:rsid w:val="00CD1D48"/>
    <w:rsid w:val="00CD28F6"/>
    <w:rsid w:val="00CD2A7C"/>
    <w:rsid w:val="00CD2ED6"/>
    <w:rsid w:val="00CD32AA"/>
    <w:rsid w:val="00CD342C"/>
    <w:rsid w:val="00CD36DF"/>
    <w:rsid w:val="00CD37B8"/>
    <w:rsid w:val="00CD37DC"/>
    <w:rsid w:val="00CD3908"/>
    <w:rsid w:val="00CD3B30"/>
    <w:rsid w:val="00CD3BF0"/>
    <w:rsid w:val="00CD3D45"/>
    <w:rsid w:val="00CD3D8A"/>
    <w:rsid w:val="00CD3E26"/>
    <w:rsid w:val="00CD41B6"/>
    <w:rsid w:val="00CD4376"/>
    <w:rsid w:val="00CD4519"/>
    <w:rsid w:val="00CD4525"/>
    <w:rsid w:val="00CD4548"/>
    <w:rsid w:val="00CD469A"/>
    <w:rsid w:val="00CD47A3"/>
    <w:rsid w:val="00CD4850"/>
    <w:rsid w:val="00CD495C"/>
    <w:rsid w:val="00CD4A4D"/>
    <w:rsid w:val="00CD4C1F"/>
    <w:rsid w:val="00CD4D38"/>
    <w:rsid w:val="00CD5081"/>
    <w:rsid w:val="00CD51B4"/>
    <w:rsid w:val="00CD534D"/>
    <w:rsid w:val="00CD53F2"/>
    <w:rsid w:val="00CD586E"/>
    <w:rsid w:val="00CD5895"/>
    <w:rsid w:val="00CD5BA4"/>
    <w:rsid w:val="00CD5C0D"/>
    <w:rsid w:val="00CD60E6"/>
    <w:rsid w:val="00CD6334"/>
    <w:rsid w:val="00CD67E4"/>
    <w:rsid w:val="00CD68EA"/>
    <w:rsid w:val="00CD6B33"/>
    <w:rsid w:val="00CD6B4B"/>
    <w:rsid w:val="00CD6D9D"/>
    <w:rsid w:val="00CD6EAD"/>
    <w:rsid w:val="00CD74E6"/>
    <w:rsid w:val="00CD7F59"/>
    <w:rsid w:val="00CE00B0"/>
    <w:rsid w:val="00CE013B"/>
    <w:rsid w:val="00CE01F9"/>
    <w:rsid w:val="00CE020C"/>
    <w:rsid w:val="00CE054F"/>
    <w:rsid w:val="00CE0573"/>
    <w:rsid w:val="00CE07EE"/>
    <w:rsid w:val="00CE0974"/>
    <w:rsid w:val="00CE0A2B"/>
    <w:rsid w:val="00CE0D88"/>
    <w:rsid w:val="00CE0EC3"/>
    <w:rsid w:val="00CE10BD"/>
    <w:rsid w:val="00CE1237"/>
    <w:rsid w:val="00CE1403"/>
    <w:rsid w:val="00CE1509"/>
    <w:rsid w:val="00CE1604"/>
    <w:rsid w:val="00CE1B05"/>
    <w:rsid w:val="00CE1C18"/>
    <w:rsid w:val="00CE1DDD"/>
    <w:rsid w:val="00CE25CF"/>
    <w:rsid w:val="00CE2FEB"/>
    <w:rsid w:val="00CE3409"/>
    <w:rsid w:val="00CE3414"/>
    <w:rsid w:val="00CE34D5"/>
    <w:rsid w:val="00CE35F5"/>
    <w:rsid w:val="00CE3684"/>
    <w:rsid w:val="00CE37D9"/>
    <w:rsid w:val="00CE38D8"/>
    <w:rsid w:val="00CE396C"/>
    <w:rsid w:val="00CE39A9"/>
    <w:rsid w:val="00CE39B4"/>
    <w:rsid w:val="00CE3D25"/>
    <w:rsid w:val="00CE3FA3"/>
    <w:rsid w:val="00CE4315"/>
    <w:rsid w:val="00CE44D0"/>
    <w:rsid w:val="00CE45C8"/>
    <w:rsid w:val="00CE47E4"/>
    <w:rsid w:val="00CE47FA"/>
    <w:rsid w:val="00CE520C"/>
    <w:rsid w:val="00CE55E5"/>
    <w:rsid w:val="00CE58A6"/>
    <w:rsid w:val="00CE5B1A"/>
    <w:rsid w:val="00CE5EA5"/>
    <w:rsid w:val="00CE5FB6"/>
    <w:rsid w:val="00CE6233"/>
    <w:rsid w:val="00CE6338"/>
    <w:rsid w:val="00CE6347"/>
    <w:rsid w:val="00CE64B1"/>
    <w:rsid w:val="00CE6613"/>
    <w:rsid w:val="00CE668B"/>
    <w:rsid w:val="00CE66A5"/>
    <w:rsid w:val="00CE68B0"/>
    <w:rsid w:val="00CE6AAB"/>
    <w:rsid w:val="00CE6B35"/>
    <w:rsid w:val="00CE6E51"/>
    <w:rsid w:val="00CE7041"/>
    <w:rsid w:val="00CE740E"/>
    <w:rsid w:val="00CE7519"/>
    <w:rsid w:val="00CE763C"/>
    <w:rsid w:val="00CE7710"/>
    <w:rsid w:val="00CE7AC4"/>
    <w:rsid w:val="00CE7ADC"/>
    <w:rsid w:val="00CF0034"/>
    <w:rsid w:val="00CF01DA"/>
    <w:rsid w:val="00CF0340"/>
    <w:rsid w:val="00CF05DE"/>
    <w:rsid w:val="00CF0AA2"/>
    <w:rsid w:val="00CF0D85"/>
    <w:rsid w:val="00CF0D9C"/>
    <w:rsid w:val="00CF0DDE"/>
    <w:rsid w:val="00CF113C"/>
    <w:rsid w:val="00CF134F"/>
    <w:rsid w:val="00CF13B1"/>
    <w:rsid w:val="00CF1494"/>
    <w:rsid w:val="00CF1649"/>
    <w:rsid w:val="00CF17AE"/>
    <w:rsid w:val="00CF1DDB"/>
    <w:rsid w:val="00CF1E67"/>
    <w:rsid w:val="00CF1F0E"/>
    <w:rsid w:val="00CF1F8F"/>
    <w:rsid w:val="00CF211F"/>
    <w:rsid w:val="00CF2627"/>
    <w:rsid w:val="00CF2896"/>
    <w:rsid w:val="00CF2A6E"/>
    <w:rsid w:val="00CF2C4A"/>
    <w:rsid w:val="00CF2C85"/>
    <w:rsid w:val="00CF2CB3"/>
    <w:rsid w:val="00CF2CF3"/>
    <w:rsid w:val="00CF3011"/>
    <w:rsid w:val="00CF3231"/>
    <w:rsid w:val="00CF32B5"/>
    <w:rsid w:val="00CF330D"/>
    <w:rsid w:val="00CF33D3"/>
    <w:rsid w:val="00CF3407"/>
    <w:rsid w:val="00CF34B1"/>
    <w:rsid w:val="00CF34F9"/>
    <w:rsid w:val="00CF37B5"/>
    <w:rsid w:val="00CF3A3C"/>
    <w:rsid w:val="00CF3B86"/>
    <w:rsid w:val="00CF3DC6"/>
    <w:rsid w:val="00CF4592"/>
    <w:rsid w:val="00CF5504"/>
    <w:rsid w:val="00CF5766"/>
    <w:rsid w:val="00CF57B7"/>
    <w:rsid w:val="00CF591D"/>
    <w:rsid w:val="00CF5A43"/>
    <w:rsid w:val="00CF5A60"/>
    <w:rsid w:val="00CF5A95"/>
    <w:rsid w:val="00CF5CEE"/>
    <w:rsid w:val="00CF5ECD"/>
    <w:rsid w:val="00CF5ED9"/>
    <w:rsid w:val="00CF608D"/>
    <w:rsid w:val="00CF60AC"/>
    <w:rsid w:val="00CF6326"/>
    <w:rsid w:val="00CF673E"/>
    <w:rsid w:val="00CF6A77"/>
    <w:rsid w:val="00CF6B1A"/>
    <w:rsid w:val="00CF6BF2"/>
    <w:rsid w:val="00CF6D27"/>
    <w:rsid w:val="00CF71EF"/>
    <w:rsid w:val="00CF7465"/>
    <w:rsid w:val="00CF7685"/>
    <w:rsid w:val="00CF7693"/>
    <w:rsid w:val="00CF76C3"/>
    <w:rsid w:val="00CF7805"/>
    <w:rsid w:val="00CF7E4E"/>
    <w:rsid w:val="00CF7FA7"/>
    <w:rsid w:val="00D000CF"/>
    <w:rsid w:val="00D0018B"/>
    <w:rsid w:val="00D0019F"/>
    <w:rsid w:val="00D00B22"/>
    <w:rsid w:val="00D0129D"/>
    <w:rsid w:val="00D01A45"/>
    <w:rsid w:val="00D01B86"/>
    <w:rsid w:val="00D01CCC"/>
    <w:rsid w:val="00D0266F"/>
    <w:rsid w:val="00D026B2"/>
    <w:rsid w:val="00D027EB"/>
    <w:rsid w:val="00D028A2"/>
    <w:rsid w:val="00D02A01"/>
    <w:rsid w:val="00D02D01"/>
    <w:rsid w:val="00D02E76"/>
    <w:rsid w:val="00D02ED0"/>
    <w:rsid w:val="00D031A2"/>
    <w:rsid w:val="00D032C8"/>
    <w:rsid w:val="00D032FF"/>
    <w:rsid w:val="00D03604"/>
    <w:rsid w:val="00D03997"/>
    <w:rsid w:val="00D03A78"/>
    <w:rsid w:val="00D03B7F"/>
    <w:rsid w:val="00D04200"/>
    <w:rsid w:val="00D04379"/>
    <w:rsid w:val="00D0446B"/>
    <w:rsid w:val="00D0472E"/>
    <w:rsid w:val="00D04787"/>
    <w:rsid w:val="00D048A3"/>
    <w:rsid w:val="00D04936"/>
    <w:rsid w:val="00D04E53"/>
    <w:rsid w:val="00D05DAA"/>
    <w:rsid w:val="00D060AF"/>
    <w:rsid w:val="00D06287"/>
    <w:rsid w:val="00D066A9"/>
    <w:rsid w:val="00D068E0"/>
    <w:rsid w:val="00D06AF0"/>
    <w:rsid w:val="00D06B1F"/>
    <w:rsid w:val="00D06C52"/>
    <w:rsid w:val="00D06D89"/>
    <w:rsid w:val="00D0708C"/>
    <w:rsid w:val="00D07158"/>
    <w:rsid w:val="00D0732D"/>
    <w:rsid w:val="00D07567"/>
    <w:rsid w:val="00D07794"/>
    <w:rsid w:val="00D079F8"/>
    <w:rsid w:val="00D07A16"/>
    <w:rsid w:val="00D07B47"/>
    <w:rsid w:val="00D07D67"/>
    <w:rsid w:val="00D07EE0"/>
    <w:rsid w:val="00D10294"/>
    <w:rsid w:val="00D10413"/>
    <w:rsid w:val="00D10677"/>
    <w:rsid w:val="00D1093C"/>
    <w:rsid w:val="00D10CBA"/>
    <w:rsid w:val="00D10DFC"/>
    <w:rsid w:val="00D10E50"/>
    <w:rsid w:val="00D10F1F"/>
    <w:rsid w:val="00D10FD0"/>
    <w:rsid w:val="00D11313"/>
    <w:rsid w:val="00D11375"/>
    <w:rsid w:val="00D11721"/>
    <w:rsid w:val="00D117E6"/>
    <w:rsid w:val="00D1199D"/>
    <w:rsid w:val="00D11A73"/>
    <w:rsid w:val="00D11D26"/>
    <w:rsid w:val="00D11ECE"/>
    <w:rsid w:val="00D11EF7"/>
    <w:rsid w:val="00D120DF"/>
    <w:rsid w:val="00D12613"/>
    <w:rsid w:val="00D127FD"/>
    <w:rsid w:val="00D129F2"/>
    <w:rsid w:val="00D12CEA"/>
    <w:rsid w:val="00D12D4F"/>
    <w:rsid w:val="00D1319D"/>
    <w:rsid w:val="00D132A8"/>
    <w:rsid w:val="00D137F8"/>
    <w:rsid w:val="00D1396B"/>
    <w:rsid w:val="00D13970"/>
    <w:rsid w:val="00D1398A"/>
    <w:rsid w:val="00D13B90"/>
    <w:rsid w:val="00D13CA8"/>
    <w:rsid w:val="00D13E87"/>
    <w:rsid w:val="00D13FD6"/>
    <w:rsid w:val="00D1407C"/>
    <w:rsid w:val="00D1427C"/>
    <w:rsid w:val="00D1433E"/>
    <w:rsid w:val="00D14513"/>
    <w:rsid w:val="00D145D6"/>
    <w:rsid w:val="00D14738"/>
    <w:rsid w:val="00D1499F"/>
    <w:rsid w:val="00D14AEF"/>
    <w:rsid w:val="00D153B4"/>
    <w:rsid w:val="00D154DE"/>
    <w:rsid w:val="00D157A3"/>
    <w:rsid w:val="00D1586B"/>
    <w:rsid w:val="00D15947"/>
    <w:rsid w:val="00D15A05"/>
    <w:rsid w:val="00D15AEF"/>
    <w:rsid w:val="00D160BB"/>
    <w:rsid w:val="00D165E7"/>
    <w:rsid w:val="00D16771"/>
    <w:rsid w:val="00D174F0"/>
    <w:rsid w:val="00D17F6A"/>
    <w:rsid w:val="00D17F8C"/>
    <w:rsid w:val="00D17FEC"/>
    <w:rsid w:val="00D201BB"/>
    <w:rsid w:val="00D201DD"/>
    <w:rsid w:val="00D2022D"/>
    <w:rsid w:val="00D202BF"/>
    <w:rsid w:val="00D2032E"/>
    <w:rsid w:val="00D206CF"/>
    <w:rsid w:val="00D207EB"/>
    <w:rsid w:val="00D20CF3"/>
    <w:rsid w:val="00D2103D"/>
    <w:rsid w:val="00D21334"/>
    <w:rsid w:val="00D213DD"/>
    <w:rsid w:val="00D21968"/>
    <w:rsid w:val="00D21ABB"/>
    <w:rsid w:val="00D21F21"/>
    <w:rsid w:val="00D21F5E"/>
    <w:rsid w:val="00D22164"/>
    <w:rsid w:val="00D221A6"/>
    <w:rsid w:val="00D222A9"/>
    <w:rsid w:val="00D22796"/>
    <w:rsid w:val="00D22A1E"/>
    <w:rsid w:val="00D22C8B"/>
    <w:rsid w:val="00D22CCC"/>
    <w:rsid w:val="00D22E27"/>
    <w:rsid w:val="00D23058"/>
    <w:rsid w:val="00D23296"/>
    <w:rsid w:val="00D23540"/>
    <w:rsid w:val="00D23811"/>
    <w:rsid w:val="00D23A17"/>
    <w:rsid w:val="00D23A87"/>
    <w:rsid w:val="00D23B24"/>
    <w:rsid w:val="00D23B9E"/>
    <w:rsid w:val="00D23E2C"/>
    <w:rsid w:val="00D23ED6"/>
    <w:rsid w:val="00D24331"/>
    <w:rsid w:val="00D24447"/>
    <w:rsid w:val="00D2445C"/>
    <w:rsid w:val="00D24597"/>
    <w:rsid w:val="00D24A0D"/>
    <w:rsid w:val="00D24B0B"/>
    <w:rsid w:val="00D24F26"/>
    <w:rsid w:val="00D24FD3"/>
    <w:rsid w:val="00D25121"/>
    <w:rsid w:val="00D25176"/>
    <w:rsid w:val="00D25495"/>
    <w:rsid w:val="00D2556C"/>
    <w:rsid w:val="00D25E29"/>
    <w:rsid w:val="00D2604F"/>
    <w:rsid w:val="00D260E0"/>
    <w:rsid w:val="00D2621F"/>
    <w:rsid w:val="00D26621"/>
    <w:rsid w:val="00D268CD"/>
    <w:rsid w:val="00D269C5"/>
    <w:rsid w:val="00D26C86"/>
    <w:rsid w:val="00D26D27"/>
    <w:rsid w:val="00D27127"/>
    <w:rsid w:val="00D2717D"/>
    <w:rsid w:val="00D2743C"/>
    <w:rsid w:val="00D27536"/>
    <w:rsid w:val="00D27779"/>
    <w:rsid w:val="00D30064"/>
    <w:rsid w:val="00D30138"/>
    <w:rsid w:val="00D30221"/>
    <w:rsid w:val="00D30886"/>
    <w:rsid w:val="00D30B39"/>
    <w:rsid w:val="00D30E18"/>
    <w:rsid w:val="00D30E91"/>
    <w:rsid w:val="00D31223"/>
    <w:rsid w:val="00D312D1"/>
    <w:rsid w:val="00D31323"/>
    <w:rsid w:val="00D314E6"/>
    <w:rsid w:val="00D31650"/>
    <w:rsid w:val="00D317E8"/>
    <w:rsid w:val="00D3186B"/>
    <w:rsid w:val="00D31AFB"/>
    <w:rsid w:val="00D31CD5"/>
    <w:rsid w:val="00D31E8D"/>
    <w:rsid w:val="00D322C2"/>
    <w:rsid w:val="00D32806"/>
    <w:rsid w:val="00D32935"/>
    <w:rsid w:val="00D32BD5"/>
    <w:rsid w:val="00D32D9C"/>
    <w:rsid w:val="00D32DEA"/>
    <w:rsid w:val="00D32EC3"/>
    <w:rsid w:val="00D32FC4"/>
    <w:rsid w:val="00D332AB"/>
    <w:rsid w:val="00D33535"/>
    <w:rsid w:val="00D33940"/>
    <w:rsid w:val="00D33D68"/>
    <w:rsid w:val="00D33E0E"/>
    <w:rsid w:val="00D342B2"/>
    <w:rsid w:val="00D344CB"/>
    <w:rsid w:val="00D34C22"/>
    <w:rsid w:val="00D34E78"/>
    <w:rsid w:val="00D34FC4"/>
    <w:rsid w:val="00D34FC7"/>
    <w:rsid w:val="00D350FA"/>
    <w:rsid w:val="00D3530F"/>
    <w:rsid w:val="00D355CA"/>
    <w:rsid w:val="00D359D2"/>
    <w:rsid w:val="00D35ABB"/>
    <w:rsid w:val="00D35AF2"/>
    <w:rsid w:val="00D364F7"/>
    <w:rsid w:val="00D36B18"/>
    <w:rsid w:val="00D36B57"/>
    <w:rsid w:val="00D36DAB"/>
    <w:rsid w:val="00D37076"/>
    <w:rsid w:val="00D370BD"/>
    <w:rsid w:val="00D371E1"/>
    <w:rsid w:val="00D372F0"/>
    <w:rsid w:val="00D373BE"/>
    <w:rsid w:val="00D37655"/>
    <w:rsid w:val="00D37962"/>
    <w:rsid w:val="00D37C19"/>
    <w:rsid w:val="00D37CA3"/>
    <w:rsid w:val="00D37D13"/>
    <w:rsid w:val="00D37E91"/>
    <w:rsid w:val="00D4014B"/>
    <w:rsid w:val="00D4019E"/>
    <w:rsid w:val="00D4097A"/>
    <w:rsid w:val="00D40A99"/>
    <w:rsid w:val="00D40F0F"/>
    <w:rsid w:val="00D40F96"/>
    <w:rsid w:val="00D40FD5"/>
    <w:rsid w:val="00D41030"/>
    <w:rsid w:val="00D41173"/>
    <w:rsid w:val="00D411EF"/>
    <w:rsid w:val="00D41316"/>
    <w:rsid w:val="00D414F0"/>
    <w:rsid w:val="00D415B9"/>
    <w:rsid w:val="00D41673"/>
    <w:rsid w:val="00D416C3"/>
    <w:rsid w:val="00D41FAC"/>
    <w:rsid w:val="00D42016"/>
    <w:rsid w:val="00D42649"/>
    <w:rsid w:val="00D42C2F"/>
    <w:rsid w:val="00D42D0D"/>
    <w:rsid w:val="00D42D36"/>
    <w:rsid w:val="00D42DA9"/>
    <w:rsid w:val="00D43107"/>
    <w:rsid w:val="00D439B3"/>
    <w:rsid w:val="00D439C4"/>
    <w:rsid w:val="00D43AFC"/>
    <w:rsid w:val="00D44121"/>
    <w:rsid w:val="00D44628"/>
    <w:rsid w:val="00D446F5"/>
    <w:rsid w:val="00D44A21"/>
    <w:rsid w:val="00D44ADD"/>
    <w:rsid w:val="00D44DEB"/>
    <w:rsid w:val="00D4505B"/>
    <w:rsid w:val="00D452DC"/>
    <w:rsid w:val="00D4579E"/>
    <w:rsid w:val="00D457CD"/>
    <w:rsid w:val="00D4585F"/>
    <w:rsid w:val="00D45E26"/>
    <w:rsid w:val="00D46173"/>
    <w:rsid w:val="00D4624D"/>
    <w:rsid w:val="00D462DA"/>
    <w:rsid w:val="00D46413"/>
    <w:rsid w:val="00D466EC"/>
    <w:rsid w:val="00D46C74"/>
    <w:rsid w:val="00D46DF4"/>
    <w:rsid w:val="00D47E1A"/>
    <w:rsid w:val="00D47F2D"/>
    <w:rsid w:val="00D47FB4"/>
    <w:rsid w:val="00D47FF9"/>
    <w:rsid w:val="00D50039"/>
    <w:rsid w:val="00D5029F"/>
    <w:rsid w:val="00D50AE2"/>
    <w:rsid w:val="00D50CC1"/>
    <w:rsid w:val="00D510CF"/>
    <w:rsid w:val="00D512AE"/>
    <w:rsid w:val="00D5150D"/>
    <w:rsid w:val="00D51575"/>
    <w:rsid w:val="00D51BAB"/>
    <w:rsid w:val="00D52207"/>
    <w:rsid w:val="00D52328"/>
    <w:rsid w:val="00D526C5"/>
    <w:rsid w:val="00D52884"/>
    <w:rsid w:val="00D52B0C"/>
    <w:rsid w:val="00D52CD0"/>
    <w:rsid w:val="00D52D00"/>
    <w:rsid w:val="00D52F29"/>
    <w:rsid w:val="00D52F37"/>
    <w:rsid w:val="00D52F73"/>
    <w:rsid w:val="00D531C6"/>
    <w:rsid w:val="00D53252"/>
    <w:rsid w:val="00D53461"/>
    <w:rsid w:val="00D534C6"/>
    <w:rsid w:val="00D53997"/>
    <w:rsid w:val="00D539C9"/>
    <w:rsid w:val="00D53B15"/>
    <w:rsid w:val="00D53EEB"/>
    <w:rsid w:val="00D54362"/>
    <w:rsid w:val="00D544A1"/>
    <w:rsid w:val="00D546A9"/>
    <w:rsid w:val="00D54D05"/>
    <w:rsid w:val="00D54DB3"/>
    <w:rsid w:val="00D54EB4"/>
    <w:rsid w:val="00D55177"/>
    <w:rsid w:val="00D554F9"/>
    <w:rsid w:val="00D5555C"/>
    <w:rsid w:val="00D55619"/>
    <w:rsid w:val="00D55996"/>
    <w:rsid w:val="00D55DBD"/>
    <w:rsid w:val="00D55E60"/>
    <w:rsid w:val="00D560BE"/>
    <w:rsid w:val="00D562E3"/>
    <w:rsid w:val="00D56520"/>
    <w:rsid w:val="00D56630"/>
    <w:rsid w:val="00D56657"/>
    <w:rsid w:val="00D56958"/>
    <w:rsid w:val="00D56980"/>
    <w:rsid w:val="00D56CC2"/>
    <w:rsid w:val="00D57585"/>
    <w:rsid w:val="00D576B5"/>
    <w:rsid w:val="00D577B5"/>
    <w:rsid w:val="00D577BE"/>
    <w:rsid w:val="00D57A2A"/>
    <w:rsid w:val="00D60AC9"/>
    <w:rsid w:val="00D60B9B"/>
    <w:rsid w:val="00D60E3C"/>
    <w:rsid w:val="00D60F6E"/>
    <w:rsid w:val="00D61099"/>
    <w:rsid w:val="00D61527"/>
    <w:rsid w:val="00D6176D"/>
    <w:rsid w:val="00D619CD"/>
    <w:rsid w:val="00D61BCA"/>
    <w:rsid w:val="00D61D5C"/>
    <w:rsid w:val="00D6203D"/>
    <w:rsid w:val="00D6247E"/>
    <w:rsid w:val="00D624A2"/>
    <w:rsid w:val="00D62708"/>
    <w:rsid w:val="00D62770"/>
    <w:rsid w:val="00D63057"/>
    <w:rsid w:val="00D63411"/>
    <w:rsid w:val="00D63654"/>
    <w:rsid w:val="00D637E8"/>
    <w:rsid w:val="00D63ACC"/>
    <w:rsid w:val="00D63F4F"/>
    <w:rsid w:val="00D64885"/>
    <w:rsid w:val="00D64954"/>
    <w:rsid w:val="00D64C1A"/>
    <w:rsid w:val="00D64DE4"/>
    <w:rsid w:val="00D64DEE"/>
    <w:rsid w:val="00D64FAB"/>
    <w:rsid w:val="00D650D3"/>
    <w:rsid w:val="00D65EE0"/>
    <w:rsid w:val="00D6631B"/>
    <w:rsid w:val="00D666BB"/>
    <w:rsid w:val="00D66809"/>
    <w:rsid w:val="00D66ABE"/>
    <w:rsid w:val="00D66CD3"/>
    <w:rsid w:val="00D674C2"/>
    <w:rsid w:val="00D67856"/>
    <w:rsid w:val="00D67D5A"/>
    <w:rsid w:val="00D70210"/>
    <w:rsid w:val="00D7033F"/>
    <w:rsid w:val="00D706C4"/>
    <w:rsid w:val="00D70C00"/>
    <w:rsid w:val="00D70CFF"/>
    <w:rsid w:val="00D70FC4"/>
    <w:rsid w:val="00D71023"/>
    <w:rsid w:val="00D711A0"/>
    <w:rsid w:val="00D7149E"/>
    <w:rsid w:val="00D714D2"/>
    <w:rsid w:val="00D716B3"/>
    <w:rsid w:val="00D717A4"/>
    <w:rsid w:val="00D71B7C"/>
    <w:rsid w:val="00D71D3F"/>
    <w:rsid w:val="00D71E7D"/>
    <w:rsid w:val="00D721F4"/>
    <w:rsid w:val="00D72376"/>
    <w:rsid w:val="00D723DE"/>
    <w:rsid w:val="00D729EB"/>
    <w:rsid w:val="00D72A16"/>
    <w:rsid w:val="00D72D2A"/>
    <w:rsid w:val="00D731EF"/>
    <w:rsid w:val="00D73430"/>
    <w:rsid w:val="00D73672"/>
    <w:rsid w:val="00D73877"/>
    <w:rsid w:val="00D73A63"/>
    <w:rsid w:val="00D73A87"/>
    <w:rsid w:val="00D73B3C"/>
    <w:rsid w:val="00D73EE2"/>
    <w:rsid w:val="00D741A9"/>
    <w:rsid w:val="00D74270"/>
    <w:rsid w:val="00D747A0"/>
    <w:rsid w:val="00D749C3"/>
    <w:rsid w:val="00D74AB4"/>
    <w:rsid w:val="00D74EDB"/>
    <w:rsid w:val="00D74FB1"/>
    <w:rsid w:val="00D74FD3"/>
    <w:rsid w:val="00D75514"/>
    <w:rsid w:val="00D75881"/>
    <w:rsid w:val="00D76100"/>
    <w:rsid w:val="00D76289"/>
    <w:rsid w:val="00D7642B"/>
    <w:rsid w:val="00D766AC"/>
    <w:rsid w:val="00D7695C"/>
    <w:rsid w:val="00D7699C"/>
    <w:rsid w:val="00D76A85"/>
    <w:rsid w:val="00D76D0B"/>
    <w:rsid w:val="00D773E9"/>
    <w:rsid w:val="00D77453"/>
    <w:rsid w:val="00D77738"/>
    <w:rsid w:val="00D77A4F"/>
    <w:rsid w:val="00D77D87"/>
    <w:rsid w:val="00D80016"/>
    <w:rsid w:val="00D804C1"/>
    <w:rsid w:val="00D806C7"/>
    <w:rsid w:val="00D8072D"/>
    <w:rsid w:val="00D808FC"/>
    <w:rsid w:val="00D80C4B"/>
    <w:rsid w:val="00D80C8D"/>
    <w:rsid w:val="00D80DA7"/>
    <w:rsid w:val="00D80F53"/>
    <w:rsid w:val="00D811C3"/>
    <w:rsid w:val="00D81278"/>
    <w:rsid w:val="00D815A2"/>
    <w:rsid w:val="00D819E3"/>
    <w:rsid w:val="00D81FF7"/>
    <w:rsid w:val="00D822D6"/>
    <w:rsid w:val="00D8231E"/>
    <w:rsid w:val="00D82678"/>
    <w:rsid w:val="00D82694"/>
    <w:rsid w:val="00D82811"/>
    <w:rsid w:val="00D829DC"/>
    <w:rsid w:val="00D82AAB"/>
    <w:rsid w:val="00D83033"/>
    <w:rsid w:val="00D83067"/>
    <w:rsid w:val="00D8308E"/>
    <w:rsid w:val="00D83145"/>
    <w:rsid w:val="00D83302"/>
    <w:rsid w:val="00D836EB"/>
    <w:rsid w:val="00D8376F"/>
    <w:rsid w:val="00D837E6"/>
    <w:rsid w:val="00D839E3"/>
    <w:rsid w:val="00D83AE2"/>
    <w:rsid w:val="00D83E3B"/>
    <w:rsid w:val="00D840E8"/>
    <w:rsid w:val="00D84C08"/>
    <w:rsid w:val="00D84CB2"/>
    <w:rsid w:val="00D84D02"/>
    <w:rsid w:val="00D84DBE"/>
    <w:rsid w:val="00D85023"/>
    <w:rsid w:val="00D85086"/>
    <w:rsid w:val="00D85427"/>
    <w:rsid w:val="00D85470"/>
    <w:rsid w:val="00D85533"/>
    <w:rsid w:val="00D856BF"/>
    <w:rsid w:val="00D857A8"/>
    <w:rsid w:val="00D85A16"/>
    <w:rsid w:val="00D85F7F"/>
    <w:rsid w:val="00D860EE"/>
    <w:rsid w:val="00D86206"/>
    <w:rsid w:val="00D862AD"/>
    <w:rsid w:val="00D86553"/>
    <w:rsid w:val="00D865AD"/>
    <w:rsid w:val="00D8672A"/>
    <w:rsid w:val="00D86994"/>
    <w:rsid w:val="00D86DC1"/>
    <w:rsid w:val="00D877E1"/>
    <w:rsid w:val="00D90113"/>
    <w:rsid w:val="00D9027A"/>
    <w:rsid w:val="00D9060B"/>
    <w:rsid w:val="00D90760"/>
    <w:rsid w:val="00D907E0"/>
    <w:rsid w:val="00D90CB8"/>
    <w:rsid w:val="00D9116B"/>
    <w:rsid w:val="00D911B9"/>
    <w:rsid w:val="00D91326"/>
    <w:rsid w:val="00D91441"/>
    <w:rsid w:val="00D9148E"/>
    <w:rsid w:val="00D916F6"/>
    <w:rsid w:val="00D91870"/>
    <w:rsid w:val="00D919B9"/>
    <w:rsid w:val="00D91B3F"/>
    <w:rsid w:val="00D92051"/>
    <w:rsid w:val="00D922A4"/>
    <w:rsid w:val="00D92768"/>
    <w:rsid w:val="00D928E8"/>
    <w:rsid w:val="00D92BCD"/>
    <w:rsid w:val="00D92E74"/>
    <w:rsid w:val="00D92EA7"/>
    <w:rsid w:val="00D9322B"/>
    <w:rsid w:val="00D9323B"/>
    <w:rsid w:val="00D93539"/>
    <w:rsid w:val="00D93D61"/>
    <w:rsid w:val="00D93E50"/>
    <w:rsid w:val="00D940CE"/>
    <w:rsid w:val="00D9418B"/>
    <w:rsid w:val="00D94260"/>
    <w:rsid w:val="00D9430F"/>
    <w:rsid w:val="00D94403"/>
    <w:rsid w:val="00D9468E"/>
    <w:rsid w:val="00D94819"/>
    <w:rsid w:val="00D94CCE"/>
    <w:rsid w:val="00D94DB2"/>
    <w:rsid w:val="00D95315"/>
    <w:rsid w:val="00D95CCE"/>
    <w:rsid w:val="00D95D35"/>
    <w:rsid w:val="00D962DF"/>
    <w:rsid w:val="00D963D7"/>
    <w:rsid w:val="00D967D8"/>
    <w:rsid w:val="00D96BC0"/>
    <w:rsid w:val="00D96EC5"/>
    <w:rsid w:val="00D973DD"/>
    <w:rsid w:val="00D975C9"/>
    <w:rsid w:val="00D97BD4"/>
    <w:rsid w:val="00D97E27"/>
    <w:rsid w:val="00D97FDE"/>
    <w:rsid w:val="00DA03BD"/>
    <w:rsid w:val="00DA04DA"/>
    <w:rsid w:val="00DA0849"/>
    <w:rsid w:val="00DA08CA"/>
    <w:rsid w:val="00DA08D0"/>
    <w:rsid w:val="00DA0B2C"/>
    <w:rsid w:val="00DA11D8"/>
    <w:rsid w:val="00DA1410"/>
    <w:rsid w:val="00DA1470"/>
    <w:rsid w:val="00DA14B6"/>
    <w:rsid w:val="00DA1CD1"/>
    <w:rsid w:val="00DA20DB"/>
    <w:rsid w:val="00DA2104"/>
    <w:rsid w:val="00DA232A"/>
    <w:rsid w:val="00DA242D"/>
    <w:rsid w:val="00DA25DF"/>
    <w:rsid w:val="00DA2B8E"/>
    <w:rsid w:val="00DA307D"/>
    <w:rsid w:val="00DA321D"/>
    <w:rsid w:val="00DA3262"/>
    <w:rsid w:val="00DA34DC"/>
    <w:rsid w:val="00DA3565"/>
    <w:rsid w:val="00DA3825"/>
    <w:rsid w:val="00DA3978"/>
    <w:rsid w:val="00DA3ABC"/>
    <w:rsid w:val="00DA3B50"/>
    <w:rsid w:val="00DA3C9C"/>
    <w:rsid w:val="00DA3CEA"/>
    <w:rsid w:val="00DA3E44"/>
    <w:rsid w:val="00DA4225"/>
    <w:rsid w:val="00DA4301"/>
    <w:rsid w:val="00DA458B"/>
    <w:rsid w:val="00DA46A8"/>
    <w:rsid w:val="00DA46B5"/>
    <w:rsid w:val="00DA498B"/>
    <w:rsid w:val="00DA4995"/>
    <w:rsid w:val="00DA4E28"/>
    <w:rsid w:val="00DA5471"/>
    <w:rsid w:val="00DA55F9"/>
    <w:rsid w:val="00DA587D"/>
    <w:rsid w:val="00DA5A12"/>
    <w:rsid w:val="00DA667B"/>
    <w:rsid w:val="00DA678A"/>
    <w:rsid w:val="00DA696D"/>
    <w:rsid w:val="00DA6A59"/>
    <w:rsid w:val="00DA6BE8"/>
    <w:rsid w:val="00DA71DF"/>
    <w:rsid w:val="00DA7466"/>
    <w:rsid w:val="00DA75D1"/>
    <w:rsid w:val="00DA7AEC"/>
    <w:rsid w:val="00DA7B0A"/>
    <w:rsid w:val="00DA7C40"/>
    <w:rsid w:val="00DA7CDD"/>
    <w:rsid w:val="00DB001D"/>
    <w:rsid w:val="00DB02E1"/>
    <w:rsid w:val="00DB04C7"/>
    <w:rsid w:val="00DB0874"/>
    <w:rsid w:val="00DB0EDB"/>
    <w:rsid w:val="00DB1091"/>
    <w:rsid w:val="00DB15C6"/>
    <w:rsid w:val="00DB17EA"/>
    <w:rsid w:val="00DB18EC"/>
    <w:rsid w:val="00DB1C3D"/>
    <w:rsid w:val="00DB1C95"/>
    <w:rsid w:val="00DB1C98"/>
    <w:rsid w:val="00DB1DE8"/>
    <w:rsid w:val="00DB2027"/>
    <w:rsid w:val="00DB20DA"/>
    <w:rsid w:val="00DB2907"/>
    <w:rsid w:val="00DB2A48"/>
    <w:rsid w:val="00DB2ABB"/>
    <w:rsid w:val="00DB2B23"/>
    <w:rsid w:val="00DB2BB9"/>
    <w:rsid w:val="00DB2EE6"/>
    <w:rsid w:val="00DB3000"/>
    <w:rsid w:val="00DB35DD"/>
    <w:rsid w:val="00DB3683"/>
    <w:rsid w:val="00DB43DC"/>
    <w:rsid w:val="00DB45ED"/>
    <w:rsid w:val="00DB4C62"/>
    <w:rsid w:val="00DB4DF0"/>
    <w:rsid w:val="00DB5442"/>
    <w:rsid w:val="00DB5605"/>
    <w:rsid w:val="00DB5718"/>
    <w:rsid w:val="00DB57E2"/>
    <w:rsid w:val="00DB587A"/>
    <w:rsid w:val="00DB5C0A"/>
    <w:rsid w:val="00DB5D83"/>
    <w:rsid w:val="00DB5E1B"/>
    <w:rsid w:val="00DB61D1"/>
    <w:rsid w:val="00DB625B"/>
    <w:rsid w:val="00DB62B2"/>
    <w:rsid w:val="00DB6507"/>
    <w:rsid w:val="00DB6521"/>
    <w:rsid w:val="00DB6578"/>
    <w:rsid w:val="00DB6733"/>
    <w:rsid w:val="00DB673D"/>
    <w:rsid w:val="00DB6795"/>
    <w:rsid w:val="00DB67A1"/>
    <w:rsid w:val="00DB67F1"/>
    <w:rsid w:val="00DB68D9"/>
    <w:rsid w:val="00DB6E55"/>
    <w:rsid w:val="00DB6EB2"/>
    <w:rsid w:val="00DB6EE8"/>
    <w:rsid w:val="00DB7191"/>
    <w:rsid w:val="00DB7322"/>
    <w:rsid w:val="00DB738A"/>
    <w:rsid w:val="00DB73B8"/>
    <w:rsid w:val="00DB740F"/>
    <w:rsid w:val="00DB74C3"/>
    <w:rsid w:val="00DB768E"/>
    <w:rsid w:val="00DB7838"/>
    <w:rsid w:val="00DB79B8"/>
    <w:rsid w:val="00DC032C"/>
    <w:rsid w:val="00DC066E"/>
    <w:rsid w:val="00DC0845"/>
    <w:rsid w:val="00DC084B"/>
    <w:rsid w:val="00DC08AA"/>
    <w:rsid w:val="00DC09E4"/>
    <w:rsid w:val="00DC0DDB"/>
    <w:rsid w:val="00DC0FD1"/>
    <w:rsid w:val="00DC10C7"/>
    <w:rsid w:val="00DC10FA"/>
    <w:rsid w:val="00DC16CA"/>
    <w:rsid w:val="00DC17BE"/>
    <w:rsid w:val="00DC1904"/>
    <w:rsid w:val="00DC20A7"/>
    <w:rsid w:val="00DC21A6"/>
    <w:rsid w:val="00DC24AD"/>
    <w:rsid w:val="00DC2A04"/>
    <w:rsid w:val="00DC2A5B"/>
    <w:rsid w:val="00DC2B60"/>
    <w:rsid w:val="00DC2D69"/>
    <w:rsid w:val="00DC2EAB"/>
    <w:rsid w:val="00DC30A4"/>
    <w:rsid w:val="00DC3121"/>
    <w:rsid w:val="00DC3309"/>
    <w:rsid w:val="00DC34C9"/>
    <w:rsid w:val="00DC3B62"/>
    <w:rsid w:val="00DC3F6B"/>
    <w:rsid w:val="00DC41D4"/>
    <w:rsid w:val="00DC42A3"/>
    <w:rsid w:val="00DC4444"/>
    <w:rsid w:val="00DC452A"/>
    <w:rsid w:val="00DC4659"/>
    <w:rsid w:val="00DC4A0F"/>
    <w:rsid w:val="00DC4B33"/>
    <w:rsid w:val="00DC4F27"/>
    <w:rsid w:val="00DC525C"/>
    <w:rsid w:val="00DC576B"/>
    <w:rsid w:val="00DC5798"/>
    <w:rsid w:val="00DC5822"/>
    <w:rsid w:val="00DC5932"/>
    <w:rsid w:val="00DC6356"/>
    <w:rsid w:val="00DC6641"/>
    <w:rsid w:val="00DC6B15"/>
    <w:rsid w:val="00DC6E6A"/>
    <w:rsid w:val="00DC7117"/>
    <w:rsid w:val="00DC78A7"/>
    <w:rsid w:val="00DC7A75"/>
    <w:rsid w:val="00DC7CB2"/>
    <w:rsid w:val="00DC7D10"/>
    <w:rsid w:val="00DC7DE0"/>
    <w:rsid w:val="00DC7F69"/>
    <w:rsid w:val="00DD02AD"/>
    <w:rsid w:val="00DD03E7"/>
    <w:rsid w:val="00DD063F"/>
    <w:rsid w:val="00DD091A"/>
    <w:rsid w:val="00DD0A9F"/>
    <w:rsid w:val="00DD0C56"/>
    <w:rsid w:val="00DD0DE5"/>
    <w:rsid w:val="00DD0E97"/>
    <w:rsid w:val="00DD1175"/>
    <w:rsid w:val="00DD1199"/>
    <w:rsid w:val="00DD136B"/>
    <w:rsid w:val="00DD15C0"/>
    <w:rsid w:val="00DD1706"/>
    <w:rsid w:val="00DD176F"/>
    <w:rsid w:val="00DD19A3"/>
    <w:rsid w:val="00DD1BB1"/>
    <w:rsid w:val="00DD2095"/>
    <w:rsid w:val="00DD264F"/>
    <w:rsid w:val="00DD27C0"/>
    <w:rsid w:val="00DD2AF5"/>
    <w:rsid w:val="00DD3149"/>
    <w:rsid w:val="00DD3993"/>
    <w:rsid w:val="00DD3B57"/>
    <w:rsid w:val="00DD3C48"/>
    <w:rsid w:val="00DD3E6D"/>
    <w:rsid w:val="00DD3E8F"/>
    <w:rsid w:val="00DD3F6D"/>
    <w:rsid w:val="00DD3F8A"/>
    <w:rsid w:val="00DD417C"/>
    <w:rsid w:val="00DD429B"/>
    <w:rsid w:val="00DD47C9"/>
    <w:rsid w:val="00DD4995"/>
    <w:rsid w:val="00DD49B2"/>
    <w:rsid w:val="00DD4DF1"/>
    <w:rsid w:val="00DD4E0B"/>
    <w:rsid w:val="00DD4FCD"/>
    <w:rsid w:val="00DD5063"/>
    <w:rsid w:val="00DD53C1"/>
    <w:rsid w:val="00DD5525"/>
    <w:rsid w:val="00DD5904"/>
    <w:rsid w:val="00DD5E1C"/>
    <w:rsid w:val="00DD60C5"/>
    <w:rsid w:val="00DD6206"/>
    <w:rsid w:val="00DD624A"/>
    <w:rsid w:val="00DD65DE"/>
    <w:rsid w:val="00DD67D3"/>
    <w:rsid w:val="00DD684A"/>
    <w:rsid w:val="00DD68A3"/>
    <w:rsid w:val="00DD69C4"/>
    <w:rsid w:val="00DD6C64"/>
    <w:rsid w:val="00DD6DA4"/>
    <w:rsid w:val="00DD6F2B"/>
    <w:rsid w:val="00DD7201"/>
    <w:rsid w:val="00DD75A0"/>
    <w:rsid w:val="00DD78FA"/>
    <w:rsid w:val="00DD79A1"/>
    <w:rsid w:val="00DD7BA6"/>
    <w:rsid w:val="00DD7DDE"/>
    <w:rsid w:val="00DD7F60"/>
    <w:rsid w:val="00DD7FB0"/>
    <w:rsid w:val="00DE0622"/>
    <w:rsid w:val="00DE0738"/>
    <w:rsid w:val="00DE077E"/>
    <w:rsid w:val="00DE0BFF"/>
    <w:rsid w:val="00DE0C44"/>
    <w:rsid w:val="00DE0E62"/>
    <w:rsid w:val="00DE0FF3"/>
    <w:rsid w:val="00DE11F3"/>
    <w:rsid w:val="00DE152D"/>
    <w:rsid w:val="00DE153E"/>
    <w:rsid w:val="00DE1557"/>
    <w:rsid w:val="00DE15E9"/>
    <w:rsid w:val="00DE17D5"/>
    <w:rsid w:val="00DE193C"/>
    <w:rsid w:val="00DE1A93"/>
    <w:rsid w:val="00DE1C1F"/>
    <w:rsid w:val="00DE1DAE"/>
    <w:rsid w:val="00DE1E29"/>
    <w:rsid w:val="00DE1F86"/>
    <w:rsid w:val="00DE2326"/>
    <w:rsid w:val="00DE2512"/>
    <w:rsid w:val="00DE2A4F"/>
    <w:rsid w:val="00DE2DFD"/>
    <w:rsid w:val="00DE2E8B"/>
    <w:rsid w:val="00DE3692"/>
    <w:rsid w:val="00DE3979"/>
    <w:rsid w:val="00DE3A28"/>
    <w:rsid w:val="00DE3AD2"/>
    <w:rsid w:val="00DE3C32"/>
    <w:rsid w:val="00DE3CEC"/>
    <w:rsid w:val="00DE4239"/>
    <w:rsid w:val="00DE500B"/>
    <w:rsid w:val="00DE5032"/>
    <w:rsid w:val="00DE5139"/>
    <w:rsid w:val="00DE5517"/>
    <w:rsid w:val="00DE5573"/>
    <w:rsid w:val="00DE57C5"/>
    <w:rsid w:val="00DE5E72"/>
    <w:rsid w:val="00DE61C4"/>
    <w:rsid w:val="00DE624F"/>
    <w:rsid w:val="00DE6251"/>
    <w:rsid w:val="00DE66A9"/>
    <w:rsid w:val="00DE69CC"/>
    <w:rsid w:val="00DE6AE9"/>
    <w:rsid w:val="00DE6C9B"/>
    <w:rsid w:val="00DE6CDD"/>
    <w:rsid w:val="00DE7610"/>
    <w:rsid w:val="00DE789F"/>
    <w:rsid w:val="00DE78ED"/>
    <w:rsid w:val="00DE7912"/>
    <w:rsid w:val="00DE7998"/>
    <w:rsid w:val="00DE7C29"/>
    <w:rsid w:val="00DE7CF0"/>
    <w:rsid w:val="00DE7EC1"/>
    <w:rsid w:val="00DE7F29"/>
    <w:rsid w:val="00DF01F7"/>
    <w:rsid w:val="00DF03D8"/>
    <w:rsid w:val="00DF0539"/>
    <w:rsid w:val="00DF07BF"/>
    <w:rsid w:val="00DF082C"/>
    <w:rsid w:val="00DF0892"/>
    <w:rsid w:val="00DF0A26"/>
    <w:rsid w:val="00DF0C27"/>
    <w:rsid w:val="00DF17B8"/>
    <w:rsid w:val="00DF1905"/>
    <w:rsid w:val="00DF1AC6"/>
    <w:rsid w:val="00DF1ADA"/>
    <w:rsid w:val="00DF1B8E"/>
    <w:rsid w:val="00DF1F5E"/>
    <w:rsid w:val="00DF237E"/>
    <w:rsid w:val="00DF23B1"/>
    <w:rsid w:val="00DF2635"/>
    <w:rsid w:val="00DF265C"/>
    <w:rsid w:val="00DF2AD6"/>
    <w:rsid w:val="00DF2BE2"/>
    <w:rsid w:val="00DF36DE"/>
    <w:rsid w:val="00DF3837"/>
    <w:rsid w:val="00DF3FF0"/>
    <w:rsid w:val="00DF4347"/>
    <w:rsid w:val="00DF43D1"/>
    <w:rsid w:val="00DF47C0"/>
    <w:rsid w:val="00DF493B"/>
    <w:rsid w:val="00DF49B5"/>
    <w:rsid w:val="00DF4AE5"/>
    <w:rsid w:val="00DF514A"/>
    <w:rsid w:val="00DF528A"/>
    <w:rsid w:val="00DF530A"/>
    <w:rsid w:val="00DF552A"/>
    <w:rsid w:val="00DF558E"/>
    <w:rsid w:val="00DF5591"/>
    <w:rsid w:val="00DF5735"/>
    <w:rsid w:val="00DF579C"/>
    <w:rsid w:val="00DF5B25"/>
    <w:rsid w:val="00DF5B8F"/>
    <w:rsid w:val="00DF5E0F"/>
    <w:rsid w:val="00DF6121"/>
    <w:rsid w:val="00DF68E0"/>
    <w:rsid w:val="00DF6A0E"/>
    <w:rsid w:val="00DF6C73"/>
    <w:rsid w:val="00DF6CF4"/>
    <w:rsid w:val="00DF6EF7"/>
    <w:rsid w:val="00DF6FF5"/>
    <w:rsid w:val="00DF708B"/>
    <w:rsid w:val="00DF718E"/>
    <w:rsid w:val="00DF72AE"/>
    <w:rsid w:val="00DF786F"/>
    <w:rsid w:val="00DF7A60"/>
    <w:rsid w:val="00DF7A8F"/>
    <w:rsid w:val="00DF7AC0"/>
    <w:rsid w:val="00DF7E4A"/>
    <w:rsid w:val="00DF7E59"/>
    <w:rsid w:val="00E0011C"/>
    <w:rsid w:val="00E00124"/>
    <w:rsid w:val="00E0012D"/>
    <w:rsid w:val="00E002E9"/>
    <w:rsid w:val="00E003F8"/>
    <w:rsid w:val="00E00A26"/>
    <w:rsid w:val="00E00D37"/>
    <w:rsid w:val="00E00D81"/>
    <w:rsid w:val="00E010F3"/>
    <w:rsid w:val="00E01583"/>
    <w:rsid w:val="00E015A2"/>
    <w:rsid w:val="00E01696"/>
    <w:rsid w:val="00E0197D"/>
    <w:rsid w:val="00E01EE0"/>
    <w:rsid w:val="00E02452"/>
    <w:rsid w:val="00E0257F"/>
    <w:rsid w:val="00E02981"/>
    <w:rsid w:val="00E03273"/>
    <w:rsid w:val="00E032C5"/>
    <w:rsid w:val="00E034FF"/>
    <w:rsid w:val="00E03C09"/>
    <w:rsid w:val="00E03C32"/>
    <w:rsid w:val="00E03CF2"/>
    <w:rsid w:val="00E040ED"/>
    <w:rsid w:val="00E04755"/>
    <w:rsid w:val="00E049B8"/>
    <w:rsid w:val="00E04A45"/>
    <w:rsid w:val="00E04E68"/>
    <w:rsid w:val="00E05004"/>
    <w:rsid w:val="00E05133"/>
    <w:rsid w:val="00E052CC"/>
    <w:rsid w:val="00E05517"/>
    <w:rsid w:val="00E057CF"/>
    <w:rsid w:val="00E059C8"/>
    <w:rsid w:val="00E06003"/>
    <w:rsid w:val="00E0640D"/>
    <w:rsid w:val="00E06CEC"/>
    <w:rsid w:val="00E06EFA"/>
    <w:rsid w:val="00E07494"/>
    <w:rsid w:val="00E074C1"/>
    <w:rsid w:val="00E07872"/>
    <w:rsid w:val="00E078AA"/>
    <w:rsid w:val="00E078B8"/>
    <w:rsid w:val="00E07B7C"/>
    <w:rsid w:val="00E07C90"/>
    <w:rsid w:val="00E0DD89"/>
    <w:rsid w:val="00E1019D"/>
    <w:rsid w:val="00E10539"/>
    <w:rsid w:val="00E10547"/>
    <w:rsid w:val="00E10570"/>
    <w:rsid w:val="00E1065A"/>
    <w:rsid w:val="00E1077D"/>
    <w:rsid w:val="00E107FF"/>
    <w:rsid w:val="00E10C75"/>
    <w:rsid w:val="00E10D32"/>
    <w:rsid w:val="00E10E21"/>
    <w:rsid w:val="00E10E22"/>
    <w:rsid w:val="00E10EE1"/>
    <w:rsid w:val="00E10FAF"/>
    <w:rsid w:val="00E114AC"/>
    <w:rsid w:val="00E114D6"/>
    <w:rsid w:val="00E115F2"/>
    <w:rsid w:val="00E11635"/>
    <w:rsid w:val="00E11664"/>
    <w:rsid w:val="00E1184B"/>
    <w:rsid w:val="00E1215B"/>
    <w:rsid w:val="00E12CAC"/>
    <w:rsid w:val="00E12D2C"/>
    <w:rsid w:val="00E130DB"/>
    <w:rsid w:val="00E130E8"/>
    <w:rsid w:val="00E13361"/>
    <w:rsid w:val="00E13432"/>
    <w:rsid w:val="00E13BC4"/>
    <w:rsid w:val="00E13BFD"/>
    <w:rsid w:val="00E13E83"/>
    <w:rsid w:val="00E14353"/>
    <w:rsid w:val="00E14371"/>
    <w:rsid w:val="00E149AD"/>
    <w:rsid w:val="00E14B6F"/>
    <w:rsid w:val="00E14B7A"/>
    <w:rsid w:val="00E14D64"/>
    <w:rsid w:val="00E15155"/>
    <w:rsid w:val="00E151D2"/>
    <w:rsid w:val="00E152F3"/>
    <w:rsid w:val="00E157A7"/>
    <w:rsid w:val="00E15C20"/>
    <w:rsid w:val="00E15CF8"/>
    <w:rsid w:val="00E15CF9"/>
    <w:rsid w:val="00E15E21"/>
    <w:rsid w:val="00E16504"/>
    <w:rsid w:val="00E1660E"/>
    <w:rsid w:val="00E16DA2"/>
    <w:rsid w:val="00E16E4A"/>
    <w:rsid w:val="00E16ED1"/>
    <w:rsid w:val="00E16EE7"/>
    <w:rsid w:val="00E16FB7"/>
    <w:rsid w:val="00E17118"/>
    <w:rsid w:val="00E17219"/>
    <w:rsid w:val="00E17896"/>
    <w:rsid w:val="00E17C6A"/>
    <w:rsid w:val="00E17CAF"/>
    <w:rsid w:val="00E20021"/>
    <w:rsid w:val="00E202BD"/>
    <w:rsid w:val="00E20445"/>
    <w:rsid w:val="00E20D1E"/>
    <w:rsid w:val="00E20D92"/>
    <w:rsid w:val="00E21348"/>
    <w:rsid w:val="00E2138D"/>
    <w:rsid w:val="00E214EE"/>
    <w:rsid w:val="00E21B71"/>
    <w:rsid w:val="00E21D32"/>
    <w:rsid w:val="00E21E80"/>
    <w:rsid w:val="00E223A4"/>
    <w:rsid w:val="00E22BF4"/>
    <w:rsid w:val="00E22F85"/>
    <w:rsid w:val="00E22F9E"/>
    <w:rsid w:val="00E23516"/>
    <w:rsid w:val="00E2351C"/>
    <w:rsid w:val="00E235DF"/>
    <w:rsid w:val="00E23AFA"/>
    <w:rsid w:val="00E23D04"/>
    <w:rsid w:val="00E23DE2"/>
    <w:rsid w:val="00E23E96"/>
    <w:rsid w:val="00E23F0B"/>
    <w:rsid w:val="00E23F21"/>
    <w:rsid w:val="00E243CF"/>
    <w:rsid w:val="00E244F3"/>
    <w:rsid w:val="00E24730"/>
    <w:rsid w:val="00E2473C"/>
    <w:rsid w:val="00E24746"/>
    <w:rsid w:val="00E24B70"/>
    <w:rsid w:val="00E25254"/>
    <w:rsid w:val="00E252DD"/>
    <w:rsid w:val="00E253F7"/>
    <w:rsid w:val="00E2550B"/>
    <w:rsid w:val="00E2564E"/>
    <w:rsid w:val="00E25871"/>
    <w:rsid w:val="00E25978"/>
    <w:rsid w:val="00E259E5"/>
    <w:rsid w:val="00E25EE5"/>
    <w:rsid w:val="00E25F11"/>
    <w:rsid w:val="00E25F96"/>
    <w:rsid w:val="00E26111"/>
    <w:rsid w:val="00E261D0"/>
    <w:rsid w:val="00E264DB"/>
    <w:rsid w:val="00E2662F"/>
    <w:rsid w:val="00E266F6"/>
    <w:rsid w:val="00E269BD"/>
    <w:rsid w:val="00E26AD1"/>
    <w:rsid w:val="00E26B64"/>
    <w:rsid w:val="00E26BA1"/>
    <w:rsid w:val="00E27604"/>
    <w:rsid w:val="00E279E9"/>
    <w:rsid w:val="00E300C0"/>
    <w:rsid w:val="00E300EE"/>
    <w:rsid w:val="00E3014E"/>
    <w:rsid w:val="00E30210"/>
    <w:rsid w:val="00E3041A"/>
    <w:rsid w:val="00E3046E"/>
    <w:rsid w:val="00E30706"/>
    <w:rsid w:val="00E3070D"/>
    <w:rsid w:val="00E30830"/>
    <w:rsid w:val="00E30A81"/>
    <w:rsid w:val="00E30B51"/>
    <w:rsid w:val="00E3129C"/>
    <w:rsid w:val="00E314FD"/>
    <w:rsid w:val="00E315B6"/>
    <w:rsid w:val="00E31BE0"/>
    <w:rsid w:val="00E31C7A"/>
    <w:rsid w:val="00E31C7F"/>
    <w:rsid w:val="00E3212E"/>
    <w:rsid w:val="00E321D6"/>
    <w:rsid w:val="00E3234E"/>
    <w:rsid w:val="00E32581"/>
    <w:rsid w:val="00E32837"/>
    <w:rsid w:val="00E3283B"/>
    <w:rsid w:val="00E32E29"/>
    <w:rsid w:val="00E33011"/>
    <w:rsid w:val="00E3331A"/>
    <w:rsid w:val="00E33446"/>
    <w:rsid w:val="00E335F1"/>
    <w:rsid w:val="00E33656"/>
    <w:rsid w:val="00E33781"/>
    <w:rsid w:val="00E33855"/>
    <w:rsid w:val="00E33AC5"/>
    <w:rsid w:val="00E33DF2"/>
    <w:rsid w:val="00E33F86"/>
    <w:rsid w:val="00E33FCE"/>
    <w:rsid w:val="00E34008"/>
    <w:rsid w:val="00E34590"/>
    <w:rsid w:val="00E3491E"/>
    <w:rsid w:val="00E34A81"/>
    <w:rsid w:val="00E34BFD"/>
    <w:rsid w:val="00E34CE5"/>
    <w:rsid w:val="00E34DE4"/>
    <w:rsid w:val="00E34F63"/>
    <w:rsid w:val="00E35012"/>
    <w:rsid w:val="00E35117"/>
    <w:rsid w:val="00E35478"/>
    <w:rsid w:val="00E355AE"/>
    <w:rsid w:val="00E3560A"/>
    <w:rsid w:val="00E356C7"/>
    <w:rsid w:val="00E35E1D"/>
    <w:rsid w:val="00E3621B"/>
    <w:rsid w:val="00E366C3"/>
    <w:rsid w:val="00E36C5B"/>
    <w:rsid w:val="00E36E2C"/>
    <w:rsid w:val="00E36E7C"/>
    <w:rsid w:val="00E36EC2"/>
    <w:rsid w:val="00E36F13"/>
    <w:rsid w:val="00E37355"/>
    <w:rsid w:val="00E37391"/>
    <w:rsid w:val="00E373F3"/>
    <w:rsid w:val="00E37407"/>
    <w:rsid w:val="00E37675"/>
    <w:rsid w:val="00E400B1"/>
    <w:rsid w:val="00E4052E"/>
    <w:rsid w:val="00E4077E"/>
    <w:rsid w:val="00E40789"/>
    <w:rsid w:val="00E409F2"/>
    <w:rsid w:val="00E40BCA"/>
    <w:rsid w:val="00E40EC5"/>
    <w:rsid w:val="00E40FFE"/>
    <w:rsid w:val="00E4106F"/>
    <w:rsid w:val="00E41A17"/>
    <w:rsid w:val="00E41ACE"/>
    <w:rsid w:val="00E41AFB"/>
    <w:rsid w:val="00E41BB1"/>
    <w:rsid w:val="00E41DAE"/>
    <w:rsid w:val="00E41DC1"/>
    <w:rsid w:val="00E41DDB"/>
    <w:rsid w:val="00E41FB7"/>
    <w:rsid w:val="00E420B2"/>
    <w:rsid w:val="00E420C3"/>
    <w:rsid w:val="00E42427"/>
    <w:rsid w:val="00E4276A"/>
    <w:rsid w:val="00E42960"/>
    <w:rsid w:val="00E42AE0"/>
    <w:rsid w:val="00E42BBF"/>
    <w:rsid w:val="00E42BE5"/>
    <w:rsid w:val="00E43034"/>
    <w:rsid w:val="00E4304D"/>
    <w:rsid w:val="00E432B0"/>
    <w:rsid w:val="00E43515"/>
    <w:rsid w:val="00E43527"/>
    <w:rsid w:val="00E43768"/>
    <w:rsid w:val="00E43890"/>
    <w:rsid w:val="00E43C9F"/>
    <w:rsid w:val="00E43EFB"/>
    <w:rsid w:val="00E43FAA"/>
    <w:rsid w:val="00E440E9"/>
    <w:rsid w:val="00E44542"/>
    <w:rsid w:val="00E4464A"/>
    <w:rsid w:val="00E44664"/>
    <w:rsid w:val="00E447F8"/>
    <w:rsid w:val="00E44A64"/>
    <w:rsid w:val="00E45032"/>
    <w:rsid w:val="00E45234"/>
    <w:rsid w:val="00E453E7"/>
    <w:rsid w:val="00E45477"/>
    <w:rsid w:val="00E45542"/>
    <w:rsid w:val="00E45F6E"/>
    <w:rsid w:val="00E45F72"/>
    <w:rsid w:val="00E463B7"/>
    <w:rsid w:val="00E46757"/>
    <w:rsid w:val="00E472AB"/>
    <w:rsid w:val="00E4760D"/>
    <w:rsid w:val="00E479BC"/>
    <w:rsid w:val="00E47A1B"/>
    <w:rsid w:val="00E47CF7"/>
    <w:rsid w:val="00E47F30"/>
    <w:rsid w:val="00E50164"/>
    <w:rsid w:val="00E501C1"/>
    <w:rsid w:val="00E501D6"/>
    <w:rsid w:val="00E50736"/>
    <w:rsid w:val="00E50880"/>
    <w:rsid w:val="00E50910"/>
    <w:rsid w:val="00E509A3"/>
    <w:rsid w:val="00E50CB9"/>
    <w:rsid w:val="00E50CC7"/>
    <w:rsid w:val="00E50D30"/>
    <w:rsid w:val="00E513BC"/>
    <w:rsid w:val="00E51539"/>
    <w:rsid w:val="00E517F0"/>
    <w:rsid w:val="00E518E0"/>
    <w:rsid w:val="00E52350"/>
    <w:rsid w:val="00E52BAA"/>
    <w:rsid w:val="00E52BE0"/>
    <w:rsid w:val="00E52D55"/>
    <w:rsid w:val="00E52E66"/>
    <w:rsid w:val="00E52F0E"/>
    <w:rsid w:val="00E5305D"/>
    <w:rsid w:val="00E533EB"/>
    <w:rsid w:val="00E535C5"/>
    <w:rsid w:val="00E535E2"/>
    <w:rsid w:val="00E53782"/>
    <w:rsid w:val="00E53946"/>
    <w:rsid w:val="00E539CB"/>
    <w:rsid w:val="00E5417A"/>
    <w:rsid w:val="00E54E44"/>
    <w:rsid w:val="00E55362"/>
    <w:rsid w:val="00E55D8F"/>
    <w:rsid w:val="00E55E4F"/>
    <w:rsid w:val="00E55E8E"/>
    <w:rsid w:val="00E55F4A"/>
    <w:rsid w:val="00E55FA1"/>
    <w:rsid w:val="00E55FF5"/>
    <w:rsid w:val="00E560CC"/>
    <w:rsid w:val="00E56226"/>
    <w:rsid w:val="00E563B6"/>
    <w:rsid w:val="00E56753"/>
    <w:rsid w:val="00E567E8"/>
    <w:rsid w:val="00E56C36"/>
    <w:rsid w:val="00E576ED"/>
    <w:rsid w:val="00E57C2F"/>
    <w:rsid w:val="00E57C74"/>
    <w:rsid w:val="00E57FBA"/>
    <w:rsid w:val="00E603A7"/>
    <w:rsid w:val="00E6063C"/>
    <w:rsid w:val="00E60B02"/>
    <w:rsid w:val="00E61282"/>
    <w:rsid w:val="00E6133F"/>
    <w:rsid w:val="00E613D4"/>
    <w:rsid w:val="00E616D1"/>
    <w:rsid w:val="00E61791"/>
    <w:rsid w:val="00E619F7"/>
    <w:rsid w:val="00E61B7C"/>
    <w:rsid w:val="00E61CA6"/>
    <w:rsid w:val="00E62075"/>
    <w:rsid w:val="00E620FE"/>
    <w:rsid w:val="00E62C8C"/>
    <w:rsid w:val="00E62E33"/>
    <w:rsid w:val="00E62FEB"/>
    <w:rsid w:val="00E63081"/>
    <w:rsid w:val="00E63121"/>
    <w:rsid w:val="00E6334D"/>
    <w:rsid w:val="00E63809"/>
    <w:rsid w:val="00E64099"/>
    <w:rsid w:val="00E6424C"/>
    <w:rsid w:val="00E64257"/>
    <w:rsid w:val="00E6448C"/>
    <w:rsid w:val="00E646CD"/>
    <w:rsid w:val="00E64E3C"/>
    <w:rsid w:val="00E64E4B"/>
    <w:rsid w:val="00E64EFC"/>
    <w:rsid w:val="00E6536F"/>
    <w:rsid w:val="00E6540C"/>
    <w:rsid w:val="00E65BC4"/>
    <w:rsid w:val="00E65C5A"/>
    <w:rsid w:val="00E65D75"/>
    <w:rsid w:val="00E661F1"/>
    <w:rsid w:val="00E6642A"/>
    <w:rsid w:val="00E664D1"/>
    <w:rsid w:val="00E66515"/>
    <w:rsid w:val="00E66607"/>
    <w:rsid w:val="00E66654"/>
    <w:rsid w:val="00E66B0B"/>
    <w:rsid w:val="00E66B37"/>
    <w:rsid w:val="00E67034"/>
    <w:rsid w:val="00E6707E"/>
    <w:rsid w:val="00E670F9"/>
    <w:rsid w:val="00E67129"/>
    <w:rsid w:val="00E6713B"/>
    <w:rsid w:val="00E67172"/>
    <w:rsid w:val="00E67561"/>
    <w:rsid w:val="00E677E1"/>
    <w:rsid w:val="00E67B35"/>
    <w:rsid w:val="00E67B9E"/>
    <w:rsid w:val="00E67F92"/>
    <w:rsid w:val="00E70062"/>
    <w:rsid w:val="00E701B7"/>
    <w:rsid w:val="00E70339"/>
    <w:rsid w:val="00E70402"/>
    <w:rsid w:val="00E706C5"/>
    <w:rsid w:val="00E708B0"/>
    <w:rsid w:val="00E70C2B"/>
    <w:rsid w:val="00E70F73"/>
    <w:rsid w:val="00E71124"/>
    <w:rsid w:val="00E7138D"/>
    <w:rsid w:val="00E7153C"/>
    <w:rsid w:val="00E715C3"/>
    <w:rsid w:val="00E716B0"/>
    <w:rsid w:val="00E7187C"/>
    <w:rsid w:val="00E71BDF"/>
    <w:rsid w:val="00E71EE2"/>
    <w:rsid w:val="00E71F20"/>
    <w:rsid w:val="00E71FCC"/>
    <w:rsid w:val="00E72388"/>
    <w:rsid w:val="00E7271E"/>
    <w:rsid w:val="00E7278A"/>
    <w:rsid w:val="00E72AAC"/>
    <w:rsid w:val="00E72B2A"/>
    <w:rsid w:val="00E72C00"/>
    <w:rsid w:val="00E72DD0"/>
    <w:rsid w:val="00E72E75"/>
    <w:rsid w:val="00E7330C"/>
    <w:rsid w:val="00E73615"/>
    <w:rsid w:val="00E73A95"/>
    <w:rsid w:val="00E73B78"/>
    <w:rsid w:val="00E73C9F"/>
    <w:rsid w:val="00E73F76"/>
    <w:rsid w:val="00E743D6"/>
    <w:rsid w:val="00E74831"/>
    <w:rsid w:val="00E74D18"/>
    <w:rsid w:val="00E74F47"/>
    <w:rsid w:val="00E751F5"/>
    <w:rsid w:val="00E75204"/>
    <w:rsid w:val="00E75455"/>
    <w:rsid w:val="00E7549F"/>
    <w:rsid w:val="00E75A08"/>
    <w:rsid w:val="00E75A92"/>
    <w:rsid w:val="00E7600D"/>
    <w:rsid w:val="00E7607E"/>
    <w:rsid w:val="00E76378"/>
    <w:rsid w:val="00E767AB"/>
    <w:rsid w:val="00E76C59"/>
    <w:rsid w:val="00E76E28"/>
    <w:rsid w:val="00E7705C"/>
    <w:rsid w:val="00E77190"/>
    <w:rsid w:val="00E7726D"/>
    <w:rsid w:val="00E77412"/>
    <w:rsid w:val="00E77564"/>
    <w:rsid w:val="00E77637"/>
    <w:rsid w:val="00E778ED"/>
    <w:rsid w:val="00E77A69"/>
    <w:rsid w:val="00E800B7"/>
    <w:rsid w:val="00E800E9"/>
    <w:rsid w:val="00E80184"/>
    <w:rsid w:val="00E80482"/>
    <w:rsid w:val="00E81314"/>
    <w:rsid w:val="00E817C8"/>
    <w:rsid w:val="00E81ABA"/>
    <w:rsid w:val="00E81BB6"/>
    <w:rsid w:val="00E82139"/>
    <w:rsid w:val="00E828C2"/>
    <w:rsid w:val="00E829ED"/>
    <w:rsid w:val="00E83187"/>
    <w:rsid w:val="00E83190"/>
    <w:rsid w:val="00E831C2"/>
    <w:rsid w:val="00E8370C"/>
    <w:rsid w:val="00E83973"/>
    <w:rsid w:val="00E839F1"/>
    <w:rsid w:val="00E83AEF"/>
    <w:rsid w:val="00E83DC8"/>
    <w:rsid w:val="00E840C6"/>
    <w:rsid w:val="00E8416D"/>
    <w:rsid w:val="00E845C6"/>
    <w:rsid w:val="00E845D6"/>
    <w:rsid w:val="00E8477B"/>
    <w:rsid w:val="00E848C5"/>
    <w:rsid w:val="00E84BC6"/>
    <w:rsid w:val="00E84DD9"/>
    <w:rsid w:val="00E85019"/>
    <w:rsid w:val="00E850CE"/>
    <w:rsid w:val="00E85261"/>
    <w:rsid w:val="00E8553C"/>
    <w:rsid w:val="00E85B99"/>
    <w:rsid w:val="00E85B9F"/>
    <w:rsid w:val="00E85CB3"/>
    <w:rsid w:val="00E85D6F"/>
    <w:rsid w:val="00E86109"/>
    <w:rsid w:val="00E861DC"/>
    <w:rsid w:val="00E8620B"/>
    <w:rsid w:val="00E8635A"/>
    <w:rsid w:val="00E86387"/>
    <w:rsid w:val="00E863B9"/>
    <w:rsid w:val="00E864CE"/>
    <w:rsid w:val="00E86CCB"/>
    <w:rsid w:val="00E86EFA"/>
    <w:rsid w:val="00E87033"/>
    <w:rsid w:val="00E87142"/>
    <w:rsid w:val="00E87312"/>
    <w:rsid w:val="00E8783A"/>
    <w:rsid w:val="00E878FD"/>
    <w:rsid w:val="00E87A74"/>
    <w:rsid w:val="00E87D1E"/>
    <w:rsid w:val="00E87EEF"/>
    <w:rsid w:val="00E903C6"/>
    <w:rsid w:val="00E90681"/>
    <w:rsid w:val="00E906C2"/>
    <w:rsid w:val="00E9074B"/>
    <w:rsid w:val="00E9094B"/>
    <w:rsid w:val="00E90C9C"/>
    <w:rsid w:val="00E90F7D"/>
    <w:rsid w:val="00E9103C"/>
    <w:rsid w:val="00E9141D"/>
    <w:rsid w:val="00E91656"/>
    <w:rsid w:val="00E91806"/>
    <w:rsid w:val="00E920DF"/>
    <w:rsid w:val="00E92123"/>
    <w:rsid w:val="00E922DD"/>
    <w:rsid w:val="00E9249D"/>
    <w:rsid w:val="00E924B0"/>
    <w:rsid w:val="00E92563"/>
    <w:rsid w:val="00E9275B"/>
    <w:rsid w:val="00E92A18"/>
    <w:rsid w:val="00E92EBE"/>
    <w:rsid w:val="00E931AE"/>
    <w:rsid w:val="00E933D0"/>
    <w:rsid w:val="00E933EF"/>
    <w:rsid w:val="00E93526"/>
    <w:rsid w:val="00E93BFB"/>
    <w:rsid w:val="00E940D8"/>
    <w:rsid w:val="00E94124"/>
    <w:rsid w:val="00E94248"/>
    <w:rsid w:val="00E9447C"/>
    <w:rsid w:val="00E9497F"/>
    <w:rsid w:val="00E94A60"/>
    <w:rsid w:val="00E94B34"/>
    <w:rsid w:val="00E94FE4"/>
    <w:rsid w:val="00E9503D"/>
    <w:rsid w:val="00E95050"/>
    <w:rsid w:val="00E95099"/>
    <w:rsid w:val="00E95149"/>
    <w:rsid w:val="00E9544B"/>
    <w:rsid w:val="00E95510"/>
    <w:rsid w:val="00E956E9"/>
    <w:rsid w:val="00E9573D"/>
    <w:rsid w:val="00E959F7"/>
    <w:rsid w:val="00E95DA4"/>
    <w:rsid w:val="00E95E3B"/>
    <w:rsid w:val="00E95E78"/>
    <w:rsid w:val="00E95EDD"/>
    <w:rsid w:val="00E960FD"/>
    <w:rsid w:val="00E96416"/>
    <w:rsid w:val="00E9655B"/>
    <w:rsid w:val="00E966BC"/>
    <w:rsid w:val="00E96B63"/>
    <w:rsid w:val="00E96F0D"/>
    <w:rsid w:val="00E97303"/>
    <w:rsid w:val="00E973F3"/>
    <w:rsid w:val="00E97449"/>
    <w:rsid w:val="00E9748E"/>
    <w:rsid w:val="00E97513"/>
    <w:rsid w:val="00E979BA"/>
    <w:rsid w:val="00E97A10"/>
    <w:rsid w:val="00E97ACC"/>
    <w:rsid w:val="00E97C71"/>
    <w:rsid w:val="00E97DFE"/>
    <w:rsid w:val="00EA0114"/>
    <w:rsid w:val="00EA0144"/>
    <w:rsid w:val="00EA026E"/>
    <w:rsid w:val="00EA02EE"/>
    <w:rsid w:val="00EA052B"/>
    <w:rsid w:val="00EA0BBB"/>
    <w:rsid w:val="00EA0C69"/>
    <w:rsid w:val="00EA0FEF"/>
    <w:rsid w:val="00EA115D"/>
    <w:rsid w:val="00EA11D9"/>
    <w:rsid w:val="00EA1359"/>
    <w:rsid w:val="00EA1435"/>
    <w:rsid w:val="00EA161C"/>
    <w:rsid w:val="00EA1706"/>
    <w:rsid w:val="00EA1836"/>
    <w:rsid w:val="00EA1937"/>
    <w:rsid w:val="00EA1C1A"/>
    <w:rsid w:val="00EA1E42"/>
    <w:rsid w:val="00EA2278"/>
    <w:rsid w:val="00EA240F"/>
    <w:rsid w:val="00EA2A4B"/>
    <w:rsid w:val="00EA2C41"/>
    <w:rsid w:val="00EA2C65"/>
    <w:rsid w:val="00EA325C"/>
    <w:rsid w:val="00EA33D7"/>
    <w:rsid w:val="00EA33F5"/>
    <w:rsid w:val="00EA35D0"/>
    <w:rsid w:val="00EA3665"/>
    <w:rsid w:val="00EA376C"/>
    <w:rsid w:val="00EA37B5"/>
    <w:rsid w:val="00EA3846"/>
    <w:rsid w:val="00EA38FF"/>
    <w:rsid w:val="00EA39FE"/>
    <w:rsid w:val="00EA3B15"/>
    <w:rsid w:val="00EA3BCC"/>
    <w:rsid w:val="00EA3BFA"/>
    <w:rsid w:val="00EA3F91"/>
    <w:rsid w:val="00EA42B7"/>
    <w:rsid w:val="00EA4BAB"/>
    <w:rsid w:val="00EA4E53"/>
    <w:rsid w:val="00EA4F0F"/>
    <w:rsid w:val="00EA50B4"/>
    <w:rsid w:val="00EA56B0"/>
    <w:rsid w:val="00EA581E"/>
    <w:rsid w:val="00EA5956"/>
    <w:rsid w:val="00EA62FC"/>
    <w:rsid w:val="00EA6308"/>
    <w:rsid w:val="00EA6878"/>
    <w:rsid w:val="00EA69DF"/>
    <w:rsid w:val="00EA6B0C"/>
    <w:rsid w:val="00EA6BEB"/>
    <w:rsid w:val="00EA6CAC"/>
    <w:rsid w:val="00EA6D7C"/>
    <w:rsid w:val="00EA7586"/>
    <w:rsid w:val="00EA7C62"/>
    <w:rsid w:val="00EA7E26"/>
    <w:rsid w:val="00EB02D1"/>
    <w:rsid w:val="00EB03C4"/>
    <w:rsid w:val="00EB070F"/>
    <w:rsid w:val="00EB07A4"/>
    <w:rsid w:val="00EB07FC"/>
    <w:rsid w:val="00EB0836"/>
    <w:rsid w:val="00EB094F"/>
    <w:rsid w:val="00EB15AD"/>
    <w:rsid w:val="00EB16E9"/>
    <w:rsid w:val="00EB1817"/>
    <w:rsid w:val="00EB1C48"/>
    <w:rsid w:val="00EB1CC0"/>
    <w:rsid w:val="00EB1F76"/>
    <w:rsid w:val="00EB2133"/>
    <w:rsid w:val="00EB22FB"/>
    <w:rsid w:val="00EB2396"/>
    <w:rsid w:val="00EB2462"/>
    <w:rsid w:val="00EB25CF"/>
    <w:rsid w:val="00EB298B"/>
    <w:rsid w:val="00EB2B65"/>
    <w:rsid w:val="00EB2D2D"/>
    <w:rsid w:val="00EB2DA8"/>
    <w:rsid w:val="00EB382A"/>
    <w:rsid w:val="00EB3A66"/>
    <w:rsid w:val="00EB3BC4"/>
    <w:rsid w:val="00EB3C7F"/>
    <w:rsid w:val="00EB3C81"/>
    <w:rsid w:val="00EB3F97"/>
    <w:rsid w:val="00EB4071"/>
    <w:rsid w:val="00EB40AB"/>
    <w:rsid w:val="00EB40ED"/>
    <w:rsid w:val="00EB4258"/>
    <w:rsid w:val="00EB4356"/>
    <w:rsid w:val="00EB44BE"/>
    <w:rsid w:val="00EB4530"/>
    <w:rsid w:val="00EB45FB"/>
    <w:rsid w:val="00EB4710"/>
    <w:rsid w:val="00EB47F7"/>
    <w:rsid w:val="00EB487A"/>
    <w:rsid w:val="00EB4FA4"/>
    <w:rsid w:val="00EB50A1"/>
    <w:rsid w:val="00EB51AD"/>
    <w:rsid w:val="00EB5A13"/>
    <w:rsid w:val="00EB5D6D"/>
    <w:rsid w:val="00EB6026"/>
    <w:rsid w:val="00EB60CE"/>
    <w:rsid w:val="00EB6102"/>
    <w:rsid w:val="00EB62B9"/>
    <w:rsid w:val="00EB6379"/>
    <w:rsid w:val="00EB6F97"/>
    <w:rsid w:val="00EB71CA"/>
    <w:rsid w:val="00EB7494"/>
    <w:rsid w:val="00EB74CB"/>
    <w:rsid w:val="00EB76E8"/>
    <w:rsid w:val="00EB77A0"/>
    <w:rsid w:val="00EB7B63"/>
    <w:rsid w:val="00EB7BE9"/>
    <w:rsid w:val="00EC0381"/>
    <w:rsid w:val="00EC060A"/>
    <w:rsid w:val="00EC0641"/>
    <w:rsid w:val="00EC0A07"/>
    <w:rsid w:val="00EC118D"/>
    <w:rsid w:val="00EC1227"/>
    <w:rsid w:val="00EC186E"/>
    <w:rsid w:val="00EC1B53"/>
    <w:rsid w:val="00EC1D53"/>
    <w:rsid w:val="00EC2239"/>
    <w:rsid w:val="00EC25FE"/>
    <w:rsid w:val="00EC2676"/>
    <w:rsid w:val="00EC3041"/>
    <w:rsid w:val="00EC313F"/>
    <w:rsid w:val="00EC3D1C"/>
    <w:rsid w:val="00EC3D68"/>
    <w:rsid w:val="00EC3EF4"/>
    <w:rsid w:val="00EC424A"/>
    <w:rsid w:val="00EC43BA"/>
    <w:rsid w:val="00EC4BB7"/>
    <w:rsid w:val="00EC4D5B"/>
    <w:rsid w:val="00EC567E"/>
    <w:rsid w:val="00EC5973"/>
    <w:rsid w:val="00EC5B96"/>
    <w:rsid w:val="00EC60C0"/>
    <w:rsid w:val="00EC63DA"/>
    <w:rsid w:val="00EC64F5"/>
    <w:rsid w:val="00EC659D"/>
    <w:rsid w:val="00EC66A4"/>
    <w:rsid w:val="00EC66A8"/>
    <w:rsid w:val="00EC6EF9"/>
    <w:rsid w:val="00EC710F"/>
    <w:rsid w:val="00EC7206"/>
    <w:rsid w:val="00EC72E4"/>
    <w:rsid w:val="00EC7405"/>
    <w:rsid w:val="00EC75A0"/>
    <w:rsid w:val="00EC784A"/>
    <w:rsid w:val="00EC7C6F"/>
    <w:rsid w:val="00EC7D05"/>
    <w:rsid w:val="00ED0292"/>
    <w:rsid w:val="00ED02FC"/>
    <w:rsid w:val="00ED0310"/>
    <w:rsid w:val="00ED0384"/>
    <w:rsid w:val="00ED0A62"/>
    <w:rsid w:val="00ED0D95"/>
    <w:rsid w:val="00ED0E41"/>
    <w:rsid w:val="00ED0F32"/>
    <w:rsid w:val="00ED0FC6"/>
    <w:rsid w:val="00ED10A4"/>
    <w:rsid w:val="00ED1176"/>
    <w:rsid w:val="00ED13EF"/>
    <w:rsid w:val="00ED1404"/>
    <w:rsid w:val="00ED14CF"/>
    <w:rsid w:val="00ED19A1"/>
    <w:rsid w:val="00ED19AB"/>
    <w:rsid w:val="00ED1A2A"/>
    <w:rsid w:val="00ED1B0C"/>
    <w:rsid w:val="00ED1BA6"/>
    <w:rsid w:val="00ED1DEF"/>
    <w:rsid w:val="00ED1DFA"/>
    <w:rsid w:val="00ED2197"/>
    <w:rsid w:val="00ED2824"/>
    <w:rsid w:val="00ED3115"/>
    <w:rsid w:val="00ED3466"/>
    <w:rsid w:val="00ED3522"/>
    <w:rsid w:val="00ED3846"/>
    <w:rsid w:val="00ED3959"/>
    <w:rsid w:val="00ED39F8"/>
    <w:rsid w:val="00ED3AF2"/>
    <w:rsid w:val="00ED3D56"/>
    <w:rsid w:val="00ED4106"/>
    <w:rsid w:val="00ED45C0"/>
    <w:rsid w:val="00ED4800"/>
    <w:rsid w:val="00ED50E0"/>
    <w:rsid w:val="00ED5150"/>
    <w:rsid w:val="00ED574A"/>
    <w:rsid w:val="00ED57FB"/>
    <w:rsid w:val="00ED5E3F"/>
    <w:rsid w:val="00ED6278"/>
    <w:rsid w:val="00ED62F9"/>
    <w:rsid w:val="00ED65EB"/>
    <w:rsid w:val="00ED6C3D"/>
    <w:rsid w:val="00ED6E00"/>
    <w:rsid w:val="00ED7068"/>
    <w:rsid w:val="00ED7305"/>
    <w:rsid w:val="00ED7BC6"/>
    <w:rsid w:val="00ED7C29"/>
    <w:rsid w:val="00EE0588"/>
    <w:rsid w:val="00EE0BF9"/>
    <w:rsid w:val="00EE0C52"/>
    <w:rsid w:val="00EE0C8D"/>
    <w:rsid w:val="00EE0CCE"/>
    <w:rsid w:val="00EE1256"/>
    <w:rsid w:val="00EE165B"/>
    <w:rsid w:val="00EE1810"/>
    <w:rsid w:val="00EE1845"/>
    <w:rsid w:val="00EE19B0"/>
    <w:rsid w:val="00EE1C21"/>
    <w:rsid w:val="00EE1C51"/>
    <w:rsid w:val="00EE1EA7"/>
    <w:rsid w:val="00EE1EB2"/>
    <w:rsid w:val="00EE24C7"/>
    <w:rsid w:val="00EE254E"/>
    <w:rsid w:val="00EE25A7"/>
    <w:rsid w:val="00EE2957"/>
    <w:rsid w:val="00EE2C0A"/>
    <w:rsid w:val="00EE2CA5"/>
    <w:rsid w:val="00EE2FE1"/>
    <w:rsid w:val="00EE34F4"/>
    <w:rsid w:val="00EE3571"/>
    <w:rsid w:val="00EE361D"/>
    <w:rsid w:val="00EE3AA3"/>
    <w:rsid w:val="00EE3AF5"/>
    <w:rsid w:val="00EE3B0E"/>
    <w:rsid w:val="00EE3D30"/>
    <w:rsid w:val="00EE3E9E"/>
    <w:rsid w:val="00EE400A"/>
    <w:rsid w:val="00EE4086"/>
    <w:rsid w:val="00EE41AE"/>
    <w:rsid w:val="00EE464F"/>
    <w:rsid w:val="00EE51E3"/>
    <w:rsid w:val="00EE528C"/>
    <w:rsid w:val="00EE54E6"/>
    <w:rsid w:val="00EE5873"/>
    <w:rsid w:val="00EE59FB"/>
    <w:rsid w:val="00EE5BE9"/>
    <w:rsid w:val="00EE5C7C"/>
    <w:rsid w:val="00EE5D20"/>
    <w:rsid w:val="00EE5D92"/>
    <w:rsid w:val="00EE622C"/>
    <w:rsid w:val="00EE6370"/>
    <w:rsid w:val="00EE6573"/>
    <w:rsid w:val="00EE65C3"/>
    <w:rsid w:val="00EE6AFA"/>
    <w:rsid w:val="00EE6B9F"/>
    <w:rsid w:val="00EE6CEB"/>
    <w:rsid w:val="00EE6D84"/>
    <w:rsid w:val="00EE6E77"/>
    <w:rsid w:val="00EE6EC3"/>
    <w:rsid w:val="00EE70ED"/>
    <w:rsid w:val="00EE736B"/>
    <w:rsid w:val="00EE7674"/>
    <w:rsid w:val="00EE7693"/>
    <w:rsid w:val="00EE78D1"/>
    <w:rsid w:val="00EE790D"/>
    <w:rsid w:val="00EE7E59"/>
    <w:rsid w:val="00EF025A"/>
    <w:rsid w:val="00EF0442"/>
    <w:rsid w:val="00EF0493"/>
    <w:rsid w:val="00EF05E5"/>
    <w:rsid w:val="00EF0687"/>
    <w:rsid w:val="00EF0834"/>
    <w:rsid w:val="00EF0857"/>
    <w:rsid w:val="00EF0A60"/>
    <w:rsid w:val="00EF0A91"/>
    <w:rsid w:val="00EF0C41"/>
    <w:rsid w:val="00EF0DC2"/>
    <w:rsid w:val="00EF118B"/>
    <w:rsid w:val="00EF121B"/>
    <w:rsid w:val="00EF1465"/>
    <w:rsid w:val="00EF15AF"/>
    <w:rsid w:val="00EF196C"/>
    <w:rsid w:val="00EF2140"/>
    <w:rsid w:val="00EF26AB"/>
    <w:rsid w:val="00EF2B27"/>
    <w:rsid w:val="00EF2C14"/>
    <w:rsid w:val="00EF2D25"/>
    <w:rsid w:val="00EF2F6E"/>
    <w:rsid w:val="00EF3052"/>
    <w:rsid w:val="00EF33A5"/>
    <w:rsid w:val="00EF3A00"/>
    <w:rsid w:val="00EF3C90"/>
    <w:rsid w:val="00EF4844"/>
    <w:rsid w:val="00EF4863"/>
    <w:rsid w:val="00EF489F"/>
    <w:rsid w:val="00EF4C4F"/>
    <w:rsid w:val="00EF4C55"/>
    <w:rsid w:val="00EF4CBF"/>
    <w:rsid w:val="00EF51CE"/>
    <w:rsid w:val="00EF5292"/>
    <w:rsid w:val="00EF5393"/>
    <w:rsid w:val="00EF545A"/>
    <w:rsid w:val="00EF584E"/>
    <w:rsid w:val="00EF59BB"/>
    <w:rsid w:val="00EF59C5"/>
    <w:rsid w:val="00EF5A1D"/>
    <w:rsid w:val="00EF5E1F"/>
    <w:rsid w:val="00EF5EED"/>
    <w:rsid w:val="00EF62D0"/>
    <w:rsid w:val="00EF68DE"/>
    <w:rsid w:val="00EF6AAB"/>
    <w:rsid w:val="00EF6B48"/>
    <w:rsid w:val="00EF6CF6"/>
    <w:rsid w:val="00EF710B"/>
    <w:rsid w:val="00EF74C2"/>
    <w:rsid w:val="00EF768B"/>
    <w:rsid w:val="00EF7806"/>
    <w:rsid w:val="00EF78CD"/>
    <w:rsid w:val="00EF792C"/>
    <w:rsid w:val="00EF79C7"/>
    <w:rsid w:val="00EF7AAD"/>
    <w:rsid w:val="00EF7F3D"/>
    <w:rsid w:val="00F000FA"/>
    <w:rsid w:val="00F00457"/>
    <w:rsid w:val="00F00489"/>
    <w:rsid w:val="00F00758"/>
    <w:rsid w:val="00F01457"/>
    <w:rsid w:val="00F016B4"/>
    <w:rsid w:val="00F016B8"/>
    <w:rsid w:val="00F019C6"/>
    <w:rsid w:val="00F01A93"/>
    <w:rsid w:val="00F01C64"/>
    <w:rsid w:val="00F021F7"/>
    <w:rsid w:val="00F024BE"/>
    <w:rsid w:val="00F02568"/>
    <w:rsid w:val="00F02786"/>
    <w:rsid w:val="00F02F12"/>
    <w:rsid w:val="00F03041"/>
    <w:rsid w:val="00F032D1"/>
    <w:rsid w:val="00F03590"/>
    <w:rsid w:val="00F037EB"/>
    <w:rsid w:val="00F038B9"/>
    <w:rsid w:val="00F03946"/>
    <w:rsid w:val="00F03DC2"/>
    <w:rsid w:val="00F0426D"/>
    <w:rsid w:val="00F0436B"/>
    <w:rsid w:val="00F04B3A"/>
    <w:rsid w:val="00F04D4A"/>
    <w:rsid w:val="00F0501F"/>
    <w:rsid w:val="00F0506C"/>
    <w:rsid w:val="00F057DB"/>
    <w:rsid w:val="00F05D56"/>
    <w:rsid w:val="00F0620E"/>
    <w:rsid w:val="00F06335"/>
    <w:rsid w:val="00F06876"/>
    <w:rsid w:val="00F06B03"/>
    <w:rsid w:val="00F06BD1"/>
    <w:rsid w:val="00F06D6F"/>
    <w:rsid w:val="00F07120"/>
    <w:rsid w:val="00F07245"/>
    <w:rsid w:val="00F0759F"/>
    <w:rsid w:val="00F07AE7"/>
    <w:rsid w:val="00F1010C"/>
    <w:rsid w:val="00F10612"/>
    <w:rsid w:val="00F1083B"/>
    <w:rsid w:val="00F10A1C"/>
    <w:rsid w:val="00F10AD2"/>
    <w:rsid w:val="00F10C3A"/>
    <w:rsid w:val="00F10F4B"/>
    <w:rsid w:val="00F11126"/>
    <w:rsid w:val="00F114EA"/>
    <w:rsid w:val="00F11C98"/>
    <w:rsid w:val="00F11F10"/>
    <w:rsid w:val="00F12609"/>
    <w:rsid w:val="00F12616"/>
    <w:rsid w:val="00F1278A"/>
    <w:rsid w:val="00F12B01"/>
    <w:rsid w:val="00F12B71"/>
    <w:rsid w:val="00F12C5D"/>
    <w:rsid w:val="00F12C7B"/>
    <w:rsid w:val="00F13124"/>
    <w:rsid w:val="00F13417"/>
    <w:rsid w:val="00F13459"/>
    <w:rsid w:val="00F139C4"/>
    <w:rsid w:val="00F13AFF"/>
    <w:rsid w:val="00F13B5E"/>
    <w:rsid w:val="00F13D5C"/>
    <w:rsid w:val="00F13EFE"/>
    <w:rsid w:val="00F13F97"/>
    <w:rsid w:val="00F13FFF"/>
    <w:rsid w:val="00F140E5"/>
    <w:rsid w:val="00F145C2"/>
    <w:rsid w:val="00F145D2"/>
    <w:rsid w:val="00F14935"/>
    <w:rsid w:val="00F14CDF"/>
    <w:rsid w:val="00F15013"/>
    <w:rsid w:val="00F15057"/>
    <w:rsid w:val="00F151C9"/>
    <w:rsid w:val="00F1689C"/>
    <w:rsid w:val="00F1694A"/>
    <w:rsid w:val="00F16B0D"/>
    <w:rsid w:val="00F16CCF"/>
    <w:rsid w:val="00F16DA5"/>
    <w:rsid w:val="00F17212"/>
    <w:rsid w:val="00F174D2"/>
    <w:rsid w:val="00F17771"/>
    <w:rsid w:val="00F17946"/>
    <w:rsid w:val="00F17A86"/>
    <w:rsid w:val="00F17DC4"/>
    <w:rsid w:val="00F202BC"/>
    <w:rsid w:val="00F20571"/>
    <w:rsid w:val="00F2059C"/>
    <w:rsid w:val="00F20712"/>
    <w:rsid w:val="00F20958"/>
    <w:rsid w:val="00F20A51"/>
    <w:rsid w:val="00F20AC2"/>
    <w:rsid w:val="00F20B03"/>
    <w:rsid w:val="00F20C2D"/>
    <w:rsid w:val="00F20C4F"/>
    <w:rsid w:val="00F218BE"/>
    <w:rsid w:val="00F2196D"/>
    <w:rsid w:val="00F21B8D"/>
    <w:rsid w:val="00F21BC2"/>
    <w:rsid w:val="00F220DE"/>
    <w:rsid w:val="00F221B5"/>
    <w:rsid w:val="00F22A23"/>
    <w:rsid w:val="00F22DBE"/>
    <w:rsid w:val="00F22F43"/>
    <w:rsid w:val="00F2309F"/>
    <w:rsid w:val="00F2321C"/>
    <w:rsid w:val="00F235C8"/>
    <w:rsid w:val="00F23772"/>
    <w:rsid w:val="00F23822"/>
    <w:rsid w:val="00F23C49"/>
    <w:rsid w:val="00F23FC0"/>
    <w:rsid w:val="00F24140"/>
    <w:rsid w:val="00F241B2"/>
    <w:rsid w:val="00F24609"/>
    <w:rsid w:val="00F24648"/>
    <w:rsid w:val="00F24B64"/>
    <w:rsid w:val="00F24C76"/>
    <w:rsid w:val="00F24E1F"/>
    <w:rsid w:val="00F2523C"/>
    <w:rsid w:val="00F2571E"/>
    <w:rsid w:val="00F257DB"/>
    <w:rsid w:val="00F25920"/>
    <w:rsid w:val="00F25BAF"/>
    <w:rsid w:val="00F25D61"/>
    <w:rsid w:val="00F25DDB"/>
    <w:rsid w:val="00F260FF"/>
    <w:rsid w:val="00F2650F"/>
    <w:rsid w:val="00F26573"/>
    <w:rsid w:val="00F265F9"/>
    <w:rsid w:val="00F267B6"/>
    <w:rsid w:val="00F267F3"/>
    <w:rsid w:val="00F26B42"/>
    <w:rsid w:val="00F26B63"/>
    <w:rsid w:val="00F26C7A"/>
    <w:rsid w:val="00F27191"/>
    <w:rsid w:val="00F2719A"/>
    <w:rsid w:val="00F273FF"/>
    <w:rsid w:val="00F2748C"/>
    <w:rsid w:val="00F275CE"/>
    <w:rsid w:val="00F2762C"/>
    <w:rsid w:val="00F27755"/>
    <w:rsid w:val="00F27A48"/>
    <w:rsid w:val="00F27A73"/>
    <w:rsid w:val="00F27B0D"/>
    <w:rsid w:val="00F30199"/>
    <w:rsid w:val="00F3046D"/>
    <w:rsid w:val="00F3070B"/>
    <w:rsid w:val="00F30A29"/>
    <w:rsid w:val="00F30E02"/>
    <w:rsid w:val="00F31260"/>
    <w:rsid w:val="00F31BF1"/>
    <w:rsid w:val="00F31E80"/>
    <w:rsid w:val="00F32276"/>
    <w:rsid w:val="00F3231F"/>
    <w:rsid w:val="00F32370"/>
    <w:rsid w:val="00F32651"/>
    <w:rsid w:val="00F32907"/>
    <w:rsid w:val="00F32E91"/>
    <w:rsid w:val="00F333AA"/>
    <w:rsid w:val="00F33768"/>
    <w:rsid w:val="00F33984"/>
    <w:rsid w:val="00F33F13"/>
    <w:rsid w:val="00F33F63"/>
    <w:rsid w:val="00F3401A"/>
    <w:rsid w:val="00F34185"/>
    <w:rsid w:val="00F34484"/>
    <w:rsid w:val="00F34E92"/>
    <w:rsid w:val="00F34F3F"/>
    <w:rsid w:val="00F34FB1"/>
    <w:rsid w:val="00F35178"/>
    <w:rsid w:val="00F352AD"/>
    <w:rsid w:val="00F354A8"/>
    <w:rsid w:val="00F355A3"/>
    <w:rsid w:val="00F3572C"/>
    <w:rsid w:val="00F35A71"/>
    <w:rsid w:val="00F35F81"/>
    <w:rsid w:val="00F3610E"/>
    <w:rsid w:val="00F3620B"/>
    <w:rsid w:val="00F36366"/>
    <w:rsid w:val="00F364F4"/>
    <w:rsid w:val="00F366C5"/>
    <w:rsid w:val="00F3696B"/>
    <w:rsid w:val="00F36A16"/>
    <w:rsid w:val="00F36DF3"/>
    <w:rsid w:val="00F36E57"/>
    <w:rsid w:val="00F370C8"/>
    <w:rsid w:val="00F371F0"/>
    <w:rsid w:val="00F37210"/>
    <w:rsid w:val="00F37E42"/>
    <w:rsid w:val="00F40003"/>
    <w:rsid w:val="00F400A0"/>
    <w:rsid w:val="00F4044E"/>
    <w:rsid w:val="00F4052B"/>
    <w:rsid w:val="00F406E4"/>
    <w:rsid w:val="00F40AB9"/>
    <w:rsid w:val="00F40F49"/>
    <w:rsid w:val="00F40FBB"/>
    <w:rsid w:val="00F410A0"/>
    <w:rsid w:val="00F4127D"/>
    <w:rsid w:val="00F416CC"/>
    <w:rsid w:val="00F4171C"/>
    <w:rsid w:val="00F41750"/>
    <w:rsid w:val="00F419CB"/>
    <w:rsid w:val="00F41D8E"/>
    <w:rsid w:val="00F41DFE"/>
    <w:rsid w:val="00F41F75"/>
    <w:rsid w:val="00F42126"/>
    <w:rsid w:val="00F4224F"/>
    <w:rsid w:val="00F42317"/>
    <w:rsid w:val="00F4246D"/>
    <w:rsid w:val="00F425E8"/>
    <w:rsid w:val="00F429B3"/>
    <w:rsid w:val="00F42B6A"/>
    <w:rsid w:val="00F42E21"/>
    <w:rsid w:val="00F42EBA"/>
    <w:rsid w:val="00F42ED7"/>
    <w:rsid w:val="00F4304D"/>
    <w:rsid w:val="00F438FA"/>
    <w:rsid w:val="00F43A2A"/>
    <w:rsid w:val="00F43B7A"/>
    <w:rsid w:val="00F44056"/>
    <w:rsid w:val="00F44216"/>
    <w:rsid w:val="00F44233"/>
    <w:rsid w:val="00F44292"/>
    <w:rsid w:val="00F444B5"/>
    <w:rsid w:val="00F445C9"/>
    <w:rsid w:val="00F44634"/>
    <w:rsid w:val="00F4468C"/>
    <w:rsid w:val="00F44A3F"/>
    <w:rsid w:val="00F44ADD"/>
    <w:rsid w:val="00F44EA2"/>
    <w:rsid w:val="00F44FD8"/>
    <w:rsid w:val="00F45A73"/>
    <w:rsid w:val="00F45EE7"/>
    <w:rsid w:val="00F45EF8"/>
    <w:rsid w:val="00F460D6"/>
    <w:rsid w:val="00F464F0"/>
    <w:rsid w:val="00F4667F"/>
    <w:rsid w:val="00F467BE"/>
    <w:rsid w:val="00F46AD6"/>
    <w:rsid w:val="00F46D64"/>
    <w:rsid w:val="00F47153"/>
    <w:rsid w:val="00F4721D"/>
    <w:rsid w:val="00F47478"/>
    <w:rsid w:val="00F47CE4"/>
    <w:rsid w:val="00F47D30"/>
    <w:rsid w:val="00F47E86"/>
    <w:rsid w:val="00F50022"/>
    <w:rsid w:val="00F50C32"/>
    <w:rsid w:val="00F50F02"/>
    <w:rsid w:val="00F517C9"/>
    <w:rsid w:val="00F51C01"/>
    <w:rsid w:val="00F51F84"/>
    <w:rsid w:val="00F521AD"/>
    <w:rsid w:val="00F521B8"/>
    <w:rsid w:val="00F522B3"/>
    <w:rsid w:val="00F52847"/>
    <w:rsid w:val="00F529BC"/>
    <w:rsid w:val="00F53149"/>
    <w:rsid w:val="00F537AB"/>
    <w:rsid w:val="00F53ABA"/>
    <w:rsid w:val="00F53D05"/>
    <w:rsid w:val="00F53EEF"/>
    <w:rsid w:val="00F53F21"/>
    <w:rsid w:val="00F53FE1"/>
    <w:rsid w:val="00F5415B"/>
    <w:rsid w:val="00F54299"/>
    <w:rsid w:val="00F546FF"/>
    <w:rsid w:val="00F5471A"/>
    <w:rsid w:val="00F547FB"/>
    <w:rsid w:val="00F54AB8"/>
    <w:rsid w:val="00F54F9E"/>
    <w:rsid w:val="00F5515B"/>
    <w:rsid w:val="00F55195"/>
    <w:rsid w:val="00F55748"/>
    <w:rsid w:val="00F5574D"/>
    <w:rsid w:val="00F55948"/>
    <w:rsid w:val="00F55A30"/>
    <w:rsid w:val="00F55B3B"/>
    <w:rsid w:val="00F5607D"/>
    <w:rsid w:val="00F5686D"/>
    <w:rsid w:val="00F5687F"/>
    <w:rsid w:val="00F57040"/>
    <w:rsid w:val="00F571E1"/>
    <w:rsid w:val="00F573B3"/>
    <w:rsid w:val="00F57792"/>
    <w:rsid w:val="00F57801"/>
    <w:rsid w:val="00F57BE1"/>
    <w:rsid w:val="00F57C85"/>
    <w:rsid w:val="00F6003A"/>
    <w:rsid w:val="00F60C84"/>
    <w:rsid w:val="00F60C8A"/>
    <w:rsid w:val="00F60E5C"/>
    <w:rsid w:val="00F60E62"/>
    <w:rsid w:val="00F60FDD"/>
    <w:rsid w:val="00F6108A"/>
    <w:rsid w:val="00F613E7"/>
    <w:rsid w:val="00F61401"/>
    <w:rsid w:val="00F6163B"/>
    <w:rsid w:val="00F6171F"/>
    <w:rsid w:val="00F618FF"/>
    <w:rsid w:val="00F61E18"/>
    <w:rsid w:val="00F61E89"/>
    <w:rsid w:val="00F61F15"/>
    <w:rsid w:val="00F61FCE"/>
    <w:rsid w:val="00F6216D"/>
    <w:rsid w:val="00F6239F"/>
    <w:rsid w:val="00F62857"/>
    <w:rsid w:val="00F62BB8"/>
    <w:rsid w:val="00F62BE1"/>
    <w:rsid w:val="00F62CDC"/>
    <w:rsid w:val="00F62D7B"/>
    <w:rsid w:val="00F631E4"/>
    <w:rsid w:val="00F63264"/>
    <w:rsid w:val="00F63A74"/>
    <w:rsid w:val="00F63C42"/>
    <w:rsid w:val="00F63D25"/>
    <w:rsid w:val="00F64070"/>
    <w:rsid w:val="00F640C6"/>
    <w:rsid w:val="00F6413F"/>
    <w:rsid w:val="00F64474"/>
    <w:rsid w:val="00F648F6"/>
    <w:rsid w:val="00F64CB4"/>
    <w:rsid w:val="00F64D50"/>
    <w:rsid w:val="00F64D82"/>
    <w:rsid w:val="00F64EB2"/>
    <w:rsid w:val="00F650E2"/>
    <w:rsid w:val="00F65465"/>
    <w:rsid w:val="00F654EF"/>
    <w:rsid w:val="00F6563D"/>
    <w:rsid w:val="00F658A2"/>
    <w:rsid w:val="00F6594D"/>
    <w:rsid w:val="00F65990"/>
    <w:rsid w:val="00F65B8D"/>
    <w:rsid w:val="00F660B6"/>
    <w:rsid w:val="00F66C44"/>
    <w:rsid w:val="00F66E21"/>
    <w:rsid w:val="00F66EE5"/>
    <w:rsid w:val="00F67721"/>
    <w:rsid w:val="00F67866"/>
    <w:rsid w:val="00F6790F"/>
    <w:rsid w:val="00F67B21"/>
    <w:rsid w:val="00F701C2"/>
    <w:rsid w:val="00F70297"/>
    <w:rsid w:val="00F70A50"/>
    <w:rsid w:val="00F70EF3"/>
    <w:rsid w:val="00F71306"/>
    <w:rsid w:val="00F71554"/>
    <w:rsid w:val="00F7196F"/>
    <w:rsid w:val="00F71A26"/>
    <w:rsid w:val="00F725C6"/>
    <w:rsid w:val="00F7294C"/>
    <w:rsid w:val="00F72BD1"/>
    <w:rsid w:val="00F72FD8"/>
    <w:rsid w:val="00F7330E"/>
    <w:rsid w:val="00F733D2"/>
    <w:rsid w:val="00F7347F"/>
    <w:rsid w:val="00F73858"/>
    <w:rsid w:val="00F739E2"/>
    <w:rsid w:val="00F73B6D"/>
    <w:rsid w:val="00F73C59"/>
    <w:rsid w:val="00F73C62"/>
    <w:rsid w:val="00F740AE"/>
    <w:rsid w:val="00F7411E"/>
    <w:rsid w:val="00F742B3"/>
    <w:rsid w:val="00F742D1"/>
    <w:rsid w:val="00F743E8"/>
    <w:rsid w:val="00F7456A"/>
    <w:rsid w:val="00F745DB"/>
    <w:rsid w:val="00F745E6"/>
    <w:rsid w:val="00F74916"/>
    <w:rsid w:val="00F74C9D"/>
    <w:rsid w:val="00F74D8F"/>
    <w:rsid w:val="00F74DF3"/>
    <w:rsid w:val="00F74E7A"/>
    <w:rsid w:val="00F74E82"/>
    <w:rsid w:val="00F75168"/>
    <w:rsid w:val="00F751F8"/>
    <w:rsid w:val="00F754E6"/>
    <w:rsid w:val="00F75836"/>
    <w:rsid w:val="00F75886"/>
    <w:rsid w:val="00F75B14"/>
    <w:rsid w:val="00F75E5C"/>
    <w:rsid w:val="00F7606E"/>
    <w:rsid w:val="00F7661A"/>
    <w:rsid w:val="00F766D6"/>
    <w:rsid w:val="00F7670D"/>
    <w:rsid w:val="00F76755"/>
    <w:rsid w:val="00F76ADA"/>
    <w:rsid w:val="00F76C93"/>
    <w:rsid w:val="00F76E32"/>
    <w:rsid w:val="00F76E60"/>
    <w:rsid w:val="00F7708B"/>
    <w:rsid w:val="00F77105"/>
    <w:rsid w:val="00F7711B"/>
    <w:rsid w:val="00F772BB"/>
    <w:rsid w:val="00F7771C"/>
    <w:rsid w:val="00F77936"/>
    <w:rsid w:val="00F77BAB"/>
    <w:rsid w:val="00F77D4C"/>
    <w:rsid w:val="00F80271"/>
    <w:rsid w:val="00F805B4"/>
    <w:rsid w:val="00F80CC1"/>
    <w:rsid w:val="00F810CF"/>
    <w:rsid w:val="00F811A0"/>
    <w:rsid w:val="00F815D4"/>
    <w:rsid w:val="00F815FE"/>
    <w:rsid w:val="00F818F3"/>
    <w:rsid w:val="00F81B84"/>
    <w:rsid w:val="00F822EF"/>
    <w:rsid w:val="00F825AD"/>
    <w:rsid w:val="00F829B2"/>
    <w:rsid w:val="00F82A11"/>
    <w:rsid w:val="00F8371E"/>
    <w:rsid w:val="00F83759"/>
    <w:rsid w:val="00F8382B"/>
    <w:rsid w:val="00F83CFB"/>
    <w:rsid w:val="00F83F58"/>
    <w:rsid w:val="00F840C5"/>
    <w:rsid w:val="00F842A6"/>
    <w:rsid w:val="00F8444A"/>
    <w:rsid w:val="00F84451"/>
    <w:rsid w:val="00F84469"/>
    <w:rsid w:val="00F84747"/>
    <w:rsid w:val="00F84A92"/>
    <w:rsid w:val="00F84AC4"/>
    <w:rsid w:val="00F84AF8"/>
    <w:rsid w:val="00F84C94"/>
    <w:rsid w:val="00F84CF9"/>
    <w:rsid w:val="00F84D9A"/>
    <w:rsid w:val="00F85496"/>
    <w:rsid w:val="00F85524"/>
    <w:rsid w:val="00F85575"/>
    <w:rsid w:val="00F859D7"/>
    <w:rsid w:val="00F86342"/>
    <w:rsid w:val="00F868D8"/>
    <w:rsid w:val="00F869FC"/>
    <w:rsid w:val="00F86C8C"/>
    <w:rsid w:val="00F86D2A"/>
    <w:rsid w:val="00F870FB"/>
    <w:rsid w:val="00F87614"/>
    <w:rsid w:val="00F878D8"/>
    <w:rsid w:val="00F87AB7"/>
    <w:rsid w:val="00F87C58"/>
    <w:rsid w:val="00F87FC9"/>
    <w:rsid w:val="00F90730"/>
    <w:rsid w:val="00F90942"/>
    <w:rsid w:val="00F90A43"/>
    <w:rsid w:val="00F90D3D"/>
    <w:rsid w:val="00F910FF"/>
    <w:rsid w:val="00F9120C"/>
    <w:rsid w:val="00F91354"/>
    <w:rsid w:val="00F91483"/>
    <w:rsid w:val="00F91972"/>
    <w:rsid w:val="00F91E47"/>
    <w:rsid w:val="00F9238D"/>
    <w:rsid w:val="00F92498"/>
    <w:rsid w:val="00F92532"/>
    <w:rsid w:val="00F929BC"/>
    <w:rsid w:val="00F92BCC"/>
    <w:rsid w:val="00F92BF7"/>
    <w:rsid w:val="00F92C60"/>
    <w:rsid w:val="00F92C8C"/>
    <w:rsid w:val="00F92D40"/>
    <w:rsid w:val="00F9340F"/>
    <w:rsid w:val="00F9397E"/>
    <w:rsid w:val="00F93C6E"/>
    <w:rsid w:val="00F94286"/>
    <w:rsid w:val="00F94313"/>
    <w:rsid w:val="00F946CA"/>
    <w:rsid w:val="00F947F6"/>
    <w:rsid w:val="00F94ACE"/>
    <w:rsid w:val="00F94F1D"/>
    <w:rsid w:val="00F9505A"/>
    <w:rsid w:val="00F9509A"/>
    <w:rsid w:val="00F95262"/>
    <w:rsid w:val="00F9533F"/>
    <w:rsid w:val="00F9561A"/>
    <w:rsid w:val="00F958E0"/>
    <w:rsid w:val="00F95ABF"/>
    <w:rsid w:val="00F95F58"/>
    <w:rsid w:val="00F961BF"/>
    <w:rsid w:val="00F9648D"/>
    <w:rsid w:val="00F96A49"/>
    <w:rsid w:val="00F96B18"/>
    <w:rsid w:val="00F96E51"/>
    <w:rsid w:val="00F97654"/>
    <w:rsid w:val="00F97697"/>
    <w:rsid w:val="00F976E5"/>
    <w:rsid w:val="00F977FF"/>
    <w:rsid w:val="00F9785B"/>
    <w:rsid w:val="00F97A04"/>
    <w:rsid w:val="00FA0359"/>
    <w:rsid w:val="00FA0529"/>
    <w:rsid w:val="00FA094C"/>
    <w:rsid w:val="00FA0A7A"/>
    <w:rsid w:val="00FA0B22"/>
    <w:rsid w:val="00FA100C"/>
    <w:rsid w:val="00FA118E"/>
    <w:rsid w:val="00FA19DF"/>
    <w:rsid w:val="00FA1E0E"/>
    <w:rsid w:val="00FA1F3F"/>
    <w:rsid w:val="00FA2052"/>
    <w:rsid w:val="00FA20C6"/>
    <w:rsid w:val="00FA21F9"/>
    <w:rsid w:val="00FA256B"/>
    <w:rsid w:val="00FA2C3E"/>
    <w:rsid w:val="00FA2F3E"/>
    <w:rsid w:val="00FA3918"/>
    <w:rsid w:val="00FA39AA"/>
    <w:rsid w:val="00FA3C5A"/>
    <w:rsid w:val="00FA3C94"/>
    <w:rsid w:val="00FA3F32"/>
    <w:rsid w:val="00FA4056"/>
    <w:rsid w:val="00FA416B"/>
    <w:rsid w:val="00FA42FF"/>
    <w:rsid w:val="00FA4495"/>
    <w:rsid w:val="00FA4683"/>
    <w:rsid w:val="00FA4782"/>
    <w:rsid w:val="00FA4839"/>
    <w:rsid w:val="00FA4AE8"/>
    <w:rsid w:val="00FA4D0D"/>
    <w:rsid w:val="00FA4E2B"/>
    <w:rsid w:val="00FA50B1"/>
    <w:rsid w:val="00FA5395"/>
    <w:rsid w:val="00FA53C5"/>
    <w:rsid w:val="00FA597A"/>
    <w:rsid w:val="00FA5C14"/>
    <w:rsid w:val="00FA5DBD"/>
    <w:rsid w:val="00FA620B"/>
    <w:rsid w:val="00FA6541"/>
    <w:rsid w:val="00FA66D2"/>
    <w:rsid w:val="00FA69DD"/>
    <w:rsid w:val="00FA6A27"/>
    <w:rsid w:val="00FA7418"/>
    <w:rsid w:val="00FA75D8"/>
    <w:rsid w:val="00FA76B6"/>
    <w:rsid w:val="00FA79B8"/>
    <w:rsid w:val="00FA7B5D"/>
    <w:rsid w:val="00FA7CCB"/>
    <w:rsid w:val="00FA7E65"/>
    <w:rsid w:val="00FB03FE"/>
    <w:rsid w:val="00FB05A4"/>
    <w:rsid w:val="00FB0A7B"/>
    <w:rsid w:val="00FB0AD5"/>
    <w:rsid w:val="00FB1168"/>
    <w:rsid w:val="00FB1402"/>
    <w:rsid w:val="00FB1530"/>
    <w:rsid w:val="00FB1558"/>
    <w:rsid w:val="00FB1610"/>
    <w:rsid w:val="00FB1A68"/>
    <w:rsid w:val="00FB1BC9"/>
    <w:rsid w:val="00FB2026"/>
    <w:rsid w:val="00FB2222"/>
    <w:rsid w:val="00FB23E1"/>
    <w:rsid w:val="00FB266F"/>
    <w:rsid w:val="00FB276E"/>
    <w:rsid w:val="00FB2A6C"/>
    <w:rsid w:val="00FB2E58"/>
    <w:rsid w:val="00FB3395"/>
    <w:rsid w:val="00FB33A8"/>
    <w:rsid w:val="00FB3672"/>
    <w:rsid w:val="00FB36E4"/>
    <w:rsid w:val="00FB3E03"/>
    <w:rsid w:val="00FB3E3F"/>
    <w:rsid w:val="00FB4237"/>
    <w:rsid w:val="00FB4922"/>
    <w:rsid w:val="00FB4CE0"/>
    <w:rsid w:val="00FB5123"/>
    <w:rsid w:val="00FB51C7"/>
    <w:rsid w:val="00FB5265"/>
    <w:rsid w:val="00FB56B7"/>
    <w:rsid w:val="00FB5850"/>
    <w:rsid w:val="00FB5917"/>
    <w:rsid w:val="00FB594E"/>
    <w:rsid w:val="00FB59E9"/>
    <w:rsid w:val="00FB5DE4"/>
    <w:rsid w:val="00FB604A"/>
    <w:rsid w:val="00FB625D"/>
    <w:rsid w:val="00FB6284"/>
    <w:rsid w:val="00FB64D9"/>
    <w:rsid w:val="00FB6DEF"/>
    <w:rsid w:val="00FB6E13"/>
    <w:rsid w:val="00FB6E95"/>
    <w:rsid w:val="00FB6EE2"/>
    <w:rsid w:val="00FB6F51"/>
    <w:rsid w:val="00FB7505"/>
    <w:rsid w:val="00FB7654"/>
    <w:rsid w:val="00FB7C84"/>
    <w:rsid w:val="00FB7D05"/>
    <w:rsid w:val="00FB7E04"/>
    <w:rsid w:val="00FB7FA3"/>
    <w:rsid w:val="00FC006D"/>
    <w:rsid w:val="00FC02A1"/>
    <w:rsid w:val="00FC063F"/>
    <w:rsid w:val="00FC0DD4"/>
    <w:rsid w:val="00FC0DF0"/>
    <w:rsid w:val="00FC0E69"/>
    <w:rsid w:val="00FC10E2"/>
    <w:rsid w:val="00FC1268"/>
    <w:rsid w:val="00FC135F"/>
    <w:rsid w:val="00FC17DB"/>
    <w:rsid w:val="00FC1A73"/>
    <w:rsid w:val="00FC1B49"/>
    <w:rsid w:val="00FC1E69"/>
    <w:rsid w:val="00FC2069"/>
    <w:rsid w:val="00FC2393"/>
    <w:rsid w:val="00FC2919"/>
    <w:rsid w:val="00FC2985"/>
    <w:rsid w:val="00FC3183"/>
    <w:rsid w:val="00FC3377"/>
    <w:rsid w:val="00FC3392"/>
    <w:rsid w:val="00FC364E"/>
    <w:rsid w:val="00FC36EF"/>
    <w:rsid w:val="00FC39E4"/>
    <w:rsid w:val="00FC3B66"/>
    <w:rsid w:val="00FC3C44"/>
    <w:rsid w:val="00FC3E94"/>
    <w:rsid w:val="00FC4063"/>
    <w:rsid w:val="00FC4895"/>
    <w:rsid w:val="00FC4A2D"/>
    <w:rsid w:val="00FC4D2A"/>
    <w:rsid w:val="00FC4E09"/>
    <w:rsid w:val="00FC50A9"/>
    <w:rsid w:val="00FC50DB"/>
    <w:rsid w:val="00FC511D"/>
    <w:rsid w:val="00FC511E"/>
    <w:rsid w:val="00FC5132"/>
    <w:rsid w:val="00FC58E7"/>
    <w:rsid w:val="00FC595F"/>
    <w:rsid w:val="00FC5B0C"/>
    <w:rsid w:val="00FC5B0D"/>
    <w:rsid w:val="00FC6067"/>
    <w:rsid w:val="00FC613B"/>
    <w:rsid w:val="00FC6251"/>
    <w:rsid w:val="00FC6467"/>
    <w:rsid w:val="00FC6943"/>
    <w:rsid w:val="00FC6C67"/>
    <w:rsid w:val="00FC6F3B"/>
    <w:rsid w:val="00FC7262"/>
    <w:rsid w:val="00FC743D"/>
    <w:rsid w:val="00FC7962"/>
    <w:rsid w:val="00FC7C41"/>
    <w:rsid w:val="00FC7F87"/>
    <w:rsid w:val="00FD01F8"/>
    <w:rsid w:val="00FD0288"/>
    <w:rsid w:val="00FD056B"/>
    <w:rsid w:val="00FD0C0E"/>
    <w:rsid w:val="00FD0CDA"/>
    <w:rsid w:val="00FD0F1E"/>
    <w:rsid w:val="00FD1097"/>
    <w:rsid w:val="00FD157A"/>
    <w:rsid w:val="00FD1963"/>
    <w:rsid w:val="00FD1EF5"/>
    <w:rsid w:val="00FD21B5"/>
    <w:rsid w:val="00FD2327"/>
    <w:rsid w:val="00FD2495"/>
    <w:rsid w:val="00FD274B"/>
    <w:rsid w:val="00FD2899"/>
    <w:rsid w:val="00FD2CFD"/>
    <w:rsid w:val="00FD2D98"/>
    <w:rsid w:val="00FD2E3A"/>
    <w:rsid w:val="00FD2E8E"/>
    <w:rsid w:val="00FD3659"/>
    <w:rsid w:val="00FD393C"/>
    <w:rsid w:val="00FD3DD7"/>
    <w:rsid w:val="00FD3F52"/>
    <w:rsid w:val="00FD41C3"/>
    <w:rsid w:val="00FD42A8"/>
    <w:rsid w:val="00FD46F1"/>
    <w:rsid w:val="00FD49CF"/>
    <w:rsid w:val="00FD4A8C"/>
    <w:rsid w:val="00FD4B50"/>
    <w:rsid w:val="00FD4C2C"/>
    <w:rsid w:val="00FD4C5F"/>
    <w:rsid w:val="00FD51EB"/>
    <w:rsid w:val="00FD52AE"/>
    <w:rsid w:val="00FD5425"/>
    <w:rsid w:val="00FD550D"/>
    <w:rsid w:val="00FD5589"/>
    <w:rsid w:val="00FD59D4"/>
    <w:rsid w:val="00FD5B86"/>
    <w:rsid w:val="00FD5BF5"/>
    <w:rsid w:val="00FD5C04"/>
    <w:rsid w:val="00FD5C98"/>
    <w:rsid w:val="00FD5DF8"/>
    <w:rsid w:val="00FD632B"/>
    <w:rsid w:val="00FD65ED"/>
    <w:rsid w:val="00FD66CD"/>
    <w:rsid w:val="00FD68B0"/>
    <w:rsid w:val="00FD69B4"/>
    <w:rsid w:val="00FD6A22"/>
    <w:rsid w:val="00FD6D6F"/>
    <w:rsid w:val="00FD6E34"/>
    <w:rsid w:val="00FD70D3"/>
    <w:rsid w:val="00FD7179"/>
    <w:rsid w:val="00FD7290"/>
    <w:rsid w:val="00FD733D"/>
    <w:rsid w:val="00FD755B"/>
    <w:rsid w:val="00FD762B"/>
    <w:rsid w:val="00FD7892"/>
    <w:rsid w:val="00FD7AFD"/>
    <w:rsid w:val="00FD7B33"/>
    <w:rsid w:val="00FD7B97"/>
    <w:rsid w:val="00FD7C91"/>
    <w:rsid w:val="00FD7D55"/>
    <w:rsid w:val="00FE0BB6"/>
    <w:rsid w:val="00FE0BCA"/>
    <w:rsid w:val="00FE0D61"/>
    <w:rsid w:val="00FE0F7C"/>
    <w:rsid w:val="00FE1175"/>
    <w:rsid w:val="00FE14FA"/>
    <w:rsid w:val="00FE156F"/>
    <w:rsid w:val="00FE1696"/>
    <w:rsid w:val="00FE1785"/>
    <w:rsid w:val="00FE1863"/>
    <w:rsid w:val="00FE186A"/>
    <w:rsid w:val="00FE192C"/>
    <w:rsid w:val="00FE1B6C"/>
    <w:rsid w:val="00FE1B9B"/>
    <w:rsid w:val="00FE1D85"/>
    <w:rsid w:val="00FE1F0F"/>
    <w:rsid w:val="00FE20E2"/>
    <w:rsid w:val="00FE245B"/>
    <w:rsid w:val="00FE24A2"/>
    <w:rsid w:val="00FE254E"/>
    <w:rsid w:val="00FE267A"/>
    <w:rsid w:val="00FE2832"/>
    <w:rsid w:val="00FE291B"/>
    <w:rsid w:val="00FE2CB2"/>
    <w:rsid w:val="00FE2EC3"/>
    <w:rsid w:val="00FE31C1"/>
    <w:rsid w:val="00FE341F"/>
    <w:rsid w:val="00FE3734"/>
    <w:rsid w:val="00FE3C88"/>
    <w:rsid w:val="00FE4086"/>
    <w:rsid w:val="00FE42F4"/>
    <w:rsid w:val="00FE451C"/>
    <w:rsid w:val="00FE47E0"/>
    <w:rsid w:val="00FE5244"/>
    <w:rsid w:val="00FE569A"/>
    <w:rsid w:val="00FE5903"/>
    <w:rsid w:val="00FE5CAB"/>
    <w:rsid w:val="00FE5CBE"/>
    <w:rsid w:val="00FE5D0A"/>
    <w:rsid w:val="00FE5EEE"/>
    <w:rsid w:val="00FE6136"/>
    <w:rsid w:val="00FE623F"/>
    <w:rsid w:val="00FE65CC"/>
    <w:rsid w:val="00FE67FD"/>
    <w:rsid w:val="00FE6973"/>
    <w:rsid w:val="00FE6A1E"/>
    <w:rsid w:val="00FE6B95"/>
    <w:rsid w:val="00FE7048"/>
    <w:rsid w:val="00FE70D2"/>
    <w:rsid w:val="00FE72AB"/>
    <w:rsid w:val="00FE74AC"/>
    <w:rsid w:val="00FE768F"/>
    <w:rsid w:val="00FE7930"/>
    <w:rsid w:val="00FE7BF9"/>
    <w:rsid w:val="00FE7C46"/>
    <w:rsid w:val="00FF0311"/>
    <w:rsid w:val="00FF0552"/>
    <w:rsid w:val="00FF06B6"/>
    <w:rsid w:val="00FF0A7C"/>
    <w:rsid w:val="00FF0AC4"/>
    <w:rsid w:val="00FF0BE0"/>
    <w:rsid w:val="00FF1256"/>
    <w:rsid w:val="00FF15C5"/>
    <w:rsid w:val="00FF1A6B"/>
    <w:rsid w:val="00FF1CFF"/>
    <w:rsid w:val="00FF1E04"/>
    <w:rsid w:val="00FF1E46"/>
    <w:rsid w:val="00FF1FF3"/>
    <w:rsid w:val="00FF200A"/>
    <w:rsid w:val="00FF2104"/>
    <w:rsid w:val="00FF250B"/>
    <w:rsid w:val="00FF25B5"/>
    <w:rsid w:val="00FF25C5"/>
    <w:rsid w:val="00FF2D2E"/>
    <w:rsid w:val="00FF34B3"/>
    <w:rsid w:val="00FF3746"/>
    <w:rsid w:val="00FF39C4"/>
    <w:rsid w:val="00FF3A2B"/>
    <w:rsid w:val="00FF3D36"/>
    <w:rsid w:val="00FF4595"/>
    <w:rsid w:val="00FF4805"/>
    <w:rsid w:val="00FF4809"/>
    <w:rsid w:val="00FF48F2"/>
    <w:rsid w:val="00FF4A9F"/>
    <w:rsid w:val="00FF4ACE"/>
    <w:rsid w:val="00FF4DC8"/>
    <w:rsid w:val="00FF5286"/>
    <w:rsid w:val="00FF54B4"/>
    <w:rsid w:val="00FF5673"/>
    <w:rsid w:val="00FF575C"/>
    <w:rsid w:val="00FF5969"/>
    <w:rsid w:val="00FF5B75"/>
    <w:rsid w:val="00FF5D61"/>
    <w:rsid w:val="00FF5E03"/>
    <w:rsid w:val="00FF5F8D"/>
    <w:rsid w:val="00FF600A"/>
    <w:rsid w:val="00FF64BF"/>
    <w:rsid w:val="00FF650E"/>
    <w:rsid w:val="00FF655F"/>
    <w:rsid w:val="00FF660B"/>
    <w:rsid w:val="00FF6AA7"/>
    <w:rsid w:val="00FF6BDF"/>
    <w:rsid w:val="00FF6CE0"/>
    <w:rsid w:val="00FF7699"/>
    <w:rsid w:val="00FF77A8"/>
    <w:rsid w:val="00FF7DD4"/>
    <w:rsid w:val="01003918"/>
    <w:rsid w:val="013496E4"/>
    <w:rsid w:val="01563394"/>
    <w:rsid w:val="016560A1"/>
    <w:rsid w:val="03040915"/>
    <w:rsid w:val="03588AE7"/>
    <w:rsid w:val="03AA36BB"/>
    <w:rsid w:val="03B7B7BB"/>
    <w:rsid w:val="04391E2A"/>
    <w:rsid w:val="045BF51A"/>
    <w:rsid w:val="04BE444D"/>
    <w:rsid w:val="0579ACAD"/>
    <w:rsid w:val="05EA3078"/>
    <w:rsid w:val="071532C2"/>
    <w:rsid w:val="07577FA0"/>
    <w:rsid w:val="07A5920A"/>
    <w:rsid w:val="0810DD71"/>
    <w:rsid w:val="099CF106"/>
    <w:rsid w:val="09A27E0B"/>
    <w:rsid w:val="0A017ED2"/>
    <w:rsid w:val="0A17DC25"/>
    <w:rsid w:val="0A18D844"/>
    <w:rsid w:val="0B3D3ED6"/>
    <w:rsid w:val="0C87C3DA"/>
    <w:rsid w:val="0CC7F56C"/>
    <w:rsid w:val="0CEF0F6E"/>
    <w:rsid w:val="0CF02172"/>
    <w:rsid w:val="0D223A43"/>
    <w:rsid w:val="0D4091EC"/>
    <w:rsid w:val="0DC2413A"/>
    <w:rsid w:val="0E4E8BEA"/>
    <w:rsid w:val="0EC83B23"/>
    <w:rsid w:val="0EF230AB"/>
    <w:rsid w:val="1051A1AA"/>
    <w:rsid w:val="114DB8CC"/>
    <w:rsid w:val="117D6003"/>
    <w:rsid w:val="11AF58F9"/>
    <w:rsid w:val="12240213"/>
    <w:rsid w:val="1233C12A"/>
    <w:rsid w:val="12418152"/>
    <w:rsid w:val="12666DF5"/>
    <w:rsid w:val="126BB254"/>
    <w:rsid w:val="12924DC6"/>
    <w:rsid w:val="12B71363"/>
    <w:rsid w:val="144E2DEB"/>
    <w:rsid w:val="1454B9B0"/>
    <w:rsid w:val="14711CC5"/>
    <w:rsid w:val="163FF47B"/>
    <w:rsid w:val="16EF11A2"/>
    <w:rsid w:val="1856ABCB"/>
    <w:rsid w:val="1935A7A0"/>
    <w:rsid w:val="19BCEAF7"/>
    <w:rsid w:val="1B19C853"/>
    <w:rsid w:val="1B1DF638"/>
    <w:rsid w:val="1BE7DE8A"/>
    <w:rsid w:val="1DE7C6D1"/>
    <w:rsid w:val="1E41B225"/>
    <w:rsid w:val="1F3EDCC4"/>
    <w:rsid w:val="1F45D8B0"/>
    <w:rsid w:val="1F5317E7"/>
    <w:rsid w:val="20A45979"/>
    <w:rsid w:val="20D1060E"/>
    <w:rsid w:val="215462C6"/>
    <w:rsid w:val="229DF454"/>
    <w:rsid w:val="23872769"/>
    <w:rsid w:val="239B56B0"/>
    <w:rsid w:val="2461C1FF"/>
    <w:rsid w:val="255280F8"/>
    <w:rsid w:val="25DA622C"/>
    <w:rsid w:val="2688AF2E"/>
    <w:rsid w:val="26D296A5"/>
    <w:rsid w:val="2734F373"/>
    <w:rsid w:val="275E1A78"/>
    <w:rsid w:val="27892CFB"/>
    <w:rsid w:val="27CDE827"/>
    <w:rsid w:val="28BAA612"/>
    <w:rsid w:val="28F76862"/>
    <w:rsid w:val="290352FE"/>
    <w:rsid w:val="29BB2048"/>
    <w:rsid w:val="29C67626"/>
    <w:rsid w:val="29C7D7D4"/>
    <w:rsid w:val="29E76EB1"/>
    <w:rsid w:val="2A36DFDF"/>
    <w:rsid w:val="2A55934D"/>
    <w:rsid w:val="2ADEDC21"/>
    <w:rsid w:val="2B3424F6"/>
    <w:rsid w:val="2C414DAF"/>
    <w:rsid w:val="2CB823C7"/>
    <w:rsid w:val="2D17F9CB"/>
    <w:rsid w:val="2D2C0ED0"/>
    <w:rsid w:val="2D51CE71"/>
    <w:rsid w:val="2E12ADDA"/>
    <w:rsid w:val="2E333962"/>
    <w:rsid w:val="2FBAABDB"/>
    <w:rsid w:val="30418EDB"/>
    <w:rsid w:val="32237F93"/>
    <w:rsid w:val="32C1D971"/>
    <w:rsid w:val="32F2B26C"/>
    <w:rsid w:val="33446C72"/>
    <w:rsid w:val="33B4C2B4"/>
    <w:rsid w:val="33D473D9"/>
    <w:rsid w:val="355C0DD3"/>
    <w:rsid w:val="356931E0"/>
    <w:rsid w:val="35EA4232"/>
    <w:rsid w:val="36542D1C"/>
    <w:rsid w:val="369C4247"/>
    <w:rsid w:val="36BB141F"/>
    <w:rsid w:val="36F5D8A4"/>
    <w:rsid w:val="372E7D4D"/>
    <w:rsid w:val="3761AEE9"/>
    <w:rsid w:val="37B7BB73"/>
    <w:rsid w:val="380AF460"/>
    <w:rsid w:val="38E25D30"/>
    <w:rsid w:val="38F65429"/>
    <w:rsid w:val="39971A9A"/>
    <w:rsid w:val="39CA0934"/>
    <w:rsid w:val="39D58A2A"/>
    <w:rsid w:val="3B4802CF"/>
    <w:rsid w:val="3BCB74D6"/>
    <w:rsid w:val="3BEC3AA3"/>
    <w:rsid w:val="3D250C82"/>
    <w:rsid w:val="3D490862"/>
    <w:rsid w:val="3E83E2BB"/>
    <w:rsid w:val="3F16C83B"/>
    <w:rsid w:val="3F8F7348"/>
    <w:rsid w:val="402511F3"/>
    <w:rsid w:val="40815DE1"/>
    <w:rsid w:val="40F5601C"/>
    <w:rsid w:val="41379484"/>
    <w:rsid w:val="4173E3B0"/>
    <w:rsid w:val="41F11D42"/>
    <w:rsid w:val="41F92402"/>
    <w:rsid w:val="4292C414"/>
    <w:rsid w:val="437E0007"/>
    <w:rsid w:val="44159EE9"/>
    <w:rsid w:val="448D129D"/>
    <w:rsid w:val="449D09BE"/>
    <w:rsid w:val="458FE61E"/>
    <w:rsid w:val="45CE93B6"/>
    <w:rsid w:val="45D06CA7"/>
    <w:rsid w:val="46156F99"/>
    <w:rsid w:val="46D87327"/>
    <w:rsid w:val="472F82C0"/>
    <w:rsid w:val="488ADB47"/>
    <w:rsid w:val="489F48CC"/>
    <w:rsid w:val="4922F342"/>
    <w:rsid w:val="49542E6C"/>
    <w:rsid w:val="499E0C1A"/>
    <w:rsid w:val="49C149B3"/>
    <w:rsid w:val="49F30A34"/>
    <w:rsid w:val="4AFFF528"/>
    <w:rsid w:val="4B1BD049"/>
    <w:rsid w:val="4B7EC781"/>
    <w:rsid w:val="4BC45F04"/>
    <w:rsid w:val="4BDFC9FE"/>
    <w:rsid w:val="4C53F2B3"/>
    <w:rsid w:val="4D0CE0B9"/>
    <w:rsid w:val="4D4D5EAC"/>
    <w:rsid w:val="4DD447CB"/>
    <w:rsid w:val="4E6B60B7"/>
    <w:rsid w:val="4F490CF5"/>
    <w:rsid w:val="4F610A36"/>
    <w:rsid w:val="4F82915A"/>
    <w:rsid w:val="50006429"/>
    <w:rsid w:val="501B585B"/>
    <w:rsid w:val="5087ECFA"/>
    <w:rsid w:val="50CD7B61"/>
    <w:rsid w:val="518D6CC3"/>
    <w:rsid w:val="5206BFBF"/>
    <w:rsid w:val="5268F6B2"/>
    <w:rsid w:val="5277F6E3"/>
    <w:rsid w:val="53340F44"/>
    <w:rsid w:val="5472D9BD"/>
    <w:rsid w:val="55071894"/>
    <w:rsid w:val="55198F57"/>
    <w:rsid w:val="553E07DB"/>
    <w:rsid w:val="55FA85DE"/>
    <w:rsid w:val="566DE8AA"/>
    <w:rsid w:val="56F5A403"/>
    <w:rsid w:val="579E759B"/>
    <w:rsid w:val="57AFB1A5"/>
    <w:rsid w:val="58D41B64"/>
    <w:rsid w:val="58EBF1C3"/>
    <w:rsid w:val="58EF519E"/>
    <w:rsid w:val="59060EC9"/>
    <w:rsid w:val="591E33ED"/>
    <w:rsid w:val="591FE417"/>
    <w:rsid w:val="592368E8"/>
    <w:rsid w:val="595A5DCA"/>
    <w:rsid w:val="5A0DFEEE"/>
    <w:rsid w:val="5A2A9869"/>
    <w:rsid w:val="5A424B64"/>
    <w:rsid w:val="5AA4AF03"/>
    <w:rsid w:val="5AB2AC81"/>
    <w:rsid w:val="5B584AB9"/>
    <w:rsid w:val="5B76538A"/>
    <w:rsid w:val="5BDC141A"/>
    <w:rsid w:val="5C44839A"/>
    <w:rsid w:val="5C816419"/>
    <w:rsid w:val="5C88AE3E"/>
    <w:rsid w:val="5D5569FE"/>
    <w:rsid w:val="5D6447A7"/>
    <w:rsid w:val="5F196BC0"/>
    <w:rsid w:val="5FC3139C"/>
    <w:rsid w:val="604CD782"/>
    <w:rsid w:val="605D32E0"/>
    <w:rsid w:val="617D2B27"/>
    <w:rsid w:val="62F68A96"/>
    <w:rsid w:val="631F1851"/>
    <w:rsid w:val="632DE680"/>
    <w:rsid w:val="638AE9C1"/>
    <w:rsid w:val="64154023"/>
    <w:rsid w:val="6439627A"/>
    <w:rsid w:val="645D881C"/>
    <w:rsid w:val="64DFA0FD"/>
    <w:rsid w:val="6615C914"/>
    <w:rsid w:val="67074A84"/>
    <w:rsid w:val="67C1B0EF"/>
    <w:rsid w:val="67E12F99"/>
    <w:rsid w:val="682031E5"/>
    <w:rsid w:val="68395580"/>
    <w:rsid w:val="68805609"/>
    <w:rsid w:val="68A6E221"/>
    <w:rsid w:val="68C8B7C4"/>
    <w:rsid w:val="69135F62"/>
    <w:rsid w:val="69231235"/>
    <w:rsid w:val="695BEFFB"/>
    <w:rsid w:val="6996EE81"/>
    <w:rsid w:val="6AB07035"/>
    <w:rsid w:val="6AC438A7"/>
    <w:rsid w:val="6B12146C"/>
    <w:rsid w:val="6B9B67D5"/>
    <w:rsid w:val="6C016280"/>
    <w:rsid w:val="6C16E395"/>
    <w:rsid w:val="6C1996F8"/>
    <w:rsid w:val="6CD4568A"/>
    <w:rsid w:val="6D29EE31"/>
    <w:rsid w:val="6DA49129"/>
    <w:rsid w:val="6DE27A67"/>
    <w:rsid w:val="6E6EA546"/>
    <w:rsid w:val="6E89DB2D"/>
    <w:rsid w:val="6E8EDFC5"/>
    <w:rsid w:val="6EB366D9"/>
    <w:rsid w:val="6EDA0F41"/>
    <w:rsid w:val="6EDA60A7"/>
    <w:rsid w:val="6EE59C3D"/>
    <w:rsid w:val="6F2353A5"/>
    <w:rsid w:val="6F345BAB"/>
    <w:rsid w:val="7140AA2B"/>
    <w:rsid w:val="7156AE8F"/>
    <w:rsid w:val="71F3E1D9"/>
    <w:rsid w:val="721DB82D"/>
    <w:rsid w:val="7253BB9E"/>
    <w:rsid w:val="72917899"/>
    <w:rsid w:val="730E138C"/>
    <w:rsid w:val="73E3006D"/>
    <w:rsid w:val="74C27648"/>
    <w:rsid w:val="766EC369"/>
    <w:rsid w:val="76982A6B"/>
    <w:rsid w:val="76DD5502"/>
    <w:rsid w:val="7755056F"/>
    <w:rsid w:val="777F05A8"/>
    <w:rsid w:val="77DD9893"/>
    <w:rsid w:val="780EE0B3"/>
    <w:rsid w:val="788ACE59"/>
    <w:rsid w:val="78FC3646"/>
    <w:rsid w:val="7AB4F640"/>
    <w:rsid w:val="7B43F7E4"/>
    <w:rsid w:val="7B6410AD"/>
    <w:rsid w:val="7B728BFA"/>
    <w:rsid w:val="7B7B78D4"/>
    <w:rsid w:val="7C6118FA"/>
    <w:rsid w:val="7C872F02"/>
    <w:rsid w:val="7DDEA201"/>
    <w:rsid w:val="7E2D5B37"/>
    <w:rsid w:val="7EA854F8"/>
    <w:rsid w:val="7EC1C2B5"/>
    <w:rsid w:val="7F357CC8"/>
    <w:rsid w:val="7F792210"/>
    <w:rsid w:val="7F8033CB"/>
    <w:rsid w:val="7FB6D91C"/>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9FFED94"/>
  <w15:docId w15:val="{9AC8B998-E923-462C-9376-8B043BBF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ja-JP"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374E"/>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link w:val="Heading1Char"/>
    <w:uiPriority w:val="9"/>
    <w:qFormat/>
    <w:rsid w:val="00975D4A"/>
    <w:pPr>
      <w:keepNext/>
      <w:pageBreakBefore/>
      <w:numPr>
        <w:numId w:val="12"/>
      </w:numPr>
      <w:tabs>
        <w:tab w:val="clear" w:pos="851"/>
      </w:tabs>
      <w:spacing w:before="360" w:after="240" w:line="240" w:lineRule="auto"/>
      <w:jc w:val="left"/>
      <w:outlineLvl w:val="0"/>
    </w:pPr>
    <w:rPr>
      <w:b/>
      <w:kern w:val="28"/>
      <w:sz w:val="26"/>
      <w:szCs w:val="20"/>
      <w:lang w:eastAsia="de-DE"/>
    </w:rPr>
  </w:style>
  <w:style w:type="paragraph" w:styleId="Heading2">
    <w:name w:val="heading 2"/>
    <w:basedOn w:val="Heading1"/>
    <w:next w:val="Normal"/>
    <w:link w:val="Heading2Char"/>
    <w:qFormat/>
    <w:rsid w:val="0022150B"/>
    <w:pPr>
      <w:pageBreakBefore w:val="0"/>
      <w:numPr>
        <w:ilvl w:val="1"/>
      </w:numPr>
      <w:spacing w:before="240" w:after="120" w:line="360" w:lineRule="auto"/>
      <w:ind w:left="567" w:hanging="567"/>
      <w:outlineLvl w:val="1"/>
    </w:pPr>
    <w:rPr>
      <w:sz w:val="22"/>
    </w:rPr>
  </w:style>
  <w:style w:type="paragraph" w:styleId="Heading3">
    <w:name w:val="heading 3"/>
    <w:basedOn w:val="Heading2"/>
    <w:next w:val="Normal"/>
    <w:link w:val="Heading3Char"/>
    <w:qFormat/>
    <w:rsid w:val="00C14902"/>
    <w:pPr>
      <w:numPr>
        <w:ilvl w:val="2"/>
      </w:numPr>
      <w:ind w:left="794" w:hanging="794"/>
      <w:outlineLvl w:val="2"/>
    </w:pPr>
  </w:style>
  <w:style w:type="paragraph" w:styleId="Heading4">
    <w:name w:val="heading 4"/>
    <w:basedOn w:val="Heading3"/>
    <w:next w:val="Normal"/>
    <w:rsid w:val="00D07B47"/>
    <w:pPr>
      <w:numPr>
        <w:ilvl w:val="3"/>
      </w:numPr>
      <w:spacing w:before="360" w:after="240" w:line="240" w:lineRule="auto"/>
      <w:outlineLvl w:val="3"/>
    </w:pPr>
  </w:style>
  <w:style w:type="paragraph" w:styleId="Heading5">
    <w:name w:val="heading 5"/>
    <w:basedOn w:val="Normal"/>
    <w:next w:val="Normal"/>
    <w:rsid w:val="00D07B47"/>
    <w:pPr>
      <w:numPr>
        <w:ilvl w:val="4"/>
        <w:numId w:val="12"/>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rsid w:val="00D07B47"/>
    <w:pPr>
      <w:numPr>
        <w:ilvl w:val="5"/>
        <w:numId w:val="12"/>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rsid w:val="00D07B47"/>
    <w:pPr>
      <w:numPr>
        <w:ilvl w:val="6"/>
        <w:numId w:val="12"/>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rsid w:val="00D07B47"/>
    <w:pPr>
      <w:numPr>
        <w:ilvl w:val="7"/>
        <w:numId w:val="12"/>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rsid w:val="00D07B47"/>
    <w:pPr>
      <w:numPr>
        <w:ilvl w:val="8"/>
        <w:numId w:val="12"/>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uiPriority w:val="35"/>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Abkrzungsverzeichnis">
    <w:name w:val="Abkürzungsverzeichni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berschriftohneNummerierung">
    <w:name w:val="Überschrift ohne Nummerieru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Abbildung">
    <w:name w:val="Abbildung"/>
    <w:basedOn w:val="Abkrzungsverzeichnis"/>
    <w:next w:val="Normal"/>
    <w:rsid w:val="00FC6467"/>
    <w:pPr>
      <w:keepNext/>
      <w:spacing w:before="280" w:after="200" w:line="240" w:lineRule="auto"/>
      <w:jc w:val="center"/>
    </w:pPr>
  </w:style>
  <w:style w:type="paragraph" w:styleId="ListBullet">
    <w:name w:val="List Bullet"/>
    <w:basedOn w:val="Normal"/>
    <w:autoRedefine/>
    <w:rsid w:val="00417554"/>
    <w:pPr>
      <w:numPr>
        <w:numId w:val="7"/>
      </w:numPr>
      <w:tabs>
        <w:tab w:val="clear" w:pos="851"/>
        <w:tab w:val="left" w:pos="567"/>
      </w:tabs>
      <w:spacing w:line="280" w:lineRule="exact"/>
    </w:pPr>
    <w:rPr>
      <w:szCs w:val="20"/>
      <w:lang w:eastAsia="de-DE"/>
    </w:rPr>
  </w:style>
  <w:style w:type="paragraph" w:customStyle="1" w:styleId="BeschriftungTabelle">
    <w:name w:val="Beschriftung Tabelle"/>
    <w:basedOn w:val="Caption"/>
    <w:rsid w:val="00975D4A"/>
    <w:pPr>
      <w:spacing w:after="120"/>
    </w:pPr>
  </w:style>
  <w:style w:type="paragraph" w:customStyle="1" w:styleId="Tabellenberschrift">
    <w:name w:val="Tabellenüberschrift"/>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ellentext">
    <w:name w:val="Tabellen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Grafik">
    <w:name w:val="Grafik"/>
    <w:basedOn w:val="Normal"/>
    <w:rsid w:val="00BA0923"/>
    <w:pPr>
      <w:tabs>
        <w:tab w:val="clear" w:pos="851"/>
        <w:tab w:val="left" w:pos="567"/>
      </w:tabs>
      <w:spacing w:before="240" w:line="240" w:lineRule="auto"/>
    </w:pPr>
    <w:rPr>
      <w:szCs w:val="20"/>
      <w:lang w:eastAsia="de-DE"/>
    </w:rPr>
  </w:style>
  <w:style w:type="paragraph" w:customStyle="1" w:styleId="Literatureintrag">
    <w:name w:val="Literatureintrag"/>
    <w:basedOn w:val="Normal"/>
    <w:rsid w:val="00CD7F59"/>
    <w:pPr>
      <w:tabs>
        <w:tab w:val="clear" w:pos="851"/>
      </w:tabs>
      <w:ind w:left="284" w:hanging="284"/>
      <w:jc w:val="left"/>
    </w:pPr>
    <w:rPr>
      <w:snapToGrid w:val="0"/>
      <w:color w:val="000000"/>
      <w:szCs w:val="20"/>
      <w:lang w:val="de-DE" w:eastAsia="de-DE"/>
    </w:rPr>
  </w:style>
  <w:style w:type="paragraph" w:customStyle="1" w:styleId="berschrift1ohneNummerierung">
    <w:name w:val="Überschrift 1 ohne Nummerieru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8"/>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9"/>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10"/>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11"/>
      </w:numPr>
      <w:tabs>
        <w:tab w:val="clear" w:pos="851"/>
        <w:tab w:val="left" w:pos="567"/>
      </w:tabs>
      <w:spacing w:line="280" w:lineRule="exact"/>
    </w:pPr>
    <w:rPr>
      <w:szCs w:val="20"/>
      <w:lang w:eastAsia="de-DE"/>
    </w:rPr>
  </w:style>
  <w:style w:type="table" w:styleId="TableGrid">
    <w:name w:val="Table Grid"/>
    <w:basedOn w:val="TableNormal"/>
    <w:uiPriority w:val="39"/>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Tabelle">
    <w:name w:val="Abbildung Tabelle"/>
    <w:basedOn w:val="Normal"/>
    <w:next w:val="Normal"/>
    <w:rsid w:val="0021653C"/>
    <w:pPr>
      <w:tabs>
        <w:tab w:val="clear" w:pos="851"/>
      </w:tabs>
      <w:spacing w:line="240" w:lineRule="auto"/>
      <w:jc w:val="center"/>
    </w:pPr>
    <w:rPr>
      <w:szCs w:val="20"/>
      <w:lang w:eastAsia="de-DE"/>
    </w:rPr>
  </w:style>
  <w:style w:type="character" w:styleId="Emphasis">
    <w:name w:val="Emphasis"/>
    <w:basedOn w:val="DefaultParagraphFont"/>
    <w:uiPriority w:val="20"/>
    <w:qFormat/>
    <w:rsid w:val="000D0889"/>
    <w:rPr>
      <w:i/>
      <w:iCs/>
    </w:rPr>
  </w:style>
  <w:style w:type="character" w:customStyle="1" w:styleId="BodyTextChar">
    <w:name w:val="Body Text Char"/>
    <w:link w:val="BodyText"/>
    <w:rsid w:val="00FC6467"/>
    <w:rPr>
      <w:rFonts w:ascii="Arial" w:hAnsi="Arial"/>
      <w:sz w:val="22"/>
      <w:szCs w:val="24"/>
      <w:lang w:eastAsia="en-US"/>
    </w:rPr>
  </w:style>
  <w:style w:type="paragraph" w:styleId="BalloonText">
    <w:name w:val="Balloon Text"/>
    <w:basedOn w:val="Normal"/>
    <w:link w:val="BalloonTextChar"/>
    <w:rsid w:val="007C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C2069"/>
    <w:rPr>
      <w:rFonts w:ascii="Tahoma" w:hAnsi="Tahoma" w:cs="Tahoma"/>
      <w:sz w:val="16"/>
      <w:szCs w:val="16"/>
      <w:lang w:eastAsia="en-US"/>
    </w:rPr>
  </w:style>
  <w:style w:type="paragraph" w:styleId="ListParagraph">
    <w:name w:val="List Paragraph"/>
    <w:basedOn w:val="Normal"/>
    <w:uiPriority w:val="34"/>
    <w:qFormat/>
    <w:rsid w:val="00C75E33"/>
    <w:pPr>
      <w:ind w:left="720"/>
      <w:contextualSpacing/>
    </w:pPr>
  </w:style>
  <w:style w:type="table" w:styleId="LightList-Accent5">
    <w:name w:val="Light List Accent 5"/>
    <w:basedOn w:val="TableNormal"/>
    <w:uiPriority w:val="61"/>
    <w:rsid w:val="00BA29C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rsid w:val="00A13510"/>
    <w:pPr>
      <w:autoSpaceDE w:val="0"/>
      <w:autoSpaceDN w:val="0"/>
      <w:adjustRightInd w:val="0"/>
    </w:pPr>
    <w:rPr>
      <w:rFonts w:ascii="Arial" w:hAnsi="Arial" w:cs="Arial"/>
      <w:color w:val="000000"/>
      <w:sz w:val="24"/>
      <w:szCs w:val="24"/>
    </w:rPr>
  </w:style>
  <w:style w:type="character" w:styleId="Strong">
    <w:name w:val="Strong"/>
    <w:basedOn w:val="DefaultParagraphFont"/>
    <w:uiPriority w:val="22"/>
    <w:qFormat/>
    <w:rsid w:val="00E33AC5"/>
    <w:rPr>
      <w:b/>
      <w:bCs/>
    </w:rPr>
  </w:style>
  <w:style w:type="character" w:customStyle="1" w:styleId="st">
    <w:name w:val="st"/>
    <w:basedOn w:val="DefaultParagraphFont"/>
    <w:rsid w:val="00334A46"/>
  </w:style>
  <w:style w:type="character" w:customStyle="1" w:styleId="tgc">
    <w:name w:val="_tgc"/>
    <w:basedOn w:val="DefaultParagraphFont"/>
    <w:rsid w:val="00334A46"/>
  </w:style>
  <w:style w:type="paragraph" w:customStyle="1" w:styleId="paragraphstyle">
    <w:name w:val="paragraph_style"/>
    <w:basedOn w:val="Normal"/>
    <w:rsid w:val="00810280"/>
    <w:pPr>
      <w:tabs>
        <w:tab w:val="clear" w:pos="851"/>
      </w:tabs>
      <w:spacing w:before="100" w:beforeAutospacing="1" w:after="100" w:afterAutospacing="1" w:line="240" w:lineRule="auto"/>
      <w:jc w:val="left"/>
    </w:pPr>
    <w:rPr>
      <w:rFonts w:ascii="Times New Roman" w:hAnsi="Times New Roman"/>
      <w:sz w:val="24"/>
      <w:lang w:eastAsia="ja-JP"/>
    </w:rPr>
  </w:style>
  <w:style w:type="character" w:customStyle="1" w:styleId="style1">
    <w:name w:val="style_1"/>
    <w:basedOn w:val="DefaultParagraphFont"/>
    <w:rsid w:val="00810280"/>
  </w:style>
  <w:style w:type="character" w:customStyle="1" w:styleId="highlight">
    <w:name w:val="highlight"/>
    <w:basedOn w:val="DefaultParagraphFont"/>
    <w:rsid w:val="003978B6"/>
  </w:style>
  <w:style w:type="character" w:styleId="FollowedHyperlink">
    <w:name w:val="FollowedHyperlink"/>
    <w:basedOn w:val="DefaultParagraphFont"/>
    <w:rsid w:val="00C259AC"/>
    <w:rPr>
      <w:color w:val="800080" w:themeColor="followedHyperlink"/>
      <w:u w:val="single"/>
    </w:rPr>
  </w:style>
  <w:style w:type="paragraph" w:styleId="Subtitle">
    <w:name w:val="Subtitle"/>
    <w:basedOn w:val="Normal"/>
    <w:next w:val="Normal"/>
    <w:link w:val="SubtitleChar"/>
    <w:qFormat/>
    <w:rsid w:val="00A057B0"/>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A057B0"/>
    <w:rPr>
      <w:rFonts w:asciiTheme="majorHAnsi" w:eastAsiaTheme="majorEastAsia" w:hAnsiTheme="majorHAnsi" w:cstheme="majorBidi"/>
      <w:i/>
      <w:iCs/>
      <w:color w:val="4F81BD" w:themeColor="accent1"/>
      <w:spacing w:val="15"/>
      <w:sz w:val="24"/>
      <w:szCs w:val="24"/>
      <w:lang w:eastAsia="en-US"/>
    </w:rPr>
  </w:style>
  <w:style w:type="paragraph" w:styleId="NoSpacing">
    <w:name w:val="No Spacing"/>
    <w:uiPriority w:val="1"/>
    <w:qFormat/>
    <w:rsid w:val="00CF3B86"/>
    <w:pPr>
      <w:tabs>
        <w:tab w:val="left" w:pos="851"/>
      </w:tabs>
      <w:jc w:val="both"/>
    </w:pPr>
    <w:rPr>
      <w:rFonts w:ascii="Arial" w:hAnsi="Arial"/>
      <w:sz w:val="22"/>
      <w:szCs w:val="24"/>
      <w:lang w:eastAsia="en-US"/>
    </w:rPr>
  </w:style>
  <w:style w:type="table" w:styleId="Table3Deffects3">
    <w:name w:val="Table 3D effects 3"/>
    <w:basedOn w:val="TableNormal"/>
    <w:rsid w:val="00113135"/>
    <w:pPr>
      <w:tabs>
        <w:tab w:val="left" w:pos="851"/>
      </w:tabs>
      <w:spacing w:after="12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F96A49"/>
    <w:pPr>
      <w:tabs>
        <w:tab w:val="left" w:pos="851"/>
      </w:tabs>
      <w:spacing w:after="12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LineNumber">
    <w:name w:val="line number"/>
    <w:basedOn w:val="DefaultParagraphFont"/>
    <w:rsid w:val="00543975"/>
  </w:style>
  <w:style w:type="paragraph" w:styleId="CommentText">
    <w:name w:val="annotation text"/>
    <w:basedOn w:val="Normal"/>
    <w:link w:val="CommentTextChar"/>
    <w:rsid w:val="007C793E"/>
    <w:pPr>
      <w:spacing w:line="240" w:lineRule="auto"/>
    </w:pPr>
    <w:rPr>
      <w:sz w:val="20"/>
      <w:szCs w:val="20"/>
    </w:rPr>
  </w:style>
  <w:style w:type="character" w:customStyle="1" w:styleId="CommentTextChar">
    <w:name w:val="Comment Text Char"/>
    <w:basedOn w:val="DefaultParagraphFont"/>
    <w:link w:val="CommentText"/>
    <w:rsid w:val="007C793E"/>
    <w:rPr>
      <w:rFonts w:ascii="Arial" w:hAnsi="Arial"/>
      <w:lang w:eastAsia="en-US"/>
    </w:rPr>
  </w:style>
  <w:style w:type="character" w:customStyle="1" w:styleId="articlebody">
    <w:name w:val="articlebody"/>
    <w:basedOn w:val="DefaultParagraphFont"/>
    <w:rsid w:val="00E800E9"/>
  </w:style>
  <w:style w:type="paragraph" w:styleId="NormalWeb">
    <w:name w:val="Normal (Web)"/>
    <w:basedOn w:val="Normal"/>
    <w:uiPriority w:val="99"/>
    <w:unhideWhenUsed/>
    <w:rsid w:val="004F3226"/>
    <w:pPr>
      <w:tabs>
        <w:tab w:val="clear" w:pos="851"/>
      </w:tabs>
      <w:spacing w:before="100" w:beforeAutospacing="1" w:after="100" w:afterAutospacing="1" w:line="240" w:lineRule="auto"/>
      <w:jc w:val="left"/>
    </w:pPr>
    <w:rPr>
      <w:rFonts w:ascii="Times New Roman" w:hAnsi="Times New Roman"/>
      <w:sz w:val="24"/>
      <w:lang w:eastAsia="ja-JP"/>
    </w:rPr>
  </w:style>
  <w:style w:type="character" w:customStyle="1" w:styleId="Heading2Char">
    <w:name w:val="Heading 2 Char"/>
    <w:basedOn w:val="DefaultParagraphFont"/>
    <w:link w:val="Heading2"/>
    <w:rsid w:val="0022150B"/>
    <w:rPr>
      <w:rFonts w:ascii="Arial" w:hAnsi="Arial"/>
      <w:b/>
      <w:kern w:val="28"/>
      <w:sz w:val="22"/>
      <w:lang w:eastAsia="de-DE"/>
    </w:rPr>
  </w:style>
  <w:style w:type="character" w:customStyle="1" w:styleId="Heading3Char">
    <w:name w:val="Heading 3 Char"/>
    <w:basedOn w:val="DefaultParagraphFont"/>
    <w:link w:val="Heading3"/>
    <w:rsid w:val="00C14902"/>
    <w:rPr>
      <w:rFonts w:ascii="Arial" w:hAnsi="Arial"/>
      <w:b/>
      <w:kern w:val="28"/>
      <w:sz w:val="22"/>
      <w:lang w:eastAsia="de-DE"/>
    </w:rPr>
  </w:style>
  <w:style w:type="character" w:styleId="UnresolvedMention">
    <w:name w:val="Unresolved Mention"/>
    <w:basedOn w:val="DefaultParagraphFont"/>
    <w:uiPriority w:val="99"/>
    <w:semiHidden/>
    <w:unhideWhenUsed/>
    <w:rsid w:val="00486DD4"/>
    <w:rPr>
      <w:color w:val="605E5C"/>
      <w:shd w:val="clear" w:color="auto" w:fill="E1DFDD"/>
    </w:rPr>
  </w:style>
  <w:style w:type="table" w:styleId="TableSubtle2">
    <w:name w:val="Table Subtle 2"/>
    <w:basedOn w:val="TableNormal"/>
    <w:rsid w:val="00DB1C98"/>
    <w:pPr>
      <w:tabs>
        <w:tab w:val="left" w:pos="851"/>
      </w:tabs>
      <w:spacing w:after="12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2-Accent1">
    <w:name w:val="Grid Table 2 Accent 1"/>
    <w:basedOn w:val="TableNormal"/>
    <w:uiPriority w:val="47"/>
    <w:rsid w:val="00DB1C9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
    <w:name w:val="Grid Table 7 Colorful"/>
    <w:basedOn w:val="TableNormal"/>
    <w:uiPriority w:val="52"/>
    <w:rsid w:val="00DB1C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2">
    <w:name w:val="List Table 3 Accent 2"/>
    <w:basedOn w:val="TableNormal"/>
    <w:uiPriority w:val="48"/>
    <w:rsid w:val="00DB1C9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1">
    <w:name w:val="List Table 3 Accent 1"/>
    <w:basedOn w:val="TableNormal"/>
    <w:uiPriority w:val="48"/>
    <w:rsid w:val="00DB1C9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5Dark">
    <w:name w:val="List Table 5 Dark"/>
    <w:basedOn w:val="TableNormal"/>
    <w:uiPriority w:val="50"/>
    <w:rsid w:val="00DB1C9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rkList-Accent6">
    <w:name w:val="Dark List Accent 6"/>
    <w:basedOn w:val="TableNormal"/>
    <w:uiPriority w:val="70"/>
    <w:rsid w:val="00DB1C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Heading1Char">
    <w:name w:val="Heading 1 Char"/>
    <w:basedOn w:val="DefaultParagraphFont"/>
    <w:link w:val="Heading1"/>
    <w:uiPriority w:val="9"/>
    <w:rsid w:val="00214A4B"/>
    <w:rPr>
      <w:rFonts w:ascii="Arial" w:hAnsi="Arial"/>
      <w:b/>
      <w:kern w:val="28"/>
      <w:sz w:val="26"/>
      <w:lang w:eastAsia="de-DE"/>
    </w:rPr>
  </w:style>
  <w:style w:type="paragraph" w:styleId="Bibliography">
    <w:name w:val="Bibliography"/>
    <w:basedOn w:val="Normal"/>
    <w:next w:val="Normal"/>
    <w:uiPriority w:val="37"/>
    <w:unhideWhenUsed/>
    <w:rsid w:val="00214A4B"/>
  </w:style>
  <w:style w:type="character" w:styleId="CommentReference">
    <w:name w:val="annotation reference"/>
    <w:basedOn w:val="DefaultParagraphFont"/>
    <w:semiHidden/>
    <w:unhideWhenUsed/>
    <w:rsid w:val="00EE1810"/>
    <w:rPr>
      <w:sz w:val="16"/>
      <w:szCs w:val="16"/>
    </w:rPr>
  </w:style>
  <w:style w:type="paragraph" w:styleId="CommentSubject">
    <w:name w:val="annotation subject"/>
    <w:basedOn w:val="CommentText"/>
    <w:next w:val="CommentText"/>
    <w:link w:val="CommentSubjectChar"/>
    <w:semiHidden/>
    <w:unhideWhenUsed/>
    <w:rsid w:val="00EE1810"/>
    <w:rPr>
      <w:b/>
      <w:bCs/>
    </w:rPr>
  </w:style>
  <w:style w:type="character" w:customStyle="1" w:styleId="CommentSubjectChar">
    <w:name w:val="Comment Subject Char"/>
    <w:basedOn w:val="CommentTextChar"/>
    <w:link w:val="CommentSubject"/>
    <w:semiHidden/>
    <w:rsid w:val="00EE1810"/>
    <w:rPr>
      <w:rFonts w:ascii="Arial" w:hAnsi="Arial"/>
      <w:b/>
      <w:bCs/>
      <w:lang w:eastAsia="en-US"/>
    </w:rPr>
  </w:style>
  <w:style w:type="character" w:customStyle="1" w:styleId="A7">
    <w:name w:val="A7"/>
    <w:uiPriority w:val="99"/>
    <w:rsid w:val="009D11A6"/>
    <w:rPr>
      <w:rFonts w:cs="Open Sans Light"/>
      <w:color w:val="000000"/>
      <w:sz w:val="17"/>
      <w:szCs w:val="17"/>
    </w:rPr>
  </w:style>
  <w:style w:type="character" w:customStyle="1" w:styleId="A13">
    <w:name w:val="A13"/>
    <w:uiPriority w:val="99"/>
    <w:rsid w:val="003A7CF0"/>
    <w:rPr>
      <w:rFonts w:cs="Open Sans"/>
      <w:b/>
      <w:bCs/>
      <w:color w:val="000000"/>
    </w:rPr>
  </w:style>
  <w:style w:type="paragraph" w:styleId="Revision">
    <w:name w:val="Revision"/>
    <w:hidden/>
    <w:uiPriority w:val="99"/>
    <w:semiHidden/>
    <w:rsid w:val="009F1EA1"/>
    <w:rPr>
      <w:rFonts w:ascii="Arial" w:hAnsi="Arial"/>
      <w:sz w:val="22"/>
      <w:szCs w:val="24"/>
      <w:lang w:eastAsia="en-US"/>
    </w:rPr>
  </w:style>
  <w:style w:type="table" w:styleId="PlainTable2">
    <w:name w:val="Plain Table 2"/>
    <w:basedOn w:val="TableNormal"/>
    <w:uiPriority w:val="42"/>
    <w:rsid w:val="00736119"/>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DefaultParagraphFont"/>
    <w:rsid w:val="002D4F95"/>
    <w:rPr>
      <w:rFonts w:ascii="ArialMT" w:hAnsi="ArialMT" w:hint="default"/>
      <w:b w:val="0"/>
      <w:bCs w:val="0"/>
      <w:i w:val="0"/>
      <w:iCs w:val="0"/>
      <w:color w:val="FF0000"/>
      <w:sz w:val="22"/>
      <w:szCs w:val="22"/>
    </w:rPr>
  </w:style>
  <w:style w:type="character" w:customStyle="1" w:styleId="hvr">
    <w:name w:val="hvr"/>
    <w:basedOn w:val="DefaultParagraphFont"/>
    <w:rsid w:val="00501511"/>
  </w:style>
  <w:style w:type="character" w:customStyle="1" w:styleId="illustration">
    <w:name w:val="illustration"/>
    <w:basedOn w:val="DefaultParagraphFont"/>
    <w:rsid w:val="00501511"/>
  </w:style>
  <w:style w:type="table" w:styleId="GridTable6Colorful">
    <w:name w:val="Grid Table 6 Colorful"/>
    <w:basedOn w:val="TableNormal"/>
    <w:uiPriority w:val="51"/>
    <w:rsid w:val="00AF25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ediumShading1-Accent19">
    <w:name w:val="Medium Shading 1 - Accent 19"/>
    <w:basedOn w:val="TableNormal"/>
    <w:next w:val="MediumShading1-Accent1"/>
    <w:uiPriority w:val="63"/>
    <w:rsid w:val="00305DCE"/>
    <w:rPr>
      <w:rFonts w:asciiTheme="minorHAnsi" w:eastAsiaTheme="minorEastAsia" w:hAnsiTheme="minorHAnsi" w:cstheme="minorBidi"/>
      <w:sz w:val="22"/>
      <w:szCs w:val="22"/>
      <w:lang w:eastAsia="zh-C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05DC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PlainTable1">
    <w:name w:val="Plain Table 1"/>
    <w:basedOn w:val="TableNormal"/>
    <w:uiPriority w:val="41"/>
    <w:rsid w:val="00811821"/>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MediumShading2-Accent2">
    <w:name w:val="Medium Shading 2 Accent 2"/>
    <w:basedOn w:val="TableNormal"/>
    <w:uiPriority w:val="64"/>
    <w:rsid w:val="005A477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Table3">
    <w:name w:val="List Table 3"/>
    <w:basedOn w:val="TableNormal"/>
    <w:uiPriority w:val="48"/>
    <w:rsid w:val="00AA440D"/>
    <w:rPr>
      <w:rFonts w:asciiTheme="minorHAnsi" w:eastAsiaTheme="minorHAnsi" w:hAnsiTheme="minorHAnsi" w:cstheme="minorBidi"/>
      <w:sz w:val="22"/>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Index1">
    <w:name w:val="index 1"/>
    <w:basedOn w:val="Normal"/>
    <w:next w:val="Normal"/>
    <w:autoRedefine/>
    <w:semiHidden/>
    <w:unhideWhenUsed/>
    <w:rsid w:val="006A13F2"/>
    <w:pPr>
      <w:tabs>
        <w:tab w:val="clear" w:pos="851"/>
      </w:tabs>
      <w:spacing w:after="0" w:line="240" w:lineRule="auto"/>
      <w:ind w:left="220" w:hanging="220"/>
    </w:pPr>
  </w:style>
  <w:style w:type="table" w:styleId="PlainTable3">
    <w:name w:val="Plain Table 3"/>
    <w:basedOn w:val="TableNormal"/>
    <w:uiPriority w:val="43"/>
    <w:rsid w:val="001977B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208">
      <w:bodyDiv w:val="1"/>
      <w:marLeft w:val="0"/>
      <w:marRight w:val="0"/>
      <w:marTop w:val="0"/>
      <w:marBottom w:val="0"/>
      <w:divBdr>
        <w:top w:val="none" w:sz="0" w:space="0" w:color="auto"/>
        <w:left w:val="none" w:sz="0" w:space="0" w:color="auto"/>
        <w:bottom w:val="none" w:sz="0" w:space="0" w:color="auto"/>
        <w:right w:val="none" w:sz="0" w:space="0" w:color="auto"/>
      </w:divBdr>
    </w:div>
    <w:div w:id="66465006">
      <w:bodyDiv w:val="1"/>
      <w:marLeft w:val="0"/>
      <w:marRight w:val="0"/>
      <w:marTop w:val="0"/>
      <w:marBottom w:val="0"/>
      <w:divBdr>
        <w:top w:val="none" w:sz="0" w:space="0" w:color="auto"/>
        <w:left w:val="none" w:sz="0" w:space="0" w:color="auto"/>
        <w:bottom w:val="none" w:sz="0" w:space="0" w:color="auto"/>
        <w:right w:val="none" w:sz="0" w:space="0" w:color="auto"/>
      </w:divBdr>
    </w:div>
    <w:div w:id="75443781">
      <w:bodyDiv w:val="1"/>
      <w:marLeft w:val="0"/>
      <w:marRight w:val="0"/>
      <w:marTop w:val="0"/>
      <w:marBottom w:val="0"/>
      <w:divBdr>
        <w:top w:val="none" w:sz="0" w:space="0" w:color="auto"/>
        <w:left w:val="none" w:sz="0" w:space="0" w:color="auto"/>
        <w:bottom w:val="none" w:sz="0" w:space="0" w:color="auto"/>
        <w:right w:val="none" w:sz="0" w:space="0" w:color="auto"/>
      </w:divBdr>
    </w:div>
    <w:div w:id="75977909">
      <w:bodyDiv w:val="1"/>
      <w:marLeft w:val="0"/>
      <w:marRight w:val="0"/>
      <w:marTop w:val="0"/>
      <w:marBottom w:val="0"/>
      <w:divBdr>
        <w:top w:val="none" w:sz="0" w:space="0" w:color="auto"/>
        <w:left w:val="none" w:sz="0" w:space="0" w:color="auto"/>
        <w:bottom w:val="none" w:sz="0" w:space="0" w:color="auto"/>
        <w:right w:val="none" w:sz="0" w:space="0" w:color="auto"/>
      </w:divBdr>
      <w:divsChild>
        <w:div w:id="1120341320">
          <w:marLeft w:val="567"/>
          <w:marRight w:val="0"/>
          <w:marTop w:val="0"/>
          <w:marBottom w:val="0"/>
          <w:divBdr>
            <w:top w:val="none" w:sz="0" w:space="0" w:color="auto"/>
            <w:left w:val="none" w:sz="0" w:space="0" w:color="auto"/>
            <w:bottom w:val="none" w:sz="0" w:space="0" w:color="auto"/>
            <w:right w:val="none" w:sz="0" w:space="0" w:color="auto"/>
          </w:divBdr>
        </w:div>
        <w:div w:id="1373965034">
          <w:marLeft w:val="567"/>
          <w:marRight w:val="0"/>
          <w:marTop w:val="0"/>
          <w:marBottom w:val="0"/>
          <w:divBdr>
            <w:top w:val="none" w:sz="0" w:space="0" w:color="auto"/>
            <w:left w:val="none" w:sz="0" w:space="0" w:color="auto"/>
            <w:bottom w:val="none" w:sz="0" w:space="0" w:color="auto"/>
            <w:right w:val="none" w:sz="0" w:space="0" w:color="auto"/>
          </w:divBdr>
        </w:div>
      </w:divsChild>
    </w:div>
    <w:div w:id="88818563">
      <w:bodyDiv w:val="1"/>
      <w:marLeft w:val="0"/>
      <w:marRight w:val="0"/>
      <w:marTop w:val="0"/>
      <w:marBottom w:val="0"/>
      <w:divBdr>
        <w:top w:val="none" w:sz="0" w:space="0" w:color="auto"/>
        <w:left w:val="none" w:sz="0" w:space="0" w:color="auto"/>
        <w:bottom w:val="none" w:sz="0" w:space="0" w:color="auto"/>
        <w:right w:val="none" w:sz="0" w:space="0" w:color="auto"/>
      </w:divBdr>
    </w:div>
    <w:div w:id="94257246">
      <w:bodyDiv w:val="1"/>
      <w:marLeft w:val="0"/>
      <w:marRight w:val="0"/>
      <w:marTop w:val="0"/>
      <w:marBottom w:val="0"/>
      <w:divBdr>
        <w:top w:val="none" w:sz="0" w:space="0" w:color="auto"/>
        <w:left w:val="none" w:sz="0" w:space="0" w:color="auto"/>
        <w:bottom w:val="none" w:sz="0" w:space="0" w:color="auto"/>
        <w:right w:val="none" w:sz="0" w:space="0" w:color="auto"/>
      </w:divBdr>
    </w:div>
    <w:div w:id="95828086">
      <w:bodyDiv w:val="1"/>
      <w:marLeft w:val="0"/>
      <w:marRight w:val="0"/>
      <w:marTop w:val="0"/>
      <w:marBottom w:val="0"/>
      <w:divBdr>
        <w:top w:val="none" w:sz="0" w:space="0" w:color="auto"/>
        <w:left w:val="none" w:sz="0" w:space="0" w:color="auto"/>
        <w:bottom w:val="none" w:sz="0" w:space="0" w:color="auto"/>
        <w:right w:val="none" w:sz="0" w:space="0" w:color="auto"/>
      </w:divBdr>
    </w:div>
    <w:div w:id="105127372">
      <w:bodyDiv w:val="1"/>
      <w:marLeft w:val="0"/>
      <w:marRight w:val="0"/>
      <w:marTop w:val="0"/>
      <w:marBottom w:val="0"/>
      <w:divBdr>
        <w:top w:val="none" w:sz="0" w:space="0" w:color="auto"/>
        <w:left w:val="none" w:sz="0" w:space="0" w:color="auto"/>
        <w:bottom w:val="none" w:sz="0" w:space="0" w:color="auto"/>
        <w:right w:val="none" w:sz="0" w:space="0" w:color="auto"/>
      </w:divBdr>
    </w:div>
    <w:div w:id="109207676">
      <w:bodyDiv w:val="1"/>
      <w:marLeft w:val="0"/>
      <w:marRight w:val="0"/>
      <w:marTop w:val="0"/>
      <w:marBottom w:val="0"/>
      <w:divBdr>
        <w:top w:val="none" w:sz="0" w:space="0" w:color="auto"/>
        <w:left w:val="none" w:sz="0" w:space="0" w:color="auto"/>
        <w:bottom w:val="none" w:sz="0" w:space="0" w:color="auto"/>
        <w:right w:val="none" w:sz="0" w:space="0" w:color="auto"/>
      </w:divBdr>
    </w:div>
    <w:div w:id="112483393">
      <w:bodyDiv w:val="1"/>
      <w:marLeft w:val="0"/>
      <w:marRight w:val="0"/>
      <w:marTop w:val="0"/>
      <w:marBottom w:val="0"/>
      <w:divBdr>
        <w:top w:val="none" w:sz="0" w:space="0" w:color="auto"/>
        <w:left w:val="none" w:sz="0" w:space="0" w:color="auto"/>
        <w:bottom w:val="none" w:sz="0" w:space="0" w:color="auto"/>
        <w:right w:val="none" w:sz="0" w:space="0" w:color="auto"/>
      </w:divBdr>
    </w:div>
    <w:div w:id="132912217">
      <w:bodyDiv w:val="1"/>
      <w:marLeft w:val="0"/>
      <w:marRight w:val="0"/>
      <w:marTop w:val="0"/>
      <w:marBottom w:val="0"/>
      <w:divBdr>
        <w:top w:val="none" w:sz="0" w:space="0" w:color="auto"/>
        <w:left w:val="none" w:sz="0" w:space="0" w:color="auto"/>
        <w:bottom w:val="none" w:sz="0" w:space="0" w:color="auto"/>
        <w:right w:val="none" w:sz="0" w:space="0" w:color="auto"/>
      </w:divBdr>
    </w:div>
    <w:div w:id="154078236">
      <w:bodyDiv w:val="1"/>
      <w:marLeft w:val="0"/>
      <w:marRight w:val="0"/>
      <w:marTop w:val="0"/>
      <w:marBottom w:val="0"/>
      <w:divBdr>
        <w:top w:val="none" w:sz="0" w:space="0" w:color="auto"/>
        <w:left w:val="none" w:sz="0" w:space="0" w:color="auto"/>
        <w:bottom w:val="none" w:sz="0" w:space="0" w:color="auto"/>
        <w:right w:val="none" w:sz="0" w:space="0" w:color="auto"/>
      </w:divBdr>
    </w:div>
    <w:div w:id="162428898">
      <w:bodyDiv w:val="1"/>
      <w:marLeft w:val="0"/>
      <w:marRight w:val="0"/>
      <w:marTop w:val="0"/>
      <w:marBottom w:val="0"/>
      <w:divBdr>
        <w:top w:val="none" w:sz="0" w:space="0" w:color="auto"/>
        <w:left w:val="none" w:sz="0" w:space="0" w:color="auto"/>
        <w:bottom w:val="none" w:sz="0" w:space="0" w:color="auto"/>
        <w:right w:val="none" w:sz="0" w:space="0" w:color="auto"/>
      </w:divBdr>
    </w:div>
    <w:div w:id="171182984">
      <w:bodyDiv w:val="1"/>
      <w:marLeft w:val="0"/>
      <w:marRight w:val="0"/>
      <w:marTop w:val="0"/>
      <w:marBottom w:val="0"/>
      <w:divBdr>
        <w:top w:val="none" w:sz="0" w:space="0" w:color="auto"/>
        <w:left w:val="none" w:sz="0" w:space="0" w:color="auto"/>
        <w:bottom w:val="none" w:sz="0" w:space="0" w:color="auto"/>
        <w:right w:val="none" w:sz="0" w:space="0" w:color="auto"/>
      </w:divBdr>
    </w:div>
    <w:div w:id="178669175">
      <w:bodyDiv w:val="1"/>
      <w:marLeft w:val="0"/>
      <w:marRight w:val="0"/>
      <w:marTop w:val="0"/>
      <w:marBottom w:val="0"/>
      <w:divBdr>
        <w:top w:val="none" w:sz="0" w:space="0" w:color="auto"/>
        <w:left w:val="none" w:sz="0" w:space="0" w:color="auto"/>
        <w:bottom w:val="none" w:sz="0" w:space="0" w:color="auto"/>
        <w:right w:val="none" w:sz="0" w:space="0" w:color="auto"/>
      </w:divBdr>
    </w:div>
    <w:div w:id="180122920">
      <w:bodyDiv w:val="1"/>
      <w:marLeft w:val="0"/>
      <w:marRight w:val="0"/>
      <w:marTop w:val="0"/>
      <w:marBottom w:val="0"/>
      <w:divBdr>
        <w:top w:val="none" w:sz="0" w:space="0" w:color="auto"/>
        <w:left w:val="none" w:sz="0" w:space="0" w:color="auto"/>
        <w:bottom w:val="none" w:sz="0" w:space="0" w:color="auto"/>
        <w:right w:val="none" w:sz="0" w:space="0" w:color="auto"/>
      </w:divBdr>
    </w:div>
    <w:div w:id="184709115">
      <w:bodyDiv w:val="1"/>
      <w:marLeft w:val="0"/>
      <w:marRight w:val="0"/>
      <w:marTop w:val="0"/>
      <w:marBottom w:val="0"/>
      <w:divBdr>
        <w:top w:val="none" w:sz="0" w:space="0" w:color="auto"/>
        <w:left w:val="none" w:sz="0" w:space="0" w:color="auto"/>
        <w:bottom w:val="none" w:sz="0" w:space="0" w:color="auto"/>
        <w:right w:val="none" w:sz="0" w:space="0" w:color="auto"/>
      </w:divBdr>
    </w:div>
    <w:div w:id="191236554">
      <w:bodyDiv w:val="1"/>
      <w:marLeft w:val="0"/>
      <w:marRight w:val="0"/>
      <w:marTop w:val="0"/>
      <w:marBottom w:val="0"/>
      <w:divBdr>
        <w:top w:val="none" w:sz="0" w:space="0" w:color="auto"/>
        <w:left w:val="none" w:sz="0" w:space="0" w:color="auto"/>
        <w:bottom w:val="none" w:sz="0" w:space="0" w:color="auto"/>
        <w:right w:val="none" w:sz="0" w:space="0" w:color="auto"/>
      </w:divBdr>
    </w:div>
    <w:div w:id="202791639">
      <w:bodyDiv w:val="1"/>
      <w:marLeft w:val="0"/>
      <w:marRight w:val="0"/>
      <w:marTop w:val="0"/>
      <w:marBottom w:val="0"/>
      <w:divBdr>
        <w:top w:val="none" w:sz="0" w:space="0" w:color="auto"/>
        <w:left w:val="none" w:sz="0" w:space="0" w:color="auto"/>
        <w:bottom w:val="none" w:sz="0" w:space="0" w:color="auto"/>
        <w:right w:val="none" w:sz="0" w:space="0" w:color="auto"/>
      </w:divBdr>
    </w:div>
    <w:div w:id="204031236">
      <w:bodyDiv w:val="1"/>
      <w:marLeft w:val="0"/>
      <w:marRight w:val="0"/>
      <w:marTop w:val="0"/>
      <w:marBottom w:val="0"/>
      <w:divBdr>
        <w:top w:val="none" w:sz="0" w:space="0" w:color="auto"/>
        <w:left w:val="none" w:sz="0" w:space="0" w:color="auto"/>
        <w:bottom w:val="none" w:sz="0" w:space="0" w:color="auto"/>
        <w:right w:val="none" w:sz="0" w:space="0" w:color="auto"/>
      </w:divBdr>
    </w:div>
    <w:div w:id="219559950">
      <w:bodyDiv w:val="1"/>
      <w:marLeft w:val="0"/>
      <w:marRight w:val="0"/>
      <w:marTop w:val="0"/>
      <w:marBottom w:val="0"/>
      <w:divBdr>
        <w:top w:val="none" w:sz="0" w:space="0" w:color="auto"/>
        <w:left w:val="none" w:sz="0" w:space="0" w:color="auto"/>
        <w:bottom w:val="none" w:sz="0" w:space="0" w:color="auto"/>
        <w:right w:val="none" w:sz="0" w:space="0" w:color="auto"/>
      </w:divBdr>
    </w:div>
    <w:div w:id="225265712">
      <w:bodyDiv w:val="1"/>
      <w:marLeft w:val="0"/>
      <w:marRight w:val="0"/>
      <w:marTop w:val="0"/>
      <w:marBottom w:val="0"/>
      <w:divBdr>
        <w:top w:val="none" w:sz="0" w:space="0" w:color="auto"/>
        <w:left w:val="none" w:sz="0" w:space="0" w:color="auto"/>
        <w:bottom w:val="none" w:sz="0" w:space="0" w:color="auto"/>
        <w:right w:val="none" w:sz="0" w:space="0" w:color="auto"/>
      </w:divBdr>
    </w:div>
    <w:div w:id="243299123">
      <w:bodyDiv w:val="1"/>
      <w:marLeft w:val="0"/>
      <w:marRight w:val="0"/>
      <w:marTop w:val="0"/>
      <w:marBottom w:val="0"/>
      <w:divBdr>
        <w:top w:val="none" w:sz="0" w:space="0" w:color="auto"/>
        <w:left w:val="none" w:sz="0" w:space="0" w:color="auto"/>
        <w:bottom w:val="none" w:sz="0" w:space="0" w:color="auto"/>
        <w:right w:val="none" w:sz="0" w:space="0" w:color="auto"/>
      </w:divBdr>
    </w:div>
    <w:div w:id="251358257">
      <w:bodyDiv w:val="1"/>
      <w:marLeft w:val="0"/>
      <w:marRight w:val="0"/>
      <w:marTop w:val="0"/>
      <w:marBottom w:val="0"/>
      <w:divBdr>
        <w:top w:val="none" w:sz="0" w:space="0" w:color="auto"/>
        <w:left w:val="none" w:sz="0" w:space="0" w:color="auto"/>
        <w:bottom w:val="none" w:sz="0" w:space="0" w:color="auto"/>
        <w:right w:val="none" w:sz="0" w:space="0" w:color="auto"/>
      </w:divBdr>
    </w:div>
    <w:div w:id="282227131">
      <w:bodyDiv w:val="1"/>
      <w:marLeft w:val="0"/>
      <w:marRight w:val="0"/>
      <w:marTop w:val="0"/>
      <w:marBottom w:val="0"/>
      <w:divBdr>
        <w:top w:val="none" w:sz="0" w:space="0" w:color="auto"/>
        <w:left w:val="none" w:sz="0" w:space="0" w:color="auto"/>
        <w:bottom w:val="none" w:sz="0" w:space="0" w:color="auto"/>
        <w:right w:val="none" w:sz="0" w:space="0" w:color="auto"/>
      </w:divBdr>
    </w:div>
    <w:div w:id="308949366">
      <w:bodyDiv w:val="1"/>
      <w:marLeft w:val="0"/>
      <w:marRight w:val="0"/>
      <w:marTop w:val="0"/>
      <w:marBottom w:val="0"/>
      <w:divBdr>
        <w:top w:val="none" w:sz="0" w:space="0" w:color="auto"/>
        <w:left w:val="none" w:sz="0" w:space="0" w:color="auto"/>
        <w:bottom w:val="none" w:sz="0" w:space="0" w:color="auto"/>
        <w:right w:val="none" w:sz="0" w:space="0" w:color="auto"/>
      </w:divBdr>
    </w:div>
    <w:div w:id="315113673">
      <w:bodyDiv w:val="1"/>
      <w:marLeft w:val="0"/>
      <w:marRight w:val="0"/>
      <w:marTop w:val="0"/>
      <w:marBottom w:val="0"/>
      <w:divBdr>
        <w:top w:val="none" w:sz="0" w:space="0" w:color="auto"/>
        <w:left w:val="none" w:sz="0" w:space="0" w:color="auto"/>
        <w:bottom w:val="none" w:sz="0" w:space="0" w:color="auto"/>
        <w:right w:val="none" w:sz="0" w:space="0" w:color="auto"/>
      </w:divBdr>
    </w:div>
    <w:div w:id="324092375">
      <w:bodyDiv w:val="1"/>
      <w:marLeft w:val="0"/>
      <w:marRight w:val="0"/>
      <w:marTop w:val="0"/>
      <w:marBottom w:val="0"/>
      <w:divBdr>
        <w:top w:val="none" w:sz="0" w:space="0" w:color="auto"/>
        <w:left w:val="none" w:sz="0" w:space="0" w:color="auto"/>
        <w:bottom w:val="none" w:sz="0" w:space="0" w:color="auto"/>
        <w:right w:val="none" w:sz="0" w:space="0" w:color="auto"/>
      </w:divBdr>
      <w:divsChild>
        <w:div w:id="274337301">
          <w:marLeft w:val="1080"/>
          <w:marRight w:val="0"/>
          <w:marTop w:val="100"/>
          <w:marBottom w:val="0"/>
          <w:divBdr>
            <w:top w:val="none" w:sz="0" w:space="0" w:color="auto"/>
            <w:left w:val="none" w:sz="0" w:space="0" w:color="auto"/>
            <w:bottom w:val="none" w:sz="0" w:space="0" w:color="auto"/>
            <w:right w:val="none" w:sz="0" w:space="0" w:color="auto"/>
          </w:divBdr>
        </w:div>
        <w:div w:id="319311919">
          <w:marLeft w:val="1080"/>
          <w:marRight w:val="0"/>
          <w:marTop w:val="100"/>
          <w:marBottom w:val="0"/>
          <w:divBdr>
            <w:top w:val="none" w:sz="0" w:space="0" w:color="auto"/>
            <w:left w:val="none" w:sz="0" w:space="0" w:color="auto"/>
            <w:bottom w:val="none" w:sz="0" w:space="0" w:color="auto"/>
            <w:right w:val="none" w:sz="0" w:space="0" w:color="auto"/>
          </w:divBdr>
        </w:div>
        <w:div w:id="519010950">
          <w:marLeft w:val="360"/>
          <w:marRight w:val="0"/>
          <w:marTop w:val="200"/>
          <w:marBottom w:val="0"/>
          <w:divBdr>
            <w:top w:val="none" w:sz="0" w:space="0" w:color="auto"/>
            <w:left w:val="none" w:sz="0" w:space="0" w:color="auto"/>
            <w:bottom w:val="none" w:sz="0" w:space="0" w:color="auto"/>
            <w:right w:val="none" w:sz="0" w:space="0" w:color="auto"/>
          </w:divBdr>
        </w:div>
        <w:div w:id="673844376">
          <w:marLeft w:val="360"/>
          <w:marRight w:val="0"/>
          <w:marTop w:val="200"/>
          <w:marBottom w:val="0"/>
          <w:divBdr>
            <w:top w:val="none" w:sz="0" w:space="0" w:color="auto"/>
            <w:left w:val="none" w:sz="0" w:space="0" w:color="auto"/>
            <w:bottom w:val="none" w:sz="0" w:space="0" w:color="auto"/>
            <w:right w:val="none" w:sz="0" w:space="0" w:color="auto"/>
          </w:divBdr>
        </w:div>
        <w:div w:id="1387142006">
          <w:marLeft w:val="360"/>
          <w:marRight w:val="0"/>
          <w:marTop w:val="200"/>
          <w:marBottom w:val="0"/>
          <w:divBdr>
            <w:top w:val="none" w:sz="0" w:space="0" w:color="auto"/>
            <w:left w:val="none" w:sz="0" w:space="0" w:color="auto"/>
            <w:bottom w:val="none" w:sz="0" w:space="0" w:color="auto"/>
            <w:right w:val="none" w:sz="0" w:space="0" w:color="auto"/>
          </w:divBdr>
        </w:div>
      </w:divsChild>
    </w:div>
    <w:div w:id="330762345">
      <w:bodyDiv w:val="1"/>
      <w:marLeft w:val="0"/>
      <w:marRight w:val="0"/>
      <w:marTop w:val="0"/>
      <w:marBottom w:val="0"/>
      <w:divBdr>
        <w:top w:val="none" w:sz="0" w:space="0" w:color="auto"/>
        <w:left w:val="none" w:sz="0" w:space="0" w:color="auto"/>
        <w:bottom w:val="none" w:sz="0" w:space="0" w:color="auto"/>
        <w:right w:val="none" w:sz="0" w:space="0" w:color="auto"/>
      </w:divBdr>
    </w:div>
    <w:div w:id="333806499">
      <w:bodyDiv w:val="1"/>
      <w:marLeft w:val="0"/>
      <w:marRight w:val="0"/>
      <w:marTop w:val="0"/>
      <w:marBottom w:val="0"/>
      <w:divBdr>
        <w:top w:val="none" w:sz="0" w:space="0" w:color="auto"/>
        <w:left w:val="none" w:sz="0" w:space="0" w:color="auto"/>
        <w:bottom w:val="none" w:sz="0" w:space="0" w:color="auto"/>
        <w:right w:val="none" w:sz="0" w:space="0" w:color="auto"/>
      </w:divBdr>
    </w:div>
    <w:div w:id="349917548">
      <w:bodyDiv w:val="1"/>
      <w:marLeft w:val="0"/>
      <w:marRight w:val="0"/>
      <w:marTop w:val="0"/>
      <w:marBottom w:val="0"/>
      <w:divBdr>
        <w:top w:val="none" w:sz="0" w:space="0" w:color="auto"/>
        <w:left w:val="none" w:sz="0" w:space="0" w:color="auto"/>
        <w:bottom w:val="none" w:sz="0" w:space="0" w:color="auto"/>
        <w:right w:val="none" w:sz="0" w:space="0" w:color="auto"/>
      </w:divBdr>
    </w:div>
    <w:div w:id="365060765">
      <w:bodyDiv w:val="1"/>
      <w:marLeft w:val="0"/>
      <w:marRight w:val="0"/>
      <w:marTop w:val="0"/>
      <w:marBottom w:val="0"/>
      <w:divBdr>
        <w:top w:val="none" w:sz="0" w:space="0" w:color="auto"/>
        <w:left w:val="none" w:sz="0" w:space="0" w:color="auto"/>
        <w:bottom w:val="none" w:sz="0" w:space="0" w:color="auto"/>
        <w:right w:val="none" w:sz="0" w:space="0" w:color="auto"/>
      </w:divBdr>
    </w:div>
    <w:div w:id="389500668">
      <w:bodyDiv w:val="1"/>
      <w:marLeft w:val="0"/>
      <w:marRight w:val="0"/>
      <w:marTop w:val="0"/>
      <w:marBottom w:val="0"/>
      <w:divBdr>
        <w:top w:val="none" w:sz="0" w:space="0" w:color="auto"/>
        <w:left w:val="none" w:sz="0" w:space="0" w:color="auto"/>
        <w:bottom w:val="none" w:sz="0" w:space="0" w:color="auto"/>
        <w:right w:val="none" w:sz="0" w:space="0" w:color="auto"/>
      </w:divBdr>
    </w:div>
    <w:div w:id="411926434">
      <w:bodyDiv w:val="1"/>
      <w:marLeft w:val="0"/>
      <w:marRight w:val="0"/>
      <w:marTop w:val="0"/>
      <w:marBottom w:val="0"/>
      <w:divBdr>
        <w:top w:val="none" w:sz="0" w:space="0" w:color="auto"/>
        <w:left w:val="none" w:sz="0" w:space="0" w:color="auto"/>
        <w:bottom w:val="none" w:sz="0" w:space="0" w:color="auto"/>
        <w:right w:val="none" w:sz="0" w:space="0" w:color="auto"/>
      </w:divBdr>
    </w:div>
    <w:div w:id="414790908">
      <w:bodyDiv w:val="1"/>
      <w:marLeft w:val="0"/>
      <w:marRight w:val="0"/>
      <w:marTop w:val="0"/>
      <w:marBottom w:val="0"/>
      <w:divBdr>
        <w:top w:val="none" w:sz="0" w:space="0" w:color="auto"/>
        <w:left w:val="none" w:sz="0" w:space="0" w:color="auto"/>
        <w:bottom w:val="none" w:sz="0" w:space="0" w:color="auto"/>
        <w:right w:val="none" w:sz="0" w:space="0" w:color="auto"/>
      </w:divBdr>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0300821">
      <w:bodyDiv w:val="1"/>
      <w:marLeft w:val="0"/>
      <w:marRight w:val="0"/>
      <w:marTop w:val="0"/>
      <w:marBottom w:val="0"/>
      <w:divBdr>
        <w:top w:val="none" w:sz="0" w:space="0" w:color="auto"/>
        <w:left w:val="none" w:sz="0" w:space="0" w:color="auto"/>
        <w:bottom w:val="none" w:sz="0" w:space="0" w:color="auto"/>
        <w:right w:val="none" w:sz="0" w:space="0" w:color="auto"/>
      </w:divBdr>
      <w:divsChild>
        <w:div w:id="509954554">
          <w:marLeft w:val="0"/>
          <w:marRight w:val="0"/>
          <w:marTop w:val="0"/>
          <w:marBottom w:val="0"/>
          <w:divBdr>
            <w:top w:val="none" w:sz="0" w:space="0" w:color="auto"/>
            <w:left w:val="none" w:sz="0" w:space="0" w:color="auto"/>
            <w:bottom w:val="none" w:sz="0" w:space="0" w:color="auto"/>
            <w:right w:val="none" w:sz="0" w:space="0" w:color="auto"/>
          </w:divBdr>
        </w:div>
      </w:divsChild>
    </w:div>
    <w:div w:id="434133563">
      <w:bodyDiv w:val="1"/>
      <w:marLeft w:val="0"/>
      <w:marRight w:val="0"/>
      <w:marTop w:val="0"/>
      <w:marBottom w:val="0"/>
      <w:divBdr>
        <w:top w:val="none" w:sz="0" w:space="0" w:color="auto"/>
        <w:left w:val="none" w:sz="0" w:space="0" w:color="auto"/>
        <w:bottom w:val="none" w:sz="0" w:space="0" w:color="auto"/>
        <w:right w:val="none" w:sz="0" w:space="0" w:color="auto"/>
      </w:divBdr>
    </w:div>
    <w:div w:id="455762683">
      <w:bodyDiv w:val="1"/>
      <w:marLeft w:val="0"/>
      <w:marRight w:val="0"/>
      <w:marTop w:val="0"/>
      <w:marBottom w:val="0"/>
      <w:divBdr>
        <w:top w:val="none" w:sz="0" w:space="0" w:color="auto"/>
        <w:left w:val="none" w:sz="0" w:space="0" w:color="auto"/>
        <w:bottom w:val="none" w:sz="0" w:space="0" w:color="auto"/>
        <w:right w:val="none" w:sz="0" w:space="0" w:color="auto"/>
      </w:divBdr>
      <w:divsChild>
        <w:div w:id="5131898">
          <w:marLeft w:val="0"/>
          <w:marRight w:val="0"/>
          <w:marTop w:val="0"/>
          <w:marBottom w:val="0"/>
          <w:divBdr>
            <w:top w:val="none" w:sz="0" w:space="0" w:color="auto"/>
            <w:left w:val="none" w:sz="0" w:space="0" w:color="auto"/>
            <w:bottom w:val="none" w:sz="0" w:space="0" w:color="auto"/>
            <w:right w:val="none" w:sz="0" w:space="0" w:color="auto"/>
          </w:divBdr>
        </w:div>
        <w:div w:id="10298963">
          <w:marLeft w:val="0"/>
          <w:marRight w:val="0"/>
          <w:marTop w:val="0"/>
          <w:marBottom w:val="0"/>
          <w:divBdr>
            <w:top w:val="none" w:sz="0" w:space="0" w:color="auto"/>
            <w:left w:val="none" w:sz="0" w:space="0" w:color="auto"/>
            <w:bottom w:val="none" w:sz="0" w:space="0" w:color="auto"/>
            <w:right w:val="none" w:sz="0" w:space="0" w:color="auto"/>
          </w:divBdr>
        </w:div>
        <w:div w:id="11541531">
          <w:marLeft w:val="0"/>
          <w:marRight w:val="0"/>
          <w:marTop w:val="0"/>
          <w:marBottom w:val="0"/>
          <w:divBdr>
            <w:top w:val="none" w:sz="0" w:space="0" w:color="auto"/>
            <w:left w:val="none" w:sz="0" w:space="0" w:color="auto"/>
            <w:bottom w:val="none" w:sz="0" w:space="0" w:color="auto"/>
            <w:right w:val="none" w:sz="0" w:space="0" w:color="auto"/>
          </w:divBdr>
        </w:div>
        <w:div w:id="11688713">
          <w:marLeft w:val="0"/>
          <w:marRight w:val="0"/>
          <w:marTop w:val="0"/>
          <w:marBottom w:val="0"/>
          <w:divBdr>
            <w:top w:val="none" w:sz="0" w:space="0" w:color="auto"/>
            <w:left w:val="none" w:sz="0" w:space="0" w:color="auto"/>
            <w:bottom w:val="none" w:sz="0" w:space="0" w:color="auto"/>
            <w:right w:val="none" w:sz="0" w:space="0" w:color="auto"/>
          </w:divBdr>
        </w:div>
        <w:div w:id="12851554">
          <w:marLeft w:val="0"/>
          <w:marRight w:val="0"/>
          <w:marTop w:val="0"/>
          <w:marBottom w:val="0"/>
          <w:divBdr>
            <w:top w:val="none" w:sz="0" w:space="0" w:color="auto"/>
            <w:left w:val="none" w:sz="0" w:space="0" w:color="auto"/>
            <w:bottom w:val="none" w:sz="0" w:space="0" w:color="auto"/>
            <w:right w:val="none" w:sz="0" w:space="0" w:color="auto"/>
          </w:divBdr>
        </w:div>
        <w:div w:id="15429345">
          <w:marLeft w:val="0"/>
          <w:marRight w:val="0"/>
          <w:marTop w:val="0"/>
          <w:marBottom w:val="0"/>
          <w:divBdr>
            <w:top w:val="none" w:sz="0" w:space="0" w:color="auto"/>
            <w:left w:val="none" w:sz="0" w:space="0" w:color="auto"/>
            <w:bottom w:val="none" w:sz="0" w:space="0" w:color="auto"/>
            <w:right w:val="none" w:sz="0" w:space="0" w:color="auto"/>
          </w:divBdr>
        </w:div>
        <w:div w:id="17659348">
          <w:marLeft w:val="0"/>
          <w:marRight w:val="0"/>
          <w:marTop w:val="0"/>
          <w:marBottom w:val="0"/>
          <w:divBdr>
            <w:top w:val="none" w:sz="0" w:space="0" w:color="auto"/>
            <w:left w:val="none" w:sz="0" w:space="0" w:color="auto"/>
            <w:bottom w:val="none" w:sz="0" w:space="0" w:color="auto"/>
            <w:right w:val="none" w:sz="0" w:space="0" w:color="auto"/>
          </w:divBdr>
        </w:div>
        <w:div w:id="21788497">
          <w:marLeft w:val="0"/>
          <w:marRight w:val="0"/>
          <w:marTop w:val="0"/>
          <w:marBottom w:val="0"/>
          <w:divBdr>
            <w:top w:val="none" w:sz="0" w:space="0" w:color="auto"/>
            <w:left w:val="none" w:sz="0" w:space="0" w:color="auto"/>
            <w:bottom w:val="none" w:sz="0" w:space="0" w:color="auto"/>
            <w:right w:val="none" w:sz="0" w:space="0" w:color="auto"/>
          </w:divBdr>
        </w:div>
        <w:div w:id="22099410">
          <w:marLeft w:val="0"/>
          <w:marRight w:val="0"/>
          <w:marTop w:val="0"/>
          <w:marBottom w:val="0"/>
          <w:divBdr>
            <w:top w:val="none" w:sz="0" w:space="0" w:color="auto"/>
            <w:left w:val="none" w:sz="0" w:space="0" w:color="auto"/>
            <w:bottom w:val="none" w:sz="0" w:space="0" w:color="auto"/>
            <w:right w:val="none" w:sz="0" w:space="0" w:color="auto"/>
          </w:divBdr>
        </w:div>
        <w:div w:id="25523247">
          <w:marLeft w:val="0"/>
          <w:marRight w:val="0"/>
          <w:marTop w:val="0"/>
          <w:marBottom w:val="0"/>
          <w:divBdr>
            <w:top w:val="none" w:sz="0" w:space="0" w:color="auto"/>
            <w:left w:val="none" w:sz="0" w:space="0" w:color="auto"/>
            <w:bottom w:val="none" w:sz="0" w:space="0" w:color="auto"/>
            <w:right w:val="none" w:sz="0" w:space="0" w:color="auto"/>
          </w:divBdr>
        </w:div>
        <w:div w:id="29112603">
          <w:marLeft w:val="0"/>
          <w:marRight w:val="0"/>
          <w:marTop w:val="0"/>
          <w:marBottom w:val="0"/>
          <w:divBdr>
            <w:top w:val="none" w:sz="0" w:space="0" w:color="auto"/>
            <w:left w:val="none" w:sz="0" w:space="0" w:color="auto"/>
            <w:bottom w:val="none" w:sz="0" w:space="0" w:color="auto"/>
            <w:right w:val="none" w:sz="0" w:space="0" w:color="auto"/>
          </w:divBdr>
        </w:div>
        <w:div w:id="34358408">
          <w:marLeft w:val="0"/>
          <w:marRight w:val="0"/>
          <w:marTop w:val="0"/>
          <w:marBottom w:val="0"/>
          <w:divBdr>
            <w:top w:val="none" w:sz="0" w:space="0" w:color="auto"/>
            <w:left w:val="none" w:sz="0" w:space="0" w:color="auto"/>
            <w:bottom w:val="none" w:sz="0" w:space="0" w:color="auto"/>
            <w:right w:val="none" w:sz="0" w:space="0" w:color="auto"/>
          </w:divBdr>
        </w:div>
        <w:div w:id="36859052">
          <w:marLeft w:val="0"/>
          <w:marRight w:val="0"/>
          <w:marTop w:val="0"/>
          <w:marBottom w:val="0"/>
          <w:divBdr>
            <w:top w:val="none" w:sz="0" w:space="0" w:color="auto"/>
            <w:left w:val="none" w:sz="0" w:space="0" w:color="auto"/>
            <w:bottom w:val="none" w:sz="0" w:space="0" w:color="auto"/>
            <w:right w:val="none" w:sz="0" w:space="0" w:color="auto"/>
          </w:divBdr>
        </w:div>
        <w:div w:id="43801661">
          <w:marLeft w:val="0"/>
          <w:marRight w:val="0"/>
          <w:marTop w:val="0"/>
          <w:marBottom w:val="0"/>
          <w:divBdr>
            <w:top w:val="none" w:sz="0" w:space="0" w:color="auto"/>
            <w:left w:val="none" w:sz="0" w:space="0" w:color="auto"/>
            <w:bottom w:val="none" w:sz="0" w:space="0" w:color="auto"/>
            <w:right w:val="none" w:sz="0" w:space="0" w:color="auto"/>
          </w:divBdr>
        </w:div>
        <w:div w:id="46034908">
          <w:marLeft w:val="0"/>
          <w:marRight w:val="0"/>
          <w:marTop w:val="0"/>
          <w:marBottom w:val="0"/>
          <w:divBdr>
            <w:top w:val="none" w:sz="0" w:space="0" w:color="auto"/>
            <w:left w:val="none" w:sz="0" w:space="0" w:color="auto"/>
            <w:bottom w:val="none" w:sz="0" w:space="0" w:color="auto"/>
            <w:right w:val="none" w:sz="0" w:space="0" w:color="auto"/>
          </w:divBdr>
        </w:div>
        <w:div w:id="47076462">
          <w:marLeft w:val="0"/>
          <w:marRight w:val="0"/>
          <w:marTop w:val="0"/>
          <w:marBottom w:val="0"/>
          <w:divBdr>
            <w:top w:val="none" w:sz="0" w:space="0" w:color="auto"/>
            <w:left w:val="none" w:sz="0" w:space="0" w:color="auto"/>
            <w:bottom w:val="none" w:sz="0" w:space="0" w:color="auto"/>
            <w:right w:val="none" w:sz="0" w:space="0" w:color="auto"/>
          </w:divBdr>
        </w:div>
        <w:div w:id="48267182">
          <w:marLeft w:val="0"/>
          <w:marRight w:val="0"/>
          <w:marTop w:val="0"/>
          <w:marBottom w:val="0"/>
          <w:divBdr>
            <w:top w:val="none" w:sz="0" w:space="0" w:color="auto"/>
            <w:left w:val="none" w:sz="0" w:space="0" w:color="auto"/>
            <w:bottom w:val="none" w:sz="0" w:space="0" w:color="auto"/>
            <w:right w:val="none" w:sz="0" w:space="0" w:color="auto"/>
          </w:divBdr>
        </w:div>
        <w:div w:id="49380322">
          <w:marLeft w:val="0"/>
          <w:marRight w:val="0"/>
          <w:marTop w:val="0"/>
          <w:marBottom w:val="0"/>
          <w:divBdr>
            <w:top w:val="none" w:sz="0" w:space="0" w:color="auto"/>
            <w:left w:val="none" w:sz="0" w:space="0" w:color="auto"/>
            <w:bottom w:val="none" w:sz="0" w:space="0" w:color="auto"/>
            <w:right w:val="none" w:sz="0" w:space="0" w:color="auto"/>
          </w:divBdr>
        </w:div>
        <w:div w:id="52631116">
          <w:marLeft w:val="0"/>
          <w:marRight w:val="0"/>
          <w:marTop w:val="0"/>
          <w:marBottom w:val="0"/>
          <w:divBdr>
            <w:top w:val="none" w:sz="0" w:space="0" w:color="auto"/>
            <w:left w:val="none" w:sz="0" w:space="0" w:color="auto"/>
            <w:bottom w:val="none" w:sz="0" w:space="0" w:color="auto"/>
            <w:right w:val="none" w:sz="0" w:space="0" w:color="auto"/>
          </w:divBdr>
        </w:div>
        <w:div w:id="57170740">
          <w:marLeft w:val="0"/>
          <w:marRight w:val="0"/>
          <w:marTop w:val="0"/>
          <w:marBottom w:val="0"/>
          <w:divBdr>
            <w:top w:val="none" w:sz="0" w:space="0" w:color="auto"/>
            <w:left w:val="none" w:sz="0" w:space="0" w:color="auto"/>
            <w:bottom w:val="none" w:sz="0" w:space="0" w:color="auto"/>
            <w:right w:val="none" w:sz="0" w:space="0" w:color="auto"/>
          </w:divBdr>
        </w:div>
        <w:div w:id="57437283">
          <w:marLeft w:val="0"/>
          <w:marRight w:val="0"/>
          <w:marTop w:val="0"/>
          <w:marBottom w:val="0"/>
          <w:divBdr>
            <w:top w:val="none" w:sz="0" w:space="0" w:color="auto"/>
            <w:left w:val="none" w:sz="0" w:space="0" w:color="auto"/>
            <w:bottom w:val="none" w:sz="0" w:space="0" w:color="auto"/>
            <w:right w:val="none" w:sz="0" w:space="0" w:color="auto"/>
          </w:divBdr>
        </w:div>
        <w:div w:id="59451630">
          <w:marLeft w:val="0"/>
          <w:marRight w:val="0"/>
          <w:marTop w:val="0"/>
          <w:marBottom w:val="0"/>
          <w:divBdr>
            <w:top w:val="none" w:sz="0" w:space="0" w:color="auto"/>
            <w:left w:val="none" w:sz="0" w:space="0" w:color="auto"/>
            <w:bottom w:val="none" w:sz="0" w:space="0" w:color="auto"/>
            <w:right w:val="none" w:sz="0" w:space="0" w:color="auto"/>
          </w:divBdr>
        </w:div>
        <w:div w:id="59913646">
          <w:marLeft w:val="0"/>
          <w:marRight w:val="0"/>
          <w:marTop w:val="0"/>
          <w:marBottom w:val="0"/>
          <w:divBdr>
            <w:top w:val="none" w:sz="0" w:space="0" w:color="auto"/>
            <w:left w:val="none" w:sz="0" w:space="0" w:color="auto"/>
            <w:bottom w:val="none" w:sz="0" w:space="0" w:color="auto"/>
            <w:right w:val="none" w:sz="0" w:space="0" w:color="auto"/>
          </w:divBdr>
        </w:div>
        <w:div w:id="62529162">
          <w:marLeft w:val="0"/>
          <w:marRight w:val="0"/>
          <w:marTop w:val="0"/>
          <w:marBottom w:val="0"/>
          <w:divBdr>
            <w:top w:val="none" w:sz="0" w:space="0" w:color="auto"/>
            <w:left w:val="none" w:sz="0" w:space="0" w:color="auto"/>
            <w:bottom w:val="none" w:sz="0" w:space="0" w:color="auto"/>
            <w:right w:val="none" w:sz="0" w:space="0" w:color="auto"/>
          </w:divBdr>
        </w:div>
        <w:div w:id="66193137">
          <w:marLeft w:val="0"/>
          <w:marRight w:val="0"/>
          <w:marTop w:val="0"/>
          <w:marBottom w:val="0"/>
          <w:divBdr>
            <w:top w:val="none" w:sz="0" w:space="0" w:color="auto"/>
            <w:left w:val="none" w:sz="0" w:space="0" w:color="auto"/>
            <w:bottom w:val="none" w:sz="0" w:space="0" w:color="auto"/>
            <w:right w:val="none" w:sz="0" w:space="0" w:color="auto"/>
          </w:divBdr>
        </w:div>
        <w:div w:id="67506520">
          <w:marLeft w:val="0"/>
          <w:marRight w:val="0"/>
          <w:marTop w:val="0"/>
          <w:marBottom w:val="0"/>
          <w:divBdr>
            <w:top w:val="none" w:sz="0" w:space="0" w:color="auto"/>
            <w:left w:val="none" w:sz="0" w:space="0" w:color="auto"/>
            <w:bottom w:val="none" w:sz="0" w:space="0" w:color="auto"/>
            <w:right w:val="none" w:sz="0" w:space="0" w:color="auto"/>
          </w:divBdr>
        </w:div>
        <w:div w:id="68966071">
          <w:marLeft w:val="0"/>
          <w:marRight w:val="0"/>
          <w:marTop w:val="0"/>
          <w:marBottom w:val="0"/>
          <w:divBdr>
            <w:top w:val="none" w:sz="0" w:space="0" w:color="auto"/>
            <w:left w:val="none" w:sz="0" w:space="0" w:color="auto"/>
            <w:bottom w:val="none" w:sz="0" w:space="0" w:color="auto"/>
            <w:right w:val="none" w:sz="0" w:space="0" w:color="auto"/>
          </w:divBdr>
        </w:div>
        <w:div w:id="68966418">
          <w:marLeft w:val="0"/>
          <w:marRight w:val="0"/>
          <w:marTop w:val="0"/>
          <w:marBottom w:val="0"/>
          <w:divBdr>
            <w:top w:val="none" w:sz="0" w:space="0" w:color="auto"/>
            <w:left w:val="none" w:sz="0" w:space="0" w:color="auto"/>
            <w:bottom w:val="none" w:sz="0" w:space="0" w:color="auto"/>
            <w:right w:val="none" w:sz="0" w:space="0" w:color="auto"/>
          </w:divBdr>
        </w:div>
        <w:div w:id="73743447">
          <w:marLeft w:val="0"/>
          <w:marRight w:val="0"/>
          <w:marTop w:val="0"/>
          <w:marBottom w:val="0"/>
          <w:divBdr>
            <w:top w:val="none" w:sz="0" w:space="0" w:color="auto"/>
            <w:left w:val="none" w:sz="0" w:space="0" w:color="auto"/>
            <w:bottom w:val="none" w:sz="0" w:space="0" w:color="auto"/>
            <w:right w:val="none" w:sz="0" w:space="0" w:color="auto"/>
          </w:divBdr>
        </w:div>
        <w:div w:id="75399098">
          <w:marLeft w:val="0"/>
          <w:marRight w:val="0"/>
          <w:marTop w:val="0"/>
          <w:marBottom w:val="0"/>
          <w:divBdr>
            <w:top w:val="none" w:sz="0" w:space="0" w:color="auto"/>
            <w:left w:val="none" w:sz="0" w:space="0" w:color="auto"/>
            <w:bottom w:val="none" w:sz="0" w:space="0" w:color="auto"/>
            <w:right w:val="none" w:sz="0" w:space="0" w:color="auto"/>
          </w:divBdr>
        </w:div>
        <w:div w:id="77991163">
          <w:marLeft w:val="0"/>
          <w:marRight w:val="0"/>
          <w:marTop w:val="0"/>
          <w:marBottom w:val="0"/>
          <w:divBdr>
            <w:top w:val="none" w:sz="0" w:space="0" w:color="auto"/>
            <w:left w:val="none" w:sz="0" w:space="0" w:color="auto"/>
            <w:bottom w:val="none" w:sz="0" w:space="0" w:color="auto"/>
            <w:right w:val="none" w:sz="0" w:space="0" w:color="auto"/>
          </w:divBdr>
        </w:div>
        <w:div w:id="78606136">
          <w:marLeft w:val="0"/>
          <w:marRight w:val="0"/>
          <w:marTop w:val="0"/>
          <w:marBottom w:val="0"/>
          <w:divBdr>
            <w:top w:val="none" w:sz="0" w:space="0" w:color="auto"/>
            <w:left w:val="none" w:sz="0" w:space="0" w:color="auto"/>
            <w:bottom w:val="none" w:sz="0" w:space="0" w:color="auto"/>
            <w:right w:val="none" w:sz="0" w:space="0" w:color="auto"/>
          </w:divBdr>
        </w:div>
        <w:div w:id="79378890">
          <w:marLeft w:val="0"/>
          <w:marRight w:val="0"/>
          <w:marTop w:val="0"/>
          <w:marBottom w:val="0"/>
          <w:divBdr>
            <w:top w:val="none" w:sz="0" w:space="0" w:color="auto"/>
            <w:left w:val="none" w:sz="0" w:space="0" w:color="auto"/>
            <w:bottom w:val="none" w:sz="0" w:space="0" w:color="auto"/>
            <w:right w:val="none" w:sz="0" w:space="0" w:color="auto"/>
          </w:divBdr>
        </w:div>
        <w:div w:id="79524748">
          <w:marLeft w:val="0"/>
          <w:marRight w:val="0"/>
          <w:marTop w:val="0"/>
          <w:marBottom w:val="0"/>
          <w:divBdr>
            <w:top w:val="none" w:sz="0" w:space="0" w:color="auto"/>
            <w:left w:val="none" w:sz="0" w:space="0" w:color="auto"/>
            <w:bottom w:val="none" w:sz="0" w:space="0" w:color="auto"/>
            <w:right w:val="none" w:sz="0" w:space="0" w:color="auto"/>
          </w:divBdr>
        </w:div>
        <w:div w:id="81294844">
          <w:marLeft w:val="0"/>
          <w:marRight w:val="0"/>
          <w:marTop w:val="0"/>
          <w:marBottom w:val="0"/>
          <w:divBdr>
            <w:top w:val="none" w:sz="0" w:space="0" w:color="auto"/>
            <w:left w:val="none" w:sz="0" w:space="0" w:color="auto"/>
            <w:bottom w:val="none" w:sz="0" w:space="0" w:color="auto"/>
            <w:right w:val="none" w:sz="0" w:space="0" w:color="auto"/>
          </w:divBdr>
        </w:div>
        <w:div w:id="82116626">
          <w:marLeft w:val="0"/>
          <w:marRight w:val="0"/>
          <w:marTop w:val="0"/>
          <w:marBottom w:val="0"/>
          <w:divBdr>
            <w:top w:val="none" w:sz="0" w:space="0" w:color="auto"/>
            <w:left w:val="none" w:sz="0" w:space="0" w:color="auto"/>
            <w:bottom w:val="none" w:sz="0" w:space="0" w:color="auto"/>
            <w:right w:val="none" w:sz="0" w:space="0" w:color="auto"/>
          </w:divBdr>
        </w:div>
        <w:div w:id="82730390">
          <w:marLeft w:val="0"/>
          <w:marRight w:val="0"/>
          <w:marTop w:val="0"/>
          <w:marBottom w:val="0"/>
          <w:divBdr>
            <w:top w:val="none" w:sz="0" w:space="0" w:color="auto"/>
            <w:left w:val="none" w:sz="0" w:space="0" w:color="auto"/>
            <w:bottom w:val="none" w:sz="0" w:space="0" w:color="auto"/>
            <w:right w:val="none" w:sz="0" w:space="0" w:color="auto"/>
          </w:divBdr>
        </w:div>
        <w:div w:id="83039735">
          <w:marLeft w:val="0"/>
          <w:marRight w:val="0"/>
          <w:marTop w:val="0"/>
          <w:marBottom w:val="0"/>
          <w:divBdr>
            <w:top w:val="none" w:sz="0" w:space="0" w:color="auto"/>
            <w:left w:val="none" w:sz="0" w:space="0" w:color="auto"/>
            <w:bottom w:val="none" w:sz="0" w:space="0" w:color="auto"/>
            <w:right w:val="none" w:sz="0" w:space="0" w:color="auto"/>
          </w:divBdr>
        </w:div>
        <w:div w:id="85881981">
          <w:marLeft w:val="0"/>
          <w:marRight w:val="0"/>
          <w:marTop w:val="0"/>
          <w:marBottom w:val="0"/>
          <w:divBdr>
            <w:top w:val="none" w:sz="0" w:space="0" w:color="auto"/>
            <w:left w:val="none" w:sz="0" w:space="0" w:color="auto"/>
            <w:bottom w:val="none" w:sz="0" w:space="0" w:color="auto"/>
            <w:right w:val="none" w:sz="0" w:space="0" w:color="auto"/>
          </w:divBdr>
        </w:div>
        <w:div w:id="92828141">
          <w:marLeft w:val="0"/>
          <w:marRight w:val="0"/>
          <w:marTop w:val="0"/>
          <w:marBottom w:val="0"/>
          <w:divBdr>
            <w:top w:val="none" w:sz="0" w:space="0" w:color="auto"/>
            <w:left w:val="none" w:sz="0" w:space="0" w:color="auto"/>
            <w:bottom w:val="none" w:sz="0" w:space="0" w:color="auto"/>
            <w:right w:val="none" w:sz="0" w:space="0" w:color="auto"/>
          </w:divBdr>
        </w:div>
        <w:div w:id="92944057">
          <w:marLeft w:val="0"/>
          <w:marRight w:val="0"/>
          <w:marTop w:val="0"/>
          <w:marBottom w:val="0"/>
          <w:divBdr>
            <w:top w:val="none" w:sz="0" w:space="0" w:color="auto"/>
            <w:left w:val="none" w:sz="0" w:space="0" w:color="auto"/>
            <w:bottom w:val="none" w:sz="0" w:space="0" w:color="auto"/>
            <w:right w:val="none" w:sz="0" w:space="0" w:color="auto"/>
          </w:divBdr>
        </w:div>
        <w:div w:id="93478029">
          <w:marLeft w:val="0"/>
          <w:marRight w:val="0"/>
          <w:marTop w:val="0"/>
          <w:marBottom w:val="0"/>
          <w:divBdr>
            <w:top w:val="none" w:sz="0" w:space="0" w:color="auto"/>
            <w:left w:val="none" w:sz="0" w:space="0" w:color="auto"/>
            <w:bottom w:val="none" w:sz="0" w:space="0" w:color="auto"/>
            <w:right w:val="none" w:sz="0" w:space="0" w:color="auto"/>
          </w:divBdr>
        </w:div>
        <w:div w:id="101076119">
          <w:marLeft w:val="0"/>
          <w:marRight w:val="0"/>
          <w:marTop w:val="0"/>
          <w:marBottom w:val="0"/>
          <w:divBdr>
            <w:top w:val="none" w:sz="0" w:space="0" w:color="auto"/>
            <w:left w:val="none" w:sz="0" w:space="0" w:color="auto"/>
            <w:bottom w:val="none" w:sz="0" w:space="0" w:color="auto"/>
            <w:right w:val="none" w:sz="0" w:space="0" w:color="auto"/>
          </w:divBdr>
        </w:div>
        <w:div w:id="101532626">
          <w:marLeft w:val="0"/>
          <w:marRight w:val="0"/>
          <w:marTop w:val="0"/>
          <w:marBottom w:val="0"/>
          <w:divBdr>
            <w:top w:val="none" w:sz="0" w:space="0" w:color="auto"/>
            <w:left w:val="none" w:sz="0" w:space="0" w:color="auto"/>
            <w:bottom w:val="none" w:sz="0" w:space="0" w:color="auto"/>
            <w:right w:val="none" w:sz="0" w:space="0" w:color="auto"/>
          </w:divBdr>
        </w:div>
        <w:div w:id="103892972">
          <w:marLeft w:val="0"/>
          <w:marRight w:val="0"/>
          <w:marTop w:val="0"/>
          <w:marBottom w:val="0"/>
          <w:divBdr>
            <w:top w:val="none" w:sz="0" w:space="0" w:color="auto"/>
            <w:left w:val="none" w:sz="0" w:space="0" w:color="auto"/>
            <w:bottom w:val="none" w:sz="0" w:space="0" w:color="auto"/>
            <w:right w:val="none" w:sz="0" w:space="0" w:color="auto"/>
          </w:divBdr>
        </w:div>
        <w:div w:id="105467415">
          <w:marLeft w:val="0"/>
          <w:marRight w:val="0"/>
          <w:marTop w:val="0"/>
          <w:marBottom w:val="0"/>
          <w:divBdr>
            <w:top w:val="none" w:sz="0" w:space="0" w:color="auto"/>
            <w:left w:val="none" w:sz="0" w:space="0" w:color="auto"/>
            <w:bottom w:val="none" w:sz="0" w:space="0" w:color="auto"/>
            <w:right w:val="none" w:sz="0" w:space="0" w:color="auto"/>
          </w:divBdr>
        </w:div>
        <w:div w:id="113403268">
          <w:marLeft w:val="0"/>
          <w:marRight w:val="0"/>
          <w:marTop w:val="0"/>
          <w:marBottom w:val="0"/>
          <w:divBdr>
            <w:top w:val="none" w:sz="0" w:space="0" w:color="auto"/>
            <w:left w:val="none" w:sz="0" w:space="0" w:color="auto"/>
            <w:bottom w:val="none" w:sz="0" w:space="0" w:color="auto"/>
            <w:right w:val="none" w:sz="0" w:space="0" w:color="auto"/>
          </w:divBdr>
        </w:div>
        <w:div w:id="114447918">
          <w:marLeft w:val="0"/>
          <w:marRight w:val="0"/>
          <w:marTop w:val="0"/>
          <w:marBottom w:val="0"/>
          <w:divBdr>
            <w:top w:val="none" w:sz="0" w:space="0" w:color="auto"/>
            <w:left w:val="none" w:sz="0" w:space="0" w:color="auto"/>
            <w:bottom w:val="none" w:sz="0" w:space="0" w:color="auto"/>
            <w:right w:val="none" w:sz="0" w:space="0" w:color="auto"/>
          </w:divBdr>
        </w:div>
        <w:div w:id="115368399">
          <w:marLeft w:val="0"/>
          <w:marRight w:val="0"/>
          <w:marTop w:val="0"/>
          <w:marBottom w:val="0"/>
          <w:divBdr>
            <w:top w:val="none" w:sz="0" w:space="0" w:color="auto"/>
            <w:left w:val="none" w:sz="0" w:space="0" w:color="auto"/>
            <w:bottom w:val="none" w:sz="0" w:space="0" w:color="auto"/>
            <w:right w:val="none" w:sz="0" w:space="0" w:color="auto"/>
          </w:divBdr>
        </w:div>
        <w:div w:id="120657514">
          <w:marLeft w:val="0"/>
          <w:marRight w:val="0"/>
          <w:marTop w:val="0"/>
          <w:marBottom w:val="0"/>
          <w:divBdr>
            <w:top w:val="none" w:sz="0" w:space="0" w:color="auto"/>
            <w:left w:val="none" w:sz="0" w:space="0" w:color="auto"/>
            <w:bottom w:val="none" w:sz="0" w:space="0" w:color="auto"/>
            <w:right w:val="none" w:sz="0" w:space="0" w:color="auto"/>
          </w:divBdr>
        </w:div>
        <w:div w:id="121308390">
          <w:marLeft w:val="0"/>
          <w:marRight w:val="0"/>
          <w:marTop w:val="0"/>
          <w:marBottom w:val="0"/>
          <w:divBdr>
            <w:top w:val="none" w:sz="0" w:space="0" w:color="auto"/>
            <w:left w:val="none" w:sz="0" w:space="0" w:color="auto"/>
            <w:bottom w:val="none" w:sz="0" w:space="0" w:color="auto"/>
            <w:right w:val="none" w:sz="0" w:space="0" w:color="auto"/>
          </w:divBdr>
        </w:div>
        <w:div w:id="122697902">
          <w:marLeft w:val="0"/>
          <w:marRight w:val="0"/>
          <w:marTop w:val="0"/>
          <w:marBottom w:val="0"/>
          <w:divBdr>
            <w:top w:val="none" w:sz="0" w:space="0" w:color="auto"/>
            <w:left w:val="none" w:sz="0" w:space="0" w:color="auto"/>
            <w:bottom w:val="none" w:sz="0" w:space="0" w:color="auto"/>
            <w:right w:val="none" w:sz="0" w:space="0" w:color="auto"/>
          </w:divBdr>
        </w:div>
        <w:div w:id="124858274">
          <w:marLeft w:val="0"/>
          <w:marRight w:val="0"/>
          <w:marTop w:val="0"/>
          <w:marBottom w:val="0"/>
          <w:divBdr>
            <w:top w:val="none" w:sz="0" w:space="0" w:color="auto"/>
            <w:left w:val="none" w:sz="0" w:space="0" w:color="auto"/>
            <w:bottom w:val="none" w:sz="0" w:space="0" w:color="auto"/>
            <w:right w:val="none" w:sz="0" w:space="0" w:color="auto"/>
          </w:divBdr>
        </w:div>
        <w:div w:id="125245450">
          <w:marLeft w:val="0"/>
          <w:marRight w:val="0"/>
          <w:marTop w:val="0"/>
          <w:marBottom w:val="0"/>
          <w:divBdr>
            <w:top w:val="none" w:sz="0" w:space="0" w:color="auto"/>
            <w:left w:val="none" w:sz="0" w:space="0" w:color="auto"/>
            <w:bottom w:val="none" w:sz="0" w:space="0" w:color="auto"/>
            <w:right w:val="none" w:sz="0" w:space="0" w:color="auto"/>
          </w:divBdr>
        </w:div>
        <w:div w:id="134226850">
          <w:marLeft w:val="0"/>
          <w:marRight w:val="0"/>
          <w:marTop w:val="0"/>
          <w:marBottom w:val="0"/>
          <w:divBdr>
            <w:top w:val="none" w:sz="0" w:space="0" w:color="auto"/>
            <w:left w:val="none" w:sz="0" w:space="0" w:color="auto"/>
            <w:bottom w:val="none" w:sz="0" w:space="0" w:color="auto"/>
            <w:right w:val="none" w:sz="0" w:space="0" w:color="auto"/>
          </w:divBdr>
        </w:div>
        <w:div w:id="141119947">
          <w:marLeft w:val="0"/>
          <w:marRight w:val="0"/>
          <w:marTop w:val="0"/>
          <w:marBottom w:val="0"/>
          <w:divBdr>
            <w:top w:val="none" w:sz="0" w:space="0" w:color="auto"/>
            <w:left w:val="none" w:sz="0" w:space="0" w:color="auto"/>
            <w:bottom w:val="none" w:sz="0" w:space="0" w:color="auto"/>
            <w:right w:val="none" w:sz="0" w:space="0" w:color="auto"/>
          </w:divBdr>
        </w:div>
        <w:div w:id="141311883">
          <w:marLeft w:val="0"/>
          <w:marRight w:val="0"/>
          <w:marTop w:val="0"/>
          <w:marBottom w:val="0"/>
          <w:divBdr>
            <w:top w:val="none" w:sz="0" w:space="0" w:color="auto"/>
            <w:left w:val="none" w:sz="0" w:space="0" w:color="auto"/>
            <w:bottom w:val="none" w:sz="0" w:space="0" w:color="auto"/>
            <w:right w:val="none" w:sz="0" w:space="0" w:color="auto"/>
          </w:divBdr>
        </w:div>
        <w:div w:id="142090139">
          <w:marLeft w:val="0"/>
          <w:marRight w:val="0"/>
          <w:marTop w:val="0"/>
          <w:marBottom w:val="0"/>
          <w:divBdr>
            <w:top w:val="none" w:sz="0" w:space="0" w:color="auto"/>
            <w:left w:val="none" w:sz="0" w:space="0" w:color="auto"/>
            <w:bottom w:val="none" w:sz="0" w:space="0" w:color="auto"/>
            <w:right w:val="none" w:sz="0" w:space="0" w:color="auto"/>
          </w:divBdr>
        </w:div>
        <w:div w:id="146633886">
          <w:marLeft w:val="0"/>
          <w:marRight w:val="0"/>
          <w:marTop w:val="0"/>
          <w:marBottom w:val="0"/>
          <w:divBdr>
            <w:top w:val="none" w:sz="0" w:space="0" w:color="auto"/>
            <w:left w:val="none" w:sz="0" w:space="0" w:color="auto"/>
            <w:bottom w:val="none" w:sz="0" w:space="0" w:color="auto"/>
            <w:right w:val="none" w:sz="0" w:space="0" w:color="auto"/>
          </w:divBdr>
        </w:div>
        <w:div w:id="146867077">
          <w:marLeft w:val="0"/>
          <w:marRight w:val="0"/>
          <w:marTop w:val="0"/>
          <w:marBottom w:val="0"/>
          <w:divBdr>
            <w:top w:val="none" w:sz="0" w:space="0" w:color="auto"/>
            <w:left w:val="none" w:sz="0" w:space="0" w:color="auto"/>
            <w:bottom w:val="none" w:sz="0" w:space="0" w:color="auto"/>
            <w:right w:val="none" w:sz="0" w:space="0" w:color="auto"/>
          </w:divBdr>
        </w:div>
        <w:div w:id="148596771">
          <w:marLeft w:val="0"/>
          <w:marRight w:val="0"/>
          <w:marTop w:val="0"/>
          <w:marBottom w:val="0"/>
          <w:divBdr>
            <w:top w:val="none" w:sz="0" w:space="0" w:color="auto"/>
            <w:left w:val="none" w:sz="0" w:space="0" w:color="auto"/>
            <w:bottom w:val="none" w:sz="0" w:space="0" w:color="auto"/>
            <w:right w:val="none" w:sz="0" w:space="0" w:color="auto"/>
          </w:divBdr>
        </w:div>
        <w:div w:id="155150427">
          <w:marLeft w:val="0"/>
          <w:marRight w:val="0"/>
          <w:marTop w:val="0"/>
          <w:marBottom w:val="0"/>
          <w:divBdr>
            <w:top w:val="none" w:sz="0" w:space="0" w:color="auto"/>
            <w:left w:val="none" w:sz="0" w:space="0" w:color="auto"/>
            <w:bottom w:val="none" w:sz="0" w:space="0" w:color="auto"/>
            <w:right w:val="none" w:sz="0" w:space="0" w:color="auto"/>
          </w:divBdr>
        </w:div>
        <w:div w:id="165827266">
          <w:marLeft w:val="0"/>
          <w:marRight w:val="0"/>
          <w:marTop w:val="0"/>
          <w:marBottom w:val="0"/>
          <w:divBdr>
            <w:top w:val="none" w:sz="0" w:space="0" w:color="auto"/>
            <w:left w:val="none" w:sz="0" w:space="0" w:color="auto"/>
            <w:bottom w:val="none" w:sz="0" w:space="0" w:color="auto"/>
            <w:right w:val="none" w:sz="0" w:space="0" w:color="auto"/>
          </w:divBdr>
        </w:div>
        <w:div w:id="175964301">
          <w:marLeft w:val="0"/>
          <w:marRight w:val="0"/>
          <w:marTop w:val="0"/>
          <w:marBottom w:val="0"/>
          <w:divBdr>
            <w:top w:val="none" w:sz="0" w:space="0" w:color="auto"/>
            <w:left w:val="none" w:sz="0" w:space="0" w:color="auto"/>
            <w:bottom w:val="none" w:sz="0" w:space="0" w:color="auto"/>
            <w:right w:val="none" w:sz="0" w:space="0" w:color="auto"/>
          </w:divBdr>
        </w:div>
        <w:div w:id="183521208">
          <w:marLeft w:val="0"/>
          <w:marRight w:val="0"/>
          <w:marTop w:val="0"/>
          <w:marBottom w:val="0"/>
          <w:divBdr>
            <w:top w:val="none" w:sz="0" w:space="0" w:color="auto"/>
            <w:left w:val="none" w:sz="0" w:space="0" w:color="auto"/>
            <w:bottom w:val="none" w:sz="0" w:space="0" w:color="auto"/>
            <w:right w:val="none" w:sz="0" w:space="0" w:color="auto"/>
          </w:divBdr>
        </w:div>
        <w:div w:id="188226534">
          <w:marLeft w:val="0"/>
          <w:marRight w:val="0"/>
          <w:marTop w:val="0"/>
          <w:marBottom w:val="0"/>
          <w:divBdr>
            <w:top w:val="none" w:sz="0" w:space="0" w:color="auto"/>
            <w:left w:val="none" w:sz="0" w:space="0" w:color="auto"/>
            <w:bottom w:val="none" w:sz="0" w:space="0" w:color="auto"/>
            <w:right w:val="none" w:sz="0" w:space="0" w:color="auto"/>
          </w:divBdr>
        </w:div>
        <w:div w:id="189102699">
          <w:marLeft w:val="0"/>
          <w:marRight w:val="0"/>
          <w:marTop w:val="0"/>
          <w:marBottom w:val="0"/>
          <w:divBdr>
            <w:top w:val="none" w:sz="0" w:space="0" w:color="auto"/>
            <w:left w:val="none" w:sz="0" w:space="0" w:color="auto"/>
            <w:bottom w:val="none" w:sz="0" w:space="0" w:color="auto"/>
            <w:right w:val="none" w:sz="0" w:space="0" w:color="auto"/>
          </w:divBdr>
        </w:div>
        <w:div w:id="189150699">
          <w:marLeft w:val="0"/>
          <w:marRight w:val="0"/>
          <w:marTop w:val="0"/>
          <w:marBottom w:val="0"/>
          <w:divBdr>
            <w:top w:val="none" w:sz="0" w:space="0" w:color="auto"/>
            <w:left w:val="none" w:sz="0" w:space="0" w:color="auto"/>
            <w:bottom w:val="none" w:sz="0" w:space="0" w:color="auto"/>
            <w:right w:val="none" w:sz="0" w:space="0" w:color="auto"/>
          </w:divBdr>
        </w:div>
        <w:div w:id="196893010">
          <w:marLeft w:val="0"/>
          <w:marRight w:val="0"/>
          <w:marTop w:val="0"/>
          <w:marBottom w:val="0"/>
          <w:divBdr>
            <w:top w:val="none" w:sz="0" w:space="0" w:color="auto"/>
            <w:left w:val="none" w:sz="0" w:space="0" w:color="auto"/>
            <w:bottom w:val="none" w:sz="0" w:space="0" w:color="auto"/>
            <w:right w:val="none" w:sz="0" w:space="0" w:color="auto"/>
          </w:divBdr>
        </w:div>
        <w:div w:id="199780463">
          <w:marLeft w:val="0"/>
          <w:marRight w:val="0"/>
          <w:marTop w:val="0"/>
          <w:marBottom w:val="0"/>
          <w:divBdr>
            <w:top w:val="none" w:sz="0" w:space="0" w:color="auto"/>
            <w:left w:val="none" w:sz="0" w:space="0" w:color="auto"/>
            <w:bottom w:val="none" w:sz="0" w:space="0" w:color="auto"/>
            <w:right w:val="none" w:sz="0" w:space="0" w:color="auto"/>
          </w:divBdr>
        </w:div>
        <w:div w:id="200677056">
          <w:marLeft w:val="0"/>
          <w:marRight w:val="0"/>
          <w:marTop w:val="0"/>
          <w:marBottom w:val="0"/>
          <w:divBdr>
            <w:top w:val="none" w:sz="0" w:space="0" w:color="auto"/>
            <w:left w:val="none" w:sz="0" w:space="0" w:color="auto"/>
            <w:bottom w:val="none" w:sz="0" w:space="0" w:color="auto"/>
            <w:right w:val="none" w:sz="0" w:space="0" w:color="auto"/>
          </w:divBdr>
        </w:div>
        <w:div w:id="205457546">
          <w:marLeft w:val="0"/>
          <w:marRight w:val="0"/>
          <w:marTop w:val="0"/>
          <w:marBottom w:val="0"/>
          <w:divBdr>
            <w:top w:val="none" w:sz="0" w:space="0" w:color="auto"/>
            <w:left w:val="none" w:sz="0" w:space="0" w:color="auto"/>
            <w:bottom w:val="none" w:sz="0" w:space="0" w:color="auto"/>
            <w:right w:val="none" w:sz="0" w:space="0" w:color="auto"/>
          </w:divBdr>
        </w:div>
        <w:div w:id="208492294">
          <w:marLeft w:val="0"/>
          <w:marRight w:val="0"/>
          <w:marTop w:val="0"/>
          <w:marBottom w:val="0"/>
          <w:divBdr>
            <w:top w:val="none" w:sz="0" w:space="0" w:color="auto"/>
            <w:left w:val="none" w:sz="0" w:space="0" w:color="auto"/>
            <w:bottom w:val="none" w:sz="0" w:space="0" w:color="auto"/>
            <w:right w:val="none" w:sz="0" w:space="0" w:color="auto"/>
          </w:divBdr>
        </w:div>
        <w:div w:id="210386385">
          <w:marLeft w:val="0"/>
          <w:marRight w:val="0"/>
          <w:marTop w:val="0"/>
          <w:marBottom w:val="0"/>
          <w:divBdr>
            <w:top w:val="none" w:sz="0" w:space="0" w:color="auto"/>
            <w:left w:val="none" w:sz="0" w:space="0" w:color="auto"/>
            <w:bottom w:val="none" w:sz="0" w:space="0" w:color="auto"/>
            <w:right w:val="none" w:sz="0" w:space="0" w:color="auto"/>
          </w:divBdr>
        </w:div>
        <w:div w:id="212544953">
          <w:marLeft w:val="0"/>
          <w:marRight w:val="0"/>
          <w:marTop w:val="0"/>
          <w:marBottom w:val="0"/>
          <w:divBdr>
            <w:top w:val="none" w:sz="0" w:space="0" w:color="auto"/>
            <w:left w:val="none" w:sz="0" w:space="0" w:color="auto"/>
            <w:bottom w:val="none" w:sz="0" w:space="0" w:color="auto"/>
            <w:right w:val="none" w:sz="0" w:space="0" w:color="auto"/>
          </w:divBdr>
        </w:div>
        <w:div w:id="217084920">
          <w:marLeft w:val="0"/>
          <w:marRight w:val="0"/>
          <w:marTop w:val="0"/>
          <w:marBottom w:val="0"/>
          <w:divBdr>
            <w:top w:val="none" w:sz="0" w:space="0" w:color="auto"/>
            <w:left w:val="none" w:sz="0" w:space="0" w:color="auto"/>
            <w:bottom w:val="none" w:sz="0" w:space="0" w:color="auto"/>
            <w:right w:val="none" w:sz="0" w:space="0" w:color="auto"/>
          </w:divBdr>
        </w:div>
        <w:div w:id="219944887">
          <w:marLeft w:val="0"/>
          <w:marRight w:val="0"/>
          <w:marTop w:val="0"/>
          <w:marBottom w:val="0"/>
          <w:divBdr>
            <w:top w:val="none" w:sz="0" w:space="0" w:color="auto"/>
            <w:left w:val="none" w:sz="0" w:space="0" w:color="auto"/>
            <w:bottom w:val="none" w:sz="0" w:space="0" w:color="auto"/>
            <w:right w:val="none" w:sz="0" w:space="0" w:color="auto"/>
          </w:divBdr>
        </w:div>
        <w:div w:id="224489225">
          <w:marLeft w:val="0"/>
          <w:marRight w:val="0"/>
          <w:marTop w:val="0"/>
          <w:marBottom w:val="0"/>
          <w:divBdr>
            <w:top w:val="none" w:sz="0" w:space="0" w:color="auto"/>
            <w:left w:val="none" w:sz="0" w:space="0" w:color="auto"/>
            <w:bottom w:val="none" w:sz="0" w:space="0" w:color="auto"/>
            <w:right w:val="none" w:sz="0" w:space="0" w:color="auto"/>
          </w:divBdr>
        </w:div>
        <w:div w:id="226965853">
          <w:marLeft w:val="0"/>
          <w:marRight w:val="0"/>
          <w:marTop w:val="0"/>
          <w:marBottom w:val="0"/>
          <w:divBdr>
            <w:top w:val="none" w:sz="0" w:space="0" w:color="auto"/>
            <w:left w:val="none" w:sz="0" w:space="0" w:color="auto"/>
            <w:bottom w:val="none" w:sz="0" w:space="0" w:color="auto"/>
            <w:right w:val="none" w:sz="0" w:space="0" w:color="auto"/>
          </w:divBdr>
        </w:div>
        <w:div w:id="230236786">
          <w:marLeft w:val="0"/>
          <w:marRight w:val="0"/>
          <w:marTop w:val="0"/>
          <w:marBottom w:val="0"/>
          <w:divBdr>
            <w:top w:val="none" w:sz="0" w:space="0" w:color="auto"/>
            <w:left w:val="none" w:sz="0" w:space="0" w:color="auto"/>
            <w:bottom w:val="none" w:sz="0" w:space="0" w:color="auto"/>
            <w:right w:val="none" w:sz="0" w:space="0" w:color="auto"/>
          </w:divBdr>
        </w:div>
        <w:div w:id="234246968">
          <w:marLeft w:val="0"/>
          <w:marRight w:val="0"/>
          <w:marTop w:val="0"/>
          <w:marBottom w:val="0"/>
          <w:divBdr>
            <w:top w:val="none" w:sz="0" w:space="0" w:color="auto"/>
            <w:left w:val="none" w:sz="0" w:space="0" w:color="auto"/>
            <w:bottom w:val="none" w:sz="0" w:space="0" w:color="auto"/>
            <w:right w:val="none" w:sz="0" w:space="0" w:color="auto"/>
          </w:divBdr>
        </w:div>
        <w:div w:id="237181053">
          <w:marLeft w:val="0"/>
          <w:marRight w:val="0"/>
          <w:marTop w:val="0"/>
          <w:marBottom w:val="0"/>
          <w:divBdr>
            <w:top w:val="none" w:sz="0" w:space="0" w:color="auto"/>
            <w:left w:val="none" w:sz="0" w:space="0" w:color="auto"/>
            <w:bottom w:val="none" w:sz="0" w:space="0" w:color="auto"/>
            <w:right w:val="none" w:sz="0" w:space="0" w:color="auto"/>
          </w:divBdr>
        </w:div>
        <w:div w:id="241064035">
          <w:marLeft w:val="0"/>
          <w:marRight w:val="0"/>
          <w:marTop w:val="0"/>
          <w:marBottom w:val="0"/>
          <w:divBdr>
            <w:top w:val="none" w:sz="0" w:space="0" w:color="auto"/>
            <w:left w:val="none" w:sz="0" w:space="0" w:color="auto"/>
            <w:bottom w:val="none" w:sz="0" w:space="0" w:color="auto"/>
            <w:right w:val="none" w:sz="0" w:space="0" w:color="auto"/>
          </w:divBdr>
        </w:div>
        <w:div w:id="243149286">
          <w:marLeft w:val="0"/>
          <w:marRight w:val="0"/>
          <w:marTop w:val="0"/>
          <w:marBottom w:val="0"/>
          <w:divBdr>
            <w:top w:val="none" w:sz="0" w:space="0" w:color="auto"/>
            <w:left w:val="none" w:sz="0" w:space="0" w:color="auto"/>
            <w:bottom w:val="none" w:sz="0" w:space="0" w:color="auto"/>
            <w:right w:val="none" w:sz="0" w:space="0" w:color="auto"/>
          </w:divBdr>
        </w:div>
        <w:div w:id="247275602">
          <w:marLeft w:val="0"/>
          <w:marRight w:val="0"/>
          <w:marTop w:val="0"/>
          <w:marBottom w:val="0"/>
          <w:divBdr>
            <w:top w:val="none" w:sz="0" w:space="0" w:color="auto"/>
            <w:left w:val="none" w:sz="0" w:space="0" w:color="auto"/>
            <w:bottom w:val="none" w:sz="0" w:space="0" w:color="auto"/>
            <w:right w:val="none" w:sz="0" w:space="0" w:color="auto"/>
          </w:divBdr>
        </w:div>
        <w:div w:id="254290261">
          <w:marLeft w:val="0"/>
          <w:marRight w:val="0"/>
          <w:marTop w:val="0"/>
          <w:marBottom w:val="0"/>
          <w:divBdr>
            <w:top w:val="none" w:sz="0" w:space="0" w:color="auto"/>
            <w:left w:val="none" w:sz="0" w:space="0" w:color="auto"/>
            <w:bottom w:val="none" w:sz="0" w:space="0" w:color="auto"/>
            <w:right w:val="none" w:sz="0" w:space="0" w:color="auto"/>
          </w:divBdr>
        </w:div>
        <w:div w:id="255284963">
          <w:marLeft w:val="0"/>
          <w:marRight w:val="0"/>
          <w:marTop w:val="0"/>
          <w:marBottom w:val="0"/>
          <w:divBdr>
            <w:top w:val="none" w:sz="0" w:space="0" w:color="auto"/>
            <w:left w:val="none" w:sz="0" w:space="0" w:color="auto"/>
            <w:bottom w:val="none" w:sz="0" w:space="0" w:color="auto"/>
            <w:right w:val="none" w:sz="0" w:space="0" w:color="auto"/>
          </w:divBdr>
        </w:div>
        <w:div w:id="259685152">
          <w:marLeft w:val="0"/>
          <w:marRight w:val="0"/>
          <w:marTop w:val="0"/>
          <w:marBottom w:val="0"/>
          <w:divBdr>
            <w:top w:val="none" w:sz="0" w:space="0" w:color="auto"/>
            <w:left w:val="none" w:sz="0" w:space="0" w:color="auto"/>
            <w:bottom w:val="none" w:sz="0" w:space="0" w:color="auto"/>
            <w:right w:val="none" w:sz="0" w:space="0" w:color="auto"/>
          </w:divBdr>
        </w:div>
        <w:div w:id="263926971">
          <w:marLeft w:val="0"/>
          <w:marRight w:val="0"/>
          <w:marTop w:val="0"/>
          <w:marBottom w:val="0"/>
          <w:divBdr>
            <w:top w:val="none" w:sz="0" w:space="0" w:color="auto"/>
            <w:left w:val="none" w:sz="0" w:space="0" w:color="auto"/>
            <w:bottom w:val="none" w:sz="0" w:space="0" w:color="auto"/>
            <w:right w:val="none" w:sz="0" w:space="0" w:color="auto"/>
          </w:divBdr>
        </w:div>
        <w:div w:id="264657102">
          <w:marLeft w:val="0"/>
          <w:marRight w:val="0"/>
          <w:marTop w:val="0"/>
          <w:marBottom w:val="0"/>
          <w:divBdr>
            <w:top w:val="none" w:sz="0" w:space="0" w:color="auto"/>
            <w:left w:val="none" w:sz="0" w:space="0" w:color="auto"/>
            <w:bottom w:val="none" w:sz="0" w:space="0" w:color="auto"/>
            <w:right w:val="none" w:sz="0" w:space="0" w:color="auto"/>
          </w:divBdr>
        </w:div>
        <w:div w:id="266083397">
          <w:marLeft w:val="0"/>
          <w:marRight w:val="0"/>
          <w:marTop w:val="0"/>
          <w:marBottom w:val="0"/>
          <w:divBdr>
            <w:top w:val="none" w:sz="0" w:space="0" w:color="auto"/>
            <w:left w:val="none" w:sz="0" w:space="0" w:color="auto"/>
            <w:bottom w:val="none" w:sz="0" w:space="0" w:color="auto"/>
            <w:right w:val="none" w:sz="0" w:space="0" w:color="auto"/>
          </w:divBdr>
        </w:div>
        <w:div w:id="267584729">
          <w:marLeft w:val="0"/>
          <w:marRight w:val="0"/>
          <w:marTop w:val="0"/>
          <w:marBottom w:val="0"/>
          <w:divBdr>
            <w:top w:val="none" w:sz="0" w:space="0" w:color="auto"/>
            <w:left w:val="none" w:sz="0" w:space="0" w:color="auto"/>
            <w:bottom w:val="none" w:sz="0" w:space="0" w:color="auto"/>
            <w:right w:val="none" w:sz="0" w:space="0" w:color="auto"/>
          </w:divBdr>
        </w:div>
        <w:div w:id="267780271">
          <w:marLeft w:val="0"/>
          <w:marRight w:val="0"/>
          <w:marTop w:val="0"/>
          <w:marBottom w:val="0"/>
          <w:divBdr>
            <w:top w:val="none" w:sz="0" w:space="0" w:color="auto"/>
            <w:left w:val="none" w:sz="0" w:space="0" w:color="auto"/>
            <w:bottom w:val="none" w:sz="0" w:space="0" w:color="auto"/>
            <w:right w:val="none" w:sz="0" w:space="0" w:color="auto"/>
          </w:divBdr>
        </w:div>
        <w:div w:id="273557889">
          <w:marLeft w:val="0"/>
          <w:marRight w:val="0"/>
          <w:marTop w:val="0"/>
          <w:marBottom w:val="0"/>
          <w:divBdr>
            <w:top w:val="none" w:sz="0" w:space="0" w:color="auto"/>
            <w:left w:val="none" w:sz="0" w:space="0" w:color="auto"/>
            <w:bottom w:val="none" w:sz="0" w:space="0" w:color="auto"/>
            <w:right w:val="none" w:sz="0" w:space="0" w:color="auto"/>
          </w:divBdr>
        </w:div>
        <w:div w:id="273757899">
          <w:marLeft w:val="0"/>
          <w:marRight w:val="0"/>
          <w:marTop w:val="0"/>
          <w:marBottom w:val="0"/>
          <w:divBdr>
            <w:top w:val="none" w:sz="0" w:space="0" w:color="auto"/>
            <w:left w:val="none" w:sz="0" w:space="0" w:color="auto"/>
            <w:bottom w:val="none" w:sz="0" w:space="0" w:color="auto"/>
            <w:right w:val="none" w:sz="0" w:space="0" w:color="auto"/>
          </w:divBdr>
        </w:div>
        <w:div w:id="273824309">
          <w:marLeft w:val="0"/>
          <w:marRight w:val="0"/>
          <w:marTop w:val="0"/>
          <w:marBottom w:val="0"/>
          <w:divBdr>
            <w:top w:val="none" w:sz="0" w:space="0" w:color="auto"/>
            <w:left w:val="none" w:sz="0" w:space="0" w:color="auto"/>
            <w:bottom w:val="none" w:sz="0" w:space="0" w:color="auto"/>
            <w:right w:val="none" w:sz="0" w:space="0" w:color="auto"/>
          </w:divBdr>
        </w:div>
        <w:div w:id="274948745">
          <w:marLeft w:val="0"/>
          <w:marRight w:val="0"/>
          <w:marTop w:val="0"/>
          <w:marBottom w:val="0"/>
          <w:divBdr>
            <w:top w:val="none" w:sz="0" w:space="0" w:color="auto"/>
            <w:left w:val="none" w:sz="0" w:space="0" w:color="auto"/>
            <w:bottom w:val="none" w:sz="0" w:space="0" w:color="auto"/>
            <w:right w:val="none" w:sz="0" w:space="0" w:color="auto"/>
          </w:divBdr>
        </w:div>
        <w:div w:id="275866990">
          <w:marLeft w:val="0"/>
          <w:marRight w:val="0"/>
          <w:marTop w:val="0"/>
          <w:marBottom w:val="0"/>
          <w:divBdr>
            <w:top w:val="none" w:sz="0" w:space="0" w:color="auto"/>
            <w:left w:val="none" w:sz="0" w:space="0" w:color="auto"/>
            <w:bottom w:val="none" w:sz="0" w:space="0" w:color="auto"/>
            <w:right w:val="none" w:sz="0" w:space="0" w:color="auto"/>
          </w:divBdr>
        </w:div>
        <w:div w:id="276061387">
          <w:marLeft w:val="0"/>
          <w:marRight w:val="0"/>
          <w:marTop w:val="0"/>
          <w:marBottom w:val="0"/>
          <w:divBdr>
            <w:top w:val="none" w:sz="0" w:space="0" w:color="auto"/>
            <w:left w:val="none" w:sz="0" w:space="0" w:color="auto"/>
            <w:bottom w:val="none" w:sz="0" w:space="0" w:color="auto"/>
            <w:right w:val="none" w:sz="0" w:space="0" w:color="auto"/>
          </w:divBdr>
        </w:div>
        <w:div w:id="277420387">
          <w:marLeft w:val="0"/>
          <w:marRight w:val="0"/>
          <w:marTop w:val="0"/>
          <w:marBottom w:val="0"/>
          <w:divBdr>
            <w:top w:val="none" w:sz="0" w:space="0" w:color="auto"/>
            <w:left w:val="none" w:sz="0" w:space="0" w:color="auto"/>
            <w:bottom w:val="none" w:sz="0" w:space="0" w:color="auto"/>
            <w:right w:val="none" w:sz="0" w:space="0" w:color="auto"/>
          </w:divBdr>
        </w:div>
        <w:div w:id="280497584">
          <w:marLeft w:val="0"/>
          <w:marRight w:val="0"/>
          <w:marTop w:val="0"/>
          <w:marBottom w:val="0"/>
          <w:divBdr>
            <w:top w:val="none" w:sz="0" w:space="0" w:color="auto"/>
            <w:left w:val="none" w:sz="0" w:space="0" w:color="auto"/>
            <w:bottom w:val="none" w:sz="0" w:space="0" w:color="auto"/>
            <w:right w:val="none" w:sz="0" w:space="0" w:color="auto"/>
          </w:divBdr>
        </w:div>
        <w:div w:id="282807946">
          <w:marLeft w:val="0"/>
          <w:marRight w:val="0"/>
          <w:marTop w:val="0"/>
          <w:marBottom w:val="0"/>
          <w:divBdr>
            <w:top w:val="none" w:sz="0" w:space="0" w:color="auto"/>
            <w:left w:val="none" w:sz="0" w:space="0" w:color="auto"/>
            <w:bottom w:val="none" w:sz="0" w:space="0" w:color="auto"/>
            <w:right w:val="none" w:sz="0" w:space="0" w:color="auto"/>
          </w:divBdr>
        </w:div>
        <w:div w:id="284237581">
          <w:marLeft w:val="0"/>
          <w:marRight w:val="0"/>
          <w:marTop w:val="0"/>
          <w:marBottom w:val="0"/>
          <w:divBdr>
            <w:top w:val="none" w:sz="0" w:space="0" w:color="auto"/>
            <w:left w:val="none" w:sz="0" w:space="0" w:color="auto"/>
            <w:bottom w:val="none" w:sz="0" w:space="0" w:color="auto"/>
            <w:right w:val="none" w:sz="0" w:space="0" w:color="auto"/>
          </w:divBdr>
        </w:div>
        <w:div w:id="284968490">
          <w:marLeft w:val="0"/>
          <w:marRight w:val="0"/>
          <w:marTop w:val="0"/>
          <w:marBottom w:val="0"/>
          <w:divBdr>
            <w:top w:val="none" w:sz="0" w:space="0" w:color="auto"/>
            <w:left w:val="none" w:sz="0" w:space="0" w:color="auto"/>
            <w:bottom w:val="none" w:sz="0" w:space="0" w:color="auto"/>
            <w:right w:val="none" w:sz="0" w:space="0" w:color="auto"/>
          </w:divBdr>
        </w:div>
        <w:div w:id="287054495">
          <w:marLeft w:val="0"/>
          <w:marRight w:val="0"/>
          <w:marTop w:val="0"/>
          <w:marBottom w:val="0"/>
          <w:divBdr>
            <w:top w:val="none" w:sz="0" w:space="0" w:color="auto"/>
            <w:left w:val="none" w:sz="0" w:space="0" w:color="auto"/>
            <w:bottom w:val="none" w:sz="0" w:space="0" w:color="auto"/>
            <w:right w:val="none" w:sz="0" w:space="0" w:color="auto"/>
          </w:divBdr>
        </w:div>
        <w:div w:id="287971959">
          <w:marLeft w:val="0"/>
          <w:marRight w:val="0"/>
          <w:marTop w:val="0"/>
          <w:marBottom w:val="0"/>
          <w:divBdr>
            <w:top w:val="none" w:sz="0" w:space="0" w:color="auto"/>
            <w:left w:val="none" w:sz="0" w:space="0" w:color="auto"/>
            <w:bottom w:val="none" w:sz="0" w:space="0" w:color="auto"/>
            <w:right w:val="none" w:sz="0" w:space="0" w:color="auto"/>
          </w:divBdr>
        </w:div>
        <w:div w:id="290286583">
          <w:marLeft w:val="0"/>
          <w:marRight w:val="0"/>
          <w:marTop w:val="0"/>
          <w:marBottom w:val="0"/>
          <w:divBdr>
            <w:top w:val="none" w:sz="0" w:space="0" w:color="auto"/>
            <w:left w:val="none" w:sz="0" w:space="0" w:color="auto"/>
            <w:bottom w:val="none" w:sz="0" w:space="0" w:color="auto"/>
            <w:right w:val="none" w:sz="0" w:space="0" w:color="auto"/>
          </w:divBdr>
        </w:div>
        <w:div w:id="292291179">
          <w:marLeft w:val="0"/>
          <w:marRight w:val="0"/>
          <w:marTop w:val="0"/>
          <w:marBottom w:val="0"/>
          <w:divBdr>
            <w:top w:val="none" w:sz="0" w:space="0" w:color="auto"/>
            <w:left w:val="none" w:sz="0" w:space="0" w:color="auto"/>
            <w:bottom w:val="none" w:sz="0" w:space="0" w:color="auto"/>
            <w:right w:val="none" w:sz="0" w:space="0" w:color="auto"/>
          </w:divBdr>
        </w:div>
        <w:div w:id="293609424">
          <w:marLeft w:val="0"/>
          <w:marRight w:val="0"/>
          <w:marTop w:val="0"/>
          <w:marBottom w:val="0"/>
          <w:divBdr>
            <w:top w:val="none" w:sz="0" w:space="0" w:color="auto"/>
            <w:left w:val="none" w:sz="0" w:space="0" w:color="auto"/>
            <w:bottom w:val="none" w:sz="0" w:space="0" w:color="auto"/>
            <w:right w:val="none" w:sz="0" w:space="0" w:color="auto"/>
          </w:divBdr>
        </w:div>
        <w:div w:id="304284513">
          <w:marLeft w:val="0"/>
          <w:marRight w:val="0"/>
          <w:marTop w:val="0"/>
          <w:marBottom w:val="0"/>
          <w:divBdr>
            <w:top w:val="none" w:sz="0" w:space="0" w:color="auto"/>
            <w:left w:val="none" w:sz="0" w:space="0" w:color="auto"/>
            <w:bottom w:val="none" w:sz="0" w:space="0" w:color="auto"/>
            <w:right w:val="none" w:sz="0" w:space="0" w:color="auto"/>
          </w:divBdr>
        </w:div>
        <w:div w:id="305204524">
          <w:marLeft w:val="0"/>
          <w:marRight w:val="0"/>
          <w:marTop w:val="0"/>
          <w:marBottom w:val="0"/>
          <w:divBdr>
            <w:top w:val="none" w:sz="0" w:space="0" w:color="auto"/>
            <w:left w:val="none" w:sz="0" w:space="0" w:color="auto"/>
            <w:bottom w:val="none" w:sz="0" w:space="0" w:color="auto"/>
            <w:right w:val="none" w:sz="0" w:space="0" w:color="auto"/>
          </w:divBdr>
        </w:div>
        <w:div w:id="305207307">
          <w:marLeft w:val="0"/>
          <w:marRight w:val="0"/>
          <w:marTop w:val="0"/>
          <w:marBottom w:val="0"/>
          <w:divBdr>
            <w:top w:val="none" w:sz="0" w:space="0" w:color="auto"/>
            <w:left w:val="none" w:sz="0" w:space="0" w:color="auto"/>
            <w:bottom w:val="none" w:sz="0" w:space="0" w:color="auto"/>
            <w:right w:val="none" w:sz="0" w:space="0" w:color="auto"/>
          </w:divBdr>
        </w:div>
        <w:div w:id="305932885">
          <w:marLeft w:val="0"/>
          <w:marRight w:val="0"/>
          <w:marTop w:val="0"/>
          <w:marBottom w:val="0"/>
          <w:divBdr>
            <w:top w:val="none" w:sz="0" w:space="0" w:color="auto"/>
            <w:left w:val="none" w:sz="0" w:space="0" w:color="auto"/>
            <w:bottom w:val="none" w:sz="0" w:space="0" w:color="auto"/>
            <w:right w:val="none" w:sz="0" w:space="0" w:color="auto"/>
          </w:divBdr>
        </w:div>
        <w:div w:id="307438739">
          <w:marLeft w:val="0"/>
          <w:marRight w:val="0"/>
          <w:marTop w:val="0"/>
          <w:marBottom w:val="0"/>
          <w:divBdr>
            <w:top w:val="none" w:sz="0" w:space="0" w:color="auto"/>
            <w:left w:val="none" w:sz="0" w:space="0" w:color="auto"/>
            <w:bottom w:val="none" w:sz="0" w:space="0" w:color="auto"/>
            <w:right w:val="none" w:sz="0" w:space="0" w:color="auto"/>
          </w:divBdr>
        </w:div>
        <w:div w:id="307977336">
          <w:marLeft w:val="0"/>
          <w:marRight w:val="0"/>
          <w:marTop w:val="0"/>
          <w:marBottom w:val="0"/>
          <w:divBdr>
            <w:top w:val="none" w:sz="0" w:space="0" w:color="auto"/>
            <w:left w:val="none" w:sz="0" w:space="0" w:color="auto"/>
            <w:bottom w:val="none" w:sz="0" w:space="0" w:color="auto"/>
            <w:right w:val="none" w:sz="0" w:space="0" w:color="auto"/>
          </w:divBdr>
        </w:div>
        <w:div w:id="308098646">
          <w:marLeft w:val="0"/>
          <w:marRight w:val="0"/>
          <w:marTop w:val="0"/>
          <w:marBottom w:val="0"/>
          <w:divBdr>
            <w:top w:val="none" w:sz="0" w:space="0" w:color="auto"/>
            <w:left w:val="none" w:sz="0" w:space="0" w:color="auto"/>
            <w:bottom w:val="none" w:sz="0" w:space="0" w:color="auto"/>
            <w:right w:val="none" w:sz="0" w:space="0" w:color="auto"/>
          </w:divBdr>
        </w:div>
        <w:div w:id="310908570">
          <w:marLeft w:val="0"/>
          <w:marRight w:val="0"/>
          <w:marTop w:val="0"/>
          <w:marBottom w:val="0"/>
          <w:divBdr>
            <w:top w:val="none" w:sz="0" w:space="0" w:color="auto"/>
            <w:left w:val="none" w:sz="0" w:space="0" w:color="auto"/>
            <w:bottom w:val="none" w:sz="0" w:space="0" w:color="auto"/>
            <w:right w:val="none" w:sz="0" w:space="0" w:color="auto"/>
          </w:divBdr>
        </w:div>
        <w:div w:id="311907523">
          <w:marLeft w:val="0"/>
          <w:marRight w:val="0"/>
          <w:marTop w:val="0"/>
          <w:marBottom w:val="0"/>
          <w:divBdr>
            <w:top w:val="none" w:sz="0" w:space="0" w:color="auto"/>
            <w:left w:val="none" w:sz="0" w:space="0" w:color="auto"/>
            <w:bottom w:val="none" w:sz="0" w:space="0" w:color="auto"/>
            <w:right w:val="none" w:sz="0" w:space="0" w:color="auto"/>
          </w:divBdr>
        </w:div>
        <w:div w:id="318003890">
          <w:marLeft w:val="0"/>
          <w:marRight w:val="0"/>
          <w:marTop w:val="0"/>
          <w:marBottom w:val="0"/>
          <w:divBdr>
            <w:top w:val="none" w:sz="0" w:space="0" w:color="auto"/>
            <w:left w:val="none" w:sz="0" w:space="0" w:color="auto"/>
            <w:bottom w:val="none" w:sz="0" w:space="0" w:color="auto"/>
            <w:right w:val="none" w:sz="0" w:space="0" w:color="auto"/>
          </w:divBdr>
        </w:div>
        <w:div w:id="328098919">
          <w:marLeft w:val="0"/>
          <w:marRight w:val="0"/>
          <w:marTop w:val="0"/>
          <w:marBottom w:val="0"/>
          <w:divBdr>
            <w:top w:val="none" w:sz="0" w:space="0" w:color="auto"/>
            <w:left w:val="none" w:sz="0" w:space="0" w:color="auto"/>
            <w:bottom w:val="none" w:sz="0" w:space="0" w:color="auto"/>
            <w:right w:val="none" w:sz="0" w:space="0" w:color="auto"/>
          </w:divBdr>
        </w:div>
        <w:div w:id="333189019">
          <w:marLeft w:val="0"/>
          <w:marRight w:val="0"/>
          <w:marTop w:val="0"/>
          <w:marBottom w:val="0"/>
          <w:divBdr>
            <w:top w:val="none" w:sz="0" w:space="0" w:color="auto"/>
            <w:left w:val="none" w:sz="0" w:space="0" w:color="auto"/>
            <w:bottom w:val="none" w:sz="0" w:space="0" w:color="auto"/>
            <w:right w:val="none" w:sz="0" w:space="0" w:color="auto"/>
          </w:divBdr>
        </w:div>
        <w:div w:id="336352316">
          <w:marLeft w:val="0"/>
          <w:marRight w:val="0"/>
          <w:marTop w:val="0"/>
          <w:marBottom w:val="0"/>
          <w:divBdr>
            <w:top w:val="none" w:sz="0" w:space="0" w:color="auto"/>
            <w:left w:val="none" w:sz="0" w:space="0" w:color="auto"/>
            <w:bottom w:val="none" w:sz="0" w:space="0" w:color="auto"/>
            <w:right w:val="none" w:sz="0" w:space="0" w:color="auto"/>
          </w:divBdr>
        </w:div>
        <w:div w:id="344135508">
          <w:marLeft w:val="0"/>
          <w:marRight w:val="0"/>
          <w:marTop w:val="0"/>
          <w:marBottom w:val="0"/>
          <w:divBdr>
            <w:top w:val="none" w:sz="0" w:space="0" w:color="auto"/>
            <w:left w:val="none" w:sz="0" w:space="0" w:color="auto"/>
            <w:bottom w:val="none" w:sz="0" w:space="0" w:color="auto"/>
            <w:right w:val="none" w:sz="0" w:space="0" w:color="auto"/>
          </w:divBdr>
        </w:div>
        <w:div w:id="345985910">
          <w:marLeft w:val="0"/>
          <w:marRight w:val="0"/>
          <w:marTop w:val="0"/>
          <w:marBottom w:val="0"/>
          <w:divBdr>
            <w:top w:val="none" w:sz="0" w:space="0" w:color="auto"/>
            <w:left w:val="none" w:sz="0" w:space="0" w:color="auto"/>
            <w:bottom w:val="none" w:sz="0" w:space="0" w:color="auto"/>
            <w:right w:val="none" w:sz="0" w:space="0" w:color="auto"/>
          </w:divBdr>
        </w:div>
        <w:div w:id="347488219">
          <w:marLeft w:val="0"/>
          <w:marRight w:val="0"/>
          <w:marTop w:val="0"/>
          <w:marBottom w:val="0"/>
          <w:divBdr>
            <w:top w:val="none" w:sz="0" w:space="0" w:color="auto"/>
            <w:left w:val="none" w:sz="0" w:space="0" w:color="auto"/>
            <w:bottom w:val="none" w:sz="0" w:space="0" w:color="auto"/>
            <w:right w:val="none" w:sz="0" w:space="0" w:color="auto"/>
          </w:divBdr>
        </w:div>
        <w:div w:id="351034730">
          <w:marLeft w:val="0"/>
          <w:marRight w:val="0"/>
          <w:marTop w:val="0"/>
          <w:marBottom w:val="0"/>
          <w:divBdr>
            <w:top w:val="none" w:sz="0" w:space="0" w:color="auto"/>
            <w:left w:val="none" w:sz="0" w:space="0" w:color="auto"/>
            <w:bottom w:val="none" w:sz="0" w:space="0" w:color="auto"/>
            <w:right w:val="none" w:sz="0" w:space="0" w:color="auto"/>
          </w:divBdr>
        </w:div>
        <w:div w:id="352727579">
          <w:marLeft w:val="0"/>
          <w:marRight w:val="0"/>
          <w:marTop w:val="0"/>
          <w:marBottom w:val="0"/>
          <w:divBdr>
            <w:top w:val="none" w:sz="0" w:space="0" w:color="auto"/>
            <w:left w:val="none" w:sz="0" w:space="0" w:color="auto"/>
            <w:bottom w:val="none" w:sz="0" w:space="0" w:color="auto"/>
            <w:right w:val="none" w:sz="0" w:space="0" w:color="auto"/>
          </w:divBdr>
        </w:div>
        <w:div w:id="352801341">
          <w:marLeft w:val="0"/>
          <w:marRight w:val="0"/>
          <w:marTop w:val="0"/>
          <w:marBottom w:val="0"/>
          <w:divBdr>
            <w:top w:val="none" w:sz="0" w:space="0" w:color="auto"/>
            <w:left w:val="none" w:sz="0" w:space="0" w:color="auto"/>
            <w:bottom w:val="none" w:sz="0" w:space="0" w:color="auto"/>
            <w:right w:val="none" w:sz="0" w:space="0" w:color="auto"/>
          </w:divBdr>
        </w:div>
        <w:div w:id="354314112">
          <w:marLeft w:val="0"/>
          <w:marRight w:val="0"/>
          <w:marTop w:val="0"/>
          <w:marBottom w:val="0"/>
          <w:divBdr>
            <w:top w:val="none" w:sz="0" w:space="0" w:color="auto"/>
            <w:left w:val="none" w:sz="0" w:space="0" w:color="auto"/>
            <w:bottom w:val="none" w:sz="0" w:space="0" w:color="auto"/>
            <w:right w:val="none" w:sz="0" w:space="0" w:color="auto"/>
          </w:divBdr>
        </w:div>
        <w:div w:id="356464461">
          <w:marLeft w:val="0"/>
          <w:marRight w:val="0"/>
          <w:marTop w:val="0"/>
          <w:marBottom w:val="0"/>
          <w:divBdr>
            <w:top w:val="none" w:sz="0" w:space="0" w:color="auto"/>
            <w:left w:val="none" w:sz="0" w:space="0" w:color="auto"/>
            <w:bottom w:val="none" w:sz="0" w:space="0" w:color="auto"/>
            <w:right w:val="none" w:sz="0" w:space="0" w:color="auto"/>
          </w:divBdr>
        </w:div>
        <w:div w:id="360789957">
          <w:marLeft w:val="0"/>
          <w:marRight w:val="0"/>
          <w:marTop w:val="0"/>
          <w:marBottom w:val="0"/>
          <w:divBdr>
            <w:top w:val="none" w:sz="0" w:space="0" w:color="auto"/>
            <w:left w:val="none" w:sz="0" w:space="0" w:color="auto"/>
            <w:bottom w:val="none" w:sz="0" w:space="0" w:color="auto"/>
            <w:right w:val="none" w:sz="0" w:space="0" w:color="auto"/>
          </w:divBdr>
        </w:div>
        <w:div w:id="362436923">
          <w:marLeft w:val="0"/>
          <w:marRight w:val="0"/>
          <w:marTop w:val="0"/>
          <w:marBottom w:val="0"/>
          <w:divBdr>
            <w:top w:val="none" w:sz="0" w:space="0" w:color="auto"/>
            <w:left w:val="none" w:sz="0" w:space="0" w:color="auto"/>
            <w:bottom w:val="none" w:sz="0" w:space="0" w:color="auto"/>
            <w:right w:val="none" w:sz="0" w:space="0" w:color="auto"/>
          </w:divBdr>
        </w:div>
        <w:div w:id="373580819">
          <w:marLeft w:val="0"/>
          <w:marRight w:val="0"/>
          <w:marTop w:val="0"/>
          <w:marBottom w:val="0"/>
          <w:divBdr>
            <w:top w:val="none" w:sz="0" w:space="0" w:color="auto"/>
            <w:left w:val="none" w:sz="0" w:space="0" w:color="auto"/>
            <w:bottom w:val="none" w:sz="0" w:space="0" w:color="auto"/>
            <w:right w:val="none" w:sz="0" w:space="0" w:color="auto"/>
          </w:divBdr>
        </w:div>
        <w:div w:id="377365854">
          <w:marLeft w:val="0"/>
          <w:marRight w:val="0"/>
          <w:marTop w:val="0"/>
          <w:marBottom w:val="0"/>
          <w:divBdr>
            <w:top w:val="none" w:sz="0" w:space="0" w:color="auto"/>
            <w:left w:val="none" w:sz="0" w:space="0" w:color="auto"/>
            <w:bottom w:val="none" w:sz="0" w:space="0" w:color="auto"/>
            <w:right w:val="none" w:sz="0" w:space="0" w:color="auto"/>
          </w:divBdr>
        </w:div>
        <w:div w:id="379859884">
          <w:marLeft w:val="0"/>
          <w:marRight w:val="0"/>
          <w:marTop w:val="0"/>
          <w:marBottom w:val="0"/>
          <w:divBdr>
            <w:top w:val="none" w:sz="0" w:space="0" w:color="auto"/>
            <w:left w:val="none" w:sz="0" w:space="0" w:color="auto"/>
            <w:bottom w:val="none" w:sz="0" w:space="0" w:color="auto"/>
            <w:right w:val="none" w:sz="0" w:space="0" w:color="auto"/>
          </w:divBdr>
        </w:div>
        <w:div w:id="383256323">
          <w:marLeft w:val="0"/>
          <w:marRight w:val="0"/>
          <w:marTop w:val="0"/>
          <w:marBottom w:val="0"/>
          <w:divBdr>
            <w:top w:val="none" w:sz="0" w:space="0" w:color="auto"/>
            <w:left w:val="none" w:sz="0" w:space="0" w:color="auto"/>
            <w:bottom w:val="none" w:sz="0" w:space="0" w:color="auto"/>
            <w:right w:val="none" w:sz="0" w:space="0" w:color="auto"/>
          </w:divBdr>
        </w:div>
        <w:div w:id="388067904">
          <w:marLeft w:val="0"/>
          <w:marRight w:val="0"/>
          <w:marTop w:val="0"/>
          <w:marBottom w:val="0"/>
          <w:divBdr>
            <w:top w:val="none" w:sz="0" w:space="0" w:color="auto"/>
            <w:left w:val="none" w:sz="0" w:space="0" w:color="auto"/>
            <w:bottom w:val="none" w:sz="0" w:space="0" w:color="auto"/>
            <w:right w:val="none" w:sz="0" w:space="0" w:color="auto"/>
          </w:divBdr>
        </w:div>
        <w:div w:id="391082200">
          <w:marLeft w:val="0"/>
          <w:marRight w:val="0"/>
          <w:marTop w:val="0"/>
          <w:marBottom w:val="0"/>
          <w:divBdr>
            <w:top w:val="none" w:sz="0" w:space="0" w:color="auto"/>
            <w:left w:val="none" w:sz="0" w:space="0" w:color="auto"/>
            <w:bottom w:val="none" w:sz="0" w:space="0" w:color="auto"/>
            <w:right w:val="none" w:sz="0" w:space="0" w:color="auto"/>
          </w:divBdr>
        </w:div>
        <w:div w:id="391541161">
          <w:marLeft w:val="0"/>
          <w:marRight w:val="0"/>
          <w:marTop w:val="0"/>
          <w:marBottom w:val="0"/>
          <w:divBdr>
            <w:top w:val="none" w:sz="0" w:space="0" w:color="auto"/>
            <w:left w:val="none" w:sz="0" w:space="0" w:color="auto"/>
            <w:bottom w:val="none" w:sz="0" w:space="0" w:color="auto"/>
            <w:right w:val="none" w:sz="0" w:space="0" w:color="auto"/>
          </w:divBdr>
        </w:div>
        <w:div w:id="392392082">
          <w:marLeft w:val="0"/>
          <w:marRight w:val="0"/>
          <w:marTop w:val="0"/>
          <w:marBottom w:val="0"/>
          <w:divBdr>
            <w:top w:val="none" w:sz="0" w:space="0" w:color="auto"/>
            <w:left w:val="none" w:sz="0" w:space="0" w:color="auto"/>
            <w:bottom w:val="none" w:sz="0" w:space="0" w:color="auto"/>
            <w:right w:val="none" w:sz="0" w:space="0" w:color="auto"/>
          </w:divBdr>
        </w:div>
        <w:div w:id="396630629">
          <w:marLeft w:val="0"/>
          <w:marRight w:val="0"/>
          <w:marTop w:val="0"/>
          <w:marBottom w:val="0"/>
          <w:divBdr>
            <w:top w:val="none" w:sz="0" w:space="0" w:color="auto"/>
            <w:left w:val="none" w:sz="0" w:space="0" w:color="auto"/>
            <w:bottom w:val="none" w:sz="0" w:space="0" w:color="auto"/>
            <w:right w:val="none" w:sz="0" w:space="0" w:color="auto"/>
          </w:divBdr>
        </w:div>
        <w:div w:id="408692263">
          <w:marLeft w:val="0"/>
          <w:marRight w:val="0"/>
          <w:marTop w:val="0"/>
          <w:marBottom w:val="0"/>
          <w:divBdr>
            <w:top w:val="none" w:sz="0" w:space="0" w:color="auto"/>
            <w:left w:val="none" w:sz="0" w:space="0" w:color="auto"/>
            <w:bottom w:val="none" w:sz="0" w:space="0" w:color="auto"/>
            <w:right w:val="none" w:sz="0" w:space="0" w:color="auto"/>
          </w:divBdr>
        </w:div>
        <w:div w:id="408966622">
          <w:marLeft w:val="0"/>
          <w:marRight w:val="0"/>
          <w:marTop w:val="0"/>
          <w:marBottom w:val="0"/>
          <w:divBdr>
            <w:top w:val="none" w:sz="0" w:space="0" w:color="auto"/>
            <w:left w:val="none" w:sz="0" w:space="0" w:color="auto"/>
            <w:bottom w:val="none" w:sz="0" w:space="0" w:color="auto"/>
            <w:right w:val="none" w:sz="0" w:space="0" w:color="auto"/>
          </w:divBdr>
        </w:div>
        <w:div w:id="411582295">
          <w:marLeft w:val="0"/>
          <w:marRight w:val="0"/>
          <w:marTop w:val="0"/>
          <w:marBottom w:val="0"/>
          <w:divBdr>
            <w:top w:val="none" w:sz="0" w:space="0" w:color="auto"/>
            <w:left w:val="none" w:sz="0" w:space="0" w:color="auto"/>
            <w:bottom w:val="none" w:sz="0" w:space="0" w:color="auto"/>
            <w:right w:val="none" w:sz="0" w:space="0" w:color="auto"/>
          </w:divBdr>
        </w:div>
        <w:div w:id="413939427">
          <w:marLeft w:val="0"/>
          <w:marRight w:val="0"/>
          <w:marTop w:val="0"/>
          <w:marBottom w:val="0"/>
          <w:divBdr>
            <w:top w:val="none" w:sz="0" w:space="0" w:color="auto"/>
            <w:left w:val="none" w:sz="0" w:space="0" w:color="auto"/>
            <w:bottom w:val="none" w:sz="0" w:space="0" w:color="auto"/>
            <w:right w:val="none" w:sz="0" w:space="0" w:color="auto"/>
          </w:divBdr>
        </w:div>
        <w:div w:id="432213935">
          <w:marLeft w:val="0"/>
          <w:marRight w:val="0"/>
          <w:marTop w:val="0"/>
          <w:marBottom w:val="0"/>
          <w:divBdr>
            <w:top w:val="none" w:sz="0" w:space="0" w:color="auto"/>
            <w:left w:val="none" w:sz="0" w:space="0" w:color="auto"/>
            <w:bottom w:val="none" w:sz="0" w:space="0" w:color="auto"/>
            <w:right w:val="none" w:sz="0" w:space="0" w:color="auto"/>
          </w:divBdr>
        </w:div>
        <w:div w:id="435684821">
          <w:marLeft w:val="0"/>
          <w:marRight w:val="0"/>
          <w:marTop w:val="0"/>
          <w:marBottom w:val="0"/>
          <w:divBdr>
            <w:top w:val="none" w:sz="0" w:space="0" w:color="auto"/>
            <w:left w:val="none" w:sz="0" w:space="0" w:color="auto"/>
            <w:bottom w:val="none" w:sz="0" w:space="0" w:color="auto"/>
            <w:right w:val="none" w:sz="0" w:space="0" w:color="auto"/>
          </w:divBdr>
        </w:div>
        <w:div w:id="445389791">
          <w:marLeft w:val="0"/>
          <w:marRight w:val="0"/>
          <w:marTop w:val="0"/>
          <w:marBottom w:val="0"/>
          <w:divBdr>
            <w:top w:val="none" w:sz="0" w:space="0" w:color="auto"/>
            <w:left w:val="none" w:sz="0" w:space="0" w:color="auto"/>
            <w:bottom w:val="none" w:sz="0" w:space="0" w:color="auto"/>
            <w:right w:val="none" w:sz="0" w:space="0" w:color="auto"/>
          </w:divBdr>
        </w:div>
        <w:div w:id="447625030">
          <w:marLeft w:val="0"/>
          <w:marRight w:val="0"/>
          <w:marTop w:val="0"/>
          <w:marBottom w:val="0"/>
          <w:divBdr>
            <w:top w:val="none" w:sz="0" w:space="0" w:color="auto"/>
            <w:left w:val="none" w:sz="0" w:space="0" w:color="auto"/>
            <w:bottom w:val="none" w:sz="0" w:space="0" w:color="auto"/>
            <w:right w:val="none" w:sz="0" w:space="0" w:color="auto"/>
          </w:divBdr>
        </w:div>
        <w:div w:id="452790941">
          <w:marLeft w:val="0"/>
          <w:marRight w:val="0"/>
          <w:marTop w:val="0"/>
          <w:marBottom w:val="0"/>
          <w:divBdr>
            <w:top w:val="none" w:sz="0" w:space="0" w:color="auto"/>
            <w:left w:val="none" w:sz="0" w:space="0" w:color="auto"/>
            <w:bottom w:val="none" w:sz="0" w:space="0" w:color="auto"/>
            <w:right w:val="none" w:sz="0" w:space="0" w:color="auto"/>
          </w:divBdr>
        </w:div>
        <w:div w:id="457649350">
          <w:marLeft w:val="0"/>
          <w:marRight w:val="0"/>
          <w:marTop w:val="0"/>
          <w:marBottom w:val="0"/>
          <w:divBdr>
            <w:top w:val="none" w:sz="0" w:space="0" w:color="auto"/>
            <w:left w:val="none" w:sz="0" w:space="0" w:color="auto"/>
            <w:bottom w:val="none" w:sz="0" w:space="0" w:color="auto"/>
            <w:right w:val="none" w:sz="0" w:space="0" w:color="auto"/>
          </w:divBdr>
        </w:div>
        <w:div w:id="457913380">
          <w:marLeft w:val="0"/>
          <w:marRight w:val="0"/>
          <w:marTop w:val="0"/>
          <w:marBottom w:val="0"/>
          <w:divBdr>
            <w:top w:val="none" w:sz="0" w:space="0" w:color="auto"/>
            <w:left w:val="none" w:sz="0" w:space="0" w:color="auto"/>
            <w:bottom w:val="none" w:sz="0" w:space="0" w:color="auto"/>
            <w:right w:val="none" w:sz="0" w:space="0" w:color="auto"/>
          </w:divBdr>
        </w:div>
        <w:div w:id="460922929">
          <w:marLeft w:val="0"/>
          <w:marRight w:val="0"/>
          <w:marTop w:val="0"/>
          <w:marBottom w:val="0"/>
          <w:divBdr>
            <w:top w:val="none" w:sz="0" w:space="0" w:color="auto"/>
            <w:left w:val="none" w:sz="0" w:space="0" w:color="auto"/>
            <w:bottom w:val="none" w:sz="0" w:space="0" w:color="auto"/>
            <w:right w:val="none" w:sz="0" w:space="0" w:color="auto"/>
          </w:divBdr>
        </w:div>
        <w:div w:id="461656004">
          <w:marLeft w:val="0"/>
          <w:marRight w:val="0"/>
          <w:marTop w:val="0"/>
          <w:marBottom w:val="0"/>
          <w:divBdr>
            <w:top w:val="none" w:sz="0" w:space="0" w:color="auto"/>
            <w:left w:val="none" w:sz="0" w:space="0" w:color="auto"/>
            <w:bottom w:val="none" w:sz="0" w:space="0" w:color="auto"/>
            <w:right w:val="none" w:sz="0" w:space="0" w:color="auto"/>
          </w:divBdr>
        </w:div>
        <w:div w:id="463545192">
          <w:marLeft w:val="0"/>
          <w:marRight w:val="0"/>
          <w:marTop w:val="0"/>
          <w:marBottom w:val="0"/>
          <w:divBdr>
            <w:top w:val="none" w:sz="0" w:space="0" w:color="auto"/>
            <w:left w:val="none" w:sz="0" w:space="0" w:color="auto"/>
            <w:bottom w:val="none" w:sz="0" w:space="0" w:color="auto"/>
            <w:right w:val="none" w:sz="0" w:space="0" w:color="auto"/>
          </w:divBdr>
        </w:div>
        <w:div w:id="465045628">
          <w:marLeft w:val="0"/>
          <w:marRight w:val="0"/>
          <w:marTop w:val="0"/>
          <w:marBottom w:val="0"/>
          <w:divBdr>
            <w:top w:val="none" w:sz="0" w:space="0" w:color="auto"/>
            <w:left w:val="none" w:sz="0" w:space="0" w:color="auto"/>
            <w:bottom w:val="none" w:sz="0" w:space="0" w:color="auto"/>
            <w:right w:val="none" w:sz="0" w:space="0" w:color="auto"/>
          </w:divBdr>
        </w:div>
        <w:div w:id="480927709">
          <w:marLeft w:val="0"/>
          <w:marRight w:val="0"/>
          <w:marTop w:val="0"/>
          <w:marBottom w:val="0"/>
          <w:divBdr>
            <w:top w:val="none" w:sz="0" w:space="0" w:color="auto"/>
            <w:left w:val="none" w:sz="0" w:space="0" w:color="auto"/>
            <w:bottom w:val="none" w:sz="0" w:space="0" w:color="auto"/>
            <w:right w:val="none" w:sz="0" w:space="0" w:color="auto"/>
          </w:divBdr>
        </w:div>
        <w:div w:id="484008244">
          <w:marLeft w:val="0"/>
          <w:marRight w:val="0"/>
          <w:marTop w:val="0"/>
          <w:marBottom w:val="0"/>
          <w:divBdr>
            <w:top w:val="none" w:sz="0" w:space="0" w:color="auto"/>
            <w:left w:val="none" w:sz="0" w:space="0" w:color="auto"/>
            <w:bottom w:val="none" w:sz="0" w:space="0" w:color="auto"/>
            <w:right w:val="none" w:sz="0" w:space="0" w:color="auto"/>
          </w:divBdr>
        </w:div>
        <w:div w:id="484206982">
          <w:marLeft w:val="0"/>
          <w:marRight w:val="0"/>
          <w:marTop w:val="0"/>
          <w:marBottom w:val="0"/>
          <w:divBdr>
            <w:top w:val="none" w:sz="0" w:space="0" w:color="auto"/>
            <w:left w:val="none" w:sz="0" w:space="0" w:color="auto"/>
            <w:bottom w:val="none" w:sz="0" w:space="0" w:color="auto"/>
            <w:right w:val="none" w:sz="0" w:space="0" w:color="auto"/>
          </w:divBdr>
        </w:div>
        <w:div w:id="487670702">
          <w:marLeft w:val="0"/>
          <w:marRight w:val="0"/>
          <w:marTop w:val="0"/>
          <w:marBottom w:val="0"/>
          <w:divBdr>
            <w:top w:val="none" w:sz="0" w:space="0" w:color="auto"/>
            <w:left w:val="none" w:sz="0" w:space="0" w:color="auto"/>
            <w:bottom w:val="none" w:sz="0" w:space="0" w:color="auto"/>
            <w:right w:val="none" w:sz="0" w:space="0" w:color="auto"/>
          </w:divBdr>
        </w:div>
        <w:div w:id="491917912">
          <w:marLeft w:val="0"/>
          <w:marRight w:val="0"/>
          <w:marTop w:val="0"/>
          <w:marBottom w:val="0"/>
          <w:divBdr>
            <w:top w:val="none" w:sz="0" w:space="0" w:color="auto"/>
            <w:left w:val="none" w:sz="0" w:space="0" w:color="auto"/>
            <w:bottom w:val="none" w:sz="0" w:space="0" w:color="auto"/>
            <w:right w:val="none" w:sz="0" w:space="0" w:color="auto"/>
          </w:divBdr>
        </w:div>
        <w:div w:id="492378706">
          <w:marLeft w:val="0"/>
          <w:marRight w:val="0"/>
          <w:marTop w:val="0"/>
          <w:marBottom w:val="0"/>
          <w:divBdr>
            <w:top w:val="none" w:sz="0" w:space="0" w:color="auto"/>
            <w:left w:val="none" w:sz="0" w:space="0" w:color="auto"/>
            <w:bottom w:val="none" w:sz="0" w:space="0" w:color="auto"/>
            <w:right w:val="none" w:sz="0" w:space="0" w:color="auto"/>
          </w:divBdr>
        </w:div>
        <w:div w:id="498690662">
          <w:marLeft w:val="0"/>
          <w:marRight w:val="0"/>
          <w:marTop w:val="0"/>
          <w:marBottom w:val="0"/>
          <w:divBdr>
            <w:top w:val="none" w:sz="0" w:space="0" w:color="auto"/>
            <w:left w:val="none" w:sz="0" w:space="0" w:color="auto"/>
            <w:bottom w:val="none" w:sz="0" w:space="0" w:color="auto"/>
            <w:right w:val="none" w:sz="0" w:space="0" w:color="auto"/>
          </w:divBdr>
        </w:div>
        <w:div w:id="516042214">
          <w:marLeft w:val="0"/>
          <w:marRight w:val="0"/>
          <w:marTop w:val="0"/>
          <w:marBottom w:val="0"/>
          <w:divBdr>
            <w:top w:val="none" w:sz="0" w:space="0" w:color="auto"/>
            <w:left w:val="none" w:sz="0" w:space="0" w:color="auto"/>
            <w:bottom w:val="none" w:sz="0" w:space="0" w:color="auto"/>
            <w:right w:val="none" w:sz="0" w:space="0" w:color="auto"/>
          </w:divBdr>
        </w:div>
        <w:div w:id="524058516">
          <w:marLeft w:val="0"/>
          <w:marRight w:val="0"/>
          <w:marTop w:val="0"/>
          <w:marBottom w:val="0"/>
          <w:divBdr>
            <w:top w:val="none" w:sz="0" w:space="0" w:color="auto"/>
            <w:left w:val="none" w:sz="0" w:space="0" w:color="auto"/>
            <w:bottom w:val="none" w:sz="0" w:space="0" w:color="auto"/>
            <w:right w:val="none" w:sz="0" w:space="0" w:color="auto"/>
          </w:divBdr>
        </w:div>
        <w:div w:id="530267990">
          <w:marLeft w:val="0"/>
          <w:marRight w:val="0"/>
          <w:marTop w:val="0"/>
          <w:marBottom w:val="0"/>
          <w:divBdr>
            <w:top w:val="none" w:sz="0" w:space="0" w:color="auto"/>
            <w:left w:val="none" w:sz="0" w:space="0" w:color="auto"/>
            <w:bottom w:val="none" w:sz="0" w:space="0" w:color="auto"/>
            <w:right w:val="none" w:sz="0" w:space="0" w:color="auto"/>
          </w:divBdr>
        </w:div>
        <w:div w:id="532377561">
          <w:marLeft w:val="0"/>
          <w:marRight w:val="0"/>
          <w:marTop w:val="0"/>
          <w:marBottom w:val="0"/>
          <w:divBdr>
            <w:top w:val="none" w:sz="0" w:space="0" w:color="auto"/>
            <w:left w:val="none" w:sz="0" w:space="0" w:color="auto"/>
            <w:bottom w:val="none" w:sz="0" w:space="0" w:color="auto"/>
            <w:right w:val="none" w:sz="0" w:space="0" w:color="auto"/>
          </w:divBdr>
        </w:div>
        <w:div w:id="532839020">
          <w:marLeft w:val="0"/>
          <w:marRight w:val="0"/>
          <w:marTop w:val="0"/>
          <w:marBottom w:val="0"/>
          <w:divBdr>
            <w:top w:val="none" w:sz="0" w:space="0" w:color="auto"/>
            <w:left w:val="none" w:sz="0" w:space="0" w:color="auto"/>
            <w:bottom w:val="none" w:sz="0" w:space="0" w:color="auto"/>
            <w:right w:val="none" w:sz="0" w:space="0" w:color="auto"/>
          </w:divBdr>
        </w:div>
        <w:div w:id="535964940">
          <w:marLeft w:val="0"/>
          <w:marRight w:val="0"/>
          <w:marTop w:val="0"/>
          <w:marBottom w:val="0"/>
          <w:divBdr>
            <w:top w:val="none" w:sz="0" w:space="0" w:color="auto"/>
            <w:left w:val="none" w:sz="0" w:space="0" w:color="auto"/>
            <w:bottom w:val="none" w:sz="0" w:space="0" w:color="auto"/>
            <w:right w:val="none" w:sz="0" w:space="0" w:color="auto"/>
          </w:divBdr>
        </w:div>
        <w:div w:id="538930212">
          <w:marLeft w:val="0"/>
          <w:marRight w:val="0"/>
          <w:marTop w:val="0"/>
          <w:marBottom w:val="0"/>
          <w:divBdr>
            <w:top w:val="none" w:sz="0" w:space="0" w:color="auto"/>
            <w:left w:val="none" w:sz="0" w:space="0" w:color="auto"/>
            <w:bottom w:val="none" w:sz="0" w:space="0" w:color="auto"/>
            <w:right w:val="none" w:sz="0" w:space="0" w:color="auto"/>
          </w:divBdr>
        </w:div>
        <w:div w:id="544147246">
          <w:marLeft w:val="0"/>
          <w:marRight w:val="0"/>
          <w:marTop w:val="0"/>
          <w:marBottom w:val="0"/>
          <w:divBdr>
            <w:top w:val="none" w:sz="0" w:space="0" w:color="auto"/>
            <w:left w:val="none" w:sz="0" w:space="0" w:color="auto"/>
            <w:bottom w:val="none" w:sz="0" w:space="0" w:color="auto"/>
            <w:right w:val="none" w:sz="0" w:space="0" w:color="auto"/>
          </w:divBdr>
        </w:div>
        <w:div w:id="548221964">
          <w:marLeft w:val="0"/>
          <w:marRight w:val="0"/>
          <w:marTop w:val="0"/>
          <w:marBottom w:val="0"/>
          <w:divBdr>
            <w:top w:val="none" w:sz="0" w:space="0" w:color="auto"/>
            <w:left w:val="none" w:sz="0" w:space="0" w:color="auto"/>
            <w:bottom w:val="none" w:sz="0" w:space="0" w:color="auto"/>
            <w:right w:val="none" w:sz="0" w:space="0" w:color="auto"/>
          </w:divBdr>
        </w:div>
        <w:div w:id="554781281">
          <w:marLeft w:val="0"/>
          <w:marRight w:val="0"/>
          <w:marTop w:val="0"/>
          <w:marBottom w:val="0"/>
          <w:divBdr>
            <w:top w:val="none" w:sz="0" w:space="0" w:color="auto"/>
            <w:left w:val="none" w:sz="0" w:space="0" w:color="auto"/>
            <w:bottom w:val="none" w:sz="0" w:space="0" w:color="auto"/>
            <w:right w:val="none" w:sz="0" w:space="0" w:color="auto"/>
          </w:divBdr>
        </w:div>
        <w:div w:id="560797458">
          <w:marLeft w:val="0"/>
          <w:marRight w:val="0"/>
          <w:marTop w:val="0"/>
          <w:marBottom w:val="0"/>
          <w:divBdr>
            <w:top w:val="none" w:sz="0" w:space="0" w:color="auto"/>
            <w:left w:val="none" w:sz="0" w:space="0" w:color="auto"/>
            <w:bottom w:val="none" w:sz="0" w:space="0" w:color="auto"/>
            <w:right w:val="none" w:sz="0" w:space="0" w:color="auto"/>
          </w:divBdr>
        </w:div>
        <w:div w:id="567809428">
          <w:marLeft w:val="0"/>
          <w:marRight w:val="0"/>
          <w:marTop w:val="0"/>
          <w:marBottom w:val="0"/>
          <w:divBdr>
            <w:top w:val="none" w:sz="0" w:space="0" w:color="auto"/>
            <w:left w:val="none" w:sz="0" w:space="0" w:color="auto"/>
            <w:bottom w:val="none" w:sz="0" w:space="0" w:color="auto"/>
            <w:right w:val="none" w:sz="0" w:space="0" w:color="auto"/>
          </w:divBdr>
        </w:div>
        <w:div w:id="573316835">
          <w:marLeft w:val="0"/>
          <w:marRight w:val="0"/>
          <w:marTop w:val="0"/>
          <w:marBottom w:val="0"/>
          <w:divBdr>
            <w:top w:val="none" w:sz="0" w:space="0" w:color="auto"/>
            <w:left w:val="none" w:sz="0" w:space="0" w:color="auto"/>
            <w:bottom w:val="none" w:sz="0" w:space="0" w:color="auto"/>
            <w:right w:val="none" w:sz="0" w:space="0" w:color="auto"/>
          </w:divBdr>
        </w:div>
        <w:div w:id="575212908">
          <w:marLeft w:val="0"/>
          <w:marRight w:val="0"/>
          <w:marTop w:val="0"/>
          <w:marBottom w:val="0"/>
          <w:divBdr>
            <w:top w:val="none" w:sz="0" w:space="0" w:color="auto"/>
            <w:left w:val="none" w:sz="0" w:space="0" w:color="auto"/>
            <w:bottom w:val="none" w:sz="0" w:space="0" w:color="auto"/>
            <w:right w:val="none" w:sz="0" w:space="0" w:color="auto"/>
          </w:divBdr>
        </w:div>
        <w:div w:id="582378225">
          <w:marLeft w:val="0"/>
          <w:marRight w:val="0"/>
          <w:marTop w:val="0"/>
          <w:marBottom w:val="0"/>
          <w:divBdr>
            <w:top w:val="none" w:sz="0" w:space="0" w:color="auto"/>
            <w:left w:val="none" w:sz="0" w:space="0" w:color="auto"/>
            <w:bottom w:val="none" w:sz="0" w:space="0" w:color="auto"/>
            <w:right w:val="none" w:sz="0" w:space="0" w:color="auto"/>
          </w:divBdr>
        </w:div>
        <w:div w:id="584338211">
          <w:marLeft w:val="0"/>
          <w:marRight w:val="0"/>
          <w:marTop w:val="0"/>
          <w:marBottom w:val="0"/>
          <w:divBdr>
            <w:top w:val="none" w:sz="0" w:space="0" w:color="auto"/>
            <w:left w:val="none" w:sz="0" w:space="0" w:color="auto"/>
            <w:bottom w:val="none" w:sz="0" w:space="0" w:color="auto"/>
            <w:right w:val="none" w:sz="0" w:space="0" w:color="auto"/>
          </w:divBdr>
        </w:div>
        <w:div w:id="586840689">
          <w:marLeft w:val="0"/>
          <w:marRight w:val="0"/>
          <w:marTop w:val="0"/>
          <w:marBottom w:val="0"/>
          <w:divBdr>
            <w:top w:val="none" w:sz="0" w:space="0" w:color="auto"/>
            <w:left w:val="none" w:sz="0" w:space="0" w:color="auto"/>
            <w:bottom w:val="none" w:sz="0" w:space="0" w:color="auto"/>
            <w:right w:val="none" w:sz="0" w:space="0" w:color="auto"/>
          </w:divBdr>
        </w:div>
        <w:div w:id="592205988">
          <w:marLeft w:val="0"/>
          <w:marRight w:val="0"/>
          <w:marTop w:val="0"/>
          <w:marBottom w:val="0"/>
          <w:divBdr>
            <w:top w:val="none" w:sz="0" w:space="0" w:color="auto"/>
            <w:left w:val="none" w:sz="0" w:space="0" w:color="auto"/>
            <w:bottom w:val="none" w:sz="0" w:space="0" w:color="auto"/>
            <w:right w:val="none" w:sz="0" w:space="0" w:color="auto"/>
          </w:divBdr>
        </w:div>
        <w:div w:id="594554997">
          <w:marLeft w:val="0"/>
          <w:marRight w:val="0"/>
          <w:marTop w:val="0"/>
          <w:marBottom w:val="0"/>
          <w:divBdr>
            <w:top w:val="none" w:sz="0" w:space="0" w:color="auto"/>
            <w:left w:val="none" w:sz="0" w:space="0" w:color="auto"/>
            <w:bottom w:val="none" w:sz="0" w:space="0" w:color="auto"/>
            <w:right w:val="none" w:sz="0" w:space="0" w:color="auto"/>
          </w:divBdr>
        </w:div>
        <w:div w:id="603732213">
          <w:marLeft w:val="0"/>
          <w:marRight w:val="0"/>
          <w:marTop w:val="0"/>
          <w:marBottom w:val="0"/>
          <w:divBdr>
            <w:top w:val="none" w:sz="0" w:space="0" w:color="auto"/>
            <w:left w:val="none" w:sz="0" w:space="0" w:color="auto"/>
            <w:bottom w:val="none" w:sz="0" w:space="0" w:color="auto"/>
            <w:right w:val="none" w:sz="0" w:space="0" w:color="auto"/>
          </w:divBdr>
        </w:div>
        <w:div w:id="610556785">
          <w:marLeft w:val="0"/>
          <w:marRight w:val="0"/>
          <w:marTop w:val="0"/>
          <w:marBottom w:val="0"/>
          <w:divBdr>
            <w:top w:val="none" w:sz="0" w:space="0" w:color="auto"/>
            <w:left w:val="none" w:sz="0" w:space="0" w:color="auto"/>
            <w:bottom w:val="none" w:sz="0" w:space="0" w:color="auto"/>
            <w:right w:val="none" w:sz="0" w:space="0" w:color="auto"/>
          </w:divBdr>
        </w:div>
        <w:div w:id="612715052">
          <w:marLeft w:val="0"/>
          <w:marRight w:val="0"/>
          <w:marTop w:val="0"/>
          <w:marBottom w:val="0"/>
          <w:divBdr>
            <w:top w:val="none" w:sz="0" w:space="0" w:color="auto"/>
            <w:left w:val="none" w:sz="0" w:space="0" w:color="auto"/>
            <w:bottom w:val="none" w:sz="0" w:space="0" w:color="auto"/>
            <w:right w:val="none" w:sz="0" w:space="0" w:color="auto"/>
          </w:divBdr>
        </w:div>
        <w:div w:id="614680908">
          <w:marLeft w:val="0"/>
          <w:marRight w:val="0"/>
          <w:marTop w:val="0"/>
          <w:marBottom w:val="0"/>
          <w:divBdr>
            <w:top w:val="none" w:sz="0" w:space="0" w:color="auto"/>
            <w:left w:val="none" w:sz="0" w:space="0" w:color="auto"/>
            <w:bottom w:val="none" w:sz="0" w:space="0" w:color="auto"/>
            <w:right w:val="none" w:sz="0" w:space="0" w:color="auto"/>
          </w:divBdr>
        </w:div>
        <w:div w:id="618685461">
          <w:marLeft w:val="0"/>
          <w:marRight w:val="0"/>
          <w:marTop w:val="0"/>
          <w:marBottom w:val="0"/>
          <w:divBdr>
            <w:top w:val="none" w:sz="0" w:space="0" w:color="auto"/>
            <w:left w:val="none" w:sz="0" w:space="0" w:color="auto"/>
            <w:bottom w:val="none" w:sz="0" w:space="0" w:color="auto"/>
            <w:right w:val="none" w:sz="0" w:space="0" w:color="auto"/>
          </w:divBdr>
        </w:div>
        <w:div w:id="618878213">
          <w:marLeft w:val="0"/>
          <w:marRight w:val="0"/>
          <w:marTop w:val="0"/>
          <w:marBottom w:val="0"/>
          <w:divBdr>
            <w:top w:val="none" w:sz="0" w:space="0" w:color="auto"/>
            <w:left w:val="none" w:sz="0" w:space="0" w:color="auto"/>
            <w:bottom w:val="none" w:sz="0" w:space="0" w:color="auto"/>
            <w:right w:val="none" w:sz="0" w:space="0" w:color="auto"/>
          </w:divBdr>
        </w:div>
        <w:div w:id="619607857">
          <w:marLeft w:val="0"/>
          <w:marRight w:val="0"/>
          <w:marTop w:val="0"/>
          <w:marBottom w:val="0"/>
          <w:divBdr>
            <w:top w:val="none" w:sz="0" w:space="0" w:color="auto"/>
            <w:left w:val="none" w:sz="0" w:space="0" w:color="auto"/>
            <w:bottom w:val="none" w:sz="0" w:space="0" w:color="auto"/>
            <w:right w:val="none" w:sz="0" w:space="0" w:color="auto"/>
          </w:divBdr>
        </w:div>
        <w:div w:id="621230443">
          <w:marLeft w:val="0"/>
          <w:marRight w:val="0"/>
          <w:marTop w:val="0"/>
          <w:marBottom w:val="0"/>
          <w:divBdr>
            <w:top w:val="none" w:sz="0" w:space="0" w:color="auto"/>
            <w:left w:val="none" w:sz="0" w:space="0" w:color="auto"/>
            <w:bottom w:val="none" w:sz="0" w:space="0" w:color="auto"/>
            <w:right w:val="none" w:sz="0" w:space="0" w:color="auto"/>
          </w:divBdr>
        </w:div>
        <w:div w:id="623192671">
          <w:marLeft w:val="0"/>
          <w:marRight w:val="0"/>
          <w:marTop w:val="0"/>
          <w:marBottom w:val="0"/>
          <w:divBdr>
            <w:top w:val="none" w:sz="0" w:space="0" w:color="auto"/>
            <w:left w:val="none" w:sz="0" w:space="0" w:color="auto"/>
            <w:bottom w:val="none" w:sz="0" w:space="0" w:color="auto"/>
            <w:right w:val="none" w:sz="0" w:space="0" w:color="auto"/>
          </w:divBdr>
        </w:div>
        <w:div w:id="624316298">
          <w:marLeft w:val="0"/>
          <w:marRight w:val="0"/>
          <w:marTop w:val="0"/>
          <w:marBottom w:val="0"/>
          <w:divBdr>
            <w:top w:val="none" w:sz="0" w:space="0" w:color="auto"/>
            <w:left w:val="none" w:sz="0" w:space="0" w:color="auto"/>
            <w:bottom w:val="none" w:sz="0" w:space="0" w:color="auto"/>
            <w:right w:val="none" w:sz="0" w:space="0" w:color="auto"/>
          </w:divBdr>
        </w:div>
        <w:div w:id="630332238">
          <w:marLeft w:val="0"/>
          <w:marRight w:val="0"/>
          <w:marTop w:val="0"/>
          <w:marBottom w:val="0"/>
          <w:divBdr>
            <w:top w:val="none" w:sz="0" w:space="0" w:color="auto"/>
            <w:left w:val="none" w:sz="0" w:space="0" w:color="auto"/>
            <w:bottom w:val="none" w:sz="0" w:space="0" w:color="auto"/>
            <w:right w:val="none" w:sz="0" w:space="0" w:color="auto"/>
          </w:divBdr>
        </w:div>
        <w:div w:id="632684798">
          <w:marLeft w:val="0"/>
          <w:marRight w:val="0"/>
          <w:marTop w:val="0"/>
          <w:marBottom w:val="0"/>
          <w:divBdr>
            <w:top w:val="none" w:sz="0" w:space="0" w:color="auto"/>
            <w:left w:val="none" w:sz="0" w:space="0" w:color="auto"/>
            <w:bottom w:val="none" w:sz="0" w:space="0" w:color="auto"/>
            <w:right w:val="none" w:sz="0" w:space="0" w:color="auto"/>
          </w:divBdr>
        </w:div>
        <w:div w:id="633366329">
          <w:marLeft w:val="0"/>
          <w:marRight w:val="0"/>
          <w:marTop w:val="0"/>
          <w:marBottom w:val="0"/>
          <w:divBdr>
            <w:top w:val="none" w:sz="0" w:space="0" w:color="auto"/>
            <w:left w:val="none" w:sz="0" w:space="0" w:color="auto"/>
            <w:bottom w:val="none" w:sz="0" w:space="0" w:color="auto"/>
            <w:right w:val="none" w:sz="0" w:space="0" w:color="auto"/>
          </w:divBdr>
        </w:div>
        <w:div w:id="641429800">
          <w:marLeft w:val="0"/>
          <w:marRight w:val="0"/>
          <w:marTop w:val="0"/>
          <w:marBottom w:val="0"/>
          <w:divBdr>
            <w:top w:val="none" w:sz="0" w:space="0" w:color="auto"/>
            <w:left w:val="none" w:sz="0" w:space="0" w:color="auto"/>
            <w:bottom w:val="none" w:sz="0" w:space="0" w:color="auto"/>
            <w:right w:val="none" w:sz="0" w:space="0" w:color="auto"/>
          </w:divBdr>
        </w:div>
        <w:div w:id="646979520">
          <w:marLeft w:val="0"/>
          <w:marRight w:val="0"/>
          <w:marTop w:val="0"/>
          <w:marBottom w:val="0"/>
          <w:divBdr>
            <w:top w:val="none" w:sz="0" w:space="0" w:color="auto"/>
            <w:left w:val="none" w:sz="0" w:space="0" w:color="auto"/>
            <w:bottom w:val="none" w:sz="0" w:space="0" w:color="auto"/>
            <w:right w:val="none" w:sz="0" w:space="0" w:color="auto"/>
          </w:divBdr>
        </w:div>
        <w:div w:id="652025142">
          <w:marLeft w:val="0"/>
          <w:marRight w:val="0"/>
          <w:marTop w:val="0"/>
          <w:marBottom w:val="0"/>
          <w:divBdr>
            <w:top w:val="none" w:sz="0" w:space="0" w:color="auto"/>
            <w:left w:val="none" w:sz="0" w:space="0" w:color="auto"/>
            <w:bottom w:val="none" w:sz="0" w:space="0" w:color="auto"/>
            <w:right w:val="none" w:sz="0" w:space="0" w:color="auto"/>
          </w:divBdr>
        </w:div>
        <w:div w:id="653140404">
          <w:marLeft w:val="0"/>
          <w:marRight w:val="0"/>
          <w:marTop w:val="0"/>
          <w:marBottom w:val="0"/>
          <w:divBdr>
            <w:top w:val="none" w:sz="0" w:space="0" w:color="auto"/>
            <w:left w:val="none" w:sz="0" w:space="0" w:color="auto"/>
            <w:bottom w:val="none" w:sz="0" w:space="0" w:color="auto"/>
            <w:right w:val="none" w:sz="0" w:space="0" w:color="auto"/>
          </w:divBdr>
        </w:div>
        <w:div w:id="660429470">
          <w:marLeft w:val="0"/>
          <w:marRight w:val="0"/>
          <w:marTop w:val="0"/>
          <w:marBottom w:val="0"/>
          <w:divBdr>
            <w:top w:val="none" w:sz="0" w:space="0" w:color="auto"/>
            <w:left w:val="none" w:sz="0" w:space="0" w:color="auto"/>
            <w:bottom w:val="none" w:sz="0" w:space="0" w:color="auto"/>
            <w:right w:val="none" w:sz="0" w:space="0" w:color="auto"/>
          </w:divBdr>
        </w:div>
        <w:div w:id="661855702">
          <w:marLeft w:val="0"/>
          <w:marRight w:val="0"/>
          <w:marTop w:val="0"/>
          <w:marBottom w:val="0"/>
          <w:divBdr>
            <w:top w:val="none" w:sz="0" w:space="0" w:color="auto"/>
            <w:left w:val="none" w:sz="0" w:space="0" w:color="auto"/>
            <w:bottom w:val="none" w:sz="0" w:space="0" w:color="auto"/>
            <w:right w:val="none" w:sz="0" w:space="0" w:color="auto"/>
          </w:divBdr>
        </w:div>
        <w:div w:id="666205281">
          <w:marLeft w:val="0"/>
          <w:marRight w:val="0"/>
          <w:marTop w:val="0"/>
          <w:marBottom w:val="0"/>
          <w:divBdr>
            <w:top w:val="none" w:sz="0" w:space="0" w:color="auto"/>
            <w:left w:val="none" w:sz="0" w:space="0" w:color="auto"/>
            <w:bottom w:val="none" w:sz="0" w:space="0" w:color="auto"/>
            <w:right w:val="none" w:sz="0" w:space="0" w:color="auto"/>
          </w:divBdr>
        </w:div>
        <w:div w:id="666981501">
          <w:marLeft w:val="0"/>
          <w:marRight w:val="0"/>
          <w:marTop w:val="0"/>
          <w:marBottom w:val="0"/>
          <w:divBdr>
            <w:top w:val="none" w:sz="0" w:space="0" w:color="auto"/>
            <w:left w:val="none" w:sz="0" w:space="0" w:color="auto"/>
            <w:bottom w:val="none" w:sz="0" w:space="0" w:color="auto"/>
            <w:right w:val="none" w:sz="0" w:space="0" w:color="auto"/>
          </w:divBdr>
        </w:div>
        <w:div w:id="667757978">
          <w:marLeft w:val="0"/>
          <w:marRight w:val="0"/>
          <w:marTop w:val="0"/>
          <w:marBottom w:val="0"/>
          <w:divBdr>
            <w:top w:val="none" w:sz="0" w:space="0" w:color="auto"/>
            <w:left w:val="none" w:sz="0" w:space="0" w:color="auto"/>
            <w:bottom w:val="none" w:sz="0" w:space="0" w:color="auto"/>
            <w:right w:val="none" w:sz="0" w:space="0" w:color="auto"/>
          </w:divBdr>
        </w:div>
        <w:div w:id="670520824">
          <w:marLeft w:val="0"/>
          <w:marRight w:val="0"/>
          <w:marTop w:val="0"/>
          <w:marBottom w:val="0"/>
          <w:divBdr>
            <w:top w:val="none" w:sz="0" w:space="0" w:color="auto"/>
            <w:left w:val="none" w:sz="0" w:space="0" w:color="auto"/>
            <w:bottom w:val="none" w:sz="0" w:space="0" w:color="auto"/>
            <w:right w:val="none" w:sz="0" w:space="0" w:color="auto"/>
          </w:divBdr>
        </w:div>
        <w:div w:id="671683676">
          <w:marLeft w:val="0"/>
          <w:marRight w:val="0"/>
          <w:marTop w:val="0"/>
          <w:marBottom w:val="0"/>
          <w:divBdr>
            <w:top w:val="none" w:sz="0" w:space="0" w:color="auto"/>
            <w:left w:val="none" w:sz="0" w:space="0" w:color="auto"/>
            <w:bottom w:val="none" w:sz="0" w:space="0" w:color="auto"/>
            <w:right w:val="none" w:sz="0" w:space="0" w:color="auto"/>
          </w:divBdr>
        </w:div>
        <w:div w:id="683289527">
          <w:marLeft w:val="0"/>
          <w:marRight w:val="0"/>
          <w:marTop w:val="0"/>
          <w:marBottom w:val="0"/>
          <w:divBdr>
            <w:top w:val="none" w:sz="0" w:space="0" w:color="auto"/>
            <w:left w:val="none" w:sz="0" w:space="0" w:color="auto"/>
            <w:bottom w:val="none" w:sz="0" w:space="0" w:color="auto"/>
            <w:right w:val="none" w:sz="0" w:space="0" w:color="auto"/>
          </w:divBdr>
        </w:div>
        <w:div w:id="684480577">
          <w:marLeft w:val="0"/>
          <w:marRight w:val="0"/>
          <w:marTop w:val="0"/>
          <w:marBottom w:val="0"/>
          <w:divBdr>
            <w:top w:val="none" w:sz="0" w:space="0" w:color="auto"/>
            <w:left w:val="none" w:sz="0" w:space="0" w:color="auto"/>
            <w:bottom w:val="none" w:sz="0" w:space="0" w:color="auto"/>
            <w:right w:val="none" w:sz="0" w:space="0" w:color="auto"/>
          </w:divBdr>
        </w:div>
        <w:div w:id="685861901">
          <w:marLeft w:val="0"/>
          <w:marRight w:val="0"/>
          <w:marTop w:val="0"/>
          <w:marBottom w:val="0"/>
          <w:divBdr>
            <w:top w:val="none" w:sz="0" w:space="0" w:color="auto"/>
            <w:left w:val="none" w:sz="0" w:space="0" w:color="auto"/>
            <w:bottom w:val="none" w:sz="0" w:space="0" w:color="auto"/>
            <w:right w:val="none" w:sz="0" w:space="0" w:color="auto"/>
          </w:divBdr>
        </w:div>
        <w:div w:id="687104270">
          <w:marLeft w:val="0"/>
          <w:marRight w:val="0"/>
          <w:marTop w:val="0"/>
          <w:marBottom w:val="0"/>
          <w:divBdr>
            <w:top w:val="none" w:sz="0" w:space="0" w:color="auto"/>
            <w:left w:val="none" w:sz="0" w:space="0" w:color="auto"/>
            <w:bottom w:val="none" w:sz="0" w:space="0" w:color="auto"/>
            <w:right w:val="none" w:sz="0" w:space="0" w:color="auto"/>
          </w:divBdr>
        </w:div>
        <w:div w:id="692464610">
          <w:marLeft w:val="0"/>
          <w:marRight w:val="0"/>
          <w:marTop w:val="0"/>
          <w:marBottom w:val="0"/>
          <w:divBdr>
            <w:top w:val="none" w:sz="0" w:space="0" w:color="auto"/>
            <w:left w:val="none" w:sz="0" w:space="0" w:color="auto"/>
            <w:bottom w:val="none" w:sz="0" w:space="0" w:color="auto"/>
            <w:right w:val="none" w:sz="0" w:space="0" w:color="auto"/>
          </w:divBdr>
        </w:div>
        <w:div w:id="695160489">
          <w:marLeft w:val="0"/>
          <w:marRight w:val="0"/>
          <w:marTop w:val="0"/>
          <w:marBottom w:val="0"/>
          <w:divBdr>
            <w:top w:val="none" w:sz="0" w:space="0" w:color="auto"/>
            <w:left w:val="none" w:sz="0" w:space="0" w:color="auto"/>
            <w:bottom w:val="none" w:sz="0" w:space="0" w:color="auto"/>
            <w:right w:val="none" w:sz="0" w:space="0" w:color="auto"/>
          </w:divBdr>
        </w:div>
        <w:div w:id="697201458">
          <w:marLeft w:val="0"/>
          <w:marRight w:val="0"/>
          <w:marTop w:val="0"/>
          <w:marBottom w:val="0"/>
          <w:divBdr>
            <w:top w:val="none" w:sz="0" w:space="0" w:color="auto"/>
            <w:left w:val="none" w:sz="0" w:space="0" w:color="auto"/>
            <w:bottom w:val="none" w:sz="0" w:space="0" w:color="auto"/>
            <w:right w:val="none" w:sz="0" w:space="0" w:color="auto"/>
          </w:divBdr>
        </w:div>
        <w:div w:id="700714386">
          <w:marLeft w:val="0"/>
          <w:marRight w:val="0"/>
          <w:marTop w:val="0"/>
          <w:marBottom w:val="0"/>
          <w:divBdr>
            <w:top w:val="none" w:sz="0" w:space="0" w:color="auto"/>
            <w:left w:val="none" w:sz="0" w:space="0" w:color="auto"/>
            <w:bottom w:val="none" w:sz="0" w:space="0" w:color="auto"/>
            <w:right w:val="none" w:sz="0" w:space="0" w:color="auto"/>
          </w:divBdr>
        </w:div>
        <w:div w:id="703361713">
          <w:marLeft w:val="0"/>
          <w:marRight w:val="0"/>
          <w:marTop w:val="0"/>
          <w:marBottom w:val="0"/>
          <w:divBdr>
            <w:top w:val="none" w:sz="0" w:space="0" w:color="auto"/>
            <w:left w:val="none" w:sz="0" w:space="0" w:color="auto"/>
            <w:bottom w:val="none" w:sz="0" w:space="0" w:color="auto"/>
            <w:right w:val="none" w:sz="0" w:space="0" w:color="auto"/>
          </w:divBdr>
        </w:div>
        <w:div w:id="707146850">
          <w:marLeft w:val="0"/>
          <w:marRight w:val="0"/>
          <w:marTop w:val="0"/>
          <w:marBottom w:val="0"/>
          <w:divBdr>
            <w:top w:val="none" w:sz="0" w:space="0" w:color="auto"/>
            <w:left w:val="none" w:sz="0" w:space="0" w:color="auto"/>
            <w:bottom w:val="none" w:sz="0" w:space="0" w:color="auto"/>
            <w:right w:val="none" w:sz="0" w:space="0" w:color="auto"/>
          </w:divBdr>
        </w:div>
        <w:div w:id="707725561">
          <w:marLeft w:val="0"/>
          <w:marRight w:val="0"/>
          <w:marTop w:val="0"/>
          <w:marBottom w:val="0"/>
          <w:divBdr>
            <w:top w:val="none" w:sz="0" w:space="0" w:color="auto"/>
            <w:left w:val="none" w:sz="0" w:space="0" w:color="auto"/>
            <w:bottom w:val="none" w:sz="0" w:space="0" w:color="auto"/>
            <w:right w:val="none" w:sz="0" w:space="0" w:color="auto"/>
          </w:divBdr>
        </w:div>
        <w:div w:id="708187634">
          <w:marLeft w:val="0"/>
          <w:marRight w:val="0"/>
          <w:marTop w:val="0"/>
          <w:marBottom w:val="0"/>
          <w:divBdr>
            <w:top w:val="none" w:sz="0" w:space="0" w:color="auto"/>
            <w:left w:val="none" w:sz="0" w:space="0" w:color="auto"/>
            <w:bottom w:val="none" w:sz="0" w:space="0" w:color="auto"/>
            <w:right w:val="none" w:sz="0" w:space="0" w:color="auto"/>
          </w:divBdr>
        </w:div>
        <w:div w:id="710418688">
          <w:marLeft w:val="0"/>
          <w:marRight w:val="0"/>
          <w:marTop w:val="0"/>
          <w:marBottom w:val="0"/>
          <w:divBdr>
            <w:top w:val="none" w:sz="0" w:space="0" w:color="auto"/>
            <w:left w:val="none" w:sz="0" w:space="0" w:color="auto"/>
            <w:bottom w:val="none" w:sz="0" w:space="0" w:color="auto"/>
            <w:right w:val="none" w:sz="0" w:space="0" w:color="auto"/>
          </w:divBdr>
        </w:div>
        <w:div w:id="713889652">
          <w:marLeft w:val="0"/>
          <w:marRight w:val="0"/>
          <w:marTop w:val="0"/>
          <w:marBottom w:val="0"/>
          <w:divBdr>
            <w:top w:val="none" w:sz="0" w:space="0" w:color="auto"/>
            <w:left w:val="none" w:sz="0" w:space="0" w:color="auto"/>
            <w:bottom w:val="none" w:sz="0" w:space="0" w:color="auto"/>
            <w:right w:val="none" w:sz="0" w:space="0" w:color="auto"/>
          </w:divBdr>
        </w:div>
        <w:div w:id="714086671">
          <w:marLeft w:val="0"/>
          <w:marRight w:val="0"/>
          <w:marTop w:val="0"/>
          <w:marBottom w:val="0"/>
          <w:divBdr>
            <w:top w:val="none" w:sz="0" w:space="0" w:color="auto"/>
            <w:left w:val="none" w:sz="0" w:space="0" w:color="auto"/>
            <w:bottom w:val="none" w:sz="0" w:space="0" w:color="auto"/>
            <w:right w:val="none" w:sz="0" w:space="0" w:color="auto"/>
          </w:divBdr>
        </w:div>
        <w:div w:id="715785852">
          <w:marLeft w:val="0"/>
          <w:marRight w:val="0"/>
          <w:marTop w:val="0"/>
          <w:marBottom w:val="0"/>
          <w:divBdr>
            <w:top w:val="none" w:sz="0" w:space="0" w:color="auto"/>
            <w:left w:val="none" w:sz="0" w:space="0" w:color="auto"/>
            <w:bottom w:val="none" w:sz="0" w:space="0" w:color="auto"/>
            <w:right w:val="none" w:sz="0" w:space="0" w:color="auto"/>
          </w:divBdr>
        </w:div>
        <w:div w:id="716129576">
          <w:marLeft w:val="0"/>
          <w:marRight w:val="0"/>
          <w:marTop w:val="0"/>
          <w:marBottom w:val="0"/>
          <w:divBdr>
            <w:top w:val="none" w:sz="0" w:space="0" w:color="auto"/>
            <w:left w:val="none" w:sz="0" w:space="0" w:color="auto"/>
            <w:bottom w:val="none" w:sz="0" w:space="0" w:color="auto"/>
            <w:right w:val="none" w:sz="0" w:space="0" w:color="auto"/>
          </w:divBdr>
        </w:div>
        <w:div w:id="718013324">
          <w:marLeft w:val="0"/>
          <w:marRight w:val="0"/>
          <w:marTop w:val="0"/>
          <w:marBottom w:val="0"/>
          <w:divBdr>
            <w:top w:val="none" w:sz="0" w:space="0" w:color="auto"/>
            <w:left w:val="none" w:sz="0" w:space="0" w:color="auto"/>
            <w:bottom w:val="none" w:sz="0" w:space="0" w:color="auto"/>
            <w:right w:val="none" w:sz="0" w:space="0" w:color="auto"/>
          </w:divBdr>
        </w:div>
        <w:div w:id="724137357">
          <w:marLeft w:val="0"/>
          <w:marRight w:val="0"/>
          <w:marTop w:val="0"/>
          <w:marBottom w:val="0"/>
          <w:divBdr>
            <w:top w:val="none" w:sz="0" w:space="0" w:color="auto"/>
            <w:left w:val="none" w:sz="0" w:space="0" w:color="auto"/>
            <w:bottom w:val="none" w:sz="0" w:space="0" w:color="auto"/>
            <w:right w:val="none" w:sz="0" w:space="0" w:color="auto"/>
          </w:divBdr>
        </w:div>
        <w:div w:id="726806713">
          <w:marLeft w:val="0"/>
          <w:marRight w:val="0"/>
          <w:marTop w:val="0"/>
          <w:marBottom w:val="0"/>
          <w:divBdr>
            <w:top w:val="none" w:sz="0" w:space="0" w:color="auto"/>
            <w:left w:val="none" w:sz="0" w:space="0" w:color="auto"/>
            <w:bottom w:val="none" w:sz="0" w:space="0" w:color="auto"/>
            <w:right w:val="none" w:sz="0" w:space="0" w:color="auto"/>
          </w:divBdr>
        </w:div>
        <w:div w:id="729305108">
          <w:marLeft w:val="0"/>
          <w:marRight w:val="0"/>
          <w:marTop w:val="0"/>
          <w:marBottom w:val="0"/>
          <w:divBdr>
            <w:top w:val="none" w:sz="0" w:space="0" w:color="auto"/>
            <w:left w:val="none" w:sz="0" w:space="0" w:color="auto"/>
            <w:bottom w:val="none" w:sz="0" w:space="0" w:color="auto"/>
            <w:right w:val="none" w:sz="0" w:space="0" w:color="auto"/>
          </w:divBdr>
        </w:div>
        <w:div w:id="731513013">
          <w:marLeft w:val="0"/>
          <w:marRight w:val="0"/>
          <w:marTop w:val="0"/>
          <w:marBottom w:val="0"/>
          <w:divBdr>
            <w:top w:val="none" w:sz="0" w:space="0" w:color="auto"/>
            <w:left w:val="none" w:sz="0" w:space="0" w:color="auto"/>
            <w:bottom w:val="none" w:sz="0" w:space="0" w:color="auto"/>
            <w:right w:val="none" w:sz="0" w:space="0" w:color="auto"/>
          </w:divBdr>
        </w:div>
        <w:div w:id="732388242">
          <w:marLeft w:val="0"/>
          <w:marRight w:val="0"/>
          <w:marTop w:val="0"/>
          <w:marBottom w:val="0"/>
          <w:divBdr>
            <w:top w:val="none" w:sz="0" w:space="0" w:color="auto"/>
            <w:left w:val="none" w:sz="0" w:space="0" w:color="auto"/>
            <w:bottom w:val="none" w:sz="0" w:space="0" w:color="auto"/>
            <w:right w:val="none" w:sz="0" w:space="0" w:color="auto"/>
          </w:divBdr>
        </w:div>
        <w:div w:id="733940322">
          <w:marLeft w:val="0"/>
          <w:marRight w:val="0"/>
          <w:marTop w:val="0"/>
          <w:marBottom w:val="0"/>
          <w:divBdr>
            <w:top w:val="none" w:sz="0" w:space="0" w:color="auto"/>
            <w:left w:val="none" w:sz="0" w:space="0" w:color="auto"/>
            <w:bottom w:val="none" w:sz="0" w:space="0" w:color="auto"/>
            <w:right w:val="none" w:sz="0" w:space="0" w:color="auto"/>
          </w:divBdr>
        </w:div>
        <w:div w:id="740641886">
          <w:marLeft w:val="0"/>
          <w:marRight w:val="0"/>
          <w:marTop w:val="0"/>
          <w:marBottom w:val="0"/>
          <w:divBdr>
            <w:top w:val="none" w:sz="0" w:space="0" w:color="auto"/>
            <w:left w:val="none" w:sz="0" w:space="0" w:color="auto"/>
            <w:bottom w:val="none" w:sz="0" w:space="0" w:color="auto"/>
            <w:right w:val="none" w:sz="0" w:space="0" w:color="auto"/>
          </w:divBdr>
        </w:div>
        <w:div w:id="742412360">
          <w:marLeft w:val="0"/>
          <w:marRight w:val="0"/>
          <w:marTop w:val="0"/>
          <w:marBottom w:val="0"/>
          <w:divBdr>
            <w:top w:val="none" w:sz="0" w:space="0" w:color="auto"/>
            <w:left w:val="none" w:sz="0" w:space="0" w:color="auto"/>
            <w:bottom w:val="none" w:sz="0" w:space="0" w:color="auto"/>
            <w:right w:val="none" w:sz="0" w:space="0" w:color="auto"/>
          </w:divBdr>
        </w:div>
        <w:div w:id="742872999">
          <w:marLeft w:val="0"/>
          <w:marRight w:val="0"/>
          <w:marTop w:val="0"/>
          <w:marBottom w:val="0"/>
          <w:divBdr>
            <w:top w:val="none" w:sz="0" w:space="0" w:color="auto"/>
            <w:left w:val="none" w:sz="0" w:space="0" w:color="auto"/>
            <w:bottom w:val="none" w:sz="0" w:space="0" w:color="auto"/>
            <w:right w:val="none" w:sz="0" w:space="0" w:color="auto"/>
          </w:divBdr>
        </w:div>
        <w:div w:id="743336366">
          <w:marLeft w:val="0"/>
          <w:marRight w:val="0"/>
          <w:marTop w:val="0"/>
          <w:marBottom w:val="0"/>
          <w:divBdr>
            <w:top w:val="none" w:sz="0" w:space="0" w:color="auto"/>
            <w:left w:val="none" w:sz="0" w:space="0" w:color="auto"/>
            <w:bottom w:val="none" w:sz="0" w:space="0" w:color="auto"/>
            <w:right w:val="none" w:sz="0" w:space="0" w:color="auto"/>
          </w:divBdr>
        </w:div>
        <w:div w:id="744451575">
          <w:marLeft w:val="0"/>
          <w:marRight w:val="0"/>
          <w:marTop w:val="0"/>
          <w:marBottom w:val="0"/>
          <w:divBdr>
            <w:top w:val="none" w:sz="0" w:space="0" w:color="auto"/>
            <w:left w:val="none" w:sz="0" w:space="0" w:color="auto"/>
            <w:bottom w:val="none" w:sz="0" w:space="0" w:color="auto"/>
            <w:right w:val="none" w:sz="0" w:space="0" w:color="auto"/>
          </w:divBdr>
        </w:div>
        <w:div w:id="746271027">
          <w:marLeft w:val="0"/>
          <w:marRight w:val="0"/>
          <w:marTop w:val="0"/>
          <w:marBottom w:val="0"/>
          <w:divBdr>
            <w:top w:val="none" w:sz="0" w:space="0" w:color="auto"/>
            <w:left w:val="none" w:sz="0" w:space="0" w:color="auto"/>
            <w:bottom w:val="none" w:sz="0" w:space="0" w:color="auto"/>
            <w:right w:val="none" w:sz="0" w:space="0" w:color="auto"/>
          </w:divBdr>
        </w:div>
        <w:div w:id="752625245">
          <w:marLeft w:val="0"/>
          <w:marRight w:val="0"/>
          <w:marTop w:val="0"/>
          <w:marBottom w:val="0"/>
          <w:divBdr>
            <w:top w:val="none" w:sz="0" w:space="0" w:color="auto"/>
            <w:left w:val="none" w:sz="0" w:space="0" w:color="auto"/>
            <w:bottom w:val="none" w:sz="0" w:space="0" w:color="auto"/>
            <w:right w:val="none" w:sz="0" w:space="0" w:color="auto"/>
          </w:divBdr>
        </w:div>
        <w:div w:id="754519340">
          <w:marLeft w:val="0"/>
          <w:marRight w:val="0"/>
          <w:marTop w:val="0"/>
          <w:marBottom w:val="0"/>
          <w:divBdr>
            <w:top w:val="none" w:sz="0" w:space="0" w:color="auto"/>
            <w:left w:val="none" w:sz="0" w:space="0" w:color="auto"/>
            <w:bottom w:val="none" w:sz="0" w:space="0" w:color="auto"/>
            <w:right w:val="none" w:sz="0" w:space="0" w:color="auto"/>
          </w:divBdr>
        </w:div>
        <w:div w:id="756747639">
          <w:marLeft w:val="0"/>
          <w:marRight w:val="0"/>
          <w:marTop w:val="0"/>
          <w:marBottom w:val="0"/>
          <w:divBdr>
            <w:top w:val="none" w:sz="0" w:space="0" w:color="auto"/>
            <w:left w:val="none" w:sz="0" w:space="0" w:color="auto"/>
            <w:bottom w:val="none" w:sz="0" w:space="0" w:color="auto"/>
            <w:right w:val="none" w:sz="0" w:space="0" w:color="auto"/>
          </w:divBdr>
        </w:div>
        <w:div w:id="764764963">
          <w:marLeft w:val="0"/>
          <w:marRight w:val="0"/>
          <w:marTop w:val="0"/>
          <w:marBottom w:val="0"/>
          <w:divBdr>
            <w:top w:val="none" w:sz="0" w:space="0" w:color="auto"/>
            <w:left w:val="none" w:sz="0" w:space="0" w:color="auto"/>
            <w:bottom w:val="none" w:sz="0" w:space="0" w:color="auto"/>
            <w:right w:val="none" w:sz="0" w:space="0" w:color="auto"/>
          </w:divBdr>
        </w:div>
        <w:div w:id="771166320">
          <w:marLeft w:val="0"/>
          <w:marRight w:val="0"/>
          <w:marTop w:val="0"/>
          <w:marBottom w:val="0"/>
          <w:divBdr>
            <w:top w:val="none" w:sz="0" w:space="0" w:color="auto"/>
            <w:left w:val="none" w:sz="0" w:space="0" w:color="auto"/>
            <w:bottom w:val="none" w:sz="0" w:space="0" w:color="auto"/>
            <w:right w:val="none" w:sz="0" w:space="0" w:color="auto"/>
          </w:divBdr>
        </w:div>
        <w:div w:id="779227502">
          <w:marLeft w:val="0"/>
          <w:marRight w:val="0"/>
          <w:marTop w:val="0"/>
          <w:marBottom w:val="0"/>
          <w:divBdr>
            <w:top w:val="none" w:sz="0" w:space="0" w:color="auto"/>
            <w:left w:val="none" w:sz="0" w:space="0" w:color="auto"/>
            <w:bottom w:val="none" w:sz="0" w:space="0" w:color="auto"/>
            <w:right w:val="none" w:sz="0" w:space="0" w:color="auto"/>
          </w:divBdr>
        </w:div>
        <w:div w:id="780688596">
          <w:marLeft w:val="0"/>
          <w:marRight w:val="0"/>
          <w:marTop w:val="0"/>
          <w:marBottom w:val="0"/>
          <w:divBdr>
            <w:top w:val="none" w:sz="0" w:space="0" w:color="auto"/>
            <w:left w:val="none" w:sz="0" w:space="0" w:color="auto"/>
            <w:bottom w:val="none" w:sz="0" w:space="0" w:color="auto"/>
            <w:right w:val="none" w:sz="0" w:space="0" w:color="auto"/>
          </w:divBdr>
        </w:div>
        <w:div w:id="782770237">
          <w:marLeft w:val="0"/>
          <w:marRight w:val="0"/>
          <w:marTop w:val="0"/>
          <w:marBottom w:val="0"/>
          <w:divBdr>
            <w:top w:val="none" w:sz="0" w:space="0" w:color="auto"/>
            <w:left w:val="none" w:sz="0" w:space="0" w:color="auto"/>
            <w:bottom w:val="none" w:sz="0" w:space="0" w:color="auto"/>
            <w:right w:val="none" w:sz="0" w:space="0" w:color="auto"/>
          </w:divBdr>
        </w:div>
        <w:div w:id="783307939">
          <w:marLeft w:val="0"/>
          <w:marRight w:val="0"/>
          <w:marTop w:val="0"/>
          <w:marBottom w:val="0"/>
          <w:divBdr>
            <w:top w:val="none" w:sz="0" w:space="0" w:color="auto"/>
            <w:left w:val="none" w:sz="0" w:space="0" w:color="auto"/>
            <w:bottom w:val="none" w:sz="0" w:space="0" w:color="auto"/>
            <w:right w:val="none" w:sz="0" w:space="0" w:color="auto"/>
          </w:divBdr>
        </w:div>
        <w:div w:id="784155748">
          <w:marLeft w:val="0"/>
          <w:marRight w:val="0"/>
          <w:marTop w:val="0"/>
          <w:marBottom w:val="0"/>
          <w:divBdr>
            <w:top w:val="none" w:sz="0" w:space="0" w:color="auto"/>
            <w:left w:val="none" w:sz="0" w:space="0" w:color="auto"/>
            <w:bottom w:val="none" w:sz="0" w:space="0" w:color="auto"/>
            <w:right w:val="none" w:sz="0" w:space="0" w:color="auto"/>
          </w:divBdr>
        </w:div>
        <w:div w:id="785584741">
          <w:marLeft w:val="0"/>
          <w:marRight w:val="0"/>
          <w:marTop w:val="0"/>
          <w:marBottom w:val="0"/>
          <w:divBdr>
            <w:top w:val="none" w:sz="0" w:space="0" w:color="auto"/>
            <w:left w:val="none" w:sz="0" w:space="0" w:color="auto"/>
            <w:bottom w:val="none" w:sz="0" w:space="0" w:color="auto"/>
            <w:right w:val="none" w:sz="0" w:space="0" w:color="auto"/>
          </w:divBdr>
        </w:div>
        <w:div w:id="788746418">
          <w:marLeft w:val="0"/>
          <w:marRight w:val="0"/>
          <w:marTop w:val="0"/>
          <w:marBottom w:val="0"/>
          <w:divBdr>
            <w:top w:val="none" w:sz="0" w:space="0" w:color="auto"/>
            <w:left w:val="none" w:sz="0" w:space="0" w:color="auto"/>
            <w:bottom w:val="none" w:sz="0" w:space="0" w:color="auto"/>
            <w:right w:val="none" w:sz="0" w:space="0" w:color="auto"/>
          </w:divBdr>
        </w:div>
        <w:div w:id="789516427">
          <w:marLeft w:val="0"/>
          <w:marRight w:val="0"/>
          <w:marTop w:val="0"/>
          <w:marBottom w:val="0"/>
          <w:divBdr>
            <w:top w:val="none" w:sz="0" w:space="0" w:color="auto"/>
            <w:left w:val="none" w:sz="0" w:space="0" w:color="auto"/>
            <w:bottom w:val="none" w:sz="0" w:space="0" w:color="auto"/>
            <w:right w:val="none" w:sz="0" w:space="0" w:color="auto"/>
          </w:divBdr>
        </w:div>
        <w:div w:id="798651925">
          <w:marLeft w:val="0"/>
          <w:marRight w:val="0"/>
          <w:marTop w:val="0"/>
          <w:marBottom w:val="0"/>
          <w:divBdr>
            <w:top w:val="none" w:sz="0" w:space="0" w:color="auto"/>
            <w:left w:val="none" w:sz="0" w:space="0" w:color="auto"/>
            <w:bottom w:val="none" w:sz="0" w:space="0" w:color="auto"/>
            <w:right w:val="none" w:sz="0" w:space="0" w:color="auto"/>
          </w:divBdr>
        </w:div>
        <w:div w:id="798652012">
          <w:marLeft w:val="0"/>
          <w:marRight w:val="0"/>
          <w:marTop w:val="0"/>
          <w:marBottom w:val="0"/>
          <w:divBdr>
            <w:top w:val="none" w:sz="0" w:space="0" w:color="auto"/>
            <w:left w:val="none" w:sz="0" w:space="0" w:color="auto"/>
            <w:bottom w:val="none" w:sz="0" w:space="0" w:color="auto"/>
            <w:right w:val="none" w:sz="0" w:space="0" w:color="auto"/>
          </w:divBdr>
        </w:div>
        <w:div w:id="799299403">
          <w:marLeft w:val="0"/>
          <w:marRight w:val="0"/>
          <w:marTop w:val="0"/>
          <w:marBottom w:val="0"/>
          <w:divBdr>
            <w:top w:val="none" w:sz="0" w:space="0" w:color="auto"/>
            <w:left w:val="none" w:sz="0" w:space="0" w:color="auto"/>
            <w:bottom w:val="none" w:sz="0" w:space="0" w:color="auto"/>
            <w:right w:val="none" w:sz="0" w:space="0" w:color="auto"/>
          </w:divBdr>
        </w:div>
        <w:div w:id="799304874">
          <w:marLeft w:val="0"/>
          <w:marRight w:val="0"/>
          <w:marTop w:val="0"/>
          <w:marBottom w:val="0"/>
          <w:divBdr>
            <w:top w:val="none" w:sz="0" w:space="0" w:color="auto"/>
            <w:left w:val="none" w:sz="0" w:space="0" w:color="auto"/>
            <w:bottom w:val="none" w:sz="0" w:space="0" w:color="auto"/>
            <w:right w:val="none" w:sz="0" w:space="0" w:color="auto"/>
          </w:divBdr>
        </w:div>
        <w:div w:id="799345797">
          <w:marLeft w:val="0"/>
          <w:marRight w:val="0"/>
          <w:marTop w:val="0"/>
          <w:marBottom w:val="0"/>
          <w:divBdr>
            <w:top w:val="none" w:sz="0" w:space="0" w:color="auto"/>
            <w:left w:val="none" w:sz="0" w:space="0" w:color="auto"/>
            <w:bottom w:val="none" w:sz="0" w:space="0" w:color="auto"/>
            <w:right w:val="none" w:sz="0" w:space="0" w:color="auto"/>
          </w:divBdr>
        </w:div>
        <w:div w:id="799811484">
          <w:marLeft w:val="0"/>
          <w:marRight w:val="0"/>
          <w:marTop w:val="0"/>
          <w:marBottom w:val="0"/>
          <w:divBdr>
            <w:top w:val="none" w:sz="0" w:space="0" w:color="auto"/>
            <w:left w:val="none" w:sz="0" w:space="0" w:color="auto"/>
            <w:bottom w:val="none" w:sz="0" w:space="0" w:color="auto"/>
            <w:right w:val="none" w:sz="0" w:space="0" w:color="auto"/>
          </w:divBdr>
        </w:div>
        <w:div w:id="805392590">
          <w:marLeft w:val="0"/>
          <w:marRight w:val="0"/>
          <w:marTop w:val="0"/>
          <w:marBottom w:val="0"/>
          <w:divBdr>
            <w:top w:val="none" w:sz="0" w:space="0" w:color="auto"/>
            <w:left w:val="none" w:sz="0" w:space="0" w:color="auto"/>
            <w:bottom w:val="none" w:sz="0" w:space="0" w:color="auto"/>
            <w:right w:val="none" w:sz="0" w:space="0" w:color="auto"/>
          </w:divBdr>
        </w:div>
        <w:div w:id="809857368">
          <w:marLeft w:val="0"/>
          <w:marRight w:val="0"/>
          <w:marTop w:val="0"/>
          <w:marBottom w:val="0"/>
          <w:divBdr>
            <w:top w:val="none" w:sz="0" w:space="0" w:color="auto"/>
            <w:left w:val="none" w:sz="0" w:space="0" w:color="auto"/>
            <w:bottom w:val="none" w:sz="0" w:space="0" w:color="auto"/>
            <w:right w:val="none" w:sz="0" w:space="0" w:color="auto"/>
          </w:divBdr>
        </w:div>
        <w:div w:id="809979962">
          <w:marLeft w:val="0"/>
          <w:marRight w:val="0"/>
          <w:marTop w:val="0"/>
          <w:marBottom w:val="0"/>
          <w:divBdr>
            <w:top w:val="none" w:sz="0" w:space="0" w:color="auto"/>
            <w:left w:val="none" w:sz="0" w:space="0" w:color="auto"/>
            <w:bottom w:val="none" w:sz="0" w:space="0" w:color="auto"/>
            <w:right w:val="none" w:sz="0" w:space="0" w:color="auto"/>
          </w:divBdr>
        </w:div>
        <w:div w:id="811484967">
          <w:marLeft w:val="0"/>
          <w:marRight w:val="0"/>
          <w:marTop w:val="0"/>
          <w:marBottom w:val="0"/>
          <w:divBdr>
            <w:top w:val="none" w:sz="0" w:space="0" w:color="auto"/>
            <w:left w:val="none" w:sz="0" w:space="0" w:color="auto"/>
            <w:bottom w:val="none" w:sz="0" w:space="0" w:color="auto"/>
            <w:right w:val="none" w:sz="0" w:space="0" w:color="auto"/>
          </w:divBdr>
        </w:div>
        <w:div w:id="820195048">
          <w:marLeft w:val="0"/>
          <w:marRight w:val="0"/>
          <w:marTop w:val="0"/>
          <w:marBottom w:val="0"/>
          <w:divBdr>
            <w:top w:val="none" w:sz="0" w:space="0" w:color="auto"/>
            <w:left w:val="none" w:sz="0" w:space="0" w:color="auto"/>
            <w:bottom w:val="none" w:sz="0" w:space="0" w:color="auto"/>
            <w:right w:val="none" w:sz="0" w:space="0" w:color="auto"/>
          </w:divBdr>
        </w:div>
        <w:div w:id="824737088">
          <w:marLeft w:val="0"/>
          <w:marRight w:val="0"/>
          <w:marTop w:val="0"/>
          <w:marBottom w:val="0"/>
          <w:divBdr>
            <w:top w:val="none" w:sz="0" w:space="0" w:color="auto"/>
            <w:left w:val="none" w:sz="0" w:space="0" w:color="auto"/>
            <w:bottom w:val="none" w:sz="0" w:space="0" w:color="auto"/>
            <w:right w:val="none" w:sz="0" w:space="0" w:color="auto"/>
          </w:divBdr>
        </w:div>
        <w:div w:id="824786691">
          <w:marLeft w:val="0"/>
          <w:marRight w:val="0"/>
          <w:marTop w:val="0"/>
          <w:marBottom w:val="0"/>
          <w:divBdr>
            <w:top w:val="none" w:sz="0" w:space="0" w:color="auto"/>
            <w:left w:val="none" w:sz="0" w:space="0" w:color="auto"/>
            <w:bottom w:val="none" w:sz="0" w:space="0" w:color="auto"/>
            <w:right w:val="none" w:sz="0" w:space="0" w:color="auto"/>
          </w:divBdr>
        </w:div>
        <w:div w:id="827748785">
          <w:marLeft w:val="0"/>
          <w:marRight w:val="0"/>
          <w:marTop w:val="0"/>
          <w:marBottom w:val="0"/>
          <w:divBdr>
            <w:top w:val="none" w:sz="0" w:space="0" w:color="auto"/>
            <w:left w:val="none" w:sz="0" w:space="0" w:color="auto"/>
            <w:bottom w:val="none" w:sz="0" w:space="0" w:color="auto"/>
            <w:right w:val="none" w:sz="0" w:space="0" w:color="auto"/>
          </w:divBdr>
        </w:div>
        <w:div w:id="831797021">
          <w:marLeft w:val="0"/>
          <w:marRight w:val="0"/>
          <w:marTop w:val="0"/>
          <w:marBottom w:val="0"/>
          <w:divBdr>
            <w:top w:val="none" w:sz="0" w:space="0" w:color="auto"/>
            <w:left w:val="none" w:sz="0" w:space="0" w:color="auto"/>
            <w:bottom w:val="none" w:sz="0" w:space="0" w:color="auto"/>
            <w:right w:val="none" w:sz="0" w:space="0" w:color="auto"/>
          </w:divBdr>
        </w:div>
        <w:div w:id="834953904">
          <w:marLeft w:val="0"/>
          <w:marRight w:val="0"/>
          <w:marTop w:val="0"/>
          <w:marBottom w:val="0"/>
          <w:divBdr>
            <w:top w:val="none" w:sz="0" w:space="0" w:color="auto"/>
            <w:left w:val="none" w:sz="0" w:space="0" w:color="auto"/>
            <w:bottom w:val="none" w:sz="0" w:space="0" w:color="auto"/>
            <w:right w:val="none" w:sz="0" w:space="0" w:color="auto"/>
          </w:divBdr>
        </w:div>
        <w:div w:id="851719271">
          <w:marLeft w:val="0"/>
          <w:marRight w:val="0"/>
          <w:marTop w:val="0"/>
          <w:marBottom w:val="0"/>
          <w:divBdr>
            <w:top w:val="none" w:sz="0" w:space="0" w:color="auto"/>
            <w:left w:val="none" w:sz="0" w:space="0" w:color="auto"/>
            <w:bottom w:val="none" w:sz="0" w:space="0" w:color="auto"/>
            <w:right w:val="none" w:sz="0" w:space="0" w:color="auto"/>
          </w:divBdr>
        </w:div>
        <w:div w:id="852300621">
          <w:marLeft w:val="0"/>
          <w:marRight w:val="0"/>
          <w:marTop w:val="0"/>
          <w:marBottom w:val="0"/>
          <w:divBdr>
            <w:top w:val="none" w:sz="0" w:space="0" w:color="auto"/>
            <w:left w:val="none" w:sz="0" w:space="0" w:color="auto"/>
            <w:bottom w:val="none" w:sz="0" w:space="0" w:color="auto"/>
            <w:right w:val="none" w:sz="0" w:space="0" w:color="auto"/>
          </w:divBdr>
        </w:div>
        <w:div w:id="853572676">
          <w:marLeft w:val="0"/>
          <w:marRight w:val="0"/>
          <w:marTop w:val="0"/>
          <w:marBottom w:val="0"/>
          <w:divBdr>
            <w:top w:val="none" w:sz="0" w:space="0" w:color="auto"/>
            <w:left w:val="none" w:sz="0" w:space="0" w:color="auto"/>
            <w:bottom w:val="none" w:sz="0" w:space="0" w:color="auto"/>
            <w:right w:val="none" w:sz="0" w:space="0" w:color="auto"/>
          </w:divBdr>
        </w:div>
        <w:div w:id="856502131">
          <w:marLeft w:val="0"/>
          <w:marRight w:val="0"/>
          <w:marTop w:val="0"/>
          <w:marBottom w:val="0"/>
          <w:divBdr>
            <w:top w:val="none" w:sz="0" w:space="0" w:color="auto"/>
            <w:left w:val="none" w:sz="0" w:space="0" w:color="auto"/>
            <w:bottom w:val="none" w:sz="0" w:space="0" w:color="auto"/>
            <w:right w:val="none" w:sz="0" w:space="0" w:color="auto"/>
          </w:divBdr>
        </w:div>
        <w:div w:id="859860702">
          <w:marLeft w:val="0"/>
          <w:marRight w:val="0"/>
          <w:marTop w:val="0"/>
          <w:marBottom w:val="0"/>
          <w:divBdr>
            <w:top w:val="none" w:sz="0" w:space="0" w:color="auto"/>
            <w:left w:val="none" w:sz="0" w:space="0" w:color="auto"/>
            <w:bottom w:val="none" w:sz="0" w:space="0" w:color="auto"/>
            <w:right w:val="none" w:sz="0" w:space="0" w:color="auto"/>
          </w:divBdr>
        </w:div>
        <w:div w:id="861019251">
          <w:marLeft w:val="0"/>
          <w:marRight w:val="0"/>
          <w:marTop w:val="0"/>
          <w:marBottom w:val="0"/>
          <w:divBdr>
            <w:top w:val="none" w:sz="0" w:space="0" w:color="auto"/>
            <w:left w:val="none" w:sz="0" w:space="0" w:color="auto"/>
            <w:bottom w:val="none" w:sz="0" w:space="0" w:color="auto"/>
            <w:right w:val="none" w:sz="0" w:space="0" w:color="auto"/>
          </w:divBdr>
        </w:div>
        <w:div w:id="865950464">
          <w:marLeft w:val="0"/>
          <w:marRight w:val="0"/>
          <w:marTop w:val="0"/>
          <w:marBottom w:val="0"/>
          <w:divBdr>
            <w:top w:val="none" w:sz="0" w:space="0" w:color="auto"/>
            <w:left w:val="none" w:sz="0" w:space="0" w:color="auto"/>
            <w:bottom w:val="none" w:sz="0" w:space="0" w:color="auto"/>
            <w:right w:val="none" w:sz="0" w:space="0" w:color="auto"/>
          </w:divBdr>
        </w:div>
        <w:div w:id="866601248">
          <w:marLeft w:val="0"/>
          <w:marRight w:val="0"/>
          <w:marTop w:val="0"/>
          <w:marBottom w:val="0"/>
          <w:divBdr>
            <w:top w:val="none" w:sz="0" w:space="0" w:color="auto"/>
            <w:left w:val="none" w:sz="0" w:space="0" w:color="auto"/>
            <w:bottom w:val="none" w:sz="0" w:space="0" w:color="auto"/>
            <w:right w:val="none" w:sz="0" w:space="0" w:color="auto"/>
          </w:divBdr>
        </w:div>
        <w:div w:id="867063152">
          <w:marLeft w:val="0"/>
          <w:marRight w:val="0"/>
          <w:marTop w:val="0"/>
          <w:marBottom w:val="0"/>
          <w:divBdr>
            <w:top w:val="none" w:sz="0" w:space="0" w:color="auto"/>
            <w:left w:val="none" w:sz="0" w:space="0" w:color="auto"/>
            <w:bottom w:val="none" w:sz="0" w:space="0" w:color="auto"/>
            <w:right w:val="none" w:sz="0" w:space="0" w:color="auto"/>
          </w:divBdr>
        </w:div>
        <w:div w:id="871264923">
          <w:marLeft w:val="0"/>
          <w:marRight w:val="0"/>
          <w:marTop w:val="0"/>
          <w:marBottom w:val="0"/>
          <w:divBdr>
            <w:top w:val="none" w:sz="0" w:space="0" w:color="auto"/>
            <w:left w:val="none" w:sz="0" w:space="0" w:color="auto"/>
            <w:bottom w:val="none" w:sz="0" w:space="0" w:color="auto"/>
            <w:right w:val="none" w:sz="0" w:space="0" w:color="auto"/>
          </w:divBdr>
        </w:div>
        <w:div w:id="876042717">
          <w:marLeft w:val="0"/>
          <w:marRight w:val="0"/>
          <w:marTop w:val="0"/>
          <w:marBottom w:val="0"/>
          <w:divBdr>
            <w:top w:val="none" w:sz="0" w:space="0" w:color="auto"/>
            <w:left w:val="none" w:sz="0" w:space="0" w:color="auto"/>
            <w:bottom w:val="none" w:sz="0" w:space="0" w:color="auto"/>
            <w:right w:val="none" w:sz="0" w:space="0" w:color="auto"/>
          </w:divBdr>
        </w:div>
        <w:div w:id="877543297">
          <w:marLeft w:val="0"/>
          <w:marRight w:val="0"/>
          <w:marTop w:val="0"/>
          <w:marBottom w:val="0"/>
          <w:divBdr>
            <w:top w:val="none" w:sz="0" w:space="0" w:color="auto"/>
            <w:left w:val="none" w:sz="0" w:space="0" w:color="auto"/>
            <w:bottom w:val="none" w:sz="0" w:space="0" w:color="auto"/>
            <w:right w:val="none" w:sz="0" w:space="0" w:color="auto"/>
          </w:divBdr>
        </w:div>
        <w:div w:id="878249014">
          <w:marLeft w:val="0"/>
          <w:marRight w:val="0"/>
          <w:marTop w:val="0"/>
          <w:marBottom w:val="0"/>
          <w:divBdr>
            <w:top w:val="none" w:sz="0" w:space="0" w:color="auto"/>
            <w:left w:val="none" w:sz="0" w:space="0" w:color="auto"/>
            <w:bottom w:val="none" w:sz="0" w:space="0" w:color="auto"/>
            <w:right w:val="none" w:sz="0" w:space="0" w:color="auto"/>
          </w:divBdr>
        </w:div>
        <w:div w:id="879712046">
          <w:marLeft w:val="0"/>
          <w:marRight w:val="0"/>
          <w:marTop w:val="0"/>
          <w:marBottom w:val="0"/>
          <w:divBdr>
            <w:top w:val="none" w:sz="0" w:space="0" w:color="auto"/>
            <w:left w:val="none" w:sz="0" w:space="0" w:color="auto"/>
            <w:bottom w:val="none" w:sz="0" w:space="0" w:color="auto"/>
            <w:right w:val="none" w:sz="0" w:space="0" w:color="auto"/>
          </w:divBdr>
        </w:div>
        <w:div w:id="881985616">
          <w:marLeft w:val="0"/>
          <w:marRight w:val="0"/>
          <w:marTop w:val="0"/>
          <w:marBottom w:val="0"/>
          <w:divBdr>
            <w:top w:val="none" w:sz="0" w:space="0" w:color="auto"/>
            <w:left w:val="none" w:sz="0" w:space="0" w:color="auto"/>
            <w:bottom w:val="none" w:sz="0" w:space="0" w:color="auto"/>
            <w:right w:val="none" w:sz="0" w:space="0" w:color="auto"/>
          </w:divBdr>
        </w:div>
        <w:div w:id="884146257">
          <w:marLeft w:val="0"/>
          <w:marRight w:val="0"/>
          <w:marTop w:val="0"/>
          <w:marBottom w:val="0"/>
          <w:divBdr>
            <w:top w:val="none" w:sz="0" w:space="0" w:color="auto"/>
            <w:left w:val="none" w:sz="0" w:space="0" w:color="auto"/>
            <w:bottom w:val="none" w:sz="0" w:space="0" w:color="auto"/>
            <w:right w:val="none" w:sz="0" w:space="0" w:color="auto"/>
          </w:divBdr>
        </w:div>
        <w:div w:id="887765119">
          <w:marLeft w:val="0"/>
          <w:marRight w:val="0"/>
          <w:marTop w:val="0"/>
          <w:marBottom w:val="0"/>
          <w:divBdr>
            <w:top w:val="none" w:sz="0" w:space="0" w:color="auto"/>
            <w:left w:val="none" w:sz="0" w:space="0" w:color="auto"/>
            <w:bottom w:val="none" w:sz="0" w:space="0" w:color="auto"/>
            <w:right w:val="none" w:sz="0" w:space="0" w:color="auto"/>
          </w:divBdr>
        </w:div>
        <w:div w:id="891384104">
          <w:marLeft w:val="0"/>
          <w:marRight w:val="0"/>
          <w:marTop w:val="0"/>
          <w:marBottom w:val="0"/>
          <w:divBdr>
            <w:top w:val="none" w:sz="0" w:space="0" w:color="auto"/>
            <w:left w:val="none" w:sz="0" w:space="0" w:color="auto"/>
            <w:bottom w:val="none" w:sz="0" w:space="0" w:color="auto"/>
            <w:right w:val="none" w:sz="0" w:space="0" w:color="auto"/>
          </w:divBdr>
        </w:div>
        <w:div w:id="892036491">
          <w:marLeft w:val="0"/>
          <w:marRight w:val="0"/>
          <w:marTop w:val="0"/>
          <w:marBottom w:val="0"/>
          <w:divBdr>
            <w:top w:val="none" w:sz="0" w:space="0" w:color="auto"/>
            <w:left w:val="none" w:sz="0" w:space="0" w:color="auto"/>
            <w:bottom w:val="none" w:sz="0" w:space="0" w:color="auto"/>
            <w:right w:val="none" w:sz="0" w:space="0" w:color="auto"/>
          </w:divBdr>
        </w:div>
        <w:div w:id="893010214">
          <w:marLeft w:val="0"/>
          <w:marRight w:val="0"/>
          <w:marTop w:val="0"/>
          <w:marBottom w:val="0"/>
          <w:divBdr>
            <w:top w:val="none" w:sz="0" w:space="0" w:color="auto"/>
            <w:left w:val="none" w:sz="0" w:space="0" w:color="auto"/>
            <w:bottom w:val="none" w:sz="0" w:space="0" w:color="auto"/>
            <w:right w:val="none" w:sz="0" w:space="0" w:color="auto"/>
          </w:divBdr>
        </w:div>
        <w:div w:id="896864404">
          <w:marLeft w:val="0"/>
          <w:marRight w:val="0"/>
          <w:marTop w:val="0"/>
          <w:marBottom w:val="0"/>
          <w:divBdr>
            <w:top w:val="none" w:sz="0" w:space="0" w:color="auto"/>
            <w:left w:val="none" w:sz="0" w:space="0" w:color="auto"/>
            <w:bottom w:val="none" w:sz="0" w:space="0" w:color="auto"/>
            <w:right w:val="none" w:sz="0" w:space="0" w:color="auto"/>
          </w:divBdr>
        </w:div>
        <w:div w:id="897009911">
          <w:marLeft w:val="0"/>
          <w:marRight w:val="0"/>
          <w:marTop w:val="0"/>
          <w:marBottom w:val="0"/>
          <w:divBdr>
            <w:top w:val="none" w:sz="0" w:space="0" w:color="auto"/>
            <w:left w:val="none" w:sz="0" w:space="0" w:color="auto"/>
            <w:bottom w:val="none" w:sz="0" w:space="0" w:color="auto"/>
            <w:right w:val="none" w:sz="0" w:space="0" w:color="auto"/>
          </w:divBdr>
        </w:div>
        <w:div w:id="900868400">
          <w:marLeft w:val="0"/>
          <w:marRight w:val="0"/>
          <w:marTop w:val="0"/>
          <w:marBottom w:val="0"/>
          <w:divBdr>
            <w:top w:val="none" w:sz="0" w:space="0" w:color="auto"/>
            <w:left w:val="none" w:sz="0" w:space="0" w:color="auto"/>
            <w:bottom w:val="none" w:sz="0" w:space="0" w:color="auto"/>
            <w:right w:val="none" w:sz="0" w:space="0" w:color="auto"/>
          </w:divBdr>
        </w:div>
        <w:div w:id="903222734">
          <w:marLeft w:val="0"/>
          <w:marRight w:val="0"/>
          <w:marTop w:val="0"/>
          <w:marBottom w:val="0"/>
          <w:divBdr>
            <w:top w:val="none" w:sz="0" w:space="0" w:color="auto"/>
            <w:left w:val="none" w:sz="0" w:space="0" w:color="auto"/>
            <w:bottom w:val="none" w:sz="0" w:space="0" w:color="auto"/>
            <w:right w:val="none" w:sz="0" w:space="0" w:color="auto"/>
          </w:divBdr>
        </w:div>
        <w:div w:id="909970621">
          <w:marLeft w:val="0"/>
          <w:marRight w:val="0"/>
          <w:marTop w:val="0"/>
          <w:marBottom w:val="0"/>
          <w:divBdr>
            <w:top w:val="none" w:sz="0" w:space="0" w:color="auto"/>
            <w:left w:val="none" w:sz="0" w:space="0" w:color="auto"/>
            <w:bottom w:val="none" w:sz="0" w:space="0" w:color="auto"/>
            <w:right w:val="none" w:sz="0" w:space="0" w:color="auto"/>
          </w:divBdr>
        </w:div>
        <w:div w:id="915626841">
          <w:marLeft w:val="0"/>
          <w:marRight w:val="0"/>
          <w:marTop w:val="0"/>
          <w:marBottom w:val="0"/>
          <w:divBdr>
            <w:top w:val="none" w:sz="0" w:space="0" w:color="auto"/>
            <w:left w:val="none" w:sz="0" w:space="0" w:color="auto"/>
            <w:bottom w:val="none" w:sz="0" w:space="0" w:color="auto"/>
            <w:right w:val="none" w:sz="0" w:space="0" w:color="auto"/>
          </w:divBdr>
        </w:div>
        <w:div w:id="916791310">
          <w:marLeft w:val="0"/>
          <w:marRight w:val="0"/>
          <w:marTop w:val="0"/>
          <w:marBottom w:val="0"/>
          <w:divBdr>
            <w:top w:val="none" w:sz="0" w:space="0" w:color="auto"/>
            <w:left w:val="none" w:sz="0" w:space="0" w:color="auto"/>
            <w:bottom w:val="none" w:sz="0" w:space="0" w:color="auto"/>
            <w:right w:val="none" w:sz="0" w:space="0" w:color="auto"/>
          </w:divBdr>
        </w:div>
        <w:div w:id="923495501">
          <w:marLeft w:val="0"/>
          <w:marRight w:val="0"/>
          <w:marTop w:val="0"/>
          <w:marBottom w:val="0"/>
          <w:divBdr>
            <w:top w:val="none" w:sz="0" w:space="0" w:color="auto"/>
            <w:left w:val="none" w:sz="0" w:space="0" w:color="auto"/>
            <w:bottom w:val="none" w:sz="0" w:space="0" w:color="auto"/>
            <w:right w:val="none" w:sz="0" w:space="0" w:color="auto"/>
          </w:divBdr>
        </w:div>
        <w:div w:id="932203233">
          <w:marLeft w:val="0"/>
          <w:marRight w:val="0"/>
          <w:marTop w:val="0"/>
          <w:marBottom w:val="0"/>
          <w:divBdr>
            <w:top w:val="none" w:sz="0" w:space="0" w:color="auto"/>
            <w:left w:val="none" w:sz="0" w:space="0" w:color="auto"/>
            <w:bottom w:val="none" w:sz="0" w:space="0" w:color="auto"/>
            <w:right w:val="none" w:sz="0" w:space="0" w:color="auto"/>
          </w:divBdr>
        </w:div>
        <w:div w:id="942152885">
          <w:marLeft w:val="0"/>
          <w:marRight w:val="0"/>
          <w:marTop w:val="0"/>
          <w:marBottom w:val="0"/>
          <w:divBdr>
            <w:top w:val="none" w:sz="0" w:space="0" w:color="auto"/>
            <w:left w:val="none" w:sz="0" w:space="0" w:color="auto"/>
            <w:bottom w:val="none" w:sz="0" w:space="0" w:color="auto"/>
            <w:right w:val="none" w:sz="0" w:space="0" w:color="auto"/>
          </w:divBdr>
        </w:div>
        <w:div w:id="944576600">
          <w:marLeft w:val="0"/>
          <w:marRight w:val="0"/>
          <w:marTop w:val="0"/>
          <w:marBottom w:val="0"/>
          <w:divBdr>
            <w:top w:val="none" w:sz="0" w:space="0" w:color="auto"/>
            <w:left w:val="none" w:sz="0" w:space="0" w:color="auto"/>
            <w:bottom w:val="none" w:sz="0" w:space="0" w:color="auto"/>
            <w:right w:val="none" w:sz="0" w:space="0" w:color="auto"/>
          </w:divBdr>
        </w:div>
        <w:div w:id="945386877">
          <w:marLeft w:val="0"/>
          <w:marRight w:val="0"/>
          <w:marTop w:val="0"/>
          <w:marBottom w:val="0"/>
          <w:divBdr>
            <w:top w:val="none" w:sz="0" w:space="0" w:color="auto"/>
            <w:left w:val="none" w:sz="0" w:space="0" w:color="auto"/>
            <w:bottom w:val="none" w:sz="0" w:space="0" w:color="auto"/>
            <w:right w:val="none" w:sz="0" w:space="0" w:color="auto"/>
          </w:divBdr>
        </w:div>
        <w:div w:id="947270640">
          <w:marLeft w:val="0"/>
          <w:marRight w:val="0"/>
          <w:marTop w:val="0"/>
          <w:marBottom w:val="0"/>
          <w:divBdr>
            <w:top w:val="none" w:sz="0" w:space="0" w:color="auto"/>
            <w:left w:val="none" w:sz="0" w:space="0" w:color="auto"/>
            <w:bottom w:val="none" w:sz="0" w:space="0" w:color="auto"/>
            <w:right w:val="none" w:sz="0" w:space="0" w:color="auto"/>
          </w:divBdr>
        </w:div>
        <w:div w:id="947395281">
          <w:marLeft w:val="0"/>
          <w:marRight w:val="0"/>
          <w:marTop w:val="0"/>
          <w:marBottom w:val="0"/>
          <w:divBdr>
            <w:top w:val="none" w:sz="0" w:space="0" w:color="auto"/>
            <w:left w:val="none" w:sz="0" w:space="0" w:color="auto"/>
            <w:bottom w:val="none" w:sz="0" w:space="0" w:color="auto"/>
            <w:right w:val="none" w:sz="0" w:space="0" w:color="auto"/>
          </w:divBdr>
        </w:div>
        <w:div w:id="952980945">
          <w:marLeft w:val="0"/>
          <w:marRight w:val="0"/>
          <w:marTop w:val="0"/>
          <w:marBottom w:val="0"/>
          <w:divBdr>
            <w:top w:val="none" w:sz="0" w:space="0" w:color="auto"/>
            <w:left w:val="none" w:sz="0" w:space="0" w:color="auto"/>
            <w:bottom w:val="none" w:sz="0" w:space="0" w:color="auto"/>
            <w:right w:val="none" w:sz="0" w:space="0" w:color="auto"/>
          </w:divBdr>
        </w:div>
        <w:div w:id="955450230">
          <w:marLeft w:val="0"/>
          <w:marRight w:val="0"/>
          <w:marTop w:val="0"/>
          <w:marBottom w:val="0"/>
          <w:divBdr>
            <w:top w:val="none" w:sz="0" w:space="0" w:color="auto"/>
            <w:left w:val="none" w:sz="0" w:space="0" w:color="auto"/>
            <w:bottom w:val="none" w:sz="0" w:space="0" w:color="auto"/>
            <w:right w:val="none" w:sz="0" w:space="0" w:color="auto"/>
          </w:divBdr>
        </w:div>
        <w:div w:id="959796828">
          <w:marLeft w:val="0"/>
          <w:marRight w:val="0"/>
          <w:marTop w:val="0"/>
          <w:marBottom w:val="0"/>
          <w:divBdr>
            <w:top w:val="none" w:sz="0" w:space="0" w:color="auto"/>
            <w:left w:val="none" w:sz="0" w:space="0" w:color="auto"/>
            <w:bottom w:val="none" w:sz="0" w:space="0" w:color="auto"/>
            <w:right w:val="none" w:sz="0" w:space="0" w:color="auto"/>
          </w:divBdr>
        </w:div>
        <w:div w:id="968440781">
          <w:marLeft w:val="0"/>
          <w:marRight w:val="0"/>
          <w:marTop w:val="0"/>
          <w:marBottom w:val="0"/>
          <w:divBdr>
            <w:top w:val="none" w:sz="0" w:space="0" w:color="auto"/>
            <w:left w:val="none" w:sz="0" w:space="0" w:color="auto"/>
            <w:bottom w:val="none" w:sz="0" w:space="0" w:color="auto"/>
            <w:right w:val="none" w:sz="0" w:space="0" w:color="auto"/>
          </w:divBdr>
        </w:div>
        <w:div w:id="970864457">
          <w:marLeft w:val="0"/>
          <w:marRight w:val="0"/>
          <w:marTop w:val="0"/>
          <w:marBottom w:val="0"/>
          <w:divBdr>
            <w:top w:val="none" w:sz="0" w:space="0" w:color="auto"/>
            <w:left w:val="none" w:sz="0" w:space="0" w:color="auto"/>
            <w:bottom w:val="none" w:sz="0" w:space="0" w:color="auto"/>
            <w:right w:val="none" w:sz="0" w:space="0" w:color="auto"/>
          </w:divBdr>
        </w:div>
        <w:div w:id="972825926">
          <w:marLeft w:val="0"/>
          <w:marRight w:val="0"/>
          <w:marTop w:val="0"/>
          <w:marBottom w:val="0"/>
          <w:divBdr>
            <w:top w:val="none" w:sz="0" w:space="0" w:color="auto"/>
            <w:left w:val="none" w:sz="0" w:space="0" w:color="auto"/>
            <w:bottom w:val="none" w:sz="0" w:space="0" w:color="auto"/>
            <w:right w:val="none" w:sz="0" w:space="0" w:color="auto"/>
          </w:divBdr>
        </w:div>
        <w:div w:id="974798489">
          <w:marLeft w:val="0"/>
          <w:marRight w:val="0"/>
          <w:marTop w:val="0"/>
          <w:marBottom w:val="0"/>
          <w:divBdr>
            <w:top w:val="none" w:sz="0" w:space="0" w:color="auto"/>
            <w:left w:val="none" w:sz="0" w:space="0" w:color="auto"/>
            <w:bottom w:val="none" w:sz="0" w:space="0" w:color="auto"/>
            <w:right w:val="none" w:sz="0" w:space="0" w:color="auto"/>
          </w:divBdr>
        </w:div>
        <w:div w:id="979116650">
          <w:marLeft w:val="0"/>
          <w:marRight w:val="0"/>
          <w:marTop w:val="0"/>
          <w:marBottom w:val="0"/>
          <w:divBdr>
            <w:top w:val="none" w:sz="0" w:space="0" w:color="auto"/>
            <w:left w:val="none" w:sz="0" w:space="0" w:color="auto"/>
            <w:bottom w:val="none" w:sz="0" w:space="0" w:color="auto"/>
            <w:right w:val="none" w:sz="0" w:space="0" w:color="auto"/>
          </w:divBdr>
        </w:div>
        <w:div w:id="979264566">
          <w:marLeft w:val="0"/>
          <w:marRight w:val="0"/>
          <w:marTop w:val="0"/>
          <w:marBottom w:val="0"/>
          <w:divBdr>
            <w:top w:val="none" w:sz="0" w:space="0" w:color="auto"/>
            <w:left w:val="none" w:sz="0" w:space="0" w:color="auto"/>
            <w:bottom w:val="none" w:sz="0" w:space="0" w:color="auto"/>
            <w:right w:val="none" w:sz="0" w:space="0" w:color="auto"/>
          </w:divBdr>
        </w:div>
        <w:div w:id="979336347">
          <w:marLeft w:val="0"/>
          <w:marRight w:val="0"/>
          <w:marTop w:val="0"/>
          <w:marBottom w:val="0"/>
          <w:divBdr>
            <w:top w:val="none" w:sz="0" w:space="0" w:color="auto"/>
            <w:left w:val="none" w:sz="0" w:space="0" w:color="auto"/>
            <w:bottom w:val="none" w:sz="0" w:space="0" w:color="auto"/>
            <w:right w:val="none" w:sz="0" w:space="0" w:color="auto"/>
          </w:divBdr>
        </w:div>
        <w:div w:id="988704814">
          <w:marLeft w:val="0"/>
          <w:marRight w:val="0"/>
          <w:marTop w:val="0"/>
          <w:marBottom w:val="0"/>
          <w:divBdr>
            <w:top w:val="none" w:sz="0" w:space="0" w:color="auto"/>
            <w:left w:val="none" w:sz="0" w:space="0" w:color="auto"/>
            <w:bottom w:val="none" w:sz="0" w:space="0" w:color="auto"/>
            <w:right w:val="none" w:sz="0" w:space="0" w:color="auto"/>
          </w:divBdr>
        </w:div>
        <w:div w:id="989210530">
          <w:marLeft w:val="0"/>
          <w:marRight w:val="0"/>
          <w:marTop w:val="0"/>
          <w:marBottom w:val="0"/>
          <w:divBdr>
            <w:top w:val="none" w:sz="0" w:space="0" w:color="auto"/>
            <w:left w:val="none" w:sz="0" w:space="0" w:color="auto"/>
            <w:bottom w:val="none" w:sz="0" w:space="0" w:color="auto"/>
            <w:right w:val="none" w:sz="0" w:space="0" w:color="auto"/>
          </w:divBdr>
        </w:div>
        <w:div w:id="996419165">
          <w:marLeft w:val="0"/>
          <w:marRight w:val="0"/>
          <w:marTop w:val="0"/>
          <w:marBottom w:val="0"/>
          <w:divBdr>
            <w:top w:val="none" w:sz="0" w:space="0" w:color="auto"/>
            <w:left w:val="none" w:sz="0" w:space="0" w:color="auto"/>
            <w:bottom w:val="none" w:sz="0" w:space="0" w:color="auto"/>
            <w:right w:val="none" w:sz="0" w:space="0" w:color="auto"/>
          </w:divBdr>
        </w:div>
        <w:div w:id="1006009072">
          <w:marLeft w:val="0"/>
          <w:marRight w:val="0"/>
          <w:marTop w:val="0"/>
          <w:marBottom w:val="0"/>
          <w:divBdr>
            <w:top w:val="none" w:sz="0" w:space="0" w:color="auto"/>
            <w:left w:val="none" w:sz="0" w:space="0" w:color="auto"/>
            <w:bottom w:val="none" w:sz="0" w:space="0" w:color="auto"/>
            <w:right w:val="none" w:sz="0" w:space="0" w:color="auto"/>
          </w:divBdr>
        </w:div>
        <w:div w:id="1006591639">
          <w:marLeft w:val="0"/>
          <w:marRight w:val="0"/>
          <w:marTop w:val="0"/>
          <w:marBottom w:val="0"/>
          <w:divBdr>
            <w:top w:val="none" w:sz="0" w:space="0" w:color="auto"/>
            <w:left w:val="none" w:sz="0" w:space="0" w:color="auto"/>
            <w:bottom w:val="none" w:sz="0" w:space="0" w:color="auto"/>
            <w:right w:val="none" w:sz="0" w:space="0" w:color="auto"/>
          </w:divBdr>
        </w:div>
        <w:div w:id="1011222287">
          <w:marLeft w:val="0"/>
          <w:marRight w:val="0"/>
          <w:marTop w:val="0"/>
          <w:marBottom w:val="0"/>
          <w:divBdr>
            <w:top w:val="none" w:sz="0" w:space="0" w:color="auto"/>
            <w:left w:val="none" w:sz="0" w:space="0" w:color="auto"/>
            <w:bottom w:val="none" w:sz="0" w:space="0" w:color="auto"/>
            <w:right w:val="none" w:sz="0" w:space="0" w:color="auto"/>
          </w:divBdr>
        </w:div>
        <w:div w:id="1015960861">
          <w:marLeft w:val="0"/>
          <w:marRight w:val="0"/>
          <w:marTop w:val="0"/>
          <w:marBottom w:val="0"/>
          <w:divBdr>
            <w:top w:val="none" w:sz="0" w:space="0" w:color="auto"/>
            <w:left w:val="none" w:sz="0" w:space="0" w:color="auto"/>
            <w:bottom w:val="none" w:sz="0" w:space="0" w:color="auto"/>
            <w:right w:val="none" w:sz="0" w:space="0" w:color="auto"/>
          </w:divBdr>
        </w:div>
        <w:div w:id="1016883984">
          <w:marLeft w:val="0"/>
          <w:marRight w:val="0"/>
          <w:marTop w:val="0"/>
          <w:marBottom w:val="0"/>
          <w:divBdr>
            <w:top w:val="none" w:sz="0" w:space="0" w:color="auto"/>
            <w:left w:val="none" w:sz="0" w:space="0" w:color="auto"/>
            <w:bottom w:val="none" w:sz="0" w:space="0" w:color="auto"/>
            <w:right w:val="none" w:sz="0" w:space="0" w:color="auto"/>
          </w:divBdr>
        </w:div>
        <w:div w:id="1017196897">
          <w:marLeft w:val="0"/>
          <w:marRight w:val="0"/>
          <w:marTop w:val="0"/>
          <w:marBottom w:val="0"/>
          <w:divBdr>
            <w:top w:val="none" w:sz="0" w:space="0" w:color="auto"/>
            <w:left w:val="none" w:sz="0" w:space="0" w:color="auto"/>
            <w:bottom w:val="none" w:sz="0" w:space="0" w:color="auto"/>
            <w:right w:val="none" w:sz="0" w:space="0" w:color="auto"/>
          </w:divBdr>
        </w:div>
        <w:div w:id="1018199181">
          <w:marLeft w:val="0"/>
          <w:marRight w:val="0"/>
          <w:marTop w:val="0"/>
          <w:marBottom w:val="0"/>
          <w:divBdr>
            <w:top w:val="none" w:sz="0" w:space="0" w:color="auto"/>
            <w:left w:val="none" w:sz="0" w:space="0" w:color="auto"/>
            <w:bottom w:val="none" w:sz="0" w:space="0" w:color="auto"/>
            <w:right w:val="none" w:sz="0" w:space="0" w:color="auto"/>
          </w:divBdr>
        </w:div>
        <w:div w:id="1021661989">
          <w:marLeft w:val="0"/>
          <w:marRight w:val="0"/>
          <w:marTop w:val="0"/>
          <w:marBottom w:val="0"/>
          <w:divBdr>
            <w:top w:val="none" w:sz="0" w:space="0" w:color="auto"/>
            <w:left w:val="none" w:sz="0" w:space="0" w:color="auto"/>
            <w:bottom w:val="none" w:sz="0" w:space="0" w:color="auto"/>
            <w:right w:val="none" w:sz="0" w:space="0" w:color="auto"/>
          </w:divBdr>
        </w:div>
        <w:div w:id="1022971211">
          <w:marLeft w:val="0"/>
          <w:marRight w:val="0"/>
          <w:marTop w:val="0"/>
          <w:marBottom w:val="0"/>
          <w:divBdr>
            <w:top w:val="none" w:sz="0" w:space="0" w:color="auto"/>
            <w:left w:val="none" w:sz="0" w:space="0" w:color="auto"/>
            <w:bottom w:val="none" w:sz="0" w:space="0" w:color="auto"/>
            <w:right w:val="none" w:sz="0" w:space="0" w:color="auto"/>
          </w:divBdr>
        </w:div>
        <w:div w:id="1028026982">
          <w:marLeft w:val="0"/>
          <w:marRight w:val="0"/>
          <w:marTop w:val="0"/>
          <w:marBottom w:val="0"/>
          <w:divBdr>
            <w:top w:val="none" w:sz="0" w:space="0" w:color="auto"/>
            <w:left w:val="none" w:sz="0" w:space="0" w:color="auto"/>
            <w:bottom w:val="none" w:sz="0" w:space="0" w:color="auto"/>
            <w:right w:val="none" w:sz="0" w:space="0" w:color="auto"/>
          </w:divBdr>
        </w:div>
        <w:div w:id="1035230233">
          <w:marLeft w:val="0"/>
          <w:marRight w:val="0"/>
          <w:marTop w:val="0"/>
          <w:marBottom w:val="0"/>
          <w:divBdr>
            <w:top w:val="none" w:sz="0" w:space="0" w:color="auto"/>
            <w:left w:val="none" w:sz="0" w:space="0" w:color="auto"/>
            <w:bottom w:val="none" w:sz="0" w:space="0" w:color="auto"/>
            <w:right w:val="none" w:sz="0" w:space="0" w:color="auto"/>
          </w:divBdr>
        </w:div>
        <w:div w:id="1041176652">
          <w:marLeft w:val="0"/>
          <w:marRight w:val="0"/>
          <w:marTop w:val="0"/>
          <w:marBottom w:val="0"/>
          <w:divBdr>
            <w:top w:val="none" w:sz="0" w:space="0" w:color="auto"/>
            <w:left w:val="none" w:sz="0" w:space="0" w:color="auto"/>
            <w:bottom w:val="none" w:sz="0" w:space="0" w:color="auto"/>
            <w:right w:val="none" w:sz="0" w:space="0" w:color="auto"/>
          </w:divBdr>
        </w:div>
        <w:div w:id="1041201810">
          <w:marLeft w:val="0"/>
          <w:marRight w:val="0"/>
          <w:marTop w:val="0"/>
          <w:marBottom w:val="0"/>
          <w:divBdr>
            <w:top w:val="none" w:sz="0" w:space="0" w:color="auto"/>
            <w:left w:val="none" w:sz="0" w:space="0" w:color="auto"/>
            <w:bottom w:val="none" w:sz="0" w:space="0" w:color="auto"/>
            <w:right w:val="none" w:sz="0" w:space="0" w:color="auto"/>
          </w:divBdr>
        </w:div>
        <w:div w:id="1043090359">
          <w:marLeft w:val="0"/>
          <w:marRight w:val="0"/>
          <w:marTop w:val="0"/>
          <w:marBottom w:val="0"/>
          <w:divBdr>
            <w:top w:val="none" w:sz="0" w:space="0" w:color="auto"/>
            <w:left w:val="none" w:sz="0" w:space="0" w:color="auto"/>
            <w:bottom w:val="none" w:sz="0" w:space="0" w:color="auto"/>
            <w:right w:val="none" w:sz="0" w:space="0" w:color="auto"/>
          </w:divBdr>
        </w:div>
        <w:div w:id="1043138917">
          <w:marLeft w:val="0"/>
          <w:marRight w:val="0"/>
          <w:marTop w:val="0"/>
          <w:marBottom w:val="0"/>
          <w:divBdr>
            <w:top w:val="none" w:sz="0" w:space="0" w:color="auto"/>
            <w:left w:val="none" w:sz="0" w:space="0" w:color="auto"/>
            <w:bottom w:val="none" w:sz="0" w:space="0" w:color="auto"/>
            <w:right w:val="none" w:sz="0" w:space="0" w:color="auto"/>
          </w:divBdr>
        </w:div>
        <w:div w:id="1046878493">
          <w:marLeft w:val="0"/>
          <w:marRight w:val="0"/>
          <w:marTop w:val="0"/>
          <w:marBottom w:val="0"/>
          <w:divBdr>
            <w:top w:val="none" w:sz="0" w:space="0" w:color="auto"/>
            <w:left w:val="none" w:sz="0" w:space="0" w:color="auto"/>
            <w:bottom w:val="none" w:sz="0" w:space="0" w:color="auto"/>
            <w:right w:val="none" w:sz="0" w:space="0" w:color="auto"/>
          </w:divBdr>
        </w:div>
        <w:div w:id="1047333504">
          <w:marLeft w:val="0"/>
          <w:marRight w:val="0"/>
          <w:marTop w:val="0"/>
          <w:marBottom w:val="0"/>
          <w:divBdr>
            <w:top w:val="none" w:sz="0" w:space="0" w:color="auto"/>
            <w:left w:val="none" w:sz="0" w:space="0" w:color="auto"/>
            <w:bottom w:val="none" w:sz="0" w:space="0" w:color="auto"/>
            <w:right w:val="none" w:sz="0" w:space="0" w:color="auto"/>
          </w:divBdr>
        </w:div>
        <w:div w:id="1052001879">
          <w:marLeft w:val="0"/>
          <w:marRight w:val="0"/>
          <w:marTop w:val="0"/>
          <w:marBottom w:val="0"/>
          <w:divBdr>
            <w:top w:val="none" w:sz="0" w:space="0" w:color="auto"/>
            <w:left w:val="none" w:sz="0" w:space="0" w:color="auto"/>
            <w:bottom w:val="none" w:sz="0" w:space="0" w:color="auto"/>
            <w:right w:val="none" w:sz="0" w:space="0" w:color="auto"/>
          </w:divBdr>
        </w:div>
        <w:div w:id="1053042426">
          <w:marLeft w:val="0"/>
          <w:marRight w:val="0"/>
          <w:marTop w:val="0"/>
          <w:marBottom w:val="0"/>
          <w:divBdr>
            <w:top w:val="none" w:sz="0" w:space="0" w:color="auto"/>
            <w:left w:val="none" w:sz="0" w:space="0" w:color="auto"/>
            <w:bottom w:val="none" w:sz="0" w:space="0" w:color="auto"/>
            <w:right w:val="none" w:sz="0" w:space="0" w:color="auto"/>
          </w:divBdr>
        </w:div>
        <w:div w:id="1055087067">
          <w:marLeft w:val="0"/>
          <w:marRight w:val="0"/>
          <w:marTop w:val="0"/>
          <w:marBottom w:val="0"/>
          <w:divBdr>
            <w:top w:val="none" w:sz="0" w:space="0" w:color="auto"/>
            <w:left w:val="none" w:sz="0" w:space="0" w:color="auto"/>
            <w:bottom w:val="none" w:sz="0" w:space="0" w:color="auto"/>
            <w:right w:val="none" w:sz="0" w:space="0" w:color="auto"/>
          </w:divBdr>
        </w:div>
        <w:div w:id="1057973117">
          <w:marLeft w:val="0"/>
          <w:marRight w:val="0"/>
          <w:marTop w:val="0"/>
          <w:marBottom w:val="0"/>
          <w:divBdr>
            <w:top w:val="none" w:sz="0" w:space="0" w:color="auto"/>
            <w:left w:val="none" w:sz="0" w:space="0" w:color="auto"/>
            <w:bottom w:val="none" w:sz="0" w:space="0" w:color="auto"/>
            <w:right w:val="none" w:sz="0" w:space="0" w:color="auto"/>
          </w:divBdr>
        </w:div>
        <w:div w:id="1062606223">
          <w:marLeft w:val="0"/>
          <w:marRight w:val="0"/>
          <w:marTop w:val="0"/>
          <w:marBottom w:val="0"/>
          <w:divBdr>
            <w:top w:val="none" w:sz="0" w:space="0" w:color="auto"/>
            <w:left w:val="none" w:sz="0" w:space="0" w:color="auto"/>
            <w:bottom w:val="none" w:sz="0" w:space="0" w:color="auto"/>
            <w:right w:val="none" w:sz="0" w:space="0" w:color="auto"/>
          </w:divBdr>
        </w:div>
        <w:div w:id="1064374694">
          <w:marLeft w:val="0"/>
          <w:marRight w:val="0"/>
          <w:marTop w:val="0"/>
          <w:marBottom w:val="0"/>
          <w:divBdr>
            <w:top w:val="none" w:sz="0" w:space="0" w:color="auto"/>
            <w:left w:val="none" w:sz="0" w:space="0" w:color="auto"/>
            <w:bottom w:val="none" w:sz="0" w:space="0" w:color="auto"/>
            <w:right w:val="none" w:sz="0" w:space="0" w:color="auto"/>
          </w:divBdr>
        </w:div>
        <w:div w:id="1068848674">
          <w:marLeft w:val="0"/>
          <w:marRight w:val="0"/>
          <w:marTop w:val="0"/>
          <w:marBottom w:val="0"/>
          <w:divBdr>
            <w:top w:val="none" w:sz="0" w:space="0" w:color="auto"/>
            <w:left w:val="none" w:sz="0" w:space="0" w:color="auto"/>
            <w:bottom w:val="none" w:sz="0" w:space="0" w:color="auto"/>
            <w:right w:val="none" w:sz="0" w:space="0" w:color="auto"/>
          </w:divBdr>
        </w:div>
        <w:div w:id="1071728969">
          <w:marLeft w:val="0"/>
          <w:marRight w:val="0"/>
          <w:marTop w:val="0"/>
          <w:marBottom w:val="0"/>
          <w:divBdr>
            <w:top w:val="none" w:sz="0" w:space="0" w:color="auto"/>
            <w:left w:val="none" w:sz="0" w:space="0" w:color="auto"/>
            <w:bottom w:val="none" w:sz="0" w:space="0" w:color="auto"/>
            <w:right w:val="none" w:sz="0" w:space="0" w:color="auto"/>
          </w:divBdr>
        </w:div>
        <w:div w:id="1073048355">
          <w:marLeft w:val="0"/>
          <w:marRight w:val="0"/>
          <w:marTop w:val="0"/>
          <w:marBottom w:val="0"/>
          <w:divBdr>
            <w:top w:val="none" w:sz="0" w:space="0" w:color="auto"/>
            <w:left w:val="none" w:sz="0" w:space="0" w:color="auto"/>
            <w:bottom w:val="none" w:sz="0" w:space="0" w:color="auto"/>
            <w:right w:val="none" w:sz="0" w:space="0" w:color="auto"/>
          </w:divBdr>
        </w:div>
        <w:div w:id="1073163737">
          <w:marLeft w:val="0"/>
          <w:marRight w:val="0"/>
          <w:marTop w:val="0"/>
          <w:marBottom w:val="0"/>
          <w:divBdr>
            <w:top w:val="none" w:sz="0" w:space="0" w:color="auto"/>
            <w:left w:val="none" w:sz="0" w:space="0" w:color="auto"/>
            <w:bottom w:val="none" w:sz="0" w:space="0" w:color="auto"/>
            <w:right w:val="none" w:sz="0" w:space="0" w:color="auto"/>
          </w:divBdr>
        </w:div>
        <w:div w:id="1076779449">
          <w:marLeft w:val="0"/>
          <w:marRight w:val="0"/>
          <w:marTop w:val="0"/>
          <w:marBottom w:val="0"/>
          <w:divBdr>
            <w:top w:val="none" w:sz="0" w:space="0" w:color="auto"/>
            <w:left w:val="none" w:sz="0" w:space="0" w:color="auto"/>
            <w:bottom w:val="none" w:sz="0" w:space="0" w:color="auto"/>
            <w:right w:val="none" w:sz="0" w:space="0" w:color="auto"/>
          </w:divBdr>
        </w:div>
        <w:div w:id="1076899514">
          <w:marLeft w:val="0"/>
          <w:marRight w:val="0"/>
          <w:marTop w:val="0"/>
          <w:marBottom w:val="0"/>
          <w:divBdr>
            <w:top w:val="none" w:sz="0" w:space="0" w:color="auto"/>
            <w:left w:val="none" w:sz="0" w:space="0" w:color="auto"/>
            <w:bottom w:val="none" w:sz="0" w:space="0" w:color="auto"/>
            <w:right w:val="none" w:sz="0" w:space="0" w:color="auto"/>
          </w:divBdr>
        </w:div>
        <w:div w:id="1079057866">
          <w:marLeft w:val="0"/>
          <w:marRight w:val="0"/>
          <w:marTop w:val="0"/>
          <w:marBottom w:val="0"/>
          <w:divBdr>
            <w:top w:val="none" w:sz="0" w:space="0" w:color="auto"/>
            <w:left w:val="none" w:sz="0" w:space="0" w:color="auto"/>
            <w:bottom w:val="none" w:sz="0" w:space="0" w:color="auto"/>
            <w:right w:val="none" w:sz="0" w:space="0" w:color="auto"/>
          </w:divBdr>
        </w:div>
        <w:div w:id="1080712241">
          <w:marLeft w:val="0"/>
          <w:marRight w:val="0"/>
          <w:marTop w:val="0"/>
          <w:marBottom w:val="0"/>
          <w:divBdr>
            <w:top w:val="none" w:sz="0" w:space="0" w:color="auto"/>
            <w:left w:val="none" w:sz="0" w:space="0" w:color="auto"/>
            <w:bottom w:val="none" w:sz="0" w:space="0" w:color="auto"/>
            <w:right w:val="none" w:sz="0" w:space="0" w:color="auto"/>
          </w:divBdr>
        </w:div>
        <w:div w:id="1082947036">
          <w:marLeft w:val="0"/>
          <w:marRight w:val="0"/>
          <w:marTop w:val="0"/>
          <w:marBottom w:val="0"/>
          <w:divBdr>
            <w:top w:val="none" w:sz="0" w:space="0" w:color="auto"/>
            <w:left w:val="none" w:sz="0" w:space="0" w:color="auto"/>
            <w:bottom w:val="none" w:sz="0" w:space="0" w:color="auto"/>
            <w:right w:val="none" w:sz="0" w:space="0" w:color="auto"/>
          </w:divBdr>
        </w:div>
        <w:div w:id="1085109827">
          <w:marLeft w:val="0"/>
          <w:marRight w:val="0"/>
          <w:marTop w:val="0"/>
          <w:marBottom w:val="0"/>
          <w:divBdr>
            <w:top w:val="none" w:sz="0" w:space="0" w:color="auto"/>
            <w:left w:val="none" w:sz="0" w:space="0" w:color="auto"/>
            <w:bottom w:val="none" w:sz="0" w:space="0" w:color="auto"/>
            <w:right w:val="none" w:sz="0" w:space="0" w:color="auto"/>
          </w:divBdr>
        </w:div>
        <w:div w:id="1085221252">
          <w:marLeft w:val="0"/>
          <w:marRight w:val="0"/>
          <w:marTop w:val="0"/>
          <w:marBottom w:val="0"/>
          <w:divBdr>
            <w:top w:val="none" w:sz="0" w:space="0" w:color="auto"/>
            <w:left w:val="none" w:sz="0" w:space="0" w:color="auto"/>
            <w:bottom w:val="none" w:sz="0" w:space="0" w:color="auto"/>
            <w:right w:val="none" w:sz="0" w:space="0" w:color="auto"/>
          </w:divBdr>
        </w:div>
        <w:div w:id="1088503287">
          <w:marLeft w:val="0"/>
          <w:marRight w:val="0"/>
          <w:marTop w:val="0"/>
          <w:marBottom w:val="0"/>
          <w:divBdr>
            <w:top w:val="none" w:sz="0" w:space="0" w:color="auto"/>
            <w:left w:val="none" w:sz="0" w:space="0" w:color="auto"/>
            <w:bottom w:val="none" w:sz="0" w:space="0" w:color="auto"/>
            <w:right w:val="none" w:sz="0" w:space="0" w:color="auto"/>
          </w:divBdr>
        </w:div>
        <w:div w:id="1096293571">
          <w:marLeft w:val="0"/>
          <w:marRight w:val="0"/>
          <w:marTop w:val="0"/>
          <w:marBottom w:val="0"/>
          <w:divBdr>
            <w:top w:val="none" w:sz="0" w:space="0" w:color="auto"/>
            <w:left w:val="none" w:sz="0" w:space="0" w:color="auto"/>
            <w:bottom w:val="none" w:sz="0" w:space="0" w:color="auto"/>
            <w:right w:val="none" w:sz="0" w:space="0" w:color="auto"/>
          </w:divBdr>
        </w:div>
        <w:div w:id="1100225500">
          <w:marLeft w:val="0"/>
          <w:marRight w:val="0"/>
          <w:marTop w:val="0"/>
          <w:marBottom w:val="0"/>
          <w:divBdr>
            <w:top w:val="none" w:sz="0" w:space="0" w:color="auto"/>
            <w:left w:val="none" w:sz="0" w:space="0" w:color="auto"/>
            <w:bottom w:val="none" w:sz="0" w:space="0" w:color="auto"/>
            <w:right w:val="none" w:sz="0" w:space="0" w:color="auto"/>
          </w:divBdr>
        </w:div>
        <w:div w:id="1104110206">
          <w:marLeft w:val="0"/>
          <w:marRight w:val="0"/>
          <w:marTop w:val="0"/>
          <w:marBottom w:val="0"/>
          <w:divBdr>
            <w:top w:val="none" w:sz="0" w:space="0" w:color="auto"/>
            <w:left w:val="none" w:sz="0" w:space="0" w:color="auto"/>
            <w:bottom w:val="none" w:sz="0" w:space="0" w:color="auto"/>
            <w:right w:val="none" w:sz="0" w:space="0" w:color="auto"/>
          </w:divBdr>
        </w:div>
        <w:div w:id="1111557952">
          <w:marLeft w:val="0"/>
          <w:marRight w:val="0"/>
          <w:marTop w:val="0"/>
          <w:marBottom w:val="0"/>
          <w:divBdr>
            <w:top w:val="none" w:sz="0" w:space="0" w:color="auto"/>
            <w:left w:val="none" w:sz="0" w:space="0" w:color="auto"/>
            <w:bottom w:val="none" w:sz="0" w:space="0" w:color="auto"/>
            <w:right w:val="none" w:sz="0" w:space="0" w:color="auto"/>
          </w:divBdr>
        </w:div>
        <w:div w:id="1119451410">
          <w:marLeft w:val="0"/>
          <w:marRight w:val="0"/>
          <w:marTop w:val="0"/>
          <w:marBottom w:val="0"/>
          <w:divBdr>
            <w:top w:val="none" w:sz="0" w:space="0" w:color="auto"/>
            <w:left w:val="none" w:sz="0" w:space="0" w:color="auto"/>
            <w:bottom w:val="none" w:sz="0" w:space="0" w:color="auto"/>
            <w:right w:val="none" w:sz="0" w:space="0" w:color="auto"/>
          </w:divBdr>
        </w:div>
        <w:div w:id="1119646069">
          <w:marLeft w:val="0"/>
          <w:marRight w:val="0"/>
          <w:marTop w:val="0"/>
          <w:marBottom w:val="0"/>
          <w:divBdr>
            <w:top w:val="none" w:sz="0" w:space="0" w:color="auto"/>
            <w:left w:val="none" w:sz="0" w:space="0" w:color="auto"/>
            <w:bottom w:val="none" w:sz="0" w:space="0" w:color="auto"/>
            <w:right w:val="none" w:sz="0" w:space="0" w:color="auto"/>
          </w:divBdr>
        </w:div>
        <w:div w:id="1127814721">
          <w:marLeft w:val="0"/>
          <w:marRight w:val="0"/>
          <w:marTop w:val="0"/>
          <w:marBottom w:val="0"/>
          <w:divBdr>
            <w:top w:val="none" w:sz="0" w:space="0" w:color="auto"/>
            <w:left w:val="none" w:sz="0" w:space="0" w:color="auto"/>
            <w:bottom w:val="none" w:sz="0" w:space="0" w:color="auto"/>
            <w:right w:val="none" w:sz="0" w:space="0" w:color="auto"/>
          </w:divBdr>
        </w:div>
        <w:div w:id="1130444084">
          <w:marLeft w:val="0"/>
          <w:marRight w:val="0"/>
          <w:marTop w:val="0"/>
          <w:marBottom w:val="0"/>
          <w:divBdr>
            <w:top w:val="none" w:sz="0" w:space="0" w:color="auto"/>
            <w:left w:val="none" w:sz="0" w:space="0" w:color="auto"/>
            <w:bottom w:val="none" w:sz="0" w:space="0" w:color="auto"/>
            <w:right w:val="none" w:sz="0" w:space="0" w:color="auto"/>
          </w:divBdr>
        </w:div>
        <w:div w:id="1134064147">
          <w:marLeft w:val="0"/>
          <w:marRight w:val="0"/>
          <w:marTop w:val="0"/>
          <w:marBottom w:val="0"/>
          <w:divBdr>
            <w:top w:val="none" w:sz="0" w:space="0" w:color="auto"/>
            <w:left w:val="none" w:sz="0" w:space="0" w:color="auto"/>
            <w:bottom w:val="none" w:sz="0" w:space="0" w:color="auto"/>
            <w:right w:val="none" w:sz="0" w:space="0" w:color="auto"/>
          </w:divBdr>
        </w:div>
        <w:div w:id="1134130463">
          <w:marLeft w:val="0"/>
          <w:marRight w:val="0"/>
          <w:marTop w:val="0"/>
          <w:marBottom w:val="0"/>
          <w:divBdr>
            <w:top w:val="none" w:sz="0" w:space="0" w:color="auto"/>
            <w:left w:val="none" w:sz="0" w:space="0" w:color="auto"/>
            <w:bottom w:val="none" w:sz="0" w:space="0" w:color="auto"/>
            <w:right w:val="none" w:sz="0" w:space="0" w:color="auto"/>
          </w:divBdr>
        </w:div>
        <w:div w:id="1135678865">
          <w:marLeft w:val="0"/>
          <w:marRight w:val="0"/>
          <w:marTop w:val="0"/>
          <w:marBottom w:val="0"/>
          <w:divBdr>
            <w:top w:val="none" w:sz="0" w:space="0" w:color="auto"/>
            <w:left w:val="none" w:sz="0" w:space="0" w:color="auto"/>
            <w:bottom w:val="none" w:sz="0" w:space="0" w:color="auto"/>
            <w:right w:val="none" w:sz="0" w:space="0" w:color="auto"/>
          </w:divBdr>
        </w:div>
        <w:div w:id="1139954512">
          <w:marLeft w:val="0"/>
          <w:marRight w:val="0"/>
          <w:marTop w:val="0"/>
          <w:marBottom w:val="0"/>
          <w:divBdr>
            <w:top w:val="none" w:sz="0" w:space="0" w:color="auto"/>
            <w:left w:val="none" w:sz="0" w:space="0" w:color="auto"/>
            <w:bottom w:val="none" w:sz="0" w:space="0" w:color="auto"/>
            <w:right w:val="none" w:sz="0" w:space="0" w:color="auto"/>
          </w:divBdr>
        </w:div>
        <w:div w:id="1145853902">
          <w:marLeft w:val="0"/>
          <w:marRight w:val="0"/>
          <w:marTop w:val="0"/>
          <w:marBottom w:val="0"/>
          <w:divBdr>
            <w:top w:val="none" w:sz="0" w:space="0" w:color="auto"/>
            <w:left w:val="none" w:sz="0" w:space="0" w:color="auto"/>
            <w:bottom w:val="none" w:sz="0" w:space="0" w:color="auto"/>
            <w:right w:val="none" w:sz="0" w:space="0" w:color="auto"/>
          </w:divBdr>
        </w:div>
        <w:div w:id="1150949980">
          <w:marLeft w:val="0"/>
          <w:marRight w:val="0"/>
          <w:marTop w:val="0"/>
          <w:marBottom w:val="0"/>
          <w:divBdr>
            <w:top w:val="none" w:sz="0" w:space="0" w:color="auto"/>
            <w:left w:val="none" w:sz="0" w:space="0" w:color="auto"/>
            <w:bottom w:val="none" w:sz="0" w:space="0" w:color="auto"/>
            <w:right w:val="none" w:sz="0" w:space="0" w:color="auto"/>
          </w:divBdr>
        </w:div>
        <w:div w:id="1154758642">
          <w:marLeft w:val="0"/>
          <w:marRight w:val="0"/>
          <w:marTop w:val="0"/>
          <w:marBottom w:val="0"/>
          <w:divBdr>
            <w:top w:val="none" w:sz="0" w:space="0" w:color="auto"/>
            <w:left w:val="none" w:sz="0" w:space="0" w:color="auto"/>
            <w:bottom w:val="none" w:sz="0" w:space="0" w:color="auto"/>
            <w:right w:val="none" w:sz="0" w:space="0" w:color="auto"/>
          </w:divBdr>
        </w:div>
        <w:div w:id="1155143042">
          <w:marLeft w:val="0"/>
          <w:marRight w:val="0"/>
          <w:marTop w:val="0"/>
          <w:marBottom w:val="0"/>
          <w:divBdr>
            <w:top w:val="none" w:sz="0" w:space="0" w:color="auto"/>
            <w:left w:val="none" w:sz="0" w:space="0" w:color="auto"/>
            <w:bottom w:val="none" w:sz="0" w:space="0" w:color="auto"/>
            <w:right w:val="none" w:sz="0" w:space="0" w:color="auto"/>
          </w:divBdr>
        </w:div>
        <w:div w:id="1156645656">
          <w:marLeft w:val="0"/>
          <w:marRight w:val="0"/>
          <w:marTop w:val="0"/>
          <w:marBottom w:val="0"/>
          <w:divBdr>
            <w:top w:val="none" w:sz="0" w:space="0" w:color="auto"/>
            <w:left w:val="none" w:sz="0" w:space="0" w:color="auto"/>
            <w:bottom w:val="none" w:sz="0" w:space="0" w:color="auto"/>
            <w:right w:val="none" w:sz="0" w:space="0" w:color="auto"/>
          </w:divBdr>
        </w:div>
        <w:div w:id="1156845016">
          <w:marLeft w:val="0"/>
          <w:marRight w:val="0"/>
          <w:marTop w:val="0"/>
          <w:marBottom w:val="0"/>
          <w:divBdr>
            <w:top w:val="none" w:sz="0" w:space="0" w:color="auto"/>
            <w:left w:val="none" w:sz="0" w:space="0" w:color="auto"/>
            <w:bottom w:val="none" w:sz="0" w:space="0" w:color="auto"/>
            <w:right w:val="none" w:sz="0" w:space="0" w:color="auto"/>
          </w:divBdr>
        </w:div>
        <w:div w:id="1172986998">
          <w:marLeft w:val="0"/>
          <w:marRight w:val="0"/>
          <w:marTop w:val="0"/>
          <w:marBottom w:val="0"/>
          <w:divBdr>
            <w:top w:val="none" w:sz="0" w:space="0" w:color="auto"/>
            <w:left w:val="none" w:sz="0" w:space="0" w:color="auto"/>
            <w:bottom w:val="none" w:sz="0" w:space="0" w:color="auto"/>
            <w:right w:val="none" w:sz="0" w:space="0" w:color="auto"/>
          </w:divBdr>
        </w:div>
        <w:div w:id="1174221948">
          <w:marLeft w:val="0"/>
          <w:marRight w:val="0"/>
          <w:marTop w:val="0"/>
          <w:marBottom w:val="0"/>
          <w:divBdr>
            <w:top w:val="none" w:sz="0" w:space="0" w:color="auto"/>
            <w:left w:val="none" w:sz="0" w:space="0" w:color="auto"/>
            <w:bottom w:val="none" w:sz="0" w:space="0" w:color="auto"/>
            <w:right w:val="none" w:sz="0" w:space="0" w:color="auto"/>
          </w:divBdr>
        </w:div>
        <w:div w:id="1174413098">
          <w:marLeft w:val="0"/>
          <w:marRight w:val="0"/>
          <w:marTop w:val="0"/>
          <w:marBottom w:val="0"/>
          <w:divBdr>
            <w:top w:val="none" w:sz="0" w:space="0" w:color="auto"/>
            <w:left w:val="none" w:sz="0" w:space="0" w:color="auto"/>
            <w:bottom w:val="none" w:sz="0" w:space="0" w:color="auto"/>
            <w:right w:val="none" w:sz="0" w:space="0" w:color="auto"/>
          </w:divBdr>
        </w:div>
        <w:div w:id="1175415228">
          <w:marLeft w:val="0"/>
          <w:marRight w:val="0"/>
          <w:marTop w:val="0"/>
          <w:marBottom w:val="0"/>
          <w:divBdr>
            <w:top w:val="none" w:sz="0" w:space="0" w:color="auto"/>
            <w:left w:val="none" w:sz="0" w:space="0" w:color="auto"/>
            <w:bottom w:val="none" w:sz="0" w:space="0" w:color="auto"/>
            <w:right w:val="none" w:sz="0" w:space="0" w:color="auto"/>
          </w:divBdr>
        </w:div>
        <w:div w:id="1180386813">
          <w:marLeft w:val="0"/>
          <w:marRight w:val="0"/>
          <w:marTop w:val="0"/>
          <w:marBottom w:val="0"/>
          <w:divBdr>
            <w:top w:val="none" w:sz="0" w:space="0" w:color="auto"/>
            <w:left w:val="none" w:sz="0" w:space="0" w:color="auto"/>
            <w:bottom w:val="none" w:sz="0" w:space="0" w:color="auto"/>
            <w:right w:val="none" w:sz="0" w:space="0" w:color="auto"/>
          </w:divBdr>
        </w:div>
        <w:div w:id="1186753224">
          <w:marLeft w:val="0"/>
          <w:marRight w:val="0"/>
          <w:marTop w:val="0"/>
          <w:marBottom w:val="0"/>
          <w:divBdr>
            <w:top w:val="none" w:sz="0" w:space="0" w:color="auto"/>
            <w:left w:val="none" w:sz="0" w:space="0" w:color="auto"/>
            <w:bottom w:val="none" w:sz="0" w:space="0" w:color="auto"/>
            <w:right w:val="none" w:sz="0" w:space="0" w:color="auto"/>
          </w:divBdr>
        </w:div>
        <w:div w:id="1187018710">
          <w:marLeft w:val="0"/>
          <w:marRight w:val="0"/>
          <w:marTop w:val="0"/>
          <w:marBottom w:val="0"/>
          <w:divBdr>
            <w:top w:val="none" w:sz="0" w:space="0" w:color="auto"/>
            <w:left w:val="none" w:sz="0" w:space="0" w:color="auto"/>
            <w:bottom w:val="none" w:sz="0" w:space="0" w:color="auto"/>
            <w:right w:val="none" w:sz="0" w:space="0" w:color="auto"/>
          </w:divBdr>
        </w:div>
        <w:div w:id="1187253683">
          <w:marLeft w:val="0"/>
          <w:marRight w:val="0"/>
          <w:marTop w:val="0"/>
          <w:marBottom w:val="0"/>
          <w:divBdr>
            <w:top w:val="none" w:sz="0" w:space="0" w:color="auto"/>
            <w:left w:val="none" w:sz="0" w:space="0" w:color="auto"/>
            <w:bottom w:val="none" w:sz="0" w:space="0" w:color="auto"/>
            <w:right w:val="none" w:sz="0" w:space="0" w:color="auto"/>
          </w:divBdr>
        </w:div>
        <w:div w:id="1187596510">
          <w:marLeft w:val="0"/>
          <w:marRight w:val="0"/>
          <w:marTop w:val="0"/>
          <w:marBottom w:val="0"/>
          <w:divBdr>
            <w:top w:val="none" w:sz="0" w:space="0" w:color="auto"/>
            <w:left w:val="none" w:sz="0" w:space="0" w:color="auto"/>
            <w:bottom w:val="none" w:sz="0" w:space="0" w:color="auto"/>
            <w:right w:val="none" w:sz="0" w:space="0" w:color="auto"/>
          </w:divBdr>
        </w:div>
        <w:div w:id="1189563136">
          <w:marLeft w:val="0"/>
          <w:marRight w:val="0"/>
          <w:marTop w:val="0"/>
          <w:marBottom w:val="0"/>
          <w:divBdr>
            <w:top w:val="none" w:sz="0" w:space="0" w:color="auto"/>
            <w:left w:val="none" w:sz="0" w:space="0" w:color="auto"/>
            <w:bottom w:val="none" w:sz="0" w:space="0" w:color="auto"/>
            <w:right w:val="none" w:sz="0" w:space="0" w:color="auto"/>
          </w:divBdr>
        </w:div>
        <w:div w:id="1201479453">
          <w:marLeft w:val="0"/>
          <w:marRight w:val="0"/>
          <w:marTop w:val="0"/>
          <w:marBottom w:val="0"/>
          <w:divBdr>
            <w:top w:val="none" w:sz="0" w:space="0" w:color="auto"/>
            <w:left w:val="none" w:sz="0" w:space="0" w:color="auto"/>
            <w:bottom w:val="none" w:sz="0" w:space="0" w:color="auto"/>
            <w:right w:val="none" w:sz="0" w:space="0" w:color="auto"/>
          </w:divBdr>
        </w:div>
        <w:div w:id="1204827544">
          <w:marLeft w:val="0"/>
          <w:marRight w:val="0"/>
          <w:marTop w:val="0"/>
          <w:marBottom w:val="0"/>
          <w:divBdr>
            <w:top w:val="none" w:sz="0" w:space="0" w:color="auto"/>
            <w:left w:val="none" w:sz="0" w:space="0" w:color="auto"/>
            <w:bottom w:val="none" w:sz="0" w:space="0" w:color="auto"/>
            <w:right w:val="none" w:sz="0" w:space="0" w:color="auto"/>
          </w:divBdr>
        </w:div>
        <w:div w:id="1209609071">
          <w:marLeft w:val="0"/>
          <w:marRight w:val="0"/>
          <w:marTop w:val="0"/>
          <w:marBottom w:val="0"/>
          <w:divBdr>
            <w:top w:val="none" w:sz="0" w:space="0" w:color="auto"/>
            <w:left w:val="none" w:sz="0" w:space="0" w:color="auto"/>
            <w:bottom w:val="none" w:sz="0" w:space="0" w:color="auto"/>
            <w:right w:val="none" w:sz="0" w:space="0" w:color="auto"/>
          </w:divBdr>
        </w:div>
        <w:div w:id="1210458580">
          <w:marLeft w:val="0"/>
          <w:marRight w:val="0"/>
          <w:marTop w:val="0"/>
          <w:marBottom w:val="0"/>
          <w:divBdr>
            <w:top w:val="none" w:sz="0" w:space="0" w:color="auto"/>
            <w:left w:val="none" w:sz="0" w:space="0" w:color="auto"/>
            <w:bottom w:val="none" w:sz="0" w:space="0" w:color="auto"/>
            <w:right w:val="none" w:sz="0" w:space="0" w:color="auto"/>
          </w:divBdr>
        </w:div>
        <w:div w:id="1221988411">
          <w:marLeft w:val="0"/>
          <w:marRight w:val="0"/>
          <w:marTop w:val="0"/>
          <w:marBottom w:val="0"/>
          <w:divBdr>
            <w:top w:val="none" w:sz="0" w:space="0" w:color="auto"/>
            <w:left w:val="none" w:sz="0" w:space="0" w:color="auto"/>
            <w:bottom w:val="none" w:sz="0" w:space="0" w:color="auto"/>
            <w:right w:val="none" w:sz="0" w:space="0" w:color="auto"/>
          </w:divBdr>
        </w:div>
        <w:div w:id="1228568168">
          <w:marLeft w:val="0"/>
          <w:marRight w:val="0"/>
          <w:marTop w:val="0"/>
          <w:marBottom w:val="0"/>
          <w:divBdr>
            <w:top w:val="none" w:sz="0" w:space="0" w:color="auto"/>
            <w:left w:val="none" w:sz="0" w:space="0" w:color="auto"/>
            <w:bottom w:val="none" w:sz="0" w:space="0" w:color="auto"/>
            <w:right w:val="none" w:sz="0" w:space="0" w:color="auto"/>
          </w:divBdr>
        </w:div>
        <w:div w:id="1229728910">
          <w:marLeft w:val="0"/>
          <w:marRight w:val="0"/>
          <w:marTop w:val="0"/>
          <w:marBottom w:val="0"/>
          <w:divBdr>
            <w:top w:val="none" w:sz="0" w:space="0" w:color="auto"/>
            <w:left w:val="none" w:sz="0" w:space="0" w:color="auto"/>
            <w:bottom w:val="none" w:sz="0" w:space="0" w:color="auto"/>
            <w:right w:val="none" w:sz="0" w:space="0" w:color="auto"/>
          </w:divBdr>
        </w:div>
        <w:div w:id="1234194177">
          <w:marLeft w:val="0"/>
          <w:marRight w:val="0"/>
          <w:marTop w:val="0"/>
          <w:marBottom w:val="0"/>
          <w:divBdr>
            <w:top w:val="none" w:sz="0" w:space="0" w:color="auto"/>
            <w:left w:val="none" w:sz="0" w:space="0" w:color="auto"/>
            <w:bottom w:val="none" w:sz="0" w:space="0" w:color="auto"/>
            <w:right w:val="none" w:sz="0" w:space="0" w:color="auto"/>
          </w:divBdr>
        </w:div>
        <w:div w:id="1236630430">
          <w:marLeft w:val="0"/>
          <w:marRight w:val="0"/>
          <w:marTop w:val="0"/>
          <w:marBottom w:val="0"/>
          <w:divBdr>
            <w:top w:val="none" w:sz="0" w:space="0" w:color="auto"/>
            <w:left w:val="none" w:sz="0" w:space="0" w:color="auto"/>
            <w:bottom w:val="none" w:sz="0" w:space="0" w:color="auto"/>
            <w:right w:val="none" w:sz="0" w:space="0" w:color="auto"/>
          </w:divBdr>
        </w:div>
        <w:div w:id="1246454593">
          <w:marLeft w:val="0"/>
          <w:marRight w:val="0"/>
          <w:marTop w:val="0"/>
          <w:marBottom w:val="0"/>
          <w:divBdr>
            <w:top w:val="none" w:sz="0" w:space="0" w:color="auto"/>
            <w:left w:val="none" w:sz="0" w:space="0" w:color="auto"/>
            <w:bottom w:val="none" w:sz="0" w:space="0" w:color="auto"/>
            <w:right w:val="none" w:sz="0" w:space="0" w:color="auto"/>
          </w:divBdr>
        </w:div>
        <w:div w:id="1254434218">
          <w:marLeft w:val="0"/>
          <w:marRight w:val="0"/>
          <w:marTop w:val="0"/>
          <w:marBottom w:val="0"/>
          <w:divBdr>
            <w:top w:val="none" w:sz="0" w:space="0" w:color="auto"/>
            <w:left w:val="none" w:sz="0" w:space="0" w:color="auto"/>
            <w:bottom w:val="none" w:sz="0" w:space="0" w:color="auto"/>
            <w:right w:val="none" w:sz="0" w:space="0" w:color="auto"/>
          </w:divBdr>
        </w:div>
        <w:div w:id="1257131870">
          <w:marLeft w:val="0"/>
          <w:marRight w:val="0"/>
          <w:marTop w:val="0"/>
          <w:marBottom w:val="0"/>
          <w:divBdr>
            <w:top w:val="none" w:sz="0" w:space="0" w:color="auto"/>
            <w:left w:val="none" w:sz="0" w:space="0" w:color="auto"/>
            <w:bottom w:val="none" w:sz="0" w:space="0" w:color="auto"/>
            <w:right w:val="none" w:sz="0" w:space="0" w:color="auto"/>
          </w:divBdr>
        </w:div>
        <w:div w:id="1257791360">
          <w:marLeft w:val="0"/>
          <w:marRight w:val="0"/>
          <w:marTop w:val="0"/>
          <w:marBottom w:val="0"/>
          <w:divBdr>
            <w:top w:val="none" w:sz="0" w:space="0" w:color="auto"/>
            <w:left w:val="none" w:sz="0" w:space="0" w:color="auto"/>
            <w:bottom w:val="none" w:sz="0" w:space="0" w:color="auto"/>
            <w:right w:val="none" w:sz="0" w:space="0" w:color="auto"/>
          </w:divBdr>
        </w:div>
        <w:div w:id="1260913312">
          <w:marLeft w:val="0"/>
          <w:marRight w:val="0"/>
          <w:marTop w:val="0"/>
          <w:marBottom w:val="0"/>
          <w:divBdr>
            <w:top w:val="none" w:sz="0" w:space="0" w:color="auto"/>
            <w:left w:val="none" w:sz="0" w:space="0" w:color="auto"/>
            <w:bottom w:val="none" w:sz="0" w:space="0" w:color="auto"/>
            <w:right w:val="none" w:sz="0" w:space="0" w:color="auto"/>
          </w:divBdr>
        </w:div>
        <w:div w:id="1262102904">
          <w:marLeft w:val="0"/>
          <w:marRight w:val="0"/>
          <w:marTop w:val="0"/>
          <w:marBottom w:val="0"/>
          <w:divBdr>
            <w:top w:val="none" w:sz="0" w:space="0" w:color="auto"/>
            <w:left w:val="none" w:sz="0" w:space="0" w:color="auto"/>
            <w:bottom w:val="none" w:sz="0" w:space="0" w:color="auto"/>
            <w:right w:val="none" w:sz="0" w:space="0" w:color="auto"/>
          </w:divBdr>
        </w:div>
        <w:div w:id="1267036365">
          <w:marLeft w:val="0"/>
          <w:marRight w:val="0"/>
          <w:marTop w:val="0"/>
          <w:marBottom w:val="0"/>
          <w:divBdr>
            <w:top w:val="none" w:sz="0" w:space="0" w:color="auto"/>
            <w:left w:val="none" w:sz="0" w:space="0" w:color="auto"/>
            <w:bottom w:val="none" w:sz="0" w:space="0" w:color="auto"/>
            <w:right w:val="none" w:sz="0" w:space="0" w:color="auto"/>
          </w:divBdr>
        </w:div>
        <w:div w:id="1270622179">
          <w:marLeft w:val="0"/>
          <w:marRight w:val="0"/>
          <w:marTop w:val="0"/>
          <w:marBottom w:val="0"/>
          <w:divBdr>
            <w:top w:val="none" w:sz="0" w:space="0" w:color="auto"/>
            <w:left w:val="none" w:sz="0" w:space="0" w:color="auto"/>
            <w:bottom w:val="none" w:sz="0" w:space="0" w:color="auto"/>
            <w:right w:val="none" w:sz="0" w:space="0" w:color="auto"/>
          </w:divBdr>
        </w:div>
        <w:div w:id="1278759709">
          <w:marLeft w:val="0"/>
          <w:marRight w:val="0"/>
          <w:marTop w:val="0"/>
          <w:marBottom w:val="0"/>
          <w:divBdr>
            <w:top w:val="none" w:sz="0" w:space="0" w:color="auto"/>
            <w:left w:val="none" w:sz="0" w:space="0" w:color="auto"/>
            <w:bottom w:val="none" w:sz="0" w:space="0" w:color="auto"/>
            <w:right w:val="none" w:sz="0" w:space="0" w:color="auto"/>
          </w:divBdr>
        </w:div>
        <w:div w:id="1283271028">
          <w:marLeft w:val="0"/>
          <w:marRight w:val="0"/>
          <w:marTop w:val="0"/>
          <w:marBottom w:val="0"/>
          <w:divBdr>
            <w:top w:val="none" w:sz="0" w:space="0" w:color="auto"/>
            <w:left w:val="none" w:sz="0" w:space="0" w:color="auto"/>
            <w:bottom w:val="none" w:sz="0" w:space="0" w:color="auto"/>
            <w:right w:val="none" w:sz="0" w:space="0" w:color="auto"/>
          </w:divBdr>
        </w:div>
        <w:div w:id="1283421035">
          <w:marLeft w:val="0"/>
          <w:marRight w:val="0"/>
          <w:marTop w:val="0"/>
          <w:marBottom w:val="0"/>
          <w:divBdr>
            <w:top w:val="none" w:sz="0" w:space="0" w:color="auto"/>
            <w:left w:val="none" w:sz="0" w:space="0" w:color="auto"/>
            <w:bottom w:val="none" w:sz="0" w:space="0" w:color="auto"/>
            <w:right w:val="none" w:sz="0" w:space="0" w:color="auto"/>
          </w:divBdr>
        </w:div>
        <w:div w:id="1285304118">
          <w:marLeft w:val="0"/>
          <w:marRight w:val="0"/>
          <w:marTop w:val="0"/>
          <w:marBottom w:val="0"/>
          <w:divBdr>
            <w:top w:val="none" w:sz="0" w:space="0" w:color="auto"/>
            <w:left w:val="none" w:sz="0" w:space="0" w:color="auto"/>
            <w:bottom w:val="none" w:sz="0" w:space="0" w:color="auto"/>
            <w:right w:val="none" w:sz="0" w:space="0" w:color="auto"/>
          </w:divBdr>
        </w:div>
        <w:div w:id="1287348926">
          <w:marLeft w:val="0"/>
          <w:marRight w:val="0"/>
          <w:marTop w:val="0"/>
          <w:marBottom w:val="0"/>
          <w:divBdr>
            <w:top w:val="none" w:sz="0" w:space="0" w:color="auto"/>
            <w:left w:val="none" w:sz="0" w:space="0" w:color="auto"/>
            <w:bottom w:val="none" w:sz="0" w:space="0" w:color="auto"/>
            <w:right w:val="none" w:sz="0" w:space="0" w:color="auto"/>
          </w:divBdr>
        </w:div>
        <w:div w:id="1290628588">
          <w:marLeft w:val="0"/>
          <w:marRight w:val="0"/>
          <w:marTop w:val="0"/>
          <w:marBottom w:val="0"/>
          <w:divBdr>
            <w:top w:val="none" w:sz="0" w:space="0" w:color="auto"/>
            <w:left w:val="none" w:sz="0" w:space="0" w:color="auto"/>
            <w:bottom w:val="none" w:sz="0" w:space="0" w:color="auto"/>
            <w:right w:val="none" w:sz="0" w:space="0" w:color="auto"/>
          </w:divBdr>
        </w:div>
        <w:div w:id="1290891683">
          <w:marLeft w:val="0"/>
          <w:marRight w:val="0"/>
          <w:marTop w:val="0"/>
          <w:marBottom w:val="0"/>
          <w:divBdr>
            <w:top w:val="none" w:sz="0" w:space="0" w:color="auto"/>
            <w:left w:val="none" w:sz="0" w:space="0" w:color="auto"/>
            <w:bottom w:val="none" w:sz="0" w:space="0" w:color="auto"/>
            <w:right w:val="none" w:sz="0" w:space="0" w:color="auto"/>
          </w:divBdr>
        </w:div>
        <w:div w:id="1292052390">
          <w:marLeft w:val="0"/>
          <w:marRight w:val="0"/>
          <w:marTop w:val="0"/>
          <w:marBottom w:val="0"/>
          <w:divBdr>
            <w:top w:val="none" w:sz="0" w:space="0" w:color="auto"/>
            <w:left w:val="none" w:sz="0" w:space="0" w:color="auto"/>
            <w:bottom w:val="none" w:sz="0" w:space="0" w:color="auto"/>
            <w:right w:val="none" w:sz="0" w:space="0" w:color="auto"/>
          </w:divBdr>
        </w:div>
        <w:div w:id="1292712080">
          <w:marLeft w:val="0"/>
          <w:marRight w:val="0"/>
          <w:marTop w:val="0"/>
          <w:marBottom w:val="0"/>
          <w:divBdr>
            <w:top w:val="none" w:sz="0" w:space="0" w:color="auto"/>
            <w:left w:val="none" w:sz="0" w:space="0" w:color="auto"/>
            <w:bottom w:val="none" w:sz="0" w:space="0" w:color="auto"/>
            <w:right w:val="none" w:sz="0" w:space="0" w:color="auto"/>
          </w:divBdr>
        </w:div>
        <w:div w:id="1295333793">
          <w:marLeft w:val="0"/>
          <w:marRight w:val="0"/>
          <w:marTop w:val="0"/>
          <w:marBottom w:val="0"/>
          <w:divBdr>
            <w:top w:val="none" w:sz="0" w:space="0" w:color="auto"/>
            <w:left w:val="none" w:sz="0" w:space="0" w:color="auto"/>
            <w:bottom w:val="none" w:sz="0" w:space="0" w:color="auto"/>
            <w:right w:val="none" w:sz="0" w:space="0" w:color="auto"/>
          </w:divBdr>
        </w:div>
        <w:div w:id="1298073645">
          <w:marLeft w:val="0"/>
          <w:marRight w:val="0"/>
          <w:marTop w:val="0"/>
          <w:marBottom w:val="0"/>
          <w:divBdr>
            <w:top w:val="none" w:sz="0" w:space="0" w:color="auto"/>
            <w:left w:val="none" w:sz="0" w:space="0" w:color="auto"/>
            <w:bottom w:val="none" w:sz="0" w:space="0" w:color="auto"/>
            <w:right w:val="none" w:sz="0" w:space="0" w:color="auto"/>
          </w:divBdr>
        </w:div>
        <w:div w:id="1299073212">
          <w:marLeft w:val="0"/>
          <w:marRight w:val="0"/>
          <w:marTop w:val="0"/>
          <w:marBottom w:val="0"/>
          <w:divBdr>
            <w:top w:val="none" w:sz="0" w:space="0" w:color="auto"/>
            <w:left w:val="none" w:sz="0" w:space="0" w:color="auto"/>
            <w:bottom w:val="none" w:sz="0" w:space="0" w:color="auto"/>
            <w:right w:val="none" w:sz="0" w:space="0" w:color="auto"/>
          </w:divBdr>
        </w:div>
        <w:div w:id="1303777854">
          <w:marLeft w:val="0"/>
          <w:marRight w:val="0"/>
          <w:marTop w:val="0"/>
          <w:marBottom w:val="0"/>
          <w:divBdr>
            <w:top w:val="none" w:sz="0" w:space="0" w:color="auto"/>
            <w:left w:val="none" w:sz="0" w:space="0" w:color="auto"/>
            <w:bottom w:val="none" w:sz="0" w:space="0" w:color="auto"/>
            <w:right w:val="none" w:sz="0" w:space="0" w:color="auto"/>
          </w:divBdr>
        </w:div>
        <w:div w:id="1303850625">
          <w:marLeft w:val="0"/>
          <w:marRight w:val="0"/>
          <w:marTop w:val="0"/>
          <w:marBottom w:val="0"/>
          <w:divBdr>
            <w:top w:val="none" w:sz="0" w:space="0" w:color="auto"/>
            <w:left w:val="none" w:sz="0" w:space="0" w:color="auto"/>
            <w:bottom w:val="none" w:sz="0" w:space="0" w:color="auto"/>
            <w:right w:val="none" w:sz="0" w:space="0" w:color="auto"/>
          </w:divBdr>
        </w:div>
        <w:div w:id="1309437027">
          <w:marLeft w:val="0"/>
          <w:marRight w:val="0"/>
          <w:marTop w:val="0"/>
          <w:marBottom w:val="0"/>
          <w:divBdr>
            <w:top w:val="none" w:sz="0" w:space="0" w:color="auto"/>
            <w:left w:val="none" w:sz="0" w:space="0" w:color="auto"/>
            <w:bottom w:val="none" w:sz="0" w:space="0" w:color="auto"/>
            <w:right w:val="none" w:sz="0" w:space="0" w:color="auto"/>
          </w:divBdr>
        </w:div>
        <w:div w:id="1310089004">
          <w:marLeft w:val="0"/>
          <w:marRight w:val="0"/>
          <w:marTop w:val="0"/>
          <w:marBottom w:val="0"/>
          <w:divBdr>
            <w:top w:val="none" w:sz="0" w:space="0" w:color="auto"/>
            <w:left w:val="none" w:sz="0" w:space="0" w:color="auto"/>
            <w:bottom w:val="none" w:sz="0" w:space="0" w:color="auto"/>
            <w:right w:val="none" w:sz="0" w:space="0" w:color="auto"/>
          </w:divBdr>
        </w:div>
        <w:div w:id="1313145483">
          <w:marLeft w:val="0"/>
          <w:marRight w:val="0"/>
          <w:marTop w:val="0"/>
          <w:marBottom w:val="0"/>
          <w:divBdr>
            <w:top w:val="none" w:sz="0" w:space="0" w:color="auto"/>
            <w:left w:val="none" w:sz="0" w:space="0" w:color="auto"/>
            <w:bottom w:val="none" w:sz="0" w:space="0" w:color="auto"/>
            <w:right w:val="none" w:sz="0" w:space="0" w:color="auto"/>
          </w:divBdr>
        </w:div>
        <w:div w:id="1314725548">
          <w:marLeft w:val="0"/>
          <w:marRight w:val="0"/>
          <w:marTop w:val="0"/>
          <w:marBottom w:val="0"/>
          <w:divBdr>
            <w:top w:val="none" w:sz="0" w:space="0" w:color="auto"/>
            <w:left w:val="none" w:sz="0" w:space="0" w:color="auto"/>
            <w:bottom w:val="none" w:sz="0" w:space="0" w:color="auto"/>
            <w:right w:val="none" w:sz="0" w:space="0" w:color="auto"/>
          </w:divBdr>
        </w:div>
        <w:div w:id="1318076589">
          <w:marLeft w:val="0"/>
          <w:marRight w:val="0"/>
          <w:marTop w:val="0"/>
          <w:marBottom w:val="0"/>
          <w:divBdr>
            <w:top w:val="none" w:sz="0" w:space="0" w:color="auto"/>
            <w:left w:val="none" w:sz="0" w:space="0" w:color="auto"/>
            <w:bottom w:val="none" w:sz="0" w:space="0" w:color="auto"/>
            <w:right w:val="none" w:sz="0" w:space="0" w:color="auto"/>
          </w:divBdr>
        </w:div>
        <w:div w:id="1319115806">
          <w:marLeft w:val="0"/>
          <w:marRight w:val="0"/>
          <w:marTop w:val="0"/>
          <w:marBottom w:val="0"/>
          <w:divBdr>
            <w:top w:val="none" w:sz="0" w:space="0" w:color="auto"/>
            <w:left w:val="none" w:sz="0" w:space="0" w:color="auto"/>
            <w:bottom w:val="none" w:sz="0" w:space="0" w:color="auto"/>
            <w:right w:val="none" w:sz="0" w:space="0" w:color="auto"/>
          </w:divBdr>
        </w:div>
        <w:div w:id="1328944429">
          <w:marLeft w:val="0"/>
          <w:marRight w:val="0"/>
          <w:marTop w:val="0"/>
          <w:marBottom w:val="0"/>
          <w:divBdr>
            <w:top w:val="none" w:sz="0" w:space="0" w:color="auto"/>
            <w:left w:val="none" w:sz="0" w:space="0" w:color="auto"/>
            <w:bottom w:val="none" w:sz="0" w:space="0" w:color="auto"/>
            <w:right w:val="none" w:sz="0" w:space="0" w:color="auto"/>
          </w:divBdr>
        </w:div>
        <w:div w:id="1329671863">
          <w:marLeft w:val="0"/>
          <w:marRight w:val="0"/>
          <w:marTop w:val="0"/>
          <w:marBottom w:val="0"/>
          <w:divBdr>
            <w:top w:val="none" w:sz="0" w:space="0" w:color="auto"/>
            <w:left w:val="none" w:sz="0" w:space="0" w:color="auto"/>
            <w:bottom w:val="none" w:sz="0" w:space="0" w:color="auto"/>
            <w:right w:val="none" w:sz="0" w:space="0" w:color="auto"/>
          </w:divBdr>
        </w:div>
        <w:div w:id="1331104831">
          <w:marLeft w:val="0"/>
          <w:marRight w:val="0"/>
          <w:marTop w:val="0"/>
          <w:marBottom w:val="0"/>
          <w:divBdr>
            <w:top w:val="none" w:sz="0" w:space="0" w:color="auto"/>
            <w:left w:val="none" w:sz="0" w:space="0" w:color="auto"/>
            <w:bottom w:val="none" w:sz="0" w:space="0" w:color="auto"/>
            <w:right w:val="none" w:sz="0" w:space="0" w:color="auto"/>
          </w:divBdr>
        </w:div>
        <w:div w:id="1331132087">
          <w:marLeft w:val="0"/>
          <w:marRight w:val="0"/>
          <w:marTop w:val="0"/>
          <w:marBottom w:val="0"/>
          <w:divBdr>
            <w:top w:val="none" w:sz="0" w:space="0" w:color="auto"/>
            <w:left w:val="none" w:sz="0" w:space="0" w:color="auto"/>
            <w:bottom w:val="none" w:sz="0" w:space="0" w:color="auto"/>
            <w:right w:val="none" w:sz="0" w:space="0" w:color="auto"/>
          </w:divBdr>
        </w:div>
        <w:div w:id="1331371238">
          <w:marLeft w:val="0"/>
          <w:marRight w:val="0"/>
          <w:marTop w:val="0"/>
          <w:marBottom w:val="0"/>
          <w:divBdr>
            <w:top w:val="none" w:sz="0" w:space="0" w:color="auto"/>
            <w:left w:val="none" w:sz="0" w:space="0" w:color="auto"/>
            <w:bottom w:val="none" w:sz="0" w:space="0" w:color="auto"/>
            <w:right w:val="none" w:sz="0" w:space="0" w:color="auto"/>
          </w:divBdr>
        </w:div>
        <w:div w:id="1331450254">
          <w:marLeft w:val="0"/>
          <w:marRight w:val="0"/>
          <w:marTop w:val="0"/>
          <w:marBottom w:val="0"/>
          <w:divBdr>
            <w:top w:val="none" w:sz="0" w:space="0" w:color="auto"/>
            <w:left w:val="none" w:sz="0" w:space="0" w:color="auto"/>
            <w:bottom w:val="none" w:sz="0" w:space="0" w:color="auto"/>
            <w:right w:val="none" w:sz="0" w:space="0" w:color="auto"/>
          </w:divBdr>
        </w:div>
        <w:div w:id="1331565549">
          <w:marLeft w:val="0"/>
          <w:marRight w:val="0"/>
          <w:marTop w:val="0"/>
          <w:marBottom w:val="0"/>
          <w:divBdr>
            <w:top w:val="none" w:sz="0" w:space="0" w:color="auto"/>
            <w:left w:val="none" w:sz="0" w:space="0" w:color="auto"/>
            <w:bottom w:val="none" w:sz="0" w:space="0" w:color="auto"/>
            <w:right w:val="none" w:sz="0" w:space="0" w:color="auto"/>
          </w:divBdr>
        </w:div>
        <w:div w:id="1333029392">
          <w:marLeft w:val="0"/>
          <w:marRight w:val="0"/>
          <w:marTop w:val="0"/>
          <w:marBottom w:val="0"/>
          <w:divBdr>
            <w:top w:val="none" w:sz="0" w:space="0" w:color="auto"/>
            <w:left w:val="none" w:sz="0" w:space="0" w:color="auto"/>
            <w:bottom w:val="none" w:sz="0" w:space="0" w:color="auto"/>
            <w:right w:val="none" w:sz="0" w:space="0" w:color="auto"/>
          </w:divBdr>
        </w:div>
        <w:div w:id="1335841624">
          <w:marLeft w:val="0"/>
          <w:marRight w:val="0"/>
          <w:marTop w:val="0"/>
          <w:marBottom w:val="0"/>
          <w:divBdr>
            <w:top w:val="none" w:sz="0" w:space="0" w:color="auto"/>
            <w:left w:val="none" w:sz="0" w:space="0" w:color="auto"/>
            <w:bottom w:val="none" w:sz="0" w:space="0" w:color="auto"/>
            <w:right w:val="none" w:sz="0" w:space="0" w:color="auto"/>
          </w:divBdr>
        </w:div>
        <w:div w:id="1336035418">
          <w:marLeft w:val="0"/>
          <w:marRight w:val="0"/>
          <w:marTop w:val="0"/>
          <w:marBottom w:val="0"/>
          <w:divBdr>
            <w:top w:val="none" w:sz="0" w:space="0" w:color="auto"/>
            <w:left w:val="none" w:sz="0" w:space="0" w:color="auto"/>
            <w:bottom w:val="none" w:sz="0" w:space="0" w:color="auto"/>
            <w:right w:val="none" w:sz="0" w:space="0" w:color="auto"/>
          </w:divBdr>
        </w:div>
        <w:div w:id="1337882934">
          <w:marLeft w:val="0"/>
          <w:marRight w:val="0"/>
          <w:marTop w:val="0"/>
          <w:marBottom w:val="0"/>
          <w:divBdr>
            <w:top w:val="none" w:sz="0" w:space="0" w:color="auto"/>
            <w:left w:val="none" w:sz="0" w:space="0" w:color="auto"/>
            <w:bottom w:val="none" w:sz="0" w:space="0" w:color="auto"/>
            <w:right w:val="none" w:sz="0" w:space="0" w:color="auto"/>
          </w:divBdr>
        </w:div>
        <w:div w:id="1338852032">
          <w:marLeft w:val="0"/>
          <w:marRight w:val="0"/>
          <w:marTop w:val="0"/>
          <w:marBottom w:val="0"/>
          <w:divBdr>
            <w:top w:val="none" w:sz="0" w:space="0" w:color="auto"/>
            <w:left w:val="none" w:sz="0" w:space="0" w:color="auto"/>
            <w:bottom w:val="none" w:sz="0" w:space="0" w:color="auto"/>
            <w:right w:val="none" w:sz="0" w:space="0" w:color="auto"/>
          </w:divBdr>
        </w:div>
        <w:div w:id="1341277686">
          <w:marLeft w:val="0"/>
          <w:marRight w:val="0"/>
          <w:marTop w:val="0"/>
          <w:marBottom w:val="0"/>
          <w:divBdr>
            <w:top w:val="none" w:sz="0" w:space="0" w:color="auto"/>
            <w:left w:val="none" w:sz="0" w:space="0" w:color="auto"/>
            <w:bottom w:val="none" w:sz="0" w:space="0" w:color="auto"/>
            <w:right w:val="none" w:sz="0" w:space="0" w:color="auto"/>
          </w:divBdr>
        </w:div>
        <w:div w:id="1341932320">
          <w:marLeft w:val="0"/>
          <w:marRight w:val="0"/>
          <w:marTop w:val="0"/>
          <w:marBottom w:val="0"/>
          <w:divBdr>
            <w:top w:val="none" w:sz="0" w:space="0" w:color="auto"/>
            <w:left w:val="none" w:sz="0" w:space="0" w:color="auto"/>
            <w:bottom w:val="none" w:sz="0" w:space="0" w:color="auto"/>
            <w:right w:val="none" w:sz="0" w:space="0" w:color="auto"/>
          </w:divBdr>
        </w:div>
        <w:div w:id="1346128640">
          <w:marLeft w:val="0"/>
          <w:marRight w:val="0"/>
          <w:marTop w:val="0"/>
          <w:marBottom w:val="0"/>
          <w:divBdr>
            <w:top w:val="none" w:sz="0" w:space="0" w:color="auto"/>
            <w:left w:val="none" w:sz="0" w:space="0" w:color="auto"/>
            <w:bottom w:val="none" w:sz="0" w:space="0" w:color="auto"/>
            <w:right w:val="none" w:sz="0" w:space="0" w:color="auto"/>
          </w:divBdr>
        </w:div>
        <w:div w:id="1347831886">
          <w:marLeft w:val="0"/>
          <w:marRight w:val="0"/>
          <w:marTop w:val="0"/>
          <w:marBottom w:val="0"/>
          <w:divBdr>
            <w:top w:val="none" w:sz="0" w:space="0" w:color="auto"/>
            <w:left w:val="none" w:sz="0" w:space="0" w:color="auto"/>
            <w:bottom w:val="none" w:sz="0" w:space="0" w:color="auto"/>
            <w:right w:val="none" w:sz="0" w:space="0" w:color="auto"/>
          </w:divBdr>
        </w:div>
        <w:div w:id="1363898566">
          <w:marLeft w:val="0"/>
          <w:marRight w:val="0"/>
          <w:marTop w:val="0"/>
          <w:marBottom w:val="0"/>
          <w:divBdr>
            <w:top w:val="none" w:sz="0" w:space="0" w:color="auto"/>
            <w:left w:val="none" w:sz="0" w:space="0" w:color="auto"/>
            <w:bottom w:val="none" w:sz="0" w:space="0" w:color="auto"/>
            <w:right w:val="none" w:sz="0" w:space="0" w:color="auto"/>
          </w:divBdr>
        </w:div>
        <w:div w:id="1366247036">
          <w:marLeft w:val="0"/>
          <w:marRight w:val="0"/>
          <w:marTop w:val="0"/>
          <w:marBottom w:val="0"/>
          <w:divBdr>
            <w:top w:val="none" w:sz="0" w:space="0" w:color="auto"/>
            <w:left w:val="none" w:sz="0" w:space="0" w:color="auto"/>
            <w:bottom w:val="none" w:sz="0" w:space="0" w:color="auto"/>
            <w:right w:val="none" w:sz="0" w:space="0" w:color="auto"/>
          </w:divBdr>
        </w:div>
        <w:div w:id="1367832982">
          <w:marLeft w:val="0"/>
          <w:marRight w:val="0"/>
          <w:marTop w:val="0"/>
          <w:marBottom w:val="0"/>
          <w:divBdr>
            <w:top w:val="none" w:sz="0" w:space="0" w:color="auto"/>
            <w:left w:val="none" w:sz="0" w:space="0" w:color="auto"/>
            <w:bottom w:val="none" w:sz="0" w:space="0" w:color="auto"/>
            <w:right w:val="none" w:sz="0" w:space="0" w:color="auto"/>
          </w:divBdr>
        </w:div>
        <w:div w:id="1368288910">
          <w:marLeft w:val="0"/>
          <w:marRight w:val="0"/>
          <w:marTop w:val="0"/>
          <w:marBottom w:val="0"/>
          <w:divBdr>
            <w:top w:val="none" w:sz="0" w:space="0" w:color="auto"/>
            <w:left w:val="none" w:sz="0" w:space="0" w:color="auto"/>
            <w:bottom w:val="none" w:sz="0" w:space="0" w:color="auto"/>
            <w:right w:val="none" w:sz="0" w:space="0" w:color="auto"/>
          </w:divBdr>
        </w:div>
        <w:div w:id="1369064992">
          <w:marLeft w:val="0"/>
          <w:marRight w:val="0"/>
          <w:marTop w:val="0"/>
          <w:marBottom w:val="0"/>
          <w:divBdr>
            <w:top w:val="none" w:sz="0" w:space="0" w:color="auto"/>
            <w:left w:val="none" w:sz="0" w:space="0" w:color="auto"/>
            <w:bottom w:val="none" w:sz="0" w:space="0" w:color="auto"/>
            <w:right w:val="none" w:sz="0" w:space="0" w:color="auto"/>
          </w:divBdr>
        </w:div>
        <w:div w:id="1370837689">
          <w:marLeft w:val="0"/>
          <w:marRight w:val="0"/>
          <w:marTop w:val="0"/>
          <w:marBottom w:val="0"/>
          <w:divBdr>
            <w:top w:val="none" w:sz="0" w:space="0" w:color="auto"/>
            <w:left w:val="none" w:sz="0" w:space="0" w:color="auto"/>
            <w:bottom w:val="none" w:sz="0" w:space="0" w:color="auto"/>
            <w:right w:val="none" w:sz="0" w:space="0" w:color="auto"/>
          </w:divBdr>
        </w:div>
        <w:div w:id="1371538026">
          <w:marLeft w:val="0"/>
          <w:marRight w:val="0"/>
          <w:marTop w:val="0"/>
          <w:marBottom w:val="0"/>
          <w:divBdr>
            <w:top w:val="none" w:sz="0" w:space="0" w:color="auto"/>
            <w:left w:val="none" w:sz="0" w:space="0" w:color="auto"/>
            <w:bottom w:val="none" w:sz="0" w:space="0" w:color="auto"/>
            <w:right w:val="none" w:sz="0" w:space="0" w:color="auto"/>
          </w:divBdr>
        </w:div>
        <w:div w:id="1374692701">
          <w:marLeft w:val="0"/>
          <w:marRight w:val="0"/>
          <w:marTop w:val="0"/>
          <w:marBottom w:val="0"/>
          <w:divBdr>
            <w:top w:val="none" w:sz="0" w:space="0" w:color="auto"/>
            <w:left w:val="none" w:sz="0" w:space="0" w:color="auto"/>
            <w:bottom w:val="none" w:sz="0" w:space="0" w:color="auto"/>
            <w:right w:val="none" w:sz="0" w:space="0" w:color="auto"/>
          </w:divBdr>
        </w:div>
        <w:div w:id="1377463773">
          <w:marLeft w:val="0"/>
          <w:marRight w:val="0"/>
          <w:marTop w:val="0"/>
          <w:marBottom w:val="0"/>
          <w:divBdr>
            <w:top w:val="none" w:sz="0" w:space="0" w:color="auto"/>
            <w:left w:val="none" w:sz="0" w:space="0" w:color="auto"/>
            <w:bottom w:val="none" w:sz="0" w:space="0" w:color="auto"/>
            <w:right w:val="none" w:sz="0" w:space="0" w:color="auto"/>
          </w:divBdr>
        </w:div>
        <w:div w:id="1379432286">
          <w:marLeft w:val="0"/>
          <w:marRight w:val="0"/>
          <w:marTop w:val="0"/>
          <w:marBottom w:val="0"/>
          <w:divBdr>
            <w:top w:val="none" w:sz="0" w:space="0" w:color="auto"/>
            <w:left w:val="none" w:sz="0" w:space="0" w:color="auto"/>
            <w:bottom w:val="none" w:sz="0" w:space="0" w:color="auto"/>
            <w:right w:val="none" w:sz="0" w:space="0" w:color="auto"/>
          </w:divBdr>
        </w:div>
        <w:div w:id="1379476392">
          <w:marLeft w:val="0"/>
          <w:marRight w:val="0"/>
          <w:marTop w:val="0"/>
          <w:marBottom w:val="0"/>
          <w:divBdr>
            <w:top w:val="none" w:sz="0" w:space="0" w:color="auto"/>
            <w:left w:val="none" w:sz="0" w:space="0" w:color="auto"/>
            <w:bottom w:val="none" w:sz="0" w:space="0" w:color="auto"/>
            <w:right w:val="none" w:sz="0" w:space="0" w:color="auto"/>
          </w:divBdr>
        </w:div>
        <w:div w:id="1385717060">
          <w:marLeft w:val="0"/>
          <w:marRight w:val="0"/>
          <w:marTop w:val="0"/>
          <w:marBottom w:val="0"/>
          <w:divBdr>
            <w:top w:val="none" w:sz="0" w:space="0" w:color="auto"/>
            <w:left w:val="none" w:sz="0" w:space="0" w:color="auto"/>
            <w:bottom w:val="none" w:sz="0" w:space="0" w:color="auto"/>
            <w:right w:val="none" w:sz="0" w:space="0" w:color="auto"/>
          </w:divBdr>
        </w:div>
        <w:div w:id="1391880170">
          <w:marLeft w:val="0"/>
          <w:marRight w:val="0"/>
          <w:marTop w:val="0"/>
          <w:marBottom w:val="0"/>
          <w:divBdr>
            <w:top w:val="none" w:sz="0" w:space="0" w:color="auto"/>
            <w:left w:val="none" w:sz="0" w:space="0" w:color="auto"/>
            <w:bottom w:val="none" w:sz="0" w:space="0" w:color="auto"/>
            <w:right w:val="none" w:sz="0" w:space="0" w:color="auto"/>
          </w:divBdr>
        </w:div>
        <w:div w:id="1392272337">
          <w:marLeft w:val="0"/>
          <w:marRight w:val="0"/>
          <w:marTop w:val="0"/>
          <w:marBottom w:val="0"/>
          <w:divBdr>
            <w:top w:val="none" w:sz="0" w:space="0" w:color="auto"/>
            <w:left w:val="none" w:sz="0" w:space="0" w:color="auto"/>
            <w:bottom w:val="none" w:sz="0" w:space="0" w:color="auto"/>
            <w:right w:val="none" w:sz="0" w:space="0" w:color="auto"/>
          </w:divBdr>
        </w:div>
        <w:div w:id="1392584301">
          <w:marLeft w:val="0"/>
          <w:marRight w:val="0"/>
          <w:marTop w:val="0"/>
          <w:marBottom w:val="0"/>
          <w:divBdr>
            <w:top w:val="none" w:sz="0" w:space="0" w:color="auto"/>
            <w:left w:val="none" w:sz="0" w:space="0" w:color="auto"/>
            <w:bottom w:val="none" w:sz="0" w:space="0" w:color="auto"/>
            <w:right w:val="none" w:sz="0" w:space="0" w:color="auto"/>
          </w:divBdr>
        </w:div>
        <w:div w:id="1396396954">
          <w:marLeft w:val="0"/>
          <w:marRight w:val="0"/>
          <w:marTop w:val="0"/>
          <w:marBottom w:val="0"/>
          <w:divBdr>
            <w:top w:val="none" w:sz="0" w:space="0" w:color="auto"/>
            <w:left w:val="none" w:sz="0" w:space="0" w:color="auto"/>
            <w:bottom w:val="none" w:sz="0" w:space="0" w:color="auto"/>
            <w:right w:val="none" w:sz="0" w:space="0" w:color="auto"/>
          </w:divBdr>
        </w:div>
        <w:div w:id="1400589523">
          <w:marLeft w:val="0"/>
          <w:marRight w:val="0"/>
          <w:marTop w:val="0"/>
          <w:marBottom w:val="0"/>
          <w:divBdr>
            <w:top w:val="none" w:sz="0" w:space="0" w:color="auto"/>
            <w:left w:val="none" w:sz="0" w:space="0" w:color="auto"/>
            <w:bottom w:val="none" w:sz="0" w:space="0" w:color="auto"/>
            <w:right w:val="none" w:sz="0" w:space="0" w:color="auto"/>
          </w:divBdr>
        </w:div>
        <w:div w:id="1407190362">
          <w:marLeft w:val="0"/>
          <w:marRight w:val="0"/>
          <w:marTop w:val="0"/>
          <w:marBottom w:val="0"/>
          <w:divBdr>
            <w:top w:val="none" w:sz="0" w:space="0" w:color="auto"/>
            <w:left w:val="none" w:sz="0" w:space="0" w:color="auto"/>
            <w:bottom w:val="none" w:sz="0" w:space="0" w:color="auto"/>
            <w:right w:val="none" w:sz="0" w:space="0" w:color="auto"/>
          </w:divBdr>
        </w:div>
        <w:div w:id="1410081006">
          <w:marLeft w:val="0"/>
          <w:marRight w:val="0"/>
          <w:marTop w:val="0"/>
          <w:marBottom w:val="0"/>
          <w:divBdr>
            <w:top w:val="none" w:sz="0" w:space="0" w:color="auto"/>
            <w:left w:val="none" w:sz="0" w:space="0" w:color="auto"/>
            <w:bottom w:val="none" w:sz="0" w:space="0" w:color="auto"/>
            <w:right w:val="none" w:sz="0" w:space="0" w:color="auto"/>
          </w:divBdr>
        </w:div>
        <w:div w:id="1412577849">
          <w:marLeft w:val="0"/>
          <w:marRight w:val="0"/>
          <w:marTop w:val="0"/>
          <w:marBottom w:val="0"/>
          <w:divBdr>
            <w:top w:val="none" w:sz="0" w:space="0" w:color="auto"/>
            <w:left w:val="none" w:sz="0" w:space="0" w:color="auto"/>
            <w:bottom w:val="none" w:sz="0" w:space="0" w:color="auto"/>
            <w:right w:val="none" w:sz="0" w:space="0" w:color="auto"/>
          </w:divBdr>
        </w:div>
        <w:div w:id="1412973285">
          <w:marLeft w:val="0"/>
          <w:marRight w:val="0"/>
          <w:marTop w:val="0"/>
          <w:marBottom w:val="0"/>
          <w:divBdr>
            <w:top w:val="none" w:sz="0" w:space="0" w:color="auto"/>
            <w:left w:val="none" w:sz="0" w:space="0" w:color="auto"/>
            <w:bottom w:val="none" w:sz="0" w:space="0" w:color="auto"/>
            <w:right w:val="none" w:sz="0" w:space="0" w:color="auto"/>
          </w:divBdr>
        </w:div>
        <w:div w:id="1413773650">
          <w:marLeft w:val="0"/>
          <w:marRight w:val="0"/>
          <w:marTop w:val="0"/>
          <w:marBottom w:val="0"/>
          <w:divBdr>
            <w:top w:val="none" w:sz="0" w:space="0" w:color="auto"/>
            <w:left w:val="none" w:sz="0" w:space="0" w:color="auto"/>
            <w:bottom w:val="none" w:sz="0" w:space="0" w:color="auto"/>
            <w:right w:val="none" w:sz="0" w:space="0" w:color="auto"/>
          </w:divBdr>
        </w:div>
        <w:div w:id="1420524592">
          <w:marLeft w:val="0"/>
          <w:marRight w:val="0"/>
          <w:marTop w:val="0"/>
          <w:marBottom w:val="0"/>
          <w:divBdr>
            <w:top w:val="none" w:sz="0" w:space="0" w:color="auto"/>
            <w:left w:val="none" w:sz="0" w:space="0" w:color="auto"/>
            <w:bottom w:val="none" w:sz="0" w:space="0" w:color="auto"/>
            <w:right w:val="none" w:sz="0" w:space="0" w:color="auto"/>
          </w:divBdr>
        </w:div>
        <w:div w:id="1424843485">
          <w:marLeft w:val="0"/>
          <w:marRight w:val="0"/>
          <w:marTop w:val="0"/>
          <w:marBottom w:val="0"/>
          <w:divBdr>
            <w:top w:val="none" w:sz="0" w:space="0" w:color="auto"/>
            <w:left w:val="none" w:sz="0" w:space="0" w:color="auto"/>
            <w:bottom w:val="none" w:sz="0" w:space="0" w:color="auto"/>
            <w:right w:val="none" w:sz="0" w:space="0" w:color="auto"/>
          </w:divBdr>
        </w:div>
        <w:div w:id="1426682625">
          <w:marLeft w:val="0"/>
          <w:marRight w:val="0"/>
          <w:marTop w:val="0"/>
          <w:marBottom w:val="0"/>
          <w:divBdr>
            <w:top w:val="none" w:sz="0" w:space="0" w:color="auto"/>
            <w:left w:val="none" w:sz="0" w:space="0" w:color="auto"/>
            <w:bottom w:val="none" w:sz="0" w:space="0" w:color="auto"/>
            <w:right w:val="none" w:sz="0" w:space="0" w:color="auto"/>
          </w:divBdr>
        </w:div>
        <w:div w:id="1432704302">
          <w:marLeft w:val="0"/>
          <w:marRight w:val="0"/>
          <w:marTop w:val="0"/>
          <w:marBottom w:val="0"/>
          <w:divBdr>
            <w:top w:val="none" w:sz="0" w:space="0" w:color="auto"/>
            <w:left w:val="none" w:sz="0" w:space="0" w:color="auto"/>
            <w:bottom w:val="none" w:sz="0" w:space="0" w:color="auto"/>
            <w:right w:val="none" w:sz="0" w:space="0" w:color="auto"/>
          </w:divBdr>
        </w:div>
        <w:div w:id="1432969126">
          <w:marLeft w:val="0"/>
          <w:marRight w:val="0"/>
          <w:marTop w:val="0"/>
          <w:marBottom w:val="0"/>
          <w:divBdr>
            <w:top w:val="none" w:sz="0" w:space="0" w:color="auto"/>
            <w:left w:val="none" w:sz="0" w:space="0" w:color="auto"/>
            <w:bottom w:val="none" w:sz="0" w:space="0" w:color="auto"/>
            <w:right w:val="none" w:sz="0" w:space="0" w:color="auto"/>
          </w:divBdr>
        </w:div>
        <w:div w:id="1439254034">
          <w:marLeft w:val="0"/>
          <w:marRight w:val="0"/>
          <w:marTop w:val="0"/>
          <w:marBottom w:val="0"/>
          <w:divBdr>
            <w:top w:val="none" w:sz="0" w:space="0" w:color="auto"/>
            <w:left w:val="none" w:sz="0" w:space="0" w:color="auto"/>
            <w:bottom w:val="none" w:sz="0" w:space="0" w:color="auto"/>
            <w:right w:val="none" w:sz="0" w:space="0" w:color="auto"/>
          </w:divBdr>
        </w:div>
        <w:div w:id="1439523526">
          <w:marLeft w:val="0"/>
          <w:marRight w:val="0"/>
          <w:marTop w:val="0"/>
          <w:marBottom w:val="0"/>
          <w:divBdr>
            <w:top w:val="none" w:sz="0" w:space="0" w:color="auto"/>
            <w:left w:val="none" w:sz="0" w:space="0" w:color="auto"/>
            <w:bottom w:val="none" w:sz="0" w:space="0" w:color="auto"/>
            <w:right w:val="none" w:sz="0" w:space="0" w:color="auto"/>
          </w:divBdr>
        </w:div>
        <w:div w:id="1445344353">
          <w:marLeft w:val="0"/>
          <w:marRight w:val="0"/>
          <w:marTop w:val="0"/>
          <w:marBottom w:val="0"/>
          <w:divBdr>
            <w:top w:val="none" w:sz="0" w:space="0" w:color="auto"/>
            <w:left w:val="none" w:sz="0" w:space="0" w:color="auto"/>
            <w:bottom w:val="none" w:sz="0" w:space="0" w:color="auto"/>
            <w:right w:val="none" w:sz="0" w:space="0" w:color="auto"/>
          </w:divBdr>
        </w:div>
        <w:div w:id="1448310679">
          <w:marLeft w:val="0"/>
          <w:marRight w:val="0"/>
          <w:marTop w:val="0"/>
          <w:marBottom w:val="0"/>
          <w:divBdr>
            <w:top w:val="none" w:sz="0" w:space="0" w:color="auto"/>
            <w:left w:val="none" w:sz="0" w:space="0" w:color="auto"/>
            <w:bottom w:val="none" w:sz="0" w:space="0" w:color="auto"/>
            <w:right w:val="none" w:sz="0" w:space="0" w:color="auto"/>
          </w:divBdr>
        </w:div>
        <w:div w:id="1452820479">
          <w:marLeft w:val="0"/>
          <w:marRight w:val="0"/>
          <w:marTop w:val="0"/>
          <w:marBottom w:val="0"/>
          <w:divBdr>
            <w:top w:val="none" w:sz="0" w:space="0" w:color="auto"/>
            <w:left w:val="none" w:sz="0" w:space="0" w:color="auto"/>
            <w:bottom w:val="none" w:sz="0" w:space="0" w:color="auto"/>
            <w:right w:val="none" w:sz="0" w:space="0" w:color="auto"/>
          </w:divBdr>
        </w:div>
        <w:div w:id="1453750156">
          <w:marLeft w:val="0"/>
          <w:marRight w:val="0"/>
          <w:marTop w:val="0"/>
          <w:marBottom w:val="0"/>
          <w:divBdr>
            <w:top w:val="none" w:sz="0" w:space="0" w:color="auto"/>
            <w:left w:val="none" w:sz="0" w:space="0" w:color="auto"/>
            <w:bottom w:val="none" w:sz="0" w:space="0" w:color="auto"/>
            <w:right w:val="none" w:sz="0" w:space="0" w:color="auto"/>
          </w:divBdr>
        </w:div>
        <w:div w:id="1454519628">
          <w:marLeft w:val="0"/>
          <w:marRight w:val="0"/>
          <w:marTop w:val="0"/>
          <w:marBottom w:val="0"/>
          <w:divBdr>
            <w:top w:val="none" w:sz="0" w:space="0" w:color="auto"/>
            <w:left w:val="none" w:sz="0" w:space="0" w:color="auto"/>
            <w:bottom w:val="none" w:sz="0" w:space="0" w:color="auto"/>
            <w:right w:val="none" w:sz="0" w:space="0" w:color="auto"/>
          </w:divBdr>
        </w:div>
        <w:div w:id="1455757069">
          <w:marLeft w:val="0"/>
          <w:marRight w:val="0"/>
          <w:marTop w:val="0"/>
          <w:marBottom w:val="0"/>
          <w:divBdr>
            <w:top w:val="none" w:sz="0" w:space="0" w:color="auto"/>
            <w:left w:val="none" w:sz="0" w:space="0" w:color="auto"/>
            <w:bottom w:val="none" w:sz="0" w:space="0" w:color="auto"/>
            <w:right w:val="none" w:sz="0" w:space="0" w:color="auto"/>
          </w:divBdr>
        </w:div>
        <w:div w:id="1457336193">
          <w:marLeft w:val="0"/>
          <w:marRight w:val="0"/>
          <w:marTop w:val="0"/>
          <w:marBottom w:val="0"/>
          <w:divBdr>
            <w:top w:val="none" w:sz="0" w:space="0" w:color="auto"/>
            <w:left w:val="none" w:sz="0" w:space="0" w:color="auto"/>
            <w:bottom w:val="none" w:sz="0" w:space="0" w:color="auto"/>
            <w:right w:val="none" w:sz="0" w:space="0" w:color="auto"/>
          </w:divBdr>
        </w:div>
        <w:div w:id="1458524547">
          <w:marLeft w:val="0"/>
          <w:marRight w:val="0"/>
          <w:marTop w:val="0"/>
          <w:marBottom w:val="0"/>
          <w:divBdr>
            <w:top w:val="none" w:sz="0" w:space="0" w:color="auto"/>
            <w:left w:val="none" w:sz="0" w:space="0" w:color="auto"/>
            <w:bottom w:val="none" w:sz="0" w:space="0" w:color="auto"/>
            <w:right w:val="none" w:sz="0" w:space="0" w:color="auto"/>
          </w:divBdr>
        </w:div>
        <w:div w:id="1465807606">
          <w:marLeft w:val="0"/>
          <w:marRight w:val="0"/>
          <w:marTop w:val="0"/>
          <w:marBottom w:val="0"/>
          <w:divBdr>
            <w:top w:val="none" w:sz="0" w:space="0" w:color="auto"/>
            <w:left w:val="none" w:sz="0" w:space="0" w:color="auto"/>
            <w:bottom w:val="none" w:sz="0" w:space="0" w:color="auto"/>
            <w:right w:val="none" w:sz="0" w:space="0" w:color="auto"/>
          </w:divBdr>
        </w:div>
        <w:div w:id="1471748082">
          <w:marLeft w:val="0"/>
          <w:marRight w:val="0"/>
          <w:marTop w:val="0"/>
          <w:marBottom w:val="0"/>
          <w:divBdr>
            <w:top w:val="none" w:sz="0" w:space="0" w:color="auto"/>
            <w:left w:val="none" w:sz="0" w:space="0" w:color="auto"/>
            <w:bottom w:val="none" w:sz="0" w:space="0" w:color="auto"/>
            <w:right w:val="none" w:sz="0" w:space="0" w:color="auto"/>
          </w:divBdr>
        </w:div>
        <w:div w:id="1474324888">
          <w:marLeft w:val="0"/>
          <w:marRight w:val="0"/>
          <w:marTop w:val="0"/>
          <w:marBottom w:val="0"/>
          <w:divBdr>
            <w:top w:val="none" w:sz="0" w:space="0" w:color="auto"/>
            <w:left w:val="none" w:sz="0" w:space="0" w:color="auto"/>
            <w:bottom w:val="none" w:sz="0" w:space="0" w:color="auto"/>
            <w:right w:val="none" w:sz="0" w:space="0" w:color="auto"/>
          </w:divBdr>
        </w:div>
        <w:div w:id="1474638890">
          <w:marLeft w:val="0"/>
          <w:marRight w:val="0"/>
          <w:marTop w:val="0"/>
          <w:marBottom w:val="0"/>
          <w:divBdr>
            <w:top w:val="none" w:sz="0" w:space="0" w:color="auto"/>
            <w:left w:val="none" w:sz="0" w:space="0" w:color="auto"/>
            <w:bottom w:val="none" w:sz="0" w:space="0" w:color="auto"/>
            <w:right w:val="none" w:sz="0" w:space="0" w:color="auto"/>
          </w:divBdr>
        </w:div>
        <w:div w:id="1476677124">
          <w:marLeft w:val="0"/>
          <w:marRight w:val="0"/>
          <w:marTop w:val="0"/>
          <w:marBottom w:val="0"/>
          <w:divBdr>
            <w:top w:val="none" w:sz="0" w:space="0" w:color="auto"/>
            <w:left w:val="none" w:sz="0" w:space="0" w:color="auto"/>
            <w:bottom w:val="none" w:sz="0" w:space="0" w:color="auto"/>
            <w:right w:val="none" w:sz="0" w:space="0" w:color="auto"/>
          </w:divBdr>
        </w:div>
        <w:div w:id="1479154181">
          <w:marLeft w:val="0"/>
          <w:marRight w:val="0"/>
          <w:marTop w:val="0"/>
          <w:marBottom w:val="0"/>
          <w:divBdr>
            <w:top w:val="none" w:sz="0" w:space="0" w:color="auto"/>
            <w:left w:val="none" w:sz="0" w:space="0" w:color="auto"/>
            <w:bottom w:val="none" w:sz="0" w:space="0" w:color="auto"/>
            <w:right w:val="none" w:sz="0" w:space="0" w:color="auto"/>
          </w:divBdr>
        </w:div>
        <w:div w:id="1484201800">
          <w:marLeft w:val="0"/>
          <w:marRight w:val="0"/>
          <w:marTop w:val="0"/>
          <w:marBottom w:val="0"/>
          <w:divBdr>
            <w:top w:val="none" w:sz="0" w:space="0" w:color="auto"/>
            <w:left w:val="none" w:sz="0" w:space="0" w:color="auto"/>
            <w:bottom w:val="none" w:sz="0" w:space="0" w:color="auto"/>
            <w:right w:val="none" w:sz="0" w:space="0" w:color="auto"/>
          </w:divBdr>
        </w:div>
        <w:div w:id="1491554203">
          <w:marLeft w:val="0"/>
          <w:marRight w:val="0"/>
          <w:marTop w:val="0"/>
          <w:marBottom w:val="0"/>
          <w:divBdr>
            <w:top w:val="none" w:sz="0" w:space="0" w:color="auto"/>
            <w:left w:val="none" w:sz="0" w:space="0" w:color="auto"/>
            <w:bottom w:val="none" w:sz="0" w:space="0" w:color="auto"/>
            <w:right w:val="none" w:sz="0" w:space="0" w:color="auto"/>
          </w:divBdr>
        </w:div>
        <w:div w:id="1492674722">
          <w:marLeft w:val="0"/>
          <w:marRight w:val="0"/>
          <w:marTop w:val="0"/>
          <w:marBottom w:val="0"/>
          <w:divBdr>
            <w:top w:val="none" w:sz="0" w:space="0" w:color="auto"/>
            <w:left w:val="none" w:sz="0" w:space="0" w:color="auto"/>
            <w:bottom w:val="none" w:sz="0" w:space="0" w:color="auto"/>
            <w:right w:val="none" w:sz="0" w:space="0" w:color="auto"/>
          </w:divBdr>
        </w:div>
        <w:div w:id="1495485252">
          <w:marLeft w:val="0"/>
          <w:marRight w:val="0"/>
          <w:marTop w:val="0"/>
          <w:marBottom w:val="0"/>
          <w:divBdr>
            <w:top w:val="none" w:sz="0" w:space="0" w:color="auto"/>
            <w:left w:val="none" w:sz="0" w:space="0" w:color="auto"/>
            <w:bottom w:val="none" w:sz="0" w:space="0" w:color="auto"/>
            <w:right w:val="none" w:sz="0" w:space="0" w:color="auto"/>
          </w:divBdr>
        </w:div>
        <w:div w:id="1498422506">
          <w:marLeft w:val="0"/>
          <w:marRight w:val="0"/>
          <w:marTop w:val="0"/>
          <w:marBottom w:val="0"/>
          <w:divBdr>
            <w:top w:val="none" w:sz="0" w:space="0" w:color="auto"/>
            <w:left w:val="none" w:sz="0" w:space="0" w:color="auto"/>
            <w:bottom w:val="none" w:sz="0" w:space="0" w:color="auto"/>
            <w:right w:val="none" w:sz="0" w:space="0" w:color="auto"/>
          </w:divBdr>
        </w:div>
        <w:div w:id="1504592870">
          <w:marLeft w:val="0"/>
          <w:marRight w:val="0"/>
          <w:marTop w:val="0"/>
          <w:marBottom w:val="0"/>
          <w:divBdr>
            <w:top w:val="none" w:sz="0" w:space="0" w:color="auto"/>
            <w:left w:val="none" w:sz="0" w:space="0" w:color="auto"/>
            <w:bottom w:val="none" w:sz="0" w:space="0" w:color="auto"/>
            <w:right w:val="none" w:sz="0" w:space="0" w:color="auto"/>
          </w:divBdr>
        </w:div>
        <w:div w:id="1507288383">
          <w:marLeft w:val="0"/>
          <w:marRight w:val="0"/>
          <w:marTop w:val="0"/>
          <w:marBottom w:val="0"/>
          <w:divBdr>
            <w:top w:val="none" w:sz="0" w:space="0" w:color="auto"/>
            <w:left w:val="none" w:sz="0" w:space="0" w:color="auto"/>
            <w:bottom w:val="none" w:sz="0" w:space="0" w:color="auto"/>
            <w:right w:val="none" w:sz="0" w:space="0" w:color="auto"/>
          </w:divBdr>
        </w:div>
        <w:div w:id="1512597601">
          <w:marLeft w:val="0"/>
          <w:marRight w:val="0"/>
          <w:marTop w:val="0"/>
          <w:marBottom w:val="0"/>
          <w:divBdr>
            <w:top w:val="none" w:sz="0" w:space="0" w:color="auto"/>
            <w:left w:val="none" w:sz="0" w:space="0" w:color="auto"/>
            <w:bottom w:val="none" w:sz="0" w:space="0" w:color="auto"/>
            <w:right w:val="none" w:sz="0" w:space="0" w:color="auto"/>
          </w:divBdr>
        </w:div>
        <w:div w:id="1515341989">
          <w:marLeft w:val="0"/>
          <w:marRight w:val="0"/>
          <w:marTop w:val="0"/>
          <w:marBottom w:val="0"/>
          <w:divBdr>
            <w:top w:val="none" w:sz="0" w:space="0" w:color="auto"/>
            <w:left w:val="none" w:sz="0" w:space="0" w:color="auto"/>
            <w:bottom w:val="none" w:sz="0" w:space="0" w:color="auto"/>
            <w:right w:val="none" w:sz="0" w:space="0" w:color="auto"/>
          </w:divBdr>
        </w:div>
        <w:div w:id="1515727304">
          <w:marLeft w:val="0"/>
          <w:marRight w:val="0"/>
          <w:marTop w:val="0"/>
          <w:marBottom w:val="0"/>
          <w:divBdr>
            <w:top w:val="none" w:sz="0" w:space="0" w:color="auto"/>
            <w:left w:val="none" w:sz="0" w:space="0" w:color="auto"/>
            <w:bottom w:val="none" w:sz="0" w:space="0" w:color="auto"/>
            <w:right w:val="none" w:sz="0" w:space="0" w:color="auto"/>
          </w:divBdr>
        </w:div>
        <w:div w:id="1518084200">
          <w:marLeft w:val="0"/>
          <w:marRight w:val="0"/>
          <w:marTop w:val="0"/>
          <w:marBottom w:val="0"/>
          <w:divBdr>
            <w:top w:val="none" w:sz="0" w:space="0" w:color="auto"/>
            <w:left w:val="none" w:sz="0" w:space="0" w:color="auto"/>
            <w:bottom w:val="none" w:sz="0" w:space="0" w:color="auto"/>
            <w:right w:val="none" w:sz="0" w:space="0" w:color="auto"/>
          </w:divBdr>
        </w:div>
        <w:div w:id="1518691490">
          <w:marLeft w:val="0"/>
          <w:marRight w:val="0"/>
          <w:marTop w:val="0"/>
          <w:marBottom w:val="0"/>
          <w:divBdr>
            <w:top w:val="none" w:sz="0" w:space="0" w:color="auto"/>
            <w:left w:val="none" w:sz="0" w:space="0" w:color="auto"/>
            <w:bottom w:val="none" w:sz="0" w:space="0" w:color="auto"/>
            <w:right w:val="none" w:sz="0" w:space="0" w:color="auto"/>
          </w:divBdr>
        </w:div>
        <w:div w:id="1519344004">
          <w:marLeft w:val="0"/>
          <w:marRight w:val="0"/>
          <w:marTop w:val="0"/>
          <w:marBottom w:val="0"/>
          <w:divBdr>
            <w:top w:val="none" w:sz="0" w:space="0" w:color="auto"/>
            <w:left w:val="none" w:sz="0" w:space="0" w:color="auto"/>
            <w:bottom w:val="none" w:sz="0" w:space="0" w:color="auto"/>
            <w:right w:val="none" w:sz="0" w:space="0" w:color="auto"/>
          </w:divBdr>
        </w:div>
        <w:div w:id="1520117013">
          <w:marLeft w:val="0"/>
          <w:marRight w:val="0"/>
          <w:marTop w:val="0"/>
          <w:marBottom w:val="0"/>
          <w:divBdr>
            <w:top w:val="none" w:sz="0" w:space="0" w:color="auto"/>
            <w:left w:val="none" w:sz="0" w:space="0" w:color="auto"/>
            <w:bottom w:val="none" w:sz="0" w:space="0" w:color="auto"/>
            <w:right w:val="none" w:sz="0" w:space="0" w:color="auto"/>
          </w:divBdr>
        </w:div>
        <w:div w:id="1521822136">
          <w:marLeft w:val="0"/>
          <w:marRight w:val="0"/>
          <w:marTop w:val="0"/>
          <w:marBottom w:val="0"/>
          <w:divBdr>
            <w:top w:val="none" w:sz="0" w:space="0" w:color="auto"/>
            <w:left w:val="none" w:sz="0" w:space="0" w:color="auto"/>
            <w:bottom w:val="none" w:sz="0" w:space="0" w:color="auto"/>
            <w:right w:val="none" w:sz="0" w:space="0" w:color="auto"/>
          </w:divBdr>
        </w:div>
        <w:div w:id="1523668860">
          <w:marLeft w:val="0"/>
          <w:marRight w:val="0"/>
          <w:marTop w:val="0"/>
          <w:marBottom w:val="0"/>
          <w:divBdr>
            <w:top w:val="none" w:sz="0" w:space="0" w:color="auto"/>
            <w:left w:val="none" w:sz="0" w:space="0" w:color="auto"/>
            <w:bottom w:val="none" w:sz="0" w:space="0" w:color="auto"/>
            <w:right w:val="none" w:sz="0" w:space="0" w:color="auto"/>
          </w:divBdr>
        </w:div>
        <w:div w:id="1531913945">
          <w:marLeft w:val="0"/>
          <w:marRight w:val="0"/>
          <w:marTop w:val="0"/>
          <w:marBottom w:val="0"/>
          <w:divBdr>
            <w:top w:val="none" w:sz="0" w:space="0" w:color="auto"/>
            <w:left w:val="none" w:sz="0" w:space="0" w:color="auto"/>
            <w:bottom w:val="none" w:sz="0" w:space="0" w:color="auto"/>
            <w:right w:val="none" w:sz="0" w:space="0" w:color="auto"/>
          </w:divBdr>
        </w:div>
        <w:div w:id="1534152775">
          <w:marLeft w:val="0"/>
          <w:marRight w:val="0"/>
          <w:marTop w:val="0"/>
          <w:marBottom w:val="0"/>
          <w:divBdr>
            <w:top w:val="none" w:sz="0" w:space="0" w:color="auto"/>
            <w:left w:val="none" w:sz="0" w:space="0" w:color="auto"/>
            <w:bottom w:val="none" w:sz="0" w:space="0" w:color="auto"/>
            <w:right w:val="none" w:sz="0" w:space="0" w:color="auto"/>
          </w:divBdr>
        </w:div>
        <w:div w:id="1535457255">
          <w:marLeft w:val="0"/>
          <w:marRight w:val="0"/>
          <w:marTop w:val="0"/>
          <w:marBottom w:val="0"/>
          <w:divBdr>
            <w:top w:val="none" w:sz="0" w:space="0" w:color="auto"/>
            <w:left w:val="none" w:sz="0" w:space="0" w:color="auto"/>
            <w:bottom w:val="none" w:sz="0" w:space="0" w:color="auto"/>
            <w:right w:val="none" w:sz="0" w:space="0" w:color="auto"/>
          </w:divBdr>
        </w:div>
        <w:div w:id="1535655266">
          <w:marLeft w:val="0"/>
          <w:marRight w:val="0"/>
          <w:marTop w:val="0"/>
          <w:marBottom w:val="0"/>
          <w:divBdr>
            <w:top w:val="none" w:sz="0" w:space="0" w:color="auto"/>
            <w:left w:val="none" w:sz="0" w:space="0" w:color="auto"/>
            <w:bottom w:val="none" w:sz="0" w:space="0" w:color="auto"/>
            <w:right w:val="none" w:sz="0" w:space="0" w:color="auto"/>
          </w:divBdr>
        </w:div>
        <w:div w:id="1537961255">
          <w:marLeft w:val="0"/>
          <w:marRight w:val="0"/>
          <w:marTop w:val="0"/>
          <w:marBottom w:val="0"/>
          <w:divBdr>
            <w:top w:val="none" w:sz="0" w:space="0" w:color="auto"/>
            <w:left w:val="none" w:sz="0" w:space="0" w:color="auto"/>
            <w:bottom w:val="none" w:sz="0" w:space="0" w:color="auto"/>
            <w:right w:val="none" w:sz="0" w:space="0" w:color="auto"/>
          </w:divBdr>
        </w:div>
        <w:div w:id="1550071022">
          <w:marLeft w:val="0"/>
          <w:marRight w:val="0"/>
          <w:marTop w:val="0"/>
          <w:marBottom w:val="0"/>
          <w:divBdr>
            <w:top w:val="none" w:sz="0" w:space="0" w:color="auto"/>
            <w:left w:val="none" w:sz="0" w:space="0" w:color="auto"/>
            <w:bottom w:val="none" w:sz="0" w:space="0" w:color="auto"/>
            <w:right w:val="none" w:sz="0" w:space="0" w:color="auto"/>
          </w:divBdr>
        </w:div>
        <w:div w:id="1553468470">
          <w:marLeft w:val="0"/>
          <w:marRight w:val="0"/>
          <w:marTop w:val="0"/>
          <w:marBottom w:val="0"/>
          <w:divBdr>
            <w:top w:val="none" w:sz="0" w:space="0" w:color="auto"/>
            <w:left w:val="none" w:sz="0" w:space="0" w:color="auto"/>
            <w:bottom w:val="none" w:sz="0" w:space="0" w:color="auto"/>
            <w:right w:val="none" w:sz="0" w:space="0" w:color="auto"/>
          </w:divBdr>
        </w:div>
        <w:div w:id="1554973277">
          <w:marLeft w:val="0"/>
          <w:marRight w:val="0"/>
          <w:marTop w:val="0"/>
          <w:marBottom w:val="0"/>
          <w:divBdr>
            <w:top w:val="none" w:sz="0" w:space="0" w:color="auto"/>
            <w:left w:val="none" w:sz="0" w:space="0" w:color="auto"/>
            <w:bottom w:val="none" w:sz="0" w:space="0" w:color="auto"/>
            <w:right w:val="none" w:sz="0" w:space="0" w:color="auto"/>
          </w:divBdr>
        </w:div>
        <w:div w:id="1556355954">
          <w:marLeft w:val="0"/>
          <w:marRight w:val="0"/>
          <w:marTop w:val="0"/>
          <w:marBottom w:val="0"/>
          <w:divBdr>
            <w:top w:val="none" w:sz="0" w:space="0" w:color="auto"/>
            <w:left w:val="none" w:sz="0" w:space="0" w:color="auto"/>
            <w:bottom w:val="none" w:sz="0" w:space="0" w:color="auto"/>
            <w:right w:val="none" w:sz="0" w:space="0" w:color="auto"/>
          </w:divBdr>
        </w:div>
        <w:div w:id="1561288074">
          <w:marLeft w:val="0"/>
          <w:marRight w:val="0"/>
          <w:marTop w:val="0"/>
          <w:marBottom w:val="0"/>
          <w:divBdr>
            <w:top w:val="none" w:sz="0" w:space="0" w:color="auto"/>
            <w:left w:val="none" w:sz="0" w:space="0" w:color="auto"/>
            <w:bottom w:val="none" w:sz="0" w:space="0" w:color="auto"/>
            <w:right w:val="none" w:sz="0" w:space="0" w:color="auto"/>
          </w:divBdr>
        </w:div>
        <w:div w:id="1563105180">
          <w:marLeft w:val="0"/>
          <w:marRight w:val="0"/>
          <w:marTop w:val="0"/>
          <w:marBottom w:val="0"/>
          <w:divBdr>
            <w:top w:val="none" w:sz="0" w:space="0" w:color="auto"/>
            <w:left w:val="none" w:sz="0" w:space="0" w:color="auto"/>
            <w:bottom w:val="none" w:sz="0" w:space="0" w:color="auto"/>
            <w:right w:val="none" w:sz="0" w:space="0" w:color="auto"/>
          </w:divBdr>
        </w:div>
        <w:div w:id="1569345682">
          <w:marLeft w:val="0"/>
          <w:marRight w:val="0"/>
          <w:marTop w:val="0"/>
          <w:marBottom w:val="0"/>
          <w:divBdr>
            <w:top w:val="none" w:sz="0" w:space="0" w:color="auto"/>
            <w:left w:val="none" w:sz="0" w:space="0" w:color="auto"/>
            <w:bottom w:val="none" w:sz="0" w:space="0" w:color="auto"/>
            <w:right w:val="none" w:sz="0" w:space="0" w:color="auto"/>
          </w:divBdr>
        </w:div>
        <w:div w:id="1574699034">
          <w:marLeft w:val="0"/>
          <w:marRight w:val="0"/>
          <w:marTop w:val="0"/>
          <w:marBottom w:val="0"/>
          <w:divBdr>
            <w:top w:val="none" w:sz="0" w:space="0" w:color="auto"/>
            <w:left w:val="none" w:sz="0" w:space="0" w:color="auto"/>
            <w:bottom w:val="none" w:sz="0" w:space="0" w:color="auto"/>
            <w:right w:val="none" w:sz="0" w:space="0" w:color="auto"/>
          </w:divBdr>
        </w:div>
        <w:div w:id="1580481938">
          <w:marLeft w:val="0"/>
          <w:marRight w:val="0"/>
          <w:marTop w:val="0"/>
          <w:marBottom w:val="0"/>
          <w:divBdr>
            <w:top w:val="none" w:sz="0" w:space="0" w:color="auto"/>
            <w:left w:val="none" w:sz="0" w:space="0" w:color="auto"/>
            <w:bottom w:val="none" w:sz="0" w:space="0" w:color="auto"/>
            <w:right w:val="none" w:sz="0" w:space="0" w:color="auto"/>
          </w:divBdr>
        </w:div>
        <w:div w:id="1581596515">
          <w:marLeft w:val="0"/>
          <w:marRight w:val="0"/>
          <w:marTop w:val="0"/>
          <w:marBottom w:val="0"/>
          <w:divBdr>
            <w:top w:val="none" w:sz="0" w:space="0" w:color="auto"/>
            <w:left w:val="none" w:sz="0" w:space="0" w:color="auto"/>
            <w:bottom w:val="none" w:sz="0" w:space="0" w:color="auto"/>
            <w:right w:val="none" w:sz="0" w:space="0" w:color="auto"/>
          </w:divBdr>
        </w:div>
        <w:div w:id="1585721375">
          <w:marLeft w:val="0"/>
          <w:marRight w:val="0"/>
          <w:marTop w:val="0"/>
          <w:marBottom w:val="0"/>
          <w:divBdr>
            <w:top w:val="none" w:sz="0" w:space="0" w:color="auto"/>
            <w:left w:val="none" w:sz="0" w:space="0" w:color="auto"/>
            <w:bottom w:val="none" w:sz="0" w:space="0" w:color="auto"/>
            <w:right w:val="none" w:sz="0" w:space="0" w:color="auto"/>
          </w:divBdr>
        </w:div>
        <w:div w:id="1585992526">
          <w:marLeft w:val="0"/>
          <w:marRight w:val="0"/>
          <w:marTop w:val="0"/>
          <w:marBottom w:val="0"/>
          <w:divBdr>
            <w:top w:val="none" w:sz="0" w:space="0" w:color="auto"/>
            <w:left w:val="none" w:sz="0" w:space="0" w:color="auto"/>
            <w:bottom w:val="none" w:sz="0" w:space="0" w:color="auto"/>
            <w:right w:val="none" w:sz="0" w:space="0" w:color="auto"/>
          </w:divBdr>
        </w:div>
        <w:div w:id="1593273011">
          <w:marLeft w:val="0"/>
          <w:marRight w:val="0"/>
          <w:marTop w:val="0"/>
          <w:marBottom w:val="0"/>
          <w:divBdr>
            <w:top w:val="none" w:sz="0" w:space="0" w:color="auto"/>
            <w:left w:val="none" w:sz="0" w:space="0" w:color="auto"/>
            <w:bottom w:val="none" w:sz="0" w:space="0" w:color="auto"/>
            <w:right w:val="none" w:sz="0" w:space="0" w:color="auto"/>
          </w:divBdr>
        </w:div>
        <w:div w:id="1593393754">
          <w:marLeft w:val="0"/>
          <w:marRight w:val="0"/>
          <w:marTop w:val="0"/>
          <w:marBottom w:val="0"/>
          <w:divBdr>
            <w:top w:val="none" w:sz="0" w:space="0" w:color="auto"/>
            <w:left w:val="none" w:sz="0" w:space="0" w:color="auto"/>
            <w:bottom w:val="none" w:sz="0" w:space="0" w:color="auto"/>
            <w:right w:val="none" w:sz="0" w:space="0" w:color="auto"/>
          </w:divBdr>
        </w:div>
        <w:div w:id="1597055584">
          <w:marLeft w:val="0"/>
          <w:marRight w:val="0"/>
          <w:marTop w:val="0"/>
          <w:marBottom w:val="0"/>
          <w:divBdr>
            <w:top w:val="none" w:sz="0" w:space="0" w:color="auto"/>
            <w:left w:val="none" w:sz="0" w:space="0" w:color="auto"/>
            <w:bottom w:val="none" w:sz="0" w:space="0" w:color="auto"/>
            <w:right w:val="none" w:sz="0" w:space="0" w:color="auto"/>
          </w:divBdr>
        </w:div>
        <w:div w:id="1597321598">
          <w:marLeft w:val="0"/>
          <w:marRight w:val="0"/>
          <w:marTop w:val="0"/>
          <w:marBottom w:val="0"/>
          <w:divBdr>
            <w:top w:val="none" w:sz="0" w:space="0" w:color="auto"/>
            <w:left w:val="none" w:sz="0" w:space="0" w:color="auto"/>
            <w:bottom w:val="none" w:sz="0" w:space="0" w:color="auto"/>
            <w:right w:val="none" w:sz="0" w:space="0" w:color="auto"/>
          </w:divBdr>
        </w:div>
        <w:div w:id="1600524177">
          <w:marLeft w:val="0"/>
          <w:marRight w:val="0"/>
          <w:marTop w:val="0"/>
          <w:marBottom w:val="0"/>
          <w:divBdr>
            <w:top w:val="none" w:sz="0" w:space="0" w:color="auto"/>
            <w:left w:val="none" w:sz="0" w:space="0" w:color="auto"/>
            <w:bottom w:val="none" w:sz="0" w:space="0" w:color="auto"/>
            <w:right w:val="none" w:sz="0" w:space="0" w:color="auto"/>
          </w:divBdr>
        </w:div>
        <w:div w:id="1601142602">
          <w:marLeft w:val="0"/>
          <w:marRight w:val="0"/>
          <w:marTop w:val="0"/>
          <w:marBottom w:val="0"/>
          <w:divBdr>
            <w:top w:val="none" w:sz="0" w:space="0" w:color="auto"/>
            <w:left w:val="none" w:sz="0" w:space="0" w:color="auto"/>
            <w:bottom w:val="none" w:sz="0" w:space="0" w:color="auto"/>
            <w:right w:val="none" w:sz="0" w:space="0" w:color="auto"/>
          </w:divBdr>
        </w:div>
        <w:div w:id="1604142810">
          <w:marLeft w:val="0"/>
          <w:marRight w:val="0"/>
          <w:marTop w:val="0"/>
          <w:marBottom w:val="0"/>
          <w:divBdr>
            <w:top w:val="none" w:sz="0" w:space="0" w:color="auto"/>
            <w:left w:val="none" w:sz="0" w:space="0" w:color="auto"/>
            <w:bottom w:val="none" w:sz="0" w:space="0" w:color="auto"/>
            <w:right w:val="none" w:sz="0" w:space="0" w:color="auto"/>
          </w:divBdr>
        </w:div>
        <w:div w:id="1604222234">
          <w:marLeft w:val="0"/>
          <w:marRight w:val="0"/>
          <w:marTop w:val="0"/>
          <w:marBottom w:val="0"/>
          <w:divBdr>
            <w:top w:val="none" w:sz="0" w:space="0" w:color="auto"/>
            <w:left w:val="none" w:sz="0" w:space="0" w:color="auto"/>
            <w:bottom w:val="none" w:sz="0" w:space="0" w:color="auto"/>
            <w:right w:val="none" w:sz="0" w:space="0" w:color="auto"/>
          </w:divBdr>
        </w:div>
        <w:div w:id="1604798463">
          <w:marLeft w:val="0"/>
          <w:marRight w:val="0"/>
          <w:marTop w:val="0"/>
          <w:marBottom w:val="0"/>
          <w:divBdr>
            <w:top w:val="none" w:sz="0" w:space="0" w:color="auto"/>
            <w:left w:val="none" w:sz="0" w:space="0" w:color="auto"/>
            <w:bottom w:val="none" w:sz="0" w:space="0" w:color="auto"/>
            <w:right w:val="none" w:sz="0" w:space="0" w:color="auto"/>
          </w:divBdr>
        </w:div>
        <w:div w:id="1605115427">
          <w:marLeft w:val="0"/>
          <w:marRight w:val="0"/>
          <w:marTop w:val="0"/>
          <w:marBottom w:val="0"/>
          <w:divBdr>
            <w:top w:val="none" w:sz="0" w:space="0" w:color="auto"/>
            <w:left w:val="none" w:sz="0" w:space="0" w:color="auto"/>
            <w:bottom w:val="none" w:sz="0" w:space="0" w:color="auto"/>
            <w:right w:val="none" w:sz="0" w:space="0" w:color="auto"/>
          </w:divBdr>
        </w:div>
        <w:div w:id="1609658551">
          <w:marLeft w:val="0"/>
          <w:marRight w:val="0"/>
          <w:marTop w:val="0"/>
          <w:marBottom w:val="0"/>
          <w:divBdr>
            <w:top w:val="none" w:sz="0" w:space="0" w:color="auto"/>
            <w:left w:val="none" w:sz="0" w:space="0" w:color="auto"/>
            <w:bottom w:val="none" w:sz="0" w:space="0" w:color="auto"/>
            <w:right w:val="none" w:sz="0" w:space="0" w:color="auto"/>
          </w:divBdr>
        </w:div>
        <w:div w:id="1610239198">
          <w:marLeft w:val="0"/>
          <w:marRight w:val="0"/>
          <w:marTop w:val="0"/>
          <w:marBottom w:val="0"/>
          <w:divBdr>
            <w:top w:val="none" w:sz="0" w:space="0" w:color="auto"/>
            <w:left w:val="none" w:sz="0" w:space="0" w:color="auto"/>
            <w:bottom w:val="none" w:sz="0" w:space="0" w:color="auto"/>
            <w:right w:val="none" w:sz="0" w:space="0" w:color="auto"/>
          </w:divBdr>
        </w:div>
        <w:div w:id="1612469140">
          <w:marLeft w:val="0"/>
          <w:marRight w:val="0"/>
          <w:marTop w:val="0"/>
          <w:marBottom w:val="0"/>
          <w:divBdr>
            <w:top w:val="none" w:sz="0" w:space="0" w:color="auto"/>
            <w:left w:val="none" w:sz="0" w:space="0" w:color="auto"/>
            <w:bottom w:val="none" w:sz="0" w:space="0" w:color="auto"/>
            <w:right w:val="none" w:sz="0" w:space="0" w:color="auto"/>
          </w:divBdr>
        </w:div>
        <w:div w:id="1612934445">
          <w:marLeft w:val="0"/>
          <w:marRight w:val="0"/>
          <w:marTop w:val="0"/>
          <w:marBottom w:val="0"/>
          <w:divBdr>
            <w:top w:val="none" w:sz="0" w:space="0" w:color="auto"/>
            <w:left w:val="none" w:sz="0" w:space="0" w:color="auto"/>
            <w:bottom w:val="none" w:sz="0" w:space="0" w:color="auto"/>
            <w:right w:val="none" w:sz="0" w:space="0" w:color="auto"/>
          </w:divBdr>
        </w:div>
        <w:div w:id="1614751156">
          <w:marLeft w:val="0"/>
          <w:marRight w:val="0"/>
          <w:marTop w:val="0"/>
          <w:marBottom w:val="0"/>
          <w:divBdr>
            <w:top w:val="none" w:sz="0" w:space="0" w:color="auto"/>
            <w:left w:val="none" w:sz="0" w:space="0" w:color="auto"/>
            <w:bottom w:val="none" w:sz="0" w:space="0" w:color="auto"/>
            <w:right w:val="none" w:sz="0" w:space="0" w:color="auto"/>
          </w:divBdr>
        </w:div>
        <w:div w:id="1618870703">
          <w:marLeft w:val="0"/>
          <w:marRight w:val="0"/>
          <w:marTop w:val="0"/>
          <w:marBottom w:val="0"/>
          <w:divBdr>
            <w:top w:val="none" w:sz="0" w:space="0" w:color="auto"/>
            <w:left w:val="none" w:sz="0" w:space="0" w:color="auto"/>
            <w:bottom w:val="none" w:sz="0" w:space="0" w:color="auto"/>
            <w:right w:val="none" w:sz="0" w:space="0" w:color="auto"/>
          </w:divBdr>
        </w:div>
        <w:div w:id="1620523629">
          <w:marLeft w:val="0"/>
          <w:marRight w:val="0"/>
          <w:marTop w:val="0"/>
          <w:marBottom w:val="0"/>
          <w:divBdr>
            <w:top w:val="none" w:sz="0" w:space="0" w:color="auto"/>
            <w:left w:val="none" w:sz="0" w:space="0" w:color="auto"/>
            <w:bottom w:val="none" w:sz="0" w:space="0" w:color="auto"/>
            <w:right w:val="none" w:sz="0" w:space="0" w:color="auto"/>
          </w:divBdr>
        </w:div>
        <w:div w:id="1620602966">
          <w:marLeft w:val="0"/>
          <w:marRight w:val="0"/>
          <w:marTop w:val="0"/>
          <w:marBottom w:val="0"/>
          <w:divBdr>
            <w:top w:val="none" w:sz="0" w:space="0" w:color="auto"/>
            <w:left w:val="none" w:sz="0" w:space="0" w:color="auto"/>
            <w:bottom w:val="none" w:sz="0" w:space="0" w:color="auto"/>
            <w:right w:val="none" w:sz="0" w:space="0" w:color="auto"/>
          </w:divBdr>
        </w:div>
        <w:div w:id="1623925985">
          <w:marLeft w:val="0"/>
          <w:marRight w:val="0"/>
          <w:marTop w:val="0"/>
          <w:marBottom w:val="0"/>
          <w:divBdr>
            <w:top w:val="none" w:sz="0" w:space="0" w:color="auto"/>
            <w:left w:val="none" w:sz="0" w:space="0" w:color="auto"/>
            <w:bottom w:val="none" w:sz="0" w:space="0" w:color="auto"/>
            <w:right w:val="none" w:sz="0" w:space="0" w:color="auto"/>
          </w:divBdr>
        </w:div>
        <w:div w:id="1623997251">
          <w:marLeft w:val="0"/>
          <w:marRight w:val="0"/>
          <w:marTop w:val="0"/>
          <w:marBottom w:val="0"/>
          <w:divBdr>
            <w:top w:val="none" w:sz="0" w:space="0" w:color="auto"/>
            <w:left w:val="none" w:sz="0" w:space="0" w:color="auto"/>
            <w:bottom w:val="none" w:sz="0" w:space="0" w:color="auto"/>
            <w:right w:val="none" w:sz="0" w:space="0" w:color="auto"/>
          </w:divBdr>
        </w:div>
        <w:div w:id="1624572981">
          <w:marLeft w:val="0"/>
          <w:marRight w:val="0"/>
          <w:marTop w:val="0"/>
          <w:marBottom w:val="0"/>
          <w:divBdr>
            <w:top w:val="none" w:sz="0" w:space="0" w:color="auto"/>
            <w:left w:val="none" w:sz="0" w:space="0" w:color="auto"/>
            <w:bottom w:val="none" w:sz="0" w:space="0" w:color="auto"/>
            <w:right w:val="none" w:sz="0" w:space="0" w:color="auto"/>
          </w:divBdr>
        </w:div>
        <w:div w:id="1624846944">
          <w:marLeft w:val="0"/>
          <w:marRight w:val="0"/>
          <w:marTop w:val="0"/>
          <w:marBottom w:val="0"/>
          <w:divBdr>
            <w:top w:val="none" w:sz="0" w:space="0" w:color="auto"/>
            <w:left w:val="none" w:sz="0" w:space="0" w:color="auto"/>
            <w:bottom w:val="none" w:sz="0" w:space="0" w:color="auto"/>
            <w:right w:val="none" w:sz="0" w:space="0" w:color="auto"/>
          </w:divBdr>
        </w:div>
        <w:div w:id="1628076924">
          <w:marLeft w:val="0"/>
          <w:marRight w:val="0"/>
          <w:marTop w:val="0"/>
          <w:marBottom w:val="0"/>
          <w:divBdr>
            <w:top w:val="none" w:sz="0" w:space="0" w:color="auto"/>
            <w:left w:val="none" w:sz="0" w:space="0" w:color="auto"/>
            <w:bottom w:val="none" w:sz="0" w:space="0" w:color="auto"/>
            <w:right w:val="none" w:sz="0" w:space="0" w:color="auto"/>
          </w:divBdr>
        </w:div>
        <w:div w:id="1628392705">
          <w:marLeft w:val="0"/>
          <w:marRight w:val="0"/>
          <w:marTop w:val="0"/>
          <w:marBottom w:val="0"/>
          <w:divBdr>
            <w:top w:val="none" w:sz="0" w:space="0" w:color="auto"/>
            <w:left w:val="none" w:sz="0" w:space="0" w:color="auto"/>
            <w:bottom w:val="none" w:sz="0" w:space="0" w:color="auto"/>
            <w:right w:val="none" w:sz="0" w:space="0" w:color="auto"/>
          </w:divBdr>
        </w:div>
        <w:div w:id="1629385942">
          <w:marLeft w:val="0"/>
          <w:marRight w:val="0"/>
          <w:marTop w:val="0"/>
          <w:marBottom w:val="0"/>
          <w:divBdr>
            <w:top w:val="none" w:sz="0" w:space="0" w:color="auto"/>
            <w:left w:val="none" w:sz="0" w:space="0" w:color="auto"/>
            <w:bottom w:val="none" w:sz="0" w:space="0" w:color="auto"/>
            <w:right w:val="none" w:sz="0" w:space="0" w:color="auto"/>
          </w:divBdr>
        </w:div>
        <w:div w:id="1631668010">
          <w:marLeft w:val="0"/>
          <w:marRight w:val="0"/>
          <w:marTop w:val="0"/>
          <w:marBottom w:val="0"/>
          <w:divBdr>
            <w:top w:val="none" w:sz="0" w:space="0" w:color="auto"/>
            <w:left w:val="none" w:sz="0" w:space="0" w:color="auto"/>
            <w:bottom w:val="none" w:sz="0" w:space="0" w:color="auto"/>
            <w:right w:val="none" w:sz="0" w:space="0" w:color="auto"/>
          </w:divBdr>
        </w:div>
        <w:div w:id="1632008314">
          <w:marLeft w:val="0"/>
          <w:marRight w:val="0"/>
          <w:marTop w:val="0"/>
          <w:marBottom w:val="0"/>
          <w:divBdr>
            <w:top w:val="none" w:sz="0" w:space="0" w:color="auto"/>
            <w:left w:val="none" w:sz="0" w:space="0" w:color="auto"/>
            <w:bottom w:val="none" w:sz="0" w:space="0" w:color="auto"/>
            <w:right w:val="none" w:sz="0" w:space="0" w:color="auto"/>
          </w:divBdr>
        </w:div>
        <w:div w:id="1636987199">
          <w:marLeft w:val="0"/>
          <w:marRight w:val="0"/>
          <w:marTop w:val="0"/>
          <w:marBottom w:val="0"/>
          <w:divBdr>
            <w:top w:val="none" w:sz="0" w:space="0" w:color="auto"/>
            <w:left w:val="none" w:sz="0" w:space="0" w:color="auto"/>
            <w:bottom w:val="none" w:sz="0" w:space="0" w:color="auto"/>
            <w:right w:val="none" w:sz="0" w:space="0" w:color="auto"/>
          </w:divBdr>
        </w:div>
        <w:div w:id="1640188619">
          <w:marLeft w:val="0"/>
          <w:marRight w:val="0"/>
          <w:marTop w:val="0"/>
          <w:marBottom w:val="0"/>
          <w:divBdr>
            <w:top w:val="none" w:sz="0" w:space="0" w:color="auto"/>
            <w:left w:val="none" w:sz="0" w:space="0" w:color="auto"/>
            <w:bottom w:val="none" w:sz="0" w:space="0" w:color="auto"/>
            <w:right w:val="none" w:sz="0" w:space="0" w:color="auto"/>
          </w:divBdr>
        </w:div>
        <w:div w:id="1647123388">
          <w:marLeft w:val="0"/>
          <w:marRight w:val="0"/>
          <w:marTop w:val="0"/>
          <w:marBottom w:val="0"/>
          <w:divBdr>
            <w:top w:val="none" w:sz="0" w:space="0" w:color="auto"/>
            <w:left w:val="none" w:sz="0" w:space="0" w:color="auto"/>
            <w:bottom w:val="none" w:sz="0" w:space="0" w:color="auto"/>
            <w:right w:val="none" w:sz="0" w:space="0" w:color="auto"/>
          </w:divBdr>
        </w:div>
        <w:div w:id="1649747815">
          <w:marLeft w:val="0"/>
          <w:marRight w:val="0"/>
          <w:marTop w:val="0"/>
          <w:marBottom w:val="0"/>
          <w:divBdr>
            <w:top w:val="none" w:sz="0" w:space="0" w:color="auto"/>
            <w:left w:val="none" w:sz="0" w:space="0" w:color="auto"/>
            <w:bottom w:val="none" w:sz="0" w:space="0" w:color="auto"/>
            <w:right w:val="none" w:sz="0" w:space="0" w:color="auto"/>
          </w:divBdr>
        </w:div>
        <w:div w:id="1653869848">
          <w:marLeft w:val="0"/>
          <w:marRight w:val="0"/>
          <w:marTop w:val="0"/>
          <w:marBottom w:val="0"/>
          <w:divBdr>
            <w:top w:val="none" w:sz="0" w:space="0" w:color="auto"/>
            <w:left w:val="none" w:sz="0" w:space="0" w:color="auto"/>
            <w:bottom w:val="none" w:sz="0" w:space="0" w:color="auto"/>
            <w:right w:val="none" w:sz="0" w:space="0" w:color="auto"/>
          </w:divBdr>
        </w:div>
        <w:div w:id="1655327856">
          <w:marLeft w:val="0"/>
          <w:marRight w:val="0"/>
          <w:marTop w:val="0"/>
          <w:marBottom w:val="0"/>
          <w:divBdr>
            <w:top w:val="none" w:sz="0" w:space="0" w:color="auto"/>
            <w:left w:val="none" w:sz="0" w:space="0" w:color="auto"/>
            <w:bottom w:val="none" w:sz="0" w:space="0" w:color="auto"/>
            <w:right w:val="none" w:sz="0" w:space="0" w:color="auto"/>
          </w:divBdr>
        </w:div>
        <w:div w:id="1656184727">
          <w:marLeft w:val="0"/>
          <w:marRight w:val="0"/>
          <w:marTop w:val="0"/>
          <w:marBottom w:val="0"/>
          <w:divBdr>
            <w:top w:val="none" w:sz="0" w:space="0" w:color="auto"/>
            <w:left w:val="none" w:sz="0" w:space="0" w:color="auto"/>
            <w:bottom w:val="none" w:sz="0" w:space="0" w:color="auto"/>
            <w:right w:val="none" w:sz="0" w:space="0" w:color="auto"/>
          </w:divBdr>
        </w:div>
        <w:div w:id="1656949955">
          <w:marLeft w:val="0"/>
          <w:marRight w:val="0"/>
          <w:marTop w:val="0"/>
          <w:marBottom w:val="0"/>
          <w:divBdr>
            <w:top w:val="none" w:sz="0" w:space="0" w:color="auto"/>
            <w:left w:val="none" w:sz="0" w:space="0" w:color="auto"/>
            <w:bottom w:val="none" w:sz="0" w:space="0" w:color="auto"/>
            <w:right w:val="none" w:sz="0" w:space="0" w:color="auto"/>
          </w:divBdr>
        </w:div>
        <w:div w:id="1660305325">
          <w:marLeft w:val="0"/>
          <w:marRight w:val="0"/>
          <w:marTop w:val="0"/>
          <w:marBottom w:val="0"/>
          <w:divBdr>
            <w:top w:val="none" w:sz="0" w:space="0" w:color="auto"/>
            <w:left w:val="none" w:sz="0" w:space="0" w:color="auto"/>
            <w:bottom w:val="none" w:sz="0" w:space="0" w:color="auto"/>
            <w:right w:val="none" w:sz="0" w:space="0" w:color="auto"/>
          </w:divBdr>
        </w:div>
        <w:div w:id="1660649140">
          <w:marLeft w:val="0"/>
          <w:marRight w:val="0"/>
          <w:marTop w:val="0"/>
          <w:marBottom w:val="0"/>
          <w:divBdr>
            <w:top w:val="none" w:sz="0" w:space="0" w:color="auto"/>
            <w:left w:val="none" w:sz="0" w:space="0" w:color="auto"/>
            <w:bottom w:val="none" w:sz="0" w:space="0" w:color="auto"/>
            <w:right w:val="none" w:sz="0" w:space="0" w:color="auto"/>
          </w:divBdr>
        </w:div>
        <w:div w:id="1661733601">
          <w:marLeft w:val="0"/>
          <w:marRight w:val="0"/>
          <w:marTop w:val="0"/>
          <w:marBottom w:val="0"/>
          <w:divBdr>
            <w:top w:val="none" w:sz="0" w:space="0" w:color="auto"/>
            <w:left w:val="none" w:sz="0" w:space="0" w:color="auto"/>
            <w:bottom w:val="none" w:sz="0" w:space="0" w:color="auto"/>
            <w:right w:val="none" w:sz="0" w:space="0" w:color="auto"/>
          </w:divBdr>
        </w:div>
        <w:div w:id="1662005699">
          <w:marLeft w:val="0"/>
          <w:marRight w:val="0"/>
          <w:marTop w:val="0"/>
          <w:marBottom w:val="0"/>
          <w:divBdr>
            <w:top w:val="none" w:sz="0" w:space="0" w:color="auto"/>
            <w:left w:val="none" w:sz="0" w:space="0" w:color="auto"/>
            <w:bottom w:val="none" w:sz="0" w:space="0" w:color="auto"/>
            <w:right w:val="none" w:sz="0" w:space="0" w:color="auto"/>
          </w:divBdr>
        </w:div>
        <w:div w:id="1663240465">
          <w:marLeft w:val="0"/>
          <w:marRight w:val="0"/>
          <w:marTop w:val="0"/>
          <w:marBottom w:val="0"/>
          <w:divBdr>
            <w:top w:val="none" w:sz="0" w:space="0" w:color="auto"/>
            <w:left w:val="none" w:sz="0" w:space="0" w:color="auto"/>
            <w:bottom w:val="none" w:sz="0" w:space="0" w:color="auto"/>
            <w:right w:val="none" w:sz="0" w:space="0" w:color="auto"/>
          </w:divBdr>
        </w:div>
        <w:div w:id="1663269880">
          <w:marLeft w:val="0"/>
          <w:marRight w:val="0"/>
          <w:marTop w:val="0"/>
          <w:marBottom w:val="0"/>
          <w:divBdr>
            <w:top w:val="none" w:sz="0" w:space="0" w:color="auto"/>
            <w:left w:val="none" w:sz="0" w:space="0" w:color="auto"/>
            <w:bottom w:val="none" w:sz="0" w:space="0" w:color="auto"/>
            <w:right w:val="none" w:sz="0" w:space="0" w:color="auto"/>
          </w:divBdr>
        </w:div>
        <w:div w:id="1663895169">
          <w:marLeft w:val="0"/>
          <w:marRight w:val="0"/>
          <w:marTop w:val="0"/>
          <w:marBottom w:val="0"/>
          <w:divBdr>
            <w:top w:val="none" w:sz="0" w:space="0" w:color="auto"/>
            <w:left w:val="none" w:sz="0" w:space="0" w:color="auto"/>
            <w:bottom w:val="none" w:sz="0" w:space="0" w:color="auto"/>
            <w:right w:val="none" w:sz="0" w:space="0" w:color="auto"/>
          </w:divBdr>
        </w:div>
        <w:div w:id="1666856113">
          <w:marLeft w:val="0"/>
          <w:marRight w:val="0"/>
          <w:marTop w:val="0"/>
          <w:marBottom w:val="0"/>
          <w:divBdr>
            <w:top w:val="none" w:sz="0" w:space="0" w:color="auto"/>
            <w:left w:val="none" w:sz="0" w:space="0" w:color="auto"/>
            <w:bottom w:val="none" w:sz="0" w:space="0" w:color="auto"/>
            <w:right w:val="none" w:sz="0" w:space="0" w:color="auto"/>
          </w:divBdr>
        </w:div>
        <w:div w:id="1675957496">
          <w:marLeft w:val="0"/>
          <w:marRight w:val="0"/>
          <w:marTop w:val="0"/>
          <w:marBottom w:val="0"/>
          <w:divBdr>
            <w:top w:val="none" w:sz="0" w:space="0" w:color="auto"/>
            <w:left w:val="none" w:sz="0" w:space="0" w:color="auto"/>
            <w:bottom w:val="none" w:sz="0" w:space="0" w:color="auto"/>
            <w:right w:val="none" w:sz="0" w:space="0" w:color="auto"/>
          </w:divBdr>
        </w:div>
        <w:div w:id="1678114951">
          <w:marLeft w:val="0"/>
          <w:marRight w:val="0"/>
          <w:marTop w:val="0"/>
          <w:marBottom w:val="0"/>
          <w:divBdr>
            <w:top w:val="none" w:sz="0" w:space="0" w:color="auto"/>
            <w:left w:val="none" w:sz="0" w:space="0" w:color="auto"/>
            <w:bottom w:val="none" w:sz="0" w:space="0" w:color="auto"/>
            <w:right w:val="none" w:sz="0" w:space="0" w:color="auto"/>
          </w:divBdr>
        </w:div>
        <w:div w:id="1678842278">
          <w:marLeft w:val="0"/>
          <w:marRight w:val="0"/>
          <w:marTop w:val="0"/>
          <w:marBottom w:val="0"/>
          <w:divBdr>
            <w:top w:val="none" w:sz="0" w:space="0" w:color="auto"/>
            <w:left w:val="none" w:sz="0" w:space="0" w:color="auto"/>
            <w:bottom w:val="none" w:sz="0" w:space="0" w:color="auto"/>
            <w:right w:val="none" w:sz="0" w:space="0" w:color="auto"/>
          </w:divBdr>
        </w:div>
        <w:div w:id="1680042180">
          <w:marLeft w:val="0"/>
          <w:marRight w:val="0"/>
          <w:marTop w:val="0"/>
          <w:marBottom w:val="0"/>
          <w:divBdr>
            <w:top w:val="none" w:sz="0" w:space="0" w:color="auto"/>
            <w:left w:val="none" w:sz="0" w:space="0" w:color="auto"/>
            <w:bottom w:val="none" w:sz="0" w:space="0" w:color="auto"/>
            <w:right w:val="none" w:sz="0" w:space="0" w:color="auto"/>
          </w:divBdr>
        </w:div>
        <w:div w:id="1685551463">
          <w:marLeft w:val="0"/>
          <w:marRight w:val="0"/>
          <w:marTop w:val="0"/>
          <w:marBottom w:val="0"/>
          <w:divBdr>
            <w:top w:val="none" w:sz="0" w:space="0" w:color="auto"/>
            <w:left w:val="none" w:sz="0" w:space="0" w:color="auto"/>
            <w:bottom w:val="none" w:sz="0" w:space="0" w:color="auto"/>
            <w:right w:val="none" w:sz="0" w:space="0" w:color="auto"/>
          </w:divBdr>
        </w:div>
        <w:div w:id="1685934039">
          <w:marLeft w:val="0"/>
          <w:marRight w:val="0"/>
          <w:marTop w:val="0"/>
          <w:marBottom w:val="0"/>
          <w:divBdr>
            <w:top w:val="none" w:sz="0" w:space="0" w:color="auto"/>
            <w:left w:val="none" w:sz="0" w:space="0" w:color="auto"/>
            <w:bottom w:val="none" w:sz="0" w:space="0" w:color="auto"/>
            <w:right w:val="none" w:sz="0" w:space="0" w:color="auto"/>
          </w:divBdr>
        </w:div>
        <w:div w:id="1687319277">
          <w:marLeft w:val="0"/>
          <w:marRight w:val="0"/>
          <w:marTop w:val="0"/>
          <w:marBottom w:val="0"/>
          <w:divBdr>
            <w:top w:val="none" w:sz="0" w:space="0" w:color="auto"/>
            <w:left w:val="none" w:sz="0" w:space="0" w:color="auto"/>
            <w:bottom w:val="none" w:sz="0" w:space="0" w:color="auto"/>
            <w:right w:val="none" w:sz="0" w:space="0" w:color="auto"/>
          </w:divBdr>
        </w:div>
        <w:div w:id="1697854597">
          <w:marLeft w:val="0"/>
          <w:marRight w:val="0"/>
          <w:marTop w:val="0"/>
          <w:marBottom w:val="0"/>
          <w:divBdr>
            <w:top w:val="none" w:sz="0" w:space="0" w:color="auto"/>
            <w:left w:val="none" w:sz="0" w:space="0" w:color="auto"/>
            <w:bottom w:val="none" w:sz="0" w:space="0" w:color="auto"/>
            <w:right w:val="none" w:sz="0" w:space="0" w:color="auto"/>
          </w:divBdr>
        </w:div>
        <w:div w:id="1700813832">
          <w:marLeft w:val="0"/>
          <w:marRight w:val="0"/>
          <w:marTop w:val="0"/>
          <w:marBottom w:val="0"/>
          <w:divBdr>
            <w:top w:val="none" w:sz="0" w:space="0" w:color="auto"/>
            <w:left w:val="none" w:sz="0" w:space="0" w:color="auto"/>
            <w:bottom w:val="none" w:sz="0" w:space="0" w:color="auto"/>
            <w:right w:val="none" w:sz="0" w:space="0" w:color="auto"/>
          </w:divBdr>
        </w:div>
        <w:div w:id="1703438230">
          <w:marLeft w:val="0"/>
          <w:marRight w:val="0"/>
          <w:marTop w:val="0"/>
          <w:marBottom w:val="0"/>
          <w:divBdr>
            <w:top w:val="none" w:sz="0" w:space="0" w:color="auto"/>
            <w:left w:val="none" w:sz="0" w:space="0" w:color="auto"/>
            <w:bottom w:val="none" w:sz="0" w:space="0" w:color="auto"/>
            <w:right w:val="none" w:sz="0" w:space="0" w:color="auto"/>
          </w:divBdr>
        </w:div>
        <w:div w:id="1706059545">
          <w:marLeft w:val="0"/>
          <w:marRight w:val="0"/>
          <w:marTop w:val="0"/>
          <w:marBottom w:val="0"/>
          <w:divBdr>
            <w:top w:val="none" w:sz="0" w:space="0" w:color="auto"/>
            <w:left w:val="none" w:sz="0" w:space="0" w:color="auto"/>
            <w:bottom w:val="none" w:sz="0" w:space="0" w:color="auto"/>
            <w:right w:val="none" w:sz="0" w:space="0" w:color="auto"/>
          </w:divBdr>
        </w:div>
        <w:div w:id="1706633506">
          <w:marLeft w:val="0"/>
          <w:marRight w:val="0"/>
          <w:marTop w:val="0"/>
          <w:marBottom w:val="0"/>
          <w:divBdr>
            <w:top w:val="none" w:sz="0" w:space="0" w:color="auto"/>
            <w:left w:val="none" w:sz="0" w:space="0" w:color="auto"/>
            <w:bottom w:val="none" w:sz="0" w:space="0" w:color="auto"/>
            <w:right w:val="none" w:sz="0" w:space="0" w:color="auto"/>
          </w:divBdr>
        </w:div>
        <w:div w:id="1709646617">
          <w:marLeft w:val="0"/>
          <w:marRight w:val="0"/>
          <w:marTop w:val="0"/>
          <w:marBottom w:val="0"/>
          <w:divBdr>
            <w:top w:val="none" w:sz="0" w:space="0" w:color="auto"/>
            <w:left w:val="none" w:sz="0" w:space="0" w:color="auto"/>
            <w:bottom w:val="none" w:sz="0" w:space="0" w:color="auto"/>
            <w:right w:val="none" w:sz="0" w:space="0" w:color="auto"/>
          </w:divBdr>
        </w:div>
        <w:div w:id="1726177938">
          <w:marLeft w:val="0"/>
          <w:marRight w:val="0"/>
          <w:marTop w:val="0"/>
          <w:marBottom w:val="0"/>
          <w:divBdr>
            <w:top w:val="none" w:sz="0" w:space="0" w:color="auto"/>
            <w:left w:val="none" w:sz="0" w:space="0" w:color="auto"/>
            <w:bottom w:val="none" w:sz="0" w:space="0" w:color="auto"/>
            <w:right w:val="none" w:sz="0" w:space="0" w:color="auto"/>
          </w:divBdr>
        </w:div>
        <w:div w:id="1730301659">
          <w:marLeft w:val="0"/>
          <w:marRight w:val="0"/>
          <w:marTop w:val="0"/>
          <w:marBottom w:val="0"/>
          <w:divBdr>
            <w:top w:val="none" w:sz="0" w:space="0" w:color="auto"/>
            <w:left w:val="none" w:sz="0" w:space="0" w:color="auto"/>
            <w:bottom w:val="none" w:sz="0" w:space="0" w:color="auto"/>
            <w:right w:val="none" w:sz="0" w:space="0" w:color="auto"/>
          </w:divBdr>
        </w:div>
        <w:div w:id="1731608882">
          <w:marLeft w:val="0"/>
          <w:marRight w:val="0"/>
          <w:marTop w:val="0"/>
          <w:marBottom w:val="0"/>
          <w:divBdr>
            <w:top w:val="none" w:sz="0" w:space="0" w:color="auto"/>
            <w:left w:val="none" w:sz="0" w:space="0" w:color="auto"/>
            <w:bottom w:val="none" w:sz="0" w:space="0" w:color="auto"/>
            <w:right w:val="none" w:sz="0" w:space="0" w:color="auto"/>
          </w:divBdr>
        </w:div>
        <w:div w:id="1735424380">
          <w:marLeft w:val="0"/>
          <w:marRight w:val="0"/>
          <w:marTop w:val="0"/>
          <w:marBottom w:val="0"/>
          <w:divBdr>
            <w:top w:val="none" w:sz="0" w:space="0" w:color="auto"/>
            <w:left w:val="none" w:sz="0" w:space="0" w:color="auto"/>
            <w:bottom w:val="none" w:sz="0" w:space="0" w:color="auto"/>
            <w:right w:val="none" w:sz="0" w:space="0" w:color="auto"/>
          </w:divBdr>
        </w:div>
        <w:div w:id="1740861521">
          <w:marLeft w:val="0"/>
          <w:marRight w:val="0"/>
          <w:marTop w:val="0"/>
          <w:marBottom w:val="0"/>
          <w:divBdr>
            <w:top w:val="none" w:sz="0" w:space="0" w:color="auto"/>
            <w:left w:val="none" w:sz="0" w:space="0" w:color="auto"/>
            <w:bottom w:val="none" w:sz="0" w:space="0" w:color="auto"/>
            <w:right w:val="none" w:sz="0" w:space="0" w:color="auto"/>
          </w:divBdr>
        </w:div>
        <w:div w:id="1742752952">
          <w:marLeft w:val="0"/>
          <w:marRight w:val="0"/>
          <w:marTop w:val="0"/>
          <w:marBottom w:val="0"/>
          <w:divBdr>
            <w:top w:val="none" w:sz="0" w:space="0" w:color="auto"/>
            <w:left w:val="none" w:sz="0" w:space="0" w:color="auto"/>
            <w:bottom w:val="none" w:sz="0" w:space="0" w:color="auto"/>
            <w:right w:val="none" w:sz="0" w:space="0" w:color="auto"/>
          </w:divBdr>
        </w:div>
        <w:div w:id="1744254298">
          <w:marLeft w:val="0"/>
          <w:marRight w:val="0"/>
          <w:marTop w:val="0"/>
          <w:marBottom w:val="0"/>
          <w:divBdr>
            <w:top w:val="none" w:sz="0" w:space="0" w:color="auto"/>
            <w:left w:val="none" w:sz="0" w:space="0" w:color="auto"/>
            <w:bottom w:val="none" w:sz="0" w:space="0" w:color="auto"/>
            <w:right w:val="none" w:sz="0" w:space="0" w:color="auto"/>
          </w:divBdr>
        </w:div>
        <w:div w:id="1745638241">
          <w:marLeft w:val="0"/>
          <w:marRight w:val="0"/>
          <w:marTop w:val="0"/>
          <w:marBottom w:val="0"/>
          <w:divBdr>
            <w:top w:val="none" w:sz="0" w:space="0" w:color="auto"/>
            <w:left w:val="none" w:sz="0" w:space="0" w:color="auto"/>
            <w:bottom w:val="none" w:sz="0" w:space="0" w:color="auto"/>
            <w:right w:val="none" w:sz="0" w:space="0" w:color="auto"/>
          </w:divBdr>
        </w:div>
        <w:div w:id="1748186091">
          <w:marLeft w:val="0"/>
          <w:marRight w:val="0"/>
          <w:marTop w:val="0"/>
          <w:marBottom w:val="0"/>
          <w:divBdr>
            <w:top w:val="none" w:sz="0" w:space="0" w:color="auto"/>
            <w:left w:val="none" w:sz="0" w:space="0" w:color="auto"/>
            <w:bottom w:val="none" w:sz="0" w:space="0" w:color="auto"/>
            <w:right w:val="none" w:sz="0" w:space="0" w:color="auto"/>
          </w:divBdr>
        </w:div>
        <w:div w:id="1753504967">
          <w:marLeft w:val="0"/>
          <w:marRight w:val="0"/>
          <w:marTop w:val="0"/>
          <w:marBottom w:val="0"/>
          <w:divBdr>
            <w:top w:val="none" w:sz="0" w:space="0" w:color="auto"/>
            <w:left w:val="none" w:sz="0" w:space="0" w:color="auto"/>
            <w:bottom w:val="none" w:sz="0" w:space="0" w:color="auto"/>
            <w:right w:val="none" w:sz="0" w:space="0" w:color="auto"/>
          </w:divBdr>
        </w:div>
        <w:div w:id="1755738883">
          <w:marLeft w:val="0"/>
          <w:marRight w:val="0"/>
          <w:marTop w:val="0"/>
          <w:marBottom w:val="0"/>
          <w:divBdr>
            <w:top w:val="none" w:sz="0" w:space="0" w:color="auto"/>
            <w:left w:val="none" w:sz="0" w:space="0" w:color="auto"/>
            <w:bottom w:val="none" w:sz="0" w:space="0" w:color="auto"/>
            <w:right w:val="none" w:sz="0" w:space="0" w:color="auto"/>
          </w:divBdr>
        </w:div>
        <w:div w:id="1761873016">
          <w:marLeft w:val="0"/>
          <w:marRight w:val="0"/>
          <w:marTop w:val="0"/>
          <w:marBottom w:val="0"/>
          <w:divBdr>
            <w:top w:val="none" w:sz="0" w:space="0" w:color="auto"/>
            <w:left w:val="none" w:sz="0" w:space="0" w:color="auto"/>
            <w:bottom w:val="none" w:sz="0" w:space="0" w:color="auto"/>
            <w:right w:val="none" w:sz="0" w:space="0" w:color="auto"/>
          </w:divBdr>
        </w:div>
        <w:div w:id="1768037973">
          <w:marLeft w:val="0"/>
          <w:marRight w:val="0"/>
          <w:marTop w:val="0"/>
          <w:marBottom w:val="0"/>
          <w:divBdr>
            <w:top w:val="none" w:sz="0" w:space="0" w:color="auto"/>
            <w:left w:val="none" w:sz="0" w:space="0" w:color="auto"/>
            <w:bottom w:val="none" w:sz="0" w:space="0" w:color="auto"/>
            <w:right w:val="none" w:sz="0" w:space="0" w:color="auto"/>
          </w:divBdr>
        </w:div>
        <w:div w:id="1779060984">
          <w:marLeft w:val="0"/>
          <w:marRight w:val="0"/>
          <w:marTop w:val="0"/>
          <w:marBottom w:val="0"/>
          <w:divBdr>
            <w:top w:val="none" w:sz="0" w:space="0" w:color="auto"/>
            <w:left w:val="none" w:sz="0" w:space="0" w:color="auto"/>
            <w:bottom w:val="none" w:sz="0" w:space="0" w:color="auto"/>
            <w:right w:val="none" w:sz="0" w:space="0" w:color="auto"/>
          </w:divBdr>
        </w:div>
        <w:div w:id="1783573727">
          <w:marLeft w:val="0"/>
          <w:marRight w:val="0"/>
          <w:marTop w:val="0"/>
          <w:marBottom w:val="0"/>
          <w:divBdr>
            <w:top w:val="none" w:sz="0" w:space="0" w:color="auto"/>
            <w:left w:val="none" w:sz="0" w:space="0" w:color="auto"/>
            <w:bottom w:val="none" w:sz="0" w:space="0" w:color="auto"/>
            <w:right w:val="none" w:sz="0" w:space="0" w:color="auto"/>
          </w:divBdr>
        </w:div>
        <w:div w:id="1786122789">
          <w:marLeft w:val="0"/>
          <w:marRight w:val="0"/>
          <w:marTop w:val="0"/>
          <w:marBottom w:val="0"/>
          <w:divBdr>
            <w:top w:val="none" w:sz="0" w:space="0" w:color="auto"/>
            <w:left w:val="none" w:sz="0" w:space="0" w:color="auto"/>
            <w:bottom w:val="none" w:sz="0" w:space="0" w:color="auto"/>
            <w:right w:val="none" w:sz="0" w:space="0" w:color="auto"/>
          </w:divBdr>
        </w:div>
        <w:div w:id="1786149783">
          <w:marLeft w:val="0"/>
          <w:marRight w:val="0"/>
          <w:marTop w:val="0"/>
          <w:marBottom w:val="0"/>
          <w:divBdr>
            <w:top w:val="none" w:sz="0" w:space="0" w:color="auto"/>
            <w:left w:val="none" w:sz="0" w:space="0" w:color="auto"/>
            <w:bottom w:val="none" w:sz="0" w:space="0" w:color="auto"/>
            <w:right w:val="none" w:sz="0" w:space="0" w:color="auto"/>
          </w:divBdr>
        </w:div>
        <w:div w:id="1787234120">
          <w:marLeft w:val="0"/>
          <w:marRight w:val="0"/>
          <w:marTop w:val="0"/>
          <w:marBottom w:val="0"/>
          <w:divBdr>
            <w:top w:val="none" w:sz="0" w:space="0" w:color="auto"/>
            <w:left w:val="none" w:sz="0" w:space="0" w:color="auto"/>
            <w:bottom w:val="none" w:sz="0" w:space="0" w:color="auto"/>
            <w:right w:val="none" w:sz="0" w:space="0" w:color="auto"/>
          </w:divBdr>
        </w:div>
        <w:div w:id="1791510426">
          <w:marLeft w:val="0"/>
          <w:marRight w:val="0"/>
          <w:marTop w:val="0"/>
          <w:marBottom w:val="0"/>
          <w:divBdr>
            <w:top w:val="none" w:sz="0" w:space="0" w:color="auto"/>
            <w:left w:val="none" w:sz="0" w:space="0" w:color="auto"/>
            <w:bottom w:val="none" w:sz="0" w:space="0" w:color="auto"/>
            <w:right w:val="none" w:sz="0" w:space="0" w:color="auto"/>
          </w:divBdr>
        </w:div>
        <w:div w:id="1793210065">
          <w:marLeft w:val="0"/>
          <w:marRight w:val="0"/>
          <w:marTop w:val="0"/>
          <w:marBottom w:val="0"/>
          <w:divBdr>
            <w:top w:val="none" w:sz="0" w:space="0" w:color="auto"/>
            <w:left w:val="none" w:sz="0" w:space="0" w:color="auto"/>
            <w:bottom w:val="none" w:sz="0" w:space="0" w:color="auto"/>
            <w:right w:val="none" w:sz="0" w:space="0" w:color="auto"/>
          </w:divBdr>
        </w:div>
        <w:div w:id="1793399115">
          <w:marLeft w:val="0"/>
          <w:marRight w:val="0"/>
          <w:marTop w:val="0"/>
          <w:marBottom w:val="0"/>
          <w:divBdr>
            <w:top w:val="none" w:sz="0" w:space="0" w:color="auto"/>
            <w:left w:val="none" w:sz="0" w:space="0" w:color="auto"/>
            <w:bottom w:val="none" w:sz="0" w:space="0" w:color="auto"/>
            <w:right w:val="none" w:sz="0" w:space="0" w:color="auto"/>
          </w:divBdr>
        </w:div>
        <w:div w:id="1794783949">
          <w:marLeft w:val="0"/>
          <w:marRight w:val="0"/>
          <w:marTop w:val="0"/>
          <w:marBottom w:val="0"/>
          <w:divBdr>
            <w:top w:val="none" w:sz="0" w:space="0" w:color="auto"/>
            <w:left w:val="none" w:sz="0" w:space="0" w:color="auto"/>
            <w:bottom w:val="none" w:sz="0" w:space="0" w:color="auto"/>
            <w:right w:val="none" w:sz="0" w:space="0" w:color="auto"/>
          </w:divBdr>
        </w:div>
        <w:div w:id="1798261645">
          <w:marLeft w:val="0"/>
          <w:marRight w:val="0"/>
          <w:marTop w:val="0"/>
          <w:marBottom w:val="0"/>
          <w:divBdr>
            <w:top w:val="none" w:sz="0" w:space="0" w:color="auto"/>
            <w:left w:val="none" w:sz="0" w:space="0" w:color="auto"/>
            <w:bottom w:val="none" w:sz="0" w:space="0" w:color="auto"/>
            <w:right w:val="none" w:sz="0" w:space="0" w:color="auto"/>
          </w:divBdr>
        </w:div>
        <w:div w:id="1807430305">
          <w:marLeft w:val="0"/>
          <w:marRight w:val="0"/>
          <w:marTop w:val="0"/>
          <w:marBottom w:val="0"/>
          <w:divBdr>
            <w:top w:val="none" w:sz="0" w:space="0" w:color="auto"/>
            <w:left w:val="none" w:sz="0" w:space="0" w:color="auto"/>
            <w:bottom w:val="none" w:sz="0" w:space="0" w:color="auto"/>
            <w:right w:val="none" w:sz="0" w:space="0" w:color="auto"/>
          </w:divBdr>
        </w:div>
        <w:div w:id="1809085331">
          <w:marLeft w:val="0"/>
          <w:marRight w:val="0"/>
          <w:marTop w:val="0"/>
          <w:marBottom w:val="0"/>
          <w:divBdr>
            <w:top w:val="none" w:sz="0" w:space="0" w:color="auto"/>
            <w:left w:val="none" w:sz="0" w:space="0" w:color="auto"/>
            <w:bottom w:val="none" w:sz="0" w:space="0" w:color="auto"/>
            <w:right w:val="none" w:sz="0" w:space="0" w:color="auto"/>
          </w:divBdr>
        </w:div>
        <w:div w:id="1813985120">
          <w:marLeft w:val="0"/>
          <w:marRight w:val="0"/>
          <w:marTop w:val="0"/>
          <w:marBottom w:val="0"/>
          <w:divBdr>
            <w:top w:val="none" w:sz="0" w:space="0" w:color="auto"/>
            <w:left w:val="none" w:sz="0" w:space="0" w:color="auto"/>
            <w:bottom w:val="none" w:sz="0" w:space="0" w:color="auto"/>
            <w:right w:val="none" w:sz="0" w:space="0" w:color="auto"/>
          </w:divBdr>
        </w:div>
        <w:div w:id="1816675558">
          <w:marLeft w:val="0"/>
          <w:marRight w:val="0"/>
          <w:marTop w:val="0"/>
          <w:marBottom w:val="0"/>
          <w:divBdr>
            <w:top w:val="none" w:sz="0" w:space="0" w:color="auto"/>
            <w:left w:val="none" w:sz="0" w:space="0" w:color="auto"/>
            <w:bottom w:val="none" w:sz="0" w:space="0" w:color="auto"/>
            <w:right w:val="none" w:sz="0" w:space="0" w:color="auto"/>
          </w:divBdr>
        </w:div>
        <w:div w:id="1822501092">
          <w:marLeft w:val="0"/>
          <w:marRight w:val="0"/>
          <w:marTop w:val="0"/>
          <w:marBottom w:val="0"/>
          <w:divBdr>
            <w:top w:val="none" w:sz="0" w:space="0" w:color="auto"/>
            <w:left w:val="none" w:sz="0" w:space="0" w:color="auto"/>
            <w:bottom w:val="none" w:sz="0" w:space="0" w:color="auto"/>
            <w:right w:val="none" w:sz="0" w:space="0" w:color="auto"/>
          </w:divBdr>
        </w:div>
        <w:div w:id="1824159912">
          <w:marLeft w:val="0"/>
          <w:marRight w:val="0"/>
          <w:marTop w:val="0"/>
          <w:marBottom w:val="0"/>
          <w:divBdr>
            <w:top w:val="none" w:sz="0" w:space="0" w:color="auto"/>
            <w:left w:val="none" w:sz="0" w:space="0" w:color="auto"/>
            <w:bottom w:val="none" w:sz="0" w:space="0" w:color="auto"/>
            <w:right w:val="none" w:sz="0" w:space="0" w:color="auto"/>
          </w:divBdr>
        </w:div>
        <w:div w:id="1824347841">
          <w:marLeft w:val="0"/>
          <w:marRight w:val="0"/>
          <w:marTop w:val="0"/>
          <w:marBottom w:val="0"/>
          <w:divBdr>
            <w:top w:val="none" w:sz="0" w:space="0" w:color="auto"/>
            <w:left w:val="none" w:sz="0" w:space="0" w:color="auto"/>
            <w:bottom w:val="none" w:sz="0" w:space="0" w:color="auto"/>
            <w:right w:val="none" w:sz="0" w:space="0" w:color="auto"/>
          </w:divBdr>
        </w:div>
        <w:div w:id="1825396001">
          <w:marLeft w:val="0"/>
          <w:marRight w:val="0"/>
          <w:marTop w:val="0"/>
          <w:marBottom w:val="0"/>
          <w:divBdr>
            <w:top w:val="none" w:sz="0" w:space="0" w:color="auto"/>
            <w:left w:val="none" w:sz="0" w:space="0" w:color="auto"/>
            <w:bottom w:val="none" w:sz="0" w:space="0" w:color="auto"/>
            <w:right w:val="none" w:sz="0" w:space="0" w:color="auto"/>
          </w:divBdr>
        </w:div>
        <w:div w:id="1826898886">
          <w:marLeft w:val="0"/>
          <w:marRight w:val="0"/>
          <w:marTop w:val="0"/>
          <w:marBottom w:val="0"/>
          <w:divBdr>
            <w:top w:val="none" w:sz="0" w:space="0" w:color="auto"/>
            <w:left w:val="none" w:sz="0" w:space="0" w:color="auto"/>
            <w:bottom w:val="none" w:sz="0" w:space="0" w:color="auto"/>
            <w:right w:val="none" w:sz="0" w:space="0" w:color="auto"/>
          </w:divBdr>
        </w:div>
        <w:div w:id="1827093129">
          <w:marLeft w:val="0"/>
          <w:marRight w:val="0"/>
          <w:marTop w:val="0"/>
          <w:marBottom w:val="0"/>
          <w:divBdr>
            <w:top w:val="none" w:sz="0" w:space="0" w:color="auto"/>
            <w:left w:val="none" w:sz="0" w:space="0" w:color="auto"/>
            <w:bottom w:val="none" w:sz="0" w:space="0" w:color="auto"/>
            <w:right w:val="none" w:sz="0" w:space="0" w:color="auto"/>
          </w:divBdr>
        </w:div>
        <w:div w:id="1828662899">
          <w:marLeft w:val="0"/>
          <w:marRight w:val="0"/>
          <w:marTop w:val="0"/>
          <w:marBottom w:val="0"/>
          <w:divBdr>
            <w:top w:val="none" w:sz="0" w:space="0" w:color="auto"/>
            <w:left w:val="none" w:sz="0" w:space="0" w:color="auto"/>
            <w:bottom w:val="none" w:sz="0" w:space="0" w:color="auto"/>
            <w:right w:val="none" w:sz="0" w:space="0" w:color="auto"/>
          </w:divBdr>
        </w:div>
        <w:div w:id="1830707970">
          <w:marLeft w:val="0"/>
          <w:marRight w:val="0"/>
          <w:marTop w:val="0"/>
          <w:marBottom w:val="0"/>
          <w:divBdr>
            <w:top w:val="none" w:sz="0" w:space="0" w:color="auto"/>
            <w:left w:val="none" w:sz="0" w:space="0" w:color="auto"/>
            <w:bottom w:val="none" w:sz="0" w:space="0" w:color="auto"/>
            <w:right w:val="none" w:sz="0" w:space="0" w:color="auto"/>
          </w:divBdr>
        </w:div>
        <w:div w:id="1831631024">
          <w:marLeft w:val="0"/>
          <w:marRight w:val="0"/>
          <w:marTop w:val="0"/>
          <w:marBottom w:val="0"/>
          <w:divBdr>
            <w:top w:val="none" w:sz="0" w:space="0" w:color="auto"/>
            <w:left w:val="none" w:sz="0" w:space="0" w:color="auto"/>
            <w:bottom w:val="none" w:sz="0" w:space="0" w:color="auto"/>
            <w:right w:val="none" w:sz="0" w:space="0" w:color="auto"/>
          </w:divBdr>
        </w:div>
        <w:div w:id="1834569289">
          <w:marLeft w:val="0"/>
          <w:marRight w:val="0"/>
          <w:marTop w:val="0"/>
          <w:marBottom w:val="0"/>
          <w:divBdr>
            <w:top w:val="none" w:sz="0" w:space="0" w:color="auto"/>
            <w:left w:val="none" w:sz="0" w:space="0" w:color="auto"/>
            <w:bottom w:val="none" w:sz="0" w:space="0" w:color="auto"/>
            <w:right w:val="none" w:sz="0" w:space="0" w:color="auto"/>
          </w:divBdr>
        </w:div>
        <w:div w:id="1841575767">
          <w:marLeft w:val="0"/>
          <w:marRight w:val="0"/>
          <w:marTop w:val="0"/>
          <w:marBottom w:val="0"/>
          <w:divBdr>
            <w:top w:val="none" w:sz="0" w:space="0" w:color="auto"/>
            <w:left w:val="none" w:sz="0" w:space="0" w:color="auto"/>
            <w:bottom w:val="none" w:sz="0" w:space="0" w:color="auto"/>
            <w:right w:val="none" w:sz="0" w:space="0" w:color="auto"/>
          </w:divBdr>
        </w:div>
        <w:div w:id="1847598123">
          <w:marLeft w:val="0"/>
          <w:marRight w:val="0"/>
          <w:marTop w:val="0"/>
          <w:marBottom w:val="0"/>
          <w:divBdr>
            <w:top w:val="none" w:sz="0" w:space="0" w:color="auto"/>
            <w:left w:val="none" w:sz="0" w:space="0" w:color="auto"/>
            <w:bottom w:val="none" w:sz="0" w:space="0" w:color="auto"/>
            <w:right w:val="none" w:sz="0" w:space="0" w:color="auto"/>
          </w:divBdr>
        </w:div>
        <w:div w:id="1849903181">
          <w:marLeft w:val="0"/>
          <w:marRight w:val="0"/>
          <w:marTop w:val="0"/>
          <w:marBottom w:val="0"/>
          <w:divBdr>
            <w:top w:val="none" w:sz="0" w:space="0" w:color="auto"/>
            <w:left w:val="none" w:sz="0" w:space="0" w:color="auto"/>
            <w:bottom w:val="none" w:sz="0" w:space="0" w:color="auto"/>
            <w:right w:val="none" w:sz="0" w:space="0" w:color="auto"/>
          </w:divBdr>
        </w:div>
        <w:div w:id="1850099125">
          <w:marLeft w:val="0"/>
          <w:marRight w:val="0"/>
          <w:marTop w:val="0"/>
          <w:marBottom w:val="0"/>
          <w:divBdr>
            <w:top w:val="none" w:sz="0" w:space="0" w:color="auto"/>
            <w:left w:val="none" w:sz="0" w:space="0" w:color="auto"/>
            <w:bottom w:val="none" w:sz="0" w:space="0" w:color="auto"/>
            <w:right w:val="none" w:sz="0" w:space="0" w:color="auto"/>
          </w:divBdr>
        </w:div>
        <w:div w:id="1850752744">
          <w:marLeft w:val="0"/>
          <w:marRight w:val="0"/>
          <w:marTop w:val="0"/>
          <w:marBottom w:val="0"/>
          <w:divBdr>
            <w:top w:val="none" w:sz="0" w:space="0" w:color="auto"/>
            <w:left w:val="none" w:sz="0" w:space="0" w:color="auto"/>
            <w:bottom w:val="none" w:sz="0" w:space="0" w:color="auto"/>
            <w:right w:val="none" w:sz="0" w:space="0" w:color="auto"/>
          </w:divBdr>
        </w:div>
        <w:div w:id="1859080676">
          <w:marLeft w:val="0"/>
          <w:marRight w:val="0"/>
          <w:marTop w:val="0"/>
          <w:marBottom w:val="0"/>
          <w:divBdr>
            <w:top w:val="none" w:sz="0" w:space="0" w:color="auto"/>
            <w:left w:val="none" w:sz="0" w:space="0" w:color="auto"/>
            <w:bottom w:val="none" w:sz="0" w:space="0" w:color="auto"/>
            <w:right w:val="none" w:sz="0" w:space="0" w:color="auto"/>
          </w:divBdr>
        </w:div>
        <w:div w:id="1864368143">
          <w:marLeft w:val="0"/>
          <w:marRight w:val="0"/>
          <w:marTop w:val="0"/>
          <w:marBottom w:val="0"/>
          <w:divBdr>
            <w:top w:val="none" w:sz="0" w:space="0" w:color="auto"/>
            <w:left w:val="none" w:sz="0" w:space="0" w:color="auto"/>
            <w:bottom w:val="none" w:sz="0" w:space="0" w:color="auto"/>
            <w:right w:val="none" w:sz="0" w:space="0" w:color="auto"/>
          </w:divBdr>
        </w:div>
        <w:div w:id="1874615795">
          <w:marLeft w:val="0"/>
          <w:marRight w:val="0"/>
          <w:marTop w:val="0"/>
          <w:marBottom w:val="0"/>
          <w:divBdr>
            <w:top w:val="none" w:sz="0" w:space="0" w:color="auto"/>
            <w:left w:val="none" w:sz="0" w:space="0" w:color="auto"/>
            <w:bottom w:val="none" w:sz="0" w:space="0" w:color="auto"/>
            <w:right w:val="none" w:sz="0" w:space="0" w:color="auto"/>
          </w:divBdr>
        </w:div>
        <w:div w:id="1875732814">
          <w:marLeft w:val="0"/>
          <w:marRight w:val="0"/>
          <w:marTop w:val="0"/>
          <w:marBottom w:val="0"/>
          <w:divBdr>
            <w:top w:val="none" w:sz="0" w:space="0" w:color="auto"/>
            <w:left w:val="none" w:sz="0" w:space="0" w:color="auto"/>
            <w:bottom w:val="none" w:sz="0" w:space="0" w:color="auto"/>
            <w:right w:val="none" w:sz="0" w:space="0" w:color="auto"/>
          </w:divBdr>
        </w:div>
        <w:div w:id="1877112669">
          <w:marLeft w:val="0"/>
          <w:marRight w:val="0"/>
          <w:marTop w:val="0"/>
          <w:marBottom w:val="0"/>
          <w:divBdr>
            <w:top w:val="none" w:sz="0" w:space="0" w:color="auto"/>
            <w:left w:val="none" w:sz="0" w:space="0" w:color="auto"/>
            <w:bottom w:val="none" w:sz="0" w:space="0" w:color="auto"/>
            <w:right w:val="none" w:sz="0" w:space="0" w:color="auto"/>
          </w:divBdr>
        </w:div>
        <w:div w:id="1884247684">
          <w:marLeft w:val="0"/>
          <w:marRight w:val="0"/>
          <w:marTop w:val="0"/>
          <w:marBottom w:val="0"/>
          <w:divBdr>
            <w:top w:val="none" w:sz="0" w:space="0" w:color="auto"/>
            <w:left w:val="none" w:sz="0" w:space="0" w:color="auto"/>
            <w:bottom w:val="none" w:sz="0" w:space="0" w:color="auto"/>
            <w:right w:val="none" w:sz="0" w:space="0" w:color="auto"/>
          </w:divBdr>
        </w:div>
        <w:div w:id="1901012470">
          <w:marLeft w:val="0"/>
          <w:marRight w:val="0"/>
          <w:marTop w:val="0"/>
          <w:marBottom w:val="0"/>
          <w:divBdr>
            <w:top w:val="none" w:sz="0" w:space="0" w:color="auto"/>
            <w:left w:val="none" w:sz="0" w:space="0" w:color="auto"/>
            <w:bottom w:val="none" w:sz="0" w:space="0" w:color="auto"/>
            <w:right w:val="none" w:sz="0" w:space="0" w:color="auto"/>
          </w:divBdr>
        </w:div>
        <w:div w:id="1903908974">
          <w:marLeft w:val="0"/>
          <w:marRight w:val="0"/>
          <w:marTop w:val="0"/>
          <w:marBottom w:val="0"/>
          <w:divBdr>
            <w:top w:val="none" w:sz="0" w:space="0" w:color="auto"/>
            <w:left w:val="none" w:sz="0" w:space="0" w:color="auto"/>
            <w:bottom w:val="none" w:sz="0" w:space="0" w:color="auto"/>
            <w:right w:val="none" w:sz="0" w:space="0" w:color="auto"/>
          </w:divBdr>
        </w:div>
        <w:div w:id="1914655582">
          <w:marLeft w:val="0"/>
          <w:marRight w:val="0"/>
          <w:marTop w:val="0"/>
          <w:marBottom w:val="0"/>
          <w:divBdr>
            <w:top w:val="none" w:sz="0" w:space="0" w:color="auto"/>
            <w:left w:val="none" w:sz="0" w:space="0" w:color="auto"/>
            <w:bottom w:val="none" w:sz="0" w:space="0" w:color="auto"/>
            <w:right w:val="none" w:sz="0" w:space="0" w:color="auto"/>
          </w:divBdr>
        </w:div>
        <w:div w:id="1917743288">
          <w:marLeft w:val="0"/>
          <w:marRight w:val="0"/>
          <w:marTop w:val="0"/>
          <w:marBottom w:val="0"/>
          <w:divBdr>
            <w:top w:val="none" w:sz="0" w:space="0" w:color="auto"/>
            <w:left w:val="none" w:sz="0" w:space="0" w:color="auto"/>
            <w:bottom w:val="none" w:sz="0" w:space="0" w:color="auto"/>
            <w:right w:val="none" w:sz="0" w:space="0" w:color="auto"/>
          </w:divBdr>
        </w:div>
        <w:div w:id="1918663138">
          <w:marLeft w:val="0"/>
          <w:marRight w:val="0"/>
          <w:marTop w:val="0"/>
          <w:marBottom w:val="0"/>
          <w:divBdr>
            <w:top w:val="none" w:sz="0" w:space="0" w:color="auto"/>
            <w:left w:val="none" w:sz="0" w:space="0" w:color="auto"/>
            <w:bottom w:val="none" w:sz="0" w:space="0" w:color="auto"/>
            <w:right w:val="none" w:sz="0" w:space="0" w:color="auto"/>
          </w:divBdr>
        </w:div>
        <w:div w:id="1919898169">
          <w:marLeft w:val="0"/>
          <w:marRight w:val="0"/>
          <w:marTop w:val="0"/>
          <w:marBottom w:val="0"/>
          <w:divBdr>
            <w:top w:val="none" w:sz="0" w:space="0" w:color="auto"/>
            <w:left w:val="none" w:sz="0" w:space="0" w:color="auto"/>
            <w:bottom w:val="none" w:sz="0" w:space="0" w:color="auto"/>
            <w:right w:val="none" w:sz="0" w:space="0" w:color="auto"/>
          </w:divBdr>
        </w:div>
        <w:div w:id="1927836261">
          <w:marLeft w:val="0"/>
          <w:marRight w:val="0"/>
          <w:marTop w:val="0"/>
          <w:marBottom w:val="0"/>
          <w:divBdr>
            <w:top w:val="none" w:sz="0" w:space="0" w:color="auto"/>
            <w:left w:val="none" w:sz="0" w:space="0" w:color="auto"/>
            <w:bottom w:val="none" w:sz="0" w:space="0" w:color="auto"/>
            <w:right w:val="none" w:sz="0" w:space="0" w:color="auto"/>
          </w:divBdr>
        </w:div>
        <w:div w:id="1936136033">
          <w:marLeft w:val="0"/>
          <w:marRight w:val="0"/>
          <w:marTop w:val="0"/>
          <w:marBottom w:val="0"/>
          <w:divBdr>
            <w:top w:val="none" w:sz="0" w:space="0" w:color="auto"/>
            <w:left w:val="none" w:sz="0" w:space="0" w:color="auto"/>
            <w:bottom w:val="none" w:sz="0" w:space="0" w:color="auto"/>
            <w:right w:val="none" w:sz="0" w:space="0" w:color="auto"/>
          </w:divBdr>
        </w:div>
        <w:div w:id="1936671518">
          <w:marLeft w:val="0"/>
          <w:marRight w:val="0"/>
          <w:marTop w:val="0"/>
          <w:marBottom w:val="0"/>
          <w:divBdr>
            <w:top w:val="none" w:sz="0" w:space="0" w:color="auto"/>
            <w:left w:val="none" w:sz="0" w:space="0" w:color="auto"/>
            <w:bottom w:val="none" w:sz="0" w:space="0" w:color="auto"/>
            <w:right w:val="none" w:sz="0" w:space="0" w:color="auto"/>
          </w:divBdr>
        </w:div>
        <w:div w:id="1937901844">
          <w:marLeft w:val="0"/>
          <w:marRight w:val="0"/>
          <w:marTop w:val="0"/>
          <w:marBottom w:val="0"/>
          <w:divBdr>
            <w:top w:val="none" w:sz="0" w:space="0" w:color="auto"/>
            <w:left w:val="none" w:sz="0" w:space="0" w:color="auto"/>
            <w:bottom w:val="none" w:sz="0" w:space="0" w:color="auto"/>
            <w:right w:val="none" w:sz="0" w:space="0" w:color="auto"/>
          </w:divBdr>
        </w:div>
        <w:div w:id="1940062969">
          <w:marLeft w:val="0"/>
          <w:marRight w:val="0"/>
          <w:marTop w:val="0"/>
          <w:marBottom w:val="0"/>
          <w:divBdr>
            <w:top w:val="none" w:sz="0" w:space="0" w:color="auto"/>
            <w:left w:val="none" w:sz="0" w:space="0" w:color="auto"/>
            <w:bottom w:val="none" w:sz="0" w:space="0" w:color="auto"/>
            <w:right w:val="none" w:sz="0" w:space="0" w:color="auto"/>
          </w:divBdr>
        </w:div>
        <w:div w:id="1941452039">
          <w:marLeft w:val="0"/>
          <w:marRight w:val="0"/>
          <w:marTop w:val="0"/>
          <w:marBottom w:val="0"/>
          <w:divBdr>
            <w:top w:val="none" w:sz="0" w:space="0" w:color="auto"/>
            <w:left w:val="none" w:sz="0" w:space="0" w:color="auto"/>
            <w:bottom w:val="none" w:sz="0" w:space="0" w:color="auto"/>
            <w:right w:val="none" w:sz="0" w:space="0" w:color="auto"/>
          </w:divBdr>
        </w:div>
        <w:div w:id="1941571691">
          <w:marLeft w:val="0"/>
          <w:marRight w:val="0"/>
          <w:marTop w:val="0"/>
          <w:marBottom w:val="0"/>
          <w:divBdr>
            <w:top w:val="none" w:sz="0" w:space="0" w:color="auto"/>
            <w:left w:val="none" w:sz="0" w:space="0" w:color="auto"/>
            <w:bottom w:val="none" w:sz="0" w:space="0" w:color="auto"/>
            <w:right w:val="none" w:sz="0" w:space="0" w:color="auto"/>
          </w:divBdr>
        </w:div>
        <w:div w:id="1947495867">
          <w:marLeft w:val="0"/>
          <w:marRight w:val="0"/>
          <w:marTop w:val="0"/>
          <w:marBottom w:val="0"/>
          <w:divBdr>
            <w:top w:val="none" w:sz="0" w:space="0" w:color="auto"/>
            <w:left w:val="none" w:sz="0" w:space="0" w:color="auto"/>
            <w:bottom w:val="none" w:sz="0" w:space="0" w:color="auto"/>
            <w:right w:val="none" w:sz="0" w:space="0" w:color="auto"/>
          </w:divBdr>
        </w:div>
        <w:div w:id="1949658432">
          <w:marLeft w:val="0"/>
          <w:marRight w:val="0"/>
          <w:marTop w:val="0"/>
          <w:marBottom w:val="0"/>
          <w:divBdr>
            <w:top w:val="none" w:sz="0" w:space="0" w:color="auto"/>
            <w:left w:val="none" w:sz="0" w:space="0" w:color="auto"/>
            <w:bottom w:val="none" w:sz="0" w:space="0" w:color="auto"/>
            <w:right w:val="none" w:sz="0" w:space="0" w:color="auto"/>
          </w:divBdr>
        </w:div>
        <w:div w:id="1954169843">
          <w:marLeft w:val="0"/>
          <w:marRight w:val="0"/>
          <w:marTop w:val="0"/>
          <w:marBottom w:val="0"/>
          <w:divBdr>
            <w:top w:val="none" w:sz="0" w:space="0" w:color="auto"/>
            <w:left w:val="none" w:sz="0" w:space="0" w:color="auto"/>
            <w:bottom w:val="none" w:sz="0" w:space="0" w:color="auto"/>
            <w:right w:val="none" w:sz="0" w:space="0" w:color="auto"/>
          </w:divBdr>
        </w:div>
        <w:div w:id="1955285288">
          <w:marLeft w:val="0"/>
          <w:marRight w:val="0"/>
          <w:marTop w:val="0"/>
          <w:marBottom w:val="0"/>
          <w:divBdr>
            <w:top w:val="none" w:sz="0" w:space="0" w:color="auto"/>
            <w:left w:val="none" w:sz="0" w:space="0" w:color="auto"/>
            <w:bottom w:val="none" w:sz="0" w:space="0" w:color="auto"/>
            <w:right w:val="none" w:sz="0" w:space="0" w:color="auto"/>
          </w:divBdr>
        </w:div>
        <w:div w:id="1957054830">
          <w:marLeft w:val="0"/>
          <w:marRight w:val="0"/>
          <w:marTop w:val="0"/>
          <w:marBottom w:val="0"/>
          <w:divBdr>
            <w:top w:val="none" w:sz="0" w:space="0" w:color="auto"/>
            <w:left w:val="none" w:sz="0" w:space="0" w:color="auto"/>
            <w:bottom w:val="none" w:sz="0" w:space="0" w:color="auto"/>
            <w:right w:val="none" w:sz="0" w:space="0" w:color="auto"/>
          </w:divBdr>
        </w:div>
        <w:div w:id="1957566721">
          <w:marLeft w:val="0"/>
          <w:marRight w:val="0"/>
          <w:marTop w:val="0"/>
          <w:marBottom w:val="0"/>
          <w:divBdr>
            <w:top w:val="none" w:sz="0" w:space="0" w:color="auto"/>
            <w:left w:val="none" w:sz="0" w:space="0" w:color="auto"/>
            <w:bottom w:val="none" w:sz="0" w:space="0" w:color="auto"/>
            <w:right w:val="none" w:sz="0" w:space="0" w:color="auto"/>
          </w:divBdr>
        </w:div>
        <w:div w:id="1958364127">
          <w:marLeft w:val="0"/>
          <w:marRight w:val="0"/>
          <w:marTop w:val="0"/>
          <w:marBottom w:val="0"/>
          <w:divBdr>
            <w:top w:val="none" w:sz="0" w:space="0" w:color="auto"/>
            <w:left w:val="none" w:sz="0" w:space="0" w:color="auto"/>
            <w:bottom w:val="none" w:sz="0" w:space="0" w:color="auto"/>
            <w:right w:val="none" w:sz="0" w:space="0" w:color="auto"/>
          </w:divBdr>
        </w:div>
        <w:div w:id="1965303668">
          <w:marLeft w:val="0"/>
          <w:marRight w:val="0"/>
          <w:marTop w:val="0"/>
          <w:marBottom w:val="0"/>
          <w:divBdr>
            <w:top w:val="none" w:sz="0" w:space="0" w:color="auto"/>
            <w:left w:val="none" w:sz="0" w:space="0" w:color="auto"/>
            <w:bottom w:val="none" w:sz="0" w:space="0" w:color="auto"/>
            <w:right w:val="none" w:sz="0" w:space="0" w:color="auto"/>
          </w:divBdr>
        </w:div>
        <w:div w:id="1969703301">
          <w:marLeft w:val="0"/>
          <w:marRight w:val="0"/>
          <w:marTop w:val="0"/>
          <w:marBottom w:val="0"/>
          <w:divBdr>
            <w:top w:val="none" w:sz="0" w:space="0" w:color="auto"/>
            <w:left w:val="none" w:sz="0" w:space="0" w:color="auto"/>
            <w:bottom w:val="none" w:sz="0" w:space="0" w:color="auto"/>
            <w:right w:val="none" w:sz="0" w:space="0" w:color="auto"/>
          </w:divBdr>
        </w:div>
        <w:div w:id="1977026159">
          <w:marLeft w:val="0"/>
          <w:marRight w:val="0"/>
          <w:marTop w:val="0"/>
          <w:marBottom w:val="0"/>
          <w:divBdr>
            <w:top w:val="none" w:sz="0" w:space="0" w:color="auto"/>
            <w:left w:val="none" w:sz="0" w:space="0" w:color="auto"/>
            <w:bottom w:val="none" w:sz="0" w:space="0" w:color="auto"/>
            <w:right w:val="none" w:sz="0" w:space="0" w:color="auto"/>
          </w:divBdr>
        </w:div>
        <w:div w:id="1983002994">
          <w:marLeft w:val="0"/>
          <w:marRight w:val="0"/>
          <w:marTop w:val="0"/>
          <w:marBottom w:val="0"/>
          <w:divBdr>
            <w:top w:val="none" w:sz="0" w:space="0" w:color="auto"/>
            <w:left w:val="none" w:sz="0" w:space="0" w:color="auto"/>
            <w:bottom w:val="none" w:sz="0" w:space="0" w:color="auto"/>
            <w:right w:val="none" w:sz="0" w:space="0" w:color="auto"/>
          </w:divBdr>
        </w:div>
        <w:div w:id="1987272463">
          <w:marLeft w:val="0"/>
          <w:marRight w:val="0"/>
          <w:marTop w:val="0"/>
          <w:marBottom w:val="0"/>
          <w:divBdr>
            <w:top w:val="none" w:sz="0" w:space="0" w:color="auto"/>
            <w:left w:val="none" w:sz="0" w:space="0" w:color="auto"/>
            <w:bottom w:val="none" w:sz="0" w:space="0" w:color="auto"/>
            <w:right w:val="none" w:sz="0" w:space="0" w:color="auto"/>
          </w:divBdr>
        </w:div>
        <w:div w:id="1987277618">
          <w:marLeft w:val="0"/>
          <w:marRight w:val="0"/>
          <w:marTop w:val="0"/>
          <w:marBottom w:val="0"/>
          <w:divBdr>
            <w:top w:val="none" w:sz="0" w:space="0" w:color="auto"/>
            <w:left w:val="none" w:sz="0" w:space="0" w:color="auto"/>
            <w:bottom w:val="none" w:sz="0" w:space="0" w:color="auto"/>
            <w:right w:val="none" w:sz="0" w:space="0" w:color="auto"/>
          </w:divBdr>
        </w:div>
        <w:div w:id="1997951365">
          <w:marLeft w:val="0"/>
          <w:marRight w:val="0"/>
          <w:marTop w:val="0"/>
          <w:marBottom w:val="0"/>
          <w:divBdr>
            <w:top w:val="none" w:sz="0" w:space="0" w:color="auto"/>
            <w:left w:val="none" w:sz="0" w:space="0" w:color="auto"/>
            <w:bottom w:val="none" w:sz="0" w:space="0" w:color="auto"/>
            <w:right w:val="none" w:sz="0" w:space="0" w:color="auto"/>
          </w:divBdr>
        </w:div>
        <w:div w:id="2000570547">
          <w:marLeft w:val="0"/>
          <w:marRight w:val="0"/>
          <w:marTop w:val="0"/>
          <w:marBottom w:val="0"/>
          <w:divBdr>
            <w:top w:val="none" w:sz="0" w:space="0" w:color="auto"/>
            <w:left w:val="none" w:sz="0" w:space="0" w:color="auto"/>
            <w:bottom w:val="none" w:sz="0" w:space="0" w:color="auto"/>
            <w:right w:val="none" w:sz="0" w:space="0" w:color="auto"/>
          </w:divBdr>
        </w:div>
        <w:div w:id="2007632884">
          <w:marLeft w:val="0"/>
          <w:marRight w:val="0"/>
          <w:marTop w:val="0"/>
          <w:marBottom w:val="0"/>
          <w:divBdr>
            <w:top w:val="none" w:sz="0" w:space="0" w:color="auto"/>
            <w:left w:val="none" w:sz="0" w:space="0" w:color="auto"/>
            <w:bottom w:val="none" w:sz="0" w:space="0" w:color="auto"/>
            <w:right w:val="none" w:sz="0" w:space="0" w:color="auto"/>
          </w:divBdr>
        </w:div>
        <w:div w:id="2008289826">
          <w:marLeft w:val="0"/>
          <w:marRight w:val="0"/>
          <w:marTop w:val="0"/>
          <w:marBottom w:val="0"/>
          <w:divBdr>
            <w:top w:val="none" w:sz="0" w:space="0" w:color="auto"/>
            <w:left w:val="none" w:sz="0" w:space="0" w:color="auto"/>
            <w:bottom w:val="none" w:sz="0" w:space="0" w:color="auto"/>
            <w:right w:val="none" w:sz="0" w:space="0" w:color="auto"/>
          </w:divBdr>
        </w:div>
        <w:div w:id="2009363594">
          <w:marLeft w:val="0"/>
          <w:marRight w:val="0"/>
          <w:marTop w:val="0"/>
          <w:marBottom w:val="0"/>
          <w:divBdr>
            <w:top w:val="none" w:sz="0" w:space="0" w:color="auto"/>
            <w:left w:val="none" w:sz="0" w:space="0" w:color="auto"/>
            <w:bottom w:val="none" w:sz="0" w:space="0" w:color="auto"/>
            <w:right w:val="none" w:sz="0" w:space="0" w:color="auto"/>
          </w:divBdr>
        </w:div>
        <w:div w:id="2011442612">
          <w:marLeft w:val="0"/>
          <w:marRight w:val="0"/>
          <w:marTop w:val="0"/>
          <w:marBottom w:val="0"/>
          <w:divBdr>
            <w:top w:val="none" w:sz="0" w:space="0" w:color="auto"/>
            <w:left w:val="none" w:sz="0" w:space="0" w:color="auto"/>
            <w:bottom w:val="none" w:sz="0" w:space="0" w:color="auto"/>
            <w:right w:val="none" w:sz="0" w:space="0" w:color="auto"/>
          </w:divBdr>
        </w:div>
        <w:div w:id="2012904974">
          <w:marLeft w:val="0"/>
          <w:marRight w:val="0"/>
          <w:marTop w:val="0"/>
          <w:marBottom w:val="0"/>
          <w:divBdr>
            <w:top w:val="none" w:sz="0" w:space="0" w:color="auto"/>
            <w:left w:val="none" w:sz="0" w:space="0" w:color="auto"/>
            <w:bottom w:val="none" w:sz="0" w:space="0" w:color="auto"/>
            <w:right w:val="none" w:sz="0" w:space="0" w:color="auto"/>
          </w:divBdr>
        </w:div>
        <w:div w:id="2014456883">
          <w:marLeft w:val="0"/>
          <w:marRight w:val="0"/>
          <w:marTop w:val="0"/>
          <w:marBottom w:val="0"/>
          <w:divBdr>
            <w:top w:val="none" w:sz="0" w:space="0" w:color="auto"/>
            <w:left w:val="none" w:sz="0" w:space="0" w:color="auto"/>
            <w:bottom w:val="none" w:sz="0" w:space="0" w:color="auto"/>
            <w:right w:val="none" w:sz="0" w:space="0" w:color="auto"/>
          </w:divBdr>
        </w:div>
        <w:div w:id="2015261110">
          <w:marLeft w:val="0"/>
          <w:marRight w:val="0"/>
          <w:marTop w:val="0"/>
          <w:marBottom w:val="0"/>
          <w:divBdr>
            <w:top w:val="none" w:sz="0" w:space="0" w:color="auto"/>
            <w:left w:val="none" w:sz="0" w:space="0" w:color="auto"/>
            <w:bottom w:val="none" w:sz="0" w:space="0" w:color="auto"/>
            <w:right w:val="none" w:sz="0" w:space="0" w:color="auto"/>
          </w:divBdr>
        </w:div>
        <w:div w:id="2015299701">
          <w:marLeft w:val="0"/>
          <w:marRight w:val="0"/>
          <w:marTop w:val="0"/>
          <w:marBottom w:val="0"/>
          <w:divBdr>
            <w:top w:val="none" w:sz="0" w:space="0" w:color="auto"/>
            <w:left w:val="none" w:sz="0" w:space="0" w:color="auto"/>
            <w:bottom w:val="none" w:sz="0" w:space="0" w:color="auto"/>
            <w:right w:val="none" w:sz="0" w:space="0" w:color="auto"/>
          </w:divBdr>
        </w:div>
        <w:div w:id="2016221491">
          <w:marLeft w:val="0"/>
          <w:marRight w:val="0"/>
          <w:marTop w:val="0"/>
          <w:marBottom w:val="0"/>
          <w:divBdr>
            <w:top w:val="none" w:sz="0" w:space="0" w:color="auto"/>
            <w:left w:val="none" w:sz="0" w:space="0" w:color="auto"/>
            <w:bottom w:val="none" w:sz="0" w:space="0" w:color="auto"/>
            <w:right w:val="none" w:sz="0" w:space="0" w:color="auto"/>
          </w:divBdr>
        </w:div>
        <w:div w:id="2019110569">
          <w:marLeft w:val="0"/>
          <w:marRight w:val="0"/>
          <w:marTop w:val="0"/>
          <w:marBottom w:val="0"/>
          <w:divBdr>
            <w:top w:val="none" w:sz="0" w:space="0" w:color="auto"/>
            <w:left w:val="none" w:sz="0" w:space="0" w:color="auto"/>
            <w:bottom w:val="none" w:sz="0" w:space="0" w:color="auto"/>
            <w:right w:val="none" w:sz="0" w:space="0" w:color="auto"/>
          </w:divBdr>
        </w:div>
        <w:div w:id="2020547347">
          <w:marLeft w:val="0"/>
          <w:marRight w:val="0"/>
          <w:marTop w:val="0"/>
          <w:marBottom w:val="0"/>
          <w:divBdr>
            <w:top w:val="none" w:sz="0" w:space="0" w:color="auto"/>
            <w:left w:val="none" w:sz="0" w:space="0" w:color="auto"/>
            <w:bottom w:val="none" w:sz="0" w:space="0" w:color="auto"/>
            <w:right w:val="none" w:sz="0" w:space="0" w:color="auto"/>
          </w:divBdr>
        </w:div>
        <w:div w:id="2026638619">
          <w:marLeft w:val="0"/>
          <w:marRight w:val="0"/>
          <w:marTop w:val="0"/>
          <w:marBottom w:val="0"/>
          <w:divBdr>
            <w:top w:val="none" w:sz="0" w:space="0" w:color="auto"/>
            <w:left w:val="none" w:sz="0" w:space="0" w:color="auto"/>
            <w:bottom w:val="none" w:sz="0" w:space="0" w:color="auto"/>
            <w:right w:val="none" w:sz="0" w:space="0" w:color="auto"/>
          </w:divBdr>
        </w:div>
        <w:div w:id="2027443906">
          <w:marLeft w:val="0"/>
          <w:marRight w:val="0"/>
          <w:marTop w:val="0"/>
          <w:marBottom w:val="0"/>
          <w:divBdr>
            <w:top w:val="none" w:sz="0" w:space="0" w:color="auto"/>
            <w:left w:val="none" w:sz="0" w:space="0" w:color="auto"/>
            <w:bottom w:val="none" w:sz="0" w:space="0" w:color="auto"/>
            <w:right w:val="none" w:sz="0" w:space="0" w:color="auto"/>
          </w:divBdr>
        </w:div>
        <w:div w:id="2029942591">
          <w:marLeft w:val="0"/>
          <w:marRight w:val="0"/>
          <w:marTop w:val="0"/>
          <w:marBottom w:val="0"/>
          <w:divBdr>
            <w:top w:val="none" w:sz="0" w:space="0" w:color="auto"/>
            <w:left w:val="none" w:sz="0" w:space="0" w:color="auto"/>
            <w:bottom w:val="none" w:sz="0" w:space="0" w:color="auto"/>
            <w:right w:val="none" w:sz="0" w:space="0" w:color="auto"/>
          </w:divBdr>
        </w:div>
        <w:div w:id="2030371923">
          <w:marLeft w:val="0"/>
          <w:marRight w:val="0"/>
          <w:marTop w:val="0"/>
          <w:marBottom w:val="0"/>
          <w:divBdr>
            <w:top w:val="none" w:sz="0" w:space="0" w:color="auto"/>
            <w:left w:val="none" w:sz="0" w:space="0" w:color="auto"/>
            <w:bottom w:val="none" w:sz="0" w:space="0" w:color="auto"/>
            <w:right w:val="none" w:sz="0" w:space="0" w:color="auto"/>
          </w:divBdr>
        </w:div>
        <w:div w:id="2030450081">
          <w:marLeft w:val="0"/>
          <w:marRight w:val="0"/>
          <w:marTop w:val="0"/>
          <w:marBottom w:val="0"/>
          <w:divBdr>
            <w:top w:val="none" w:sz="0" w:space="0" w:color="auto"/>
            <w:left w:val="none" w:sz="0" w:space="0" w:color="auto"/>
            <w:bottom w:val="none" w:sz="0" w:space="0" w:color="auto"/>
            <w:right w:val="none" w:sz="0" w:space="0" w:color="auto"/>
          </w:divBdr>
        </w:div>
        <w:div w:id="2032293098">
          <w:marLeft w:val="0"/>
          <w:marRight w:val="0"/>
          <w:marTop w:val="0"/>
          <w:marBottom w:val="0"/>
          <w:divBdr>
            <w:top w:val="none" w:sz="0" w:space="0" w:color="auto"/>
            <w:left w:val="none" w:sz="0" w:space="0" w:color="auto"/>
            <w:bottom w:val="none" w:sz="0" w:space="0" w:color="auto"/>
            <w:right w:val="none" w:sz="0" w:space="0" w:color="auto"/>
          </w:divBdr>
        </w:div>
        <w:div w:id="2034185543">
          <w:marLeft w:val="0"/>
          <w:marRight w:val="0"/>
          <w:marTop w:val="0"/>
          <w:marBottom w:val="0"/>
          <w:divBdr>
            <w:top w:val="none" w:sz="0" w:space="0" w:color="auto"/>
            <w:left w:val="none" w:sz="0" w:space="0" w:color="auto"/>
            <w:bottom w:val="none" w:sz="0" w:space="0" w:color="auto"/>
            <w:right w:val="none" w:sz="0" w:space="0" w:color="auto"/>
          </w:divBdr>
        </w:div>
        <w:div w:id="2037003160">
          <w:marLeft w:val="0"/>
          <w:marRight w:val="0"/>
          <w:marTop w:val="0"/>
          <w:marBottom w:val="0"/>
          <w:divBdr>
            <w:top w:val="none" w:sz="0" w:space="0" w:color="auto"/>
            <w:left w:val="none" w:sz="0" w:space="0" w:color="auto"/>
            <w:bottom w:val="none" w:sz="0" w:space="0" w:color="auto"/>
            <w:right w:val="none" w:sz="0" w:space="0" w:color="auto"/>
          </w:divBdr>
        </w:div>
        <w:div w:id="2037533462">
          <w:marLeft w:val="0"/>
          <w:marRight w:val="0"/>
          <w:marTop w:val="0"/>
          <w:marBottom w:val="0"/>
          <w:divBdr>
            <w:top w:val="none" w:sz="0" w:space="0" w:color="auto"/>
            <w:left w:val="none" w:sz="0" w:space="0" w:color="auto"/>
            <w:bottom w:val="none" w:sz="0" w:space="0" w:color="auto"/>
            <w:right w:val="none" w:sz="0" w:space="0" w:color="auto"/>
          </w:divBdr>
        </w:div>
        <w:div w:id="2037730869">
          <w:marLeft w:val="0"/>
          <w:marRight w:val="0"/>
          <w:marTop w:val="0"/>
          <w:marBottom w:val="0"/>
          <w:divBdr>
            <w:top w:val="none" w:sz="0" w:space="0" w:color="auto"/>
            <w:left w:val="none" w:sz="0" w:space="0" w:color="auto"/>
            <w:bottom w:val="none" w:sz="0" w:space="0" w:color="auto"/>
            <w:right w:val="none" w:sz="0" w:space="0" w:color="auto"/>
          </w:divBdr>
        </w:div>
        <w:div w:id="2047485551">
          <w:marLeft w:val="0"/>
          <w:marRight w:val="0"/>
          <w:marTop w:val="0"/>
          <w:marBottom w:val="0"/>
          <w:divBdr>
            <w:top w:val="none" w:sz="0" w:space="0" w:color="auto"/>
            <w:left w:val="none" w:sz="0" w:space="0" w:color="auto"/>
            <w:bottom w:val="none" w:sz="0" w:space="0" w:color="auto"/>
            <w:right w:val="none" w:sz="0" w:space="0" w:color="auto"/>
          </w:divBdr>
        </w:div>
        <w:div w:id="2048069239">
          <w:marLeft w:val="0"/>
          <w:marRight w:val="0"/>
          <w:marTop w:val="0"/>
          <w:marBottom w:val="0"/>
          <w:divBdr>
            <w:top w:val="none" w:sz="0" w:space="0" w:color="auto"/>
            <w:left w:val="none" w:sz="0" w:space="0" w:color="auto"/>
            <w:bottom w:val="none" w:sz="0" w:space="0" w:color="auto"/>
            <w:right w:val="none" w:sz="0" w:space="0" w:color="auto"/>
          </w:divBdr>
        </w:div>
        <w:div w:id="2055696501">
          <w:marLeft w:val="0"/>
          <w:marRight w:val="0"/>
          <w:marTop w:val="0"/>
          <w:marBottom w:val="0"/>
          <w:divBdr>
            <w:top w:val="none" w:sz="0" w:space="0" w:color="auto"/>
            <w:left w:val="none" w:sz="0" w:space="0" w:color="auto"/>
            <w:bottom w:val="none" w:sz="0" w:space="0" w:color="auto"/>
            <w:right w:val="none" w:sz="0" w:space="0" w:color="auto"/>
          </w:divBdr>
        </w:div>
        <w:div w:id="2059350507">
          <w:marLeft w:val="0"/>
          <w:marRight w:val="0"/>
          <w:marTop w:val="0"/>
          <w:marBottom w:val="0"/>
          <w:divBdr>
            <w:top w:val="none" w:sz="0" w:space="0" w:color="auto"/>
            <w:left w:val="none" w:sz="0" w:space="0" w:color="auto"/>
            <w:bottom w:val="none" w:sz="0" w:space="0" w:color="auto"/>
            <w:right w:val="none" w:sz="0" w:space="0" w:color="auto"/>
          </w:divBdr>
        </w:div>
        <w:div w:id="2061661372">
          <w:marLeft w:val="0"/>
          <w:marRight w:val="0"/>
          <w:marTop w:val="0"/>
          <w:marBottom w:val="0"/>
          <w:divBdr>
            <w:top w:val="none" w:sz="0" w:space="0" w:color="auto"/>
            <w:left w:val="none" w:sz="0" w:space="0" w:color="auto"/>
            <w:bottom w:val="none" w:sz="0" w:space="0" w:color="auto"/>
            <w:right w:val="none" w:sz="0" w:space="0" w:color="auto"/>
          </w:divBdr>
        </w:div>
        <w:div w:id="2067533568">
          <w:marLeft w:val="0"/>
          <w:marRight w:val="0"/>
          <w:marTop w:val="0"/>
          <w:marBottom w:val="0"/>
          <w:divBdr>
            <w:top w:val="none" w:sz="0" w:space="0" w:color="auto"/>
            <w:left w:val="none" w:sz="0" w:space="0" w:color="auto"/>
            <w:bottom w:val="none" w:sz="0" w:space="0" w:color="auto"/>
            <w:right w:val="none" w:sz="0" w:space="0" w:color="auto"/>
          </w:divBdr>
        </w:div>
        <w:div w:id="2079817020">
          <w:marLeft w:val="0"/>
          <w:marRight w:val="0"/>
          <w:marTop w:val="0"/>
          <w:marBottom w:val="0"/>
          <w:divBdr>
            <w:top w:val="none" w:sz="0" w:space="0" w:color="auto"/>
            <w:left w:val="none" w:sz="0" w:space="0" w:color="auto"/>
            <w:bottom w:val="none" w:sz="0" w:space="0" w:color="auto"/>
            <w:right w:val="none" w:sz="0" w:space="0" w:color="auto"/>
          </w:divBdr>
        </w:div>
        <w:div w:id="2080210646">
          <w:marLeft w:val="0"/>
          <w:marRight w:val="0"/>
          <w:marTop w:val="0"/>
          <w:marBottom w:val="0"/>
          <w:divBdr>
            <w:top w:val="none" w:sz="0" w:space="0" w:color="auto"/>
            <w:left w:val="none" w:sz="0" w:space="0" w:color="auto"/>
            <w:bottom w:val="none" w:sz="0" w:space="0" w:color="auto"/>
            <w:right w:val="none" w:sz="0" w:space="0" w:color="auto"/>
          </w:divBdr>
        </w:div>
        <w:div w:id="2080596795">
          <w:marLeft w:val="0"/>
          <w:marRight w:val="0"/>
          <w:marTop w:val="0"/>
          <w:marBottom w:val="0"/>
          <w:divBdr>
            <w:top w:val="none" w:sz="0" w:space="0" w:color="auto"/>
            <w:left w:val="none" w:sz="0" w:space="0" w:color="auto"/>
            <w:bottom w:val="none" w:sz="0" w:space="0" w:color="auto"/>
            <w:right w:val="none" w:sz="0" w:space="0" w:color="auto"/>
          </w:divBdr>
        </w:div>
        <w:div w:id="2085107110">
          <w:marLeft w:val="0"/>
          <w:marRight w:val="0"/>
          <w:marTop w:val="0"/>
          <w:marBottom w:val="0"/>
          <w:divBdr>
            <w:top w:val="none" w:sz="0" w:space="0" w:color="auto"/>
            <w:left w:val="none" w:sz="0" w:space="0" w:color="auto"/>
            <w:bottom w:val="none" w:sz="0" w:space="0" w:color="auto"/>
            <w:right w:val="none" w:sz="0" w:space="0" w:color="auto"/>
          </w:divBdr>
        </w:div>
        <w:div w:id="2089308470">
          <w:marLeft w:val="0"/>
          <w:marRight w:val="0"/>
          <w:marTop w:val="0"/>
          <w:marBottom w:val="0"/>
          <w:divBdr>
            <w:top w:val="none" w:sz="0" w:space="0" w:color="auto"/>
            <w:left w:val="none" w:sz="0" w:space="0" w:color="auto"/>
            <w:bottom w:val="none" w:sz="0" w:space="0" w:color="auto"/>
            <w:right w:val="none" w:sz="0" w:space="0" w:color="auto"/>
          </w:divBdr>
        </w:div>
        <w:div w:id="2089763976">
          <w:marLeft w:val="0"/>
          <w:marRight w:val="0"/>
          <w:marTop w:val="0"/>
          <w:marBottom w:val="0"/>
          <w:divBdr>
            <w:top w:val="none" w:sz="0" w:space="0" w:color="auto"/>
            <w:left w:val="none" w:sz="0" w:space="0" w:color="auto"/>
            <w:bottom w:val="none" w:sz="0" w:space="0" w:color="auto"/>
            <w:right w:val="none" w:sz="0" w:space="0" w:color="auto"/>
          </w:divBdr>
        </w:div>
        <w:div w:id="2092506974">
          <w:marLeft w:val="0"/>
          <w:marRight w:val="0"/>
          <w:marTop w:val="0"/>
          <w:marBottom w:val="0"/>
          <w:divBdr>
            <w:top w:val="none" w:sz="0" w:space="0" w:color="auto"/>
            <w:left w:val="none" w:sz="0" w:space="0" w:color="auto"/>
            <w:bottom w:val="none" w:sz="0" w:space="0" w:color="auto"/>
            <w:right w:val="none" w:sz="0" w:space="0" w:color="auto"/>
          </w:divBdr>
        </w:div>
        <w:div w:id="2092844927">
          <w:marLeft w:val="0"/>
          <w:marRight w:val="0"/>
          <w:marTop w:val="0"/>
          <w:marBottom w:val="0"/>
          <w:divBdr>
            <w:top w:val="none" w:sz="0" w:space="0" w:color="auto"/>
            <w:left w:val="none" w:sz="0" w:space="0" w:color="auto"/>
            <w:bottom w:val="none" w:sz="0" w:space="0" w:color="auto"/>
            <w:right w:val="none" w:sz="0" w:space="0" w:color="auto"/>
          </w:divBdr>
        </w:div>
        <w:div w:id="2094544516">
          <w:marLeft w:val="0"/>
          <w:marRight w:val="0"/>
          <w:marTop w:val="0"/>
          <w:marBottom w:val="0"/>
          <w:divBdr>
            <w:top w:val="none" w:sz="0" w:space="0" w:color="auto"/>
            <w:left w:val="none" w:sz="0" w:space="0" w:color="auto"/>
            <w:bottom w:val="none" w:sz="0" w:space="0" w:color="auto"/>
            <w:right w:val="none" w:sz="0" w:space="0" w:color="auto"/>
          </w:divBdr>
        </w:div>
        <w:div w:id="2096316142">
          <w:marLeft w:val="0"/>
          <w:marRight w:val="0"/>
          <w:marTop w:val="0"/>
          <w:marBottom w:val="0"/>
          <w:divBdr>
            <w:top w:val="none" w:sz="0" w:space="0" w:color="auto"/>
            <w:left w:val="none" w:sz="0" w:space="0" w:color="auto"/>
            <w:bottom w:val="none" w:sz="0" w:space="0" w:color="auto"/>
            <w:right w:val="none" w:sz="0" w:space="0" w:color="auto"/>
          </w:divBdr>
        </w:div>
        <w:div w:id="2096585185">
          <w:marLeft w:val="0"/>
          <w:marRight w:val="0"/>
          <w:marTop w:val="0"/>
          <w:marBottom w:val="0"/>
          <w:divBdr>
            <w:top w:val="none" w:sz="0" w:space="0" w:color="auto"/>
            <w:left w:val="none" w:sz="0" w:space="0" w:color="auto"/>
            <w:bottom w:val="none" w:sz="0" w:space="0" w:color="auto"/>
            <w:right w:val="none" w:sz="0" w:space="0" w:color="auto"/>
          </w:divBdr>
        </w:div>
        <w:div w:id="2097701661">
          <w:marLeft w:val="0"/>
          <w:marRight w:val="0"/>
          <w:marTop w:val="0"/>
          <w:marBottom w:val="0"/>
          <w:divBdr>
            <w:top w:val="none" w:sz="0" w:space="0" w:color="auto"/>
            <w:left w:val="none" w:sz="0" w:space="0" w:color="auto"/>
            <w:bottom w:val="none" w:sz="0" w:space="0" w:color="auto"/>
            <w:right w:val="none" w:sz="0" w:space="0" w:color="auto"/>
          </w:divBdr>
        </w:div>
        <w:div w:id="2100180044">
          <w:marLeft w:val="0"/>
          <w:marRight w:val="0"/>
          <w:marTop w:val="0"/>
          <w:marBottom w:val="0"/>
          <w:divBdr>
            <w:top w:val="none" w:sz="0" w:space="0" w:color="auto"/>
            <w:left w:val="none" w:sz="0" w:space="0" w:color="auto"/>
            <w:bottom w:val="none" w:sz="0" w:space="0" w:color="auto"/>
            <w:right w:val="none" w:sz="0" w:space="0" w:color="auto"/>
          </w:divBdr>
        </w:div>
        <w:div w:id="2114667685">
          <w:marLeft w:val="0"/>
          <w:marRight w:val="0"/>
          <w:marTop w:val="0"/>
          <w:marBottom w:val="0"/>
          <w:divBdr>
            <w:top w:val="none" w:sz="0" w:space="0" w:color="auto"/>
            <w:left w:val="none" w:sz="0" w:space="0" w:color="auto"/>
            <w:bottom w:val="none" w:sz="0" w:space="0" w:color="auto"/>
            <w:right w:val="none" w:sz="0" w:space="0" w:color="auto"/>
          </w:divBdr>
        </w:div>
        <w:div w:id="2117364036">
          <w:marLeft w:val="0"/>
          <w:marRight w:val="0"/>
          <w:marTop w:val="0"/>
          <w:marBottom w:val="0"/>
          <w:divBdr>
            <w:top w:val="none" w:sz="0" w:space="0" w:color="auto"/>
            <w:left w:val="none" w:sz="0" w:space="0" w:color="auto"/>
            <w:bottom w:val="none" w:sz="0" w:space="0" w:color="auto"/>
            <w:right w:val="none" w:sz="0" w:space="0" w:color="auto"/>
          </w:divBdr>
        </w:div>
        <w:div w:id="2120223530">
          <w:marLeft w:val="0"/>
          <w:marRight w:val="0"/>
          <w:marTop w:val="0"/>
          <w:marBottom w:val="0"/>
          <w:divBdr>
            <w:top w:val="none" w:sz="0" w:space="0" w:color="auto"/>
            <w:left w:val="none" w:sz="0" w:space="0" w:color="auto"/>
            <w:bottom w:val="none" w:sz="0" w:space="0" w:color="auto"/>
            <w:right w:val="none" w:sz="0" w:space="0" w:color="auto"/>
          </w:divBdr>
        </w:div>
        <w:div w:id="2127043943">
          <w:marLeft w:val="0"/>
          <w:marRight w:val="0"/>
          <w:marTop w:val="0"/>
          <w:marBottom w:val="0"/>
          <w:divBdr>
            <w:top w:val="none" w:sz="0" w:space="0" w:color="auto"/>
            <w:left w:val="none" w:sz="0" w:space="0" w:color="auto"/>
            <w:bottom w:val="none" w:sz="0" w:space="0" w:color="auto"/>
            <w:right w:val="none" w:sz="0" w:space="0" w:color="auto"/>
          </w:divBdr>
        </w:div>
        <w:div w:id="2129161871">
          <w:marLeft w:val="0"/>
          <w:marRight w:val="0"/>
          <w:marTop w:val="0"/>
          <w:marBottom w:val="0"/>
          <w:divBdr>
            <w:top w:val="none" w:sz="0" w:space="0" w:color="auto"/>
            <w:left w:val="none" w:sz="0" w:space="0" w:color="auto"/>
            <w:bottom w:val="none" w:sz="0" w:space="0" w:color="auto"/>
            <w:right w:val="none" w:sz="0" w:space="0" w:color="auto"/>
          </w:divBdr>
        </w:div>
        <w:div w:id="2131514679">
          <w:marLeft w:val="0"/>
          <w:marRight w:val="0"/>
          <w:marTop w:val="0"/>
          <w:marBottom w:val="0"/>
          <w:divBdr>
            <w:top w:val="none" w:sz="0" w:space="0" w:color="auto"/>
            <w:left w:val="none" w:sz="0" w:space="0" w:color="auto"/>
            <w:bottom w:val="none" w:sz="0" w:space="0" w:color="auto"/>
            <w:right w:val="none" w:sz="0" w:space="0" w:color="auto"/>
          </w:divBdr>
        </w:div>
        <w:div w:id="2132745452">
          <w:marLeft w:val="0"/>
          <w:marRight w:val="0"/>
          <w:marTop w:val="0"/>
          <w:marBottom w:val="0"/>
          <w:divBdr>
            <w:top w:val="none" w:sz="0" w:space="0" w:color="auto"/>
            <w:left w:val="none" w:sz="0" w:space="0" w:color="auto"/>
            <w:bottom w:val="none" w:sz="0" w:space="0" w:color="auto"/>
            <w:right w:val="none" w:sz="0" w:space="0" w:color="auto"/>
          </w:divBdr>
        </w:div>
        <w:div w:id="2134326536">
          <w:marLeft w:val="0"/>
          <w:marRight w:val="0"/>
          <w:marTop w:val="0"/>
          <w:marBottom w:val="0"/>
          <w:divBdr>
            <w:top w:val="none" w:sz="0" w:space="0" w:color="auto"/>
            <w:left w:val="none" w:sz="0" w:space="0" w:color="auto"/>
            <w:bottom w:val="none" w:sz="0" w:space="0" w:color="auto"/>
            <w:right w:val="none" w:sz="0" w:space="0" w:color="auto"/>
          </w:divBdr>
        </w:div>
        <w:div w:id="2138449121">
          <w:marLeft w:val="0"/>
          <w:marRight w:val="0"/>
          <w:marTop w:val="0"/>
          <w:marBottom w:val="0"/>
          <w:divBdr>
            <w:top w:val="none" w:sz="0" w:space="0" w:color="auto"/>
            <w:left w:val="none" w:sz="0" w:space="0" w:color="auto"/>
            <w:bottom w:val="none" w:sz="0" w:space="0" w:color="auto"/>
            <w:right w:val="none" w:sz="0" w:space="0" w:color="auto"/>
          </w:divBdr>
        </w:div>
        <w:div w:id="2143494869">
          <w:marLeft w:val="0"/>
          <w:marRight w:val="0"/>
          <w:marTop w:val="0"/>
          <w:marBottom w:val="0"/>
          <w:divBdr>
            <w:top w:val="none" w:sz="0" w:space="0" w:color="auto"/>
            <w:left w:val="none" w:sz="0" w:space="0" w:color="auto"/>
            <w:bottom w:val="none" w:sz="0" w:space="0" w:color="auto"/>
            <w:right w:val="none" w:sz="0" w:space="0" w:color="auto"/>
          </w:divBdr>
        </w:div>
        <w:div w:id="2145463949">
          <w:marLeft w:val="0"/>
          <w:marRight w:val="0"/>
          <w:marTop w:val="0"/>
          <w:marBottom w:val="0"/>
          <w:divBdr>
            <w:top w:val="none" w:sz="0" w:space="0" w:color="auto"/>
            <w:left w:val="none" w:sz="0" w:space="0" w:color="auto"/>
            <w:bottom w:val="none" w:sz="0" w:space="0" w:color="auto"/>
            <w:right w:val="none" w:sz="0" w:space="0" w:color="auto"/>
          </w:divBdr>
        </w:div>
        <w:div w:id="2145848554">
          <w:marLeft w:val="0"/>
          <w:marRight w:val="0"/>
          <w:marTop w:val="0"/>
          <w:marBottom w:val="0"/>
          <w:divBdr>
            <w:top w:val="none" w:sz="0" w:space="0" w:color="auto"/>
            <w:left w:val="none" w:sz="0" w:space="0" w:color="auto"/>
            <w:bottom w:val="none" w:sz="0" w:space="0" w:color="auto"/>
            <w:right w:val="none" w:sz="0" w:space="0" w:color="auto"/>
          </w:divBdr>
        </w:div>
        <w:div w:id="2146585843">
          <w:marLeft w:val="0"/>
          <w:marRight w:val="0"/>
          <w:marTop w:val="0"/>
          <w:marBottom w:val="0"/>
          <w:divBdr>
            <w:top w:val="none" w:sz="0" w:space="0" w:color="auto"/>
            <w:left w:val="none" w:sz="0" w:space="0" w:color="auto"/>
            <w:bottom w:val="none" w:sz="0" w:space="0" w:color="auto"/>
            <w:right w:val="none" w:sz="0" w:space="0" w:color="auto"/>
          </w:divBdr>
        </w:div>
      </w:divsChild>
    </w:div>
    <w:div w:id="539558708">
      <w:bodyDiv w:val="1"/>
      <w:marLeft w:val="0"/>
      <w:marRight w:val="0"/>
      <w:marTop w:val="0"/>
      <w:marBottom w:val="0"/>
      <w:divBdr>
        <w:top w:val="none" w:sz="0" w:space="0" w:color="auto"/>
        <w:left w:val="none" w:sz="0" w:space="0" w:color="auto"/>
        <w:bottom w:val="none" w:sz="0" w:space="0" w:color="auto"/>
        <w:right w:val="none" w:sz="0" w:space="0" w:color="auto"/>
      </w:divBdr>
    </w:div>
    <w:div w:id="549154306">
      <w:bodyDiv w:val="1"/>
      <w:marLeft w:val="0"/>
      <w:marRight w:val="0"/>
      <w:marTop w:val="0"/>
      <w:marBottom w:val="0"/>
      <w:divBdr>
        <w:top w:val="none" w:sz="0" w:space="0" w:color="auto"/>
        <w:left w:val="none" w:sz="0" w:space="0" w:color="auto"/>
        <w:bottom w:val="none" w:sz="0" w:space="0" w:color="auto"/>
        <w:right w:val="none" w:sz="0" w:space="0" w:color="auto"/>
      </w:divBdr>
    </w:div>
    <w:div w:id="584068260">
      <w:bodyDiv w:val="1"/>
      <w:marLeft w:val="0"/>
      <w:marRight w:val="0"/>
      <w:marTop w:val="0"/>
      <w:marBottom w:val="0"/>
      <w:divBdr>
        <w:top w:val="none" w:sz="0" w:space="0" w:color="auto"/>
        <w:left w:val="none" w:sz="0" w:space="0" w:color="auto"/>
        <w:bottom w:val="none" w:sz="0" w:space="0" w:color="auto"/>
        <w:right w:val="none" w:sz="0" w:space="0" w:color="auto"/>
      </w:divBdr>
    </w:div>
    <w:div w:id="590507037">
      <w:bodyDiv w:val="1"/>
      <w:marLeft w:val="0"/>
      <w:marRight w:val="0"/>
      <w:marTop w:val="0"/>
      <w:marBottom w:val="0"/>
      <w:divBdr>
        <w:top w:val="none" w:sz="0" w:space="0" w:color="auto"/>
        <w:left w:val="none" w:sz="0" w:space="0" w:color="auto"/>
        <w:bottom w:val="none" w:sz="0" w:space="0" w:color="auto"/>
        <w:right w:val="none" w:sz="0" w:space="0" w:color="auto"/>
      </w:divBdr>
    </w:div>
    <w:div w:id="593174678">
      <w:bodyDiv w:val="1"/>
      <w:marLeft w:val="0"/>
      <w:marRight w:val="0"/>
      <w:marTop w:val="0"/>
      <w:marBottom w:val="0"/>
      <w:divBdr>
        <w:top w:val="none" w:sz="0" w:space="0" w:color="auto"/>
        <w:left w:val="none" w:sz="0" w:space="0" w:color="auto"/>
        <w:bottom w:val="none" w:sz="0" w:space="0" w:color="auto"/>
        <w:right w:val="none" w:sz="0" w:space="0" w:color="auto"/>
      </w:divBdr>
    </w:div>
    <w:div w:id="606884677">
      <w:bodyDiv w:val="1"/>
      <w:marLeft w:val="0"/>
      <w:marRight w:val="0"/>
      <w:marTop w:val="0"/>
      <w:marBottom w:val="0"/>
      <w:divBdr>
        <w:top w:val="none" w:sz="0" w:space="0" w:color="auto"/>
        <w:left w:val="none" w:sz="0" w:space="0" w:color="auto"/>
        <w:bottom w:val="none" w:sz="0" w:space="0" w:color="auto"/>
        <w:right w:val="none" w:sz="0" w:space="0" w:color="auto"/>
      </w:divBdr>
    </w:div>
    <w:div w:id="620841371">
      <w:bodyDiv w:val="1"/>
      <w:marLeft w:val="0"/>
      <w:marRight w:val="0"/>
      <w:marTop w:val="0"/>
      <w:marBottom w:val="0"/>
      <w:divBdr>
        <w:top w:val="none" w:sz="0" w:space="0" w:color="auto"/>
        <w:left w:val="none" w:sz="0" w:space="0" w:color="auto"/>
        <w:bottom w:val="none" w:sz="0" w:space="0" w:color="auto"/>
        <w:right w:val="none" w:sz="0" w:space="0" w:color="auto"/>
      </w:divBdr>
    </w:div>
    <w:div w:id="669990048">
      <w:bodyDiv w:val="1"/>
      <w:marLeft w:val="0"/>
      <w:marRight w:val="0"/>
      <w:marTop w:val="0"/>
      <w:marBottom w:val="0"/>
      <w:divBdr>
        <w:top w:val="none" w:sz="0" w:space="0" w:color="auto"/>
        <w:left w:val="none" w:sz="0" w:space="0" w:color="auto"/>
        <w:bottom w:val="none" w:sz="0" w:space="0" w:color="auto"/>
        <w:right w:val="none" w:sz="0" w:space="0" w:color="auto"/>
      </w:divBdr>
    </w:div>
    <w:div w:id="679509320">
      <w:bodyDiv w:val="1"/>
      <w:marLeft w:val="0"/>
      <w:marRight w:val="0"/>
      <w:marTop w:val="0"/>
      <w:marBottom w:val="0"/>
      <w:divBdr>
        <w:top w:val="none" w:sz="0" w:space="0" w:color="auto"/>
        <w:left w:val="none" w:sz="0" w:space="0" w:color="auto"/>
        <w:bottom w:val="none" w:sz="0" w:space="0" w:color="auto"/>
        <w:right w:val="none" w:sz="0" w:space="0" w:color="auto"/>
      </w:divBdr>
    </w:div>
    <w:div w:id="680621508">
      <w:bodyDiv w:val="1"/>
      <w:marLeft w:val="0"/>
      <w:marRight w:val="0"/>
      <w:marTop w:val="0"/>
      <w:marBottom w:val="0"/>
      <w:divBdr>
        <w:top w:val="none" w:sz="0" w:space="0" w:color="auto"/>
        <w:left w:val="none" w:sz="0" w:space="0" w:color="auto"/>
        <w:bottom w:val="none" w:sz="0" w:space="0" w:color="auto"/>
        <w:right w:val="none" w:sz="0" w:space="0" w:color="auto"/>
      </w:divBdr>
    </w:div>
    <w:div w:id="685208330">
      <w:bodyDiv w:val="1"/>
      <w:marLeft w:val="0"/>
      <w:marRight w:val="0"/>
      <w:marTop w:val="0"/>
      <w:marBottom w:val="0"/>
      <w:divBdr>
        <w:top w:val="none" w:sz="0" w:space="0" w:color="auto"/>
        <w:left w:val="none" w:sz="0" w:space="0" w:color="auto"/>
        <w:bottom w:val="none" w:sz="0" w:space="0" w:color="auto"/>
        <w:right w:val="none" w:sz="0" w:space="0" w:color="auto"/>
      </w:divBdr>
    </w:div>
    <w:div w:id="719863199">
      <w:bodyDiv w:val="1"/>
      <w:marLeft w:val="0"/>
      <w:marRight w:val="0"/>
      <w:marTop w:val="0"/>
      <w:marBottom w:val="0"/>
      <w:divBdr>
        <w:top w:val="none" w:sz="0" w:space="0" w:color="auto"/>
        <w:left w:val="none" w:sz="0" w:space="0" w:color="auto"/>
        <w:bottom w:val="none" w:sz="0" w:space="0" w:color="auto"/>
        <w:right w:val="none" w:sz="0" w:space="0" w:color="auto"/>
      </w:divBdr>
    </w:div>
    <w:div w:id="723020893">
      <w:bodyDiv w:val="1"/>
      <w:marLeft w:val="0"/>
      <w:marRight w:val="0"/>
      <w:marTop w:val="0"/>
      <w:marBottom w:val="0"/>
      <w:divBdr>
        <w:top w:val="none" w:sz="0" w:space="0" w:color="auto"/>
        <w:left w:val="none" w:sz="0" w:space="0" w:color="auto"/>
        <w:bottom w:val="none" w:sz="0" w:space="0" w:color="auto"/>
        <w:right w:val="none" w:sz="0" w:space="0" w:color="auto"/>
      </w:divBdr>
    </w:div>
    <w:div w:id="724644333">
      <w:bodyDiv w:val="1"/>
      <w:marLeft w:val="0"/>
      <w:marRight w:val="0"/>
      <w:marTop w:val="0"/>
      <w:marBottom w:val="0"/>
      <w:divBdr>
        <w:top w:val="none" w:sz="0" w:space="0" w:color="auto"/>
        <w:left w:val="none" w:sz="0" w:space="0" w:color="auto"/>
        <w:bottom w:val="none" w:sz="0" w:space="0" w:color="auto"/>
        <w:right w:val="none" w:sz="0" w:space="0" w:color="auto"/>
      </w:divBdr>
    </w:div>
    <w:div w:id="732124381">
      <w:bodyDiv w:val="1"/>
      <w:marLeft w:val="0"/>
      <w:marRight w:val="0"/>
      <w:marTop w:val="0"/>
      <w:marBottom w:val="0"/>
      <w:divBdr>
        <w:top w:val="none" w:sz="0" w:space="0" w:color="auto"/>
        <w:left w:val="none" w:sz="0" w:space="0" w:color="auto"/>
        <w:bottom w:val="none" w:sz="0" w:space="0" w:color="auto"/>
        <w:right w:val="none" w:sz="0" w:space="0" w:color="auto"/>
      </w:divBdr>
    </w:div>
    <w:div w:id="734595039">
      <w:bodyDiv w:val="1"/>
      <w:marLeft w:val="0"/>
      <w:marRight w:val="0"/>
      <w:marTop w:val="0"/>
      <w:marBottom w:val="0"/>
      <w:divBdr>
        <w:top w:val="none" w:sz="0" w:space="0" w:color="auto"/>
        <w:left w:val="none" w:sz="0" w:space="0" w:color="auto"/>
        <w:bottom w:val="none" w:sz="0" w:space="0" w:color="auto"/>
        <w:right w:val="none" w:sz="0" w:space="0" w:color="auto"/>
      </w:divBdr>
    </w:div>
    <w:div w:id="744686487">
      <w:bodyDiv w:val="1"/>
      <w:marLeft w:val="0"/>
      <w:marRight w:val="0"/>
      <w:marTop w:val="0"/>
      <w:marBottom w:val="0"/>
      <w:divBdr>
        <w:top w:val="none" w:sz="0" w:space="0" w:color="auto"/>
        <w:left w:val="none" w:sz="0" w:space="0" w:color="auto"/>
        <w:bottom w:val="none" w:sz="0" w:space="0" w:color="auto"/>
        <w:right w:val="none" w:sz="0" w:space="0" w:color="auto"/>
      </w:divBdr>
    </w:div>
    <w:div w:id="777800663">
      <w:bodyDiv w:val="1"/>
      <w:marLeft w:val="0"/>
      <w:marRight w:val="0"/>
      <w:marTop w:val="0"/>
      <w:marBottom w:val="0"/>
      <w:divBdr>
        <w:top w:val="none" w:sz="0" w:space="0" w:color="auto"/>
        <w:left w:val="none" w:sz="0" w:space="0" w:color="auto"/>
        <w:bottom w:val="none" w:sz="0" w:space="0" w:color="auto"/>
        <w:right w:val="none" w:sz="0" w:space="0" w:color="auto"/>
      </w:divBdr>
    </w:div>
    <w:div w:id="777919178">
      <w:bodyDiv w:val="1"/>
      <w:marLeft w:val="0"/>
      <w:marRight w:val="0"/>
      <w:marTop w:val="0"/>
      <w:marBottom w:val="0"/>
      <w:divBdr>
        <w:top w:val="none" w:sz="0" w:space="0" w:color="auto"/>
        <w:left w:val="none" w:sz="0" w:space="0" w:color="auto"/>
        <w:bottom w:val="none" w:sz="0" w:space="0" w:color="auto"/>
        <w:right w:val="none" w:sz="0" w:space="0" w:color="auto"/>
      </w:divBdr>
    </w:div>
    <w:div w:id="788549293">
      <w:bodyDiv w:val="1"/>
      <w:marLeft w:val="0"/>
      <w:marRight w:val="0"/>
      <w:marTop w:val="0"/>
      <w:marBottom w:val="0"/>
      <w:divBdr>
        <w:top w:val="none" w:sz="0" w:space="0" w:color="auto"/>
        <w:left w:val="none" w:sz="0" w:space="0" w:color="auto"/>
        <w:bottom w:val="none" w:sz="0" w:space="0" w:color="auto"/>
        <w:right w:val="none" w:sz="0" w:space="0" w:color="auto"/>
      </w:divBdr>
    </w:div>
    <w:div w:id="792284235">
      <w:bodyDiv w:val="1"/>
      <w:marLeft w:val="0"/>
      <w:marRight w:val="0"/>
      <w:marTop w:val="0"/>
      <w:marBottom w:val="0"/>
      <w:divBdr>
        <w:top w:val="none" w:sz="0" w:space="0" w:color="auto"/>
        <w:left w:val="none" w:sz="0" w:space="0" w:color="auto"/>
        <w:bottom w:val="none" w:sz="0" w:space="0" w:color="auto"/>
        <w:right w:val="none" w:sz="0" w:space="0" w:color="auto"/>
      </w:divBdr>
    </w:div>
    <w:div w:id="807089705">
      <w:bodyDiv w:val="1"/>
      <w:marLeft w:val="0"/>
      <w:marRight w:val="0"/>
      <w:marTop w:val="0"/>
      <w:marBottom w:val="0"/>
      <w:divBdr>
        <w:top w:val="none" w:sz="0" w:space="0" w:color="auto"/>
        <w:left w:val="none" w:sz="0" w:space="0" w:color="auto"/>
        <w:bottom w:val="none" w:sz="0" w:space="0" w:color="auto"/>
        <w:right w:val="none" w:sz="0" w:space="0" w:color="auto"/>
      </w:divBdr>
    </w:div>
    <w:div w:id="833186676">
      <w:bodyDiv w:val="1"/>
      <w:marLeft w:val="0"/>
      <w:marRight w:val="0"/>
      <w:marTop w:val="0"/>
      <w:marBottom w:val="0"/>
      <w:divBdr>
        <w:top w:val="none" w:sz="0" w:space="0" w:color="auto"/>
        <w:left w:val="none" w:sz="0" w:space="0" w:color="auto"/>
        <w:bottom w:val="none" w:sz="0" w:space="0" w:color="auto"/>
        <w:right w:val="none" w:sz="0" w:space="0" w:color="auto"/>
      </w:divBdr>
    </w:div>
    <w:div w:id="840970478">
      <w:bodyDiv w:val="1"/>
      <w:marLeft w:val="0"/>
      <w:marRight w:val="0"/>
      <w:marTop w:val="0"/>
      <w:marBottom w:val="0"/>
      <w:divBdr>
        <w:top w:val="none" w:sz="0" w:space="0" w:color="auto"/>
        <w:left w:val="none" w:sz="0" w:space="0" w:color="auto"/>
        <w:bottom w:val="none" w:sz="0" w:space="0" w:color="auto"/>
        <w:right w:val="none" w:sz="0" w:space="0" w:color="auto"/>
      </w:divBdr>
    </w:div>
    <w:div w:id="841817113">
      <w:bodyDiv w:val="1"/>
      <w:marLeft w:val="0"/>
      <w:marRight w:val="0"/>
      <w:marTop w:val="0"/>
      <w:marBottom w:val="0"/>
      <w:divBdr>
        <w:top w:val="none" w:sz="0" w:space="0" w:color="auto"/>
        <w:left w:val="none" w:sz="0" w:space="0" w:color="auto"/>
        <w:bottom w:val="none" w:sz="0" w:space="0" w:color="auto"/>
        <w:right w:val="none" w:sz="0" w:space="0" w:color="auto"/>
      </w:divBdr>
    </w:div>
    <w:div w:id="851145744">
      <w:bodyDiv w:val="1"/>
      <w:marLeft w:val="0"/>
      <w:marRight w:val="0"/>
      <w:marTop w:val="0"/>
      <w:marBottom w:val="0"/>
      <w:divBdr>
        <w:top w:val="none" w:sz="0" w:space="0" w:color="auto"/>
        <w:left w:val="none" w:sz="0" w:space="0" w:color="auto"/>
        <w:bottom w:val="none" w:sz="0" w:space="0" w:color="auto"/>
        <w:right w:val="none" w:sz="0" w:space="0" w:color="auto"/>
      </w:divBdr>
    </w:div>
    <w:div w:id="858348318">
      <w:bodyDiv w:val="1"/>
      <w:marLeft w:val="0"/>
      <w:marRight w:val="0"/>
      <w:marTop w:val="0"/>
      <w:marBottom w:val="0"/>
      <w:divBdr>
        <w:top w:val="none" w:sz="0" w:space="0" w:color="auto"/>
        <w:left w:val="none" w:sz="0" w:space="0" w:color="auto"/>
        <w:bottom w:val="none" w:sz="0" w:space="0" w:color="auto"/>
        <w:right w:val="none" w:sz="0" w:space="0" w:color="auto"/>
      </w:divBdr>
    </w:div>
    <w:div w:id="888109493">
      <w:bodyDiv w:val="1"/>
      <w:marLeft w:val="0"/>
      <w:marRight w:val="0"/>
      <w:marTop w:val="0"/>
      <w:marBottom w:val="0"/>
      <w:divBdr>
        <w:top w:val="none" w:sz="0" w:space="0" w:color="auto"/>
        <w:left w:val="none" w:sz="0" w:space="0" w:color="auto"/>
        <w:bottom w:val="none" w:sz="0" w:space="0" w:color="auto"/>
        <w:right w:val="none" w:sz="0" w:space="0" w:color="auto"/>
      </w:divBdr>
    </w:div>
    <w:div w:id="901015719">
      <w:bodyDiv w:val="1"/>
      <w:marLeft w:val="0"/>
      <w:marRight w:val="0"/>
      <w:marTop w:val="0"/>
      <w:marBottom w:val="0"/>
      <w:divBdr>
        <w:top w:val="none" w:sz="0" w:space="0" w:color="auto"/>
        <w:left w:val="none" w:sz="0" w:space="0" w:color="auto"/>
        <w:bottom w:val="none" w:sz="0" w:space="0" w:color="auto"/>
        <w:right w:val="none" w:sz="0" w:space="0" w:color="auto"/>
      </w:divBdr>
    </w:div>
    <w:div w:id="906495400">
      <w:bodyDiv w:val="1"/>
      <w:marLeft w:val="0"/>
      <w:marRight w:val="0"/>
      <w:marTop w:val="0"/>
      <w:marBottom w:val="0"/>
      <w:divBdr>
        <w:top w:val="none" w:sz="0" w:space="0" w:color="auto"/>
        <w:left w:val="none" w:sz="0" w:space="0" w:color="auto"/>
        <w:bottom w:val="none" w:sz="0" w:space="0" w:color="auto"/>
        <w:right w:val="none" w:sz="0" w:space="0" w:color="auto"/>
      </w:divBdr>
    </w:div>
    <w:div w:id="915550836">
      <w:bodyDiv w:val="1"/>
      <w:marLeft w:val="0"/>
      <w:marRight w:val="0"/>
      <w:marTop w:val="0"/>
      <w:marBottom w:val="0"/>
      <w:divBdr>
        <w:top w:val="none" w:sz="0" w:space="0" w:color="auto"/>
        <w:left w:val="none" w:sz="0" w:space="0" w:color="auto"/>
        <w:bottom w:val="none" w:sz="0" w:space="0" w:color="auto"/>
        <w:right w:val="none" w:sz="0" w:space="0" w:color="auto"/>
      </w:divBdr>
    </w:div>
    <w:div w:id="920723842">
      <w:bodyDiv w:val="1"/>
      <w:marLeft w:val="0"/>
      <w:marRight w:val="0"/>
      <w:marTop w:val="0"/>
      <w:marBottom w:val="0"/>
      <w:divBdr>
        <w:top w:val="none" w:sz="0" w:space="0" w:color="auto"/>
        <w:left w:val="none" w:sz="0" w:space="0" w:color="auto"/>
        <w:bottom w:val="none" w:sz="0" w:space="0" w:color="auto"/>
        <w:right w:val="none" w:sz="0" w:space="0" w:color="auto"/>
      </w:divBdr>
    </w:div>
    <w:div w:id="924146414">
      <w:bodyDiv w:val="1"/>
      <w:marLeft w:val="0"/>
      <w:marRight w:val="0"/>
      <w:marTop w:val="0"/>
      <w:marBottom w:val="0"/>
      <w:divBdr>
        <w:top w:val="none" w:sz="0" w:space="0" w:color="auto"/>
        <w:left w:val="none" w:sz="0" w:space="0" w:color="auto"/>
        <w:bottom w:val="none" w:sz="0" w:space="0" w:color="auto"/>
        <w:right w:val="none" w:sz="0" w:space="0" w:color="auto"/>
      </w:divBdr>
    </w:div>
    <w:div w:id="928386217">
      <w:bodyDiv w:val="1"/>
      <w:marLeft w:val="0"/>
      <w:marRight w:val="0"/>
      <w:marTop w:val="0"/>
      <w:marBottom w:val="0"/>
      <w:divBdr>
        <w:top w:val="none" w:sz="0" w:space="0" w:color="auto"/>
        <w:left w:val="none" w:sz="0" w:space="0" w:color="auto"/>
        <w:bottom w:val="none" w:sz="0" w:space="0" w:color="auto"/>
        <w:right w:val="none" w:sz="0" w:space="0" w:color="auto"/>
      </w:divBdr>
    </w:div>
    <w:div w:id="930166404">
      <w:bodyDiv w:val="1"/>
      <w:marLeft w:val="0"/>
      <w:marRight w:val="0"/>
      <w:marTop w:val="0"/>
      <w:marBottom w:val="0"/>
      <w:divBdr>
        <w:top w:val="none" w:sz="0" w:space="0" w:color="auto"/>
        <w:left w:val="none" w:sz="0" w:space="0" w:color="auto"/>
        <w:bottom w:val="none" w:sz="0" w:space="0" w:color="auto"/>
        <w:right w:val="none" w:sz="0" w:space="0" w:color="auto"/>
      </w:divBdr>
    </w:div>
    <w:div w:id="937715936">
      <w:bodyDiv w:val="1"/>
      <w:marLeft w:val="0"/>
      <w:marRight w:val="0"/>
      <w:marTop w:val="0"/>
      <w:marBottom w:val="0"/>
      <w:divBdr>
        <w:top w:val="none" w:sz="0" w:space="0" w:color="auto"/>
        <w:left w:val="none" w:sz="0" w:space="0" w:color="auto"/>
        <w:bottom w:val="none" w:sz="0" w:space="0" w:color="auto"/>
        <w:right w:val="none" w:sz="0" w:space="0" w:color="auto"/>
      </w:divBdr>
    </w:div>
    <w:div w:id="939684593">
      <w:bodyDiv w:val="1"/>
      <w:marLeft w:val="0"/>
      <w:marRight w:val="0"/>
      <w:marTop w:val="0"/>
      <w:marBottom w:val="0"/>
      <w:divBdr>
        <w:top w:val="none" w:sz="0" w:space="0" w:color="auto"/>
        <w:left w:val="none" w:sz="0" w:space="0" w:color="auto"/>
        <w:bottom w:val="none" w:sz="0" w:space="0" w:color="auto"/>
        <w:right w:val="none" w:sz="0" w:space="0" w:color="auto"/>
      </w:divBdr>
    </w:div>
    <w:div w:id="952594012">
      <w:bodyDiv w:val="1"/>
      <w:marLeft w:val="0"/>
      <w:marRight w:val="0"/>
      <w:marTop w:val="0"/>
      <w:marBottom w:val="0"/>
      <w:divBdr>
        <w:top w:val="none" w:sz="0" w:space="0" w:color="auto"/>
        <w:left w:val="none" w:sz="0" w:space="0" w:color="auto"/>
        <w:bottom w:val="none" w:sz="0" w:space="0" w:color="auto"/>
        <w:right w:val="none" w:sz="0" w:space="0" w:color="auto"/>
      </w:divBdr>
    </w:div>
    <w:div w:id="970552812">
      <w:bodyDiv w:val="1"/>
      <w:marLeft w:val="0"/>
      <w:marRight w:val="0"/>
      <w:marTop w:val="0"/>
      <w:marBottom w:val="0"/>
      <w:divBdr>
        <w:top w:val="none" w:sz="0" w:space="0" w:color="auto"/>
        <w:left w:val="none" w:sz="0" w:space="0" w:color="auto"/>
        <w:bottom w:val="none" w:sz="0" w:space="0" w:color="auto"/>
        <w:right w:val="none" w:sz="0" w:space="0" w:color="auto"/>
      </w:divBdr>
    </w:div>
    <w:div w:id="984240991">
      <w:bodyDiv w:val="1"/>
      <w:marLeft w:val="0"/>
      <w:marRight w:val="0"/>
      <w:marTop w:val="0"/>
      <w:marBottom w:val="0"/>
      <w:divBdr>
        <w:top w:val="none" w:sz="0" w:space="0" w:color="auto"/>
        <w:left w:val="none" w:sz="0" w:space="0" w:color="auto"/>
        <w:bottom w:val="none" w:sz="0" w:space="0" w:color="auto"/>
        <w:right w:val="none" w:sz="0" w:space="0" w:color="auto"/>
      </w:divBdr>
    </w:div>
    <w:div w:id="997465684">
      <w:bodyDiv w:val="1"/>
      <w:marLeft w:val="0"/>
      <w:marRight w:val="0"/>
      <w:marTop w:val="0"/>
      <w:marBottom w:val="0"/>
      <w:divBdr>
        <w:top w:val="none" w:sz="0" w:space="0" w:color="auto"/>
        <w:left w:val="none" w:sz="0" w:space="0" w:color="auto"/>
        <w:bottom w:val="none" w:sz="0" w:space="0" w:color="auto"/>
        <w:right w:val="none" w:sz="0" w:space="0" w:color="auto"/>
      </w:divBdr>
    </w:div>
    <w:div w:id="998191531">
      <w:bodyDiv w:val="1"/>
      <w:marLeft w:val="0"/>
      <w:marRight w:val="0"/>
      <w:marTop w:val="0"/>
      <w:marBottom w:val="0"/>
      <w:divBdr>
        <w:top w:val="none" w:sz="0" w:space="0" w:color="auto"/>
        <w:left w:val="none" w:sz="0" w:space="0" w:color="auto"/>
        <w:bottom w:val="none" w:sz="0" w:space="0" w:color="auto"/>
        <w:right w:val="none" w:sz="0" w:space="0" w:color="auto"/>
      </w:divBdr>
    </w:div>
    <w:div w:id="1000278057">
      <w:bodyDiv w:val="1"/>
      <w:marLeft w:val="0"/>
      <w:marRight w:val="0"/>
      <w:marTop w:val="0"/>
      <w:marBottom w:val="0"/>
      <w:divBdr>
        <w:top w:val="none" w:sz="0" w:space="0" w:color="auto"/>
        <w:left w:val="none" w:sz="0" w:space="0" w:color="auto"/>
        <w:bottom w:val="none" w:sz="0" w:space="0" w:color="auto"/>
        <w:right w:val="none" w:sz="0" w:space="0" w:color="auto"/>
      </w:divBdr>
    </w:div>
    <w:div w:id="1007320812">
      <w:bodyDiv w:val="1"/>
      <w:marLeft w:val="0"/>
      <w:marRight w:val="0"/>
      <w:marTop w:val="0"/>
      <w:marBottom w:val="0"/>
      <w:divBdr>
        <w:top w:val="none" w:sz="0" w:space="0" w:color="auto"/>
        <w:left w:val="none" w:sz="0" w:space="0" w:color="auto"/>
        <w:bottom w:val="none" w:sz="0" w:space="0" w:color="auto"/>
        <w:right w:val="none" w:sz="0" w:space="0" w:color="auto"/>
      </w:divBdr>
    </w:div>
    <w:div w:id="1013648682">
      <w:bodyDiv w:val="1"/>
      <w:marLeft w:val="0"/>
      <w:marRight w:val="0"/>
      <w:marTop w:val="0"/>
      <w:marBottom w:val="0"/>
      <w:divBdr>
        <w:top w:val="none" w:sz="0" w:space="0" w:color="auto"/>
        <w:left w:val="none" w:sz="0" w:space="0" w:color="auto"/>
        <w:bottom w:val="none" w:sz="0" w:space="0" w:color="auto"/>
        <w:right w:val="none" w:sz="0" w:space="0" w:color="auto"/>
      </w:divBdr>
    </w:div>
    <w:div w:id="1019627008">
      <w:bodyDiv w:val="1"/>
      <w:marLeft w:val="0"/>
      <w:marRight w:val="0"/>
      <w:marTop w:val="0"/>
      <w:marBottom w:val="0"/>
      <w:divBdr>
        <w:top w:val="none" w:sz="0" w:space="0" w:color="auto"/>
        <w:left w:val="none" w:sz="0" w:space="0" w:color="auto"/>
        <w:bottom w:val="none" w:sz="0" w:space="0" w:color="auto"/>
        <w:right w:val="none" w:sz="0" w:space="0" w:color="auto"/>
      </w:divBdr>
    </w:div>
    <w:div w:id="1035614716">
      <w:bodyDiv w:val="1"/>
      <w:marLeft w:val="0"/>
      <w:marRight w:val="0"/>
      <w:marTop w:val="0"/>
      <w:marBottom w:val="0"/>
      <w:divBdr>
        <w:top w:val="none" w:sz="0" w:space="0" w:color="auto"/>
        <w:left w:val="none" w:sz="0" w:space="0" w:color="auto"/>
        <w:bottom w:val="none" w:sz="0" w:space="0" w:color="auto"/>
        <w:right w:val="none" w:sz="0" w:space="0" w:color="auto"/>
      </w:divBdr>
    </w:div>
    <w:div w:id="1044476854">
      <w:bodyDiv w:val="1"/>
      <w:marLeft w:val="0"/>
      <w:marRight w:val="0"/>
      <w:marTop w:val="0"/>
      <w:marBottom w:val="0"/>
      <w:divBdr>
        <w:top w:val="none" w:sz="0" w:space="0" w:color="auto"/>
        <w:left w:val="none" w:sz="0" w:space="0" w:color="auto"/>
        <w:bottom w:val="none" w:sz="0" w:space="0" w:color="auto"/>
        <w:right w:val="none" w:sz="0" w:space="0" w:color="auto"/>
      </w:divBdr>
    </w:div>
    <w:div w:id="1055348339">
      <w:bodyDiv w:val="1"/>
      <w:marLeft w:val="0"/>
      <w:marRight w:val="0"/>
      <w:marTop w:val="0"/>
      <w:marBottom w:val="0"/>
      <w:divBdr>
        <w:top w:val="none" w:sz="0" w:space="0" w:color="auto"/>
        <w:left w:val="none" w:sz="0" w:space="0" w:color="auto"/>
        <w:bottom w:val="none" w:sz="0" w:space="0" w:color="auto"/>
        <w:right w:val="none" w:sz="0" w:space="0" w:color="auto"/>
      </w:divBdr>
    </w:div>
    <w:div w:id="1057899922">
      <w:bodyDiv w:val="1"/>
      <w:marLeft w:val="0"/>
      <w:marRight w:val="0"/>
      <w:marTop w:val="0"/>
      <w:marBottom w:val="0"/>
      <w:divBdr>
        <w:top w:val="none" w:sz="0" w:space="0" w:color="auto"/>
        <w:left w:val="none" w:sz="0" w:space="0" w:color="auto"/>
        <w:bottom w:val="none" w:sz="0" w:space="0" w:color="auto"/>
        <w:right w:val="none" w:sz="0" w:space="0" w:color="auto"/>
      </w:divBdr>
    </w:div>
    <w:div w:id="1071584455">
      <w:bodyDiv w:val="1"/>
      <w:marLeft w:val="0"/>
      <w:marRight w:val="0"/>
      <w:marTop w:val="0"/>
      <w:marBottom w:val="0"/>
      <w:divBdr>
        <w:top w:val="none" w:sz="0" w:space="0" w:color="auto"/>
        <w:left w:val="none" w:sz="0" w:space="0" w:color="auto"/>
        <w:bottom w:val="none" w:sz="0" w:space="0" w:color="auto"/>
        <w:right w:val="none" w:sz="0" w:space="0" w:color="auto"/>
      </w:divBdr>
      <w:divsChild>
        <w:div w:id="729159823">
          <w:marLeft w:val="0"/>
          <w:marRight w:val="0"/>
          <w:marTop w:val="0"/>
          <w:marBottom w:val="0"/>
          <w:divBdr>
            <w:top w:val="none" w:sz="0" w:space="0" w:color="auto"/>
            <w:left w:val="none" w:sz="0" w:space="0" w:color="auto"/>
            <w:bottom w:val="none" w:sz="0" w:space="0" w:color="auto"/>
            <w:right w:val="none" w:sz="0" w:space="0" w:color="auto"/>
          </w:divBdr>
        </w:div>
      </w:divsChild>
    </w:div>
    <w:div w:id="1103573714">
      <w:bodyDiv w:val="1"/>
      <w:marLeft w:val="0"/>
      <w:marRight w:val="0"/>
      <w:marTop w:val="0"/>
      <w:marBottom w:val="0"/>
      <w:divBdr>
        <w:top w:val="none" w:sz="0" w:space="0" w:color="auto"/>
        <w:left w:val="none" w:sz="0" w:space="0" w:color="auto"/>
        <w:bottom w:val="none" w:sz="0" w:space="0" w:color="auto"/>
        <w:right w:val="none" w:sz="0" w:space="0" w:color="auto"/>
      </w:divBdr>
    </w:div>
    <w:div w:id="1107120456">
      <w:bodyDiv w:val="1"/>
      <w:marLeft w:val="0"/>
      <w:marRight w:val="0"/>
      <w:marTop w:val="0"/>
      <w:marBottom w:val="0"/>
      <w:divBdr>
        <w:top w:val="none" w:sz="0" w:space="0" w:color="auto"/>
        <w:left w:val="none" w:sz="0" w:space="0" w:color="auto"/>
        <w:bottom w:val="none" w:sz="0" w:space="0" w:color="auto"/>
        <w:right w:val="none" w:sz="0" w:space="0" w:color="auto"/>
      </w:divBdr>
    </w:div>
    <w:div w:id="1113206035">
      <w:bodyDiv w:val="1"/>
      <w:marLeft w:val="0"/>
      <w:marRight w:val="0"/>
      <w:marTop w:val="0"/>
      <w:marBottom w:val="0"/>
      <w:divBdr>
        <w:top w:val="none" w:sz="0" w:space="0" w:color="auto"/>
        <w:left w:val="none" w:sz="0" w:space="0" w:color="auto"/>
        <w:bottom w:val="none" w:sz="0" w:space="0" w:color="auto"/>
        <w:right w:val="none" w:sz="0" w:space="0" w:color="auto"/>
      </w:divBdr>
    </w:div>
    <w:div w:id="1122185691">
      <w:bodyDiv w:val="1"/>
      <w:marLeft w:val="0"/>
      <w:marRight w:val="0"/>
      <w:marTop w:val="0"/>
      <w:marBottom w:val="0"/>
      <w:divBdr>
        <w:top w:val="none" w:sz="0" w:space="0" w:color="auto"/>
        <w:left w:val="none" w:sz="0" w:space="0" w:color="auto"/>
        <w:bottom w:val="none" w:sz="0" w:space="0" w:color="auto"/>
        <w:right w:val="none" w:sz="0" w:space="0" w:color="auto"/>
      </w:divBdr>
    </w:div>
    <w:div w:id="1131749354">
      <w:bodyDiv w:val="1"/>
      <w:marLeft w:val="0"/>
      <w:marRight w:val="0"/>
      <w:marTop w:val="0"/>
      <w:marBottom w:val="0"/>
      <w:divBdr>
        <w:top w:val="none" w:sz="0" w:space="0" w:color="auto"/>
        <w:left w:val="none" w:sz="0" w:space="0" w:color="auto"/>
        <w:bottom w:val="none" w:sz="0" w:space="0" w:color="auto"/>
        <w:right w:val="none" w:sz="0" w:space="0" w:color="auto"/>
      </w:divBdr>
    </w:div>
    <w:div w:id="1146974865">
      <w:bodyDiv w:val="1"/>
      <w:marLeft w:val="0"/>
      <w:marRight w:val="0"/>
      <w:marTop w:val="0"/>
      <w:marBottom w:val="0"/>
      <w:divBdr>
        <w:top w:val="none" w:sz="0" w:space="0" w:color="auto"/>
        <w:left w:val="none" w:sz="0" w:space="0" w:color="auto"/>
        <w:bottom w:val="none" w:sz="0" w:space="0" w:color="auto"/>
        <w:right w:val="none" w:sz="0" w:space="0" w:color="auto"/>
      </w:divBdr>
    </w:div>
    <w:div w:id="1156609170">
      <w:bodyDiv w:val="1"/>
      <w:marLeft w:val="0"/>
      <w:marRight w:val="0"/>
      <w:marTop w:val="0"/>
      <w:marBottom w:val="0"/>
      <w:divBdr>
        <w:top w:val="none" w:sz="0" w:space="0" w:color="auto"/>
        <w:left w:val="none" w:sz="0" w:space="0" w:color="auto"/>
        <w:bottom w:val="none" w:sz="0" w:space="0" w:color="auto"/>
        <w:right w:val="none" w:sz="0" w:space="0" w:color="auto"/>
      </w:divBdr>
    </w:div>
    <w:div w:id="1161382890">
      <w:bodyDiv w:val="1"/>
      <w:marLeft w:val="0"/>
      <w:marRight w:val="0"/>
      <w:marTop w:val="0"/>
      <w:marBottom w:val="0"/>
      <w:divBdr>
        <w:top w:val="none" w:sz="0" w:space="0" w:color="auto"/>
        <w:left w:val="none" w:sz="0" w:space="0" w:color="auto"/>
        <w:bottom w:val="none" w:sz="0" w:space="0" w:color="auto"/>
        <w:right w:val="none" w:sz="0" w:space="0" w:color="auto"/>
      </w:divBdr>
    </w:div>
    <w:div w:id="1168132722">
      <w:bodyDiv w:val="1"/>
      <w:marLeft w:val="0"/>
      <w:marRight w:val="0"/>
      <w:marTop w:val="0"/>
      <w:marBottom w:val="0"/>
      <w:divBdr>
        <w:top w:val="none" w:sz="0" w:space="0" w:color="auto"/>
        <w:left w:val="none" w:sz="0" w:space="0" w:color="auto"/>
        <w:bottom w:val="none" w:sz="0" w:space="0" w:color="auto"/>
        <w:right w:val="none" w:sz="0" w:space="0" w:color="auto"/>
      </w:divBdr>
    </w:div>
    <w:div w:id="1171213066">
      <w:bodyDiv w:val="1"/>
      <w:marLeft w:val="0"/>
      <w:marRight w:val="0"/>
      <w:marTop w:val="0"/>
      <w:marBottom w:val="0"/>
      <w:divBdr>
        <w:top w:val="none" w:sz="0" w:space="0" w:color="auto"/>
        <w:left w:val="none" w:sz="0" w:space="0" w:color="auto"/>
        <w:bottom w:val="none" w:sz="0" w:space="0" w:color="auto"/>
        <w:right w:val="none" w:sz="0" w:space="0" w:color="auto"/>
      </w:divBdr>
    </w:div>
    <w:div w:id="1177040235">
      <w:bodyDiv w:val="1"/>
      <w:marLeft w:val="0"/>
      <w:marRight w:val="0"/>
      <w:marTop w:val="0"/>
      <w:marBottom w:val="0"/>
      <w:divBdr>
        <w:top w:val="none" w:sz="0" w:space="0" w:color="auto"/>
        <w:left w:val="none" w:sz="0" w:space="0" w:color="auto"/>
        <w:bottom w:val="none" w:sz="0" w:space="0" w:color="auto"/>
        <w:right w:val="none" w:sz="0" w:space="0" w:color="auto"/>
      </w:divBdr>
    </w:div>
    <w:div w:id="1183203208">
      <w:bodyDiv w:val="1"/>
      <w:marLeft w:val="0"/>
      <w:marRight w:val="0"/>
      <w:marTop w:val="0"/>
      <w:marBottom w:val="0"/>
      <w:divBdr>
        <w:top w:val="none" w:sz="0" w:space="0" w:color="auto"/>
        <w:left w:val="none" w:sz="0" w:space="0" w:color="auto"/>
        <w:bottom w:val="none" w:sz="0" w:space="0" w:color="auto"/>
        <w:right w:val="none" w:sz="0" w:space="0" w:color="auto"/>
      </w:divBdr>
    </w:div>
    <w:div w:id="1211916508">
      <w:bodyDiv w:val="1"/>
      <w:marLeft w:val="0"/>
      <w:marRight w:val="0"/>
      <w:marTop w:val="0"/>
      <w:marBottom w:val="0"/>
      <w:divBdr>
        <w:top w:val="none" w:sz="0" w:space="0" w:color="auto"/>
        <w:left w:val="none" w:sz="0" w:space="0" w:color="auto"/>
        <w:bottom w:val="none" w:sz="0" w:space="0" w:color="auto"/>
        <w:right w:val="none" w:sz="0" w:space="0" w:color="auto"/>
      </w:divBdr>
    </w:div>
    <w:div w:id="1212423155">
      <w:bodyDiv w:val="1"/>
      <w:marLeft w:val="0"/>
      <w:marRight w:val="0"/>
      <w:marTop w:val="0"/>
      <w:marBottom w:val="0"/>
      <w:divBdr>
        <w:top w:val="none" w:sz="0" w:space="0" w:color="auto"/>
        <w:left w:val="none" w:sz="0" w:space="0" w:color="auto"/>
        <w:bottom w:val="none" w:sz="0" w:space="0" w:color="auto"/>
        <w:right w:val="none" w:sz="0" w:space="0" w:color="auto"/>
      </w:divBdr>
    </w:div>
    <w:div w:id="1226716497">
      <w:bodyDiv w:val="1"/>
      <w:marLeft w:val="0"/>
      <w:marRight w:val="0"/>
      <w:marTop w:val="0"/>
      <w:marBottom w:val="0"/>
      <w:divBdr>
        <w:top w:val="none" w:sz="0" w:space="0" w:color="auto"/>
        <w:left w:val="none" w:sz="0" w:space="0" w:color="auto"/>
        <w:bottom w:val="none" w:sz="0" w:space="0" w:color="auto"/>
        <w:right w:val="none" w:sz="0" w:space="0" w:color="auto"/>
      </w:divBdr>
    </w:div>
    <w:div w:id="1233275079">
      <w:bodyDiv w:val="1"/>
      <w:marLeft w:val="0"/>
      <w:marRight w:val="0"/>
      <w:marTop w:val="0"/>
      <w:marBottom w:val="0"/>
      <w:divBdr>
        <w:top w:val="none" w:sz="0" w:space="0" w:color="auto"/>
        <w:left w:val="none" w:sz="0" w:space="0" w:color="auto"/>
        <w:bottom w:val="none" w:sz="0" w:space="0" w:color="auto"/>
        <w:right w:val="none" w:sz="0" w:space="0" w:color="auto"/>
      </w:divBdr>
    </w:div>
    <w:div w:id="1244727495">
      <w:bodyDiv w:val="1"/>
      <w:marLeft w:val="0"/>
      <w:marRight w:val="0"/>
      <w:marTop w:val="0"/>
      <w:marBottom w:val="0"/>
      <w:divBdr>
        <w:top w:val="none" w:sz="0" w:space="0" w:color="auto"/>
        <w:left w:val="none" w:sz="0" w:space="0" w:color="auto"/>
        <w:bottom w:val="none" w:sz="0" w:space="0" w:color="auto"/>
        <w:right w:val="none" w:sz="0" w:space="0" w:color="auto"/>
      </w:divBdr>
    </w:div>
    <w:div w:id="1247956381">
      <w:bodyDiv w:val="1"/>
      <w:marLeft w:val="0"/>
      <w:marRight w:val="0"/>
      <w:marTop w:val="0"/>
      <w:marBottom w:val="0"/>
      <w:divBdr>
        <w:top w:val="none" w:sz="0" w:space="0" w:color="auto"/>
        <w:left w:val="none" w:sz="0" w:space="0" w:color="auto"/>
        <w:bottom w:val="none" w:sz="0" w:space="0" w:color="auto"/>
        <w:right w:val="none" w:sz="0" w:space="0" w:color="auto"/>
      </w:divBdr>
    </w:div>
    <w:div w:id="1270897606">
      <w:bodyDiv w:val="1"/>
      <w:marLeft w:val="0"/>
      <w:marRight w:val="0"/>
      <w:marTop w:val="0"/>
      <w:marBottom w:val="0"/>
      <w:divBdr>
        <w:top w:val="none" w:sz="0" w:space="0" w:color="auto"/>
        <w:left w:val="none" w:sz="0" w:space="0" w:color="auto"/>
        <w:bottom w:val="none" w:sz="0" w:space="0" w:color="auto"/>
        <w:right w:val="none" w:sz="0" w:space="0" w:color="auto"/>
      </w:divBdr>
    </w:div>
    <w:div w:id="1318221755">
      <w:bodyDiv w:val="1"/>
      <w:marLeft w:val="0"/>
      <w:marRight w:val="0"/>
      <w:marTop w:val="0"/>
      <w:marBottom w:val="0"/>
      <w:divBdr>
        <w:top w:val="none" w:sz="0" w:space="0" w:color="auto"/>
        <w:left w:val="none" w:sz="0" w:space="0" w:color="auto"/>
        <w:bottom w:val="none" w:sz="0" w:space="0" w:color="auto"/>
        <w:right w:val="none" w:sz="0" w:space="0" w:color="auto"/>
      </w:divBdr>
    </w:div>
    <w:div w:id="1341002476">
      <w:bodyDiv w:val="1"/>
      <w:marLeft w:val="0"/>
      <w:marRight w:val="0"/>
      <w:marTop w:val="0"/>
      <w:marBottom w:val="0"/>
      <w:divBdr>
        <w:top w:val="none" w:sz="0" w:space="0" w:color="auto"/>
        <w:left w:val="none" w:sz="0" w:space="0" w:color="auto"/>
        <w:bottom w:val="none" w:sz="0" w:space="0" w:color="auto"/>
        <w:right w:val="none" w:sz="0" w:space="0" w:color="auto"/>
      </w:divBdr>
    </w:div>
    <w:div w:id="1361858811">
      <w:bodyDiv w:val="1"/>
      <w:marLeft w:val="0"/>
      <w:marRight w:val="0"/>
      <w:marTop w:val="0"/>
      <w:marBottom w:val="0"/>
      <w:divBdr>
        <w:top w:val="none" w:sz="0" w:space="0" w:color="auto"/>
        <w:left w:val="none" w:sz="0" w:space="0" w:color="auto"/>
        <w:bottom w:val="none" w:sz="0" w:space="0" w:color="auto"/>
        <w:right w:val="none" w:sz="0" w:space="0" w:color="auto"/>
      </w:divBdr>
    </w:div>
    <w:div w:id="1365985457">
      <w:bodyDiv w:val="1"/>
      <w:marLeft w:val="0"/>
      <w:marRight w:val="0"/>
      <w:marTop w:val="0"/>
      <w:marBottom w:val="0"/>
      <w:divBdr>
        <w:top w:val="none" w:sz="0" w:space="0" w:color="auto"/>
        <w:left w:val="none" w:sz="0" w:space="0" w:color="auto"/>
        <w:bottom w:val="none" w:sz="0" w:space="0" w:color="auto"/>
        <w:right w:val="none" w:sz="0" w:space="0" w:color="auto"/>
      </w:divBdr>
    </w:div>
    <w:div w:id="1390688704">
      <w:bodyDiv w:val="1"/>
      <w:marLeft w:val="0"/>
      <w:marRight w:val="0"/>
      <w:marTop w:val="0"/>
      <w:marBottom w:val="0"/>
      <w:divBdr>
        <w:top w:val="none" w:sz="0" w:space="0" w:color="auto"/>
        <w:left w:val="none" w:sz="0" w:space="0" w:color="auto"/>
        <w:bottom w:val="none" w:sz="0" w:space="0" w:color="auto"/>
        <w:right w:val="none" w:sz="0" w:space="0" w:color="auto"/>
      </w:divBdr>
    </w:div>
    <w:div w:id="1391997042">
      <w:bodyDiv w:val="1"/>
      <w:marLeft w:val="0"/>
      <w:marRight w:val="0"/>
      <w:marTop w:val="0"/>
      <w:marBottom w:val="0"/>
      <w:divBdr>
        <w:top w:val="none" w:sz="0" w:space="0" w:color="auto"/>
        <w:left w:val="none" w:sz="0" w:space="0" w:color="auto"/>
        <w:bottom w:val="none" w:sz="0" w:space="0" w:color="auto"/>
        <w:right w:val="none" w:sz="0" w:space="0" w:color="auto"/>
      </w:divBdr>
    </w:div>
    <w:div w:id="1418942823">
      <w:bodyDiv w:val="1"/>
      <w:marLeft w:val="0"/>
      <w:marRight w:val="0"/>
      <w:marTop w:val="0"/>
      <w:marBottom w:val="0"/>
      <w:divBdr>
        <w:top w:val="none" w:sz="0" w:space="0" w:color="auto"/>
        <w:left w:val="none" w:sz="0" w:space="0" w:color="auto"/>
        <w:bottom w:val="none" w:sz="0" w:space="0" w:color="auto"/>
        <w:right w:val="none" w:sz="0" w:space="0" w:color="auto"/>
      </w:divBdr>
    </w:div>
    <w:div w:id="1438597048">
      <w:bodyDiv w:val="1"/>
      <w:marLeft w:val="0"/>
      <w:marRight w:val="0"/>
      <w:marTop w:val="0"/>
      <w:marBottom w:val="0"/>
      <w:divBdr>
        <w:top w:val="none" w:sz="0" w:space="0" w:color="auto"/>
        <w:left w:val="none" w:sz="0" w:space="0" w:color="auto"/>
        <w:bottom w:val="none" w:sz="0" w:space="0" w:color="auto"/>
        <w:right w:val="none" w:sz="0" w:space="0" w:color="auto"/>
      </w:divBdr>
    </w:div>
    <w:div w:id="1444689216">
      <w:bodyDiv w:val="1"/>
      <w:marLeft w:val="0"/>
      <w:marRight w:val="0"/>
      <w:marTop w:val="0"/>
      <w:marBottom w:val="0"/>
      <w:divBdr>
        <w:top w:val="none" w:sz="0" w:space="0" w:color="auto"/>
        <w:left w:val="none" w:sz="0" w:space="0" w:color="auto"/>
        <w:bottom w:val="none" w:sz="0" w:space="0" w:color="auto"/>
        <w:right w:val="none" w:sz="0" w:space="0" w:color="auto"/>
      </w:divBdr>
    </w:div>
    <w:div w:id="1446343192">
      <w:bodyDiv w:val="1"/>
      <w:marLeft w:val="0"/>
      <w:marRight w:val="0"/>
      <w:marTop w:val="0"/>
      <w:marBottom w:val="0"/>
      <w:divBdr>
        <w:top w:val="none" w:sz="0" w:space="0" w:color="auto"/>
        <w:left w:val="none" w:sz="0" w:space="0" w:color="auto"/>
        <w:bottom w:val="none" w:sz="0" w:space="0" w:color="auto"/>
        <w:right w:val="none" w:sz="0" w:space="0" w:color="auto"/>
      </w:divBdr>
    </w:div>
    <w:div w:id="1459451291">
      <w:bodyDiv w:val="1"/>
      <w:marLeft w:val="0"/>
      <w:marRight w:val="0"/>
      <w:marTop w:val="0"/>
      <w:marBottom w:val="0"/>
      <w:divBdr>
        <w:top w:val="none" w:sz="0" w:space="0" w:color="auto"/>
        <w:left w:val="none" w:sz="0" w:space="0" w:color="auto"/>
        <w:bottom w:val="none" w:sz="0" w:space="0" w:color="auto"/>
        <w:right w:val="none" w:sz="0" w:space="0" w:color="auto"/>
      </w:divBdr>
    </w:div>
    <w:div w:id="1469281780">
      <w:bodyDiv w:val="1"/>
      <w:marLeft w:val="0"/>
      <w:marRight w:val="0"/>
      <w:marTop w:val="0"/>
      <w:marBottom w:val="0"/>
      <w:divBdr>
        <w:top w:val="none" w:sz="0" w:space="0" w:color="auto"/>
        <w:left w:val="none" w:sz="0" w:space="0" w:color="auto"/>
        <w:bottom w:val="none" w:sz="0" w:space="0" w:color="auto"/>
        <w:right w:val="none" w:sz="0" w:space="0" w:color="auto"/>
      </w:divBdr>
    </w:div>
    <w:div w:id="1469589519">
      <w:bodyDiv w:val="1"/>
      <w:marLeft w:val="0"/>
      <w:marRight w:val="0"/>
      <w:marTop w:val="0"/>
      <w:marBottom w:val="0"/>
      <w:divBdr>
        <w:top w:val="none" w:sz="0" w:space="0" w:color="auto"/>
        <w:left w:val="none" w:sz="0" w:space="0" w:color="auto"/>
        <w:bottom w:val="none" w:sz="0" w:space="0" w:color="auto"/>
        <w:right w:val="none" w:sz="0" w:space="0" w:color="auto"/>
      </w:divBdr>
    </w:div>
    <w:div w:id="1469663577">
      <w:bodyDiv w:val="1"/>
      <w:marLeft w:val="0"/>
      <w:marRight w:val="0"/>
      <w:marTop w:val="0"/>
      <w:marBottom w:val="0"/>
      <w:divBdr>
        <w:top w:val="none" w:sz="0" w:space="0" w:color="auto"/>
        <w:left w:val="none" w:sz="0" w:space="0" w:color="auto"/>
        <w:bottom w:val="none" w:sz="0" w:space="0" w:color="auto"/>
        <w:right w:val="none" w:sz="0" w:space="0" w:color="auto"/>
      </w:divBdr>
    </w:div>
    <w:div w:id="1479490548">
      <w:bodyDiv w:val="1"/>
      <w:marLeft w:val="0"/>
      <w:marRight w:val="0"/>
      <w:marTop w:val="0"/>
      <w:marBottom w:val="0"/>
      <w:divBdr>
        <w:top w:val="none" w:sz="0" w:space="0" w:color="auto"/>
        <w:left w:val="none" w:sz="0" w:space="0" w:color="auto"/>
        <w:bottom w:val="none" w:sz="0" w:space="0" w:color="auto"/>
        <w:right w:val="none" w:sz="0" w:space="0" w:color="auto"/>
      </w:divBdr>
    </w:div>
    <w:div w:id="1489781732">
      <w:bodyDiv w:val="1"/>
      <w:marLeft w:val="0"/>
      <w:marRight w:val="0"/>
      <w:marTop w:val="0"/>
      <w:marBottom w:val="0"/>
      <w:divBdr>
        <w:top w:val="none" w:sz="0" w:space="0" w:color="auto"/>
        <w:left w:val="none" w:sz="0" w:space="0" w:color="auto"/>
        <w:bottom w:val="none" w:sz="0" w:space="0" w:color="auto"/>
        <w:right w:val="none" w:sz="0" w:space="0" w:color="auto"/>
      </w:divBdr>
    </w:div>
    <w:div w:id="1523124740">
      <w:bodyDiv w:val="1"/>
      <w:marLeft w:val="0"/>
      <w:marRight w:val="0"/>
      <w:marTop w:val="0"/>
      <w:marBottom w:val="0"/>
      <w:divBdr>
        <w:top w:val="none" w:sz="0" w:space="0" w:color="auto"/>
        <w:left w:val="none" w:sz="0" w:space="0" w:color="auto"/>
        <w:bottom w:val="none" w:sz="0" w:space="0" w:color="auto"/>
        <w:right w:val="none" w:sz="0" w:space="0" w:color="auto"/>
      </w:divBdr>
    </w:div>
    <w:div w:id="1527409280">
      <w:bodyDiv w:val="1"/>
      <w:marLeft w:val="0"/>
      <w:marRight w:val="0"/>
      <w:marTop w:val="0"/>
      <w:marBottom w:val="0"/>
      <w:divBdr>
        <w:top w:val="none" w:sz="0" w:space="0" w:color="auto"/>
        <w:left w:val="none" w:sz="0" w:space="0" w:color="auto"/>
        <w:bottom w:val="none" w:sz="0" w:space="0" w:color="auto"/>
        <w:right w:val="none" w:sz="0" w:space="0" w:color="auto"/>
      </w:divBdr>
    </w:div>
    <w:div w:id="1534077050">
      <w:bodyDiv w:val="1"/>
      <w:marLeft w:val="0"/>
      <w:marRight w:val="0"/>
      <w:marTop w:val="0"/>
      <w:marBottom w:val="0"/>
      <w:divBdr>
        <w:top w:val="none" w:sz="0" w:space="0" w:color="auto"/>
        <w:left w:val="none" w:sz="0" w:space="0" w:color="auto"/>
        <w:bottom w:val="none" w:sz="0" w:space="0" w:color="auto"/>
        <w:right w:val="none" w:sz="0" w:space="0" w:color="auto"/>
      </w:divBdr>
    </w:div>
    <w:div w:id="1538161147">
      <w:bodyDiv w:val="1"/>
      <w:marLeft w:val="0"/>
      <w:marRight w:val="0"/>
      <w:marTop w:val="0"/>
      <w:marBottom w:val="0"/>
      <w:divBdr>
        <w:top w:val="none" w:sz="0" w:space="0" w:color="auto"/>
        <w:left w:val="none" w:sz="0" w:space="0" w:color="auto"/>
        <w:bottom w:val="none" w:sz="0" w:space="0" w:color="auto"/>
        <w:right w:val="none" w:sz="0" w:space="0" w:color="auto"/>
      </w:divBdr>
    </w:div>
    <w:div w:id="1542935457">
      <w:bodyDiv w:val="1"/>
      <w:marLeft w:val="0"/>
      <w:marRight w:val="0"/>
      <w:marTop w:val="0"/>
      <w:marBottom w:val="0"/>
      <w:divBdr>
        <w:top w:val="none" w:sz="0" w:space="0" w:color="auto"/>
        <w:left w:val="none" w:sz="0" w:space="0" w:color="auto"/>
        <w:bottom w:val="none" w:sz="0" w:space="0" w:color="auto"/>
        <w:right w:val="none" w:sz="0" w:space="0" w:color="auto"/>
      </w:divBdr>
    </w:div>
    <w:div w:id="1546795766">
      <w:bodyDiv w:val="1"/>
      <w:marLeft w:val="0"/>
      <w:marRight w:val="0"/>
      <w:marTop w:val="0"/>
      <w:marBottom w:val="0"/>
      <w:divBdr>
        <w:top w:val="none" w:sz="0" w:space="0" w:color="auto"/>
        <w:left w:val="none" w:sz="0" w:space="0" w:color="auto"/>
        <w:bottom w:val="none" w:sz="0" w:space="0" w:color="auto"/>
        <w:right w:val="none" w:sz="0" w:space="0" w:color="auto"/>
      </w:divBdr>
    </w:div>
    <w:div w:id="1570143171">
      <w:bodyDiv w:val="1"/>
      <w:marLeft w:val="0"/>
      <w:marRight w:val="0"/>
      <w:marTop w:val="0"/>
      <w:marBottom w:val="0"/>
      <w:divBdr>
        <w:top w:val="none" w:sz="0" w:space="0" w:color="auto"/>
        <w:left w:val="none" w:sz="0" w:space="0" w:color="auto"/>
        <w:bottom w:val="none" w:sz="0" w:space="0" w:color="auto"/>
        <w:right w:val="none" w:sz="0" w:space="0" w:color="auto"/>
      </w:divBdr>
    </w:div>
    <w:div w:id="1579746308">
      <w:bodyDiv w:val="1"/>
      <w:marLeft w:val="0"/>
      <w:marRight w:val="0"/>
      <w:marTop w:val="0"/>
      <w:marBottom w:val="0"/>
      <w:divBdr>
        <w:top w:val="none" w:sz="0" w:space="0" w:color="auto"/>
        <w:left w:val="none" w:sz="0" w:space="0" w:color="auto"/>
        <w:bottom w:val="none" w:sz="0" w:space="0" w:color="auto"/>
        <w:right w:val="none" w:sz="0" w:space="0" w:color="auto"/>
      </w:divBdr>
    </w:div>
    <w:div w:id="1585913679">
      <w:bodyDiv w:val="1"/>
      <w:marLeft w:val="0"/>
      <w:marRight w:val="0"/>
      <w:marTop w:val="0"/>
      <w:marBottom w:val="0"/>
      <w:divBdr>
        <w:top w:val="none" w:sz="0" w:space="0" w:color="auto"/>
        <w:left w:val="none" w:sz="0" w:space="0" w:color="auto"/>
        <w:bottom w:val="none" w:sz="0" w:space="0" w:color="auto"/>
        <w:right w:val="none" w:sz="0" w:space="0" w:color="auto"/>
      </w:divBdr>
    </w:div>
    <w:div w:id="1619483841">
      <w:bodyDiv w:val="1"/>
      <w:marLeft w:val="0"/>
      <w:marRight w:val="0"/>
      <w:marTop w:val="0"/>
      <w:marBottom w:val="0"/>
      <w:divBdr>
        <w:top w:val="none" w:sz="0" w:space="0" w:color="auto"/>
        <w:left w:val="none" w:sz="0" w:space="0" w:color="auto"/>
        <w:bottom w:val="none" w:sz="0" w:space="0" w:color="auto"/>
        <w:right w:val="none" w:sz="0" w:space="0" w:color="auto"/>
      </w:divBdr>
    </w:div>
    <w:div w:id="1634406903">
      <w:bodyDiv w:val="1"/>
      <w:marLeft w:val="0"/>
      <w:marRight w:val="0"/>
      <w:marTop w:val="0"/>
      <w:marBottom w:val="0"/>
      <w:divBdr>
        <w:top w:val="none" w:sz="0" w:space="0" w:color="auto"/>
        <w:left w:val="none" w:sz="0" w:space="0" w:color="auto"/>
        <w:bottom w:val="none" w:sz="0" w:space="0" w:color="auto"/>
        <w:right w:val="none" w:sz="0" w:space="0" w:color="auto"/>
      </w:divBdr>
    </w:div>
    <w:div w:id="1661545740">
      <w:bodyDiv w:val="1"/>
      <w:marLeft w:val="0"/>
      <w:marRight w:val="0"/>
      <w:marTop w:val="0"/>
      <w:marBottom w:val="0"/>
      <w:divBdr>
        <w:top w:val="none" w:sz="0" w:space="0" w:color="auto"/>
        <w:left w:val="none" w:sz="0" w:space="0" w:color="auto"/>
        <w:bottom w:val="none" w:sz="0" w:space="0" w:color="auto"/>
        <w:right w:val="none" w:sz="0" w:space="0" w:color="auto"/>
      </w:divBdr>
    </w:div>
    <w:div w:id="167136921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6229072">
      <w:bodyDiv w:val="1"/>
      <w:marLeft w:val="0"/>
      <w:marRight w:val="0"/>
      <w:marTop w:val="0"/>
      <w:marBottom w:val="0"/>
      <w:divBdr>
        <w:top w:val="none" w:sz="0" w:space="0" w:color="auto"/>
        <w:left w:val="none" w:sz="0" w:space="0" w:color="auto"/>
        <w:bottom w:val="none" w:sz="0" w:space="0" w:color="auto"/>
        <w:right w:val="none" w:sz="0" w:space="0" w:color="auto"/>
      </w:divBdr>
    </w:div>
    <w:div w:id="1681813551">
      <w:bodyDiv w:val="1"/>
      <w:marLeft w:val="0"/>
      <w:marRight w:val="0"/>
      <w:marTop w:val="0"/>
      <w:marBottom w:val="0"/>
      <w:divBdr>
        <w:top w:val="none" w:sz="0" w:space="0" w:color="auto"/>
        <w:left w:val="none" w:sz="0" w:space="0" w:color="auto"/>
        <w:bottom w:val="none" w:sz="0" w:space="0" w:color="auto"/>
        <w:right w:val="none" w:sz="0" w:space="0" w:color="auto"/>
      </w:divBdr>
    </w:div>
    <w:div w:id="1693454718">
      <w:bodyDiv w:val="1"/>
      <w:marLeft w:val="0"/>
      <w:marRight w:val="0"/>
      <w:marTop w:val="0"/>
      <w:marBottom w:val="0"/>
      <w:divBdr>
        <w:top w:val="none" w:sz="0" w:space="0" w:color="auto"/>
        <w:left w:val="none" w:sz="0" w:space="0" w:color="auto"/>
        <w:bottom w:val="none" w:sz="0" w:space="0" w:color="auto"/>
        <w:right w:val="none" w:sz="0" w:space="0" w:color="auto"/>
      </w:divBdr>
    </w:div>
    <w:div w:id="1703743804">
      <w:bodyDiv w:val="1"/>
      <w:marLeft w:val="0"/>
      <w:marRight w:val="0"/>
      <w:marTop w:val="0"/>
      <w:marBottom w:val="0"/>
      <w:divBdr>
        <w:top w:val="none" w:sz="0" w:space="0" w:color="auto"/>
        <w:left w:val="none" w:sz="0" w:space="0" w:color="auto"/>
        <w:bottom w:val="none" w:sz="0" w:space="0" w:color="auto"/>
        <w:right w:val="none" w:sz="0" w:space="0" w:color="auto"/>
      </w:divBdr>
    </w:div>
    <w:div w:id="1711833029">
      <w:bodyDiv w:val="1"/>
      <w:marLeft w:val="0"/>
      <w:marRight w:val="0"/>
      <w:marTop w:val="0"/>
      <w:marBottom w:val="0"/>
      <w:divBdr>
        <w:top w:val="none" w:sz="0" w:space="0" w:color="auto"/>
        <w:left w:val="none" w:sz="0" w:space="0" w:color="auto"/>
        <w:bottom w:val="none" w:sz="0" w:space="0" w:color="auto"/>
        <w:right w:val="none" w:sz="0" w:space="0" w:color="auto"/>
      </w:divBdr>
    </w:div>
    <w:div w:id="1730416693">
      <w:bodyDiv w:val="1"/>
      <w:marLeft w:val="0"/>
      <w:marRight w:val="0"/>
      <w:marTop w:val="0"/>
      <w:marBottom w:val="0"/>
      <w:divBdr>
        <w:top w:val="none" w:sz="0" w:space="0" w:color="auto"/>
        <w:left w:val="none" w:sz="0" w:space="0" w:color="auto"/>
        <w:bottom w:val="none" w:sz="0" w:space="0" w:color="auto"/>
        <w:right w:val="none" w:sz="0" w:space="0" w:color="auto"/>
      </w:divBdr>
    </w:div>
    <w:div w:id="1776096787">
      <w:bodyDiv w:val="1"/>
      <w:marLeft w:val="0"/>
      <w:marRight w:val="0"/>
      <w:marTop w:val="0"/>
      <w:marBottom w:val="0"/>
      <w:divBdr>
        <w:top w:val="none" w:sz="0" w:space="0" w:color="auto"/>
        <w:left w:val="none" w:sz="0" w:space="0" w:color="auto"/>
        <w:bottom w:val="none" w:sz="0" w:space="0" w:color="auto"/>
        <w:right w:val="none" w:sz="0" w:space="0" w:color="auto"/>
      </w:divBdr>
    </w:div>
    <w:div w:id="1793935859">
      <w:bodyDiv w:val="1"/>
      <w:marLeft w:val="0"/>
      <w:marRight w:val="0"/>
      <w:marTop w:val="0"/>
      <w:marBottom w:val="0"/>
      <w:divBdr>
        <w:top w:val="none" w:sz="0" w:space="0" w:color="auto"/>
        <w:left w:val="none" w:sz="0" w:space="0" w:color="auto"/>
        <w:bottom w:val="none" w:sz="0" w:space="0" w:color="auto"/>
        <w:right w:val="none" w:sz="0" w:space="0" w:color="auto"/>
      </w:divBdr>
    </w:div>
    <w:div w:id="1821997808">
      <w:bodyDiv w:val="1"/>
      <w:marLeft w:val="0"/>
      <w:marRight w:val="0"/>
      <w:marTop w:val="0"/>
      <w:marBottom w:val="0"/>
      <w:divBdr>
        <w:top w:val="none" w:sz="0" w:space="0" w:color="auto"/>
        <w:left w:val="none" w:sz="0" w:space="0" w:color="auto"/>
        <w:bottom w:val="none" w:sz="0" w:space="0" w:color="auto"/>
        <w:right w:val="none" w:sz="0" w:space="0" w:color="auto"/>
      </w:divBdr>
    </w:div>
    <w:div w:id="1824616522">
      <w:bodyDiv w:val="1"/>
      <w:marLeft w:val="0"/>
      <w:marRight w:val="0"/>
      <w:marTop w:val="0"/>
      <w:marBottom w:val="0"/>
      <w:divBdr>
        <w:top w:val="none" w:sz="0" w:space="0" w:color="auto"/>
        <w:left w:val="none" w:sz="0" w:space="0" w:color="auto"/>
        <w:bottom w:val="none" w:sz="0" w:space="0" w:color="auto"/>
        <w:right w:val="none" w:sz="0" w:space="0" w:color="auto"/>
      </w:divBdr>
    </w:div>
    <w:div w:id="1824927717">
      <w:bodyDiv w:val="1"/>
      <w:marLeft w:val="0"/>
      <w:marRight w:val="0"/>
      <w:marTop w:val="0"/>
      <w:marBottom w:val="0"/>
      <w:divBdr>
        <w:top w:val="none" w:sz="0" w:space="0" w:color="auto"/>
        <w:left w:val="none" w:sz="0" w:space="0" w:color="auto"/>
        <w:bottom w:val="none" w:sz="0" w:space="0" w:color="auto"/>
        <w:right w:val="none" w:sz="0" w:space="0" w:color="auto"/>
      </w:divBdr>
    </w:div>
    <w:div w:id="1864398088">
      <w:bodyDiv w:val="1"/>
      <w:marLeft w:val="0"/>
      <w:marRight w:val="0"/>
      <w:marTop w:val="0"/>
      <w:marBottom w:val="0"/>
      <w:divBdr>
        <w:top w:val="none" w:sz="0" w:space="0" w:color="auto"/>
        <w:left w:val="none" w:sz="0" w:space="0" w:color="auto"/>
        <w:bottom w:val="none" w:sz="0" w:space="0" w:color="auto"/>
        <w:right w:val="none" w:sz="0" w:space="0" w:color="auto"/>
      </w:divBdr>
    </w:div>
    <w:div w:id="1866946498">
      <w:bodyDiv w:val="1"/>
      <w:marLeft w:val="0"/>
      <w:marRight w:val="0"/>
      <w:marTop w:val="0"/>
      <w:marBottom w:val="0"/>
      <w:divBdr>
        <w:top w:val="none" w:sz="0" w:space="0" w:color="auto"/>
        <w:left w:val="none" w:sz="0" w:space="0" w:color="auto"/>
        <w:bottom w:val="none" w:sz="0" w:space="0" w:color="auto"/>
        <w:right w:val="none" w:sz="0" w:space="0" w:color="auto"/>
      </w:divBdr>
    </w:div>
    <w:div w:id="1872303697">
      <w:bodyDiv w:val="1"/>
      <w:marLeft w:val="0"/>
      <w:marRight w:val="0"/>
      <w:marTop w:val="0"/>
      <w:marBottom w:val="0"/>
      <w:divBdr>
        <w:top w:val="none" w:sz="0" w:space="0" w:color="auto"/>
        <w:left w:val="none" w:sz="0" w:space="0" w:color="auto"/>
        <w:bottom w:val="none" w:sz="0" w:space="0" w:color="auto"/>
        <w:right w:val="none" w:sz="0" w:space="0" w:color="auto"/>
      </w:divBdr>
    </w:div>
    <w:div w:id="1899630558">
      <w:bodyDiv w:val="1"/>
      <w:marLeft w:val="0"/>
      <w:marRight w:val="0"/>
      <w:marTop w:val="0"/>
      <w:marBottom w:val="0"/>
      <w:divBdr>
        <w:top w:val="none" w:sz="0" w:space="0" w:color="auto"/>
        <w:left w:val="none" w:sz="0" w:space="0" w:color="auto"/>
        <w:bottom w:val="none" w:sz="0" w:space="0" w:color="auto"/>
        <w:right w:val="none" w:sz="0" w:space="0" w:color="auto"/>
      </w:divBdr>
    </w:div>
    <w:div w:id="1935940611">
      <w:bodyDiv w:val="1"/>
      <w:marLeft w:val="0"/>
      <w:marRight w:val="0"/>
      <w:marTop w:val="0"/>
      <w:marBottom w:val="0"/>
      <w:divBdr>
        <w:top w:val="none" w:sz="0" w:space="0" w:color="auto"/>
        <w:left w:val="none" w:sz="0" w:space="0" w:color="auto"/>
        <w:bottom w:val="none" w:sz="0" w:space="0" w:color="auto"/>
        <w:right w:val="none" w:sz="0" w:space="0" w:color="auto"/>
      </w:divBdr>
    </w:div>
    <w:div w:id="1940138220">
      <w:bodyDiv w:val="1"/>
      <w:marLeft w:val="0"/>
      <w:marRight w:val="0"/>
      <w:marTop w:val="0"/>
      <w:marBottom w:val="0"/>
      <w:divBdr>
        <w:top w:val="none" w:sz="0" w:space="0" w:color="auto"/>
        <w:left w:val="none" w:sz="0" w:space="0" w:color="auto"/>
        <w:bottom w:val="none" w:sz="0" w:space="0" w:color="auto"/>
        <w:right w:val="none" w:sz="0" w:space="0" w:color="auto"/>
      </w:divBdr>
    </w:div>
    <w:div w:id="1965694899">
      <w:bodyDiv w:val="1"/>
      <w:marLeft w:val="0"/>
      <w:marRight w:val="0"/>
      <w:marTop w:val="0"/>
      <w:marBottom w:val="0"/>
      <w:divBdr>
        <w:top w:val="none" w:sz="0" w:space="0" w:color="auto"/>
        <w:left w:val="none" w:sz="0" w:space="0" w:color="auto"/>
        <w:bottom w:val="none" w:sz="0" w:space="0" w:color="auto"/>
        <w:right w:val="none" w:sz="0" w:space="0" w:color="auto"/>
      </w:divBdr>
    </w:div>
    <w:div w:id="1976446813">
      <w:bodyDiv w:val="1"/>
      <w:marLeft w:val="0"/>
      <w:marRight w:val="0"/>
      <w:marTop w:val="0"/>
      <w:marBottom w:val="0"/>
      <w:divBdr>
        <w:top w:val="none" w:sz="0" w:space="0" w:color="auto"/>
        <w:left w:val="none" w:sz="0" w:space="0" w:color="auto"/>
        <w:bottom w:val="none" w:sz="0" w:space="0" w:color="auto"/>
        <w:right w:val="none" w:sz="0" w:space="0" w:color="auto"/>
      </w:divBdr>
    </w:div>
    <w:div w:id="1976712938">
      <w:bodyDiv w:val="1"/>
      <w:marLeft w:val="0"/>
      <w:marRight w:val="0"/>
      <w:marTop w:val="0"/>
      <w:marBottom w:val="0"/>
      <w:divBdr>
        <w:top w:val="none" w:sz="0" w:space="0" w:color="auto"/>
        <w:left w:val="none" w:sz="0" w:space="0" w:color="auto"/>
        <w:bottom w:val="none" w:sz="0" w:space="0" w:color="auto"/>
        <w:right w:val="none" w:sz="0" w:space="0" w:color="auto"/>
      </w:divBdr>
    </w:div>
    <w:div w:id="1977635959">
      <w:bodyDiv w:val="1"/>
      <w:marLeft w:val="0"/>
      <w:marRight w:val="0"/>
      <w:marTop w:val="0"/>
      <w:marBottom w:val="0"/>
      <w:divBdr>
        <w:top w:val="none" w:sz="0" w:space="0" w:color="auto"/>
        <w:left w:val="none" w:sz="0" w:space="0" w:color="auto"/>
        <w:bottom w:val="none" w:sz="0" w:space="0" w:color="auto"/>
        <w:right w:val="none" w:sz="0" w:space="0" w:color="auto"/>
      </w:divBdr>
    </w:div>
    <w:div w:id="2012951307">
      <w:bodyDiv w:val="1"/>
      <w:marLeft w:val="0"/>
      <w:marRight w:val="0"/>
      <w:marTop w:val="0"/>
      <w:marBottom w:val="0"/>
      <w:divBdr>
        <w:top w:val="none" w:sz="0" w:space="0" w:color="auto"/>
        <w:left w:val="none" w:sz="0" w:space="0" w:color="auto"/>
        <w:bottom w:val="none" w:sz="0" w:space="0" w:color="auto"/>
        <w:right w:val="none" w:sz="0" w:space="0" w:color="auto"/>
      </w:divBdr>
    </w:div>
    <w:div w:id="2021815520">
      <w:bodyDiv w:val="1"/>
      <w:marLeft w:val="0"/>
      <w:marRight w:val="0"/>
      <w:marTop w:val="0"/>
      <w:marBottom w:val="0"/>
      <w:divBdr>
        <w:top w:val="none" w:sz="0" w:space="0" w:color="auto"/>
        <w:left w:val="none" w:sz="0" w:space="0" w:color="auto"/>
        <w:bottom w:val="none" w:sz="0" w:space="0" w:color="auto"/>
        <w:right w:val="none" w:sz="0" w:space="0" w:color="auto"/>
      </w:divBdr>
    </w:div>
    <w:div w:id="2027125299">
      <w:bodyDiv w:val="1"/>
      <w:marLeft w:val="0"/>
      <w:marRight w:val="0"/>
      <w:marTop w:val="0"/>
      <w:marBottom w:val="0"/>
      <w:divBdr>
        <w:top w:val="none" w:sz="0" w:space="0" w:color="auto"/>
        <w:left w:val="none" w:sz="0" w:space="0" w:color="auto"/>
        <w:bottom w:val="none" w:sz="0" w:space="0" w:color="auto"/>
        <w:right w:val="none" w:sz="0" w:space="0" w:color="auto"/>
      </w:divBdr>
    </w:div>
    <w:div w:id="2030990038">
      <w:bodyDiv w:val="1"/>
      <w:marLeft w:val="0"/>
      <w:marRight w:val="0"/>
      <w:marTop w:val="0"/>
      <w:marBottom w:val="0"/>
      <w:divBdr>
        <w:top w:val="none" w:sz="0" w:space="0" w:color="auto"/>
        <w:left w:val="none" w:sz="0" w:space="0" w:color="auto"/>
        <w:bottom w:val="none" w:sz="0" w:space="0" w:color="auto"/>
        <w:right w:val="none" w:sz="0" w:space="0" w:color="auto"/>
      </w:divBdr>
    </w:div>
    <w:div w:id="2039775010">
      <w:bodyDiv w:val="1"/>
      <w:marLeft w:val="0"/>
      <w:marRight w:val="0"/>
      <w:marTop w:val="0"/>
      <w:marBottom w:val="0"/>
      <w:divBdr>
        <w:top w:val="none" w:sz="0" w:space="0" w:color="auto"/>
        <w:left w:val="none" w:sz="0" w:space="0" w:color="auto"/>
        <w:bottom w:val="none" w:sz="0" w:space="0" w:color="auto"/>
        <w:right w:val="none" w:sz="0" w:space="0" w:color="auto"/>
      </w:divBdr>
      <w:divsChild>
        <w:div w:id="667578">
          <w:marLeft w:val="0"/>
          <w:marRight w:val="0"/>
          <w:marTop w:val="0"/>
          <w:marBottom w:val="0"/>
          <w:divBdr>
            <w:top w:val="none" w:sz="0" w:space="0" w:color="auto"/>
            <w:left w:val="none" w:sz="0" w:space="0" w:color="auto"/>
            <w:bottom w:val="none" w:sz="0" w:space="0" w:color="auto"/>
            <w:right w:val="none" w:sz="0" w:space="0" w:color="auto"/>
          </w:divBdr>
          <w:divsChild>
            <w:div w:id="6563775">
              <w:marLeft w:val="0"/>
              <w:marRight w:val="0"/>
              <w:marTop w:val="150"/>
              <w:marBottom w:val="150"/>
              <w:divBdr>
                <w:top w:val="none" w:sz="0" w:space="0" w:color="auto"/>
                <w:left w:val="none" w:sz="0" w:space="0" w:color="auto"/>
                <w:bottom w:val="none" w:sz="0" w:space="0" w:color="auto"/>
                <w:right w:val="none" w:sz="0" w:space="0" w:color="auto"/>
              </w:divBdr>
            </w:div>
            <w:div w:id="7803888">
              <w:marLeft w:val="375"/>
              <w:marRight w:val="75"/>
              <w:marTop w:val="0"/>
              <w:marBottom w:val="0"/>
              <w:divBdr>
                <w:top w:val="none" w:sz="0" w:space="0" w:color="auto"/>
                <w:left w:val="none" w:sz="0" w:space="0" w:color="auto"/>
                <w:bottom w:val="none" w:sz="0" w:space="0" w:color="auto"/>
                <w:right w:val="none" w:sz="0" w:space="0" w:color="auto"/>
              </w:divBdr>
              <w:divsChild>
                <w:div w:id="1851020377">
                  <w:marLeft w:val="0"/>
                  <w:marRight w:val="0"/>
                  <w:marTop w:val="300"/>
                  <w:marBottom w:val="300"/>
                  <w:divBdr>
                    <w:top w:val="none" w:sz="0" w:space="0" w:color="auto"/>
                    <w:left w:val="none" w:sz="0" w:space="0" w:color="auto"/>
                    <w:bottom w:val="none" w:sz="0" w:space="0" w:color="auto"/>
                    <w:right w:val="none" w:sz="0" w:space="0" w:color="auto"/>
                  </w:divBdr>
                </w:div>
              </w:divsChild>
            </w:div>
            <w:div w:id="1943874129">
              <w:marLeft w:val="0"/>
              <w:marRight w:val="0"/>
              <w:marTop w:val="150"/>
              <w:marBottom w:val="150"/>
              <w:divBdr>
                <w:top w:val="none" w:sz="0" w:space="0" w:color="auto"/>
                <w:left w:val="none" w:sz="0" w:space="0" w:color="auto"/>
                <w:bottom w:val="none" w:sz="0" w:space="0" w:color="auto"/>
                <w:right w:val="none" w:sz="0" w:space="0" w:color="auto"/>
              </w:divBdr>
            </w:div>
          </w:divsChild>
        </w:div>
        <w:div w:id="368455987">
          <w:marLeft w:val="0"/>
          <w:marRight w:val="0"/>
          <w:marTop w:val="0"/>
          <w:marBottom w:val="0"/>
          <w:divBdr>
            <w:top w:val="none" w:sz="0" w:space="0" w:color="auto"/>
            <w:left w:val="none" w:sz="0" w:space="0" w:color="auto"/>
            <w:bottom w:val="none" w:sz="0" w:space="0" w:color="auto"/>
            <w:right w:val="none" w:sz="0" w:space="0" w:color="auto"/>
          </w:divBdr>
          <w:divsChild>
            <w:div w:id="264310559">
              <w:marLeft w:val="0"/>
              <w:marRight w:val="0"/>
              <w:marTop w:val="0"/>
              <w:marBottom w:val="0"/>
              <w:divBdr>
                <w:top w:val="none" w:sz="0" w:space="0" w:color="auto"/>
                <w:left w:val="none" w:sz="0" w:space="0" w:color="auto"/>
                <w:bottom w:val="none" w:sz="0" w:space="0" w:color="auto"/>
                <w:right w:val="none" w:sz="0" w:space="0" w:color="auto"/>
              </w:divBdr>
              <w:divsChild>
                <w:div w:id="1144349867">
                  <w:marLeft w:val="0"/>
                  <w:marRight w:val="0"/>
                  <w:marTop w:val="0"/>
                  <w:marBottom w:val="0"/>
                  <w:divBdr>
                    <w:top w:val="none" w:sz="0" w:space="0" w:color="auto"/>
                    <w:left w:val="none" w:sz="0" w:space="0" w:color="auto"/>
                    <w:bottom w:val="none" w:sz="0" w:space="0" w:color="auto"/>
                    <w:right w:val="none" w:sz="0" w:space="0" w:color="auto"/>
                  </w:divBdr>
                  <w:divsChild>
                    <w:div w:id="993676779">
                      <w:marLeft w:val="0"/>
                      <w:marRight w:val="0"/>
                      <w:marTop w:val="525"/>
                      <w:marBottom w:val="0"/>
                      <w:divBdr>
                        <w:top w:val="none" w:sz="0" w:space="0" w:color="auto"/>
                        <w:left w:val="none" w:sz="0" w:space="0" w:color="auto"/>
                        <w:bottom w:val="none" w:sz="0" w:space="0" w:color="auto"/>
                        <w:right w:val="none" w:sz="0" w:space="0" w:color="auto"/>
                      </w:divBdr>
                    </w:div>
                    <w:div w:id="1232544421">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900944600">
              <w:marLeft w:val="0"/>
              <w:marRight w:val="0"/>
              <w:marTop w:val="0"/>
              <w:marBottom w:val="0"/>
              <w:divBdr>
                <w:top w:val="none" w:sz="0" w:space="0" w:color="auto"/>
                <w:left w:val="none" w:sz="0" w:space="0" w:color="auto"/>
                <w:bottom w:val="none" w:sz="0" w:space="0" w:color="auto"/>
                <w:right w:val="none" w:sz="0" w:space="0" w:color="auto"/>
              </w:divBdr>
              <w:divsChild>
                <w:div w:id="219755443">
                  <w:marLeft w:val="0"/>
                  <w:marRight w:val="0"/>
                  <w:marTop w:val="0"/>
                  <w:marBottom w:val="0"/>
                  <w:divBdr>
                    <w:top w:val="none" w:sz="0" w:space="0" w:color="auto"/>
                    <w:left w:val="none" w:sz="0" w:space="0" w:color="auto"/>
                    <w:bottom w:val="none" w:sz="0" w:space="0" w:color="auto"/>
                    <w:right w:val="none" w:sz="0" w:space="0" w:color="auto"/>
                  </w:divBdr>
                  <w:divsChild>
                    <w:div w:id="1891644960">
                      <w:marLeft w:val="0"/>
                      <w:marRight w:val="0"/>
                      <w:marTop w:val="0"/>
                      <w:marBottom w:val="0"/>
                      <w:divBdr>
                        <w:top w:val="none" w:sz="0" w:space="0" w:color="auto"/>
                        <w:left w:val="none" w:sz="0" w:space="0" w:color="auto"/>
                        <w:bottom w:val="none" w:sz="0" w:space="0" w:color="auto"/>
                        <w:right w:val="none" w:sz="0" w:space="0" w:color="auto"/>
                      </w:divBdr>
                      <w:divsChild>
                        <w:div w:id="975640270">
                          <w:marLeft w:val="0"/>
                          <w:marRight w:val="0"/>
                          <w:marTop w:val="0"/>
                          <w:marBottom w:val="0"/>
                          <w:divBdr>
                            <w:top w:val="none" w:sz="0" w:space="0" w:color="auto"/>
                            <w:left w:val="none" w:sz="0" w:space="0" w:color="auto"/>
                            <w:bottom w:val="none" w:sz="0" w:space="0" w:color="auto"/>
                            <w:right w:val="none" w:sz="0" w:space="0" w:color="auto"/>
                          </w:divBdr>
                        </w:div>
                        <w:div w:id="1621111471">
                          <w:marLeft w:val="150"/>
                          <w:marRight w:val="0"/>
                          <w:marTop w:val="300"/>
                          <w:marBottom w:val="0"/>
                          <w:divBdr>
                            <w:top w:val="none" w:sz="0" w:space="0" w:color="auto"/>
                            <w:left w:val="none" w:sz="0" w:space="0" w:color="auto"/>
                            <w:bottom w:val="none" w:sz="0" w:space="0" w:color="auto"/>
                            <w:right w:val="none" w:sz="0" w:space="0" w:color="auto"/>
                          </w:divBdr>
                        </w:div>
                        <w:div w:id="1897626065">
                          <w:marLeft w:val="0"/>
                          <w:marRight w:val="0"/>
                          <w:marTop w:val="0"/>
                          <w:marBottom w:val="0"/>
                          <w:divBdr>
                            <w:top w:val="single" w:sz="6" w:space="1" w:color="DDDDDD"/>
                            <w:left w:val="single" w:sz="6" w:space="1" w:color="DDDDDD"/>
                            <w:bottom w:val="single" w:sz="6" w:space="1" w:color="DDDDDD"/>
                            <w:right w:val="single" w:sz="6" w:space="1" w:color="DDDDDD"/>
                          </w:divBdr>
                        </w:div>
                      </w:divsChild>
                    </w:div>
                  </w:divsChild>
                </w:div>
                <w:div w:id="689452236">
                  <w:marLeft w:val="0"/>
                  <w:marRight w:val="0"/>
                  <w:marTop w:val="450"/>
                  <w:marBottom w:val="450"/>
                  <w:divBdr>
                    <w:top w:val="none" w:sz="0" w:space="0" w:color="auto"/>
                    <w:left w:val="none" w:sz="0" w:space="0" w:color="auto"/>
                    <w:bottom w:val="none" w:sz="0" w:space="0" w:color="auto"/>
                    <w:right w:val="none" w:sz="0" w:space="0" w:color="auto"/>
                  </w:divBdr>
                  <w:divsChild>
                    <w:div w:id="456531395">
                      <w:marLeft w:val="150"/>
                      <w:marRight w:val="150"/>
                      <w:marTop w:val="150"/>
                      <w:marBottom w:val="150"/>
                      <w:divBdr>
                        <w:top w:val="single" w:sz="6" w:space="11" w:color="999999"/>
                        <w:left w:val="single" w:sz="6" w:space="11" w:color="999999"/>
                        <w:bottom w:val="single" w:sz="6" w:space="11" w:color="999999"/>
                        <w:right w:val="single" w:sz="6" w:space="11" w:color="999999"/>
                      </w:divBdr>
                    </w:div>
                    <w:div w:id="1317953520">
                      <w:marLeft w:val="0"/>
                      <w:marRight w:val="0"/>
                      <w:marTop w:val="0"/>
                      <w:marBottom w:val="0"/>
                      <w:divBdr>
                        <w:top w:val="none" w:sz="0" w:space="0" w:color="auto"/>
                        <w:left w:val="none" w:sz="0" w:space="0" w:color="auto"/>
                        <w:bottom w:val="none" w:sz="0" w:space="0" w:color="auto"/>
                        <w:right w:val="none" w:sz="0" w:space="0" w:color="auto"/>
                      </w:divBdr>
                    </w:div>
                    <w:div w:id="1724600247">
                      <w:marLeft w:val="150"/>
                      <w:marRight w:val="150"/>
                      <w:marTop w:val="150"/>
                      <w:marBottom w:val="150"/>
                      <w:divBdr>
                        <w:top w:val="single" w:sz="6" w:space="0" w:color="999999"/>
                        <w:left w:val="single" w:sz="6" w:space="0" w:color="999999"/>
                        <w:bottom w:val="single" w:sz="6" w:space="0" w:color="999999"/>
                        <w:right w:val="single" w:sz="6" w:space="0" w:color="999999"/>
                      </w:divBdr>
                      <w:divsChild>
                        <w:div w:id="1149786795">
                          <w:marLeft w:val="0"/>
                          <w:marRight w:val="0"/>
                          <w:marTop w:val="0"/>
                          <w:marBottom w:val="0"/>
                          <w:divBdr>
                            <w:top w:val="none" w:sz="0" w:space="0" w:color="auto"/>
                            <w:left w:val="none" w:sz="0" w:space="0" w:color="auto"/>
                            <w:bottom w:val="single" w:sz="6" w:space="8" w:color="AAAAAA"/>
                            <w:right w:val="none" w:sz="0" w:space="0" w:color="auto"/>
                          </w:divBdr>
                        </w:div>
                        <w:div w:id="1949005711">
                          <w:marLeft w:val="0"/>
                          <w:marRight w:val="0"/>
                          <w:marTop w:val="0"/>
                          <w:marBottom w:val="0"/>
                          <w:divBdr>
                            <w:top w:val="none" w:sz="0" w:space="0" w:color="auto"/>
                            <w:left w:val="none" w:sz="0" w:space="0" w:color="auto"/>
                            <w:bottom w:val="none" w:sz="0" w:space="0" w:color="auto"/>
                            <w:right w:val="none" w:sz="0" w:space="0" w:color="auto"/>
                          </w:divBdr>
                          <w:divsChild>
                            <w:div w:id="277101505">
                              <w:marLeft w:val="0"/>
                              <w:marRight w:val="0"/>
                              <w:marTop w:val="0"/>
                              <w:marBottom w:val="0"/>
                              <w:divBdr>
                                <w:top w:val="none" w:sz="0" w:space="0" w:color="auto"/>
                                <w:left w:val="none" w:sz="0" w:space="0" w:color="auto"/>
                                <w:bottom w:val="single" w:sz="6" w:space="8" w:color="BBBBBB"/>
                                <w:right w:val="none" w:sz="0" w:space="0" w:color="auto"/>
                              </w:divBdr>
                            </w:div>
                          </w:divsChild>
                        </w:div>
                        <w:div w:id="2086101883">
                          <w:marLeft w:val="0"/>
                          <w:marRight w:val="0"/>
                          <w:marTop w:val="0"/>
                          <w:marBottom w:val="0"/>
                          <w:divBdr>
                            <w:top w:val="none" w:sz="0" w:space="0" w:color="auto"/>
                            <w:left w:val="single" w:sz="12" w:space="8" w:color="FFF296"/>
                            <w:bottom w:val="single" w:sz="6" w:space="8" w:color="AAAAAA"/>
                            <w:right w:val="none" w:sz="0" w:space="0" w:color="auto"/>
                          </w:divBdr>
                        </w:div>
                      </w:divsChild>
                    </w:div>
                  </w:divsChild>
                </w:div>
              </w:divsChild>
            </w:div>
          </w:divsChild>
        </w:div>
        <w:div w:id="815142121">
          <w:marLeft w:val="0"/>
          <w:marRight w:val="0"/>
          <w:marTop w:val="0"/>
          <w:marBottom w:val="0"/>
          <w:divBdr>
            <w:top w:val="none" w:sz="0" w:space="0" w:color="auto"/>
            <w:left w:val="none" w:sz="0" w:space="0" w:color="auto"/>
            <w:bottom w:val="none" w:sz="0" w:space="0" w:color="auto"/>
            <w:right w:val="none" w:sz="0" w:space="0" w:color="auto"/>
          </w:divBdr>
          <w:divsChild>
            <w:div w:id="1058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7675">
      <w:bodyDiv w:val="1"/>
      <w:marLeft w:val="0"/>
      <w:marRight w:val="0"/>
      <w:marTop w:val="0"/>
      <w:marBottom w:val="0"/>
      <w:divBdr>
        <w:top w:val="none" w:sz="0" w:space="0" w:color="auto"/>
        <w:left w:val="none" w:sz="0" w:space="0" w:color="auto"/>
        <w:bottom w:val="none" w:sz="0" w:space="0" w:color="auto"/>
        <w:right w:val="none" w:sz="0" w:space="0" w:color="auto"/>
      </w:divBdr>
    </w:div>
    <w:div w:id="2088452570">
      <w:bodyDiv w:val="1"/>
      <w:marLeft w:val="0"/>
      <w:marRight w:val="0"/>
      <w:marTop w:val="0"/>
      <w:marBottom w:val="0"/>
      <w:divBdr>
        <w:top w:val="none" w:sz="0" w:space="0" w:color="auto"/>
        <w:left w:val="none" w:sz="0" w:space="0" w:color="auto"/>
        <w:bottom w:val="none" w:sz="0" w:space="0" w:color="auto"/>
        <w:right w:val="none" w:sz="0" w:space="0" w:color="auto"/>
      </w:divBdr>
    </w:div>
    <w:div w:id="2091809162">
      <w:bodyDiv w:val="1"/>
      <w:marLeft w:val="0"/>
      <w:marRight w:val="0"/>
      <w:marTop w:val="0"/>
      <w:marBottom w:val="0"/>
      <w:divBdr>
        <w:top w:val="none" w:sz="0" w:space="0" w:color="auto"/>
        <w:left w:val="none" w:sz="0" w:space="0" w:color="auto"/>
        <w:bottom w:val="none" w:sz="0" w:space="0" w:color="auto"/>
        <w:right w:val="none" w:sz="0" w:space="0" w:color="auto"/>
      </w:divBdr>
      <w:divsChild>
        <w:div w:id="22168462">
          <w:marLeft w:val="0"/>
          <w:marRight w:val="0"/>
          <w:marTop w:val="0"/>
          <w:marBottom w:val="0"/>
          <w:divBdr>
            <w:top w:val="none" w:sz="0" w:space="0" w:color="auto"/>
            <w:left w:val="none" w:sz="0" w:space="0" w:color="auto"/>
            <w:bottom w:val="none" w:sz="0" w:space="0" w:color="auto"/>
            <w:right w:val="none" w:sz="0" w:space="0" w:color="auto"/>
          </w:divBdr>
        </w:div>
        <w:div w:id="141047367">
          <w:marLeft w:val="0"/>
          <w:marRight w:val="0"/>
          <w:marTop w:val="0"/>
          <w:marBottom w:val="0"/>
          <w:divBdr>
            <w:top w:val="none" w:sz="0" w:space="0" w:color="auto"/>
            <w:left w:val="none" w:sz="0" w:space="0" w:color="auto"/>
            <w:bottom w:val="none" w:sz="0" w:space="0" w:color="auto"/>
            <w:right w:val="none" w:sz="0" w:space="0" w:color="auto"/>
          </w:divBdr>
        </w:div>
        <w:div w:id="246307130">
          <w:marLeft w:val="0"/>
          <w:marRight w:val="0"/>
          <w:marTop w:val="0"/>
          <w:marBottom w:val="0"/>
          <w:divBdr>
            <w:top w:val="none" w:sz="0" w:space="0" w:color="auto"/>
            <w:left w:val="none" w:sz="0" w:space="0" w:color="auto"/>
            <w:bottom w:val="none" w:sz="0" w:space="0" w:color="auto"/>
            <w:right w:val="none" w:sz="0" w:space="0" w:color="auto"/>
          </w:divBdr>
        </w:div>
        <w:div w:id="733548816">
          <w:marLeft w:val="0"/>
          <w:marRight w:val="0"/>
          <w:marTop w:val="0"/>
          <w:marBottom w:val="0"/>
          <w:divBdr>
            <w:top w:val="none" w:sz="0" w:space="0" w:color="auto"/>
            <w:left w:val="none" w:sz="0" w:space="0" w:color="auto"/>
            <w:bottom w:val="none" w:sz="0" w:space="0" w:color="auto"/>
            <w:right w:val="none" w:sz="0" w:space="0" w:color="auto"/>
          </w:divBdr>
        </w:div>
        <w:div w:id="742416625">
          <w:marLeft w:val="0"/>
          <w:marRight w:val="0"/>
          <w:marTop w:val="0"/>
          <w:marBottom w:val="0"/>
          <w:divBdr>
            <w:top w:val="none" w:sz="0" w:space="0" w:color="auto"/>
            <w:left w:val="none" w:sz="0" w:space="0" w:color="auto"/>
            <w:bottom w:val="none" w:sz="0" w:space="0" w:color="auto"/>
            <w:right w:val="none" w:sz="0" w:space="0" w:color="auto"/>
          </w:divBdr>
        </w:div>
        <w:div w:id="878514873">
          <w:marLeft w:val="0"/>
          <w:marRight w:val="0"/>
          <w:marTop w:val="0"/>
          <w:marBottom w:val="0"/>
          <w:divBdr>
            <w:top w:val="none" w:sz="0" w:space="0" w:color="auto"/>
            <w:left w:val="none" w:sz="0" w:space="0" w:color="auto"/>
            <w:bottom w:val="none" w:sz="0" w:space="0" w:color="auto"/>
            <w:right w:val="none" w:sz="0" w:space="0" w:color="auto"/>
          </w:divBdr>
        </w:div>
        <w:div w:id="907569272">
          <w:marLeft w:val="0"/>
          <w:marRight w:val="0"/>
          <w:marTop w:val="0"/>
          <w:marBottom w:val="0"/>
          <w:divBdr>
            <w:top w:val="none" w:sz="0" w:space="0" w:color="auto"/>
            <w:left w:val="none" w:sz="0" w:space="0" w:color="auto"/>
            <w:bottom w:val="none" w:sz="0" w:space="0" w:color="auto"/>
            <w:right w:val="none" w:sz="0" w:space="0" w:color="auto"/>
          </w:divBdr>
        </w:div>
        <w:div w:id="1484544292">
          <w:marLeft w:val="0"/>
          <w:marRight w:val="0"/>
          <w:marTop w:val="0"/>
          <w:marBottom w:val="0"/>
          <w:divBdr>
            <w:top w:val="none" w:sz="0" w:space="0" w:color="auto"/>
            <w:left w:val="none" w:sz="0" w:space="0" w:color="auto"/>
            <w:bottom w:val="none" w:sz="0" w:space="0" w:color="auto"/>
            <w:right w:val="none" w:sz="0" w:space="0" w:color="auto"/>
          </w:divBdr>
        </w:div>
        <w:div w:id="1718701305">
          <w:marLeft w:val="0"/>
          <w:marRight w:val="0"/>
          <w:marTop w:val="0"/>
          <w:marBottom w:val="0"/>
          <w:divBdr>
            <w:top w:val="none" w:sz="0" w:space="0" w:color="auto"/>
            <w:left w:val="none" w:sz="0" w:space="0" w:color="auto"/>
            <w:bottom w:val="none" w:sz="0" w:space="0" w:color="auto"/>
            <w:right w:val="none" w:sz="0" w:space="0" w:color="auto"/>
          </w:divBdr>
        </w:div>
        <w:div w:id="1789548433">
          <w:marLeft w:val="0"/>
          <w:marRight w:val="0"/>
          <w:marTop w:val="0"/>
          <w:marBottom w:val="0"/>
          <w:divBdr>
            <w:top w:val="none" w:sz="0" w:space="0" w:color="auto"/>
            <w:left w:val="none" w:sz="0" w:space="0" w:color="auto"/>
            <w:bottom w:val="none" w:sz="0" w:space="0" w:color="auto"/>
            <w:right w:val="none" w:sz="0" w:space="0" w:color="auto"/>
          </w:divBdr>
        </w:div>
        <w:div w:id="1864128449">
          <w:marLeft w:val="0"/>
          <w:marRight w:val="0"/>
          <w:marTop w:val="0"/>
          <w:marBottom w:val="0"/>
          <w:divBdr>
            <w:top w:val="none" w:sz="0" w:space="0" w:color="auto"/>
            <w:left w:val="none" w:sz="0" w:space="0" w:color="auto"/>
            <w:bottom w:val="none" w:sz="0" w:space="0" w:color="auto"/>
            <w:right w:val="none" w:sz="0" w:space="0" w:color="auto"/>
          </w:divBdr>
        </w:div>
      </w:divsChild>
    </w:div>
    <w:div w:id="2111585105">
      <w:bodyDiv w:val="1"/>
      <w:marLeft w:val="0"/>
      <w:marRight w:val="0"/>
      <w:marTop w:val="0"/>
      <w:marBottom w:val="0"/>
      <w:divBdr>
        <w:top w:val="none" w:sz="0" w:space="0" w:color="auto"/>
        <w:left w:val="none" w:sz="0" w:space="0" w:color="auto"/>
        <w:bottom w:val="none" w:sz="0" w:space="0" w:color="auto"/>
        <w:right w:val="none" w:sz="0" w:space="0" w:color="auto"/>
      </w:divBdr>
    </w:div>
    <w:div w:id="2113933178">
      <w:bodyDiv w:val="1"/>
      <w:marLeft w:val="0"/>
      <w:marRight w:val="0"/>
      <w:marTop w:val="0"/>
      <w:marBottom w:val="0"/>
      <w:divBdr>
        <w:top w:val="none" w:sz="0" w:space="0" w:color="auto"/>
        <w:left w:val="none" w:sz="0" w:space="0" w:color="auto"/>
        <w:bottom w:val="none" w:sz="0" w:space="0" w:color="auto"/>
        <w:right w:val="none" w:sz="0" w:space="0" w:color="auto"/>
      </w:divBdr>
    </w:div>
    <w:div w:id="2120221207">
      <w:bodyDiv w:val="1"/>
      <w:marLeft w:val="0"/>
      <w:marRight w:val="0"/>
      <w:marTop w:val="0"/>
      <w:marBottom w:val="0"/>
      <w:divBdr>
        <w:top w:val="none" w:sz="0" w:space="0" w:color="auto"/>
        <w:left w:val="none" w:sz="0" w:space="0" w:color="auto"/>
        <w:bottom w:val="none" w:sz="0" w:space="0" w:color="auto"/>
        <w:right w:val="none" w:sz="0" w:space="0" w:color="auto"/>
      </w:divBdr>
    </w:div>
    <w:div w:id="214323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celia.schmid@students.fhnw.ch" TargetMode="External"/><Relationship Id="rId26" Type="http://schemas.openxmlformats.org/officeDocument/2006/relationships/image" Target="media/image5.emf"/><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eader" Target="header5.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franck.polin@students.fhnw.ch" TargetMode="External"/><Relationship Id="rId29" Type="http://schemas.openxmlformats.org/officeDocument/2006/relationships/customXml" Target="ink/ink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header" Target="header4.xml"/><Relationship Id="rId37" Type="http://schemas.microsoft.com/office/2011/relationships/commentsExtended" Target="commentsExtended.xml"/><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customXml" Target="ink/ink1.xml"/><Relationship Id="rId28" Type="http://schemas.openxmlformats.org/officeDocument/2006/relationships/image" Target="media/image6.emf"/><Relationship Id="rId36" Type="http://schemas.openxmlformats.org/officeDocument/2006/relationships/comments" Target="comments.xml"/><Relationship Id="rId10" Type="http://schemas.openxmlformats.org/officeDocument/2006/relationships/footnotes" Target="footnotes.xml"/><Relationship Id="rId19" Type="http://schemas.openxmlformats.org/officeDocument/2006/relationships/hyperlink" Target="mailto:christopher.vogel@students.fhnw.ch"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customXml" Target="ink/ink3.xml"/><Relationship Id="rId30" Type="http://schemas.openxmlformats.org/officeDocument/2006/relationships/image" Target="media/image7.emf"/><Relationship Id="rId35" Type="http://schemas.openxmlformats.org/officeDocument/2006/relationships/footer" Target="footer4.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mailto:simon.drabert@stuedents.fhnw.ch" TargetMode="External"/><Relationship Id="rId25" Type="http://schemas.openxmlformats.org/officeDocument/2006/relationships/customXml" Target="ink/ink2.xml"/><Relationship Id="rId33" Type="http://schemas.openxmlformats.org/officeDocument/2006/relationships/footer" Target="footer3.xml"/><Relationship Id="rId38"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PC\Dropbox\FHNW_Thomas\Semester%205\ToBIT\Revisionen\Thomas_Felder_ToBIT_Neuromarketing_How_To_Implement_A_Call_To_Action.dot"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9-03-25T17:46:32.015"/>
    </inkml:context>
    <inkml:brush xml:id="br0">
      <inkml:brushProperty name="width" value="0.05" units="cm"/>
      <inkml:brushProperty name="height" value="0.05" units="cm"/>
      <inkml:brushProperty name="fitToCurve" value="1"/>
    </inkml:brush>
  </inkml:definitions>
  <inkml:trace contextRef="#ctx0" brushRef="#br0">109 402 0,'22'0'157,"-2"0"-142,24 0 1,0 0 0,-22 0-1,-1 0-15,1 0 16,-1 0-16,1 0 31,1 0-15,-2 0-1,-21-22 17,21 22-1,1 0-16,-22-21 1,0 0 0,21 21 15,-21-21-15,22 21-1,-22-21-15,23-22 16,-23 22-1,0 0 1,21 21 0,-21-21-1,0 0 32,0 0-31,0-1 15,0 1-31,0 1 16,0-1-1,0 0 1,-21 21-16,-24-21 16,24 21-1,-22-22 1,22 22 15,-24 0-31,24 0 31,-1 0-15,1 0 46,21 22-46,0 20 0,0-21-16,0-1 15,0 23 1,0-22-16,0 0 16,0 0-1,0 21-15,0-19 16,0-3-1,0 1 17,0 0-32,21-21 15,-21 21-15,0 0 16,22-21 0,-22 43-16,0-22 15,0 0 1,0 0-16,0-1 15,0 2 1,0-1 15,0 0-15,0 0-16,0 0 16,0 0 15,0 1-16,-22-1 1,22-1 0,0 1-16,-21-21 31,21 21-31,-22 0 16,-1-21-1,2 23 16,-1-23-15,0 0 0,2 0-1,-2 0-15,0 0 32,0 0-32,0 0 15,1 0 1,-1 0-1</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6:47.988"/>
    </inkml:context>
    <inkml:brush xml:id="br0">
      <inkml:brushProperty name="width" value="0.05" units="cm"/>
      <inkml:brushProperty name="height" value="0.05" units="cm"/>
      <inkml:brushProperty name="fitToCurve" value="1"/>
    </inkml:brush>
  </inkml:definitions>
  <inkml:trace contextRef="#ctx0" brushRef="#br0">19 0 0,'0'42'32,"0"22"-17,0-22-15,20 43 16,-20-22 0,0 1-16,19 20 15,-19 1 1,20-22-16,-20 42 15,20-41 1,-20-22-16,0 43 16,20-43-16,-20 1 15,0-1 1,0 0-16,0-21 16,0 1-1,0-1 1,0-42 171,0-22-171,0 22 0,0-21-16,0 21 15,-20-1-15,20-20 16,0 0-1,0 21 1,0-1 0,0 1-16,-20 0 15,20 0-15,0 0 16,0 0 0,0-1-16,0 1 15,-20 0 1,1-21-1,19 21 1,0-1-16,0 2 16,0-1-1,0 0-15,0 0 16,0 0 15,0-1-31,0 1 16,-20 21-1,20-21-15,0 0 16,-19 0 0,19 0-1,0-1 17,0 1-32,0 0 31,0 0 0,0 0-31,0 0 47,0-1-31,0 1-1,39-21 16,-39 21-31,39 21 16,-19-21 0,0-1-16,19 22 15,-20 0 17,1 0-17,0 0 1,0 0 46,-20 22-46,19-1 0,-19 0-1,20 42-15,-20-20 16,0-1-1,19 0 1,-19 1-16,0-22 16,0 21-16,0-21 15,0 1 1,0 20-16,0-21 16,0 20-1,0 2-15,0-22 16,0 0-1,0 0 1,0 0 0,0 1-1,0-1 1,0 21 0,0 0-1,0-20 1,0-1-1,0 0-15,0 0 47,-19-21-47,-1 21 16,1-21 46,19 21-46,-20-21-16,20 22 31,-20-22-15,0 0 0,20 21 15,-19-21-31,-1 0 47,1 0-16,-1 0 31,0 0-15,0 0 0</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0.769"/>
    </inkml:context>
    <inkml:brush xml:id="br0">
      <inkml:brushProperty name="width" value="0.05" units="cm"/>
      <inkml:brushProperty name="height" value="0.05" units="cm"/>
      <inkml:brushProperty name="fitToCurve" value="1"/>
    </inkml:brush>
  </inkml:definitions>
  <inkml:trace contextRef="#ctx0" brushRef="#br0">0 864 0,'21'0'125,"0"0"-109,1 0-1,-22-21 1,21 21 15,-21-22-31,21 22 16,0 0 46,0 0-46,0 0-1,1 0 48,-1 0-47,-21-21 77,21 21-30,-21 21 31,0 43-79,21-22-15,-21 0 16,0 0-1,0-21-15,0 43 16,0-43-16,0 0 16,0 20-1,0-20 1,0 1 0,0-65 93,21-19-93,-21-23-1,0 0-15,0 2 16,0 40-1,0 1-15,0 21 16,0 0 15,0 1 1,21 20 30,1 0-46,-1 0-1,21 0 1,22 0-16,20 0 16,-64 0-1,23 0-15,-22 0 16,0 0-1,0 0 1,0 0 31,-63 0 109,21 0-156,-21 0 16,0 0-1,0 0 1,21 20 0,21 1-1,-21-21 17,21 21-32,0 0 31,0 0-16,0 1 1,0-1-16,0 0 31,0 0-31,0 0 63,0-1-16,0 2-32,21-22-15,0 21 32,0-21-32,0 21 46,-1-21-30,2 0 47,-1 0-32,0 0-16,0 0 32,0 0-15,-21-21 108,0 0-124,0-1 15,0 2-15,0-22 15,0 21-31,0 0 16,0-22-16,21 43 15,-21-21 1,0 0-1,0 0 17,22 42 171,-22 0-203,0 0 15,0 0 1,0 1-16,0-1 16,0 0-1,21 0 1,-21 20 0,0-19-1,0 20-15,0-21 31,0 0 1,148-21 468,21-400-297,-169 379-188,0 0 1,0 0 0,0-22-1,0 22 1,0-41-16,0-2 16,0 43-1,0-21-15,-21 20 16,21 2-1,0-1 1,0 0-16,0 0 31,-21-22-31,21 22 16,0-21 0,0 21-16,0 1 15,0-23 1,-21 43-16,21-21 15,0 0 1,-21 21 15,-1 0-15,1 0 15,0 0-31,0 0 16,0 0-1,0 0 1,-1 0 31,1 0-31,0 0-16,21 21 15,0 0 1,0 0-16,0 21 15,-21 21 1,21-20-16,0-1 16,0 20-1,0 2-15,0-22 16,0 22-16,0-2 16,0-19-1,0 20-15,21 21 16,0-21-1,-21-20-15,21-1 16,-21 20 0,0-40-16,0-1 15,22 21 1,-1-21 0,-21 0-16,0 1 15,21-22 1,-21 21 15,0 0-31,21-1 31,-21 1-31,0 0 16,21-21 0,-21 22-1,0-1 16,21-21-31,1 0 32,-1 0-32,0 0 15,0 0 1,0 0 31,0 0-16,-21-21 16,0-22-31,-21 2-1,21 20-15,0 0 16,0-1-16,0 1 15,-21 21 1,21-42 0,-21 21-1,0 0 1,21-1 0,-21 22 30,21-20-46,0-1 16,-22 21 0,22-21-1,0 0 1,-21 21 0</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4.285"/>
    </inkml:context>
    <inkml:brush xml:id="br0">
      <inkml:brushProperty name="width" value="0.05" units="cm"/>
      <inkml:brushProperty name="height" value="0.05" units="cm"/>
      <inkml:brushProperty name="fitToCurve" value="1"/>
    </inkml:brush>
  </inkml:definitions>
  <inkml:trace contextRef="#ctx0" brushRef="#br0">0 1234 0,'22'0'78,"41"-23"-62,0 2-1,21 21-15,-20-22 16,-43 22 0,21-21-16,-21 21 15,2 0 1,-2 0-1,-1 0 17,1 0 30,0-22-31,-21 1 16,0-2-15,0 2-17,0-1 1,0 1-1,0-1 1,0-22 0,-21 44-16,0-21 31,1 21-31,-1 0 31,-2 0-31,2 0 16,0 0-1,0 0 1,0 0 0,0 0-1,21 21 32,-22-21-31,22 23-16,-21-2 15,21 1-15,-21-22 32,21 43-17,0-22 1,0 2-16,0-2 16,0 22-1,0-21-15,0-1 16,0 2-1,0-2-15,21 1 32,-21-1-17,21-21 1,-21 22 0,22-22 30,41 0-30,2 0-16,-24 0 16,1 0-16,-21 21 15,1-21 1,-1 0-16,0 0 31,0 0 0,0 0 1,-21-21-17,0-22 17,0 21-32,0-22 15,0 23 1,0-22-16,0 0 15,0 20 1,0 2-16,0-1 16,0-21-16,0 22 15,0 64 173,0-22-173,0 1 1,0-1-16,0 2 31,0-2 16,21-42 78,-21-23-109,0 22-1,0-21 1,0 22 0,0-2-1,0-20-15,0 22 16,0 0 0,0 0 15,0-2 16,22 23 0,-1 0-16,0 0-16,20 0 1,-20 0-16,1 0 16,-1 0-1,21 0-15,0 0 16,1 0 0,40-42-16,23-23 15,-41-43-15,-23 64 16,21-86-1,-21 44-15,-21-1 16,0 22 0,22 21-16,-43 1 15,0 0 1,0 21-16,0 0 16,0 1-1,-22 21 32,22 21-47,-42 45 16,0 20-1,-21 44-15,-22-22 16,42 66 0,1-22-16,21-2 15,-42 1 1,42 1-16,21 22 15,-21 20-15,21-107 16,0-66 0,0 22-16,0 1 15,-21-44 110,0 0-93</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BBF58E887630A849A5A3038A79179978" ma:contentTypeVersion="0" ma:contentTypeDescription="Ein neues Dokument erstellen." ma:contentTypeScope="" ma:versionID="77d0101d03e956b8a6f20a8387536985">
  <xsd:schema xmlns:xsd="http://www.w3.org/2001/XMLSchema" xmlns:xs="http://www.w3.org/2001/XMLSchema" xmlns:p="http://schemas.microsoft.com/office/2006/metadata/properties" xmlns:ns2="835d524a-573c-4cfc-a0b5-d1716377ad39" targetNamespace="http://schemas.microsoft.com/office/2006/metadata/properties" ma:root="true" ma:fieldsID="e3feed37d5bf3cf3396918b853f420ee" ns2:_="">
    <xsd:import namespace="835d524a-573c-4cfc-a0b5-d1716377ad3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d524a-573c-4cfc-a0b5-d1716377ad39"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27277-0D43-4115-8948-6B71941FCBAA}">
  <ds:schemaRefs>
    <ds:schemaRef ds:uri="http://schemas.microsoft.com/sharepoint/events"/>
  </ds:schemaRefs>
</ds:datastoreItem>
</file>

<file path=customXml/itemProps2.xml><?xml version="1.0" encoding="utf-8"?>
<ds:datastoreItem xmlns:ds="http://schemas.openxmlformats.org/officeDocument/2006/customXml" ds:itemID="{7193A533-13A5-4733-A6DE-CF23E67F2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d524a-573c-4cfc-a0b5-d1716377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1DBAB1-7D9A-4AFC-8AC8-ACAD8F97D3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78BBCD-7467-4BA8-B21F-75A640C9BFCE}">
  <ds:schemaRefs>
    <ds:schemaRef ds:uri="http://schemas.microsoft.com/sharepoint/v3/contenttype/forms"/>
  </ds:schemaRefs>
</ds:datastoreItem>
</file>

<file path=customXml/itemProps5.xml><?xml version="1.0" encoding="utf-8"?>
<ds:datastoreItem xmlns:ds="http://schemas.openxmlformats.org/officeDocument/2006/customXml" ds:itemID="{31FED0F4-8A4B-4FFC-A128-773D2B30D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Thomas_Felder_ToBIT_Neuromarketing_How_To_Implement_A_Call_To_Action.dot</Template>
  <TotalTime>794</TotalTime>
  <Pages>17</Pages>
  <Words>3599</Words>
  <Characters>20519</Characters>
  <Application>Microsoft Office Word</Application>
  <DocSecurity>0</DocSecurity>
  <Lines>170</Lines>
  <Paragraphs>48</Paragraphs>
  <ScaleCrop>false</ScaleCrop>
  <Manager/>
  <Company>University of Applied Sciences Northwestern Switzerland</Company>
  <LinksUpToDate>false</LinksUpToDate>
  <CharactersWithSpaces>24070</CharactersWithSpaces>
  <SharedDoc>false</SharedDoc>
  <HyperlinkBase/>
  <HLinks>
    <vt:vector size="126" baseType="variant">
      <vt:variant>
        <vt:i4>1441852</vt:i4>
      </vt:variant>
      <vt:variant>
        <vt:i4>110</vt:i4>
      </vt:variant>
      <vt:variant>
        <vt:i4>0</vt:i4>
      </vt:variant>
      <vt:variant>
        <vt:i4>5</vt:i4>
      </vt:variant>
      <vt:variant>
        <vt:lpwstr/>
      </vt:variant>
      <vt:variant>
        <vt:lpwstr>_Toc25128076</vt:lpwstr>
      </vt:variant>
      <vt:variant>
        <vt:i4>1376316</vt:i4>
      </vt:variant>
      <vt:variant>
        <vt:i4>104</vt:i4>
      </vt:variant>
      <vt:variant>
        <vt:i4>0</vt:i4>
      </vt:variant>
      <vt:variant>
        <vt:i4>5</vt:i4>
      </vt:variant>
      <vt:variant>
        <vt:lpwstr/>
      </vt:variant>
      <vt:variant>
        <vt:lpwstr>_Toc25128075</vt:lpwstr>
      </vt:variant>
      <vt:variant>
        <vt:i4>1310780</vt:i4>
      </vt:variant>
      <vt:variant>
        <vt:i4>98</vt:i4>
      </vt:variant>
      <vt:variant>
        <vt:i4>0</vt:i4>
      </vt:variant>
      <vt:variant>
        <vt:i4>5</vt:i4>
      </vt:variant>
      <vt:variant>
        <vt:lpwstr/>
      </vt:variant>
      <vt:variant>
        <vt:lpwstr>_Toc25128074</vt:lpwstr>
      </vt:variant>
      <vt:variant>
        <vt:i4>1245244</vt:i4>
      </vt:variant>
      <vt:variant>
        <vt:i4>92</vt:i4>
      </vt:variant>
      <vt:variant>
        <vt:i4>0</vt:i4>
      </vt:variant>
      <vt:variant>
        <vt:i4>5</vt:i4>
      </vt:variant>
      <vt:variant>
        <vt:lpwstr/>
      </vt:variant>
      <vt:variant>
        <vt:lpwstr>_Toc25128073</vt:lpwstr>
      </vt:variant>
      <vt:variant>
        <vt:i4>1179708</vt:i4>
      </vt:variant>
      <vt:variant>
        <vt:i4>86</vt:i4>
      </vt:variant>
      <vt:variant>
        <vt:i4>0</vt:i4>
      </vt:variant>
      <vt:variant>
        <vt:i4>5</vt:i4>
      </vt:variant>
      <vt:variant>
        <vt:lpwstr/>
      </vt:variant>
      <vt:variant>
        <vt:lpwstr>_Toc25128072</vt:lpwstr>
      </vt:variant>
      <vt:variant>
        <vt:i4>1114172</vt:i4>
      </vt:variant>
      <vt:variant>
        <vt:i4>80</vt:i4>
      </vt:variant>
      <vt:variant>
        <vt:i4>0</vt:i4>
      </vt:variant>
      <vt:variant>
        <vt:i4>5</vt:i4>
      </vt:variant>
      <vt:variant>
        <vt:lpwstr/>
      </vt:variant>
      <vt:variant>
        <vt:lpwstr>_Toc25128071</vt:lpwstr>
      </vt:variant>
      <vt:variant>
        <vt:i4>1048636</vt:i4>
      </vt:variant>
      <vt:variant>
        <vt:i4>74</vt:i4>
      </vt:variant>
      <vt:variant>
        <vt:i4>0</vt:i4>
      </vt:variant>
      <vt:variant>
        <vt:i4>5</vt:i4>
      </vt:variant>
      <vt:variant>
        <vt:lpwstr/>
      </vt:variant>
      <vt:variant>
        <vt:lpwstr>_Toc25128070</vt:lpwstr>
      </vt:variant>
      <vt:variant>
        <vt:i4>1638461</vt:i4>
      </vt:variant>
      <vt:variant>
        <vt:i4>68</vt:i4>
      </vt:variant>
      <vt:variant>
        <vt:i4>0</vt:i4>
      </vt:variant>
      <vt:variant>
        <vt:i4>5</vt:i4>
      </vt:variant>
      <vt:variant>
        <vt:lpwstr/>
      </vt:variant>
      <vt:variant>
        <vt:lpwstr>_Toc25128069</vt:lpwstr>
      </vt:variant>
      <vt:variant>
        <vt:i4>1572925</vt:i4>
      </vt:variant>
      <vt:variant>
        <vt:i4>62</vt:i4>
      </vt:variant>
      <vt:variant>
        <vt:i4>0</vt:i4>
      </vt:variant>
      <vt:variant>
        <vt:i4>5</vt:i4>
      </vt:variant>
      <vt:variant>
        <vt:lpwstr/>
      </vt:variant>
      <vt:variant>
        <vt:lpwstr>_Toc25128068</vt:lpwstr>
      </vt:variant>
      <vt:variant>
        <vt:i4>1507389</vt:i4>
      </vt:variant>
      <vt:variant>
        <vt:i4>56</vt:i4>
      </vt:variant>
      <vt:variant>
        <vt:i4>0</vt:i4>
      </vt:variant>
      <vt:variant>
        <vt:i4>5</vt:i4>
      </vt:variant>
      <vt:variant>
        <vt:lpwstr/>
      </vt:variant>
      <vt:variant>
        <vt:lpwstr>_Toc25128067</vt:lpwstr>
      </vt:variant>
      <vt:variant>
        <vt:i4>1441853</vt:i4>
      </vt:variant>
      <vt:variant>
        <vt:i4>50</vt:i4>
      </vt:variant>
      <vt:variant>
        <vt:i4>0</vt:i4>
      </vt:variant>
      <vt:variant>
        <vt:i4>5</vt:i4>
      </vt:variant>
      <vt:variant>
        <vt:lpwstr/>
      </vt:variant>
      <vt:variant>
        <vt:lpwstr>_Toc25128066</vt:lpwstr>
      </vt:variant>
      <vt:variant>
        <vt:i4>1376317</vt:i4>
      </vt:variant>
      <vt:variant>
        <vt:i4>44</vt:i4>
      </vt:variant>
      <vt:variant>
        <vt:i4>0</vt:i4>
      </vt:variant>
      <vt:variant>
        <vt:i4>5</vt:i4>
      </vt:variant>
      <vt:variant>
        <vt:lpwstr/>
      </vt:variant>
      <vt:variant>
        <vt:lpwstr>_Toc25128065</vt:lpwstr>
      </vt:variant>
      <vt:variant>
        <vt:i4>1310781</vt:i4>
      </vt:variant>
      <vt:variant>
        <vt:i4>38</vt:i4>
      </vt:variant>
      <vt:variant>
        <vt:i4>0</vt:i4>
      </vt:variant>
      <vt:variant>
        <vt:i4>5</vt:i4>
      </vt:variant>
      <vt:variant>
        <vt:lpwstr/>
      </vt:variant>
      <vt:variant>
        <vt:lpwstr>_Toc25128064</vt:lpwstr>
      </vt:variant>
      <vt:variant>
        <vt:i4>1245245</vt:i4>
      </vt:variant>
      <vt:variant>
        <vt:i4>32</vt:i4>
      </vt:variant>
      <vt:variant>
        <vt:i4>0</vt:i4>
      </vt:variant>
      <vt:variant>
        <vt:i4>5</vt:i4>
      </vt:variant>
      <vt:variant>
        <vt:lpwstr/>
      </vt:variant>
      <vt:variant>
        <vt:lpwstr>_Toc25128063</vt:lpwstr>
      </vt:variant>
      <vt:variant>
        <vt:i4>1179709</vt:i4>
      </vt:variant>
      <vt:variant>
        <vt:i4>26</vt:i4>
      </vt:variant>
      <vt:variant>
        <vt:i4>0</vt:i4>
      </vt:variant>
      <vt:variant>
        <vt:i4>5</vt:i4>
      </vt:variant>
      <vt:variant>
        <vt:lpwstr/>
      </vt:variant>
      <vt:variant>
        <vt:lpwstr>_Toc25128062</vt:lpwstr>
      </vt:variant>
      <vt:variant>
        <vt:i4>1114173</vt:i4>
      </vt:variant>
      <vt:variant>
        <vt:i4>20</vt:i4>
      </vt:variant>
      <vt:variant>
        <vt:i4>0</vt:i4>
      </vt:variant>
      <vt:variant>
        <vt:i4>5</vt:i4>
      </vt:variant>
      <vt:variant>
        <vt:lpwstr/>
      </vt:variant>
      <vt:variant>
        <vt:lpwstr>_Toc25128061</vt:lpwstr>
      </vt:variant>
      <vt:variant>
        <vt:i4>1048637</vt:i4>
      </vt:variant>
      <vt:variant>
        <vt:i4>14</vt:i4>
      </vt:variant>
      <vt:variant>
        <vt:i4>0</vt:i4>
      </vt:variant>
      <vt:variant>
        <vt:i4>5</vt:i4>
      </vt:variant>
      <vt:variant>
        <vt:lpwstr/>
      </vt:variant>
      <vt:variant>
        <vt:lpwstr>_Toc25128060</vt:lpwstr>
      </vt:variant>
      <vt:variant>
        <vt:i4>2949130</vt:i4>
      </vt:variant>
      <vt:variant>
        <vt:i4>9</vt:i4>
      </vt:variant>
      <vt:variant>
        <vt:i4>0</vt:i4>
      </vt:variant>
      <vt:variant>
        <vt:i4>5</vt:i4>
      </vt:variant>
      <vt:variant>
        <vt:lpwstr>mailto:franck.polin@students.fhnw.ch</vt:lpwstr>
      </vt:variant>
      <vt:variant>
        <vt:lpwstr/>
      </vt:variant>
      <vt:variant>
        <vt:i4>5046373</vt:i4>
      </vt:variant>
      <vt:variant>
        <vt:i4>6</vt:i4>
      </vt:variant>
      <vt:variant>
        <vt:i4>0</vt:i4>
      </vt:variant>
      <vt:variant>
        <vt:i4>5</vt:i4>
      </vt:variant>
      <vt:variant>
        <vt:lpwstr>mailto:christopher.vogel@students.fhnw.ch</vt:lpwstr>
      </vt:variant>
      <vt:variant>
        <vt:lpwstr/>
      </vt:variant>
      <vt:variant>
        <vt:i4>8192071</vt:i4>
      </vt:variant>
      <vt:variant>
        <vt:i4>3</vt:i4>
      </vt:variant>
      <vt:variant>
        <vt:i4>0</vt:i4>
      </vt:variant>
      <vt:variant>
        <vt:i4>5</vt:i4>
      </vt:variant>
      <vt:variant>
        <vt:lpwstr>mailto:celia.schmid@students.fhnw.ch</vt:lpwstr>
      </vt:variant>
      <vt:variant>
        <vt:lpwstr/>
      </vt:variant>
      <vt:variant>
        <vt:i4>3604498</vt:i4>
      </vt:variant>
      <vt:variant>
        <vt:i4>0</vt:i4>
      </vt:variant>
      <vt:variant>
        <vt:i4>0</vt:i4>
      </vt:variant>
      <vt:variant>
        <vt:i4>5</vt:i4>
      </vt:variant>
      <vt:variant>
        <vt:lpwstr>mailto:simon.drabert@stuedents.fhnw.ch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ITP_Blockchain_Applicable_For_Processes_ITP</dc:title>
  <dc:subject/>
  <dc:creator/>
  <cp:keywords/>
  <dc:description/>
  <cp:lastModifiedBy>Franck Polin</cp:lastModifiedBy>
  <cp:revision>2169</cp:revision>
  <cp:lastPrinted>2019-10-24T20:03:00Z</cp:lastPrinted>
  <dcterms:created xsi:type="dcterms:W3CDTF">2019-11-20T15:40:00Z</dcterms:created>
  <dcterms:modified xsi:type="dcterms:W3CDTF">2019-11-24T12:51:00Z</dcterms:modified>
  <cp:category>public</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0x010100BBF58E887630A849A5A3038A79179978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Id 6_1">
    <vt:lpwstr>http://www.zotero.org/styles/ieee</vt:lpwstr>
  </property>
  <property fmtid="{D5CDD505-2E9C-101B-9397-08002B2CF9AE}" pid="13" name="Mendeley Recent Style Name 6_1">
    <vt:lpwstr>IEEE</vt:lpwstr>
  </property>
  <property fmtid="{D5CDD505-2E9C-101B-9397-08002B2CF9AE}" pid="14" name="Mendeley Recent Style Id 7_1">
    <vt:lpwstr>http://www.zotero.org/styles/modern-humanities-research-association</vt:lpwstr>
  </property>
  <property fmtid="{D5CDD505-2E9C-101B-9397-08002B2CF9AE}" pid="15" name="Mendeley Recent Style Name 7_1">
    <vt:lpwstr>Modern Humanities Research Association 3rd edition (note with bibliography)</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9_1">
    <vt:lpwstr>Nature</vt:lpwstr>
  </property>
  <property fmtid="{D5CDD505-2E9C-101B-9397-08002B2CF9AE}" pid="19" name="Mendeley Document_1">
    <vt:lpwstr>True</vt:lpwstr>
  </property>
  <property fmtid="{D5CDD505-2E9C-101B-9397-08002B2CF9AE}" pid="20" name="Mendeley Citation Style_1">
    <vt:lpwstr>http://www.zotero.org/styles/apa</vt:lpwstr>
  </property>
  <property fmtid="{D5CDD505-2E9C-101B-9397-08002B2CF9AE}" pid="21" name="Mendeley Recent Style Name 4_1">
    <vt:lpwstr>Chicago Manual of Style 17th edition (author-date)</vt:lpwstr>
  </property>
  <property fmtid="{D5CDD505-2E9C-101B-9397-08002B2CF9AE}" pid="22" name="Mendeley Recent Style Name 8_1">
    <vt:lpwstr>Modern Language Association 8th edition</vt:lpwstr>
  </property>
  <property fmtid="{D5CDD505-2E9C-101B-9397-08002B2CF9AE}" pid="23" name="Mendeley Recent Style Id 5_1">
    <vt:lpwstr>http://www.zotero.org/styles/harvard1</vt:lpwstr>
  </property>
  <property fmtid="{D5CDD505-2E9C-101B-9397-08002B2CF9AE}" pid="24" name="Mendeley Recent Style Name 5_1">
    <vt:lpwstr>Harvard reference format 1 (deprecated)</vt:lpwstr>
  </property>
  <property fmtid="{D5CDD505-2E9C-101B-9397-08002B2CF9AE}" pid="25" name="Mendeley Unique User Id_1">
    <vt:lpwstr>24d70149-ecaf-3a1d-a268-196ac937aeaf</vt:lpwstr>
  </property>
</Properties>
</file>